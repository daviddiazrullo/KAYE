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6953" w:rsidRDefault="00EB6953"/>
    <w:sdt>
      <w:sdtPr>
        <w:rPr>
          <w:rFonts w:asciiTheme="majorHAnsi" w:eastAsiaTheme="majorEastAsia" w:hAnsiTheme="majorHAnsi" w:cstheme="majorBidi"/>
          <w:caps/>
        </w:rPr>
        <w:id w:val="30179673"/>
        <w:docPartObj>
          <w:docPartGallery w:val="Cover Pages"/>
          <w:docPartUnique/>
        </w:docPartObj>
      </w:sdtPr>
      <w:sdtEndPr>
        <w:rPr>
          <w:rFonts w:ascii="Arial" w:eastAsiaTheme="minorHAnsi" w:hAnsi="Arial" w:cs="Arial"/>
          <w:caps w:val="0"/>
          <w:sz w:val="24"/>
        </w:rPr>
      </w:sdtEndPr>
      <w:sdtContent>
        <w:tbl>
          <w:tblPr>
            <w:tblW w:w="5000" w:type="pct"/>
            <w:jc w:val="center"/>
            <w:tblLook w:val="04A0" w:firstRow="1" w:lastRow="0" w:firstColumn="1" w:lastColumn="0" w:noHBand="0" w:noVBand="1"/>
          </w:tblPr>
          <w:tblGrid>
            <w:gridCol w:w="10204"/>
          </w:tblGrid>
          <w:tr w:rsidR="00662EB7">
            <w:trPr>
              <w:trHeight w:val="2880"/>
              <w:jc w:val="center"/>
            </w:trPr>
            <w:tc>
              <w:tcPr>
                <w:tcW w:w="5000" w:type="pct"/>
              </w:tcPr>
              <w:p w:rsidR="00662EB7" w:rsidRDefault="00662EB7" w:rsidP="004A41F0">
                <w:pPr>
                  <w:pStyle w:val="Sinespaciado"/>
                  <w:jc w:val="center"/>
                  <w:rPr>
                    <w:rFonts w:asciiTheme="majorHAnsi" w:eastAsiaTheme="majorEastAsia" w:hAnsiTheme="majorHAnsi" w:cstheme="majorBidi"/>
                    <w:caps/>
                  </w:rPr>
                </w:pPr>
              </w:p>
            </w:tc>
          </w:tr>
          <w:tr w:rsidR="00662EB7">
            <w:trPr>
              <w:trHeight w:val="1440"/>
              <w:jc w:val="center"/>
            </w:trPr>
            <w:sdt>
              <w:sdtPr>
                <w:rPr>
                  <w:rFonts w:asciiTheme="majorHAnsi" w:hAnsiTheme="majorHAnsi" w:cs="Arial"/>
                  <w:sz w:val="96"/>
                </w:rPr>
                <w:alias w:val="Título"/>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62EB7" w:rsidRDefault="004A41F0" w:rsidP="00662EB7">
                    <w:pPr>
                      <w:pStyle w:val="Sinespaciado"/>
                      <w:jc w:val="center"/>
                      <w:rPr>
                        <w:rFonts w:asciiTheme="majorHAnsi" w:eastAsiaTheme="majorEastAsia" w:hAnsiTheme="majorHAnsi" w:cstheme="majorBidi"/>
                        <w:sz w:val="80"/>
                        <w:szCs w:val="80"/>
                      </w:rPr>
                    </w:pPr>
                    <w:r>
                      <w:rPr>
                        <w:rFonts w:asciiTheme="majorHAnsi" w:hAnsiTheme="majorHAnsi" w:cs="Arial"/>
                        <w:sz w:val="96"/>
                      </w:rPr>
                      <w:t xml:space="preserve">Diseño de un sistema de </w:t>
                    </w:r>
                    <w:proofErr w:type="spellStart"/>
                    <w:r w:rsidR="00BB6FF3">
                      <w:rPr>
                        <w:rFonts w:asciiTheme="majorHAnsi" w:hAnsiTheme="majorHAnsi" w:cs="Arial"/>
                        <w:sz w:val="96"/>
                      </w:rPr>
                      <w:t>domotizació</w:t>
                    </w:r>
                    <w:r w:rsidR="00BB6FF3" w:rsidRPr="00662EB7">
                      <w:rPr>
                        <w:rFonts w:asciiTheme="majorHAnsi" w:hAnsiTheme="majorHAnsi" w:cs="Arial"/>
                        <w:sz w:val="96"/>
                      </w:rPr>
                      <w:t>n</w:t>
                    </w:r>
                    <w:proofErr w:type="spellEnd"/>
                    <w:r w:rsidR="00662EB7" w:rsidRPr="00662EB7">
                      <w:rPr>
                        <w:rFonts w:asciiTheme="majorHAnsi" w:hAnsiTheme="majorHAnsi" w:cs="Arial"/>
                        <w:sz w:val="96"/>
                      </w:rPr>
                      <w:t xml:space="preserve"> con </w:t>
                    </w:r>
                    <w:proofErr w:type="spellStart"/>
                    <w:r w:rsidR="00662EB7" w:rsidRPr="00662EB7">
                      <w:rPr>
                        <w:rFonts w:asciiTheme="majorHAnsi" w:hAnsiTheme="majorHAnsi" w:cs="Arial"/>
                        <w:sz w:val="96"/>
                      </w:rPr>
                      <w:t>Arduino</w:t>
                    </w:r>
                    <w:proofErr w:type="spellEnd"/>
                  </w:p>
                </w:tc>
              </w:sdtContent>
            </w:sdt>
          </w:tr>
          <w:tr w:rsidR="00662EB7">
            <w:trPr>
              <w:trHeight w:val="720"/>
              <w:jc w:val="center"/>
            </w:trPr>
            <w:tc>
              <w:tcPr>
                <w:tcW w:w="5000" w:type="pct"/>
                <w:tcBorders>
                  <w:top w:val="single" w:sz="4" w:space="0" w:color="4F81BD" w:themeColor="accent1"/>
                </w:tcBorders>
                <w:vAlign w:val="center"/>
              </w:tcPr>
              <w:p w:rsidR="00662EB7" w:rsidRDefault="004A41F0" w:rsidP="00662EB7">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noProof/>
                    <w:sz w:val="44"/>
                    <w:szCs w:val="44"/>
                    <w:lang w:eastAsia="es-ES"/>
                  </w:rPr>
                  <w:drawing>
                    <wp:anchor distT="0" distB="0" distL="114300" distR="114300" simplePos="0" relativeHeight="251660288" behindDoc="1" locked="0" layoutInCell="1" allowOverlap="1">
                      <wp:simplePos x="0" y="0"/>
                      <wp:positionH relativeFrom="column">
                        <wp:posOffset>3882390</wp:posOffset>
                      </wp:positionH>
                      <wp:positionV relativeFrom="paragraph">
                        <wp:posOffset>181610</wp:posOffset>
                      </wp:positionV>
                      <wp:extent cx="2469515" cy="1842770"/>
                      <wp:effectExtent l="19050" t="0" r="6985" b="0"/>
                      <wp:wrapNone/>
                      <wp:docPr id="14" name="13 Imagen"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9" cstate="print"/>
                              <a:stretch>
                                <a:fillRect/>
                              </a:stretch>
                            </pic:blipFill>
                            <pic:spPr>
                              <a:xfrm>
                                <a:off x="0" y="0"/>
                                <a:ext cx="2469515" cy="1842770"/>
                              </a:xfrm>
                              <a:prstGeom prst="rect">
                                <a:avLst/>
                              </a:prstGeom>
                            </pic:spPr>
                          </pic:pic>
                        </a:graphicData>
                      </a:graphic>
                    </wp:anchor>
                  </w:drawing>
                </w:r>
              </w:p>
            </w:tc>
          </w:tr>
          <w:tr w:rsidR="00662EB7">
            <w:trPr>
              <w:trHeight w:val="360"/>
              <w:jc w:val="center"/>
            </w:trPr>
            <w:tc>
              <w:tcPr>
                <w:tcW w:w="5000" w:type="pct"/>
                <w:vAlign w:val="center"/>
              </w:tcPr>
              <w:p w:rsidR="00662EB7" w:rsidRDefault="004A41F0">
                <w:pPr>
                  <w:pStyle w:val="Sinespaciado"/>
                  <w:jc w:val="center"/>
                </w:pPr>
                <w:r>
                  <w:rPr>
                    <w:noProof/>
                    <w:lang w:eastAsia="es-ES"/>
                  </w:rPr>
                  <w:drawing>
                    <wp:anchor distT="0" distB="0" distL="114300" distR="114300" simplePos="0" relativeHeight="251659264" behindDoc="1" locked="0" layoutInCell="1" allowOverlap="1">
                      <wp:simplePos x="0" y="0"/>
                      <wp:positionH relativeFrom="column">
                        <wp:posOffset>-169545</wp:posOffset>
                      </wp:positionH>
                      <wp:positionV relativeFrom="paragraph">
                        <wp:posOffset>-4376420</wp:posOffset>
                      </wp:positionV>
                      <wp:extent cx="3986530" cy="1625600"/>
                      <wp:effectExtent l="19050" t="0" r="0" b="0"/>
                      <wp:wrapNone/>
                      <wp:docPr id="13" name="12 Imagen" descr="arduin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Logo.png"/>
                              <pic:cNvPicPr/>
                            </pic:nvPicPr>
                            <pic:blipFill>
                              <a:blip r:embed="rId10" cstate="print"/>
                              <a:stretch>
                                <a:fillRect/>
                              </a:stretch>
                            </pic:blipFill>
                            <pic:spPr>
                              <a:xfrm>
                                <a:off x="0" y="0"/>
                                <a:ext cx="3986530" cy="1625600"/>
                              </a:xfrm>
                              <a:prstGeom prst="rect">
                                <a:avLst/>
                              </a:prstGeom>
                            </pic:spPr>
                          </pic:pic>
                        </a:graphicData>
                      </a:graphic>
                    </wp:anchor>
                  </w:drawing>
                </w:r>
              </w:p>
            </w:tc>
          </w:tr>
          <w:tr w:rsidR="00662EB7">
            <w:trPr>
              <w:trHeight w:val="360"/>
              <w:jc w:val="center"/>
            </w:trPr>
            <w:tc>
              <w:tcPr>
                <w:tcW w:w="5000" w:type="pct"/>
                <w:vAlign w:val="center"/>
              </w:tcPr>
              <w:p w:rsidR="00662EB7" w:rsidRDefault="00662EB7">
                <w:pPr>
                  <w:pStyle w:val="Sinespaciado"/>
                  <w:jc w:val="center"/>
                  <w:rPr>
                    <w:b/>
                    <w:bCs/>
                  </w:rPr>
                </w:pPr>
              </w:p>
            </w:tc>
          </w:tr>
          <w:tr w:rsidR="00662EB7">
            <w:trPr>
              <w:trHeight w:val="360"/>
              <w:jc w:val="center"/>
            </w:trPr>
            <w:tc>
              <w:tcPr>
                <w:tcW w:w="5000" w:type="pct"/>
                <w:vAlign w:val="center"/>
              </w:tcPr>
              <w:p w:rsidR="00662EB7" w:rsidRDefault="00662EB7">
                <w:pPr>
                  <w:pStyle w:val="Sinespaciado"/>
                  <w:jc w:val="center"/>
                  <w:rPr>
                    <w:b/>
                    <w:bCs/>
                  </w:rPr>
                </w:pPr>
              </w:p>
            </w:tc>
          </w:tr>
        </w:tbl>
        <w:p w:rsidR="00662EB7" w:rsidRDefault="00662EB7"/>
        <w:p w:rsidR="00662EB7" w:rsidRDefault="00662EB7"/>
        <w:p w:rsidR="00662EB7" w:rsidRDefault="00662EB7"/>
        <w:p w:rsidR="00662EB7" w:rsidRDefault="00662EB7"/>
        <w:p w:rsidR="00662EB7" w:rsidRDefault="00662EB7"/>
        <w:tbl>
          <w:tblPr>
            <w:tblpPr w:leftFromText="187" w:rightFromText="187" w:horzAnchor="margin" w:tblpXSpec="center" w:tblpYSpec="bottom"/>
            <w:tblW w:w="5000" w:type="pct"/>
            <w:tblLook w:val="04A0" w:firstRow="1" w:lastRow="0" w:firstColumn="1" w:lastColumn="0" w:noHBand="0" w:noVBand="1"/>
          </w:tblPr>
          <w:tblGrid>
            <w:gridCol w:w="10204"/>
          </w:tblGrid>
          <w:tr w:rsidR="00662EB7">
            <w:tc>
              <w:tcPr>
                <w:tcW w:w="5000" w:type="pct"/>
              </w:tcPr>
              <w:p w:rsidR="00662EB7" w:rsidRDefault="00662EB7" w:rsidP="004A41F0">
                <w:pPr>
                  <w:pStyle w:val="Sinespaciado"/>
                </w:pPr>
              </w:p>
            </w:tc>
          </w:tr>
        </w:tbl>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p w:rsidR="00662EB7" w:rsidRPr="00662EB7" w:rsidRDefault="006B2438">
              <w:r>
                <w:rPr>
                  <w:b/>
                  <w:bCs/>
                </w:rPr>
                <w:t xml:space="preserve">David </w:t>
              </w:r>
              <w:proofErr w:type="spellStart"/>
              <w:r>
                <w:rPr>
                  <w:b/>
                  <w:bCs/>
                </w:rPr>
                <w:t>Diaz-Rullo</w:t>
              </w:r>
              <w:proofErr w:type="spellEnd"/>
              <w:r>
                <w:rPr>
                  <w:b/>
                  <w:bCs/>
                </w:rPr>
                <w:t xml:space="preserve"> torres</w:t>
              </w:r>
            </w:p>
          </w:sdtContent>
        </w:sdt>
        <w:p w:rsidR="00052276" w:rsidRDefault="00F5766E">
          <w:pPr>
            <w:rPr>
              <w:rFonts w:ascii="Arial" w:hAnsi="Arial" w:cs="Arial"/>
              <w:sz w:val="24"/>
            </w:rPr>
          </w:pPr>
          <w:sdt>
            <w:sdtPr>
              <w:rPr>
                <w:b/>
                <w:bCs/>
              </w:rPr>
              <w:alias w:val="Fecha"/>
              <w:id w:val="516659546"/>
              <w:dataBinding w:prefixMappings="xmlns:ns0='http://schemas.microsoft.com/office/2006/coverPageProps'" w:xpath="/ns0:CoverPageProperties[1]/ns0:PublishDate[1]" w:storeItemID="{55AF091B-3C7A-41E3-B477-F2FDAA23CFDA}"/>
              <w:date w:fullDate="2015-06-18T00:00:00Z">
                <w:dateFormat w:val="dd/MM/yyyy"/>
                <w:lid w:val="es-ES"/>
                <w:storeMappedDataAs w:val="dateTime"/>
                <w:calendar w:val="gregorian"/>
              </w:date>
            </w:sdtPr>
            <w:sdtEndPr/>
            <w:sdtContent>
              <w:r w:rsidR="00662EB7">
                <w:rPr>
                  <w:b/>
                  <w:bCs/>
                </w:rPr>
                <w:t>18/06/2015</w:t>
              </w:r>
            </w:sdtContent>
          </w:sdt>
        </w:p>
      </w:sdtContent>
    </w:sdt>
    <w:p w:rsidR="00052276" w:rsidRPr="00C51C05" w:rsidRDefault="004A41F0">
      <w:pPr>
        <w:rPr>
          <w:rFonts w:ascii="Arial" w:hAnsi="Arial" w:cs="Arial"/>
          <w:b/>
          <w:sz w:val="24"/>
        </w:rPr>
      </w:pPr>
      <w:r w:rsidRPr="004A41F0">
        <w:rPr>
          <w:rFonts w:ascii="Arial" w:hAnsi="Arial" w:cs="Arial"/>
          <w:b/>
          <w:sz w:val="24"/>
        </w:rPr>
        <w:t>IES Alonso Quijano (Quintanar de la orden)</w:t>
      </w:r>
    </w:p>
    <w:p w:rsidR="00052276" w:rsidRDefault="00052276" w:rsidP="00AC6F33">
      <w:pPr>
        <w:jc w:val="both"/>
        <w:rPr>
          <w:rFonts w:ascii="Arial" w:hAnsi="Arial" w:cs="Arial"/>
          <w:sz w:val="24"/>
        </w:rPr>
      </w:pPr>
      <w:r>
        <w:rPr>
          <w:rFonts w:ascii="Arial" w:hAnsi="Arial" w:cs="Arial"/>
          <w:sz w:val="24"/>
        </w:rPr>
        <w:lastRenderedPageBreak/>
        <w:t>INDICE</w:t>
      </w:r>
    </w:p>
    <w:p w:rsidR="00C51C05" w:rsidRDefault="00C51C05" w:rsidP="00AC6F33">
      <w:pPr>
        <w:jc w:val="both"/>
        <w:rPr>
          <w:rFonts w:ascii="Arial" w:hAnsi="Arial" w:cs="Arial"/>
          <w:sz w:val="24"/>
        </w:rPr>
      </w:pPr>
      <w:r w:rsidRPr="009A6EDC">
        <w:rPr>
          <w:rFonts w:ascii="Arial" w:hAnsi="Arial" w:cs="Arial"/>
          <w:b/>
          <w:sz w:val="24"/>
        </w:rPr>
        <w:t xml:space="preserve">Objeto del proyecto </w:t>
      </w:r>
      <w:r>
        <w:rPr>
          <w:rFonts w:ascii="Arial" w:hAnsi="Arial" w:cs="Arial"/>
          <w:sz w:val="24"/>
        </w:rPr>
        <w:t xml:space="preserve">pagina </w:t>
      </w:r>
      <w:r w:rsidR="00EF66DD">
        <w:rPr>
          <w:rFonts w:ascii="Arial" w:hAnsi="Arial" w:cs="Arial"/>
          <w:sz w:val="24"/>
        </w:rPr>
        <w:t>3 hasta la 5</w:t>
      </w:r>
    </w:p>
    <w:p w:rsidR="00EF66DD" w:rsidRDefault="00EF66DD" w:rsidP="00AC6F33">
      <w:pPr>
        <w:jc w:val="both"/>
        <w:rPr>
          <w:rFonts w:ascii="Arial" w:hAnsi="Arial" w:cs="Arial"/>
          <w:sz w:val="24"/>
        </w:rPr>
      </w:pPr>
      <w:r w:rsidRPr="009A6EDC">
        <w:rPr>
          <w:rFonts w:ascii="Arial" w:hAnsi="Arial" w:cs="Arial"/>
          <w:b/>
          <w:sz w:val="24"/>
        </w:rPr>
        <w:t xml:space="preserve">Temporalización  del proyecto     </w:t>
      </w:r>
      <w:proofErr w:type="spellStart"/>
      <w:r>
        <w:rPr>
          <w:rFonts w:ascii="Arial" w:hAnsi="Arial" w:cs="Arial"/>
          <w:sz w:val="24"/>
        </w:rPr>
        <w:t>pagina</w:t>
      </w:r>
      <w:proofErr w:type="spellEnd"/>
      <w:r>
        <w:rPr>
          <w:rFonts w:ascii="Arial" w:hAnsi="Arial" w:cs="Arial"/>
          <w:sz w:val="24"/>
        </w:rPr>
        <w:t xml:space="preserve"> 6</w:t>
      </w:r>
    </w:p>
    <w:p w:rsidR="00EF66DD" w:rsidRDefault="00EF66DD" w:rsidP="00AC6F33">
      <w:pPr>
        <w:jc w:val="both"/>
        <w:rPr>
          <w:rFonts w:ascii="Arial" w:hAnsi="Arial" w:cs="Arial"/>
          <w:sz w:val="24"/>
        </w:rPr>
      </w:pPr>
      <w:r w:rsidRPr="009A6EDC">
        <w:rPr>
          <w:rFonts w:ascii="Arial" w:hAnsi="Arial" w:cs="Arial"/>
          <w:b/>
          <w:sz w:val="24"/>
        </w:rPr>
        <w:t>Memoria del proyecto</w:t>
      </w:r>
      <w:r>
        <w:rPr>
          <w:rFonts w:ascii="Arial" w:hAnsi="Arial" w:cs="Arial"/>
          <w:sz w:val="24"/>
        </w:rPr>
        <w:t xml:space="preserve"> pagina 7 hasta la 24 </w:t>
      </w:r>
    </w:p>
    <w:p w:rsidR="00EF66DD" w:rsidRDefault="00EF66DD" w:rsidP="00EF66DD">
      <w:pPr>
        <w:ind w:firstLine="708"/>
        <w:rPr>
          <w:rFonts w:ascii="Arial" w:hAnsi="Arial" w:cs="Arial"/>
          <w:sz w:val="24"/>
        </w:rPr>
      </w:pPr>
      <w:r w:rsidRPr="009A6EDC">
        <w:rPr>
          <w:rFonts w:ascii="Arial" w:hAnsi="Arial" w:cs="Arial"/>
          <w:b/>
          <w:sz w:val="24"/>
        </w:rPr>
        <w:t xml:space="preserve">1.- Montaje del control de las tres luces de las habitaciones </w:t>
      </w:r>
      <w:r>
        <w:rPr>
          <w:rFonts w:ascii="Arial" w:hAnsi="Arial" w:cs="Arial"/>
          <w:sz w:val="24"/>
        </w:rPr>
        <w:t>pagina 7-10</w:t>
      </w:r>
    </w:p>
    <w:p w:rsidR="00EF66DD" w:rsidRDefault="00EF66DD" w:rsidP="00EF66DD">
      <w:pPr>
        <w:ind w:firstLine="708"/>
        <w:rPr>
          <w:rFonts w:ascii="Arial" w:hAnsi="Arial" w:cs="Arial"/>
          <w:sz w:val="24"/>
        </w:rPr>
      </w:pPr>
      <w:r w:rsidRPr="009A6EDC">
        <w:rPr>
          <w:rFonts w:ascii="Arial" w:hAnsi="Arial" w:cs="Arial"/>
          <w:b/>
          <w:sz w:val="24"/>
        </w:rPr>
        <w:t>2.- montaje del control de la iluminación de la luz del salón</w:t>
      </w:r>
      <w:r>
        <w:rPr>
          <w:rFonts w:ascii="Arial" w:hAnsi="Arial" w:cs="Arial"/>
          <w:sz w:val="24"/>
        </w:rPr>
        <w:t xml:space="preserve"> pagina 11-13</w:t>
      </w:r>
    </w:p>
    <w:p w:rsidR="00EF66DD" w:rsidRDefault="00EF66DD" w:rsidP="00EF66DD">
      <w:pPr>
        <w:ind w:firstLine="708"/>
        <w:rPr>
          <w:rFonts w:ascii="Arial" w:hAnsi="Arial" w:cs="Arial"/>
          <w:sz w:val="24"/>
        </w:rPr>
      </w:pPr>
      <w:r w:rsidRPr="009A6EDC">
        <w:rPr>
          <w:rFonts w:ascii="Arial" w:hAnsi="Arial" w:cs="Arial"/>
          <w:b/>
          <w:sz w:val="24"/>
        </w:rPr>
        <w:t>3.- control mediante un servo de la puerta de entrada a la casa</w:t>
      </w:r>
      <w:r>
        <w:rPr>
          <w:rFonts w:ascii="Arial" w:hAnsi="Arial" w:cs="Arial"/>
          <w:sz w:val="24"/>
        </w:rPr>
        <w:t>. Página 14-16</w:t>
      </w:r>
    </w:p>
    <w:p w:rsidR="00EF66DD" w:rsidRDefault="00EF66DD" w:rsidP="00EF66DD">
      <w:pPr>
        <w:ind w:firstLine="708"/>
        <w:rPr>
          <w:rFonts w:ascii="Arial" w:hAnsi="Arial" w:cs="Arial"/>
          <w:sz w:val="24"/>
        </w:rPr>
      </w:pPr>
      <w:r w:rsidRPr="009A6EDC">
        <w:rPr>
          <w:rFonts w:ascii="Arial" w:hAnsi="Arial" w:cs="Arial"/>
          <w:b/>
          <w:sz w:val="24"/>
        </w:rPr>
        <w:t xml:space="preserve">4.- Control de la apertura de la puerta corredera de la puerta </w:t>
      </w:r>
      <w:r w:rsidR="009A6EDC">
        <w:rPr>
          <w:rFonts w:ascii="Arial" w:hAnsi="Arial" w:cs="Arial"/>
          <w:sz w:val="24"/>
        </w:rPr>
        <w:t>Página</w:t>
      </w:r>
      <w:r>
        <w:rPr>
          <w:rFonts w:ascii="Arial" w:hAnsi="Arial" w:cs="Arial"/>
          <w:sz w:val="24"/>
        </w:rPr>
        <w:t xml:space="preserve"> 17-19</w:t>
      </w:r>
    </w:p>
    <w:p w:rsidR="00EF66DD" w:rsidRDefault="00EF66DD" w:rsidP="00EF66DD">
      <w:pPr>
        <w:tabs>
          <w:tab w:val="left" w:pos="1093"/>
        </w:tabs>
        <w:rPr>
          <w:rFonts w:ascii="Arial" w:hAnsi="Arial" w:cs="Arial"/>
          <w:sz w:val="24"/>
        </w:rPr>
      </w:pPr>
      <w:r>
        <w:rPr>
          <w:rFonts w:ascii="Arial" w:hAnsi="Arial" w:cs="Arial"/>
          <w:sz w:val="24"/>
        </w:rPr>
        <w:t xml:space="preserve">           </w:t>
      </w:r>
      <w:r w:rsidRPr="009A6EDC">
        <w:rPr>
          <w:rFonts w:ascii="Arial" w:hAnsi="Arial" w:cs="Arial"/>
          <w:b/>
          <w:sz w:val="24"/>
        </w:rPr>
        <w:t>5.- control de la apertura del salón mediante servos</w:t>
      </w:r>
      <w:r>
        <w:rPr>
          <w:rFonts w:ascii="Arial" w:hAnsi="Arial" w:cs="Arial"/>
          <w:sz w:val="24"/>
        </w:rPr>
        <w:t>. Página 20- 24</w:t>
      </w:r>
    </w:p>
    <w:p w:rsidR="00EF66DD" w:rsidRPr="009A6EDC" w:rsidRDefault="00EF66DD" w:rsidP="00EF66DD">
      <w:pPr>
        <w:tabs>
          <w:tab w:val="left" w:pos="1093"/>
        </w:tabs>
        <w:rPr>
          <w:rFonts w:ascii="Arial" w:hAnsi="Arial" w:cs="Arial"/>
          <w:b/>
          <w:sz w:val="24"/>
        </w:rPr>
      </w:pPr>
      <w:r w:rsidRPr="009A6EDC">
        <w:rPr>
          <w:rFonts w:ascii="Arial" w:hAnsi="Arial" w:cs="Arial"/>
          <w:b/>
          <w:sz w:val="24"/>
        </w:rPr>
        <w:t xml:space="preserve">Esquemas eléctricos </w:t>
      </w:r>
    </w:p>
    <w:p w:rsidR="00EF66DD" w:rsidRDefault="00EF66DD" w:rsidP="00EF66DD">
      <w:pPr>
        <w:ind w:firstLine="708"/>
        <w:rPr>
          <w:rFonts w:ascii="Arial" w:hAnsi="Arial" w:cs="Arial"/>
          <w:sz w:val="24"/>
        </w:rPr>
      </w:pPr>
      <w:r w:rsidRPr="009A6EDC">
        <w:rPr>
          <w:rFonts w:ascii="Arial" w:hAnsi="Arial" w:cs="Arial"/>
          <w:b/>
          <w:sz w:val="24"/>
        </w:rPr>
        <w:t>1.- Montaje del control de las tres luces de las habitaciones</w:t>
      </w:r>
      <w:r>
        <w:rPr>
          <w:rFonts w:ascii="Arial" w:hAnsi="Arial" w:cs="Arial"/>
          <w:sz w:val="24"/>
        </w:rPr>
        <w:t xml:space="preserve"> página 25</w:t>
      </w:r>
    </w:p>
    <w:p w:rsidR="00EF66DD" w:rsidRDefault="00EF66DD" w:rsidP="00EF66DD">
      <w:pPr>
        <w:ind w:firstLine="708"/>
        <w:rPr>
          <w:rFonts w:ascii="Arial" w:hAnsi="Arial" w:cs="Arial"/>
          <w:sz w:val="24"/>
        </w:rPr>
      </w:pPr>
      <w:r w:rsidRPr="009A6EDC">
        <w:rPr>
          <w:rFonts w:ascii="Arial" w:hAnsi="Arial" w:cs="Arial"/>
          <w:b/>
          <w:sz w:val="24"/>
        </w:rPr>
        <w:t>2.- montaje del control de la iluminación de la luz del salón</w:t>
      </w:r>
      <w:r>
        <w:rPr>
          <w:rFonts w:ascii="Arial" w:hAnsi="Arial" w:cs="Arial"/>
          <w:sz w:val="24"/>
        </w:rPr>
        <w:t xml:space="preserve"> página 26</w:t>
      </w:r>
    </w:p>
    <w:p w:rsidR="00EF66DD" w:rsidRDefault="00EF66DD" w:rsidP="00EF66DD">
      <w:pPr>
        <w:ind w:firstLine="708"/>
        <w:rPr>
          <w:rFonts w:ascii="Arial" w:hAnsi="Arial" w:cs="Arial"/>
          <w:sz w:val="24"/>
        </w:rPr>
      </w:pPr>
      <w:r w:rsidRPr="009A6EDC">
        <w:rPr>
          <w:rFonts w:ascii="Arial" w:hAnsi="Arial" w:cs="Arial"/>
          <w:b/>
          <w:sz w:val="24"/>
        </w:rPr>
        <w:t>3.- control mediante un servo de la puerta de entrada a la casa</w:t>
      </w:r>
      <w:r>
        <w:rPr>
          <w:rFonts w:ascii="Arial" w:hAnsi="Arial" w:cs="Arial"/>
          <w:sz w:val="24"/>
        </w:rPr>
        <w:t>. Página 27</w:t>
      </w:r>
    </w:p>
    <w:p w:rsidR="00EF66DD" w:rsidRDefault="00EF66DD" w:rsidP="00EF66DD">
      <w:pPr>
        <w:ind w:firstLine="708"/>
        <w:rPr>
          <w:rFonts w:ascii="Arial" w:hAnsi="Arial" w:cs="Arial"/>
          <w:sz w:val="24"/>
        </w:rPr>
      </w:pPr>
      <w:r w:rsidRPr="009A6EDC">
        <w:rPr>
          <w:rFonts w:ascii="Arial" w:hAnsi="Arial" w:cs="Arial"/>
          <w:b/>
          <w:sz w:val="24"/>
        </w:rPr>
        <w:t xml:space="preserve">4.- Control de la apertura de la puerta corredera de la puerta </w:t>
      </w:r>
      <w:r>
        <w:rPr>
          <w:rFonts w:ascii="Arial" w:hAnsi="Arial" w:cs="Arial"/>
          <w:sz w:val="24"/>
        </w:rPr>
        <w:t>Página 28</w:t>
      </w:r>
    </w:p>
    <w:p w:rsidR="00EF66DD" w:rsidRDefault="00EF66DD" w:rsidP="00EF66DD">
      <w:pPr>
        <w:tabs>
          <w:tab w:val="left" w:pos="1093"/>
        </w:tabs>
        <w:rPr>
          <w:rFonts w:ascii="Arial" w:hAnsi="Arial" w:cs="Arial"/>
          <w:sz w:val="24"/>
        </w:rPr>
      </w:pPr>
      <w:r>
        <w:rPr>
          <w:rFonts w:ascii="Arial" w:hAnsi="Arial" w:cs="Arial"/>
          <w:sz w:val="24"/>
        </w:rPr>
        <w:t xml:space="preserve">           </w:t>
      </w:r>
      <w:r w:rsidRPr="009A6EDC">
        <w:rPr>
          <w:rFonts w:ascii="Arial" w:hAnsi="Arial" w:cs="Arial"/>
          <w:b/>
          <w:sz w:val="24"/>
        </w:rPr>
        <w:t>5.- control de la apertura del salón mediante servos</w:t>
      </w:r>
      <w:r>
        <w:rPr>
          <w:rFonts w:ascii="Arial" w:hAnsi="Arial" w:cs="Arial"/>
          <w:sz w:val="24"/>
        </w:rPr>
        <w:t>. Página 29</w:t>
      </w:r>
    </w:p>
    <w:p w:rsidR="00EF66DD" w:rsidRDefault="00EF66DD" w:rsidP="00EF66DD">
      <w:pPr>
        <w:tabs>
          <w:tab w:val="left" w:pos="1093"/>
        </w:tabs>
        <w:rPr>
          <w:rFonts w:ascii="Arial" w:hAnsi="Arial" w:cs="Arial"/>
          <w:sz w:val="24"/>
        </w:rPr>
      </w:pPr>
      <w:r w:rsidRPr="009A6EDC">
        <w:rPr>
          <w:rFonts w:ascii="Arial" w:hAnsi="Arial" w:cs="Arial"/>
          <w:b/>
          <w:sz w:val="24"/>
        </w:rPr>
        <w:t>Pliego de condiciones</w:t>
      </w:r>
      <w:r>
        <w:rPr>
          <w:rFonts w:ascii="Arial" w:hAnsi="Arial" w:cs="Arial"/>
          <w:sz w:val="24"/>
        </w:rPr>
        <w:t xml:space="preserve"> pagina 30-41</w:t>
      </w:r>
    </w:p>
    <w:p w:rsidR="00EF66DD" w:rsidRDefault="00EF66DD" w:rsidP="00EF66DD">
      <w:pPr>
        <w:tabs>
          <w:tab w:val="left" w:pos="1093"/>
        </w:tabs>
        <w:rPr>
          <w:rFonts w:ascii="Arial" w:hAnsi="Arial" w:cs="Arial"/>
          <w:sz w:val="24"/>
        </w:rPr>
      </w:pPr>
      <w:r w:rsidRPr="009A6EDC">
        <w:rPr>
          <w:rFonts w:ascii="Arial" w:hAnsi="Arial" w:cs="Arial"/>
          <w:b/>
          <w:sz w:val="24"/>
        </w:rPr>
        <w:t>Presupuesto</w:t>
      </w:r>
      <w:r>
        <w:rPr>
          <w:rFonts w:ascii="Arial" w:hAnsi="Arial" w:cs="Arial"/>
          <w:sz w:val="24"/>
        </w:rPr>
        <w:t xml:space="preserve"> </w:t>
      </w:r>
      <w:r w:rsidR="009A6EDC">
        <w:rPr>
          <w:rFonts w:ascii="Arial" w:hAnsi="Arial" w:cs="Arial"/>
          <w:sz w:val="24"/>
        </w:rPr>
        <w:t>página</w:t>
      </w:r>
      <w:r>
        <w:rPr>
          <w:rFonts w:ascii="Arial" w:hAnsi="Arial" w:cs="Arial"/>
          <w:sz w:val="24"/>
        </w:rPr>
        <w:t xml:space="preserve"> 4</w:t>
      </w:r>
    </w:p>
    <w:p w:rsidR="00EF66DD" w:rsidRDefault="00EF66DD" w:rsidP="00EF66DD">
      <w:pPr>
        <w:tabs>
          <w:tab w:val="left" w:pos="1093"/>
        </w:tabs>
        <w:rPr>
          <w:rFonts w:ascii="Arial" w:hAnsi="Arial" w:cs="Arial"/>
          <w:sz w:val="24"/>
        </w:rPr>
      </w:pPr>
      <w:r>
        <w:rPr>
          <w:rFonts w:ascii="Arial" w:hAnsi="Arial" w:cs="Arial"/>
          <w:sz w:val="24"/>
        </w:rPr>
        <w:t xml:space="preserve"> </w:t>
      </w:r>
    </w:p>
    <w:p w:rsidR="00EF66DD" w:rsidRDefault="00EF66DD" w:rsidP="00EF66DD">
      <w:pPr>
        <w:tabs>
          <w:tab w:val="left" w:pos="1093"/>
        </w:tabs>
        <w:rPr>
          <w:rFonts w:ascii="Arial" w:hAnsi="Arial" w:cs="Arial"/>
          <w:sz w:val="24"/>
        </w:rPr>
      </w:pPr>
    </w:p>
    <w:p w:rsidR="00EF66DD" w:rsidRDefault="00EF66DD" w:rsidP="00AC6F33">
      <w:pPr>
        <w:jc w:val="both"/>
        <w:rPr>
          <w:rFonts w:ascii="Arial" w:hAnsi="Arial" w:cs="Arial"/>
          <w:sz w:val="24"/>
        </w:rPr>
      </w:pPr>
    </w:p>
    <w:p w:rsidR="00604DA5" w:rsidRDefault="00052276">
      <w:pPr>
        <w:rPr>
          <w:rFonts w:ascii="Arial" w:hAnsi="Arial" w:cs="Arial"/>
          <w:sz w:val="24"/>
        </w:rPr>
        <w:sectPr w:rsidR="00604DA5" w:rsidSect="00EF797E">
          <w:headerReference w:type="default" r:id="rId11"/>
          <w:pgSz w:w="11906" w:h="16838"/>
          <w:pgMar w:top="1985" w:right="851" w:bottom="851" w:left="851" w:header="709" w:footer="709" w:gutter="0"/>
          <w:cols w:space="708"/>
          <w:docGrid w:linePitch="360"/>
        </w:sectPr>
      </w:pPr>
      <w:r>
        <w:rPr>
          <w:rFonts w:ascii="Arial" w:hAnsi="Arial" w:cs="Arial"/>
          <w:sz w:val="24"/>
        </w:rPr>
        <w:br w:type="page"/>
      </w:r>
    </w:p>
    <w:p w:rsidR="00052276" w:rsidRDefault="00826F9B" w:rsidP="00AC6F33">
      <w:pPr>
        <w:jc w:val="both"/>
        <w:rPr>
          <w:rFonts w:ascii="Arial" w:hAnsi="Arial" w:cs="Arial"/>
          <w:sz w:val="24"/>
        </w:rPr>
      </w:pPr>
      <w:r>
        <w:rPr>
          <w:rFonts w:ascii="Arial" w:hAnsi="Arial" w:cs="Arial"/>
          <w:sz w:val="24"/>
        </w:rPr>
        <w:lastRenderedPageBreak/>
        <w:t>OBJETO</w:t>
      </w:r>
    </w:p>
    <w:p w:rsidR="00D91187" w:rsidRDefault="00D91187" w:rsidP="00AC6F33">
      <w:pPr>
        <w:jc w:val="both"/>
        <w:rPr>
          <w:rFonts w:ascii="Arial" w:hAnsi="Arial" w:cs="Arial"/>
          <w:sz w:val="24"/>
        </w:rPr>
      </w:pPr>
      <w:r>
        <w:rPr>
          <w:rFonts w:ascii="Arial" w:hAnsi="Arial" w:cs="Arial"/>
          <w:sz w:val="24"/>
        </w:rPr>
        <w:t>El motivo de la automatización de una vivienda puede ir desde el simple confort que puede ofrecer a una persona a la hora de no tener que desplazarse para apagar una luz, a su verdadero sentido que sería el de ayudar a esas personas con una movilidad reducida o con otros problemas que hacen que las cosas más simples sean un gran trabajo para ellos. Mi proyecto consigue que se aumente el nivel de vida de estas persona as</w:t>
      </w:r>
      <w:r w:rsidR="00BB6FF3">
        <w:rPr>
          <w:rFonts w:ascii="Arial" w:hAnsi="Arial" w:cs="Arial"/>
          <w:sz w:val="24"/>
        </w:rPr>
        <w:t>í como aumentar su autonomía las personas con problemas de movilidad</w:t>
      </w:r>
      <w:r>
        <w:rPr>
          <w:rFonts w:ascii="Arial" w:hAnsi="Arial" w:cs="Arial"/>
          <w:sz w:val="24"/>
        </w:rPr>
        <w:t xml:space="preserve"> no necesitaría que nadie le abriese la puerta para salir de su casa, no tendría que bajar del coche para pasar a su casa, no tendría que montarse en su silla para apagar o encender una simple luz,</w:t>
      </w:r>
      <w:r w:rsidR="00BB6FF3">
        <w:rPr>
          <w:rFonts w:ascii="Arial" w:hAnsi="Arial" w:cs="Arial"/>
          <w:sz w:val="24"/>
        </w:rPr>
        <w:t xml:space="preserve"> gracias a la placa controladora de </w:t>
      </w:r>
      <w:proofErr w:type="spellStart"/>
      <w:r w:rsidR="00BB6FF3">
        <w:rPr>
          <w:rFonts w:ascii="Arial" w:hAnsi="Arial" w:cs="Arial"/>
          <w:sz w:val="24"/>
        </w:rPr>
        <w:t>Arduino</w:t>
      </w:r>
      <w:proofErr w:type="spellEnd"/>
      <w:r>
        <w:rPr>
          <w:rFonts w:ascii="Arial" w:hAnsi="Arial" w:cs="Arial"/>
          <w:sz w:val="24"/>
        </w:rPr>
        <w:t xml:space="preserve"> </w:t>
      </w:r>
      <w:r w:rsidR="00BB6FF3">
        <w:rPr>
          <w:rFonts w:ascii="Arial" w:hAnsi="Arial" w:cs="Arial"/>
          <w:sz w:val="24"/>
        </w:rPr>
        <w:t>capaz de realizar todas estas funciones con un precio reducido</w:t>
      </w:r>
      <w:r>
        <w:rPr>
          <w:rFonts w:ascii="Arial" w:hAnsi="Arial" w:cs="Arial"/>
          <w:sz w:val="24"/>
        </w:rPr>
        <w:t>.</w:t>
      </w:r>
    </w:p>
    <w:p w:rsidR="001E5EDD" w:rsidRDefault="00D91187" w:rsidP="00AC6F33">
      <w:pPr>
        <w:jc w:val="both"/>
        <w:rPr>
          <w:rFonts w:ascii="Arial" w:hAnsi="Arial" w:cs="Arial"/>
          <w:sz w:val="24"/>
        </w:rPr>
      </w:pPr>
      <w:r>
        <w:rPr>
          <w:rFonts w:ascii="Arial" w:hAnsi="Arial" w:cs="Arial"/>
          <w:sz w:val="24"/>
        </w:rPr>
        <w:t xml:space="preserve">Con la </w:t>
      </w:r>
      <w:proofErr w:type="spellStart"/>
      <w:r>
        <w:rPr>
          <w:rFonts w:ascii="Arial" w:hAnsi="Arial" w:cs="Arial"/>
          <w:sz w:val="24"/>
        </w:rPr>
        <w:t>domotización</w:t>
      </w:r>
      <w:proofErr w:type="spellEnd"/>
      <w:r>
        <w:rPr>
          <w:rFonts w:ascii="Arial" w:hAnsi="Arial" w:cs="Arial"/>
          <w:sz w:val="24"/>
        </w:rPr>
        <w:t xml:space="preserve"> de nuestra casa intentamos satisfacer las necesidades del hombre</w:t>
      </w:r>
      <w:r w:rsidR="00BB6FF3">
        <w:rPr>
          <w:rFonts w:ascii="Arial" w:hAnsi="Arial" w:cs="Arial"/>
          <w:sz w:val="24"/>
        </w:rPr>
        <w:t xml:space="preserve">, </w:t>
      </w:r>
      <w:r>
        <w:rPr>
          <w:rFonts w:ascii="Arial" w:hAnsi="Arial" w:cs="Arial"/>
          <w:sz w:val="24"/>
        </w:rPr>
        <w:t xml:space="preserve"> controlar todas las tareas básicas de una casa con el objeto de hacer más fácil su día a día y poder realizar</w:t>
      </w:r>
      <w:r w:rsidR="00BB6FF3">
        <w:rPr>
          <w:rFonts w:ascii="Arial" w:hAnsi="Arial" w:cs="Arial"/>
          <w:sz w:val="24"/>
        </w:rPr>
        <w:t xml:space="preserve"> las tareas más repetitivas del día a día</w:t>
      </w:r>
      <w:r>
        <w:rPr>
          <w:rFonts w:ascii="Arial" w:hAnsi="Arial" w:cs="Arial"/>
          <w:sz w:val="24"/>
        </w:rPr>
        <w:t xml:space="preserve"> desde un simple botón. Gracias a la placa controladora </w:t>
      </w:r>
      <w:proofErr w:type="spellStart"/>
      <w:r>
        <w:rPr>
          <w:rFonts w:ascii="Arial" w:hAnsi="Arial" w:cs="Arial"/>
          <w:sz w:val="24"/>
        </w:rPr>
        <w:t>Arduino</w:t>
      </w:r>
      <w:proofErr w:type="spellEnd"/>
      <w:r>
        <w:rPr>
          <w:rFonts w:ascii="Arial" w:hAnsi="Arial" w:cs="Arial"/>
          <w:sz w:val="24"/>
        </w:rPr>
        <w:t xml:space="preserve"> capaz de captar información del exterior y actuar de diferente forma dependiendo del valor obtenido.</w:t>
      </w:r>
      <w:r w:rsidRPr="00D91187">
        <w:rPr>
          <w:rFonts w:ascii="Arial" w:hAnsi="Arial" w:cs="Arial"/>
          <w:sz w:val="24"/>
        </w:rPr>
        <w:t xml:space="preserve"> </w:t>
      </w:r>
      <w:r>
        <w:rPr>
          <w:rFonts w:ascii="Arial" w:hAnsi="Arial" w:cs="Arial"/>
          <w:sz w:val="24"/>
        </w:rPr>
        <w:t xml:space="preserve">En este proyecto hemos conseguido automatizar las tareas de una vivienda como son el control de todas las luces de la casa, control o regulación de la luz, apertura automática de la puerta de la entrada a la casa y de la puerta corredera de la entrada todo con la placa </w:t>
      </w:r>
      <w:proofErr w:type="spellStart"/>
      <w:r>
        <w:rPr>
          <w:rFonts w:ascii="Arial" w:hAnsi="Arial" w:cs="Arial"/>
          <w:sz w:val="24"/>
        </w:rPr>
        <w:t>Arduino</w:t>
      </w:r>
      <w:proofErr w:type="spellEnd"/>
      <w:r>
        <w:rPr>
          <w:rFonts w:ascii="Arial" w:hAnsi="Arial" w:cs="Arial"/>
          <w:sz w:val="24"/>
        </w:rPr>
        <w:t xml:space="preserve"> mega 2560, mediante comandos.</w:t>
      </w:r>
    </w:p>
    <w:p w:rsidR="001E5EDD" w:rsidRDefault="001E5EDD" w:rsidP="00AC6F33">
      <w:pPr>
        <w:jc w:val="both"/>
        <w:rPr>
          <w:rFonts w:ascii="Arial" w:hAnsi="Arial" w:cs="Arial"/>
          <w:sz w:val="24"/>
        </w:rPr>
      </w:pPr>
      <w:proofErr w:type="spellStart"/>
      <w:r>
        <w:rPr>
          <w:rFonts w:ascii="Arial" w:hAnsi="Arial" w:cs="Arial"/>
          <w:sz w:val="24"/>
        </w:rPr>
        <w:t>Arduino</w:t>
      </w:r>
      <w:proofErr w:type="spellEnd"/>
      <w:r w:rsidR="009A5169">
        <w:rPr>
          <w:rFonts w:ascii="Arial" w:hAnsi="Arial" w:cs="Arial"/>
          <w:sz w:val="24"/>
        </w:rPr>
        <w:t xml:space="preserve"> es una plataforma de computación </w:t>
      </w:r>
      <w:r w:rsidR="007C6141">
        <w:rPr>
          <w:rFonts w:ascii="Arial" w:hAnsi="Arial" w:cs="Arial"/>
          <w:sz w:val="24"/>
        </w:rPr>
        <w:t>física</w:t>
      </w:r>
      <w:r>
        <w:rPr>
          <w:rFonts w:ascii="Arial" w:hAnsi="Arial" w:cs="Arial"/>
          <w:sz w:val="24"/>
        </w:rPr>
        <w:t xml:space="preserve"> se basa en</w:t>
      </w:r>
      <w:r w:rsidR="009A5169">
        <w:rPr>
          <w:rFonts w:ascii="Arial" w:hAnsi="Arial" w:cs="Arial"/>
          <w:sz w:val="24"/>
        </w:rPr>
        <w:t xml:space="preserve"> una placa controladora con un software libre, que nos permite aparte de controlar todo lo que desees también permite tener en la red una gran cantidad de información sobre su utilización, consejos </w:t>
      </w:r>
      <w:proofErr w:type="gramStart"/>
      <w:r w:rsidR="009A5169">
        <w:rPr>
          <w:rFonts w:ascii="Arial" w:hAnsi="Arial" w:cs="Arial"/>
          <w:sz w:val="24"/>
        </w:rPr>
        <w:t>etc..</w:t>
      </w:r>
      <w:proofErr w:type="gramEnd"/>
    </w:p>
    <w:p w:rsidR="009A5169" w:rsidRDefault="009A5169" w:rsidP="00AC6F33">
      <w:pPr>
        <w:jc w:val="both"/>
        <w:rPr>
          <w:rFonts w:ascii="Arial" w:hAnsi="Arial" w:cs="Arial"/>
          <w:sz w:val="24"/>
        </w:rPr>
      </w:pPr>
      <w:r>
        <w:rPr>
          <w:rFonts w:ascii="Arial" w:hAnsi="Arial" w:cs="Arial"/>
          <w:sz w:val="24"/>
        </w:rPr>
        <w:t xml:space="preserve">Las mayores ventajas de </w:t>
      </w:r>
      <w:proofErr w:type="spellStart"/>
      <w:r w:rsidR="007C6141">
        <w:rPr>
          <w:rFonts w:ascii="Arial" w:hAnsi="Arial" w:cs="Arial"/>
          <w:sz w:val="24"/>
        </w:rPr>
        <w:t>Arduino</w:t>
      </w:r>
      <w:proofErr w:type="spellEnd"/>
      <w:r>
        <w:rPr>
          <w:rFonts w:ascii="Arial" w:hAnsi="Arial" w:cs="Arial"/>
          <w:sz w:val="24"/>
        </w:rPr>
        <w:t xml:space="preserve"> son</w:t>
      </w:r>
      <w:r w:rsidR="00BB6FF3">
        <w:rPr>
          <w:rFonts w:ascii="Arial" w:hAnsi="Arial" w:cs="Arial"/>
          <w:sz w:val="24"/>
        </w:rPr>
        <w:t xml:space="preserve"> su</w:t>
      </w:r>
      <w:r>
        <w:rPr>
          <w:rFonts w:ascii="Arial" w:hAnsi="Arial" w:cs="Arial"/>
          <w:sz w:val="24"/>
        </w:rPr>
        <w:t xml:space="preserve"> precio bajo, la posibilidad de implementarlo en cualquier sistema operativo</w:t>
      </w:r>
      <w:r w:rsidR="007C6141">
        <w:rPr>
          <w:rFonts w:ascii="Arial" w:hAnsi="Arial" w:cs="Arial"/>
          <w:sz w:val="24"/>
        </w:rPr>
        <w:t xml:space="preserve">, el entorno de programación simple capaz de ser utilizados por expertos que podrán sacar todo el provecho a su placa y por novatos que irán aprendiendo poco a poco como se programa con la programación </w:t>
      </w:r>
      <w:r w:rsidR="00BB6FF3">
        <w:rPr>
          <w:rFonts w:ascii="Arial" w:hAnsi="Arial" w:cs="Arial"/>
          <w:sz w:val="24"/>
        </w:rPr>
        <w:t xml:space="preserve">utilizada por </w:t>
      </w:r>
      <w:proofErr w:type="spellStart"/>
      <w:r w:rsidR="00BB6FF3">
        <w:rPr>
          <w:rFonts w:ascii="Arial" w:hAnsi="Arial" w:cs="Arial"/>
          <w:sz w:val="24"/>
        </w:rPr>
        <w:t>Arduino</w:t>
      </w:r>
      <w:proofErr w:type="spellEnd"/>
      <w:r w:rsidR="00BB6FF3">
        <w:rPr>
          <w:rFonts w:ascii="Arial" w:hAnsi="Arial" w:cs="Arial"/>
          <w:sz w:val="24"/>
        </w:rPr>
        <w:t xml:space="preserve"> </w:t>
      </w:r>
      <w:proofErr w:type="spellStart"/>
      <w:r w:rsidR="00BB6FF3">
        <w:rPr>
          <w:rFonts w:ascii="Arial" w:hAnsi="Arial" w:cs="Arial"/>
          <w:sz w:val="24"/>
        </w:rPr>
        <w:t>Processing</w:t>
      </w:r>
      <w:proofErr w:type="spellEnd"/>
      <w:r w:rsidR="00BB6FF3">
        <w:rPr>
          <w:rFonts w:ascii="Arial" w:hAnsi="Arial" w:cs="Arial"/>
          <w:sz w:val="24"/>
        </w:rPr>
        <w:t xml:space="preserve"> que es fácil e intuitiva.</w:t>
      </w:r>
    </w:p>
    <w:p w:rsidR="00F61E3C" w:rsidRDefault="00F61E3C" w:rsidP="00AC6F33">
      <w:pPr>
        <w:jc w:val="both"/>
        <w:rPr>
          <w:rFonts w:ascii="Arial" w:hAnsi="Arial" w:cs="Arial"/>
          <w:sz w:val="24"/>
        </w:rPr>
      </w:pPr>
      <w:proofErr w:type="spellStart"/>
      <w:r>
        <w:rPr>
          <w:rFonts w:ascii="Arial" w:hAnsi="Arial" w:cs="Arial"/>
          <w:sz w:val="24"/>
        </w:rPr>
        <w:t>Arduino</w:t>
      </w:r>
      <w:proofErr w:type="spellEnd"/>
      <w:r>
        <w:rPr>
          <w:rFonts w:ascii="Arial" w:hAnsi="Arial" w:cs="Arial"/>
          <w:sz w:val="24"/>
        </w:rPr>
        <w:t xml:space="preserve"> mega 2560 cuenta con 54 pines digitales que funcionan como entrada y salida; 16 entradas análogas, un cristal oscilador de 16 MHz, una conexión mediante USB, un botón de </w:t>
      </w:r>
      <w:proofErr w:type="spellStart"/>
      <w:r>
        <w:rPr>
          <w:rFonts w:ascii="Arial" w:hAnsi="Arial" w:cs="Arial"/>
          <w:sz w:val="24"/>
        </w:rPr>
        <w:t>reset</w:t>
      </w:r>
      <w:proofErr w:type="spellEnd"/>
      <w:r>
        <w:rPr>
          <w:rFonts w:ascii="Arial" w:hAnsi="Arial" w:cs="Arial"/>
          <w:sz w:val="24"/>
        </w:rPr>
        <w:t xml:space="preserve"> y una entrada para la alimentación de la placa.</w:t>
      </w:r>
    </w:p>
    <w:p w:rsidR="009819EC" w:rsidRDefault="009819EC" w:rsidP="00AC6F33">
      <w:pPr>
        <w:jc w:val="both"/>
        <w:rPr>
          <w:rFonts w:ascii="Arial" w:hAnsi="Arial" w:cs="Arial"/>
          <w:sz w:val="24"/>
        </w:rPr>
      </w:pPr>
      <w:r>
        <w:rPr>
          <w:rFonts w:ascii="Arial" w:hAnsi="Arial" w:cs="Arial"/>
          <w:sz w:val="24"/>
        </w:rPr>
        <w:t>Las salidas PWM (modulación por ancho de pulsos) nos ofrecen el control de circuitos analógicos.</w:t>
      </w:r>
    </w:p>
    <w:p w:rsidR="006B515E" w:rsidRDefault="006B515E" w:rsidP="00AC6F33">
      <w:pPr>
        <w:jc w:val="both"/>
        <w:rPr>
          <w:rFonts w:ascii="Arial" w:hAnsi="Arial" w:cs="Arial"/>
          <w:sz w:val="24"/>
        </w:rPr>
      </w:pPr>
      <w:r>
        <w:rPr>
          <w:rFonts w:ascii="Arial" w:hAnsi="Arial" w:cs="Arial"/>
          <w:sz w:val="24"/>
        </w:rPr>
        <w:t>Las entradas y salidas digitales: solo tienen dos estados y pueden estar encendidas (HIGH) o apagada (LOW)</w:t>
      </w:r>
    </w:p>
    <w:p w:rsidR="006B515E" w:rsidRDefault="006B515E" w:rsidP="00AC6F33">
      <w:pPr>
        <w:jc w:val="both"/>
        <w:rPr>
          <w:rFonts w:ascii="Arial" w:hAnsi="Arial" w:cs="Arial"/>
          <w:sz w:val="24"/>
        </w:rPr>
      </w:pPr>
      <w:r>
        <w:rPr>
          <w:rFonts w:ascii="Arial" w:hAnsi="Arial" w:cs="Arial"/>
          <w:sz w:val="24"/>
        </w:rPr>
        <w:t xml:space="preserve">Las </w:t>
      </w:r>
      <w:r w:rsidR="000376FC">
        <w:rPr>
          <w:rFonts w:ascii="Arial" w:hAnsi="Arial" w:cs="Arial"/>
          <w:sz w:val="24"/>
        </w:rPr>
        <w:t>entradas</w:t>
      </w:r>
      <w:r>
        <w:rPr>
          <w:rFonts w:ascii="Arial" w:hAnsi="Arial" w:cs="Arial"/>
          <w:sz w:val="24"/>
        </w:rPr>
        <w:t xml:space="preserve"> </w:t>
      </w:r>
      <w:r w:rsidR="00256546">
        <w:rPr>
          <w:rFonts w:ascii="Arial" w:hAnsi="Arial" w:cs="Arial"/>
          <w:sz w:val="24"/>
        </w:rPr>
        <w:t>analógicas</w:t>
      </w:r>
      <w:r w:rsidR="000376FC">
        <w:rPr>
          <w:rFonts w:ascii="Arial" w:hAnsi="Arial" w:cs="Arial"/>
          <w:sz w:val="24"/>
        </w:rPr>
        <w:t xml:space="preserve"> las cuales nos permiten poder conectar a nuestra placa todo tipo de sensores y otros dispositivos con una salida variable sobre la cual deberes actuar de distinta forma en nuestro </w:t>
      </w:r>
      <w:proofErr w:type="spellStart"/>
      <w:r w:rsidR="000376FC">
        <w:rPr>
          <w:rFonts w:ascii="Arial" w:hAnsi="Arial" w:cs="Arial"/>
          <w:sz w:val="24"/>
        </w:rPr>
        <w:t>Arduino</w:t>
      </w:r>
      <w:proofErr w:type="spellEnd"/>
      <w:r w:rsidR="000376FC">
        <w:rPr>
          <w:rFonts w:ascii="Arial" w:hAnsi="Arial" w:cs="Arial"/>
          <w:sz w:val="24"/>
        </w:rPr>
        <w:t>.</w:t>
      </w:r>
    </w:p>
    <w:p w:rsidR="000376FC" w:rsidRDefault="000376FC" w:rsidP="00AC6F33">
      <w:pPr>
        <w:jc w:val="both"/>
        <w:rPr>
          <w:rFonts w:ascii="Arial" w:hAnsi="Arial" w:cs="Arial"/>
          <w:sz w:val="24"/>
        </w:rPr>
      </w:pPr>
      <w:r>
        <w:rPr>
          <w:rFonts w:ascii="Arial" w:hAnsi="Arial" w:cs="Arial"/>
          <w:sz w:val="24"/>
        </w:rPr>
        <w:lastRenderedPageBreak/>
        <w:t xml:space="preserve">Los puertos de comunicación que son utilizados a la hora de tener </w:t>
      </w:r>
      <w:proofErr w:type="spellStart"/>
      <w:r>
        <w:rPr>
          <w:rFonts w:ascii="Arial" w:hAnsi="Arial" w:cs="Arial"/>
          <w:sz w:val="24"/>
        </w:rPr>
        <w:t>shield´s</w:t>
      </w:r>
      <w:proofErr w:type="spellEnd"/>
      <w:r>
        <w:rPr>
          <w:rFonts w:ascii="Arial" w:hAnsi="Arial" w:cs="Arial"/>
          <w:sz w:val="24"/>
        </w:rPr>
        <w:t xml:space="preserve"> </w:t>
      </w:r>
      <w:proofErr w:type="spellStart"/>
      <w:r>
        <w:rPr>
          <w:rFonts w:ascii="Arial" w:hAnsi="Arial" w:cs="Arial"/>
          <w:sz w:val="24"/>
        </w:rPr>
        <w:t>bluetooth</w:t>
      </w:r>
      <w:proofErr w:type="spellEnd"/>
      <w:r>
        <w:rPr>
          <w:rFonts w:ascii="Arial" w:hAnsi="Arial" w:cs="Arial"/>
          <w:sz w:val="24"/>
        </w:rPr>
        <w:t xml:space="preserve"> o </w:t>
      </w:r>
      <w:proofErr w:type="spellStart"/>
      <w:r>
        <w:rPr>
          <w:rFonts w:ascii="Arial" w:hAnsi="Arial" w:cs="Arial"/>
          <w:sz w:val="24"/>
        </w:rPr>
        <w:t>wifi</w:t>
      </w:r>
      <w:proofErr w:type="spellEnd"/>
      <w:r>
        <w:rPr>
          <w:rFonts w:ascii="Arial" w:hAnsi="Arial" w:cs="Arial"/>
          <w:sz w:val="24"/>
        </w:rPr>
        <w:t xml:space="preserve"> de tal modo que la placa puede ser controlada desde el exterior sin necesidad de cables o</w:t>
      </w:r>
      <w:r w:rsidR="00BB6FF3">
        <w:rPr>
          <w:rFonts w:ascii="Arial" w:hAnsi="Arial" w:cs="Arial"/>
          <w:sz w:val="24"/>
        </w:rPr>
        <w:t xml:space="preserve"> te permite</w:t>
      </w:r>
      <w:r>
        <w:rPr>
          <w:rFonts w:ascii="Arial" w:hAnsi="Arial" w:cs="Arial"/>
          <w:sz w:val="24"/>
        </w:rPr>
        <w:t xml:space="preserve"> estar conectado con el exterior para obtener información.  </w:t>
      </w:r>
    </w:p>
    <w:p w:rsidR="00D91187" w:rsidRDefault="00D91187" w:rsidP="00AC6F33">
      <w:pPr>
        <w:jc w:val="both"/>
        <w:rPr>
          <w:rFonts w:ascii="Arial" w:hAnsi="Arial" w:cs="Arial"/>
          <w:sz w:val="24"/>
        </w:rPr>
      </w:pPr>
      <w:proofErr w:type="spellStart"/>
      <w:r>
        <w:rPr>
          <w:rFonts w:ascii="Arial" w:hAnsi="Arial" w:cs="Arial"/>
          <w:sz w:val="24"/>
        </w:rPr>
        <w:t>Arduino</w:t>
      </w:r>
      <w:proofErr w:type="spellEnd"/>
      <w:r>
        <w:rPr>
          <w:rFonts w:ascii="Arial" w:hAnsi="Arial" w:cs="Arial"/>
          <w:sz w:val="24"/>
        </w:rPr>
        <w:t xml:space="preserve"> es capaz de ser alimentado por dos puntos y de diferentes formas dispone del puerto USB Jack del tipo B el utilizado comúnmente en las impresoras, también puede ser alimentado desde una entrada de alimentación </w:t>
      </w:r>
      <w:r w:rsidR="003620B1">
        <w:rPr>
          <w:rFonts w:ascii="Arial" w:hAnsi="Arial" w:cs="Arial"/>
          <w:sz w:val="24"/>
        </w:rPr>
        <w:t xml:space="preserve">que tiene </w:t>
      </w:r>
      <w:proofErr w:type="spellStart"/>
      <w:r w:rsidR="003620B1">
        <w:rPr>
          <w:rFonts w:ascii="Arial" w:hAnsi="Arial" w:cs="Arial"/>
          <w:sz w:val="24"/>
        </w:rPr>
        <w:t>Arduino</w:t>
      </w:r>
      <w:proofErr w:type="spellEnd"/>
      <w:r w:rsidR="003620B1">
        <w:rPr>
          <w:rFonts w:ascii="Arial" w:hAnsi="Arial" w:cs="Arial"/>
          <w:sz w:val="24"/>
        </w:rPr>
        <w:t xml:space="preserve"> con una entrada Jack, tiene otra entrada que se debería de utilizar como </w:t>
      </w:r>
      <w:r w:rsidR="00BB6FF3">
        <w:rPr>
          <w:rFonts w:ascii="Arial" w:hAnsi="Arial" w:cs="Arial"/>
          <w:sz w:val="24"/>
        </w:rPr>
        <w:t>último</w:t>
      </w:r>
      <w:r w:rsidR="003620B1">
        <w:rPr>
          <w:rFonts w:ascii="Arial" w:hAnsi="Arial" w:cs="Arial"/>
          <w:sz w:val="24"/>
        </w:rPr>
        <w:t xml:space="preserve"> recurso son unos pines colocados en la derecha desde donde se puede alimentar la placa.</w:t>
      </w:r>
    </w:p>
    <w:p w:rsidR="003620B1" w:rsidRDefault="003620B1" w:rsidP="00AC6F33">
      <w:pPr>
        <w:jc w:val="both"/>
        <w:rPr>
          <w:rFonts w:ascii="Arial" w:hAnsi="Arial" w:cs="Arial"/>
          <w:sz w:val="24"/>
        </w:rPr>
      </w:pPr>
      <w:r>
        <w:rPr>
          <w:rFonts w:ascii="Arial" w:hAnsi="Arial" w:cs="Arial"/>
          <w:sz w:val="24"/>
        </w:rPr>
        <w:t>Para alimentar se necesita una fuente de alimentación capaz de ofrecer como mínimo 5V y 1</w:t>
      </w:r>
      <w:r w:rsidR="00BB6FF3">
        <w:rPr>
          <w:rFonts w:ascii="Arial" w:hAnsi="Arial" w:cs="Arial"/>
          <w:sz w:val="24"/>
        </w:rPr>
        <w:t>A</w:t>
      </w:r>
      <w:r>
        <w:rPr>
          <w:rFonts w:ascii="Arial" w:hAnsi="Arial" w:cs="Arial"/>
          <w:sz w:val="24"/>
        </w:rPr>
        <w:t xml:space="preserve"> pero lo más aconsejado es una tensi</w:t>
      </w:r>
      <w:r w:rsidR="00BB6FF3">
        <w:rPr>
          <w:rFonts w:ascii="Arial" w:hAnsi="Arial" w:cs="Arial"/>
          <w:sz w:val="24"/>
        </w:rPr>
        <w:t>ón entre los 7 y los 12V con 1</w:t>
      </w:r>
      <w:r>
        <w:rPr>
          <w:rFonts w:ascii="Arial" w:hAnsi="Arial" w:cs="Arial"/>
          <w:sz w:val="24"/>
        </w:rPr>
        <w:t xml:space="preserve"> A.</w:t>
      </w:r>
    </w:p>
    <w:p w:rsidR="003D0874" w:rsidRDefault="003D0874" w:rsidP="00AC6F33">
      <w:pPr>
        <w:jc w:val="both"/>
        <w:rPr>
          <w:rFonts w:ascii="Arial" w:hAnsi="Arial" w:cs="Arial"/>
          <w:sz w:val="24"/>
        </w:rPr>
      </w:pPr>
      <w:r>
        <w:rPr>
          <w:rFonts w:ascii="Arial" w:hAnsi="Arial" w:cs="Arial"/>
          <w:sz w:val="24"/>
        </w:rPr>
        <w:t xml:space="preserve">Adjunto una foto de las conexiones del procesador de la placa para mayor </w:t>
      </w:r>
      <w:r w:rsidR="00BB6FF3">
        <w:rPr>
          <w:rFonts w:ascii="Arial" w:hAnsi="Arial" w:cs="Arial"/>
          <w:sz w:val="24"/>
        </w:rPr>
        <w:t>aclara miento</w:t>
      </w:r>
    </w:p>
    <w:p w:rsidR="003D0874" w:rsidRDefault="003D0874" w:rsidP="00AC6F33">
      <w:pPr>
        <w:jc w:val="both"/>
        <w:rPr>
          <w:rFonts w:ascii="Arial" w:hAnsi="Arial" w:cs="Arial"/>
          <w:sz w:val="24"/>
        </w:rPr>
      </w:pPr>
      <w:r>
        <w:rPr>
          <w:rFonts w:ascii="Arial" w:hAnsi="Arial" w:cs="Arial"/>
          <w:noProof/>
          <w:sz w:val="24"/>
          <w:lang w:eastAsia="es-ES"/>
        </w:rPr>
        <w:drawing>
          <wp:inline distT="0" distB="0" distL="0" distR="0">
            <wp:extent cx="6739002" cy="5373666"/>
            <wp:effectExtent l="19050" t="0" r="4698" b="0"/>
            <wp:docPr id="1" name="0 Imagen" descr="Atmega2560 foto de  todos los 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foto de  todos los pines.png"/>
                    <pic:cNvPicPr/>
                  </pic:nvPicPr>
                  <pic:blipFill>
                    <a:blip r:embed="rId12" cstate="print"/>
                    <a:stretch>
                      <a:fillRect/>
                    </a:stretch>
                  </pic:blipFill>
                  <pic:spPr>
                    <a:xfrm>
                      <a:off x="0" y="0"/>
                      <a:ext cx="6736488" cy="5371661"/>
                    </a:xfrm>
                    <a:prstGeom prst="rect">
                      <a:avLst/>
                    </a:prstGeom>
                  </pic:spPr>
                </pic:pic>
              </a:graphicData>
            </a:graphic>
          </wp:inline>
        </w:drawing>
      </w:r>
    </w:p>
    <w:p w:rsidR="00141028" w:rsidRDefault="00A721E9" w:rsidP="00AC6F33">
      <w:pPr>
        <w:jc w:val="both"/>
        <w:rPr>
          <w:rFonts w:ascii="Arial" w:hAnsi="Arial" w:cs="Arial"/>
          <w:sz w:val="24"/>
        </w:rPr>
      </w:pPr>
      <w:r>
        <w:rPr>
          <w:rFonts w:ascii="Arial" w:hAnsi="Arial" w:cs="Arial"/>
          <w:noProof/>
          <w:sz w:val="24"/>
          <w:lang w:eastAsia="es-ES"/>
        </w:rPr>
        <w:lastRenderedPageBreak/>
        <mc:AlternateContent>
          <mc:Choice Requires="wpg">
            <w:drawing>
              <wp:anchor distT="0" distB="0" distL="114300" distR="114300" simplePos="0" relativeHeight="251663360" behindDoc="1" locked="0" layoutInCell="1" allowOverlap="1">
                <wp:simplePos x="0" y="0"/>
                <wp:positionH relativeFrom="page">
                  <wp:posOffset>123825</wp:posOffset>
                </wp:positionH>
                <wp:positionV relativeFrom="paragraph">
                  <wp:posOffset>219075</wp:posOffset>
                </wp:positionV>
                <wp:extent cx="7320915" cy="7817485"/>
                <wp:effectExtent l="0" t="0" r="3810" b="787400"/>
                <wp:wrapNone/>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0915" cy="7817485"/>
                          <a:chOff x="195" y="-13491"/>
                          <a:chExt cx="11529" cy="14254"/>
                        </a:xfrm>
                      </wpg:grpSpPr>
                      <pic:pic xmlns:pic="http://schemas.openxmlformats.org/drawingml/2006/picture">
                        <pic:nvPicPr>
                          <pic:cNvPr id="11"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102" y="-13491"/>
                            <a:ext cx="9891" cy="95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282" y="-13474"/>
                            <a:ext cx="1574" cy="218"/>
                          </a:xfrm>
                          <a:prstGeom prst="rect">
                            <a:avLst/>
                          </a:prstGeom>
                          <a:noFill/>
                          <a:extLst>
                            <a:ext uri="{909E8E84-426E-40DD-AFC4-6F175D3DCCD1}">
                              <a14:hiddenFill xmlns:a14="http://schemas.microsoft.com/office/drawing/2010/main">
                                <a:solidFill>
                                  <a:srgbClr val="FFFFFF"/>
                                </a:solidFill>
                              </a14:hiddenFill>
                            </a:ext>
                          </a:extLst>
                        </pic:spPr>
                      </pic:pic>
                      <wpg:grpSp>
                        <wpg:cNvPr id="63" name="Group 5"/>
                        <wpg:cNvGrpSpPr>
                          <a:grpSpLocks/>
                        </wpg:cNvGrpSpPr>
                        <wpg:grpSpPr bwMode="auto">
                          <a:xfrm>
                            <a:off x="2754" y="-11935"/>
                            <a:ext cx="4226" cy="8040"/>
                            <a:chOff x="2754" y="-11935"/>
                            <a:chExt cx="4226" cy="8040"/>
                          </a:xfrm>
                        </wpg:grpSpPr>
                        <wps:wsp>
                          <wps:cNvPr id="64" name="Freeform 6"/>
                          <wps:cNvSpPr>
                            <a:spLocks/>
                          </wps:cNvSpPr>
                          <wps:spPr bwMode="auto">
                            <a:xfrm>
                              <a:off x="2754" y="-11935"/>
                              <a:ext cx="4226" cy="8040"/>
                            </a:xfrm>
                            <a:custGeom>
                              <a:avLst/>
                              <a:gdLst>
                                <a:gd name="T0" fmla="+- 0 2859 2754"/>
                                <a:gd name="T1" fmla="*/ T0 w 4226"/>
                                <a:gd name="T2" fmla="+- 0 -4095 -11935"/>
                                <a:gd name="T3" fmla="*/ -4095 h 8040"/>
                                <a:gd name="T4" fmla="+- 0 2857 2754"/>
                                <a:gd name="T5" fmla="*/ T4 w 4226"/>
                                <a:gd name="T6" fmla="+- 0 -4095 -11935"/>
                                <a:gd name="T7" fmla="*/ -4095 h 8040"/>
                                <a:gd name="T8" fmla="+- 0 3058 2754"/>
                                <a:gd name="T9" fmla="*/ T8 w 4226"/>
                                <a:gd name="T10" fmla="+- 0 -3895 -11935"/>
                                <a:gd name="T11" fmla="*/ -3895 h 8040"/>
                                <a:gd name="T12" fmla="+- 0 3061 2754"/>
                                <a:gd name="T13" fmla="*/ T12 w 4226"/>
                                <a:gd name="T14" fmla="+- 0 -3895 -11935"/>
                                <a:gd name="T15" fmla="*/ -3895 h 8040"/>
                                <a:gd name="T16" fmla="+- 0 2859 2754"/>
                                <a:gd name="T17" fmla="*/ T16 w 4226"/>
                                <a:gd name="T18" fmla="+- 0 -4095 -11935"/>
                                <a:gd name="T19" fmla="*/ -4095 h 8040"/>
                              </a:gdLst>
                              <a:ahLst/>
                              <a:cxnLst>
                                <a:cxn ang="0">
                                  <a:pos x="T1" y="T3"/>
                                </a:cxn>
                                <a:cxn ang="0">
                                  <a:pos x="T5" y="T7"/>
                                </a:cxn>
                                <a:cxn ang="0">
                                  <a:pos x="T9" y="T11"/>
                                </a:cxn>
                                <a:cxn ang="0">
                                  <a:pos x="T13" y="T15"/>
                                </a:cxn>
                                <a:cxn ang="0">
                                  <a:pos x="T17" y="T19"/>
                                </a:cxn>
                              </a:cxnLst>
                              <a:rect l="0" t="0" r="r" b="b"/>
                              <a:pathLst>
                                <a:path w="4226" h="8040">
                                  <a:moveTo>
                                    <a:pt x="105" y="7840"/>
                                  </a:moveTo>
                                  <a:lnTo>
                                    <a:pt x="103" y="7840"/>
                                  </a:lnTo>
                                  <a:lnTo>
                                    <a:pt x="304" y="8040"/>
                                  </a:lnTo>
                                  <a:lnTo>
                                    <a:pt x="307" y="8040"/>
                                  </a:lnTo>
                                  <a:lnTo>
                                    <a:pt x="105" y="7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7"/>
                          <wps:cNvSpPr>
                            <a:spLocks/>
                          </wps:cNvSpPr>
                          <wps:spPr bwMode="auto">
                            <a:xfrm>
                              <a:off x="2754" y="-11935"/>
                              <a:ext cx="4226" cy="8040"/>
                            </a:xfrm>
                            <a:custGeom>
                              <a:avLst/>
                              <a:gdLst>
                                <a:gd name="T0" fmla="+- 0 5971 2754"/>
                                <a:gd name="T1" fmla="*/ T0 w 4226"/>
                                <a:gd name="T2" fmla="+- 0 -4095 -11935"/>
                                <a:gd name="T3" fmla="*/ -4095 h 8040"/>
                                <a:gd name="T4" fmla="+- 0 5968 2754"/>
                                <a:gd name="T5" fmla="*/ T4 w 4226"/>
                                <a:gd name="T6" fmla="+- 0 -4095 -11935"/>
                                <a:gd name="T7" fmla="*/ -4095 h 8040"/>
                                <a:gd name="T8" fmla="+- 0 5767 2754"/>
                                <a:gd name="T9" fmla="*/ T8 w 4226"/>
                                <a:gd name="T10" fmla="+- 0 -3895 -11935"/>
                                <a:gd name="T11" fmla="*/ -3895 h 8040"/>
                                <a:gd name="T12" fmla="+- 0 5770 2754"/>
                                <a:gd name="T13" fmla="*/ T12 w 4226"/>
                                <a:gd name="T14" fmla="+- 0 -3895 -11935"/>
                                <a:gd name="T15" fmla="*/ -3895 h 8040"/>
                                <a:gd name="T16" fmla="+- 0 5971 2754"/>
                                <a:gd name="T17" fmla="*/ T16 w 4226"/>
                                <a:gd name="T18" fmla="+- 0 -4095 -11935"/>
                                <a:gd name="T19" fmla="*/ -4095 h 8040"/>
                              </a:gdLst>
                              <a:ahLst/>
                              <a:cxnLst>
                                <a:cxn ang="0">
                                  <a:pos x="T1" y="T3"/>
                                </a:cxn>
                                <a:cxn ang="0">
                                  <a:pos x="T5" y="T7"/>
                                </a:cxn>
                                <a:cxn ang="0">
                                  <a:pos x="T9" y="T11"/>
                                </a:cxn>
                                <a:cxn ang="0">
                                  <a:pos x="T13" y="T15"/>
                                </a:cxn>
                                <a:cxn ang="0">
                                  <a:pos x="T17" y="T19"/>
                                </a:cxn>
                              </a:cxnLst>
                              <a:rect l="0" t="0" r="r" b="b"/>
                              <a:pathLst>
                                <a:path w="4226" h="8040">
                                  <a:moveTo>
                                    <a:pt x="3217" y="7840"/>
                                  </a:moveTo>
                                  <a:lnTo>
                                    <a:pt x="3214" y="7840"/>
                                  </a:lnTo>
                                  <a:lnTo>
                                    <a:pt x="3013" y="8040"/>
                                  </a:lnTo>
                                  <a:lnTo>
                                    <a:pt x="3016" y="8040"/>
                                  </a:lnTo>
                                  <a:lnTo>
                                    <a:pt x="3217" y="7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8"/>
                          <wps:cNvSpPr>
                            <a:spLocks/>
                          </wps:cNvSpPr>
                          <wps:spPr bwMode="auto">
                            <a:xfrm>
                              <a:off x="2754" y="-11935"/>
                              <a:ext cx="4226" cy="8040"/>
                            </a:xfrm>
                            <a:custGeom>
                              <a:avLst/>
                              <a:gdLst>
                                <a:gd name="T0" fmla="+- 0 4061 2754"/>
                                <a:gd name="T1" fmla="*/ T0 w 4226"/>
                                <a:gd name="T2" fmla="+- 0 -4055 -11935"/>
                                <a:gd name="T3" fmla="*/ -4055 h 8040"/>
                                <a:gd name="T4" fmla="+- 0 4050 2754"/>
                                <a:gd name="T5" fmla="*/ T4 w 4226"/>
                                <a:gd name="T6" fmla="+- 0 -4055 -11935"/>
                                <a:gd name="T7" fmla="*/ -4055 h 8040"/>
                                <a:gd name="T8" fmla="+- 0 4050 2754"/>
                                <a:gd name="T9" fmla="*/ T8 w 4226"/>
                                <a:gd name="T10" fmla="+- 0 -4035 -11935"/>
                                <a:gd name="T11" fmla="*/ -4035 h 8040"/>
                                <a:gd name="T12" fmla="+- 0 4057 2754"/>
                                <a:gd name="T13" fmla="*/ T12 w 4226"/>
                                <a:gd name="T14" fmla="+- 0 -4015 -11935"/>
                                <a:gd name="T15" fmla="*/ -4015 h 8040"/>
                                <a:gd name="T16" fmla="+- 0 4076 2754"/>
                                <a:gd name="T17" fmla="*/ T16 w 4226"/>
                                <a:gd name="T18" fmla="+- 0 -4015 -11935"/>
                                <a:gd name="T19" fmla="*/ -4015 h 8040"/>
                                <a:gd name="T20" fmla="+- 0 4084 2754"/>
                                <a:gd name="T21" fmla="*/ T20 w 4226"/>
                                <a:gd name="T22" fmla="+- 0 -4035 -11935"/>
                                <a:gd name="T23" fmla="*/ -4035 h 8040"/>
                                <a:gd name="T24" fmla="+- 0 4057 2754"/>
                                <a:gd name="T25" fmla="*/ T24 w 4226"/>
                                <a:gd name="T26" fmla="+- 0 -4035 -11935"/>
                                <a:gd name="T27" fmla="*/ -4035 h 8040"/>
                                <a:gd name="T28" fmla="+- 0 4061 2754"/>
                                <a:gd name="T29" fmla="*/ T28 w 4226"/>
                                <a:gd name="T30" fmla="+- 0 -4055 -11935"/>
                                <a:gd name="T31" fmla="*/ -40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307" y="7880"/>
                                  </a:moveTo>
                                  <a:lnTo>
                                    <a:pt x="1296" y="7880"/>
                                  </a:lnTo>
                                  <a:lnTo>
                                    <a:pt x="1296" y="7900"/>
                                  </a:lnTo>
                                  <a:lnTo>
                                    <a:pt x="1303" y="7920"/>
                                  </a:lnTo>
                                  <a:lnTo>
                                    <a:pt x="1322" y="7920"/>
                                  </a:lnTo>
                                  <a:lnTo>
                                    <a:pt x="1330" y="7900"/>
                                  </a:lnTo>
                                  <a:lnTo>
                                    <a:pt x="1303" y="7900"/>
                                  </a:lnTo>
                                  <a:lnTo>
                                    <a:pt x="1307" y="7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9"/>
                          <wps:cNvSpPr>
                            <a:spLocks/>
                          </wps:cNvSpPr>
                          <wps:spPr bwMode="auto">
                            <a:xfrm>
                              <a:off x="2754" y="-11935"/>
                              <a:ext cx="4226" cy="8040"/>
                            </a:xfrm>
                            <a:custGeom>
                              <a:avLst/>
                              <a:gdLst>
                                <a:gd name="T0" fmla="+- 0 5262 2754"/>
                                <a:gd name="T1" fmla="*/ T0 w 4226"/>
                                <a:gd name="T2" fmla="+- 0 -4055 -11935"/>
                                <a:gd name="T3" fmla="*/ -4055 h 8040"/>
                                <a:gd name="T4" fmla="+- 0 5250 2754"/>
                                <a:gd name="T5" fmla="*/ T4 w 4226"/>
                                <a:gd name="T6" fmla="+- 0 -4055 -11935"/>
                                <a:gd name="T7" fmla="*/ -4055 h 8040"/>
                                <a:gd name="T8" fmla="+- 0 5250 2754"/>
                                <a:gd name="T9" fmla="*/ T8 w 4226"/>
                                <a:gd name="T10" fmla="+- 0 -4035 -11935"/>
                                <a:gd name="T11" fmla="*/ -4035 h 8040"/>
                                <a:gd name="T12" fmla="+- 0 5258 2754"/>
                                <a:gd name="T13" fmla="*/ T12 w 4226"/>
                                <a:gd name="T14" fmla="+- 0 -4015 -11935"/>
                                <a:gd name="T15" fmla="*/ -4015 h 8040"/>
                                <a:gd name="T16" fmla="+- 0 5276 2754"/>
                                <a:gd name="T17" fmla="*/ T16 w 4226"/>
                                <a:gd name="T18" fmla="+- 0 -4015 -11935"/>
                                <a:gd name="T19" fmla="*/ -4015 h 8040"/>
                                <a:gd name="T20" fmla="+- 0 5284 2754"/>
                                <a:gd name="T21" fmla="*/ T20 w 4226"/>
                                <a:gd name="T22" fmla="+- 0 -4035 -11935"/>
                                <a:gd name="T23" fmla="*/ -4035 h 8040"/>
                                <a:gd name="T24" fmla="+- 0 5257 2754"/>
                                <a:gd name="T25" fmla="*/ T24 w 4226"/>
                                <a:gd name="T26" fmla="+- 0 -4035 -11935"/>
                                <a:gd name="T27" fmla="*/ -4035 h 8040"/>
                                <a:gd name="T28" fmla="+- 0 5262 2754"/>
                                <a:gd name="T29" fmla="*/ T28 w 4226"/>
                                <a:gd name="T30" fmla="+- 0 -4055 -11935"/>
                                <a:gd name="T31" fmla="*/ -40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508" y="7880"/>
                                  </a:moveTo>
                                  <a:lnTo>
                                    <a:pt x="2496" y="7880"/>
                                  </a:lnTo>
                                  <a:lnTo>
                                    <a:pt x="2496" y="7900"/>
                                  </a:lnTo>
                                  <a:lnTo>
                                    <a:pt x="2504" y="7920"/>
                                  </a:lnTo>
                                  <a:lnTo>
                                    <a:pt x="2522" y="7920"/>
                                  </a:lnTo>
                                  <a:lnTo>
                                    <a:pt x="2530" y="7900"/>
                                  </a:lnTo>
                                  <a:lnTo>
                                    <a:pt x="2503" y="7900"/>
                                  </a:lnTo>
                                  <a:lnTo>
                                    <a:pt x="2508" y="7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10"/>
                          <wps:cNvSpPr>
                            <a:spLocks/>
                          </wps:cNvSpPr>
                          <wps:spPr bwMode="auto">
                            <a:xfrm>
                              <a:off x="2754" y="-11935"/>
                              <a:ext cx="4226" cy="8040"/>
                            </a:xfrm>
                            <a:custGeom>
                              <a:avLst/>
                              <a:gdLst>
                                <a:gd name="T0" fmla="+- 0 4084 2754"/>
                                <a:gd name="T1" fmla="*/ T0 w 4226"/>
                                <a:gd name="T2" fmla="+- 0 -4055 -11935"/>
                                <a:gd name="T3" fmla="*/ -4055 h 8040"/>
                                <a:gd name="T4" fmla="+- 0 4072 2754"/>
                                <a:gd name="T5" fmla="*/ T4 w 4226"/>
                                <a:gd name="T6" fmla="+- 0 -4055 -11935"/>
                                <a:gd name="T7" fmla="*/ -4055 h 8040"/>
                                <a:gd name="T8" fmla="+- 0 4077 2754"/>
                                <a:gd name="T9" fmla="*/ T8 w 4226"/>
                                <a:gd name="T10" fmla="+- 0 -4035 -11935"/>
                                <a:gd name="T11" fmla="*/ -4035 h 8040"/>
                                <a:gd name="T12" fmla="+- 0 4084 2754"/>
                                <a:gd name="T13" fmla="*/ T12 w 4226"/>
                                <a:gd name="T14" fmla="+- 0 -4035 -11935"/>
                                <a:gd name="T15" fmla="*/ -4035 h 8040"/>
                                <a:gd name="T16" fmla="+- 0 4084 2754"/>
                                <a:gd name="T17" fmla="*/ T16 w 4226"/>
                                <a:gd name="T18" fmla="+- 0 -4055 -11935"/>
                                <a:gd name="T19" fmla="*/ -4055 h 8040"/>
                              </a:gdLst>
                              <a:ahLst/>
                              <a:cxnLst>
                                <a:cxn ang="0">
                                  <a:pos x="T1" y="T3"/>
                                </a:cxn>
                                <a:cxn ang="0">
                                  <a:pos x="T5" y="T7"/>
                                </a:cxn>
                                <a:cxn ang="0">
                                  <a:pos x="T9" y="T11"/>
                                </a:cxn>
                                <a:cxn ang="0">
                                  <a:pos x="T13" y="T15"/>
                                </a:cxn>
                                <a:cxn ang="0">
                                  <a:pos x="T17" y="T19"/>
                                </a:cxn>
                              </a:cxnLst>
                              <a:rect l="0" t="0" r="r" b="b"/>
                              <a:pathLst>
                                <a:path w="4226" h="8040">
                                  <a:moveTo>
                                    <a:pt x="1330" y="7880"/>
                                  </a:moveTo>
                                  <a:lnTo>
                                    <a:pt x="1318" y="7880"/>
                                  </a:lnTo>
                                  <a:lnTo>
                                    <a:pt x="1323" y="7900"/>
                                  </a:lnTo>
                                  <a:lnTo>
                                    <a:pt x="1330" y="7900"/>
                                  </a:lnTo>
                                  <a:lnTo>
                                    <a:pt x="1330" y="7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11"/>
                          <wps:cNvSpPr>
                            <a:spLocks/>
                          </wps:cNvSpPr>
                          <wps:spPr bwMode="auto">
                            <a:xfrm>
                              <a:off x="2754" y="-11935"/>
                              <a:ext cx="4226" cy="8040"/>
                            </a:xfrm>
                            <a:custGeom>
                              <a:avLst/>
                              <a:gdLst>
                                <a:gd name="T0" fmla="+- 0 5284 2754"/>
                                <a:gd name="T1" fmla="*/ T0 w 4226"/>
                                <a:gd name="T2" fmla="+- 0 -4055 -11935"/>
                                <a:gd name="T3" fmla="*/ -4055 h 8040"/>
                                <a:gd name="T4" fmla="+- 0 5273 2754"/>
                                <a:gd name="T5" fmla="*/ T4 w 4226"/>
                                <a:gd name="T6" fmla="+- 0 -4055 -11935"/>
                                <a:gd name="T7" fmla="*/ -4055 h 8040"/>
                                <a:gd name="T8" fmla="+- 0 5277 2754"/>
                                <a:gd name="T9" fmla="*/ T8 w 4226"/>
                                <a:gd name="T10" fmla="+- 0 -4035 -11935"/>
                                <a:gd name="T11" fmla="*/ -4035 h 8040"/>
                                <a:gd name="T12" fmla="+- 0 5284 2754"/>
                                <a:gd name="T13" fmla="*/ T12 w 4226"/>
                                <a:gd name="T14" fmla="+- 0 -4035 -11935"/>
                                <a:gd name="T15" fmla="*/ -4035 h 8040"/>
                                <a:gd name="T16" fmla="+- 0 5284 2754"/>
                                <a:gd name="T17" fmla="*/ T16 w 4226"/>
                                <a:gd name="T18" fmla="+- 0 -4055 -11935"/>
                                <a:gd name="T19" fmla="*/ -4055 h 8040"/>
                              </a:gdLst>
                              <a:ahLst/>
                              <a:cxnLst>
                                <a:cxn ang="0">
                                  <a:pos x="T1" y="T3"/>
                                </a:cxn>
                                <a:cxn ang="0">
                                  <a:pos x="T5" y="T7"/>
                                </a:cxn>
                                <a:cxn ang="0">
                                  <a:pos x="T9" y="T11"/>
                                </a:cxn>
                                <a:cxn ang="0">
                                  <a:pos x="T13" y="T15"/>
                                </a:cxn>
                                <a:cxn ang="0">
                                  <a:pos x="T17" y="T19"/>
                                </a:cxn>
                              </a:cxnLst>
                              <a:rect l="0" t="0" r="r" b="b"/>
                              <a:pathLst>
                                <a:path w="4226" h="8040">
                                  <a:moveTo>
                                    <a:pt x="2530" y="7880"/>
                                  </a:moveTo>
                                  <a:lnTo>
                                    <a:pt x="2519" y="7880"/>
                                  </a:lnTo>
                                  <a:lnTo>
                                    <a:pt x="2523" y="7900"/>
                                  </a:lnTo>
                                  <a:lnTo>
                                    <a:pt x="2530" y="7900"/>
                                  </a:lnTo>
                                  <a:lnTo>
                                    <a:pt x="2530" y="7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12"/>
                          <wps:cNvSpPr>
                            <a:spLocks/>
                          </wps:cNvSpPr>
                          <wps:spPr bwMode="auto">
                            <a:xfrm>
                              <a:off x="2754" y="-11935"/>
                              <a:ext cx="4226" cy="8040"/>
                            </a:xfrm>
                            <a:custGeom>
                              <a:avLst/>
                              <a:gdLst>
                                <a:gd name="T0" fmla="+- 0 2838 2754"/>
                                <a:gd name="T1" fmla="*/ T0 w 4226"/>
                                <a:gd name="T2" fmla="+- 0 -11935 -11935"/>
                                <a:gd name="T3" fmla="*/ -11935 h 8040"/>
                                <a:gd name="T4" fmla="+- 0 2804 2754"/>
                                <a:gd name="T5" fmla="*/ T4 w 4226"/>
                                <a:gd name="T6" fmla="+- 0 -11935 -11935"/>
                                <a:gd name="T7" fmla="*/ -11935 h 8040"/>
                                <a:gd name="T8" fmla="+- 0 2775 2754"/>
                                <a:gd name="T9" fmla="*/ T8 w 4226"/>
                                <a:gd name="T10" fmla="+- 0 -11915 -11935"/>
                                <a:gd name="T11" fmla="*/ -11915 h 8040"/>
                                <a:gd name="T12" fmla="+- 0 2761 2754"/>
                                <a:gd name="T13" fmla="*/ T12 w 4226"/>
                                <a:gd name="T14" fmla="+- 0 -11875 -11935"/>
                                <a:gd name="T15" fmla="*/ -11875 h 8040"/>
                                <a:gd name="T16" fmla="+- 0 2754 2754"/>
                                <a:gd name="T17" fmla="*/ T16 w 4226"/>
                                <a:gd name="T18" fmla="+- 0 -11855 -11935"/>
                                <a:gd name="T19" fmla="*/ -11855 h 8040"/>
                                <a:gd name="T20" fmla="+- 0 2754 2754"/>
                                <a:gd name="T21" fmla="*/ T20 w 4226"/>
                                <a:gd name="T22" fmla="+- 0 -4175 -11935"/>
                                <a:gd name="T23" fmla="*/ -4175 h 8040"/>
                                <a:gd name="T24" fmla="+- 0 2761 2754"/>
                                <a:gd name="T25" fmla="*/ T24 w 4226"/>
                                <a:gd name="T26" fmla="+- 0 -4135 -11935"/>
                                <a:gd name="T27" fmla="*/ -4135 h 8040"/>
                                <a:gd name="T28" fmla="+- 0 2774 2754"/>
                                <a:gd name="T29" fmla="*/ T28 w 4226"/>
                                <a:gd name="T30" fmla="+- 0 -4115 -11935"/>
                                <a:gd name="T31" fmla="*/ -4115 h 8040"/>
                                <a:gd name="T32" fmla="+- 0 2802 2754"/>
                                <a:gd name="T33" fmla="*/ T32 w 4226"/>
                                <a:gd name="T34" fmla="+- 0 -4095 -11935"/>
                                <a:gd name="T35" fmla="*/ -4095 h 8040"/>
                                <a:gd name="T36" fmla="+- 0 2806 2754"/>
                                <a:gd name="T37" fmla="*/ T36 w 4226"/>
                                <a:gd name="T38" fmla="+- 0 -4095 -11935"/>
                                <a:gd name="T39" fmla="*/ -4095 h 8040"/>
                                <a:gd name="T40" fmla="+- 0 2780 2754"/>
                                <a:gd name="T41" fmla="*/ T40 w 4226"/>
                                <a:gd name="T42" fmla="+- 0 -4115 -11935"/>
                                <a:gd name="T43" fmla="*/ -4115 h 8040"/>
                                <a:gd name="T44" fmla="+- 0 2767 2754"/>
                                <a:gd name="T45" fmla="*/ T44 w 4226"/>
                                <a:gd name="T46" fmla="+- 0 -4135 -11935"/>
                                <a:gd name="T47" fmla="*/ -4135 h 8040"/>
                                <a:gd name="T48" fmla="+- 0 2761 2754"/>
                                <a:gd name="T49" fmla="*/ T48 w 4226"/>
                                <a:gd name="T50" fmla="+- 0 -4175 -11935"/>
                                <a:gd name="T51" fmla="*/ -4175 h 8040"/>
                                <a:gd name="T52" fmla="+- 0 2761 2754"/>
                                <a:gd name="T53" fmla="*/ T52 w 4226"/>
                                <a:gd name="T54" fmla="+- 0 -11855 -11935"/>
                                <a:gd name="T55" fmla="*/ -11855 h 8040"/>
                                <a:gd name="T56" fmla="+- 0 2767 2754"/>
                                <a:gd name="T57" fmla="*/ T56 w 4226"/>
                                <a:gd name="T58" fmla="+- 0 -11875 -11935"/>
                                <a:gd name="T59" fmla="*/ -11875 h 8040"/>
                                <a:gd name="T60" fmla="+- 0 2780 2754"/>
                                <a:gd name="T61" fmla="*/ T60 w 4226"/>
                                <a:gd name="T62" fmla="+- 0 -11915 -11935"/>
                                <a:gd name="T63" fmla="*/ -11915 h 8040"/>
                                <a:gd name="T64" fmla="+- 0 2805 2754"/>
                                <a:gd name="T65" fmla="*/ T64 w 4226"/>
                                <a:gd name="T66" fmla="+- 0 -11915 -11935"/>
                                <a:gd name="T67" fmla="*/ -11915 h 8040"/>
                                <a:gd name="T68" fmla="+- 0 2838 2754"/>
                                <a:gd name="T69" fmla="*/ T68 w 4226"/>
                                <a:gd name="T70" fmla="+- 0 -11935 -11935"/>
                                <a:gd name="T71" fmla="*/ -119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26" h="8040">
                                  <a:moveTo>
                                    <a:pt x="84" y="0"/>
                                  </a:moveTo>
                                  <a:lnTo>
                                    <a:pt x="50" y="0"/>
                                  </a:lnTo>
                                  <a:lnTo>
                                    <a:pt x="21" y="20"/>
                                  </a:lnTo>
                                  <a:lnTo>
                                    <a:pt x="7" y="60"/>
                                  </a:lnTo>
                                  <a:lnTo>
                                    <a:pt x="0" y="80"/>
                                  </a:lnTo>
                                  <a:lnTo>
                                    <a:pt x="0" y="7760"/>
                                  </a:lnTo>
                                  <a:lnTo>
                                    <a:pt x="7" y="7800"/>
                                  </a:lnTo>
                                  <a:lnTo>
                                    <a:pt x="20" y="7820"/>
                                  </a:lnTo>
                                  <a:lnTo>
                                    <a:pt x="48" y="7840"/>
                                  </a:lnTo>
                                  <a:lnTo>
                                    <a:pt x="52" y="7840"/>
                                  </a:lnTo>
                                  <a:lnTo>
                                    <a:pt x="26" y="7820"/>
                                  </a:lnTo>
                                  <a:lnTo>
                                    <a:pt x="13" y="7800"/>
                                  </a:lnTo>
                                  <a:lnTo>
                                    <a:pt x="7" y="7760"/>
                                  </a:lnTo>
                                  <a:lnTo>
                                    <a:pt x="7" y="80"/>
                                  </a:lnTo>
                                  <a:lnTo>
                                    <a:pt x="13" y="60"/>
                                  </a:lnTo>
                                  <a:lnTo>
                                    <a:pt x="26" y="20"/>
                                  </a:lnTo>
                                  <a:lnTo>
                                    <a:pt x="51" y="20"/>
                                  </a:lnTo>
                                  <a:lnTo>
                                    <a:pt x="84" y="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13"/>
                          <wps:cNvSpPr>
                            <a:spLocks/>
                          </wps:cNvSpPr>
                          <wps:spPr bwMode="auto">
                            <a:xfrm>
                              <a:off x="2754" y="-11935"/>
                              <a:ext cx="4226" cy="8040"/>
                            </a:xfrm>
                            <a:custGeom>
                              <a:avLst/>
                              <a:gdLst>
                                <a:gd name="T0" fmla="+- 0 6923 2754"/>
                                <a:gd name="T1" fmla="*/ T0 w 4226"/>
                                <a:gd name="T2" fmla="+- 0 -11935 -11935"/>
                                <a:gd name="T3" fmla="*/ -11935 h 8040"/>
                                <a:gd name="T4" fmla="+- 0 6894 2754"/>
                                <a:gd name="T5" fmla="*/ T4 w 4226"/>
                                <a:gd name="T6" fmla="+- 0 -11935 -11935"/>
                                <a:gd name="T7" fmla="*/ -11935 h 8040"/>
                                <a:gd name="T8" fmla="+- 0 6920 2754"/>
                                <a:gd name="T9" fmla="*/ T8 w 4226"/>
                                <a:gd name="T10" fmla="+- 0 -11915 -11935"/>
                                <a:gd name="T11" fmla="*/ -11915 h 8040"/>
                                <a:gd name="T12" fmla="+- 0 6946 2754"/>
                                <a:gd name="T13" fmla="*/ T12 w 4226"/>
                                <a:gd name="T14" fmla="+- 0 -11915 -11935"/>
                                <a:gd name="T15" fmla="*/ -11915 h 8040"/>
                                <a:gd name="T16" fmla="+- 0 6966 2754"/>
                                <a:gd name="T17" fmla="*/ T16 w 4226"/>
                                <a:gd name="T18" fmla="+- 0 -11875 -11935"/>
                                <a:gd name="T19" fmla="*/ -11875 h 8040"/>
                                <a:gd name="T20" fmla="+- 0 6972 2754"/>
                                <a:gd name="T21" fmla="*/ T20 w 4226"/>
                                <a:gd name="T22" fmla="+- 0 -11855 -11935"/>
                                <a:gd name="T23" fmla="*/ -11855 h 8040"/>
                                <a:gd name="T24" fmla="+- 0 6972 2754"/>
                                <a:gd name="T25" fmla="*/ T24 w 4226"/>
                                <a:gd name="T26" fmla="+- 0 -4295 -11935"/>
                                <a:gd name="T27" fmla="*/ -4295 h 8040"/>
                                <a:gd name="T28" fmla="+- 0 6773 2754"/>
                                <a:gd name="T29" fmla="*/ T28 w 4226"/>
                                <a:gd name="T30" fmla="+- 0 -4095 -11935"/>
                                <a:gd name="T31" fmla="*/ -4095 h 8040"/>
                                <a:gd name="T32" fmla="+- 0 6776 2754"/>
                                <a:gd name="T33" fmla="*/ T32 w 4226"/>
                                <a:gd name="T34" fmla="+- 0 -4095 -11935"/>
                                <a:gd name="T35" fmla="*/ -4095 h 8040"/>
                                <a:gd name="T36" fmla="+- 0 6978 2754"/>
                                <a:gd name="T37" fmla="*/ T36 w 4226"/>
                                <a:gd name="T38" fmla="+- 0 -4295 -11935"/>
                                <a:gd name="T39" fmla="*/ -4295 h 8040"/>
                                <a:gd name="T40" fmla="+- 0 6979 2754"/>
                                <a:gd name="T41" fmla="*/ T40 w 4226"/>
                                <a:gd name="T42" fmla="+- 0 -4295 -11935"/>
                                <a:gd name="T43" fmla="*/ -4295 h 8040"/>
                                <a:gd name="T44" fmla="+- 0 6979 2754"/>
                                <a:gd name="T45" fmla="*/ T44 w 4226"/>
                                <a:gd name="T46" fmla="+- 0 -11855 -11935"/>
                                <a:gd name="T47" fmla="*/ -11855 h 8040"/>
                                <a:gd name="T48" fmla="+- 0 6972 2754"/>
                                <a:gd name="T49" fmla="*/ T48 w 4226"/>
                                <a:gd name="T50" fmla="+- 0 -11875 -11935"/>
                                <a:gd name="T51" fmla="*/ -11875 h 8040"/>
                                <a:gd name="T52" fmla="+- 0 6951 2754"/>
                                <a:gd name="T53" fmla="*/ T52 w 4226"/>
                                <a:gd name="T54" fmla="+- 0 -11915 -11935"/>
                                <a:gd name="T55" fmla="*/ -11915 h 8040"/>
                                <a:gd name="T56" fmla="+- 0 6923 2754"/>
                                <a:gd name="T57" fmla="*/ T56 w 4226"/>
                                <a:gd name="T58" fmla="+- 0 -11935 -11935"/>
                                <a:gd name="T59" fmla="*/ -119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226" h="8040">
                                  <a:moveTo>
                                    <a:pt x="4169" y="0"/>
                                  </a:moveTo>
                                  <a:lnTo>
                                    <a:pt x="4140" y="0"/>
                                  </a:lnTo>
                                  <a:lnTo>
                                    <a:pt x="4166" y="20"/>
                                  </a:lnTo>
                                  <a:lnTo>
                                    <a:pt x="4192" y="20"/>
                                  </a:lnTo>
                                  <a:lnTo>
                                    <a:pt x="4212" y="60"/>
                                  </a:lnTo>
                                  <a:lnTo>
                                    <a:pt x="4218" y="80"/>
                                  </a:lnTo>
                                  <a:lnTo>
                                    <a:pt x="4218" y="7640"/>
                                  </a:lnTo>
                                  <a:lnTo>
                                    <a:pt x="4019" y="7840"/>
                                  </a:lnTo>
                                  <a:lnTo>
                                    <a:pt x="4022" y="7840"/>
                                  </a:lnTo>
                                  <a:lnTo>
                                    <a:pt x="4224" y="7640"/>
                                  </a:lnTo>
                                  <a:lnTo>
                                    <a:pt x="4225" y="7640"/>
                                  </a:lnTo>
                                  <a:lnTo>
                                    <a:pt x="4225" y="80"/>
                                  </a:lnTo>
                                  <a:lnTo>
                                    <a:pt x="4218" y="60"/>
                                  </a:lnTo>
                                  <a:lnTo>
                                    <a:pt x="4197" y="20"/>
                                  </a:lnTo>
                                  <a:lnTo>
                                    <a:pt x="4169" y="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14"/>
                          <wps:cNvSpPr>
                            <a:spLocks/>
                          </wps:cNvSpPr>
                          <wps:spPr bwMode="auto">
                            <a:xfrm>
                              <a:off x="2754" y="-11935"/>
                              <a:ext cx="4226" cy="8040"/>
                            </a:xfrm>
                            <a:custGeom>
                              <a:avLst/>
                              <a:gdLst>
                                <a:gd name="T0" fmla="+- 0 2910 2754"/>
                                <a:gd name="T1" fmla="*/ T0 w 4226"/>
                                <a:gd name="T2" fmla="+- 0 -4415 -11935"/>
                                <a:gd name="T3" fmla="*/ -4415 h 8040"/>
                                <a:gd name="T4" fmla="+- 0 2908 2754"/>
                                <a:gd name="T5" fmla="*/ T4 w 4226"/>
                                <a:gd name="T6" fmla="+- 0 -4415 -11935"/>
                                <a:gd name="T7" fmla="*/ -4415 h 8040"/>
                                <a:gd name="T8" fmla="+- 0 2866 2754"/>
                                <a:gd name="T9" fmla="*/ T8 w 4226"/>
                                <a:gd name="T10" fmla="+- 0 -4375 -11935"/>
                                <a:gd name="T11" fmla="*/ -4375 h 8040"/>
                                <a:gd name="T12" fmla="+- 0 2838 2754"/>
                                <a:gd name="T13" fmla="*/ T12 w 4226"/>
                                <a:gd name="T14" fmla="+- 0 -4335 -11935"/>
                                <a:gd name="T15" fmla="*/ -4335 h 8040"/>
                                <a:gd name="T16" fmla="+- 0 2828 2754"/>
                                <a:gd name="T17" fmla="*/ T16 w 4226"/>
                                <a:gd name="T18" fmla="+- 0 -4295 -11935"/>
                                <a:gd name="T19" fmla="*/ -4295 h 8040"/>
                                <a:gd name="T20" fmla="+- 0 2838 2754"/>
                                <a:gd name="T21" fmla="*/ T20 w 4226"/>
                                <a:gd name="T22" fmla="+- 0 -4235 -11935"/>
                                <a:gd name="T23" fmla="*/ -4235 h 8040"/>
                                <a:gd name="T24" fmla="+- 0 2866 2754"/>
                                <a:gd name="T25" fmla="*/ T24 w 4226"/>
                                <a:gd name="T26" fmla="+- 0 -4195 -11935"/>
                                <a:gd name="T27" fmla="*/ -4195 h 8040"/>
                                <a:gd name="T28" fmla="+- 0 2908 2754"/>
                                <a:gd name="T29" fmla="*/ T28 w 4226"/>
                                <a:gd name="T30" fmla="+- 0 -4175 -11935"/>
                                <a:gd name="T31" fmla="*/ -4175 h 8040"/>
                                <a:gd name="T32" fmla="+- 0 2959 2754"/>
                                <a:gd name="T33" fmla="*/ T32 w 4226"/>
                                <a:gd name="T34" fmla="+- 0 -4155 -11935"/>
                                <a:gd name="T35" fmla="*/ -4155 h 8040"/>
                                <a:gd name="T36" fmla="+- 0 3009 2754"/>
                                <a:gd name="T37" fmla="*/ T36 w 4226"/>
                                <a:gd name="T38" fmla="+- 0 -4175 -11935"/>
                                <a:gd name="T39" fmla="*/ -4175 h 8040"/>
                                <a:gd name="T40" fmla="+- 0 2910 2754"/>
                                <a:gd name="T41" fmla="*/ T40 w 4226"/>
                                <a:gd name="T42" fmla="+- 0 -4175 -11935"/>
                                <a:gd name="T43" fmla="*/ -4175 h 8040"/>
                                <a:gd name="T44" fmla="+- 0 2871 2754"/>
                                <a:gd name="T45" fmla="*/ T44 w 4226"/>
                                <a:gd name="T46" fmla="+- 0 -4195 -11935"/>
                                <a:gd name="T47" fmla="*/ -4195 h 8040"/>
                                <a:gd name="T48" fmla="+- 0 2844 2754"/>
                                <a:gd name="T49" fmla="*/ T48 w 4226"/>
                                <a:gd name="T50" fmla="+- 0 -4235 -11935"/>
                                <a:gd name="T51" fmla="*/ -4235 h 8040"/>
                                <a:gd name="T52" fmla="+- 0 2835 2754"/>
                                <a:gd name="T53" fmla="*/ T52 w 4226"/>
                                <a:gd name="T54" fmla="+- 0 -4295 -11935"/>
                                <a:gd name="T55" fmla="*/ -4295 h 8040"/>
                                <a:gd name="T56" fmla="+- 0 2844 2754"/>
                                <a:gd name="T57" fmla="*/ T56 w 4226"/>
                                <a:gd name="T58" fmla="+- 0 -4335 -11935"/>
                                <a:gd name="T59" fmla="*/ -4335 h 8040"/>
                                <a:gd name="T60" fmla="+- 0 2871 2754"/>
                                <a:gd name="T61" fmla="*/ T60 w 4226"/>
                                <a:gd name="T62" fmla="+- 0 -4375 -11935"/>
                                <a:gd name="T63" fmla="*/ -4375 h 8040"/>
                                <a:gd name="T64" fmla="+- 0 2910 2754"/>
                                <a:gd name="T65" fmla="*/ T64 w 4226"/>
                                <a:gd name="T66" fmla="+- 0 -4415 -11935"/>
                                <a:gd name="T67" fmla="*/ -44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6" h="8040">
                                  <a:moveTo>
                                    <a:pt x="156" y="7520"/>
                                  </a:moveTo>
                                  <a:lnTo>
                                    <a:pt x="154" y="7520"/>
                                  </a:lnTo>
                                  <a:lnTo>
                                    <a:pt x="112" y="7560"/>
                                  </a:lnTo>
                                  <a:lnTo>
                                    <a:pt x="84" y="7600"/>
                                  </a:lnTo>
                                  <a:lnTo>
                                    <a:pt x="74" y="7640"/>
                                  </a:lnTo>
                                  <a:lnTo>
                                    <a:pt x="84" y="7700"/>
                                  </a:lnTo>
                                  <a:lnTo>
                                    <a:pt x="112" y="7740"/>
                                  </a:lnTo>
                                  <a:lnTo>
                                    <a:pt x="154" y="7760"/>
                                  </a:lnTo>
                                  <a:lnTo>
                                    <a:pt x="205" y="7780"/>
                                  </a:lnTo>
                                  <a:lnTo>
                                    <a:pt x="255" y="7760"/>
                                  </a:lnTo>
                                  <a:lnTo>
                                    <a:pt x="156" y="7760"/>
                                  </a:lnTo>
                                  <a:lnTo>
                                    <a:pt x="117" y="7740"/>
                                  </a:lnTo>
                                  <a:lnTo>
                                    <a:pt x="90" y="7700"/>
                                  </a:lnTo>
                                  <a:lnTo>
                                    <a:pt x="81" y="7640"/>
                                  </a:lnTo>
                                  <a:lnTo>
                                    <a:pt x="90" y="7600"/>
                                  </a:lnTo>
                                  <a:lnTo>
                                    <a:pt x="117" y="7560"/>
                                  </a:lnTo>
                                  <a:lnTo>
                                    <a:pt x="156" y="7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15"/>
                          <wps:cNvSpPr>
                            <a:spLocks/>
                          </wps:cNvSpPr>
                          <wps:spPr bwMode="auto">
                            <a:xfrm>
                              <a:off x="2754" y="-11935"/>
                              <a:ext cx="4226" cy="8040"/>
                            </a:xfrm>
                            <a:custGeom>
                              <a:avLst/>
                              <a:gdLst>
                                <a:gd name="T0" fmla="+- 0 3009 2754"/>
                                <a:gd name="T1" fmla="*/ T0 w 4226"/>
                                <a:gd name="T2" fmla="+- 0 -4415 -11935"/>
                                <a:gd name="T3" fmla="*/ -4415 h 8040"/>
                                <a:gd name="T4" fmla="+- 0 3007 2754"/>
                                <a:gd name="T5" fmla="*/ T4 w 4226"/>
                                <a:gd name="T6" fmla="+- 0 -4415 -11935"/>
                                <a:gd name="T7" fmla="*/ -4415 h 8040"/>
                                <a:gd name="T8" fmla="+- 0 3046 2754"/>
                                <a:gd name="T9" fmla="*/ T8 w 4226"/>
                                <a:gd name="T10" fmla="+- 0 -4375 -11935"/>
                                <a:gd name="T11" fmla="*/ -4375 h 8040"/>
                                <a:gd name="T12" fmla="+- 0 3073 2754"/>
                                <a:gd name="T13" fmla="*/ T12 w 4226"/>
                                <a:gd name="T14" fmla="+- 0 -4335 -11935"/>
                                <a:gd name="T15" fmla="*/ -4335 h 8040"/>
                                <a:gd name="T16" fmla="+- 0 3083 2754"/>
                                <a:gd name="T17" fmla="*/ T16 w 4226"/>
                                <a:gd name="T18" fmla="+- 0 -4295 -11935"/>
                                <a:gd name="T19" fmla="*/ -4295 h 8040"/>
                                <a:gd name="T20" fmla="+- 0 3073 2754"/>
                                <a:gd name="T21" fmla="*/ T20 w 4226"/>
                                <a:gd name="T22" fmla="+- 0 -4235 -11935"/>
                                <a:gd name="T23" fmla="*/ -4235 h 8040"/>
                                <a:gd name="T24" fmla="+- 0 3046 2754"/>
                                <a:gd name="T25" fmla="*/ T24 w 4226"/>
                                <a:gd name="T26" fmla="+- 0 -4195 -11935"/>
                                <a:gd name="T27" fmla="*/ -4195 h 8040"/>
                                <a:gd name="T28" fmla="+- 0 3007 2754"/>
                                <a:gd name="T29" fmla="*/ T28 w 4226"/>
                                <a:gd name="T30" fmla="+- 0 -4175 -11935"/>
                                <a:gd name="T31" fmla="*/ -4175 h 8040"/>
                                <a:gd name="T32" fmla="+- 0 3009 2754"/>
                                <a:gd name="T33" fmla="*/ T32 w 4226"/>
                                <a:gd name="T34" fmla="+- 0 -4175 -11935"/>
                                <a:gd name="T35" fmla="*/ -4175 h 8040"/>
                                <a:gd name="T36" fmla="+- 0 3051 2754"/>
                                <a:gd name="T37" fmla="*/ T36 w 4226"/>
                                <a:gd name="T38" fmla="+- 0 -4195 -11935"/>
                                <a:gd name="T39" fmla="*/ -4195 h 8040"/>
                                <a:gd name="T40" fmla="+- 0 3079 2754"/>
                                <a:gd name="T41" fmla="*/ T40 w 4226"/>
                                <a:gd name="T42" fmla="+- 0 -4235 -11935"/>
                                <a:gd name="T43" fmla="*/ -4235 h 8040"/>
                                <a:gd name="T44" fmla="+- 0 3089 2754"/>
                                <a:gd name="T45" fmla="*/ T44 w 4226"/>
                                <a:gd name="T46" fmla="+- 0 -4295 -11935"/>
                                <a:gd name="T47" fmla="*/ -4295 h 8040"/>
                                <a:gd name="T48" fmla="+- 0 3079 2754"/>
                                <a:gd name="T49" fmla="*/ T48 w 4226"/>
                                <a:gd name="T50" fmla="+- 0 -4335 -11935"/>
                                <a:gd name="T51" fmla="*/ -4335 h 8040"/>
                                <a:gd name="T52" fmla="+- 0 3051 2754"/>
                                <a:gd name="T53" fmla="*/ T52 w 4226"/>
                                <a:gd name="T54" fmla="+- 0 -4375 -11935"/>
                                <a:gd name="T55" fmla="*/ -4375 h 8040"/>
                                <a:gd name="T56" fmla="+- 0 3009 2754"/>
                                <a:gd name="T57" fmla="*/ T56 w 4226"/>
                                <a:gd name="T58" fmla="+- 0 -4415 -11935"/>
                                <a:gd name="T59" fmla="*/ -44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226" h="8040">
                                  <a:moveTo>
                                    <a:pt x="255" y="7520"/>
                                  </a:moveTo>
                                  <a:lnTo>
                                    <a:pt x="253" y="7520"/>
                                  </a:lnTo>
                                  <a:lnTo>
                                    <a:pt x="292" y="7560"/>
                                  </a:lnTo>
                                  <a:lnTo>
                                    <a:pt x="319" y="7600"/>
                                  </a:lnTo>
                                  <a:lnTo>
                                    <a:pt x="329" y="7640"/>
                                  </a:lnTo>
                                  <a:lnTo>
                                    <a:pt x="319" y="7700"/>
                                  </a:lnTo>
                                  <a:lnTo>
                                    <a:pt x="292" y="7740"/>
                                  </a:lnTo>
                                  <a:lnTo>
                                    <a:pt x="253" y="7760"/>
                                  </a:lnTo>
                                  <a:lnTo>
                                    <a:pt x="255" y="7760"/>
                                  </a:lnTo>
                                  <a:lnTo>
                                    <a:pt x="297" y="7740"/>
                                  </a:lnTo>
                                  <a:lnTo>
                                    <a:pt x="325" y="7700"/>
                                  </a:lnTo>
                                  <a:lnTo>
                                    <a:pt x="335" y="7640"/>
                                  </a:lnTo>
                                  <a:lnTo>
                                    <a:pt x="325" y="7600"/>
                                  </a:lnTo>
                                  <a:lnTo>
                                    <a:pt x="297" y="7560"/>
                                  </a:lnTo>
                                  <a:lnTo>
                                    <a:pt x="255" y="7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16"/>
                          <wps:cNvSpPr>
                            <a:spLocks/>
                          </wps:cNvSpPr>
                          <wps:spPr bwMode="auto">
                            <a:xfrm>
                              <a:off x="2754" y="-11935"/>
                              <a:ext cx="4226" cy="8040"/>
                            </a:xfrm>
                            <a:custGeom>
                              <a:avLst/>
                              <a:gdLst>
                                <a:gd name="T0" fmla="+- 0 3329 2754"/>
                                <a:gd name="T1" fmla="*/ T0 w 4226"/>
                                <a:gd name="T2" fmla="+- 0 -4315 -11935"/>
                                <a:gd name="T3" fmla="*/ -4315 h 8040"/>
                                <a:gd name="T4" fmla="+- 0 3322 2754"/>
                                <a:gd name="T5" fmla="*/ T4 w 4226"/>
                                <a:gd name="T6" fmla="+- 0 -4315 -11935"/>
                                <a:gd name="T7" fmla="*/ -4315 h 8040"/>
                                <a:gd name="T8" fmla="+- 0 3319 2754"/>
                                <a:gd name="T9" fmla="*/ T8 w 4226"/>
                                <a:gd name="T10" fmla="+- 0 -4295 -11935"/>
                                <a:gd name="T11" fmla="*/ -4295 h 8040"/>
                                <a:gd name="T12" fmla="+- 0 3322 2754"/>
                                <a:gd name="T13" fmla="*/ T12 w 4226"/>
                                <a:gd name="T14" fmla="+- 0 -4275 -11935"/>
                                <a:gd name="T15" fmla="*/ -4275 h 8040"/>
                                <a:gd name="T16" fmla="+- 0 3332 2754"/>
                                <a:gd name="T17" fmla="*/ T16 w 4226"/>
                                <a:gd name="T18" fmla="+- 0 -4255 -11935"/>
                                <a:gd name="T19" fmla="*/ -4255 h 8040"/>
                                <a:gd name="T20" fmla="+- 0 3348 2754"/>
                                <a:gd name="T21" fmla="*/ T20 w 4226"/>
                                <a:gd name="T22" fmla="+- 0 -4255 -11935"/>
                                <a:gd name="T23" fmla="*/ -4255 h 8040"/>
                                <a:gd name="T24" fmla="+- 0 3337 2754"/>
                                <a:gd name="T25" fmla="*/ T24 w 4226"/>
                                <a:gd name="T26" fmla="+- 0 -4275 -11935"/>
                                <a:gd name="T27" fmla="*/ -4275 h 8040"/>
                                <a:gd name="T28" fmla="+- 0 3329 2754"/>
                                <a:gd name="T29" fmla="*/ T28 w 4226"/>
                                <a:gd name="T30" fmla="+- 0 -4275 -11935"/>
                                <a:gd name="T31" fmla="*/ -4275 h 8040"/>
                                <a:gd name="T32" fmla="+- 0 3326 2754"/>
                                <a:gd name="T33" fmla="*/ T32 w 4226"/>
                                <a:gd name="T34" fmla="+- 0 -4295 -11935"/>
                                <a:gd name="T35" fmla="*/ -4295 h 8040"/>
                                <a:gd name="T36" fmla="+- 0 3329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575" y="7620"/>
                                  </a:moveTo>
                                  <a:lnTo>
                                    <a:pt x="568" y="7620"/>
                                  </a:lnTo>
                                  <a:lnTo>
                                    <a:pt x="565" y="7640"/>
                                  </a:lnTo>
                                  <a:lnTo>
                                    <a:pt x="568" y="7660"/>
                                  </a:lnTo>
                                  <a:lnTo>
                                    <a:pt x="578" y="7680"/>
                                  </a:lnTo>
                                  <a:lnTo>
                                    <a:pt x="594" y="7680"/>
                                  </a:lnTo>
                                  <a:lnTo>
                                    <a:pt x="583" y="7660"/>
                                  </a:lnTo>
                                  <a:lnTo>
                                    <a:pt x="575" y="7660"/>
                                  </a:lnTo>
                                  <a:lnTo>
                                    <a:pt x="572" y="7640"/>
                                  </a:lnTo>
                                  <a:lnTo>
                                    <a:pt x="575"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7"/>
                          <wps:cNvSpPr>
                            <a:spLocks/>
                          </wps:cNvSpPr>
                          <wps:spPr bwMode="auto">
                            <a:xfrm>
                              <a:off x="2754" y="-11935"/>
                              <a:ext cx="4226" cy="8040"/>
                            </a:xfrm>
                            <a:custGeom>
                              <a:avLst/>
                              <a:gdLst>
                                <a:gd name="T0" fmla="+- 0 3403 2754"/>
                                <a:gd name="T1" fmla="*/ T0 w 4226"/>
                                <a:gd name="T2" fmla="+- 0 -4315 -11935"/>
                                <a:gd name="T3" fmla="*/ -4315 h 8040"/>
                                <a:gd name="T4" fmla="+- 0 3396 2754"/>
                                <a:gd name="T5" fmla="*/ T4 w 4226"/>
                                <a:gd name="T6" fmla="+- 0 -4315 -11935"/>
                                <a:gd name="T7" fmla="*/ -4315 h 8040"/>
                                <a:gd name="T8" fmla="+- 0 3399 2754"/>
                                <a:gd name="T9" fmla="*/ T8 w 4226"/>
                                <a:gd name="T10" fmla="+- 0 -4295 -11935"/>
                                <a:gd name="T11" fmla="*/ -4295 h 8040"/>
                                <a:gd name="T12" fmla="+- 0 3396 2754"/>
                                <a:gd name="T13" fmla="*/ T12 w 4226"/>
                                <a:gd name="T14" fmla="+- 0 -4275 -11935"/>
                                <a:gd name="T15" fmla="*/ -4275 h 8040"/>
                                <a:gd name="T16" fmla="+- 0 3389 2754"/>
                                <a:gd name="T17" fmla="*/ T16 w 4226"/>
                                <a:gd name="T18" fmla="+- 0 -4275 -11935"/>
                                <a:gd name="T19" fmla="*/ -4275 h 8040"/>
                                <a:gd name="T20" fmla="+- 0 3377 2754"/>
                                <a:gd name="T21" fmla="*/ T20 w 4226"/>
                                <a:gd name="T22" fmla="+- 0 -4255 -11935"/>
                                <a:gd name="T23" fmla="*/ -4255 h 8040"/>
                                <a:gd name="T24" fmla="+- 0 3394 2754"/>
                                <a:gd name="T25" fmla="*/ T24 w 4226"/>
                                <a:gd name="T26" fmla="+- 0 -4255 -11935"/>
                                <a:gd name="T27" fmla="*/ -4255 h 8040"/>
                                <a:gd name="T28" fmla="+- 0 3403 2754"/>
                                <a:gd name="T29" fmla="*/ T28 w 4226"/>
                                <a:gd name="T30" fmla="+- 0 -4275 -11935"/>
                                <a:gd name="T31" fmla="*/ -4275 h 8040"/>
                                <a:gd name="T32" fmla="+- 0 3406 2754"/>
                                <a:gd name="T33" fmla="*/ T32 w 4226"/>
                                <a:gd name="T34" fmla="+- 0 -4295 -11935"/>
                                <a:gd name="T35" fmla="*/ -4295 h 8040"/>
                                <a:gd name="T36" fmla="+- 0 3403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649" y="7620"/>
                                  </a:moveTo>
                                  <a:lnTo>
                                    <a:pt x="642" y="7620"/>
                                  </a:lnTo>
                                  <a:lnTo>
                                    <a:pt x="645" y="7640"/>
                                  </a:lnTo>
                                  <a:lnTo>
                                    <a:pt x="642" y="7660"/>
                                  </a:lnTo>
                                  <a:lnTo>
                                    <a:pt x="635" y="7660"/>
                                  </a:lnTo>
                                  <a:lnTo>
                                    <a:pt x="623" y="7680"/>
                                  </a:lnTo>
                                  <a:lnTo>
                                    <a:pt x="640" y="7680"/>
                                  </a:lnTo>
                                  <a:lnTo>
                                    <a:pt x="649" y="7660"/>
                                  </a:lnTo>
                                  <a:lnTo>
                                    <a:pt x="652" y="7640"/>
                                  </a:lnTo>
                                  <a:lnTo>
                                    <a:pt x="649"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8"/>
                          <wps:cNvSpPr>
                            <a:spLocks/>
                          </wps:cNvSpPr>
                          <wps:spPr bwMode="auto">
                            <a:xfrm>
                              <a:off x="2754" y="-11935"/>
                              <a:ext cx="4226" cy="8040"/>
                            </a:xfrm>
                            <a:custGeom>
                              <a:avLst/>
                              <a:gdLst>
                                <a:gd name="T0" fmla="+- 0 3530 2754"/>
                                <a:gd name="T1" fmla="*/ T0 w 4226"/>
                                <a:gd name="T2" fmla="+- 0 -4315 -11935"/>
                                <a:gd name="T3" fmla="*/ -4315 h 8040"/>
                                <a:gd name="T4" fmla="+- 0 3524 2754"/>
                                <a:gd name="T5" fmla="*/ T4 w 4226"/>
                                <a:gd name="T6" fmla="+- 0 -4315 -11935"/>
                                <a:gd name="T7" fmla="*/ -4315 h 8040"/>
                                <a:gd name="T8" fmla="+- 0 3520 2754"/>
                                <a:gd name="T9" fmla="*/ T8 w 4226"/>
                                <a:gd name="T10" fmla="+- 0 -4295 -11935"/>
                                <a:gd name="T11" fmla="*/ -4295 h 8040"/>
                                <a:gd name="T12" fmla="+- 0 3524 2754"/>
                                <a:gd name="T13" fmla="*/ T12 w 4226"/>
                                <a:gd name="T14" fmla="+- 0 -4275 -11935"/>
                                <a:gd name="T15" fmla="*/ -4275 h 8040"/>
                                <a:gd name="T16" fmla="+- 0 3533 2754"/>
                                <a:gd name="T17" fmla="*/ T16 w 4226"/>
                                <a:gd name="T18" fmla="+- 0 -4255 -11935"/>
                                <a:gd name="T19" fmla="*/ -4255 h 8040"/>
                                <a:gd name="T20" fmla="+- 0 3550 2754"/>
                                <a:gd name="T21" fmla="*/ T20 w 4226"/>
                                <a:gd name="T22" fmla="+- 0 -4255 -11935"/>
                                <a:gd name="T23" fmla="*/ -4255 h 8040"/>
                                <a:gd name="T24" fmla="+- 0 3538 2754"/>
                                <a:gd name="T25" fmla="*/ T24 w 4226"/>
                                <a:gd name="T26" fmla="+- 0 -4275 -11935"/>
                                <a:gd name="T27" fmla="*/ -4275 h 8040"/>
                                <a:gd name="T28" fmla="+- 0 3530 2754"/>
                                <a:gd name="T29" fmla="*/ T28 w 4226"/>
                                <a:gd name="T30" fmla="+- 0 -4275 -11935"/>
                                <a:gd name="T31" fmla="*/ -4275 h 8040"/>
                                <a:gd name="T32" fmla="+- 0 3527 2754"/>
                                <a:gd name="T33" fmla="*/ T32 w 4226"/>
                                <a:gd name="T34" fmla="+- 0 -4295 -11935"/>
                                <a:gd name="T35" fmla="*/ -4295 h 8040"/>
                                <a:gd name="T36" fmla="+- 0 3530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776" y="7620"/>
                                  </a:moveTo>
                                  <a:lnTo>
                                    <a:pt x="770" y="7620"/>
                                  </a:lnTo>
                                  <a:lnTo>
                                    <a:pt x="766" y="7640"/>
                                  </a:lnTo>
                                  <a:lnTo>
                                    <a:pt x="770" y="7660"/>
                                  </a:lnTo>
                                  <a:lnTo>
                                    <a:pt x="779" y="7680"/>
                                  </a:lnTo>
                                  <a:lnTo>
                                    <a:pt x="796" y="7680"/>
                                  </a:lnTo>
                                  <a:lnTo>
                                    <a:pt x="784" y="7660"/>
                                  </a:lnTo>
                                  <a:lnTo>
                                    <a:pt x="776" y="7660"/>
                                  </a:lnTo>
                                  <a:lnTo>
                                    <a:pt x="773" y="7640"/>
                                  </a:lnTo>
                                  <a:lnTo>
                                    <a:pt x="776"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9"/>
                          <wps:cNvSpPr>
                            <a:spLocks/>
                          </wps:cNvSpPr>
                          <wps:spPr bwMode="auto">
                            <a:xfrm>
                              <a:off x="2754" y="-11935"/>
                              <a:ext cx="4226" cy="8040"/>
                            </a:xfrm>
                            <a:custGeom>
                              <a:avLst/>
                              <a:gdLst>
                                <a:gd name="T0" fmla="+- 0 3604 2754"/>
                                <a:gd name="T1" fmla="*/ T0 w 4226"/>
                                <a:gd name="T2" fmla="+- 0 -4315 -11935"/>
                                <a:gd name="T3" fmla="*/ -4315 h 8040"/>
                                <a:gd name="T4" fmla="+- 0 3598 2754"/>
                                <a:gd name="T5" fmla="*/ T4 w 4226"/>
                                <a:gd name="T6" fmla="+- 0 -4315 -11935"/>
                                <a:gd name="T7" fmla="*/ -4315 h 8040"/>
                                <a:gd name="T8" fmla="+- 0 3601 2754"/>
                                <a:gd name="T9" fmla="*/ T8 w 4226"/>
                                <a:gd name="T10" fmla="+- 0 -4295 -11935"/>
                                <a:gd name="T11" fmla="*/ -4295 h 8040"/>
                                <a:gd name="T12" fmla="+- 0 3598 2754"/>
                                <a:gd name="T13" fmla="*/ T12 w 4226"/>
                                <a:gd name="T14" fmla="+- 0 -4275 -11935"/>
                                <a:gd name="T15" fmla="*/ -4275 h 8040"/>
                                <a:gd name="T16" fmla="+- 0 3590 2754"/>
                                <a:gd name="T17" fmla="*/ T16 w 4226"/>
                                <a:gd name="T18" fmla="+- 0 -4275 -11935"/>
                                <a:gd name="T19" fmla="*/ -4275 h 8040"/>
                                <a:gd name="T20" fmla="+- 0 3578 2754"/>
                                <a:gd name="T21" fmla="*/ T20 w 4226"/>
                                <a:gd name="T22" fmla="+- 0 -4255 -11935"/>
                                <a:gd name="T23" fmla="*/ -4255 h 8040"/>
                                <a:gd name="T24" fmla="+- 0 3595 2754"/>
                                <a:gd name="T25" fmla="*/ T24 w 4226"/>
                                <a:gd name="T26" fmla="+- 0 -4255 -11935"/>
                                <a:gd name="T27" fmla="*/ -4255 h 8040"/>
                                <a:gd name="T28" fmla="+- 0 3604 2754"/>
                                <a:gd name="T29" fmla="*/ T28 w 4226"/>
                                <a:gd name="T30" fmla="+- 0 -4275 -11935"/>
                                <a:gd name="T31" fmla="*/ -4275 h 8040"/>
                                <a:gd name="T32" fmla="+- 0 3608 2754"/>
                                <a:gd name="T33" fmla="*/ T32 w 4226"/>
                                <a:gd name="T34" fmla="+- 0 -4295 -11935"/>
                                <a:gd name="T35" fmla="*/ -4295 h 8040"/>
                                <a:gd name="T36" fmla="+- 0 3604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850" y="7620"/>
                                  </a:moveTo>
                                  <a:lnTo>
                                    <a:pt x="844" y="7620"/>
                                  </a:lnTo>
                                  <a:lnTo>
                                    <a:pt x="847" y="7640"/>
                                  </a:lnTo>
                                  <a:lnTo>
                                    <a:pt x="844" y="7660"/>
                                  </a:lnTo>
                                  <a:lnTo>
                                    <a:pt x="836" y="7660"/>
                                  </a:lnTo>
                                  <a:lnTo>
                                    <a:pt x="824" y="7680"/>
                                  </a:lnTo>
                                  <a:lnTo>
                                    <a:pt x="841" y="7680"/>
                                  </a:lnTo>
                                  <a:lnTo>
                                    <a:pt x="850" y="7660"/>
                                  </a:lnTo>
                                  <a:lnTo>
                                    <a:pt x="854" y="7640"/>
                                  </a:lnTo>
                                  <a:lnTo>
                                    <a:pt x="850"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20"/>
                          <wps:cNvSpPr>
                            <a:spLocks/>
                          </wps:cNvSpPr>
                          <wps:spPr bwMode="auto">
                            <a:xfrm>
                              <a:off x="2754" y="-11935"/>
                              <a:ext cx="4226" cy="8040"/>
                            </a:xfrm>
                            <a:custGeom>
                              <a:avLst/>
                              <a:gdLst>
                                <a:gd name="T0" fmla="+- 0 3731 2754"/>
                                <a:gd name="T1" fmla="*/ T0 w 4226"/>
                                <a:gd name="T2" fmla="+- 0 -4315 -11935"/>
                                <a:gd name="T3" fmla="*/ -4315 h 8040"/>
                                <a:gd name="T4" fmla="+- 0 3725 2754"/>
                                <a:gd name="T5" fmla="*/ T4 w 4226"/>
                                <a:gd name="T6" fmla="+- 0 -4315 -11935"/>
                                <a:gd name="T7" fmla="*/ -4315 h 8040"/>
                                <a:gd name="T8" fmla="+- 0 3721 2754"/>
                                <a:gd name="T9" fmla="*/ T8 w 4226"/>
                                <a:gd name="T10" fmla="+- 0 -4295 -11935"/>
                                <a:gd name="T11" fmla="*/ -4295 h 8040"/>
                                <a:gd name="T12" fmla="+- 0 3725 2754"/>
                                <a:gd name="T13" fmla="*/ T12 w 4226"/>
                                <a:gd name="T14" fmla="+- 0 -4275 -11935"/>
                                <a:gd name="T15" fmla="*/ -4275 h 8040"/>
                                <a:gd name="T16" fmla="+- 0 3734 2754"/>
                                <a:gd name="T17" fmla="*/ T16 w 4226"/>
                                <a:gd name="T18" fmla="+- 0 -4255 -11935"/>
                                <a:gd name="T19" fmla="*/ -4255 h 8040"/>
                                <a:gd name="T20" fmla="+- 0 3751 2754"/>
                                <a:gd name="T21" fmla="*/ T20 w 4226"/>
                                <a:gd name="T22" fmla="+- 0 -4255 -11935"/>
                                <a:gd name="T23" fmla="*/ -4255 h 8040"/>
                                <a:gd name="T24" fmla="+- 0 3739 2754"/>
                                <a:gd name="T25" fmla="*/ T24 w 4226"/>
                                <a:gd name="T26" fmla="+- 0 -4275 -11935"/>
                                <a:gd name="T27" fmla="*/ -4275 h 8040"/>
                                <a:gd name="T28" fmla="+- 0 3731 2754"/>
                                <a:gd name="T29" fmla="*/ T28 w 4226"/>
                                <a:gd name="T30" fmla="+- 0 -4275 -11935"/>
                                <a:gd name="T31" fmla="*/ -4275 h 8040"/>
                                <a:gd name="T32" fmla="+- 0 3728 2754"/>
                                <a:gd name="T33" fmla="*/ T32 w 4226"/>
                                <a:gd name="T34" fmla="+- 0 -4295 -11935"/>
                                <a:gd name="T35" fmla="*/ -4295 h 8040"/>
                                <a:gd name="T36" fmla="+- 0 3731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977" y="7620"/>
                                  </a:moveTo>
                                  <a:lnTo>
                                    <a:pt x="971" y="7620"/>
                                  </a:lnTo>
                                  <a:lnTo>
                                    <a:pt x="967" y="7640"/>
                                  </a:lnTo>
                                  <a:lnTo>
                                    <a:pt x="971" y="7660"/>
                                  </a:lnTo>
                                  <a:lnTo>
                                    <a:pt x="980" y="7680"/>
                                  </a:lnTo>
                                  <a:lnTo>
                                    <a:pt x="997" y="7680"/>
                                  </a:lnTo>
                                  <a:lnTo>
                                    <a:pt x="985" y="7660"/>
                                  </a:lnTo>
                                  <a:lnTo>
                                    <a:pt x="977" y="7660"/>
                                  </a:lnTo>
                                  <a:lnTo>
                                    <a:pt x="974" y="7640"/>
                                  </a:lnTo>
                                  <a:lnTo>
                                    <a:pt x="977"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21"/>
                          <wps:cNvSpPr>
                            <a:spLocks/>
                          </wps:cNvSpPr>
                          <wps:spPr bwMode="auto">
                            <a:xfrm>
                              <a:off x="2754" y="-11935"/>
                              <a:ext cx="4226" cy="8040"/>
                            </a:xfrm>
                            <a:custGeom>
                              <a:avLst/>
                              <a:gdLst>
                                <a:gd name="T0" fmla="+- 0 3805 2754"/>
                                <a:gd name="T1" fmla="*/ T0 w 4226"/>
                                <a:gd name="T2" fmla="+- 0 -4315 -11935"/>
                                <a:gd name="T3" fmla="*/ -4315 h 8040"/>
                                <a:gd name="T4" fmla="+- 0 3799 2754"/>
                                <a:gd name="T5" fmla="*/ T4 w 4226"/>
                                <a:gd name="T6" fmla="+- 0 -4315 -11935"/>
                                <a:gd name="T7" fmla="*/ -4315 h 8040"/>
                                <a:gd name="T8" fmla="+- 0 3802 2754"/>
                                <a:gd name="T9" fmla="*/ T8 w 4226"/>
                                <a:gd name="T10" fmla="+- 0 -4295 -11935"/>
                                <a:gd name="T11" fmla="*/ -4295 h 8040"/>
                                <a:gd name="T12" fmla="+- 0 3799 2754"/>
                                <a:gd name="T13" fmla="*/ T12 w 4226"/>
                                <a:gd name="T14" fmla="+- 0 -4275 -11935"/>
                                <a:gd name="T15" fmla="*/ -4275 h 8040"/>
                                <a:gd name="T16" fmla="+- 0 3791 2754"/>
                                <a:gd name="T17" fmla="*/ T16 w 4226"/>
                                <a:gd name="T18" fmla="+- 0 -4275 -11935"/>
                                <a:gd name="T19" fmla="*/ -4275 h 8040"/>
                                <a:gd name="T20" fmla="+- 0 3779 2754"/>
                                <a:gd name="T21" fmla="*/ T20 w 4226"/>
                                <a:gd name="T22" fmla="+- 0 -4255 -11935"/>
                                <a:gd name="T23" fmla="*/ -4255 h 8040"/>
                                <a:gd name="T24" fmla="+- 0 3796 2754"/>
                                <a:gd name="T25" fmla="*/ T24 w 4226"/>
                                <a:gd name="T26" fmla="+- 0 -4255 -11935"/>
                                <a:gd name="T27" fmla="*/ -4255 h 8040"/>
                                <a:gd name="T28" fmla="+- 0 3805 2754"/>
                                <a:gd name="T29" fmla="*/ T28 w 4226"/>
                                <a:gd name="T30" fmla="+- 0 -4275 -11935"/>
                                <a:gd name="T31" fmla="*/ -4275 h 8040"/>
                                <a:gd name="T32" fmla="+- 0 3809 2754"/>
                                <a:gd name="T33" fmla="*/ T32 w 4226"/>
                                <a:gd name="T34" fmla="+- 0 -4295 -11935"/>
                                <a:gd name="T35" fmla="*/ -4295 h 8040"/>
                                <a:gd name="T36" fmla="+- 0 3805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051" y="7620"/>
                                  </a:moveTo>
                                  <a:lnTo>
                                    <a:pt x="1045" y="7620"/>
                                  </a:lnTo>
                                  <a:lnTo>
                                    <a:pt x="1048" y="7640"/>
                                  </a:lnTo>
                                  <a:lnTo>
                                    <a:pt x="1045" y="7660"/>
                                  </a:lnTo>
                                  <a:lnTo>
                                    <a:pt x="1037" y="7660"/>
                                  </a:lnTo>
                                  <a:lnTo>
                                    <a:pt x="1025" y="7680"/>
                                  </a:lnTo>
                                  <a:lnTo>
                                    <a:pt x="1042" y="7680"/>
                                  </a:lnTo>
                                  <a:lnTo>
                                    <a:pt x="1051" y="7660"/>
                                  </a:lnTo>
                                  <a:lnTo>
                                    <a:pt x="1055" y="7640"/>
                                  </a:lnTo>
                                  <a:lnTo>
                                    <a:pt x="1051"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22"/>
                          <wps:cNvSpPr>
                            <a:spLocks/>
                          </wps:cNvSpPr>
                          <wps:spPr bwMode="auto">
                            <a:xfrm>
                              <a:off x="2754" y="-11935"/>
                              <a:ext cx="4226" cy="8040"/>
                            </a:xfrm>
                            <a:custGeom>
                              <a:avLst/>
                              <a:gdLst>
                                <a:gd name="T0" fmla="+- 0 3932 2754"/>
                                <a:gd name="T1" fmla="*/ T0 w 4226"/>
                                <a:gd name="T2" fmla="+- 0 -4315 -11935"/>
                                <a:gd name="T3" fmla="*/ -4315 h 8040"/>
                                <a:gd name="T4" fmla="+- 0 3926 2754"/>
                                <a:gd name="T5" fmla="*/ T4 w 4226"/>
                                <a:gd name="T6" fmla="+- 0 -4315 -11935"/>
                                <a:gd name="T7" fmla="*/ -4315 h 8040"/>
                                <a:gd name="T8" fmla="+- 0 3922 2754"/>
                                <a:gd name="T9" fmla="*/ T8 w 4226"/>
                                <a:gd name="T10" fmla="+- 0 -4295 -11935"/>
                                <a:gd name="T11" fmla="*/ -4295 h 8040"/>
                                <a:gd name="T12" fmla="+- 0 3926 2754"/>
                                <a:gd name="T13" fmla="*/ T12 w 4226"/>
                                <a:gd name="T14" fmla="+- 0 -4275 -11935"/>
                                <a:gd name="T15" fmla="*/ -4275 h 8040"/>
                                <a:gd name="T16" fmla="+- 0 3935 2754"/>
                                <a:gd name="T17" fmla="*/ T16 w 4226"/>
                                <a:gd name="T18" fmla="+- 0 -4255 -11935"/>
                                <a:gd name="T19" fmla="*/ -4255 h 8040"/>
                                <a:gd name="T20" fmla="+- 0 3952 2754"/>
                                <a:gd name="T21" fmla="*/ T20 w 4226"/>
                                <a:gd name="T22" fmla="+- 0 -4255 -11935"/>
                                <a:gd name="T23" fmla="*/ -4255 h 8040"/>
                                <a:gd name="T24" fmla="+- 0 3940 2754"/>
                                <a:gd name="T25" fmla="*/ T24 w 4226"/>
                                <a:gd name="T26" fmla="+- 0 -4275 -11935"/>
                                <a:gd name="T27" fmla="*/ -4275 h 8040"/>
                                <a:gd name="T28" fmla="+- 0 3932 2754"/>
                                <a:gd name="T29" fmla="*/ T28 w 4226"/>
                                <a:gd name="T30" fmla="+- 0 -4275 -11935"/>
                                <a:gd name="T31" fmla="*/ -4275 h 8040"/>
                                <a:gd name="T32" fmla="+- 0 3929 2754"/>
                                <a:gd name="T33" fmla="*/ T32 w 4226"/>
                                <a:gd name="T34" fmla="+- 0 -4295 -11935"/>
                                <a:gd name="T35" fmla="*/ -4295 h 8040"/>
                                <a:gd name="T36" fmla="+- 0 3932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178" y="7620"/>
                                  </a:moveTo>
                                  <a:lnTo>
                                    <a:pt x="1172" y="7620"/>
                                  </a:lnTo>
                                  <a:lnTo>
                                    <a:pt x="1168" y="7640"/>
                                  </a:lnTo>
                                  <a:lnTo>
                                    <a:pt x="1172" y="7660"/>
                                  </a:lnTo>
                                  <a:lnTo>
                                    <a:pt x="1181" y="7680"/>
                                  </a:lnTo>
                                  <a:lnTo>
                                    <a:pt x="1198" y="7680"/>
                                  </a:lnTo>
                                  <a:lnTo>
                                    <a:pt x="1186" y="7660"/>
                                  </a:lnTo>
                                  <a:lnTo>
                                    <a:pt x="1178" y="7660"/>
                                  </a:lnTo>
                                  <a:lnTo>
                                    <a:pt x="1175" y="7640"/>
                                  </a:lnTo>
                                  <a:lnTo>
                                    <a:pt x="1178"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23"/>
                          <wps:cNvSpPr>
                            <a:spLocks/>
                          </wps:cNvSpPr>
                          <wps:spPr bwMode="auto">
                            <a:xfrm>
                              <a:off x="2754" y="-11935"/>
                              <a:ext cx="4226" cy="8040"/>
                            </a:xfrm>
                            <a:custGeom>
                              <a:avLst/>
                              <a:gdLst>
                                <a:gd name="T0" fmla="+- 0 4006 2754"/>
                                <a:gd name="T1" fmla="*/ T0 w 4226"/>
                                <a:gd name="T2" fmla="+- 0 -4315 -11935"/>
                                <a:gd name="T3" fmla="*/ -4315 h 8040"/>
                                <a:gd name="T4" fmla="+- 0 4000 2754"/>
                                <a:gd name="T5" fmla="*/ T4 w 4226"/>
                                <a:gd name="T6" fmla="+- 0 -4315 -11935"/>
                                <a:gd name="T7" fmla="*/ -4315 h 8040"/>
                                <a:gd name="T8" fmla="+- 0 4003 2754"/>
                                <a:gd name="T9" fmla="*/ T8 w 4226"/>
                                <a:gd name="T10" fmla="+- 0 -4295 -11935"/>
                                <a:gd name="T11" fmla="*/ -4295 h 8040"/>
                                <a:gd name="T12" fmla="+- 0 4000 2754"/>
                                <a:gd name="T13" fmla="*/ T12 w 4226"/>
                                <a:gd name="T14" fmla="+- 0 -4275 -11935"/>
                                <a:gd name="T15" fmla="*/ -4275 h 8040"/>
                                <a:gd name="T16" fmla="+- 0 3992 2754"/>
                                <a:gd name="T17" fmla="*/ T16 w 4226"/>
                                <a:gd name="T18" fmla="+- 0 -4275 -11935"/>
                                <a:gd name="T19" fmla="*/ -4275 h 8040"/>
                                <a:gd name="T20" fmla="+- 0 3980 2754"/>
                                <a:gd name="T21" fmla="*/ T20 w 4226"/>
                                <a:gd name="T22" fmla="+- 0 -4255 -11935"/>
                                <a:gd name="T23" fmla="*/ -4255 h 8040"/>
                                <a:gd name="T24" fmla="+- 0 3997 2754"/>
                                <a:gd name="T25" fmla="*/ T24 w 4226"/>
                                <a:gd name="T26" fmla="+- 0 -4255 -11935"/>
                                <a:gd name="T27" fmla="*/ -4255 h 8040"/>
                                <a:gd name="T28" fmla="+- 0 4006 2754"/>
                                <a:gd name="T29" fmla="*/ T28 w 4226"/>
                                <a:gd name="T30" fmla="+- 0 -4275 -11935"/>
                                <a:gd name="T31" fmla="*/ -4275 h 8040"/>
                                <a:gd name="T32" fmla="+- 0 4010 2754"/>
                                <a:gd name="T33" fmla="*/ T32 w 4226"/>
                                <a:gd name="T34" fmla="+- 0 -4295 -11935"/>
                                <a:gd name="T35" fmla="*/ -4295 h 8040"/>
                                <a:gd name="T36" fmla="+- 0 4006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252" y="7620"/>
                                  </a:moveTo>
                                  <a:lnTo>
                                    <a:pt x="1246" y="7620"/>
                                  </a:lnTo>
                                  <a:lnTo>
                                    <a:pt x="1249" y="7640"/>
                                  </a:lnTo>
                                  <a:lnTo>
                                    <a:pt x="1246" y="7660"/>
                                  </a:lnTo>
                                  <a:lnTo>
                                    <a:pt x="1238" y="7660"/>
                                  </a:lnTo>
                                  <a:lnTo>
                                    <a:pt x="1226" y="7680"/>
                                  </a:lnTo>
                                  <a:lnTo>
                                    <a:pt x="1243" y="7680"/>
                                  </a:lnTo>
                                  <a:lnTo>
                                    <a:pt x="1252" y="7660"/>
                                  </a:lnTo>
                                  <a:lnTo>
                                    <a:pt x="1256" y="7640"/>
                                  </a:lnTo>
                                  <a:lnTo>
                                    <a:pt x="1252"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24"/>
                          <wps:cNvSpPr>
                            <a:spLocks/>
                          </wps:cNvSpPr>
                          <wps:spPr bwMode="auto">
                            <a:xfrm>
                              <a:off x="2754" y="-11935"/>
                              <a:ext cx="4226" cy="8040"/>
                            </a:xfrm>
                            <a:custGeom>
                              <a:avLst/>
                              <a:gdLst>
                                <a:gd name="T0" fmla="+- 0 4133 2754"/>
                                <a:gd name="T1" fmla="*/ T0 w 4226"/>
                                <a:gd name="T2" fmla="+- 0 -4315 -11935"/>
                                <a:gd name="T3" fmla="*/ -4315 h 8040"/>
                                <a:gd name="T4" fmla="+- 0 4127 2754"/>
                                <a:gd name="T5" fmla="*/ T4 w 4226"/>
                                <a:gd name="T6" fmla="+- 0 -4315 -11935"/>
                                <a:gd name="T7" fmla="*/ -4315 h 8040"/>
                                <a:gd name="T8" fmla="+- 0 4124 2754"/>
                                <a:gd name="T9" fmla="*/ T8 w 4226"/>
                                <a:gd name="T10" fmla="+- 0 -4295 -11935"/>
                                <a:gd name="T11" fmla="*/ -4295 h 8040"/>
                                <a:gd name="T12" fmla="+- 0 4127 2754"/>
                                <a:gd name="T13" fmla="*/ T12 w 4226"/>
                                <a:gd name="T14" fmla="+- 0 -4275 -11935"/>
                                <a:gd name="T15" fmla="*/ -4275 h 8040"/>
                                <a:gd name="T16" fmla="+- 0 4136 2754"/>
                                <a:gd name="T17" fmla="*/ T16 w 4226"/>
                                <a:gd name="T18" fmla="+- 0 -4255 -11935"/>
                                <a:gd name="T19" fmla="*/ -4255 h 8040"/>
                                <a:gd name="T20" fmla="+- 0 4153 2754"/>
                                <a:gd name="T21" fmla="*/ T20 w 4226"/>
                                <a:gd name="T22" fmla="+- 0 -4255 -11935"/>
                                <a:gd name="T23" fmla="*/ -4255 h 8040"/>
                                <a:gd name="T24" fmla="+- 0 4141 2754"/>
                                <a:gd name="T25" fmla="*/ T24 w 4226"/>
                                <a:gd name="T26" fmla="+- 0 -4275 -11935"/>
                                <a:gd name="T27" fmla="*/ -4275 h 8040"/>
                                <a:gd name="T28" fmla="+- 0 4133 2754"/>
                                <a:gd name="T29" fmla="*/ T28 w 4226"/>
                                <a:gd name="T30" fmla="+- 0 -4275 -11935"/>
                                <a:gd name="T31" fmla="*/ -4275 h 8040"/>
                                <a:gd name="T32" fmla="+- 0 4131 2754"/>
                                <a:gd name="T33" fmla="*/ T32 w 4226"/>
                                <a:gd name="T34" fmla="+- 0 -4295 -11935"/>
                                <a:gd name="T35" fmla="*/ -4295 h 8040"/>
                                <a:gd name="T36" fmla="+- 0 4133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379" y="7620"/>
                                  </a:moveTo>
                                  <a:lnTo>
                                    <a:pt x="1373" y="7620"/>
                                  </a:lnTo>
                                  <a:lnTo>
                                    <a:pt x="1370" y="7640"/>
                                  </a:lnTo>
                                  <a:lnTo>
                                    <a:pt x="1373" y="7660"/>
                                  </a:lnTo>
                                  <a:lnTo>
                                    <a:pt x="1382" y="7680"/>
                                  </a:lnTo>
                                  <a:lnTo>
                                    <a:pt x="1399" y="7680"/>
                                  </a:lnTo>
                                  <a:lnTo>
                                    <a:pt x="1387" y="7660"/>
                                  </a:lnTo>
                                  <a:lnTo>
                                    <a:pt x="1379" y="7660"/>
                                  </a:lnTo>
                                  <a:lnTo>
                                    <a:pt x="1377" y="7640"/>
                                  </a:lnTo>
                                  <a:lnTo>
                                    <a:pt x="1379"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25"/>
                          <wps:cNvSpPr>
                            <a:spLocks/>
                          </wps:cNvSpPr>
                          <wps:spPr bwMode="auto">
                            <a:xfrm>
                              <a:off x="2754" y="-11935"/>
                              <a:ext cx="4226" cy="8040"/>
                            </a:xfrm>
                            <a:custGeom>
                              <a:avLst/>
                              <a:gdLst>
                                <a:gd name="T0" fmla="+- 0 4208 2754"/>
                                <a:gd name="T1" fmla="*/ T0 w 4226"/>
                                <a:gd name="T2" fmla="+- 0 -4315 -11935"/>
                                <a:gd name="T3" fmla="*/ -4315 h 8040"/>
                                <a:gd name="T4" fmla="+- 0 4201 2754"/>
                                <a:gd name="T5" fmla="*/ T4 w 4226"/>
                                <a:gd name="T6" fmla="+- 0 -4315 -11935"/>
                                <a:gd name="T7" fmla="*/ -4315 h 8040"/>
                                <a:gd name="T8" fmla="+- 0 4204 2754"/>
                                <a:gd name="T9" fmla="*/ T8 w 4226"/>
                                <a:gd name="T10" fmla="+- 0 -4295 -11935"/>
                                <a:gd name="T11" fmla="*/ -4295 h 8040"/>
                                <a:gd name="T12" fmla="+- 0 4201 2754"/>
                                <a:gd name="T13" fmla="*/ T12 w 4226"/>
                                <a:gd name="T14" fmla="+- 0 -4275 -11935"/>
                                <a:gd name="T15" fmla="*/ -4275 h 8040"/>
                                <a:gd name="T16" fmla="+- 0 4193 2754"/>
                                <a:gd name="T17" fmla="*/ T16 w 4226"/>
                                <a:gd name="T18" fmla="+- 0 -4275 -11935"/>
                                <a:gd name="T19" fmla="*/ -4275 h 8040"/>
                                <a:gd name="T20" fmla="+- 0 4182 2754"/>
                                <a:gd name="T21" fmla="*/ T20 w 4226"/>
                                <a:gd name="T22" fmla="+- 0 -4255 -11935"/>
                                <a:gd name="T23" fmla="*/ -4255 h 8040"/>
                                <a:gd name="T24" fmla="+- 0 4198 2754"/>
                                <a:gd name="T25" fmla="*/ T24 w 4226"/>
                                <a:gd name="T26" fmla="+- 0 -4255 -11935"/>
                                <a:gd name="T27" fmla="*/ -4255 h 8040"/>
                                <a:gd name="T28" fmla="+- 0 4208 2754"/>
                                <a:gd name="T29" fmla="*/ T28 w 4226"/>
                                <a:gd name="T30" fmla="+- 0 -4275 -11935"/>
                                <a:gd name="T31" fmla="*/ -4275 h 8040"/>
                                <a:gd name="T32" fmla="+- 0 4211 2754"/>
                                <a:gd name="T33" fmla="*/ T32 w 4226"/>
                                <a:gd name="T34" fmla="+- 0 -4295 -11935"/>
                                <a:gd name="T35" fmla="*/ -4295 h 8040"/>
                                <a:gd name="T36" fmla="+- 0 4208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454" y="7620"/>
                                  </a:moveTo>
                                  <a:lnTo>
                                    <a:pt x="1447" y="7620"/>
                                  </a:lnTo>
                                  <a:lnTo>
                                    <a:pt x="1450" y="7640"/>
                                  </a:lnTo>
                                  <a:lnTo>
                                    <a:pt x="1447" y="7660"/>
                                  </a:lnTo>
                                  <a:lnTo>
                                    <a:pt x="1439" y="7660"/>
                                  </a:lnTo>
                                  <a:lnTo>
                                    <a:pt x="1428" y="7680"/>
                                  </a:lnTo>
                                  <a:lnTo>
                                    <a:pt x="1444" y="7680"/>
                                  </a:lnTo>
                                  <a:lnTo>
                                    <a:pt x="1454" y="7660"/>
                                  </a:lnTo>
                                  <a:lnTo>
                                    <a:pt x="1457" y="7640"/>
                                  </a:lnTo>
                                  <a:lnTo>
                                    <a:pt x="1454"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6"/>
                          <wps:cNvSpPr>
                            <a:spLocks/>
                          </wps:cNvSpPr>
                          <wps:spPr bwMode="auto">
                            <a:xfrm>
                              <a:off x="2754" y="-11935"/>
                              <a:ext cx="4226" cy="8040"/>
                            </a:xfrm>
                            <a:custGeom>
                              <a:avLst/>
                              <a:gdLst>
                                <a:gd name="T0" fmla="+- 0 4328 2754"/>
                                <a:gd name="T1" fmla="*/ T0 w 4226"/>
                                <a:gd name="T2" fmla="+- 0 -4315 -11935"/>
                                <a:gd name="T3" fmla="*/ -4315 h 8040"/>
                                <a:gd name="T4" fmla="+- 0 4322 2754"/>
                                <a:gd name="T5" fmla="*/ T4 w 4226"/>
                                <a:gd name="T6" fmla="+- 0 -4315 -11935"/>
                                <a:gd name="T7" fmla="*/ -4315 h 8040"/>
                                <a:gd name="T8" fmla="+- 0 4318 2754"/>
                                <a:gd name="T9" fmla="*/ T8 w 4226"/>
                                <a:gd name="T10" fmla="+- 0 -4295 -11935"/>
                                <a:gd name="T11" fmla="*/ -4295 h 8040"/>
                                <a:gd name="T12" fmla="+- 0 4322 2754"/>
                                <a:gd name="T13" fmla="*/ T12 w 4226"/>
                                <a:gd name="T14" fmla="+- 0 -4275 -11935"/>
                                <a:gd name="T15" fmla="*/ -4275 h 8040"/>
                                <a:gd name="T16" fmla="+- 0 4331 2754"/>
                                <a:gd name="T17" fmla="*/ T16 w 4226"/>
                                <a:gd name="T18" fmla="+- 0 -4255 -11935"/>
                                <a:gd name="T19" fmla="*/ -4255 h 8040"/>
                                <a:gd name="T20" fmla="+- 0 4348 2754"/>
                                <a:gd name="T21" fmla="*/ T20 w 4226"/>
                                <a:gd name="T22" fmla="+- 0 -4255 -11935"/>
                                <a:gd name="T23" fmla="*/ -4255 h 8040"/>
                                <a:gd name="T24" fmla="+- 0 4336 2754"/>
                                <a:gd name="T25" fmla="*/ T24 w 4226"/>
                                <a:gd name="T26" fmla="+- 0 -4275 -11935"/>
                                <a:gd name="T27" fmla="*/ -4275 h 8040"/>
                                <a:gd name="T28" fmla="+- 0 4328 2754"/>
                                <a:gd name="T29" fmla="*/ T28 w 4226"/>
                                <a:gd name="T30" fmla="+- 0 -4275 -11935"/>
                                <a:gd name="T31" fmla="*/ -4275 h 8040"/>
                                <a:gd name="T32" fmla="+- 0 4325 2754"/>
                                <a:gd name="T33" fmla="*/ T32 w 4226"/>
                                <a:gd name="T34" fmla="+- 0 -4295 -11935"/>
                                <a:gd name="T35" fmla="*/ -4295 h 8040"/>
                                <a:gd name="T36" fmla="+- 0 4328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574" y="7620"/>
                                  </a:moveTo>
                                  <a:lnTo>
                                    <a:pt x="1568" y="7620"/>
                                  </a:lnTo>
                                  <a:lnTo>
                                    <a:pt x="1564" y="7640"/>
                                  </a:lnTo>
                                  <a:lnTo>
                                    <a:pt x="1568" y="7660"/>
                                  </a:lnTo>
                                  <a:lnTo>
                                    <a:pt x="1577" y="7680"/>
                                  </a:lnTo>
                                  <a:lnTo>
                                    <a:pt x="1594" y="7680"/>
                                  </a:lnTo>
                                  <a:lnTo>
                                    <a:pt x="1582" y="7660"/>
                                  </a:lnTo>
                                  <a:lnTo>
                                    <a:pt x="1574" y="7660"/>
                                  </a:lnTo>
                                  <a:lnTo>
                                    <a:pt x="1571" y="7640"/>
                                  </a:lnTo>
                                  <a:lnTo>
                                    <a:pt x="1574"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7"/>
                          <wps:cNvSpPr>
                            <a:spLocks/>
                          </wps:cNvSpPr>
                          <wps:spPr bwMode="auto">
                            <a:xfrm>
                              <a:off x="2754" y="-11935"/>
                              <a:ext cx="4226" cy="8040"/>
                            </a:xfrm>
                            <a:custGeom>
                              <a:avLst/>
                              <a:gdLst>
                                <a:gd name="T0" fmla="+- 0 4402 2754"/>
                                <a:gd name="T1" fmla="*/ T0 w 4226"/>
                                <a:gd name="T2" fmla="+- 0 -4315 -11935"/>
                                <a:gd name="T3" fmla="*/ -4315 h 8040"/>
                                <a:gd name="T4" fmla="+- 0 4396 2754"/>
                                <a:gd name="T5" fmla="*/ T4 w 4226"/>
                                <a:gd name="T6" fmla="+- 0 -4315 -11935"/>
                                <a:gd name="T7" fmla="*/ -4315 h 8040"/>
                                <a:gd name="T8" fmla="+- 0 4399 2754"/>
                                <a:gd name="T9" fmla="*/ T8 w 4226"/>
                                <a:gd name="T10" fmla="+- 0 -4295 -11935"/>
                                <a:gd name="T11" fmla="*/ -4295 h 8040"/>
                                <a:gd name="T12" fmla="+- 0 4396 2754"/>
                                <a:gd name="T13" fmla="*/ T12 w 4226"/>
                                <a:gd name="T14" fmla="+- 0 -4275 -11935"/>
                                <a:gd name="T15" fmla="*/ -4275 h 8040"/>
                                <a:gd name="T16" fmla="+- 0 4388 2754"/>
                                <a:gd name="T17" fmla="*/ T16 w 4226"/>
                                <a:gd name="T18" fmla="+- 0 -4275 -11935"/>
                                <a:gd name="T19" fmla="*/ -4275 h 8040"/>
                                <a:gd name="T20" fmla="+- 0 4376 2754"/>
                                <a:gd name="T21" fmla="*/ T20 w 4226"/>
                                <a:gd name="T22" fmla="+- 0 -4255 -11935"/>
                                <a:gd name="T23" fmla="*/ -4255 h 8040"/>
                                <a:gd name="T24" fmla="+- 0 4393 2754"/>
                                <a:gd name="T25" fmla="*/ T24 w 4226"/>
                                <a:gd name="T26" fmla="+- 0 -4255 -11935"/>
                                <a:gd name="T27" fmla="*/ -4255 h 8040"/>
                                <a:gd name="T28" fmla="+- 0 4402 2754"/>
                                <a:gd name="T29" fmla="*/ T28 w 4226"/>
                                <a:gd name="T30" fmla="+- 0 -4275 -11935"/>
                                <a:gd name="T31" fmla="*/ -4275 h 8040"/>
                                <a:gd name="T32" fmla="+- 0 4406 2754"/>
                                <a:gd name="T33" fmla="*/ T32 w 4226"/>
                                <a:gd name="T34" fmla="+- 0 -4295 -11935"/>
                                <a:gd name="T35" fmla="*/ -4295 h 8040"/>
                                <a:gd name="T36" fmla="+- 0 4402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648" y="7620"/>
                                  </a:moveTo>
                                  <a:lnTo>
                                    <a:pt x="1642" y="7620"/>
                                  </a:lnTo>
                                  <a:lnTo>
                                    <a:pt x="1645" y="7640"/>
                                  </a:lnTo>
                                  <a:lnTo>
                                    <a:pt x="1642" y="7660"/>
                                  </a:lnTo>
                                  <a:lnTo>
                                    <a:pt x="1634" y="7660"/>
                                  </a:lnTo>
                                  <a:lnTo>
                                    <a:pt x="1622" y="7680"/>
                                  </a:lnTo>
                                  <a:lnTo>
                                    <a:pt x="1639" y="7680"/>
                                  </a:lnTo>
                                  <a:lnTo>
                                    <a:pt x="1648" y="7660"/>
                                  </a:lnTo>
                                  <a:lnTo>
                                    <a:pt x="1652" y="7640"/>
                                  </a:lnTo>
                                  <a:lnTo>
                                    <a:pt x="1648"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8"/>
                          <wps:cNvSpPr>
                            <a:spLocks/>
                          </wps:cNvSpPr>
                          <wps:spPr bwMode="auto">
                            <a:xfrm>
                              <a:off x="2754" y="-11935"/>
                              <a:ext cx="4226" cy="8040"/>
                            </a:xfrm>
                            <a:custGeom>
                              <a:avLst/>
                              <a:gdLst>
                                <a:gd name="T0" fmla="+- 0 4529 2754"/>
                                <a:gd name="T1" fmla="*/ T0 w 4226"/>
                                <a:gd name="T2" fmla="+- 0 -4315 -11935"/>
                                <a:gd name="T3" fmla="*/ -4315 h 8040"/>
                                <a:gd name="T4" fmla="+- 0 4523 2754"/>
                                <a:gd name="T5" fmla="*/ T4 w 4226"/>
                                <a:gd name="T6" fmla="+- 0 -4315 -11935"/>
                                <a:gd name="T7" fmla="*/ -4315 h 8040"/>
                                <a:gd name="T8" fmla="+- 0 4519 2754"/>
                                <a:gd name="T9" fmla="*/ T8 w 4226"/>
                                <a:gd name="T10" fmla="+- 0 -4295 -11935"/>
                                <a:gd name="T11" fmla="*/ -4295 h 8040"/>
                                <a:gd name="T12" fmla="+- 0 4523 2754"/>
                                <a:gd name="T13" fmla="*/ T12 w 4226"/>
                                <a:gd name="T14" fmla="+- 0 -4275 -11935"/>
                                <a:gd name="T15" fmla="*/ -4275 h 8040"/>
                                <a:gd name="T16" fmla="+- 0 4532 2754"/>
                                <a:gd name="T17" fmla="*/ T16 w 4226"/>
                                <a:gd name="T18" fmla="+- 0 -4255 -11935"/>
                                <a:gd name="T19" fmla="*/ -4255 h 8040"/>
                                <a:gd name="T20" fmla="+- 0 4549 2754"/>
                                <a:gd name="T21" fmla="*/ T20 w 4226"/>
                                <a:gd name="T22" fmla="+- 0 -4255 -11935"/>
                                <a:gd name="T23" fmla="*/ -4255 h 8040"/>
                                <a:gd name="T24" fmla="+- 0 4537 2754"/>
                                <a:gd name="T25" fmla="*/ T24 w 4226"/>
                                <a:gd name="T26" fmla="+- 0 -4275 -11935"/>
                                <a:gd name="T27" fmla="*/ -4275 h 8040"/>
                                <a:gd name="T28" fmla="+- 0 4529 2754"/>
                                <a:gd name="T29" fmla="*/ T28 w 4226"/>
                                <a:gd name="T30" fmla="+- 0 -4275 -11935"/>
                                <a:gd name="T31" fmla="*/ -4275 h 8040"/>
                                <a:gd name="T32" fmla="+- 0 4526 2754"/>
                                <a:gd name="T33" fmla="*/ T32 w 4226"/>
                                <a:gd name="T34" fmla="+- 0 -4295 -11935"/>
                                <a:gd name="T35" fmla="*/ -4295 h 8040"/>
                                <a:gd name="T36" fmla="+- 0 4529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775" y="7620"/>
                                  </a:moveTo>
                                  <a:lnTo>
                                    <a:pt x="1769" y="7620"/>
                                  </a:lnTo>
                                  <a:lnTo>
                                    <a:pt x="1765" y="7640"/>
                                  </a:lnTo>
                                  <a:lnTo>
                                    <a:pt x="1769" y="7660"/>
                                  </a:lnTo>
                                  <a:lnTo>
                                    <a:pt x="1778" y="7680"/>
                                  </a:lnTo>
                                  <a:lnTo>
                                    <a:pt x="1795" y="7680"/>
                                  </a:lnTo>
                                  <a:lnTo>
                                    <a:pt x="1783" y="7660"/>
                                  </a:lnTo>
                                  <a:lnTo>
                                    <a:pt x="1775" y="7660"/>
                                  </a:lnTo>
                                  <a:lnTo>
                                    <a:pt x="1772" y="7640"/>
                                  </a:lnTo>
                                  <a:lnTo>
                                    <a:pt x="1775"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29"/>
                          <wps:cNvSpPr>
                            <a:spLocks/>
                          </wps:cNvSpPr>
                          <wps:spPr bwMode="auto">
                            <a:xfrm>
                              <a:off x="2754" y="-11935"/>
                              <a:ext cx="4226" cy="8040"/>
                            </a:xfrm>
                            <a:custGeom>
                              <a:avLst/>
                              <a:gdLst>
                                <a:gd name="T0" fmla="+- 0 4603 2754"/>
                                <a:gd name="T1" fmla="*/ T0 w 4226"/>
                                <a:gd name="T2" fmla="+- 0 -4315 -11935"/>
                                <a:gd name="T3" fmla="*/ -4315 h 8040"/>
                                <a:gd name="T4" fmla="+- 0 4597 2754"/>
                                <a:gd name="T5" fmla="*/ T4 w 4226"/>
                                <a:gd name="T6" fmla="+- 0 -4315 -11935"/>
                                <a:gd name="T7" fmla="*/ -4315 h 8040"/>
                                <a:gd name="T8" fmla="+- 0 4600 2754"/>
                                <a:gd name="T9" fmla="*/ T8 w 4226"/>
                                <a:gd name="T10" fmla="+- 0 -4295 -11935"/>
                                <a:gd name="T11" fmla="*/ -4295 h 8040"/>
                                <a:gd name="T12" fmla="+- 0 4597 2754"/>
                                <a:gd name="T13" fmla="*/ T12 w 4226"/>
                                <a:gd name="T14" fmla="+- 0 -4275 -11935"/>
                                <a:gd name="T15" fmla="*/ -4275 h 8040"/>
                                <a:gd name="T16" fmla="+- 0 4589 2754"/>
                                <a:gd name="T17" fmla="*/ T16 w 4226"/>
                                <a:gd name="T18" fmla="+- 0 -4275 -11935"/>
                                <a:gd name="T19" fmla="*/ -4275 h 8040"/>
                                <a:gd name="T20" fmla="+- 0 4577 2754"/>
                                <a:gd name="T21" fmla="*/ T20 w 4226"/>
                                <a:gd name="T22" fmla="+- 0 -4255 -11935"/>
                                <a:gd name="T23" fmla="*/ -4255 h 8040"/>
                                <a:gd name="T24" fmla="+- 0 4594 2754"/>
                                <a:gd name="T25" fmla="*/ T24 w 4226"/>
                                <a:gd name="T26" fmla="+- 0 -4255 -11935"/>
                                <a:gd name="T27" fmla="*/ -4255 h 8040"/>
                                <a:gd name="T28" fmla="+- 0 4603 2754"/>
                                <a:gd name="T29" fmla="*/ T28 w 4226"/>
                                <a:gd name="T30" fmla="+- 0 -4275 -11935"/>
                                <a:gd name="T31" fmla="*/ -4275 h 8040"/>
                                <a:gd name="T32" fmla="+- 0 4607 2754"/>
                                <a:gd name="T33" fmla="*/ T32 w 4226"/>
                                <a:gd name="T34" fmla="+- 0 -4295 -11935"/>
                                <a:gd name="T35" fmla="*/ -4295 h 8040"/>
                                <a:gd name="T36" fmla="+- 0 4603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849" y="7620"/>
                                  </a:moveTo>
                                  <a:lnTo>
                                    <a:pt x="1843" y="7620"/>
                                  </a:lnTo>
                                  <a:lnTo>
                                    <a:pt x="1846" y="7640"/>
                                  </a:lnTo>
                                  <a:lnTo>
                                    <a:pt x="1843" y="7660"/>
                                  </a:lnTo>
                                  <a:lnTo>
                                    <a:pt x="1835" y="7660"/>
                                  </a:lnTo>
                                  <a:lnTo>
                                    <a:pt x="1823" y="7680"/>
                                  </a:lnTo>
                                  <a:lnTo>
                                    <a:pt x="1840" y="7680"/>
                                  </a:lnTo>
                                  <a:lnTo>
                                    <a:pt x="1849" y="7660"/>
                                  </a:lnTo>
                                  <a:lnTo>
                                    <a:pt x="1853" y="7640"/>
                                  </a:lnTo>
                                  <a:lnTo>
                                    <a:pt x="1849"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30"/>
                          <wps:cNvSpPr>
                            <a:spLocks/>
                          </wps:cNvSpPr>
                          <wps:spPr bwMode="auto">
                            <a:xfrm>
                              <a:off x="2754" y="-11935"/>
                              <a:ext cx="4226" cy="8040"/>
                            </a:xfrm>
                            <a:custGeom>
                              <a:avLst/>
                              <a:gdLst>
                                <a:gd name="T0" fmla="+- 0 4730 2754"/>
                                <a:gd name="T1" fmla="*/ T0 w 4226"/>
                                <a:gd name="T2" fmla="+- 0 -4315 -11935"/>
                                <a:gd name="T3" fmla="*/ -4315 h 8040"/>
                                <a:gd name="T4" fmla="+- 0 4724 2754"/>
                                <a:gd name="T5" fmla="*/ T4 w 4226"/>
                                <a:gd name="T6" fmla="+- 0 -4315 -11935"/>
                                <a:gd name="T7" fmla="*/ -4315 h 8040"/>
                                <a:gd name="T8" fmla="+- 0 4720 2754"/>
                                <a:gd name="T9" fmla="*/ T8 w 4226"/>
                                <a:gd name="T10" fmla="+- 0 -4295 -11935"/>
                                <a:gd name="T11" fmla="*/ -4295 h 8040"/>
                                <a:gd name="T12" fmla="+- 0 4724 2754"/>
                                <a:gd name="T13" fmla="*/ T12 w 4226"/>
                                <a:gd name="T14" fmla="+- 0 -4275 -11935"/>
                                <a:gd name="T15" fmla="*/ -4275 h 8040"/>
                                <a:gd name="T16" fmla="+- 0 4733 2754"/>
                                <a:gd name="T17" fmla="*/ T16 w 4226"/>
                                <a:gd name="T18" fmla="+- 0 -4255 -11935"/>
                                <a:gd name="T19" fmla="*/ -4255 h 8040"/>
                                <a:gd name="T20" fmla="+- 0 4750 2754"/>
                                <a:gd name="T21" fmla="*/ T20 w 4226"/>
                                <a:gd name="T22" fmla="+- 0 -4255 -11935"/>
                                <a:gd name="T23" fmla="*/ -4255 h 8040"/>
                                <a:gd name="T24" fmla="+- 0 4738 2754"/>
                                <a:gd name="T25" fmla="*/ T24 w 4226"/>
                                <a:gd name="T26" fmla="+- 0 -4275 -11935"/>
                                <a:gd name="T27" fmla="*/ -4275 h 8040"/>
                                <a:gd name="T28" fmla="+- 0 4730 2754"/>
                                <a:gd name="T29" fmla="*/ T28 w 4226"/>
                                <a:gd name="T30" fmla="+- 0 -4275 -11935"/>
                                <a:gd name="T31" fmla="*/ -4275 h 8040"/>
                                <a:gd name="T32" fmla="+- 0 4727 2754"/>
                                <a:gd name="T33" fmla="*/ T32 w 4226"/>
                                <a:gd name="T34" fmla="+- 0 -4295 -11935"/>
                                <a:gd name="T35" fmla="*/ -4295 h 8040"/>
                                <a:gd name="T36" fmla="+- 0 4730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976" y="7620"/>
                                  </a:moveTo>
                                  <a:lnTo>
                                    <a:pt x="1970" y="7620"/>
                                  </a:lnTo>
                                  <a:lnTo>
                                    <a:pt x="1966" y="7640"/>
                                  </a:lnTo>
                                  <a:lnTo>
                                    <a:pt x="1970" y="7660"/>
                                  </a:lnTo>
                                  <a:lnTo>
                                    <a:pt x="1979" y="7680"/>
                                  </a:lnTo>
                                  <a:lnTo>
                                    <a:pt x="1996" y="7680"/>
                                  </a:lnTo>
                                  <a:lnTo>
                                    <a:pt x="1984" y="7660"/>
                                  </a:lnTo>
                                  <a:lnTo>
                                    <a:pt x="1976" y="7660"/>
                                  </a:lnTo>
                                  <a:lnTo>
                                    <a:pt x="1973" y="7640"/>
                                  </a:lnTo>
                                  <a:lnTo>
                                    <a:pt x="1976"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31"/>
                          <wps:cNvSpPr>
                            <a:spLocks/>
                          </wps:cNvSpPr>
                          <wps:spPr bwMode="auto">
                            <a:xfrm>
                              <a:off x="2754" y="-11935"/>
                              <a:ext cx="4226" cy="8040"/>
                            </a:xfrm>
                            <a:custGeom>
                              <a:avLst/>
                              <a:gdLst>
                                <a:gd name="T0" fmla="+- 0 4804 2754"/>
                                <a:gd name="T1" fmla="*/ T0 w 4226"/>
                                <a:gd name="T2" fmla="+- 0 -4315 -11935"/>
                                <a:gd name="T3" fmla="*/ -4315 h 8040"/>
                                <a:gd name="T4" fmla="+- 0 4798 2754"/>
                                <a:gd name="T5" fmla="*/ T4 w 4226"/>
                                <a:gd name="T6" fmla="+- 0 -4315 -11935"/>
                                <a:gd name="T7" fmla="*/ -4315 h 8040"/>
                                <a:gd name="T8" fmla="+- 0 4801 2754"/>
                                <a:gd name="T9" fmla="*/ T8 w 4226"/>
                                <a:gd name="T10" fmla="+- 0 -4295 -11935"/>
                                <a:gd name="T11" fmla="*/ -4295 h 8040"/>
                                <a:gd name="T12" fmla="+- 0 4798 2754"/>
                                <a:gd name="T13" fmla="*/ T12 w 4226"/>
                                <a:gd name="T14" fmla="+- 0 -4275 -11935"/>
                                <a:gd name="T15" fmla="*/ -4275 h 8040"/>
                                <a:gd name="T16" fmla="+- 0 4790 2754"/>
                                <a:gd name="T17" fmla="*/ T16 w 4226"/>
                                <a:gd name="T18" fmla="+- 0 -4275 -11935"/>
                                <a:gd name="T19" fmla="*/ -4275 h 8040"/>
                                <a:gd name="T20" fmla="+- 0 4778 2754"/>
                                <a:gd name="T21" fmla="*/ T20 w 4226"/>
                                <a:gd name="T22" fmla="+- 0 -4255 -11935"/>
                                <a:gd name="T23" fmla="*/ -4255 h 8040"/>
                                <a:gd name="T24" fmla="+- 0 4795 2754"/>
                                <a:gd name="T25" fmla="*/ T24 w 4226"/>
                                <a:gd name="T26" fmla="+- 0 -4255 -11935"/>
                                <a:gd name="T27" fmla="*/ -4255 h 8040"/>
                                <a:gd name="T28" fmla="+- 0 4804 2754"/>
                                <a:gd name="T29" fmla="*/ T28 w 4226"/>
                                <a:gd name="T30" fmla="+- 0 -4275 -11935"/>
                                <a:gd name="T31" fmla="*/ -4275 h 8040"/>
                                <a:gd name="T32" fmla="+- 0 4808 2754"/>
                                <a:gd name="T33" fmla="*/ T32 w 4226"/>
                                <a:gd name="T34" fmla="+- 0 -4295 -11935"/>
                                <a:gd name="T35" fmla="*/ -4295 h 8040"/>
                                <a:gd name="T36" fmla="+- 0 4804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050" y="7620"/>
                                  </a:moveTo>
                                  <a:lnTo>
                                    <a:pt x="2044" y="7620"/>
                                  </a:lnTo>
                                  <a:lnTo>
                                    <a:pt x="2047" y="7640"/>
                                  </a:lnTo>
                                  <a:lnTo>
                                    <a:pt x="2044" y="7660"/>
                                  </a:lnTo>
                                  <a:lnTo>
                                    <a:pt x="2036" y="7660"/>
                                  </a:lnTo>
                                  <a:lnTo>
                                    <a:pt x="2024" y="7680"/>
                                  </a:lnTo>
                                  <a:lnTo>
                                    <a:pt x="2041" y="7680"/>
                                  </a:lnTo>
                                  <a:lnTo>
                                    <a:pt x="2050" y="7660"/>
                                  </a:lnTo>
                                  <a:lnTo>
                                    <a:pt x="2054" y="7640"/>
                                  </a:lnTo>
                                  <a:lnTo>
                                    <a:pt x="2050"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32"/>
                          <wps:cNvSpPr>
                            <a:spLocks/>
                          </wps:cNvSpPr>
                          <wps:spPr bwMode="auto">
                            <a:xfrm>
                              <a:off x="2754" y="-11935"/>
                              <a:ext cx="4226" cy="8040"/>
                            </a:xfrm>
                            <a:custGeom>
                              <a:avLst/>
                              <a:gdLst>
                                <a:gd name="T0" fmla="+- 0 4931 2754"/>
                                <a:gd name="T1" fmla="*/ T0 w 4226"/>
                                <a:gd name="T2" fmla="+- 0 -4315 -11935"/>
                                <a:gd name="T3" fmla="*/ -4315 h 8040"/>
                                <a:gd name="T4" fmla="+- 0 4925 2754"/>
                                <a:gd name="T5" fmla="*/ T4 w 4226"/>
                                <a:gd name="T6" fmla="+- 0 -4315 -11935"/>
                                <a:gd name="T7" fmla="*/ -4315 h 8040"/>
                                <a:gd name="T8" fmla="+- 0 4922 2754"/>
                                <a:gd name="T9" fmla="*/ T8 w 4226"/>
                                <a:gd name="T10" fmla="+- 0 -4295 -11935"/>
                                <a:gd name="T11" fmla="*/ -4295 h 8040"/>
                                <a:gd name="T12" fmla="+- 0 4925 2754"/>
                                <a:gd name="T13" fmla="*/ T12 w 4226"/>
                                <a:gd name="T14" fmla="+- 0 -4275 -11935"/>
                                <a:gd name="T15" fmla="*/ -4275 h 8040"/>
                                <a:gd name="T16" fmla="+- 0 4934 2754"/>
                                <a:gd name="T17" fmla="*/ T16 w 4226"/>
                                <a:gd name="T18" fmla="+- 0 -4255 -11935"/>
                                <a:gd name="T19" fmla="*/ -4255 h 8040"/>
                                <a:gd name="T20" fmla="+- 0 4951 2754"/>
                                <a:gd name="T21" fmla="*/ T20 w 4226"/>
                                <a:gd name="T22" fmla="+- 0 -4255 -11935"/>
                                <a:gd name="T23" fmla="*/ -4255 h 8040"/>
                                <a:gd name="T24" fmla="+- 0 4939 2754"/>
                                <a:gd name="T25" fmla="*/ T24 w 4226"/>
                                <a:gd name="T26" fmla="+- 0 -4275 -11935"/>
                                <a:gd name="T27" fmla="*/ -4275 h 8040"/>
                                <a:gd name="T28" fmla="+- 0 4931 2754"/>
                                <a:gd name="T29" fmla="*/ T28 w 4226"/>
                                <a:gd name="T30" fmla="+- 0 -4275 -11935"/>
                                <a:gd name="T31" fmla="*/ -4275 h 8040"/>
                                <a:gd name="T32" fmla="+- 0 4929 2754"/>
                                <a:gd name="T33" fmla="*/ T32 w 4226"/>
                                <a:gd name="T34" fmla="+- 0 -4295 -11935"/>
                                <a:gd name="T35" fmla="*/ -4295 h 8040"/>
                                <a:gd name="T36" fmla="+- 0 4931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177" y="7620"/>
                                  </a:moveTo>
                                  <a:lnTo>
                                    <a:pt x="2171" y="7620"/>
                                  </a:lnTo>
                                  <a:lnTo>
                                    <a:pt x="2168" y="7640"/>
                                  </a:lnTo>
                                  <a:lnTo>
                                    <a:pt x="2171" y="7660"/>
                                  </a:lnTo>
                                  <a:lnTo>
                                    <a:pt x="2180" y="7680"/>
                                  </a:lnTo>
                                  <a:lnTo>
                                    <a:pt x="2197" y="7680"/>
                                  </a:lnTo>
                                  <a:lnTo>
                                    <a:pt x="2185" y="7660"/>
                                  </a:lnTo>
                                  <a:lnTo>
                                    <a:pt x="2177" y="7660"/>
                                  </a:lnTo>
                                  <a:lnTo>
                                    <a:pt x="2175" y="7640"/>
                                  </a:lnTo>
                                  <a:lnTo>
                                    <a:pt x="2177"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33"/>
                          <wps:cNvSpPr>
                            <a:spLocks/>
                          </wps:cNvSpPr>
                          <wps:spPr bwMode="auto">
                            <a:xfrm>
                              <a:off x="2754" y="-11935"/>
                              <a:ext cx="4226" cy="8040"/>
                            </a:xfrm>
                            <a:custGeom>
                              <a:avLst/>
                              <a:gdLst>
                                <a:gd name="T0" fmla="+- 0 5006 2754"/>
                                <a:gd name="T1" fmla="*/ T0 w 4226"/>
                                <a:gd name="T2" fmla="+- 0 -4315 -11935"/>
                                <a:gd name="T3" fmla="*/ -4315 h 8040"/>
                                <a:gd name="T4" fmla="+- 0 4999 2754"/>
                                <a:gd name="T5" fmla="*/ T4 w 4226"/>
                                <a:gd name="T6" fmla="+- 0 -4315 -11935"/>
                                <a:gd name="T7" fmla="*/ -4315 h 8040"/>
                                <a:gd name="T8" fmla="+- 0 5002 2754"/>
                                <a:gd name="T9" fmla="*/ T8 w 4226"/>
                                <a:gd name="T10" fmla="+- 0 -4295 -11935"/>
                                <a:gd name="T11" fmla="*/ -4295 h 8040"/>
                                <a:gd name="T12" fmla="+- 0 4999 2754"/>
                                <a:gd name="T13" fmla="*/ T12 w 4226"/>
                                <a:gd name="T14" fmla="+- 0 -4275 -11935"/>
                                <a:gd name="T15" fmla="*/ -4275 h 8040"/>
                                <a:gd name="T16" fmla="+- 0 4991 2754"/>
                                <a:gd name="T17" fmla="*/ T16 w 4226"/>
                                <a:gd name="T18" fmla="+- 0 -4275 -11935"/>
                                <a:gd name="T19" fmla="*/ -4275 h 8040"/>
                                <a:gd name="T20" fmla="+- 0 4980 2754"/>
                                <a:gd name="T21" fmla="*/ T20 w 4226"/>
                                <a:gd name="T22" fmla="+- 0 -4255 -11935"/>
                                <a:gd name="T23" fmla="*/ -4255 h 8040"/>
                                <a:gd name="T24" fmla="+- 0 4996 2754"/>
                                <a:gd name="T25" fmla="*/ T24 w 4226"/>
                                <a:gd name="T26" fmla="+- 0 -4255 -11935"/>
                                <a:gd name="T27" fmla="*/ -4255 h 8040"/>
                                <a:gd name="T28" fmla="+- 0 5006 2754"/>
                                <a:gd name="T29" fmla="*/ T28 w 4226"/>
                                <a:gd name="T30" fmla="+- 0 -4275 -11935"/>
                                <a:gd name="T31" fmla="*/ -4275 h 8040"/>
                                <a:gd name="T32" fmla="+- 0 5009 2754"/>
                                <a:gd name="T33" fmla="*/ T32 w 4226"/>
                                <a:gd name="T34" fmla="+- 0 -4295 -11935"/>
                                <a:gd name="T35" fmla="*/ -4295 h 8040"/>
                                <a:gd name="T36" fmla="+- 0 5006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252" y="7620"/>
                                  </a:moveTo>
                                  <a:lnTo>
                                    <a:pt x="2245" y="7620"/>
                                  </a:lnTo>
                                  <a:lnTo>
                                    <a:pt x="2248" y="7640"/>
                                  </a:lnTo>
                                  <a:lnTo>
                                    <a:pt x="2245" y="7660"/>
                                  </a:lnTo>
                                  <a:lnTo>
                                    <a:pt x="2237" y="7660"/>
                                  </a:lnTo>
                                  <a:lnTo>
                                    <a:pt x="2226" y="7680"/>
                                  </a:lnTo>
                                  <a:lnTo>
                                    <a:pt x="2242" y="7680"/>
                                  </a:lnTo>
                                  <a:lnTo>
                                    <a:pt x="2252" y="7660"/>
                                  </a:lnTo>
                                  <a:lnTo>
                                    <a:pt x="2255" y="7640"/>
                                  </a:lnTo>
                                  <a:lnTo>
                                    <a:pt x="2252"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34"/>
                          <wps:cNvSpPr>
                            <a:spLocks/>
                          </wps:cNvSpPr>
                          <wps:spPr bwMode="auto">
                            <a:xfrm>
                              <a:off x="2754" y="-11935"/>
                              <a:ext cx="4226" cy="8040"/>
                            </a:xfrm>
                            <a:custGeom>
                              <a:avLst/>
                              <a:gdLst>
                                <a:gd name="T0" fmla="+- 0 5133 2754"/>
                                <a:gd name="T1" fmla="*/ T0 w 4226"/>
                                <a:gd name="T2" fmla="+- 0 -4315 -11935"/>
                                <a:gd name="T3" fmla="*/ -4315 h 8040"/>
                                <a:gd name="T4" fmla="+- 0 5126 2754"/>
                                <a:gd name="T5" fmla="*/ T4 w 4226"/>
                                <a:gd name="T6" fmla="+- 0 -4315 -11935"/>
                                <a:gd name="T7" fmla="*/ -4315 h 8040"/>
                                <a:gd name="T8" fmla="+- 0 5123 2754"/>
                                <a:gd name="T9" fmla="*/ T8 w 4226"/>
                                <a:gd name="T10" fmla="+- 0 -4295 -11935"/>
                                <a:gd name="T11" fmla="*/ -4295 h 8040"/>
                                <a:gd name="T12" fmla="+- 0 5126 2754"/>
                                <a:gd name="T13" fmla="*/ T12 w 4226"/>
                                <a:gd name="T14" fmla="+- 0 -4275 -11935"/>
                                <a:gd name="T15" fmla="*/ -4275 h 8040"/>
                                <a:gd name="T16" fmla="+- 0 5136 2754"/>
                                <a:gd name="T17" fmla="*/ T16 w 4226"/>
                                <a:gd name="T18" fmla="+- 0 -4255 -11935"/>
                                <a:gd name="T19" fmla="*/ -4255 h 8040"/>
                                <a:gd name="T20" fmla="+- 0 5152 2754"/>
                                <a:gd name="T21" fmla="*/ T20 w 4226"/>
                                <a:gd name="T22" fmla="+- 0 -4255 -11935"/>
                                <a:gd name="T23" fmla="*/ -4255 h 8040"/>
                                <a:gd name="T24" fmla="+- 0 5141 2754"/>
                                <a:gd name="T25" fmla="*/ T24 w 4226"/>
                                <a:gd name="T26" fmla="+- 0 -4275 -11935"/>
                                <a:gd name="T27" fmla="*/ -4275 h 8040"/>
                                <a:gd name="T28" fmla="+- 0 5133 2754"/>
                                <a:gd name="T29" fmla="*/ T28 w 4226"/>
                                <a:gd name="T30" fmla="+- 0 -4275 -11935"/>
                                <a:gd name="T31" fmla="*/ -4275 h 8040"/>
                                <a:gd name="T32" fmla="+- 0 5130 2754"/>
                                <a:gd name="T33" fmla="*/ T32 w 4226"/>
                                <a:gd name="T34" fmla="+- 0 -4295 -11935"/>
                                <a:gd name="T35" fmla="*/ -4295 h 8040"/>
                                <a:gd name="T36" fmla="+- 0 5133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379" y="7620"/>
                                  </a:moveTo>
                                  <a:lnTo>
                                    <a:pt x="2372" y="7620"/>
                                  </a:lnTo>
                                  <a:lnTo>
                                    <a:pt x="2369" y="7640"/>
                                  </a:lnTo>
                                  <a:lnTo>
                                    <a:pt x="2372" y="7660"/>
                                  </a:lnTo>
                                  <a:lnTo>
                                    <a:pt x="2382" y="7680"/>
                                  </a:lnTo>
                                  <a:lnTo>
                                    <a:pt x="2398" y="7680"/>
                                  </a:lnTo>
                                  <a:lnTo>
                                    <a:pt x="2387" y="7660"/>
                                  </a:lnTo>
                                  <a:lnTo>
                                    <a:pt x="2379" y="7660"/>
                                  </a:lnTo>
                                  <a:lnTo>
                                    <a:pt x="2376" y="7640"/>
                                  </a:lnTo>
                                  <a:lnTo>
                                    <a:pt x="2379"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35"/>
                          <wps:cNvSpPr>
                            <a:spLocks/>
                          </wps:cNvSpPr>
                          <wps:spPr bwMode="auto">
                            <a:xfrm>
                              <a:off x="2754" y="-11935"/>
                              <a:ext cx="4226" cy="8040"/>
                            </a:xfrm>
                            <a:custGeom>
                              <a:avLst/>
                              <a:gdLst>
                                <a:gd name="T0" fmla="+- 0 5207 2754"/>
                                <a:gd name="T1" fmla="*/ T0 w 4226"/>
                                <a:gd name="T2" fmla="+- 0 -4315 -11935"/>
                                <a:gd name="T3" fmla="*/ -4315 h 8040"/>
                                <a:gd name="T4" fmla="+- 0 5200 2754"/>
                                <a:gd name="T5" fmla="*/ T4 w 4226"/>
                                <a:gd name="T6" fmla="+- 0 -4315 -11935"/>
                                <a:gd name="T7" fmla="*/ -4315 h 8040"/>
                                <a:gd name="T8" fmla="+- 0 5203 2754"/>
                                <a:gd name="T9" fmla="*/ T8 w 4226"/>
                                <a:gd name="T10" fmla="+- 0 -4295 -11935"/>
                                <a:gd name="T11" fmla="*/ -4295 h 8040"/>
                                <a:gd name="T12" fmla="+- 0 5200 2754"/>
                                <a:gd name="T13" fmla="*/ T12 w 4226"/>
                                <a:gd name="T14" fmla="+- 0 -4275 -11935"/>
                                <a:gd name="T15" fmla="*/ -4275 h 8040"/>
                                <a:gd name="T16" fmla="+- 0 5193 2754"/>
                                <a:gd name="T17" fmla="*/ T16 w 4226"/>
                                <a:gd name="T18" fmla="+- 0 -4275 -11935"/>
                                <a:gd name="T19" fmla="*/ -4275 h 8040"/>
                                <a:gd name="T20" fmla="+- 0 5181 2754"/>
                                <a:gd name="T21" fmla="*/ T20 w 4226"/>
                                <a:gd name="T22" fmla="+- 0 -4255 -11935"/>
                                <a:gd name="T23" fmla="*/ -4255 h 8040"/>
                                <a:gd name="T24" fmla="+- 0 5197 2754"/>
                                <a:gd name="T25" fmla="*/ T24 w 4226"/>
                                <a:gd name="T26" fmla="+- 0 -4255 -11935"/>
                                <a:gd name="T27" fmla="*/ -4255 h 8040"/>
                                <a:gd name="T28" fmla="+- 0 5207 2754"/>
                                <a:gd name="T29" fmla="*/ T28 w 4226"/>
                                <a:gd name="T30" fmla="+- 0 -4275 -11935"/>
                                <a:gd name="T31" fmla="*/ -4275 h 8040"/>
                                <a:gd name="T32" fmla="+- 0 5210 2754"/>
                                <a:gd name="T33" fmla="*/ T32 w 4226"/>
                                <a:gd name="T34" fmla="+- 0 -4295 -11935"/>
                                <a:gd name="T35" fmla="*/ -4295 h 8040"/>
                                <a:gd name="T36" fmla="+- 0 5207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453" y="7620"/>
                                  </a:moveTo>
                                  <a:lnTo>
                                    <a:pt x="2446" y="7620"/>
                                  </a:lnTo>
                                  <a:lnTo>
                                    <a:pt x="2449" y="7640"/>
                                  </a:lnTo>
                                  <a:lnTo>
                                    <a:pt x="2446" y="7660"/>
                                  </a:lnTo>
                                  <a:lnTo>
                                    <a:pt x="2439" y="7660"/>
                                  </a:lnTo>
                                  <a:lnTo>
                                    <a:pt x="2427" y="7680"/>
                                  </a:lnTo>
                                  <a:lnTo>
                                    <a:pt x="2443" y="7680"/>
                                  </a:lnTo>
                                  <a:lnTo>
                                    <a:pt x="2453" y="7660"/>
                                  </a:lnTo>
                                  <a:lnTo>
                                    <a:pt x="2456" y="7640"/>
                                  </a:lnTo>
                                  <a:lnTo>
                                    <a:pt x="2453"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36"/>
                          <wps:cNvSpPr>
                            <a:spLocks/>
                          </wps:cNvSpPr>
                          <wps:spPr bwMode="auto">
                            <a:xfrm>
                              <a:off x="2754" y="-11935"/>
                              <a:ext cx="4226" cy="8040"/>
                            </a:xfrm>
                            <a:custGeom>
                              <a:avLst/>
                              <a:gdLst>
                                <a:gd name="T0" fmla="+- 0 5334 2754"/>
                                <a:gd name="T1" fmla="*/ T0 w 4226"/>
                                <a:gd name="T2" fmla="+- 0 -4315 -11935"/>
                                <a:gd name="T3" fmla="*/ -4315 h 8040"/>
                                <a:gd name="T4" fmla="+- 0 5327 2754"/>
                                <a:gd name="T5" fmla="*/ T4 w 4226"/>
                                <a:gd name="T6" fmla="+- 0 -4315 -11935"/>
                                <a:gd name="T7" fmla="*/ -4315 h 8040"/>
                                <a:gd name="T8" fmla="+- 0 5324 2754"/>
                                <a:gd name="T9" fmla="*/ T8 w 4226"/>
                                <a:gd name="T10" fmla="+- 0 -4295 -11935"/>
                                <a:gd name="T11" fmla="*/ -4295 h 8040"/>
                                <a:gd name="T12" fmla="+- 0 5327 2754"/>
                                <a:gd name="T13" fmla="*/ T12 w 4226"/>
                                <a:gd name="T14" fmla="+- 0 -4275 -11935"/>
                                <a:gd name="T15" fmla="*/ -4275 h 8040"/>
                                <a:gd name="T16" fmla="+- 0 5337 2754"/>
                                <a:gd name="T17" fmla="*/ T16 w 4226"/>
                                <a:gd name="T18" fmla="+- 0 -4255 -11935"/>
                                <a:gd name="T19" fmla="*/ -4255 h 8040"/>
                                <a:gd name="T20" fmla="+- 0 5353 2754"/>
                                <a:gd name="T21" fmla="*/ T20 w 4226"/>
                                <a:gd name="T22" fmla="+- 0 -4255 -11935"/>
                                <a:gd name="T23" fmla="*/ -4255 h 8040"/>
                                <a:gd name="T24" fmla="+- 0 5342 2754"/>
                                <a:gd name="T25" fmla="*/ T24 w 4226"/>
                                <a:gd name="T26" fmla="+- 0 -4275 -11935"/>
                                <a:gd name="T27" fmla="*/ -4275 h 8040"/>
                                <a:gd name="T28" fmla="+- 0 5334 2754"/>
                                <a:gd name="T29" fmla="*/ T28 w 4226"/>
                                <a:gd name="T30" fmla="+- 0 -4275 -11935"/>
                                <a:gd name="T31" fmla="*/ -4275 h 8040"/>
                                <a:gd name="T32" fmla="+- 0 5331 2754"/>
                                <a:gd name="T33" fmla="*/ T32 w 4226"/>
                                <a:gd name="T34" fmla="+- 0 -4295 -11935"/>
                                <a:gd name="T35" fmla="*/ -4295 h 8040"/>
                                <a:gd name="T36" fmla="+- 0 5334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580" y="7620"/>
                                  </a:moveTo>
                                  <a:lnTo>
                                    <a:pt x="2573" y="7620"/>
                                  </a:lnTo>
                                  <a:lnTo>
                                    <a:pt x="2570" y="7640"/>
                                  </a:lnTo>
                                  <a:lnTo>
                                    <a:pt x="2573" y="7660"/>
                                  </a:lnTo>
                                  <a:lnTo>
                                    <a:pt x="2583" y="7680"/>
                                  </a:lnTo>
                                  <a:lnTo>
                                    <a:pt x="2599" y="7680"/>
                                  </a:lnTo>
                                  <a:lnTo>
                                    <a:pt x="2588" y="7660"/>
                                  </a:lnTo>
                                  <a:lnTo>
                                    <a:pt x="2580" y="7660"/>
                                  </a:lnTo>
                                  <a:lnTo>
                                    <a:pt x="2577" y="7640"/>
                                  </a:lnTo>
                                  <a:lnTo>
                                    <a:pt x="2580"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37"/>
                          <wps:cNvSpPr>
                            <a:spLocks/>
                          </wps:cNvSpPr>
                          <wps:spPr bwMode="auto">
                            <a:xfrm>
                              <a:off x="2754" y="-11935"/>
                              <a:ext cx="4226" cy="8040"/>
                            </a:xfrm>
                            <a:custGeom>
                              <a:avLst/>
                              <a:gdLst>
                                <a:gd name="T0" fmla="+- 0 5408 2754"/>
                                <a:gd name="T1" fmla="*/ T0 w 4226"/>
                                <a:gd name="T2" fmla="+- 0 -4315 -11935"/>
                                <a:gd name="T3" fmla="*/ -4315 h 8040"/>
                                <a:gd name="T4" fmla="+- 0 5402 2754"/>
                                <a:gd name="T5" fmla="*/ T4 w 4226"/>
                                <a:gd name="T6" fmla="+- 0 -4315 -11935"/>
                                <a:gd name="T7" fmla="*/ -4315 h 8040"/>
                                <a:gd name="T8" fmla="+- 0 5404 2754"/>
                                <a:gd name="T9" fmla="*/ T8 w 4226"/>
                                <a:gd name="T10" fmla="+- 0 -4295 -11935"/>
                                <a:gd name="T11" fmla="*/ -4295 h 8040"/>
                                <a:gd name="T12" fmla="+- 0 5402 2754"/>
                                <a:gd name="T13" fmla="*/ T12 w 4226"/>
                                <a:gd name="T14" fmla="+- 0 -4275 -11935"/>
                                <a:gd name="T15" fmla="*/ -4275 h 8040"/>
                                <a:gd name="T16" fmla="+- 0 5394 2754"/>
                                <a:gd name="T17" fmla="*/ T16 w 4226"/>
                                <a:gd name="T18" fmla="+- 0 -4275 -11935"/>
                                <a:gd name="T19" fmla="*/ -4275 h 8040"/>
                                <a:gd name="T20" fmla="+- 0 5382 2754"/>
                                <a:gd name="T21" fmla="*/ T20 w 4226"/>
                                <a:gd name="T22" fmla="+- 0 -4255 -11935"/>
                                <a:gd name="T23" fmla="*/ -4255 h 8040"/>
                                <a:gd name="T24" fmla="+- 0 5399 2754"/>
                                <a:gd name="T25" fmla="*/ T24 w 4226"/>
                                <a:gd name="T26" fmla="+- 0 -4255 -11935"/>
                                <a:gd name="T27" fmla="*/ -4255 h 8040"/>
                                <a:gd name="T28" fmla="+- 0 5408 2754"/>
                                <a:gd name="T29" fmla="*/ T28 w 4226"/>
                                <a:gd name="T30" fmla="+- 0 -4275 -11935"/>
                                <a:gd name="T31" fmla="*/ -4275 h 8040"/>
                                <a:gd name="T32" fmla="+- 0 5411 2754"/>
                                <a:gd name="T33" fmla="*/ T32 w 4226"/>
                                <a:gd name="T34" fmla="+- 0 -4295 -11935"/>
                                <a:gd name="T35" fmla="*/ -4295 h 8040"/>
                                <a:gd name="T36" fmla="+- 0 5408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654" y="7620"/>
                                  </a:moveTo>
                                  <a:lnTo>
                                    <a:pt x="2648" y="7620"/>
                                  </a:lnTo>
                                  <a:lnTo>
                                    <a:pt x="2650" y="7640"/>
                                  </a:lnTo>
                                  <a:lnTo>
                                    <a:pt x="2648" y="7660"/>
                                  </a:lnTo>
                                  <a:lnTo>
                                    <a:pt x="2640" y="7660"/>
                                  </a:lnTo>
                                  <a:lnTo>
                                    <a:pt x="2628" y="7680"/>
                                  </a:lnTo>
                                  <a:lnTo>
                                    <a:pt x="2645" y="7680"/>
                                  </a:lnTo>
                                  <a:lnTo>
                                    <a:pt x="2654" y="7660"/>
                                  </a:lnTo>
                                  <a:lnTo>
                                    <a:pt x="2657" y="7640"/>
                                  </a:lnTo>
                                  <a:lnTo>
                                    <a:pt x="2654"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38"/>
                          <wps:cNvSpPr>
                            <a:spLocks/>
                          </wps:cNvSpPr>
                          <wps:spPr bwMode="auto">
                            <a:xfrm>
                              <a:off x="2754" y="-11935"/>
                              <a:ext cx="4226" cy="8040"/>
                            </a:xfrm>
                            <a:custGeom>
                              <a:avLst/>
                              <a:gdLst>
                                <a:gd name="T0" fmla="+- 0 5535 2754"/>
                                <a:gd name="T1" fmla="*/ T0 w 4226"/>
                                <a:gd name="T2" fmla="+- 0 -4315 -11935"/>
                                <a:gd name="T3" fmla="*/ -4315 h 8040"/>
                                <a:gd name="T4" fmla="+- 0 5529 2754"/>
                                <a:gd name="T5" fmla="*/ T4 w 4226"/>
                                <a:gd name="T6" fmla="+- 0 -4315 -11935"/>
                                <a:gd name="T7" fmla="*/ -4315 h 8040"/>
                                <a:gd name="T8" fmla="+- 0 5525 2754"/>
                                <a:gd name="T9" fmla="*/ T8 w 4226"/>
                                <a:gd name="T10" fmla="+- 0 -4295 -11935"/>
                                <a:gd name="T11" fmla="*/ -4295 h 8040"/>
                                <a:gd name="T12" fmla="+- 0 5529 2754"/>
                                <a:gd name="T13" fmla="*/ T12 w 4226"/>
                                <a:gd name="T14" fmla="+- 0 -4275 -11935"/>
                                <a:gd name="T15" fmla="*/ -4275 h 8040"/>
                                <a:gd name="T16" fmla="+- 0 5538 2754"/>
                                <a:gd name="T17" fmla="*/ T16 w 4226"/>
                                <a:gd name="T18" fmla="+- 0 -4255 -11935"/>
                                <a:gd name="T19" fmla="*/ -4255 h 8040"/>
                                <a:gd name="T20" fmla="+- 0 5555 2754"/>
                                <a:gd name="T21" fmla="*/ T20 w 4226"/>
                                <a:gd name="T22" fmla="+- 0 -4255 -11935"/>
                                <a:gd name="T23" fmla="*/ -4255 h 8040"/>
                                <a:gd name="T24" fmla="+- 0 5543 2754"/>
                                <a:gd name="T25" fmla="*/ T24 w 4226"/>
                                <a:gd name="T26" fmla="+- 0 -4275 -11935"/>
                                <a:gd name="T27" fmla="*/ -4275 h 8040"/>
                                <a:gd name="T28" fmla="+- 0 5535 2754"/>
                                <a:gd name="T29" fmla="*/ T28 w 4226"/>
                                <a:gd name="T30" fmla="+- 0 -4275 -11935"/>
                                <a:gd name="T31" fmla="*/ -4275 h 8040"/>
                                <a:gd name="T32" fmla="+- 0 5532 2754"/>
                                <a:gd name="T33" fmla="*/ T32 w 4226"/>
                                <a:gd name="T34" fmla="+- 0 -4295 -11935"/>
                                <a:gd name="T35" fmla="*/ -4295 h 8040"/>
                                <a:gd name="T36" fmla="+- 0 5535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781" y="7620"/>
                                  </a:moveTo>
                                  <a:lnTo>
                                    <a:pt x="2775" y="7620"/>
                                  </a:lnTo>
                                  <a:lnTo>
                                    <a:pt x="2771" y="7640"/>
                                  </a:lnTo>
                                  <a:lnTo>
                                    <a:pt x="2775" y="7660"/>
                                  </a:lnTo>
                                  <a:lnTo>
                                    <a:pt x="2784" y="7680"/>
                                  </a:lnTo>
                                  <a:lnTo>
                                    <a:pt x="2801" y="7680"/>
                                  </a:lnTo>
                                  <a:lnTo>
                                    <a:pt x="2789" y="7660"/>
                                  </a:lnTo>
                                  <a:lnTo>
                                    <a:pt x="2781" y="7660"/>
                                  </a:lnTo>
                                  <a:lnTo>
                                    <a:pt x="2778" y="7640"/>
                                  </a:lnTo>
                                  <a:lnTo>
                                    <a:pt x="2781"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39"/>
                          <wps:cNvSpPr>
                            <a:spLocks/>
                          </wps:cNvSpPr>
                          <wps:spPr bwMode="auto">
                            <a:xfrm>
                              <a:off x="2754" y="-11935"/>
                              <a:ext cx="4226" cy="8040"/>
                            </a:xfrm>
                            <a:custGeom>
                              <a:avLst/>
                              <a:gdLst>
                                <a:gd name="T0" fmla="+- 0 5609 2754"/>
                                <a:gd name="T1" fmla="*/ T0 w 4226"/>
                                <a:gd name="T2" fmla="+- 0 -4315 -11935"/>
                                <a:gd name="T3" fmla="*/ -4315 h 8040"/>
                                <a:gd name="T4" fmla="+- 0 5603 2754"/>
                                <a:gd name="T5" fmla="*/ T4 w 4226"/>
                                <a:gd name="T6" fmla="+- 0 -4315 -11935"/>
                                <a:gd name="T7" fmla="*/ -4315 h 8040"/>
                                <a:gd name="T8" fmla="+- 0 5606 2754"/>
                                <a:gd name="T9" fmla="*/ T8 w 4226"/>
                                <a:gd name="T10" fmla="+- 0 -4295 -11935"/>
                                <a:gd name="T11" fmla="*/ -4295 h 8040"/>
                                <a:gd name="T12" fmla="+- 0 5603 2754"/>
                                <a:gd name="T13" fmla="*/ T12 w 4226"/>
                                <a:gd name="T14" fmla="+- 0 -4275 -11935"/>
                                <a:gd name="T15" fmla="*/ -4275 h 8040"/>
                                <a:gd name="T16" fmla="+- 0 5595 2754"/>
                                <a:gd name="T17" fmla="*/ T16 w 4226"/>
                                <a:gd name="T18" fmla="+- 0 -4275 -11935"/>
                                <a:gd name="T19" fmla="*/ -4275 h 8040"/>
                                <a:gd name="T20" fmla="+- 0 5583 2754"/>
                                <a:gd name="T21" fmla="*/ T20 w 4226"/>
                                <a:gd name="T22" fmla="+- 0 -4255 -11935"/>
                                <a:gd name="T23" fmla="*/ -4255 h 8040"/>
                                <a:gd name="T24" fmla="+- 0 5600 2754"/>
                                <a:gd name="T25" fmla="*/ T24 w 4226"/>
                                <a:gd name="T26" fmla="+- 0 -4255 -11935"/>
                                <a:gd name="T27" fmla="*/ -4255 h 8040"/>
                                <a:gd name="T28" fmla="+- 0 5609 2754"/>
                                <a:gd name="T29" fmla="*/ T28 w 4226"/>
                                <a:gd name="T30" fmla="+- 0 -4275 -11935"/>
                                <a:gd name="T31" fmla="*/ -4275 h 8040"/>
                                <a:gd name="T32" fmla="+- 0 5613 2754"/>
                                <a:gd name="T33" fmla="*/ T32 w 4226"/>
                                <a:gd name="T34" fmla="+- 0 -4295 -11935"/>
                                <a:gd name="T35" fmla="*/ -4295 h 8040"/>
                                <a:gd name="T36" fmla="+- 0 5609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855" y="7620"/>
                                  </a:moveTo>
                                  <a:lnTo>
                                    <a:pt x="2849" y="7620"/>
                                  </a:lnTo>
                                  <a:lnTo>
                                    <a:pt x="2852" y="7640"/>
                                  </a:lnTo>
                                  <a:lnTo>
                                    <a:pt x="2849" y="7660"/>
                                  </a:lnTo>
                                  <a:lnTo>
                                    <a:pt x="2841" y="7660"/>
                                  </a:lnTo>
                                  <a:lnTo>
                                    <a:pt x="2829" y="7680"/>
                                  </a:lnTo>
                                  <a:lnTo>
                                    <a:pt x="2846" y="7680"/>
                                  </a:lnTo>
                                  <a:lnTo>
                                    <a:pt x="2855" y="7660"/>
                                  </a:lnTo>
                                  <a:lnTo>
                                    <a:pt x="2859" y="7640"/>
                                  </a:lnTo>
                                  <a:lnTo>
                                    <a:pt x="2855"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40"/>
                          <wps:cNvSpPr>
                            <a:spLocks/>
                          </wps:cNvSpPr>
                          <wps:spPr bwMode="auto">
                            <a:xfrm>
                              <a:off x="2754" y="-11935"/>
                              <a:ext cx="4226" cy="8040"/>
                            </a:xfrm>
                            <a:custGeom>
                              <a:avLst/>
                              <a:gdLst>
                                <a:gd name="T0" fmla="+- 0 5736 2754"/>
                                <a:gd name="T1" fmla="*/ T0 w 4226"/>
                                <a:gd name="T2" fmla="+- 0 -4315 -11935"/>
                                <a:gd name="T3" fmla="*/ -4315 h 8040"/>
                                <a:gd name="T4" fmla="+- 0 5730 2754"/>
                                <a:gd name="T5" fmla="*/ T4 w 4226"/>
                                <a:gd name="T6" fmla="+- 0 -4315 -11935"/>
                                <a:gd name="T7" fmla="*/ -4315 h 8040"/>
                                <a:gd name="T8" fmla="+- 0 5726 2754"/>
                                <a:gd name="T9" fmla="*/ T8 w 4226"/>
                                <a:gd name="T10" fmla="+- 0 -4295 -11935"/>
                                <a:gd name="T11" fmla="*/ -4295 h 8040"/>
                                <a:gd name="T12" fmla="+- 0 5730 2754"/>
                                <a:gd name="T13" fmla="*/ T12 w 4226"/>
                                <a:gd name="T14" fmla="+- 0 -4275 -11935"/>
                                <a:gd name="T15" fmla="*/ -4275 h 8040"/>
                                <a:gd name="T16" fmla="+- 0 5739 2754"/>
                                <a:gd name="T17" fmla="*/ T16 w 4226"/>
                                <a:gd name="T18" fmla="+- 0 -4255 -11935"/>
                                <a:gd name="T19" fmla="*/ -4255 h 8040"/>
                                <a:gd name="T20" fmla="+- 0 5756 2754"/>
                                <a:gd name="T21" fmla="*/ T20 w 4226"/>
                                <a:gd name="T22" fmla="+- 0 -4255 -11935"/>
                                <a:gd name="T23" fmla="*/ -4255 h 8040"/>
                                <a:gd name="T24" fmla="+- 0 5744 2754"/>
                                <a:gd name="T25" fmla="*/ T24 w 4226"/>
                                <a:gd name="T26" fmla="+- 0 -4275 -11935"/>
                                <a:gd name="T27" fmla="*/ -4275 h 8040"/>
                                <a:gd name="T28" fmla="+- 0 5736 2754"/>
                                <a:gd name="T29" fmla="*/ T28 w 4226"/>
                                <a:gd name="T30" fmla="+- 0 -4275 -11935"/>
                                <a:gd name="T31" fmla="*/ -4275 h 8040"/>
                                <a:gd name="T32" fmla="+- 0 5733 2754"/>
                                <a:gd name="T33" fmla="*/ T32 w 4226"/>
                                <a:gd name="T34" fmla="+- 0 -4295 -11935"/>
                                <a:gd name="T35" fmla="*/ -4295 h 8040"/>
                                <a:gd name="T36" fmla="+- 0 5736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982" y="7620"/>
                                  </a:moveTo>
                                  <a:lnTo>
                                    <a:pt x="2976" y="7620"/>
                                  </a:lnTo>
                                  <a:lnTo>
                                    <a:pt x="2972" y="7640"/>
                                  </a:lnTo>
                                  <a:lnTo>
                                    <a:pt x="2976" y="7660"/>
                                  </a:lnTo>
                                  <a:lnTo>
                                    <a:pt x="2985" y="7680"/>
                                  </a:lnTo>
                                  <a:lnTo>
                                    <a:pt x="3002" y="7680"/>
                                  </a:lnTo>
                                  <a:lnTo>
                                    <a:pt x="2990" y="7660"/>
                                  </a:lnTo>
                                  <a:lnTo>
                                    <a:pt x="2982" y="7660"/>
                                  </a:lnTo>
                                  <a:lnTo>
                                    <a:pt x="2979" y="7640"/>
                                  </a:lnTo>
                                  <a:lnTo>
                                    <a:pt x="2982"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41"/>
                          <wps:cNvSpPr>
                            <a:spLocks/>
                          </wps:cNvSpPr>
                          <wps:spPr bwMode="auto">
                            <a:xfrm>
                              <a:off x="2754" y="-11935"/>
                              <a:ext cx="4226" cy="8040"/>
                            </a:xfrm>
                            <a:custGeom>
                              <a:avLst/>
                              <a:gdLst>
                                <a:gd name="T0" fmla="+- 0 5810 2754"/>
                                <a:gd name="T1" fmla="*/ T0 w 4226"/>
                                <a:gd name="T2" fmla="+- 0 -4315 -11935"/>
                                <a:gd name="T3" fmla="*/ -4315 h 8040"/>
                                <a:gd name="T4" fmla="+- 0 5804 2754"/>
                                <a:gd name="T5" fmla="*/ T4 w 4226"/>
                                <a:gd name="T6" fmla="+- 0 -4315 -11935"/>
                                <a:gd name="T7" fmla="*/ -4315 h 8040"/>
                                <a:gd name="T8" fmla="+- 0 5807 2754"/>
                                <a:gd name="T9" fmla="*/ T8 w 4226"/>
                                <a:gd name="T10" fmla="+- 0 -4295 -11935"/>
                                <a:gd name="T11" fmla="*/ -4295 h 8040"/>
                                <a:gd name="T12" fmla="+- 0 5804 2754"/>
                                <a:gd name="T13" fmla="*/ T12 w 4226"/>
                                <a:gd name="T14" fmla="+- 0 -4275 -11935"/>
                                <a:gd name="T15" fmla="*/ -4275 h 8040"/>
                                <a:gd name="T16" fmla="+- 0 5796 2754"/>
                                <a:gd name="T17" fmla="*/ T16 w 4226"/>
                                <a:gd name="T18" fmla="+- 0 -4275 -11935"/>
                                <a:gd name="T19" fmla="*/ -4275 h 8040"/>
                                <a:gd name="T20" fmla="+- 0 5784 2754"/>
                                <a:gd name="T21" fmla="*/ T20 w 4226"/>
                                <a:gd name="T22" fmla="+- 0 -4255 -11935"/>
                                <a:gd name="T23" fmla="*/ -4255 h 8040"/>
                                <a:gd name="T24" fmla="+- 0 5801 2754"/>
                                <a:gd name="T25" fmla="*/ T24 w 4226"/>
                                <a:gd name="T26" fmla="+- 0 -4255 -11935"/>
                                <a:gd name="T27" fmla="*/ -4255 h 8040"/>
                                <a:gd name="T28" fmla="+- 0 5810 2754"/>
                                <a:gd name="T29" fmla="*/ T28 w 4226"/>
                                <a:gd name="T30" fmla="+- 0 -4275 -11935"/>
                                <a:gd name="T31" fmla="*/ -4275 h 8040"/>
                                <a:gd name="T32" fmla="+- 0 5814 2754"/>
                                <a:gd name="T33" fmla="*/ T32 w 4226"/>
                                <a:gd name="T34" fmla="+- 0 -4295 -11935"/>
                                <a:gd name="T35" fmla="*/ -4295 h 8040"/>
                                <a:gd name="T36" fmla="+- 0 5810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056" y="7620"/>
                                  </a:moveTo>
                                  <a:lnTo>
                                    <a:pt x="3050" y="7620"/>
                                  </a:lnTo>
                                  <a:lnTo>
                                    <a:pt x="3053" y="7640"/>
                                  </a:lnTo>
                                  <a:lnTo>
                                    <a:pt x="3050" y="7660"/>
                                  </a:lnTo>
                                  <a:lnTo>
                                    <a:pt x="3042" y="7660"/>
                                  </a:lnTo>
                                  <a:lnTo>
                                    <a:pt x="3030" y="7680"/>
                                  </a:lnTo>
                                  <a:lnTo>
                                    <a:pt x="3047" y="7680"/>
                                  </a:lnTo>
                                  <a:lnTo>
                                    <a:pt x="3056" y="7660"/>
                                  </a:lnTo>
                                  <a:lnTo>
                                    <a:pt x="3060" y="7640"/>
                                  </a:lnTo>
                                  <a:lnTo>
                                    <a:pt x="3056"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42"/>
                          <wps:cNvSpPr>
                            <a:spLocks/>
                          </wps:cNvSpPr>
                          <wps:spPr bwMode="auto">
                            <a:xfrm>
                              <a:off x="2754" y="-11935"/>
                              <a:ext cx="4226" cy="8040"/>
                            </a:xfrm>
                            <a:custGeom>
                              <a:avLst/>
                              <a:gdLst>
                                <a:gd name="T0" fmla="+- 0 5937 2754"/>
                                <a:gd name="T1" fmla="*/ T0 w 4226"/>
                                <a:gd name="T2" fmla="+- 0 -4315 -11935"/>
                                <a:gd name="T3" fmla="*/ -4315 h 8040"/>
                                <a:gd name="T4" fmla="+- 0 5931 2754"/>
                                <a:gd name="T5" fmla="*/ T4 w 4226"/>
                                <a:gd name="T6" fmla="+- 0 -4315 -11935"/>
                                <a:gd name="T7" fmla="*/ -4315 h 8040"/>
                                <a:gd name="T8" fmla="+- 0 5928 2754"/>
                                <a:gd name="T9" fmla="*/ T8 w 4226"/>
                                <a:gd name="T10" fmla="+- 0 -4295 -11935"/>
                                <a:gd name="T11" fmla="*/ -4295 h 8040"/>
                                <a:gd name="T12" fmla="+- 0 5931 2754"/>
                                <a:gd name="T13" fmla="*/ T12 w 4226"/>
                                <a:gd name="T14" fmla="+- 0 -4275 -11935"/>
                                <a:gd name="T15" fmla="*/ -4275 h 8040"/>
                                <a:gd name="T16" fmla="+- 0 5940 2754"/>
                                <a:gd name="T17" fmla="*/ T16 w 4226"/>
                                <a:gd name="T18" fmla="+- 0 -4255 -11935"/>
                                <a:gd name="T19" fmla="*/ -4255 h 8040"/>
                                <a:gd name="T20" fmla="+- 0 5957 2754"/>
                                <a:gd name="T21" fmla="*/ T20 w 4226"/>
                                <a:gd name="T22" fmla="+- 0 -4255 -11935"/>
                                <a:gd name="T23" fmla="*/ -4255 h 8040"/>
                                <a:gd name="T24" fmla="+- 0 5945 2754"/>
                                <a:gd name="T25" fmla="*/ T24 w 4226"/>
                                <a:gd name="T26" fmla="+- 0 -4275 -11935"/>
                                <a:gd name="T27" fmla="*/ -4275 h 8040"/>
                                <a:gd name="T28" fmla="+- 0 5937 2754"/>
                                <a:gd name="T29" fmla="*/ T28 w 4226"/>
                                <a:gd name="T30" fmla="+- 0 -4275 -11935"/>
                                <a:gd name="T31" fmla="*/ -4275 h 8040"/>
                                <a:gd name="T32" fmla="+- 0 5935 2754"/>
                                <a:gd name="T33" fmla="*/ T32 w 4226"/>
                                <a:gd name="T34" fmla="+- 0 -4295 -11935"/>
                                <a:gd name="T35" fmla="*/ -4295 h 8040"/>
                                <a:gd name="T36" fmla="+- 0 5937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183" y="7620"/>
                                  </a:moveTo>
                                  <a:lnTo>
                                    <a:pt x="3177" y="7620"/>
                                  </a:lnTo>
                                  <a:lnTo>
                                    <a:pt x="3174" y="7640"/>
                                  </a:lnTo>
                                  <a:lnTo>
                                    <a:pt x="3177" y="7660"/>
                                  </a:lnTo>
                                  <a:lnTo>
                                    <a:pt x="3186" y="7680"/>
                                  </a:lnTo>
                                  <a:lnTo>
                                    <a:pt x="3203" y="7680"/>
                                  </a:lnTo>
                                  <a:lnTo>
                                    <a:pt x="3191" y="7660"/>
                                  </a:lnTo>
                                  <a:lnTo>
                                    <a:pt x="3183" y="7660"/>
                                  </a:lnTo>
                                  <a:lnTo>
                                    <a:pt x="3181" y="7640"/>
                                  </a:lnTo>
                                  <a:lnTo>
                                    <a:pt x="3183"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43"/>
                          <wps:cNvSpPr>
                            <a:spLocks/>
                          </wps:cNvSpPr>
                          <wps:spPr bwMode="auto">
                            <a:xfrm>
                              <a:off x="2754" y="-11935"/>
                              <a:ext cx="4226" cy="8040"/>
                            </a:xfrm>
                            <a:custGeom>
                              <a:avLst/>
                              <a:gdLst>
                                <a:gd name="T0" fmla="+- 0 6012 2754"/>
                                <a:gd name="T1" fmla="*/ T0 w 4226"/>
                                <a:gd name="T2" fmla="+- 0 -4315 -11935"/>
                                <a:gd name="T3" fmla="*/ -4315 h 8040"/>
                                <a:gd name="T4" fmla="+- 0 6005 2754"/>
                                <a:gd name="T5" fmla="*/ T4 w 4226"/>
                                <a:gd name="T6" fmla="+- 0 -4315 -11935"/>
                                <a:gd name="T7" fmla="*/ -4315 h 8040"/>
                                <a:gd name="T8" fmla="+- 0 6008 2754"/>
                                <a:gd name="T9" fmla="*/ T8 w 4226"/>
                                <a:gd name="T10" fmla="+- 0 -4295 -11935"/>
                                <a:gd name="T11" fmla="*/ -4295 h 8040"/>
                                <a:gd name="T12" fmla="+- 0 6005 2754"/>
                                <a:gd name="T13" fmla="*/ T12 w 4226"/>
                                <a:gd name="T14" fmla="+- 0 -4275 -11935"/>
                                <a:gd name="T15" fmla="*/ -4275 h 8040"/>
                                <a:gd name="T16" fmla="+- 0 5997 2754"/>
                                <a:gd name="T17" fmla="*/ T16 w 4226"/>
                                <a:gd name="T18" fmla="+- 0 -4275 -11935"/>
                                <a:gd name="T19" fmla="*/ -4275 h 8040"/>
                                <a:gd name="T20" fmla="+- 0 5986 2754"/>
                                <a:gd name="T21" fmla="*/ T20 w 4226"/>
                                <a:gd name="T22" fmla="+- 0 -4255 -11935"/>
                                <a:gd name="T23" fmla="*/ -4255 h 8040"/>
                                <a:gd name="T24" fmla="+- 0 6002 2754"/>
                                <a:gd name="T25" fmla="*/ T24 w 4226"/>
                                <a:gd name="T26" fmla="+- 0 -4255 -11935"/>
                                <a:gd name="T27" fmla="*/ -4255 h 8040"/>
                                <a:gd name="T28" fmla="+- 0 6012 2754"/>
                                <a:gd name="T29" fmla="*/ T28 w 4226"/>
                                <a:gd name="T30" fmla="+- 0 -4275 -11935"/>
                                <a:gd name="T31" fmla="*/ -4275 h 8040"/>
                                <a:gd name="T32" fmla="+- 0 6015 2754"/>
                                <a:gd name="T33" fmla="*/ T32 w 4226"/>
                                <a:gd name="T34" fmla="+- 0 -4295 -11935"/>
                                <a:gd name="T35" fmla="*/ -4295 h 8040"/>
                                <a:gd name="T36" fmla="+- 0 6012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258" y="7620"/>
                                  </a:moveTo>
                                  <a:lnTo>
                                    <a:pt x="3251" y="7620"/>
                                  </a:lnTo>
                                  <a:lnTo>
                                    <a:pt x="3254" y="7640"/>
                                  </a:lnTo>
                                  <a:lnTo>
                                    <a:pt x="3251" y="7660"/>
                                  </a:lnTo>
                                  <a:lnTo>
                                    <a:pt x="3243" y="7660"/>
                                  </a:lnTo>
                                  <a:lnTo>
                                    <a:pt x="3232" y="7680"/>
                                  </a:lnTo>
                                  <a:lnTo>
                                    <a:pt x="3248" y="7680"/>
                                  </a:lnTo>
                                  <a:lnTo>
                                    <a:pt x="3258" y="7660"/>
                                  </a:lnTo>
                                  <a:lnTo>
                                    <a:pt x="3261" y="7640"/>
                                  </a:lnTo>
                                  <a:lnTo>
                                    <a:pt x="3258"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4"/>
                          <wps:cNvSpPr>
                            <a:spLocks/>
                          </wps:cNvSpPr>
                          <wps:spPr bwMode="auto">
                            <a:xfrm>
                              <a:off x="2754" y="-11935"/>
                              <a:ext cx="4226" cy="8040"/>
                            </a:xfrm>
                            <a:custGeom>
                              <a:avLst/>
                              <a:gdLst>
                                <a:gd name="T0" fmla="+- 0 6139 2754"/>
                                <a:gd name="T1" fmla="*/ T0 w 4226"/>
                                <a:gd name="T2" fmla="+- 0 -4315 -11935"/>
                                <a:gd name="T3" fmla="*/ -4315 h 8040"/>
                                <a:gd name="T4" fmla="+- 0 6132 2754"/>
                                <a:gd name="T5" fmla="*/ T4 w 4226"/>
                                <a:gd name="T6" fmla="+- 0 -4315 -11935"/>
                                <a:gd name="T7" fmla="*/ -4315 h 8040"/>
                                <a:gd name="T8" fmla="+- 0 6129 2754"/>
                                <a:gd name="T9" fmla="*/ T8 w 4226"/>
                                <a:gd name="T10" fmla="+- 0 -4295 -11935"/>
                                <a:gd name="T11" fmla="*/ -4295 h 8040"/>
                                <a:gd name="T12" fmla="+- 0 6132 2754"/>
                                <a:gd name="T13" fmla="*/ T12 w 4226"/>
                                <a:gd name="T14" fmla="+- 0 -4275 -11935"/>
                                <a:gd name="T15" fmla="*/ -4275 h 8040"/>
                                <a:gd name="T16" fmla="+- 0 6142 2754"/>
                                <a:gd name="T17" fmla="*/ T16 w 4226"/>
                                <a:gd name="T18" fmla="+- 0 -4255 -11935"/>
                                <a:gd name="T19" fmla="*/ -4255 h 8040"/>
                                <a:gd name="T20" fmla="+- 0 6158 2754"/>
                                <a:gd name="T21" fmla="*/ T20 w 4226"/>
                                <a:gd name="T22" fmla="+- 0 -4255 -11935"/>
                                <a:gd name="T23" fmla="*/ -4255 h 8040"/>
                                <a:gd name="T24" fmla="+- 0 6146 2754"/>
                                <a:gd name="T25" fmla="*/ T24 w 4226"/>
                                <a:gd name="T26" fmla="+- 0 -4275 -11935"/>
                                <a:gd name="T27" fmla="*/ -4275 h 8040"/>
                                <a:gd name="T28" fmla="+- 0 6139 2754"/>
                                <a:gd name="T29" fmla="*/ T28 w 4226"/>
                                <a:gd name="T30" fmla="+- 0 -4275 -11935"/>
                                <a:gd name="T31" fmla="*/ -4275 h 8040"/>
                                <a:gd name="T32" fmla="+- 0 6136 2754"/>
                                <a:gd name="T33" fmla="*/ T32 w 4226"/>
                                <a:gd name="T34" fmla="+- 0 -4295 -11935"/>
                                <a:gd name="T35" fmla="*/ -4295 h 8040"/>
                                <a:gd name="T36" fmla="+- 0 6139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385" y="7620"/>
                                  </a:moveTo>
                                  <a:lnTo>
                                    <a:pt x="3378" y="7620"/>
                                  </a:lnTo>
                                  <a:lnTo>
                                    <a:pt x="3375" y="7640"/>
                                  </a:lnTo>
                                  <a:lnTo>
                                    <a:pt x="3378" y="7660"/>
                                  </a:lnTo>
                                  <a:lnTo>
                                    <a:pt x="3388" y="7680"/>
                                  </a:lnTo>
                                  <a:lnTo>
                                    <a:pt x="3404" y="7680"/>
                                  </a:lnTo>
                                  <a:lnTo>
                                    <a:pt x="3392" y="7660"/>
                                  </a:lnTo>
                                  <a:lnTo>
                                    <a:pt x="3385" y="7660"/>
                                  </a:lnTo>
                                  <a:lnTo>
                                    <a:pt x="3382" y="7640"/>
                                  </a:lnTo>
                                  <a:lnTo>
                                    <a:pt x="3385"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5"/>
                          <wps:cNvSpPr>
                            <a:spLocks/>
                          </wps:cNvSpPr>
                          <wps:spPr bwMode="auto">
                            <a:xfrm>
                              <a:off x="2754" y="-11935"/>
                              <a:ext cx="4226" cy="8040"/>
                            </a:xfrm>
                            <a:custGeom>
                              <a:avLst/>
                              <a:gdLst>
                                <a:gd name="T0" fmla="+- 0 6213 2754"/>
                                <a:gd name="T1" fmla="*/ T0 w 4226"/>
                                <a:gd name="T2" fmla="+- 0 -4315 -11935"/>
                                <a:gd name="T3" fmla="*/ -4315 h 8040"/>
                                <a:gd name="T4" fmla="+- 0 6206 2754"/>
                                <a:gd name="T5" fmla="*/ T4 w 4226"/>
                                <a:gd name="T6" fmla="+- 0 -4315 -11935"/>
                                <a:gd name="T7" fmla="*/ -4315 h 8040"/>
                                <a:gd name="T8" fmla="+- 0 6209 2754"/>
                                <a:gd name="T9" fmla="*/ T8 w 4226"/>
                                <a:gd name="T10" fmla="+- 0 -4295 -11935"/>
                                <a:gd name="T11" fmla="*/ -4295 h 8040"/>
                                <a:gd name="T12" fmla="+- 0 6206 2754"/>
                                <a:gd name="T13" fmla="*/ T12 w 4226"/>
                                <a:gd name="T14" fmla="+- 0 -4275 -11935"/>
                                <a:gd name="T15" fmla="*/ -4275 h 8040"/>
                                <a:gd name="T16" fmla="+- 0 6198 2754"/>
                                <a:gd name="T17" fmla="*/ T16 w 4226"/>
                                <a:gd name="T18" fmla="+- 0 -4275 -11935"/>
                                <a:gd name="T19" fmla="*/ -4275 h 8040"/>
                                <a:gd name="T20" fmla="+- 0 6187 2754"/>
                                <a:gd name="T21" fmla="*/ T20 w 4226"/>
                                <a:gd name="T22" fmla="+- 0 -4255 -11935"/>
                                <a:gd name="T23" fmla="*/ -4255 h 8040"/>
                                <a:gd name="T24" fmla="+- 0 6203 2754"/>
                                <a:gd name="T25" fmla="*/ T24 w 4226"/>
                                <a:gd name="T26" fmla="+- 0 -4255 -11935"/>
                                <a:gd name="T27" fmla="*/ -4255 h 8040"/>
                                <a:gd name="T28" fmla="+- 0 6213 2754"/>
                                <a:gd name="T29" fmla="*/ T28 w 4226"/>
                                <a:gd name="T30" fmla="+- 0 -4275 -11935"/>
                                <a:gd name="T31" fmla="*/ -4275 h 8040"/>
                                <a:gd name="T32" fmla="+- 0 6216 2754"/>
                                <a:gd name="T33" fmla="*/ T32 w 4226"/>
                                <a:gd name="T34" fmla="+- 0 -4295 -11935"/>
                                <a:gd name="T35" fmla="*/ -4295 h 8040"/>
                                <a:gd name="T36" fmla="+- 0 6213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459" y="7620"/>
                                  </a:moveTo>
                                  <a:lnTo>
                                    <a:pt x="3452" y="7620"/>
                                  </a:lnTo>
                                  <a:lnTo>
                                    <a:pt x="3455" y="7640"/>
                                  </a:lnTo>
                                  <a:lnTo>
                                    <a:pt x="3452" y="7660"/>
                                  </a:lnTo>
                                  <a:lnTo>
                                    <a:pt x="3444" y="7660"/>
                                  </a:lnTo>
                                  <a:lnTo>
                                    <a:pt x="3433" y="7680"/>
                                  </a:lnTo>
                                  <a:lnTo>
                                    <a:pt x="3449" y="7680"/>
                                  </a:lnTo>
                                  <a:lnTo>
                                    <a:pt x="3459" y="7660"/>
                                  </a:lnTo>
                                  <a:lnTo>
                                    <a:pt x="3462" y="7640"/>
                                  </a:lnTo>
                                  <a:lnTo>
                                    <a:pt x="3459"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46"/>
                          <wps:cNvSpPr>
                            <a:spLocks/>
                          </wps:cNvSpPr>
                          <wps:spPr bwMode="auto">
                            <a:xfrm>
                              <a:off x="2754" y="-11935"/>
                              <a:ext cx="4226" cy="8040"/>
                            </a:xfrm>
                            <a:custGeom>
                              <a:avLst/>
                              <a:gdLst>
                                <a:gd name="T0" fmla="+- 0 6340 2754"/>
                                <a:gd name="T1" fmla="*/ T0 w 4226"/>
                                <a:gd name="T2" fmla="+- 0 -4315 -11935"/>
                                <a:gd name="T3" fmla="*/ -4315 h 8040"/>
                                <a:gd name="T4" fmla="+- 0 6333 2754"/>
                                <a:gd name="T5" fmla="*/ T4 w 4226"/>
                                <a:gd name="T6" fmla="+- 0 -4315 -11935"/>
                                <a:gd name="T7" fmla="*/ -4315 h 8040"/>
                                <a:gd name="T8" fmla="+- 0 6330 2754"/>
                                <a:gd name="T9" fmla="*/ T8 w 4226"/>
                                <a:gd name="T10" fmla="+- 0 -4295 -11935"/>
                                <a:gd name="T11" fmla="*/ -4295 h 8040"/>
                                <a:gd name="T12" fmla="+- 0 6333 2754"/>
                                <a:gd name="T13" fmla="*/ T12 w 4226"/>
                                <a:gd name="T14" fmla="+- 0 -4275 -11935"/>
                                <a:gd name="T15" fmla="*/ -4275 h 8040"/>
                                <a:gd name="T16" fmla="+- 0 6343 2754"/>
                                <a:gd name="T17" fmla="*/ T16 w 4226"/>
                                <a:gd name="T18" fmla="+- 0 -4255 -11935"/>
                                <a:gd name="T19" fmla="*/ -4255 h 8040"/>
                                <a:gd name="T20" fmla="+- 0 6359 2754"/>
                                <a:gd name="T21" fmla="*/ T20 w 4226"/>
                                <a:gd name="T22" fmla="+- 0 -4255 -11935"/>
                                <a:gd name="T23" fmla="*/ -4255 h 8040"/>
                                <a:gd name="T24" fmla="+- 0 6348 2754"/>
                                <a:gd name="T25" fmla="*/ T24 w 4226"/>
                                <a:gd name="T26" fmla="+- 0 -4275 -11935"/>
                                <a:gd name="T27" fmla="*/ -4275 h 8040"/>
                                <a:gd name="T28" fmla="+- 0 6340 2754"/>
                                <a:gd name="T29" fmla="*/ T28 w 4226"/>
                                <a:gd name="T30" fmla="+- 0 -4275 -11935"/>
                                <a:gd name="T31" fmla="*/ -4275 h 8040"/>
                                <a:gd name="T32" fmla="+- 0 6337 2754"/>
                                <a:gd name="T33" fmla="*/ T32 w 4226"/>
                                <a:gd name="T34" fmla="+- 0 -4295 -11935"/>
                                <a:gd name="T35" fmla="*/ -4295 h 8040"/>
                                <a:gd name="T36" fmla="+- 0 6340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586" y="7620"/>
                                  </a:moveTo>
                                  <a:lnTo>
                                    <a:pt x="3579" y="7620"/>
                                  </a:lnTo>
                                  <a:lnTo>
                                    <a:pt x="3576" y="7640"/>
                                  </a:lnTo>
                                  <a:lnTo>
                                    <a:pt x="3579" y="7660"/>
                                  </a:lnTo>
                                  <a:lnTo>
                                    <a:pt x="3589" y="7680"/>
                                  </a:lnTo>
                                  <a:lnTo>
                                    <a:pt x="3605" y="7680"/>
                                  </a:lnTo>
                                  <a:lnTo>
                                    <a:pt x="3594" y="7660"/>
                                  </a:lnTo>
                                  <a:lnTo>
                                    <a:pt x="3586" y="7660"/>
                                  </a:lnTo>
                                  <a:lnTo>
                                    <a:pt x="3583" y="7640"/>
                                  </a:lnTo>
                                  <a:lnTo>
                                    <a:pt x="3586"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7"/>
                          <wps:cNvSpPr>
                            <a:spLocks/>
                          </wps:cNvSpPr>
                          <wps:spPr bwMode="auto">
                            <a:xfrm>
                              <a:off x="2754" y="-11935"/>
                              <a:ext cx="4226" cy="8040"/>
                            </a:xfrm>
                            <a:custGeom>
                              <a:avLst/>
                              <a:gdLst>
                                <a:gd name="T0" fmla="+- 0 6414 2754"/>
                                <a:gd name="T1" fmla="*/ T0 w 4226"/>
                                <a:gd name="T2" fmla="+- 0 -4315 -11935"/>
                                <a:gd name="T3" fmla="*/ -4315 h 8040"/>
                                <a:gd name="T4" fmla="+- 0 6407 2754"/>
                                <a:gd name="T5" fmla="*/ T4 w 4226"/>
                                <a:gd name="T6" fmla="+- 0 -4315 -11935"/>
                                <a:gd name="T7" fmla="*/ -4315 h 8040"/>
                                <a:gd name="T8" fmla="+- 0 6410 2754"/>
                                <a:gd name="T9" fmla="*/ T8 w 4226"/>
                                <a:gd name="T10" fmla="+- 0 -4295 -11935"/>
                                <a:gd name="T11" fmla="*/ -4295 h 8040"/>
                                <a:gd name="T12" fmla="+- 0 6407 2754"/>
                                <a:gd name="T13" fmla="*/ T12 w 4226"/>
                                <a:gd name="T14" fmla="+- 0 -4275 -11935"/>
                                <a:gd name="T15" fmla="*/ -4275 h 8040"/>
                                <a:gd name="T16" fmla="+- 0 6400 2754"/>
                                <a:gd name="T17" fmla="*/ T16 w 4226"/>
                                <a:gd name="T18" fmla="+- 0 -4275 -11935"/>
                                <a:gd name="T19" fmla="*/ -4275 h 8040"/>
                                <a:gd name="T20" fmla="+- 0 6388 2754"/>
                                <a:gd name="T21" fmla="*/ T20 w 4226"/>
                                <a:gd name="T22" fmla="+- 0 -4255 -11935"/>
                                <a:gd name="T23" fmla="*/ -4255 h 8040"/>
                                <a:gd name="T24" fmla="+- 0 6405 2754"/>
                                <a:gd name="T25" fmla="*/ T24 w 4226"/>
                                <a:gd name="T26" fmla="+- 0 -4255 -11935"/>
                                <a:gd name="T27" fmla="*/ -4255 h 8040"/>
                                <a:gd name="T28" fmla="+- 0 6414 2754"/>
                                <a:gd name="T29" fmla="*/ T28 w 4226"/>
                                <a:gd name="T30" fmla="+- 0 -4275 -11935"/>
                                <a:gd name="T31" fmla="*/ -4275 h 8040"/>
                                <a:gd name="T32" fmla="+- 0 6417 2754"/>
                                <a:gd name="T33" fmla="*/ T32 w 4226"/>
                                <a:gd name="T34" fmla="+- 0 -4295 -11935"/>
                                <a:gd name="T35" fmla="*/ -4295 h 8040"/>
                                <a:gd name="T36" fmla="+- 0 6414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660" y="7620"/>
                                  </a:moveTo>
                                  <a:lnTo>
                                    <a:pt x="3653" y="7620"/>
                                  </a:lnTo>
                                  <a:lnTo>
                                    <a:pt x="3656" y="7640"/>
                                  </a:lnTo>
                                  <a:lnTo>
                                    <a:pt x="3653" y="7660"/>
                                  </a:lnTo>
                                  <a:lnTo>
                                    <a:pt x="3646" y="7660"/>
                                  </a:lnTo>
                                  <a:lnTo>
                                    <a:pt x="3634" y="7680"/>
                                  </a:lnTo>
                                  <a:lnTo>
                                    <a:pt x="3651" y="7680"/>
                                  </a:lnTo>
                                  <a:lnTo>
                                    <a:pt x="3660" y="7660"/>
                                  </a:lnTo>
                                  <a:lnTo>
                                    <a:pt x="3663" y="7640"/>
                                  </a:lnTo>
                                  <a:lnTo>
                                    <a:pt x="3660"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48"/>
                          <wps:cNvSpPr>
                            <a:spLocks/>
                          </wps:cNvSpPr>
                          <wps:spPr bwMode="auto">
                            <a:xfrm>
                              <a:off x="2754" y="-11935"/>
                              <a:ext cx="4226" cy="8040"/>
                            </a:xfrm>
                            <a:custGeom>
                              <a:avLst/>
                              <a:gdLst>
                                <a:gd name="T0" fmla="+- 0 6541 2754"/>
                                <a:gd name="T1" fmla="*/ T0 w 4226"/>
                                <a:gd name="T2" fmla="+- 0 -4315 -11935"/>
                                <a:gd name="T3" fmla="*/ -4315 h 8040"/>
                                <a:gd name="T4" fmla="+- 0 6535 2754"/>
                                <a:gd name="T5" fmla="*/ T4 w 4226"/>
                                <a:gd name="T6" fmla="+- 0 -4315 -11935"/>
                                <a:gd name="T7" fmla="*/ -4315 h 8040"/>
                                <a:gd name="T8" fmla="+- 0 6531 2754"/>
                                <a:gd name="T9" fmla="*/ T8 w 4226"/>
                                <a:gd name="T10" fmla="+- 0 -4295 -11935"/>
                                <a:gd name="T11" fmla="*/ -4295 h 8040"/>
                                <a:gd name="T12" fmla="+- 0 6535 2754"/>
                                <a:gd name="T13" fmla="*/ T12 w 4226"/>
                                <a:gd name="T14" fmla="+- 0 -4275 -11935"/>
                                <a:gd name="T15" fmla="*/ -4275 h 8040"/>
                                <a:gd name="T16" fmla="+- 0 6544 2754"/>
                                <a:gd name="T17" fmla="*/ T16 w 4226"/>
                                <a:gd name="T18" fmla="+- 0 -4255 -11935"/>
                                <a:gd name="T19" fmla="*/ -4255 h 8040"/>
                                <a:gd name="T20" fmla="+- 0 6561 2754"/>
                                <a:gd name="T21" fmla="*/ T20 w 4226"/>
                                <a:gd name="T22" fmla="+- 0 -4255 -11935"/>
                                <a:gd name="T23" fmla="*/ -4255 h 8040"/>
                                <a:gd name="T24" fmla="+- 0 6549 2754"/>
                                <a:gd name="T25" fmla="*/ T24 w 4226"/>
                                <a:gd name="T26" fmla="+- 0 -4275 -11935"/>
                                <a:gd name="T27" fmla="*/ -4275 h 8040"/>
                                <a:gd name="T28" fmla="+- 0 6541 2754"/>
                                <a:gd name="T29" fmla="*/ T28 w 4226"/>
                                <a:gd name="T30" fmla="+- 0 -4275 -11935"/>
                                <a:gd name="T31" fmla="*/ -4275 h 8040"/>
                                <a:gd name="T32" fmla="+- 0 6538 2754"/>
                                <a:gd name="T33" fmla="*/ T32 w 4226"/>
                                <a:gd name="T34" fmla="+- 0 -4295 -11935"/>
                                <a:gd name="T35" fmla="*/ -4295 h 8040"/>
                                <a:gd name="T36" fmla="+- 0 6541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787" y="7620"/>
                                  </a:moveTo>
                                  <a:lnTo>
                                    <a:pt x="3781" y="7620"/>
                                  </a:lnTo>
                                  <a:lnTo>
                                    <a:pt x="3777" y="7640"/>
                                  </a:lnTo>
                                  <a:lnTo>
                                    <a:pt x="3781" y="7660"/>
                                  </a:lnTo>
                                  <a:lnTo>
                                    <a:pt x="3790" y="7680"/>
                                  </a:lnTo>
                                  <a:lnTo>
                                    <a:pt x="3807" y="7680"/>
                                  </a:lnTo>
                                  <a:lnTo>
                                    <a:pt x="3795" y="7660"/>
                                  </a:lnTo>
                                  <a:lnTo>
                                    <a:pt x="3787" y="7660"/>
                                  </a:lnTo>
                                  <a:lnTo>
                                    <a:pt x="3784" y="7640"/>
                                  </a:lnTo>
                                  <a:lnTo>
                                    <a:pt x="3787"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49"/>
                          <wps:cNvSpPr>
                            <a:spLocks/>
                          </wps:cNvSpPr>
                          <wps:spPr bwMode="auto">
                            <a:xfrm>
                              <a:off x="2754" y="-11935"/>
                              <a:ext cx="4226" cy="8040"/>
                            </a:xfrm>
                            <a:custGeom>
                              <a:avLst/>
                              <a:gdLst>
                                <a:gd name="T0" fmla="+- 0 6615 2754"/>
                                <a:gd name="T1" fmla="*/ T0 w 4226"/>
                                <a:gd name="T2" fmla="+- 0 -4315 -11935"/>
                                <a:gd name="T3" fmla="*/ -4315 h 8040"/>
                                <a:gd name="T4" fmla="+- 0 6609 2754"/>
                                <a:gd name="T5" fmla="*/ T4 w 4226"/>
                                <a:gd name="T6" fmla="+- 0 -4315 -11935"/>
                                <a:gd name="T7" fmla="*/ -4315 h 8040"/>
                                <a:gd name="T8" fmla="+- 0 6612 2754"/>
                                <a:gd name="T9" fmla="*/ T8 w 4226"/>
                                <a:gd name="T10" fmla="+- 0 -4295 -11935"/>
                                <a:gd name="T11" fmla="*/ -4295 h 8040"/>
                                <a:gd name="T12" fmla="+- 0 6609 2754"/>
                                <a:gd name="T13" fmla="*/ T12 w 4226"/>
                                <a:gd name="T14" fmla="+- 0 -4275 -11935"/>
                                <a:gd name="T15" fmla="*/ -4275 h 8040"/>
                                <a:gd name="T16" fmla="+- 0 6601 2754"/>
                                <a:gd name="T17" fmla="*/ T16 w 4226"/>
                                <a:gd name="T18" fmla="+- 0 -4275 -11935"/>
                                <a:gd name="T19" fmla="*/ -4275 h 8040"/>
                                <a:gd name="T20" fmla="+- 0 6589 2754"/>
                                <a:gd name="T21" fmla="*/ T20 w 4226"/>
                                <a:gd name="T22" fmla="+- 0 -4255 -11935"/>
                                <a:gd name="T23" fmla="*/ -4255 h 8040"/>
                                <a:gd name="T24" fmla="+- 0 6606 2754"/>
                                <a:gd name="T25" fmla="*/ T24 w 4226"/>
                                <a:gd name="T26" fmla="+- 0 -4255 -11935"/>
                                <a:gd name="T27" fmla="*/ -4255 h 8040"/>
                                <a:gd name="T28" fmla="+- 0 6615 2754"/>
                                <a:gd name="T29" fmla="*/ T28 w 4226"/>
                                <a:gd name="T30" fmla="+- 0 -4275 -11935"/>
                                <a:gd name="T31" fmla="*/ -4275 h 8040"/>
                                <a:gd name="T32" fmla="+- 0 6619 2754"/>
                                <a:gd name="T33" fmla="*/ T32 w 4226"/>
                                <a:gd name="T34" fmla="+- 0 -4295 -11935"/>
                                <a:gd name="T35" fmla="*/ -4295 h 8040"/>
                                <a:gd name="T36" fmla="+- 0 6615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861" y="7620"/>
                                  </a:moveTo>
                                  <a:lnTo>
                                    <a:pt x="3855" y="7620"/>
                                  </a:lnTo>
                                  <a:lnTo>
                                    <a:pt x="3858" y="7640"/>
                                  </a:lnTo>
                                  <a:lnTo>
                                    <a:pt x="3855" y="7660"/>
                                  </a:lnTo>
                                  <a:lnTo>
                                    <a:pt x="3847" y="7660"/>
                                  </a:lnTo>
                                  <a:lnTo>
                                    <a:pt x="3835" y="7680"/>
                                  </a:lnTo>
                                  <a:lnTo>
                                    <a:pt x="3852" y="7680"/>
                                  </a:lnTo>
                                  <a:lnTo>
                                    <a:pt x="3861" y="7660"/>
                                  </a:lnTo>
                                  <a:lnTo>
                                    <a:pt x="3865" y="7640"/>
                                  </a:lnTo>
                                  <a:lnTo>
                                    <a:pt x="3861"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50"/>
                          <wps:cNvSpPr>
                            <a:spLocks/>
                          </wps:cNvSpPr>
                          <wps:spPr bwMode="auto">
                            <a:xfrm>
                              <a:off x="2754" y="-11935"/>
                              <a:ext cx="4226" cy="8040"/>
                            </a:xfrm>
                            <a:custGeom>
                              <a:avLst/>
                              <a:gdLst>
                                <a:gd name="T0" fmla="+- 0 6742 2754"/>
                                <a:gd name="T1" fmla="*/ T0 w 4226"/>
                                <a:gd name="T2" fmla="+- 0 -4315 -11935"/>
                                <a:gd name="T3" fmla="*/ -4315 h 8040"/>
                                <a:gd name="T4" fmla="+- 0 6736 2754"/>
                                <a:gd name="T5" fmla="*/ T4 w 4226"/>
                                <a:gd name="T6" fmla="+- 0 -4315 -11935"/>
                                <a:gd name="T7" fmla="*/ -4315 h 8040"/>
                                <a:gd name="T8" fmla="+- 0 6732 2754"/>
                                <a:gd name="T9" fmla="*/ T8 w 4226"/>
                                <a:gd name="T10" fmla="+- 0 -4295 -11935"/>
                                <a:gd name="T11" fmla="*/ -4295 h 8040"/>
                                <a:gd name="T12" fmla="+- 0 6736 2754"/>
                                <a:gd name="T13" fmla="*/ T12 w 4226"/>
                                <a:gd name="T14" fmla="+- 0 -4275 -11935"/>
                                <a:gd name="T15" fmla="*/ -4275 h 8040"/>
                                <a:gd name="T16" fmla="+- 0 6745 2754"/>
                                <a:gd name="T17" fmla="*/ T16 w 4226"/>
                                <a:gd name="T18" fmla="+- 0 -4255 -11935"/>
                                <a:gd name="T19" fmla="*/ -4255 h 8040"/>
                                <a:gd name="T20" fmla="+- 0 6762 2754"/>
                                <a:gd name="T21" fmla="*/ T20 w 4226"/>
                                <a:gd name="T22" fmla="+- 0 -4255 -11935"/>
                                <a:gd name="T23" fmla="*/ -4255 h 8040"/>
                                <a:gd name="T24" fmla="+- 0 6750 2754"/>
                                <a:gd name="T25" fmla="*/ T24 w 4226"/>
                                <a:gd name="T26" fmla="+- 0 -4275 -11935"/>
                                <a:gd name="T27" fmla="*/ -4275 h 8040"/>
                                <a:gd name="T28" fmla="+- 0 6742 2754"/>
                                <a:gd name="T29" fmla="*/ T28 w 4226"/>
                                <a:gd name="T30" fmla="+- 0 -4275 -11935"/>
                                <a:gd name="T31" fmla="*/ -4275 h 8040"/>
                                <a:gd name="T32" fmla="+- 0 6739 2754"/>
                                <a:gd name="T33" fmla="*/ T32 w 4226"/>
                                <a:gd name="T34" fmla="+- 0 -4295 -11935"/>
                                <a:gd name="T35" fmla="*/ -4295 h 8040"/>
                                <a:gd name="T36" fmla="+- 0 6742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988" y="7620"/>
                                  </a:moveTo>
                                  <a:lnTo>
                                    <a:pt x="3982" y="7620"/>
                                  </a:lnTo>
                                  <a:lnTo>
                                    <a:pt x="3978" y="7640"/>
                                  </a:lnTo>
                                  <a:lnTo>
                                    <a:pt x="3982" y="7660"/>
                                  </a:lnTo>
                                  <a:lnTo>
                                    <a:pt x="3991" y="7680"/>
                                  </a:lnTo>
                                  <a:lnTo>
                                    <a:pt x="4008" y="7680"/>
                                  </a:lnTo>
                                  <a:lnTo>
                                    <a:pt x="3996" y="7660"/>
                                  </a:lnTo>
                                  <a:lnTo>
                                    <a:pt x="3988" y="7660"/>
                                  </a:lnTo>
                                  <a:lnTo>
                                    <a:pt x="3985" y="7640"/>
                                  </a:lnTo>
                                  <a:lnTo>
                                    <a:pt x="3988"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51"/>
                          <wps:cNvSpPr>
                            <a:spLocks/>
                          </wps:cNvSpPr>
                          <wps:spPr bwMode="auto">
                            <a:xfrm>
                              <a:off x="2754" y="-11935"/>
                              <a:ext cx="4226" cy="8040"/>
                            </a:xfrm>
                            <a:custGeom>
                              <a:avLst/>
                              <a:gdLst>
                                <a:gd name="T0" fmla="+- 0 6816 2754"/>
                                <a:gd name="T1" fmla="*/ T0 w 4226"/>
                                <a:gd name="T2" fmla="+- 0 -4315 -11935"/>
                                <a:gd name="T3" fmla="*/ -4315 h 8040"/>
                                <a:gd name="T4" fmla="+- 0 6810 2754"/>
                                <a:gd name="T5" fmla="*/ T4 w 4226"/>
                                <a:gd name="T6" fmla="+- 0 -4315 -11935"/>
                                <a:gd name="T7" fmla="*/ -4315 h 8040"/>
                                <a:gd name="T8" fmla="+- 0 6813 2754"/>
                                <a:gd name="T9" fmla="*/ T8 w 4226"/>
                                <a:gd name="T10" fmla="+- 0 -4295 -11935"/>
                                <a:gd name="T11" fmla="*/ -4295 h 8040"/>
                                <a:gd name="T12" fmla="+- 0 6810 2754"/>
                                <a:gd name="T13" fmla="*/ T12 w 4226"/>
                                <a:gd name="T14" fmla="+- 0 -4275 -11935"/>
                                <a:gd name="T15" fmla="*/ -4275 h 8040"/>
                                <a:gd name="T16" fmla="+- 0 6802 2754"/>
                                <a:gd name="T17" fmla="*/ T16 w 4226"/>
                                <a:gd name="T18" fmla="+- 0 -4275 -11935"/>
                                <a:gd name="T19" fmla="*/ -4275 h 8040"/>
                                <a:gd name="T20" fmla="+- 0 6790 2754"/>
                                <a:gd name="T21" fmla="*/ T20 w 4226"/>
                                <a:gd name="T22" fmla="+- 0 -4255 -11935"/>
                                <a:gd name="T23" fmla="*/ -4255 h 8040"/>
                                <a:gd name="T24" fmla="+- 0 6807 2754"/>
                                <a:gd name="T25" fmla="*/ T24 w 4226"/>
                                <a:gd name="T26" fmla="+- 0 -4255 -11935"/>
                                <a:gd name="T27" fmla="*/ -4255 h 8040"/>
                                <a:gd name="T28" fmla="+- 0 6816 2754"/>
                                <a:gd name="T29" fmla="*/ T28 w 4226"/>
                                <a:gd name="T30" fmla="+- 0 -4275 -11935"/>
                                <a:gd name="T31" fmla="*/ -4275 h 8040"/>
                                <a:gd name="T32" fmla="+- 0 6820 2754"/>
                                <a:gd name="T33" fmla="*/ T32 w 4226"/>
                                <a:gd name="T34" fmla="+- 0 -4295 -11935"/>
                                <a:gd name="T35" fmla="*/ -4295 h 8040"/>
                                <a:gd name="T36" fmla="+- 0 6816 2754"/>
                                <a:gd name="T37" fmla="*/ T36 w 4226"/>
                                <a:gd name="T38" fmla="+- 0 -4315 -11935"/>
                                <a:gd name="T39" fmla="*/ -4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4062" y="7620"/>
                                  </a:moveTo>
                                  <a:lnTo>
                                    <a:pt x="4056" y="7620"/>
                                  </a:lnTo>
                                  <a:lnTo>
                                    <a:pt x="4059" y="7640"/>
                                  </a:lnTo>
                                  <a:lnTo>
                                    <a:pt x="4056" y="7660"/>
                                  </a:lnTo>
                                  <a:lnTo>
                                    <a:pt x="4048" y="7660"/>
                                  </a:lnTo>
                                  <a:lnTo>
                                    <a:pt x="4036" y="7680"/>
                                  </a:lnTo>
                                  <a:lnTo>
                                    <a:pt x="4053" y="7680"/>
                                  </a:lnTo>
                                  <a:lnTo>
                                    <a:pt x="4062" y="7660"/>
                                  </a:lnTo>
                                  <a:lnTo>
                                    <a:pt x="4066" y="7640"/>
                                  </a:lnTo>
                                  <a:lnTo>
                                    <a:pt x="4062" y="7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52"/>
                          <wps:cNvSpPr>
                            <a:spLocks/>
                          </wps:cNvSpPr>
                          <wps:spPr bwMode="auto">
                            <a:xfrm>
                              <a:off x="2754" y="-11935"/>
                              <a:ext cx="4226" cy="8040"/>
                            </a:xfrm>
                            <a:custGeom>
                              <a:avLst/>
                              <a:gdLst>
                                <a:gd name="T0" fmla="+- 0 3348 2754"/>
                                <a:gd name="T1" fmla="*/ T0 w 4226"/>
                                <a:gd name="T2" fmla="+- 0 -4335 -11935"/>
                                <a:gd name="T3" fmla="*/ -4335 h 8040"/>
                                <a:gd name="T4" fmla="+- 0 3346 2754"/>
                                <a:gd name="T5" fmla="*/ T4 w 4226"/>
                                <a:gd name="T6" fmla="+- 0 -4335 -11935"/>
                                <a:gd name="T7" fmla="*/ -4335 h 8040"/>
                                <a:gd name="T8" fmla="+- 0 3332 2754"/>
                                <a:gd name="T9" fmla="*/ T8 w 4226"/>
                                <a:gd name="T10" fmla="+- 0 -4315 -11935"/>
                                <a:gd name="T11" fmla="*/ -4315 h 8040"/>
                                <a:gd name="T12" fmla="+- 0 3337 2754"/>
                                <a:gd name="T13" fmla="*/ T12 w 4226"/>
                                <a:gd name="T14" fmla="+- 0 -4315 -11935"/>
                                <a:gd name="T15" fmla="*/ -4315 h 8040"/>
                                <a:gd name="T16" fmla="+- 0 3348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594" y="7600"/>
                                  </a:moveTo>
                                  <a:lnTo>
                                    <a:pt x="592" y="7600"/>
                                  </a:lnTo>
                                  <a:lnTo>
                                    <a:pt x="578" y="7620"/>
                                  </a:lnTo>
                                  <a:lnTo>
                                    <a:pt x="583" y="7620"/>
                                  </a:lnTo>
                                  <a:lnTo>
                                    <a:pt x="594"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53"/>
                          <wps:cNvSpPr>
                            <a:spLocks/>
                          </wps:cNvSpPr>
                          <wps:spPr bwMode="auto">
                            <a:xfrm>
                              <a:off x="2754" y="-11935"/>
                              <a:ext cx="4226" cy="8040"/>
                            </a:xfrm>
                            <a:custGeom>
                              <a:avLst/>
                              <a:gdLst>
                                <a:gd name="T0" fmla="+- 0 3380 2754"/>
                                <a:gd name="T1" fmla="*/ T0 w 4226"/>
                                <a:gd name="T2" fmla="+- 0 -4335 -11935"/>
                                <a:gd name="T3" fmla="*/ -4335 h 8040"/>
                                <a:gd name="T4" fmla="+- 0 3377 2754"/>
                                <a:gd name="T5" fmla="*/ T4 w 4226"/>
                                <a:gd name="T6" fmla="+- 0 -4335 -11935"/>
                                <a:gd name="T7" fmla="*/ -4335 h 8040"/>
                                <a:gd name="T8" fmla="+- 0 3389 2754"/>
                                <a:gd name="T9" fmla="*/ T8 w 4226"/>
                                <a:gd name="T10" fmla="+- 0 -4315 -11935"/>
                                <a:gd name="T11" fmla="*/ -4315 h 8040"/>
                                <a:gd name="T12" fmla="+- 0 3394 2754"/>
                                <a:gd name="T13" fmla="*/ T12 w 4226"/>
                                <a:gd name="T14" fmla="+- 0 -4315 -11935"/>
                                <a:gd name="T15" fmla="*/ -4315 h 8040"/>
                                <a:gd name="T16" fmla="+- 0 3380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626" y="7600"/>
                                  </a:moveTo>
                                  <a:lnTo>
                                    <a:pt x="623" y="7600"/>
                                  </a:lnTo>
                                  <a:lnTo>
                                    <a:pt x="635" y="7620"/>
                                  </a:lnTo>
                                  <a:lnTo>
                                    <a:pt x="640" y="7620"/>
                                  </a:lnTo>
                                  <a:lnTo>
                                    <a:pt x="626"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54"/>
                          <wps:cNvSpPr>
                            <a:spLocks/>
                          </wps:cNvSpPr>
                          <wps:spPr bwMode="auto">
                            <a:xfrm>
                              <a:off x="2754" y="-11935"/>
                              <a:ext cx="4226" cy="8040"/>
                            </a:xfrm>
                            <a:custGeom>
                              <a:avLst/>
                              <a:gdLst>
                                <a:gd name="T0" fmla="+- 0 3550 2754"/>
                                <a:gd name="T1" fmla="*/ T0 w 4226"/>
                                <a:gd name="T2" fmla="+- 0 -4335 -11935"/>
                                <a:gd name="T3" fmla="*/ -4335 h 8040"/>
                                <a:gd name="T4" fmla="+- 0 3547 2754"/>
                                <a:gd name="T5" fmla="*/ T4 w 4226"/>
                                <a:gd name="T6" fmla="+- 0 -4335 -11935"/>
                                <a:gd name="T7" fmla="*/ -4335 h 8040"/>
                                <a:gd name="T8" fmla="+- 0 3533 2754"/>
                                <a:gd name="T9" fmla="*/ T8 w 4226"/>
                                <a:gd name="T10" fmla="+- 0 -4315 -11935"/>
                                <a:gd name="T11" fmla="*/ -4315 h 8040"/>
                                <a:gd name="T12" fmla="+- 0 3538 2754"/>
                                <a:gd name="T13" fmla="*/ T12 w 4226"/>
                                <a:gd name="T14" fmla="+- 0 -4315 -11935"/>
                                <a:gd name="T15" fmla="*/ -4315 h 8040"/>
                                <a:gd name="T16" fmla="+- 0 3550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796" y="7600"/>
                                  </a:moveTo>
                                  <a:lnTo>
                                    <a:pt x="793" y="7600"/>
                                  </a:lnTo>
                                  <a:lnTo>
                                    <a:pt x="779" y="7620"/>
                                  </a:lnTo>
                                  <a:lnTo>
                                    <a:pt x="784" y="7620"/>
                                  </a:lnTo>
                                  <a:lnTo>
                                    <a:pt x="796"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55"/>
                          <wps:cNvSpPr>
                            <a:spLocks/>
                          </wps:cNvSpPr>
                          <wps:spPr bwMode="auto">
                            <a:xfrm>
                              <a:off x="2754" y="-11935"/>
                              <a:ext cx="4226" cy="8040"/>
                            </a:xfrm>
                            <a:custGeom>
                              <a:avLst/>
                              <a:gdLst>
                                <a:gd name="T0" fmla="+- 0 3581 2754"/>
                                <a:gd name="T1" fmla="*/ T0 w 4226"/>
                                <a:gd name="T2" fmla="+- 0 -4335 -11935"/>
                                <a:gd name="T3" fmla="*/ -4335 h 8040"/>
                                <a:gd name="T4" fmla="+- 0 3578 2754"/>
                                <a:gd name="T5" fmla="*/ T4 w 4226"/>
                                <a:gd name="T6" fmla="+- 0 -4335 -11935"/>
                                <a:gd name="T7" fmla="*/ -4335 h 8040"/>
                                <a:gd name="T8" fmla="+- 0 3590 2754"/>
                                <a:gd name="T9" fmla="*/ T8 w 4226"/>
                                <a:gd name="T10" fmla="+- 0 -4315 -11935"/>
                                <a:gd name="T11" fmla="*/ -4315 h 8040"/>
                                <a:gd name="T12" fmla="+- 0 3595 2754"/>
                                <a:gd name="T13" fmla="*/ T12 w 4226"/>
                                <a:gd name="T14" fmla="+- 0 -4315 -11935"/>
                                <a:gd name="T15" fmla="*/ -4315 h 8040"/>
                                <a:gd name="T16" fmla="+- 0 3581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827" y="7600"/>
                                  </a:moveTo>
                                  <a:lnTo>
                                    <a:pt x="824" y="7600"/>
                                  </a:lnTo>
                                  <a:lnTo>
                                    <a:pt x="836" y="7620"/>
                                  </a:lnTo>
                                  <a:lnTo>
                                    <a:pt x="841" y="7620"/>
                                  </a:lnTo>
                                  <a:lnTo>
                                    <a:pt x="827"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56"/>
                          <wps:cNvSpPr>
                            <a:spLocks/>
                          </wps:cNvSpPr>
                          <wps:spPr bwMode="auto">
                            <a:xfrm>
                              <a:off x="2754" y="-11935"/>
                              <a:ext cx="4226" cy="8040"/>
                            </a:xfrm>
                            <a:custGeom>
                              <a:avLst/>
                              <a:gdLst>
                                <a:gd name="T0" fmla="+- 0 3751 2754"/>
                                <a:gd name="T1" fmla="*/ T0 w 4226"/>
                                <a:gd name="T2" fmla="+- 0 -4335 -11935"/>
                                <a:gd name="T3" fmla="*/ -4335 h 8040"/>
                                <a:gd name="T4" fmla="+- 0 3748 2754"/>
                                <a:gd name="T5" fmla="*/ T4 w 4226"/>
                                <a:gd name="T6" fmla="+- 0 -4335 -11935"/>
                                <a:gd name="T7" fmla="*/ -4335 h 8040"/>
                                <a:gd name="T8" fmla="+- 0 3734 2754"/>
                                <a:gd name="T9" fmla="*/ T8 w 4226"/>
                                <a:gd name="T10" fmla="+- 0 -4315 -11935"/>
                                <a:gd name="T11" fmla="*/ -4315 h 8040"/>
                                <a:gd name="T12" fmla="+- 0 3739 2754"/>
                                <a:gd name="T13" fmla="*/ T12 w 4226"/>
                                <a:gd name="T14" fmla="+- 0 -4315 -11935"/>
                                <a:gd name="T15" fmla="*/ -4315 h 8040"/>
                                <a:gd name="T16" fmla="+- 0 3751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997" y="7600"/>
                                  </a:moveTo>
                                  <a:lnTo>
                                    <a:pt x="994" y="7600"/>
                                  </a:lnTo>
                                  <a:lnTo>
                                    <a:pt x="980" y="7620"/>
                                  </a:lnTo>
                                  <a:lnTo>
                                    <a:pt x="985" y="7620"/>
                                  </a:lnTo>
                                  <a:lnTo>
                                    <a:pt x="997"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57"/>
                          <wps:cNvSpPr>
                            <a:spLocks/>
                          </wps:cNvSpPr>
                          <wps:spPr bwMode="auto">
                            <a:xfrm>
                              <a:off x="2754" y="-11935"/>
                              <a:ext cx="4226" cy="8040"/>
                            </a:xfrm>
                            <a:custGeom>
                              <a:avLst/>
                              <a:gdLst>
                                <a:gd name="T0" fmla="+- 0 3782 2754"/>
                                <a:gd name="T1" fmla="*/ T0 w 4226"/>
                                <a:gd name="T2" fmla="+- 0 -4335 -11935"/>
                                <a:gd name="T3" fmla="*/ -4335 h 8040"/>
                                <a:gd name="T4" fmla="+- 0 3779 2754"/>
                                <a:gd name="T5" fmla="*/ T4 w 4226"/>
                                <a:gd name="T6" fmla="+- 0 -4335 -11935"/>
                                <a:gd name="T7" fmla="*/ -4335 h 8040"/>
                                <a:gd name="T8" fmla="+- 0 3791 2754"/>
                                <a:gd name="T9" fmla="*/ T8 w 4226"/>
                                <a:gd name="T10" fmla="+- 0 -4315 -11935"/>
                                <a:gd name="T11" fmla="*/ -4315 h 8040"/>
                                <a:gd name="T12" fmla="+- 0 3796 2754"/>
                                <a:gd name="T13" fmla="*/ T12 w 4226"/>
                                <a:gd name="T14" fmla="+- 0 -4315 -11935"/>
                                <a:gd name="T15" fmla="*/ -4315 h 8040"/>
                                <a:gd name="T16" fmla="+- 0 3782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1028" y="7600"/>
                                  </a:moveTo>
                                  <a:lnTo>
                                    <a:pt x="1025" y="7600"/>
                                  </a:lnTo>
                                  <a:lnTo>
                                    <a:pt x="1037" y="7620"/>
                                  </a:lnTo>
                                  <a:lnTo>
                                    <a:pt x="1042" y="7620"/>
                                  </a:lnTo>
                                  <a:lnTo>
                                    <a:pt x="1028"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58"/>
                          <wps:cNvSpPr>
                            <a:spLocks/>
                          </wps:cNvSpPr>
                          <wps:spPr bwMode="auto">
                            <a:xfrm>
                              <a:off x="2754" y="-11935"/>
                              <a:ext cx="4226" cy="8040"/>
                            </a:xfrm>
                            <a:custGeom>
                              <a:avLst/>
                              <a:gdLst>
                                <a:gd name="T0" fmla="+- 0 3952 2754"/>
                                <a:gd name="T1" fmla="*/ T0 w 4226"/>
                                <a:gd name="T2" fmla="+- 0 -4335 -11935"/>
                                <a:gd name="T3" fmla="*/ -4335 h 8040"/>
                                <a:gd name="T4" fmla="+- 0 3949 2754"/>
                                <a:gd name="T5" fmla="*/ T4 w 4226"/>
                                <a:gd name="T6" fmla="+- 0 -4335 -11935"/>
                                <a:gd name="T7" fmla="*/ -4335 h 8040"/>
                                <a:gd name="T8" fmla="+- 0 3935 2754"/>
                                <a:gd name="T9" fmla="*/ T8 w 4226"/>
                                <a:gd name="T10" fmla="+- 0 -4315 -11935"/>
                                <a:gd name="T11" fmla="*/ -4315 h 8040"/>
                                <a:gd name="T12" fmla="+- 0 3940 2754"/>
                                <a:gd name="T13" fmla="*/ T12 w 4226"/>
                                <a:gd name="T14" fmla="+- 0 -4315 -11935"/>
                                <a:gd name="T15" fmla="*/ -4315 h 8040"/>
                                <a:gd name="T16" fmla="+- 0 3952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1198" y="7600"/>
                                  </a:moveTo>
                                  <a:lnTo>
                                    <a:pt x="1195" y="7600"/>
                                  </a:lnTo>
                                  <a:lnTo>
                                    <a:pt x="1181" y="7620"/>
                                  </a:lnTo>
                                  <a:lnTo>
                                    <a:pt x="1186" y="7620"/>
                                  </a:lnTo>
                                  <a:lnTo>
                                    <a:pt x="1198"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59"/>
                          <wps:cNvSpPr>
                            <a:spLocks/>
                          </wps:cNvSpPr>
                          <wps:spPr bwMode="auto">
                            <a:xfrm>
                              <a:off x="2754" y="-11935"/>
                              <a:ext cx="4226" cy="8040"/>
                            </a:xfrm>
                            <a:custGeom>
                              <a:avLst/>
                              <a:gdLst>
                                <a:gd name="T0" fmla="+- 0 3983 2754"/>
                                <a:gd name="T1" fmla="*/ T0 w 4226"/>
                                <a:gd name="T2" fmla="+- 0 -4335 -11935"/>
                                <a:gd name="T3" fmla="*/ -4335 h 8040"/>
                                <a:gd name="T4" fmla="+- 0 3980 2754"/>
                                <a:gd name="T5" fmla="*/ T4 w 4226"/>
                                <a:gd name="T6" fmla="+- 0 -4335 -11935"/>
                                <a:gd name="T7" fmla="*/ -4335 h 8040"/>
                                <a:gd name="T8" fmla="+- 0 3992 2754"/>
                                <a:gd name="T9" fmla="*/ T8 w 4226"/>
                                <a:gd name="T10" fmla="+- 0 -4315 -11935"/>
                                <a:gd name="T11" fmla="*/ -4315 h 8040"/>
                                <a:gd name="T12" fmla="+- 0 3997 2754"/>
                                <a:gd name="T13" fmla="*/ T12 w 4226"/>
                                <a:gd name="T14" fmla="+- 0 -4315 -11935"/>
                                <a:gd name="T15" fmla="*/ -4315 h 8040"/>
                                <a:gd name="T16" fmla="+- 0 3983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1229" y="7600"/>
                                  </a:moveTo>
                                  <a:lnTo>
                                    <a:pt x="1226" y="7600"/>
                                  </a:lnTo>
                                  <a:lnTo>
                                    <a:pt x="1238" y="7620"/>
                                  </a:lnTo>
                                  <a:lnTo>
                                    <a:pt x="1243" y="7620"/>
                                  </a:lnTo>
                                  <a:lnTo>
                                    <a:pt x="1229"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60"/>
                          <wps:cNvSpPr>
                            <a:spLocks/>
                          </wps:cNvSpPr>
                          <wps:spPr bwMode="auto">
                            <a:xfrm>
                              <a:off x="2754" y="-11935"/>
                              <a:ext cx="4226" cy="8040"/>
                            </a:xfrm>
                            <a:custGeom>
                              <a:avLst/>
                              <a:gdLst>
                                <a:gd name="T0" fmla="+- 0 4153 2754"/>
                                <a:gd name="T1" fmla="*/ T0 w 4226"/>
                                <a:gd name="T2" fmla="+- 0 -4335 -11935"/>
                                <a:gd name="T3" fmla="*/ -4335 h 8040"/>
                                <a:gd name="T4" fmla="+- 0 4150 2754"/>
                                <a:gd name="T5" fmla="*/ T4 w 4226"/>
                                <a:gd name="T6" fmla="+- 0 -4335 -11935"/>
                                <a:gd name="T7" fmla="*/ -4335 h 8040"/>
                                <a:gd name="T8" fmla="+- 0 4136 2754"/>
                                <a:gd name="T9" fmla="*/ T8 w 4226"/>
                                <a:gd name="T10" fmla="+- 0 -4315 -11935"/>
                                <a:gd name="T11" fmla="*/ -4315 h 8040"/>
                                <a:gd name="T12" fmla="+- 0 4141 2754"/>
                                <a:gd name="T13" fmla="*/ T12 w 4226"/>
                                <a:gd name="T14" fmla="+- 0 -4315 -11935"/>
                                <a:gd name="T15" fmla="*/ -4315 h 8040"/>
                                <a:gd name="T16" fmla="+- 0 4153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1399" y="7600"/>
                                  </a:moveTo>
                                  <a:lnTo>
                                    <a:pt x="1396" y="7600"/>
                                  </a:lnTo>
                                  <a:lnTo>
                                    <a:pt x="1382" y="7620"/>
                                  </a:lnTo>
                                  <a:lnTo>
                                    <a:pt x="1387" y="7620"/>
                                  </a:lnTo>
                                  <a:lnTo>
                                    <a:pt x="1399"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61"/>
                          <wps:cNvSpPr>
                            <a:spLocks/>
                          </wps:cNvSpPr>
                          <wps:spPr bwMode="auto">
                            <a:xfrm>
                              <a:off x="2754" y="-11935"/>
                              <a:ext cx="4226" cy="8040"/>
                            </a:xfrm>
                            <a:custGeom>
                              <a:avLst/>
                              <a:gdLst>
                                <a:gd name="T0" fmla="+- 0 4184 2754"/>
                                <a:gd name="T1" fmla="*/ T0 w 4226"/>
                                <a:gd name="T2" fmla="+- 0 -4335 -11935"/>
                                <a:gd name="T3" fmla="*/ -4335 h 8040"/>
                                <a:gd name="T4" fmla="+- 0 4182 2754"/>
                                <a:gd name="T5" fmla="*/ T4 w 4226"/>
                                <a:gd name="T6" fmla="+- 0 -4335 -11935"/>
                                <a:gd name="T7" fmla="*/ -4335 h 8040"/>
                                <a:gd name="T8" fmla="+- 0 4193 2754"/>
                                <a:gd name="T9" fmla="*/ T8 w 4226"/>
                                <a:gd name="T10" fmla="+- 0 -4315 -11935"/>
                                <a:gd name="T11" fmla="*/ -4315 h 8040"/>
                                <a:gd name="T12" fmla="+- 0 4198 2754"/>
                                <a:gd name="T13" fmla="*/ T12 w 4226"/>
                                <a:gd name="T14" fmla="+- 0 -4315 -11935"/>
                                <a:gd name="T15" fmla="*/ -4315 h 8040"/>
                                <a:gd name="T16" fmla="+- 0 4184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1430" y="7600"/>
                                  </a:moveTo>
                                  <a:lnTo>
                                    <a:pt x="1428" y="7600"/>
                                  </a:lnTo>
                                  <a:lnTo>
                                    <a:pt x="1439" y="7620"/>
                                  </a:lnTo>
                                  <a:lnTo>
                                    <a:pt x="1444" y="7620"/>
                                  </a:lnTo>
                                  <a:lnTo>
                                    <a:pt x="1430"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62"/>
                          <wps:cNvSpPr>
                            <a:spLocks/>
                          </wps:cNvSpPr>
                          <wps:spPr bwMode="auto">
                            <a:xfrm>
                              <a:off x="2754" y="-11935"/>
                              <a:ext cx="4226" cy="8040"/>
                            </a:xfrm>
                            <a:custGeom>
                              <a:avLst/>
                              <a:gdLst>
                                <a:gd name="T0" fmla="+- 0 4348 2754"/>
                                <a:gd name="T1" fmla="*/ T0 w 4226"/>
                                <a:gd name="T2" fmla="+- 0 -4335 -11935"/>
                                <a:gd name="T3" fmla="*/ -4335 h 8040"/>
                                <a:gd name="T4" fmla="+- 0 4345 2754"/>
                                <a:gd name="T5" fmla="*/ T4 w 4226"/>
                                <a:gd name="T6" fmla="+- 0 -4335 -11935"/>
                                <a:gd name="T7" fmla="*/ -4335 h 8040"/>
                                <a:gd name="T8" fmla="+- 0 4331 2754"/>
                                <a:gd name="T9" fmla="*/ T8 w 4226"/>
                                <a:gd name="T10" fmla="+- 0 -4315 -11935"/>
                                <a:gd name="T11" fmla="*/ -4315 h 8040"/>
                                <a:gd name="T12" fmla="+- 0 4336 2754"/>
                                <a:gd name="T13" fmla="*/ T12 w 4226"/>
                                <a:gd name="T14" fmla="+- 0 -4315 -11935"/>
                                <a:gd name="T15" fmla="*/ -4315 h 8040"/>
                                <a:gd name="T16" fmla="+- 0 4348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1594" y="7600"/>
                                  </a:moveTo>
                                  <a:lnTo>
                                    <a:pt x="1591" y="7600"/>
                                  </a:lnTo>
                                  <a:lnTo>
                                    <a:pt x="1577" y="7620"/>
                                  </a:lnTo>
                                  <a:lnTo>
                                    <a:pt x="1582" y="7620"/>
                                  </a:lnTo>
                                  <a:lnTo>
                                    <a:pt x="1594"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63"/>
                          <wps:cNvSpPr>
                            <a:spLocks/>
                          </wps:cNvSpPr>
                          <wps:spPr bwMode="auto">
                            <a:xfrm>
                              <a:off x="2754" y="-11935"/>
                              <a:ext cx="4226" cy="8040"/>
                            </a:xfrm>
                            <a:custGeom>
                              <a:avLst/>
                              <a:gdLst>
                                <a:gd name="T0" fmla="+- 0 4379 2754"/>
                                <a:gd name="T1" fmla="*/ T0 w 4226"/>
                                <a:gd name="T2" fmla="+- 0 -4335 -11935"/>
                                <a:gd name="T3" fmla="*/ -4335 h 8040"/>
                                <a:gd name="T4" fmla="+- 0 4376 2754"/>
                                <a:gd name="T5" fmla="*/ T4 w 4226"/>
                                <a:gd name="T6" fmla="+- 0 -4335 -11935"/>
                                <a:gd name="T7" fmla="*/ -4335 h 8040"/>
                                <a:gd name="T8" fmla="+- 0 4388 2754"/>
                                <a:gd name="T9" fmla="*/ T8 w 4226"/>
                                <a:gd name="T10" fmla="+- 0 -4315 -11935"/>
                                <a:gd name="T11" fmla="*/ -4315 h 8040"/>
                                <a:gd name="T12" fmla="+- 0 4393 2754"/>
                                <a:gd name="T13" fmla="*/ T12 w 4226"/>
                                <a:gd name="T14" fmla="+- 0 -4315 -11935"/>
                                <a:gd name="T15" fmla="*/ -4315 h 8040"/>
                                <a:gd name="T16" fmla="+- 0 4379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1625" y="7600"/>
                                  </a:moveTo>
                                  <a:lnTo>
                                    <a:pt x="1622" y="7600"/>
                                  </a:lnTo>
                                  <a:lnTo>
                                    <a:pt x="1634" y="7620"/>
                                  </a:lnTo>
                                  <a:lnTo>
                                    <a:pt x="1639" y="7620"/>
                                  </a:lnTo>
                                  <a:lnTo>
                                    <a:pt x="1625"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64"/>
                          <wps:cNvSpPr>
                            <a:spLocks/>
                          </wps:cNvSpPr>
                          <wps:spPr bwMode="auto">
                            <a:xfrm>
                              <a:off x="2754" y="-11935"/>
                              <a:ext cx="4226" cy="8040"/>
                            </a:xfrm>
                            <a:custGeom>
                              <a:avLst/>
                              <a:gdLst>
                                <a:gd name="T0" fmla="+- 0 4549 2754"/>
                                <a:gd name="T1" fmla="*/ T0 w 4226"/>
                                <a:gd name="T2" fmla="+- 0 -4335 -11935"/>
                                <a:gd name="T3" fmla="*/ -4335 h 8040"/>
                                <a:gd name="T4" fmla="+- 0 4546 2754"/>
                                <a:gd name="T5" fmla="*/ T4 w 4226"/>
                                <a:gd name="T6" fmla="+- 0 -4335 -11935"/>
                                <a:gd name="T7" fmla="*/ -4335 h 8040"/>
                                <a:gd name="T8" fmla="+- 0 4532 2754"/>
                                <a:gd name="T9" fmla="*/ T8 w 4226"/>
                                <a:gd name="T10" fmla="+- 0 -4315 -11935"/>
                                <a:gd name="T11" fmla="*/ -4315 h 8040"/>
                                <a:gd name="T12" fmla="+- 0 4537 2754"/>
                                <a:gd name="T13" fmla="*/ T12 w 4226"/>
                                <a:gd name="T14" fmla="+- 0 -4315 -11935"/>
                                <a:gd name="T15" fmla="*/ -4315 h 8040"/>
                                <a:gd name="T16" fmla="+- 0 4549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1795" y="7600"/>
                                  </a:moveTo>
                                  <a:lnTo>
                                    <a:pt x="1792" y="7600"/>
                                  </a:lnTo>
                                  <a:lnTo>
                                    <a:pt x="1778" y="7620"/>
                                  </a:lnTo>
                                  <a:lnTo>
                                    <a:pt x="1783" y="7620"/>
                                  </a:lnTo>
                                  <a:lnTo>
                                    <a:pt x="1795"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65"/>
                          <wps:cNvSpPr>
                            <a:spLocks/>
                          </wps:cNvSpPr>
                          <wps:spPr bwMode="auto">
                            <a:xfrm>
                              <a:off x="2754" y="-11935"/>
                              <a:ext cx="4226" cy="8040"/>
                            </a:xfrm>
                            <a:custGeom>
                              <a:avLst/>
                              <a:gdLst>
                                <a:gd name="T0" fmla="+- 0 4580 2754"/>
                                <a:gd name="T1" fmla="*/ T0 w 4226"/>
                                <a:gd name="T2" fmla="+- 0 -4335 -11935"/>
                                <a:gd name="T3" fmla="*/ -4335 h 8040"/>
                                <a:gd name="T4" fmla="+- 0 4577 2754"/>
                                <a:gd name="T5" fmla="*/ T4 w 4226"/>
                                <a:gd name="T6" fmla="+- 0 -4335 -11935"/>
                                <a:gd name="T7" fmla="*/ -4335 h 8040"/>
                                <a:gd name="T8" fmla="+- 0 4589 2754"/>
                                <a:gd name="T9" fmla="*/ T8 w 4226"/>
                                <a:gd name="T10" fmla="+- 0 -4315 -11935"/>
                                <a:gd name="T11" fmla="*/ -4315 h 8040"/>
                                <a:gd name="T12" fmla="+- 0 4594 2754"/>
                                <a:gd name="T13" fmla="*/ T12 w 4226"/>
                                <a:gd name="T14" fmla="+- 0 -4315 -11935"/>
                                <a:gd name="T15" fmla="*/ -4315 h 8040"/>
                                <a:gd name="T16" fmla="+- 0 4580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1826" y="7600"/>
                                  </a:moveTo>
                                  <a:lnTo>
                                    <a:pt x="1823" y="7600"/>
                                  </a:lnTo>
                                  <a:lnTo>
                                    <a:pt x="1835" y="7620"/>
                                  </a:lnTo>
                                  <a:lnTo>
                                    <a:pt x="1840" y="7620"/>
                                  </a:lnTo>
                                  <a:lnTo>
                                    <a:pt x="1826"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66"/>
                          <wps:cNvSpPr>
                            <a:spLocks/>
                          </wps:cNvSpPr>
                          <wps:spPr bwMode="auto">
                            <a:xfrm>
                              <a:off x="2754" y="-11935"/>
                              <a:ext cx="4226" cy="8040"/>
                            </a:xfrm>
                            <a:custGeom>
                              <a:avLst/>
                              <a:gdLst>
                                <a:gd name="T0" fmla="+- 0 4750 2754"/>
                                <a:gd name="T1" fmla="*/ T0 w 4226"/>
                                <a:gd name="T2" fmla="+- 0 -4335 -11935"/>
                                <a:gd name="T3" fmla="*/ -4335 h 8040"/>
                                <a:gd name="T4" fmla="+- 0 4747 2754"/>
                                <a:gd name="T5" fmla="*/ T4 w 4226"/>
                                <a:gd name="T6" fmla="+- 0 -4335 -11935"/>
                                <a:gd name="T7" fmla="*/ -4335 h 8040"/>
                                <a:gd name="T8" fmla="+- 0 4733 2754"/>
                                <a:gd name="T9" fmla="*/ T8 w 4226"/>
                                <a:gd name="T10" fmla="+- 0 -4315 -11935"/>
                                <a:gd name="T11" fmla="*/ -4315 h 8040"/>
                                <a:gd name="T12" fmla="+- 0 4738 2754"/>
                                <a:gd name="T13" fmla="*/ T12 w 4226"/>
                                <a:gd name="T14" fmla="+- 0 -4315 -11935"/>
                                <a:gd name="T15" fmla="*/ -4315 h 8040"/>
                                <a:gd name="T16" fmla="+- 0 4750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1996" y="7600"/>
                                  </a:moveTo>
                                  <a:lnTo>
                                    <a:pt x="1993" y="7600"/>
                                  </a:lnTo>
                                  <a:lnTo>
                                    <a:pt x="1979" y="7620"/>
                                  </a:lnTo>
                                  <a:lnTo>
                                    <a:pt x="1984" y="7620"/>
                                  </a:lnTo>
                                  <a:lnTo>
                                    <a:pt x="1996"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67"/>
                          <wps:cNvSpPr>
                            <a:spLocks/>
                          </wps:cNvSpPr>
                          <wps:spPr bwMode="auto">
                            <a:xfrm>
                              <a:off x="2754" y="-11935"/>
                              <a:ext cx="4226" cy="8040"/>
                            </a:xfrm>
                            <a:custGeom>
                              <a:avLst/>
                              <a:gdLst>
                                <a:gd name="T0" fmla="+- 0 4781 2754"/>
                                <a:gd name="T1" fmla="*/ T0 w 4226"/>
                                <a:gd name="T2" fmla="+- 0 -4335 -11935"/>
                                <a:gd name="T3" fmla="*/ -4335 h 8040"/>
                                <a:gd name="T4" fmla="+- 0 4778 2754"/>
                                <a:gd name="T5" fmla="*/ T4 w 4226"/>
                                <a:gd name="T6" fmla="+- 0 -4335 -11935"/>
                                <a:gd name="T7" fmla="*/ -4335 h 8040"/>
                                <a:gd name="T8" fmla="+- 0 4790 2754"/>
                                <a:gd name="T9" fmla="*/ T8 w 4226"/>
                                <a:gd name="T10" fmla="+- 0 -4315 -11935"/>
                                <a:gd name="T11" fmla="*/ -4315 h 8040"/>
                                <a:gd name="T12" fmla="+- 0 4795 2754"/>
                                <a:gd name="T13" fmla="*/ T12 w 4226"/>
                                <a:gd name="T14" fmla="+- 0 -4315 -11935"/>
                                <a:gd name="T15" fmla="*/ -4315 h 8040"/>
                                <a:gd name="T16" fmla="+- 0 4781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2027" y="7600"/>
                                  </a:moveTo>
                                  <a:lnTo>
                                    <a:pt x="2024" y="7600"/>
                                  </a:lnTo>
                                  <a:lnTo>
                                    <a:pt x="2036" y="7620"/>
                                  </a:lnTo>
                                  <a:lnTo>
                                    <a:pt x="2041" y="7620"/>
                                  </a:lnTo>
                                  <a:lnTo>
                                    <a:pt x="2027"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68"/>
                          <wps:cNvSpPr>
                            <a:spLocks/>
                          </wps:cNvSpPr>
                          <wps:spPr bwMode="auto">
                            <a:xfrm>
                              <a:off x="2754" y="-11935"/>
                              <a:ext cx="4226" cy="8040"/>
                            </a:xfrm>
                            <a:custGeom>
                              <a:avLst/>
                              <a:gdLst>
                                <a:gd name="T0" fmla="+- 0 4951 2754"/>
                                <a:gd name="T1" fmla="*/ T0 w 4226"/>
                                <a:gd name="T2" fmla="+- 0 -4335 -11935"/>
                                <a:gd name="T3" fmla="*/ -4335 h 8040"/>
                                <a:gd name="T4" fmla="+- 0 4948 2754"/>
                                <a:gd name="T5" fmla="*/ T4 w 4226"/>
                                <a:gd name="T6" fmla="+- 0 -4335 -11935"/>
                                <a:gd name="T7" fmla="*/ -4335 h 8040"/>
                                <a:gd name="T8" fmla="+- 0 4934 2754"/>
                                <a:gd name="T9" fmla="*/ T8 w 4226"/>
                                <a:gd name="T10" fmla="+- 0 -4315 -11935"/>
                                <a:gd name="T11" fmla="*/ -4315 h 8040"/>
                                <a:gd name="T12" fmla="+- 0 4939 2754"/>
                                <a:gd name="T13" fmla="*/ T12 w 4226"/>
                                <a:gd name="T14" fmla="+- 0 -4315 -11935"/>
                                <a:gd name="T15" fmla="*/ -4315 h 8040"/>
                                <a:gd name="T16" fmla="+- 0 4951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2197" y="7600"/>
                                  </a:moveTo>
                                  <a:lnTo>
                                    <a:pt x="2194" y="7600"/>
                                  </a:lnTo>
                                  <a:lnTo>
                                    <a:pt x="2180" y="7620"/>
                                  </a:lnTo>
                                  <a:lnTo>
                                    <a:pt x="2185" y="7620"/>
                                  </a:lnTo>
                                  <a:lnTo>
                                    <a:pt x="2197"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69"/>
                          <wps:cNvSpPr>
                            <a:spLocks/>
                          </wps:cNvSpPr>
                          <wps:spPr bwMode="auto">
                            <a:xfrm>
                              <a:off x="2754" y="-11935"/>
                              <a:ext cx="4226" cy="8040"/>
                            </a:xfrm>
                            <a:custGeom>
                              <a:avLst/>
                              <a:gdLst>
                                <a:gd name="T0" fmla="+- 0 4982 2754"/>
                                <a:gd name="T1" fmla="*/ T0 w 4226"/>
                                <a:gd name="T2" fmla="+- 0 -4335 -11935"/>
                                <a:gd name="T3" fmla="*/ -4335 h 8040"/>
                                <a:gd name="T4" fmla="+- 0 4980 2754"/>
                                <a:gd name="T5" fmla="*/ T4 w 4226"/>
                                <a:gd name="T6" fmla="+- 0 -4335 -11935"/>
                                <a:gd name="T7" fmla="*/ -4335 h 8040"/>
                                <a:gd name="T8" fmla="+- 0 4991 2754"/>
                                <a:gd name="T9" fmla="*/ T8 w 4226"/>
                                <a:gd name="T10" fmla="+- 0 -4315 -11935"/>
                                <a:gd name="T11" fmla="*/ -4315 h 8040"/>
                                <a:gd name="T12" fmla="+- 0 4996 2754"/>
                                <a:gd name="T13" fmla="*/ T12 w 4226"/>
                                <a:gd name="T14" fmla="+- 0 -4315 -11935"/>
                                <a:gd name="T15" fmla="*/ -4315 h 8040"/>
                                <a:gd name="T16" fmla="+- 0 4982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2228" y="7600"/>
                                  </a:moveTo>
                                  <a:lnTo>
                                    <a:pt x="2226" y="7600"/>
                                  </a:lnTo>
                                  <a:lnTo>
                                    <a:pt x="2237" y="7620"/>
                                  </a:lnTo>
                                  <a:lnTo>
                                    <a:pt x="2242" y="7620"/>
                                  </a:lnTo>
                                  <a:lnTo>
                                    <a:pt x="2228"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70"/>
                          <wps:cNvSpPr>
                            <a:spLocks/>
                          </wps:cNvSpPr>
                          <wps:spPr bwMode="auto">
                            <a:xfrm>
                              <a:off x="2754" y="-11935"/>
                              <a:ext cx="4226" cy="8040"/>
                            </a:xfrm>
                            <a:custGeom>
                              <a:avLst/>
                              <a:gdLst>
                                <a:gd name="T0" fmla="+- 0 5152 2754"/>
                                <a:gd name="T1" fmla="*/ T0 w 4226"/>
                                <a:gd name="T2" fmla="+- 0 -4335 -11935"/>
                                <a:gd name="T3" fmla="*/ -4335 h 8040"/>
                                <a:gd name="T4" fmla="+- 0 5150 2754"/>
                                <a:gd name="T5" fmla="*/ T4 w 4226"/>
                                <a:gd name="T6" fmla="+- 0 -4335 -11935"/>
                                <a:gd name="T7" fmla="*/ -4335 h 8040"/>
                                <a:gd name="T8" fmla="+- 0 5136 2754"/>
                                <a:gd name="T9" fmla="*/ T8 w 4226"/>
                                <a:gd name="T10" fmla="+- 0 -4315 -11935"/>
                                <a:gd name="T11" fmla="*/ -4315 h 8040"/>
                                <a:gd name="T12" fmla="+- 0 5141 2754"/>
                                <a:gd name="T13" fmla="*/ T12 w 4226"/>
                                <a:gd name="T14" fmla="+- 0 -4315 -11935"/>
                                <a:gd name="T15" fmla="*/ -4315 h 8040"/>
                                <a:gd name="T16" fmla="+- 0 5152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2398" y="7600"/>
                                  </a:moveTo>
                                  <a:lnTo>
                                    <a:pt x="2396" y="7600"/>
                                  </a:lnTo>
                                  <a:lnTo>
                                    <a:pt x="2382" y="7620"/>
                                  </a:lnTo>
                                  <a:lnTo>
                                    <a:pt x="2387" y="7620"/>
                                  </a:lnTo>
                                  <a:lnTo>
                                    <a:pt x="2398"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71"/>
                          <wps:cNvSpPr>
                            <a:spLocks/>
                          </wps:cNvSpPr>
                          <wps:spPr bwMode="auto">
                            <a:xfrm>
                              <a:off x="2754" y="-11935"/>
                              <a:ext cx="4226" cy="8040"/>
                            </a:xfrm>
                            <a:custGeom>
                              <a:avLst/>
                              <a:gdLst>
                                <a:gd name="T0" fmla="+- 0 5184 2754"/>
                                <a:gd name="T1" fmla="*/ T0 w 4226"/>
                                <a:gd name="T2" fmla="+- 0 -4335 -11935"/>
                                <a:gd name="T3" fmla="*/ -4335 h 8040"/>
                                <a:gd name="T4" fmla="+- 0 5181 2754"/>
                                <a:gd name="T5" fmla="*/ T4 w 4226"/>
                                <a:gd name="T6" fmla="+- 0 -4335 -11935"/>
                                <a:gd name="T7" fmla="*/ -4335 h 8040"/>
                                <a:gd name="T8" fmla="+- 0 5193 2754"/>
                                <a:gd name="T9" fmla="*/ T8 w 4226"/>
                                <a:gd name="T10" fmla="+- 0 -4315 -11935"/>
                                <a:gd name="T11" fmla="*/ -4315 h 8040"/>
                                <a:gd name="T12" fmla="+- 0 5197 2754"/>
                                <a:gd name="T13" fmla="*/ T12 w 4226"/>
                                <a:gd name="T14" fmla="+- 0 -4315 -11935"/>
                                <a:gd name="T15" fmla="*/ -4315 h 8040"/>
                                <a:gd name="T16" fmla="+- 0 5184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2430" y="7600"/>
                                  </a:moveTo>
                                  <a:lnTo>
                                    <a:pt x="2427" y="7600"/>
                                  </a:lnTo>
                                  <a:lnTo>
                                    <a:pt x="2439" y="7620"/>
                                  </a:lnTo>
                                  <a:lnTo>
                                    <a:pt x="2443" y="7620"/>
                                  </a:lnTo>
                                  <a:lnTo>
                                    <a:pt x="2430"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72"/>
                          <wps:cNvSpPr>
                            <a:spLocks/>
                          </wps:cNvSpPr>
                          <wps:spPr bwMode="auto">
                            <a:xfrm>
                              <a:off x="2754" y="-11935"/>
                              <a:ext cx="4226" cy="8040"/>
                            </a:xfrm>
                            <a:custGeom>
                              <a:avLst/>
                              <a:gdLst>
                                <a:gd name="T0" fmla="+- 0 5353 2754"/>
                                <a:gd name="T1" fmla="*/ T0 w 4226"/>
                                <a:gd name="T2" fmla="+- 0 -4335 -11935"/>
                                <a:gd name="T3" fmla="*/ -4335 h 8040"/>
                                <a:gd name="T4" fmla="+- 0 5351 2754"/>
                                <a:gd name="T5" fmla="*/ T4 w 4226"/>
                                <a:gd name="T6" fmla="+- 0 -4335 -11935"/>
                                <a:gd name="T7" fmla="*/ -4335 h 8040"/>
                                <a:gd name="T8" fmla="+- 0 5337 2754"/>
                                <a:gd name="T9" fmla="*/ T8 w 4226"/>
                                <a:gd name="T10" fmla="+- 0 -4315 -11935"/>
                                <a:gd name="T11" fmla="*/ -4315 h 8040"/>
                                <a:gd name="T12" fmla="+- 0 5342 2754"/>
                                <a:gd name="T13" fmla="*/ T12 w 4226"/>
                                <a:gd name="T14" fmla="+- 0 -4315 -11935"/>
                                <a:gd name="T15" fmla="*/ -4315 h 8040"/>
                                <a:gd name="T16" fmla="+- 0 5353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2599" y="7600"/>
                                  </a:moveTo>
                                  <a:lnTo>
                                    <a:pt x="2597" y="7600"/>
                                  </a:lnTo>
                                  <a:lnTo>
                                    <a:pt x="2583" y="7620"/>
                                  </a:lnTo>
                                  <a:lnTo>
                                    <a:pt x="2588" y="7620"/>
                                  </a:lnTo>
                                  <a:lnTo>
                                    <a:pt x="2599"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73"/>
                          <wps:cNvSpPr>
                            <a:spLocks/>
                          </wps:cNvSpPr>
                          <wps:spPr bwMode="auto">
                            <a:xfrm>
                              <a:off x="2754" y="-11935"/>
                              <a:ext cx="4226" cy="8040"/>
                            </a:xfrm>
                            <a:custGeom>
                              <a:avLst/>
                              <a:gdLst>
                                <a:gd name="T0" fmla="+- 0 5385 2754"/>
                                <a:gd name="T1" fmla="*/ T0 w 4226"/>
                                <a:gd name="T2" fmla="+- 0 -4335 -11935"/>
                                <a:gd name="T3" fmla="*/ -4335 h 8040"/>
                                <a:gd name="T4" fmla="+- 0 5382 2754"/>
                                <a:gd name="T5" fmla="*/ T4 w 4226"/>
                                <a:gd name="T6" fmla="+- 0 -4335 -11935"/>
                                <a:gd name="T7" fmla="*/ -4335 h 8040"/>
                                <a:gd name="T8" fmla="+- 0 5394 2754"/>
                                <a:gd name="T9" fmla="*/ T8 w 4226"/>
                                <a:gd name="T10" fmla="+- 0 -4315 -11935"/>
                                <a:gd name="T11" fmla="*/ -4315 h 8040"/>
                                <a:gd name="T12" fmla="+- 0 5399 2754"/>
                                <a:gd name="T13" fmla="*/ T12 w 4226"/>
                                <a:gd name="T14" fmla="+- 0 -4315 -11935"/>
                                <a:gd name="T15" fmla="*/ -4315 h 8040"/>
                                <a:gd name="T16" fmla="+- 0 5385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2631" y="7600"/>
                                  </a:moveTo>
                                  <a:lnTo>
                                    <a:pt x="2628" y="7600"/>
                                  </a:lnTo>
                                  <a:lnTo>
                                    <a:pt x="2640" y="7620"/>
                                  </a:lnTo>
                                  <a:lnTo>
                                    <a:pt x="2645" y="7620"/>
                                  </a:lnTo>
                                  <a:lnTo>
                                    <a:pt x="2631"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74"/>
                          <wps:cNvSpPr>
                            <a:spLocks/>
                          </wps:cNvSpPr>
                          <wps:spPr bwMode="auto">
                            <a:xfrm>
                              <a:off x="2754" y="-11935"/>
                              <a:ext cx="4226" cy="8040"/>
                            </a:xfrm>
                            <a:custGeom>
                              <a:avLst/>
                              <a:gdLst>
                                <a:gd name="T0" fmla="+- 0 5555 2754"/>
                                <a:gd name="T1" fmla="*/ T0 w 4226"/>
                                <a:gd name="T2" fmla="+- 0 -4335 -11935"/>
                                <a:gd name="T3" fmla="*/ -4335 h 8040"/>
                                <a:gd name="T4" fmla="+- 0 5552 2754"/>
                                <a:gd name="T5" fmla="*/ T4 w 4226"/>
                                <a:gd name="T6" fmla="+- 0 -4335 -11935"/>
                                <a:gd name="T7" fmla="*/ -4335 h 8040"/>
                                <a:gd name="T8" fmla="+- 0 5538 2754"/>
                                <a:gd name="T9" fmla="*/ T8 w 4226"/>
                                <a:gd name="T10" fmla="+- 0 -4315 -11935"/>
                                <a:gd name="T11" fmla="*/ -4315 h 8040"/>
                                <a:gd name="T12" fmla="+- 0 5543 2754"/>
                                <a:gd name="T13" fmla="*/ T12 w 4226"/>
                                <a:gd name="T14" fmla="+- 0 -4315 -11935"/>
                                <a:gd name="T15" fmla="*/ -4315 h 8040"/>
                                <a:gd name="T16" fmla="+- 0 5555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2801" y="7600"/>
                                  </a:moveTo>
                                  <a:lnTo>
                                    <a:pt x="2798" y="7600"/>
                                  </a:lnTo>
                                  <a:lnTo>
                                    <a:pt x="2784" y="7620"/>
                                  </a:lnTo>
                                  <a:lnTo>
                                    <a:pt x="2789" y="7620"/>
                                  </a:lnTo>
                                  <a:lnTo>
                                    <a:pt x="2801"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75"/>
                          <wps:cNvSpPr>
                            <a:spLocks/>
                          </wps:cNvSpPr>
                          <wps:spPr bwMode="auto">
                            <a:xfrm>
                              <a:off x="2754" y="-11935"/>
                              <a:ext cx="4226" cy="8040"/>
                            </a:xfrm>
                            <a:custGeom>
                              <a:avLst/>
                              <a:gdLst>
                                <a:gd name="T0" fmla="+- 0 5586 2754"/>
                                <a:gd name="T1" fmla="*/ T0 w 4226"/>
                                <a:gd name="T2" fmla="+- 0 -4335 -11935"/>
                                <a:gd name="T3" fmla="*/ -4335 h 8040"/>
                                <a:gd name="T4" fmla="+- 0 5583 2754"/>
                                <a:gd name="T5" fmla="*/ T4 w 4226"/>
                                <a:gd name="T6" fmla="+- 0 -4335 -11935"/>
                                <a:gd name="T7" fmla="*/ -4335 h 8040"/>
                                <a:gd name="T8" fmla="+- 0 5595 2754"/>
                                <a:gd name="T9" fmla="*/ T8 w 4226"/>
                                <a:gd name="T10" fmla="+- 0 -4315 -11935"/>
                                <a:gd name="T11" fmla="*/ -4315 h 8040"/>
                                <a:gd name="T12" fmla="+- 0 5600 2754"/>
                                <a:gd name="T13" fmla="*/ T12 w 4226"/>
                                <a:gd name="T14" fmla="+- 0 -4315 -11935"/>
                                <a:gd name="T15" fmla="*/ -4315 h 8040"/>
                                <a:gd name="T16" fmla="+- 0 5586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2832" y="7600"/>
                                  </a:moveTo>
                                  <a:lnTo>
                                    <a:pt x="2829" y="7600"/>
                                  </a:lnTo>
                                  <a:lnTo>
                                    <a:pt x="2841" y="7620"/>
                                  </a:lnTo>
                                  <a:lnTo>
                                    <a:pt x="2846" y="7620"/>
                                  </a:lnTo>
                                  <a:lnTo>
                                    <a:pt x="2832"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76"/>
                          <wps:cNvSpPr>
                            <a:spLocks/>
                          </wps:cNvSpPr>
                          <wps:spPr bwMode="auto">
                            <a:xfrm>
                              <a:off x="2754" y="-11935"/>
                              <a:ext cx="4226" cy="8040"/>
                            </a:xfrm>
                            <a:custGeom>
                              <a:avLst/>
                              <a:gdLst>
                                <a:gd name="T0" fmla="+- 0 5756 2754"/>
                                <a:gd name="T1" fmla="*/ T0 w 4226"/>
                                <a:gd name="T2" fmla="+- 0 -4335 -11935"/>
                                <a:gd name="T3" fmla="*/ -4335 h 8040"/>
                                <a:gd name="T4" fmla="+- 0 5753 2754"/>
                                <a:gd name="T5" fmla="*/ T4 w 4226"/>
                                <a:gd name="T6" fmla="+- 0 -4335 -11935"/>
                                <a:gd name="T7" fmla="*/ -4335 h 8040"/>
                                <a:gd name="T8" fmla="+- 0 5739 2754"/>
                                <a:gd name="T9" fmla="*/ T8 w 4226"/>
                                <a:gd name="T10" fmla="+- 0 -4315 -11935"/>
                                <a:gd name="T11" fmla="*/ -4315 h 8040"/>
                                <a:gd name="T12" fmla="+- 0 5744 2754"/>
                                <a:gd name="T13" fmla="*/ T12 w 4226"/>
                                <a:gd name="T14" fmla="+- 0 -4315 -11935"/>
                                <a:gd name="T15" fmla="*/ -4315 h 8040"/>
                                <a:gd name="T16" fmla="+- 0 5756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3002" y="7600"/>
                                  </a:moveTo>
                                  <a:lnTo>
                                    <a:pt x="2999" y="7600"/>
                                  </a:lnTo>
                                  <a:lnTo>
                                    <a:pt x="2985" y="7620"/>
                                  </a:lnTo>
                                  <a:lnTo>
                                    <a:pt x="2990" y="7620"/>
                                  </a:lnTo>
                                  <a:lnTo>
                                    <a:pt x="3002"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77"/>
                          <wps:cNvSpPr>
                            <a:spLocks/>
                          </wps:cNvSpPr>
                          <wps:spPr bwMode="auto">
                            <a:xfrm>
                              <a:off x="2754" y="-11935"/>
                              <a:ext cx="4226" cy="8040"/>
                            </a:xfrm>
                            <a:custGeom>
                              <a:avLst/>
                              <a:gdLst>
                                <a:gd name="T0" fmla="+- 0 5787 2754"/>
                                <a:gd name="T1" fmla="*/ T0 w 4226"/>
                                <a:gd name="T2" fmla="+- 0 -4335 -11935"/>
                                <a:gd name="T3" fmla="*/ -4335 h 8040"/>
                                <a:gd name="T4" fmla="+- 0 5784 2754"/>
                                <a:gd name="T5" fmla="*/ T4 w 4226"/>
                                <a:gd name="T6" fmla="+- 0 -4335 -11935"/>
                                <a:gd name="T7" fmla="*/ -4335 h 8040"/>
                                <a:gd name="T8" fmla="+- 0 5796 2754"/>
                                <a:gd name="T9" fmla="*/ T8 w 4226"/>
                                <a:gd name="T10" fmla="+- 0 -4315 -11935"/>
                                <a:gd name="T11" fmla="*/ -4315 h 8040"/>
                                <a:gd name="T12" fmla="+- 0 5801 2754"/>
                                <a:gd name="T13" fmla="*/ T12 w 4226"/>
                                <a:gd name="T14" fmla="+- 0 -4315 -11935"/>
                                <a:gd name="T15" fmla="*/ -4315 h 8040"/>
                                <a:gd name="T16" fmla="+- 0 5787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3033" y="7600"/>
                                  </a:moveTo>
                                  <a:lnTo>
                                    <a:pt x="3030" y="7600"/>
                                  </a:lnTo>
                                  <a:lnTo>
                                    <a:pt x="3042" y="7620"/>
                                  </a:lnTo>
                                  <a:lnTo>
                                    <a:pt x="3047" y="7620"/>
                                  </a:lnTo>
                                  <a:lnTo>
                                    <a:pt x="3033"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78"/>
                          <wps:cNvSpPr>
                            <a:spLocks/>
                          </wps:cNvSpPr>
                          <wps:spPr bwMode="auto">
                            <a:xfrm>
                              <a:off x="2754" y="-11935"/>
                              <a:ext cx="4226" cy="8040"/>
                            </a:xfrm>
                            <a:custGeom>
                              <a:avLst/>
                              <a:gdLst>
                                <a:gd name="T0" fmla="+- 0 5957 2754"/>
                                <a:gd name="T1" fmla="*/ T0 w 4226"/>
                                <a:gd name="T2" fmla="+- 0 -4335 -11935"/>
                                <a:gd name="T3" fmla="*/ -4335 h 8040"/>
                                <a:gd name="T4" fmla="+- 0 5954 2754"/>
                                <a:gd name="T5" fmla="*/ T4 w 4226"/>
                                <a:gd name="T6" fmla="+- 0 -4335 -11935"/>
                                <a:gd name="T7" fmla="*/ -4335 h 8040"/>
                                <a:gd name="T8" fmla="+- 0 5940 2754"/>
                                <a:gd name="T9" fmla="*/ T8 w 4226"/>
                                <a:gd name="T10" fmla="+- 0 -4315 -11935"/>
                                <a:gd name="T11" fmla="*/ -4315 h 8040"/>
                                <a:gd name="T12" fmla="+- 0 5945 2754"/>
                                <a:gd name="T13" fmla="*/ T12 w 4226"/>
                                <a:gd name="T14" fmla="+- 0 -4315 -11935"/>
                                <a:gd name="T15" fmla="*/ -4315 h 8040"/>
                                <a:gd name="T16" fmla="+- 0 5957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3203" y="7600"/>
                                  </a:moveTo>
                                  <a:lnTo>
                                    <a:pt x="3200" y="7600"/>
                                  </a:lnTo>
                                  <a:lnTo>
                                    <a:pt x="3186" y="7620"/>
                                  </a:lnTo>
                                  <a:lnTo>
                                    <a:pt x="3191" y="7620"/>
                                  </a:lnTo>
                                  <a:lnTo>
                                    <a:pt x="3203"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79"/>
                          <wps:cNvSpPr>
                            <a:spLocks/>
                          </wps:cNvSpPr>
                          <wps:spPr bwMode="auto">
                            <a:xfrm>
                              <a:off x="2754" y="-11935"/>
                              <a:ext cx="4226" cy="8040"/>
                            </a:xfrm>
                            <a:custGeom>
                              <a:avLst/>
                              <a:gdLst>
                                <a:gd name="T0" fmla="+- 0 5988 2754"/>
                                <a:gd name="T1" fmla="*/ T0 w 4226"/>
                                <a:gd name="T2" fmla="+- 0 -4335 -11935"/>
                                <a:gd name="T3" fmla="*/ -4335 h 8040"/>
                                <a:gd name="T4" fmla="+- 0 5986 2754"/>
                                <a:gd name="T5" fmla="*/ T4 w 4226"/>
                                <a:gd name="T6" fmla="+- 0 -4335 -11935"/>
                                <a:gd name="T7" fmla="*/ -4335 h 8040"/>
                                <a:gd name="T8" fmla="+- 0 5997 2754"/>
                                <a:gd name="T9" fmla="*/ T8 w 4226"/>
                                <a:gd name="T10" fmla="+- 0 -4315 -11935"/>
                                <a:gd name="T11" fmla="*/ -4315 h 8040"/>
                                <a:gd name="T12" fmla="+- 0 6002 2754"/>
                                <a:gd name="T13" fmla="*/ T12 w 4226"/>
                                <a:gd name="T14" fmla="+- 0 -4315 -11935"/>
                                <a:gd name="T15" fmla="*/ -4315 h 8040"/>
                                <a:gd name="T16" fmla="+- 0 5988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3234" y="7600"/>
                                  </a:moveTo>
                                  <a:lnTo>
                                    <a:pt x="3232" y="7600"/>
                                  </a:lnTo>
                                  <a:lnTo>
                                    <a:pt x="3243" y="7620"/>
                                  </a:lnTo>
                                  <a:lnTo>
                                    <a:pt x="3248" y="7620"/>
                                  </a:lnTo>
                                  <a:lnTo>
                                    <a:pt x="3234"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80"/>
                          <wps:cNvSpPr>
                            <a:spLocks/>
                          </wps:cNvSpPr>
                          <wps:spPr bwMode="auto">
                            <a:xfrm>
                              <a:off x="2754" y="-11935"/>
                              <a:ext cx="4226" cy="8040"/>
                            </a:xfrm>
                            <a:custGeom>
                              <a:avLst/>
                              <a:gdLst>
                                <a:gd name="T0" fmla="+- 0 6158 2754"/>
                                <a:gd name="T1" fmla="*/ T0 w 4226"/>
                                <a:gd name="T2" fmla="+- 0 -4335 -11935"/>
                                <a:gd name="T3" fmla="*/ -4335 h 8040"/>
                                <a:gd name="T4" fmla="+- 0 6155 2754"/>
                                <a:gd name="T5" fmla="*/ T4 w 4226"/>
                                <a:gd name="T6" fmla="+- 0 -4335 -11935"/>
                                <a:gd name="T7" fmla="*/ -4335 h 8040"/>
                                <a:gd name="T8" fmla="+- 0 6142 2754"/>
                                <a:gd name="T9" fmla="*/ T8 w 4226"/>
                                <a:gd name="T10" fmla="+- 0 -4315 -11935"/>
                                <a:gd name="T11" fmla="*/ -4315 h 8040"/>
                                <a:gd name="T12" fmla="+- 0 6146 2754"/>
                                <a:gd name="T13" fmla="*/ T12 w 4226"/>
                                <a:gd name="T14" fmla="+- 0 -4315 -11935"/>
                                <a:gd name="T15" fmla="*/ -4315 h 8040"/>
                                <a:gd name="T16" fmla="+- 0 6158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3404" y="7600"/>
                                  </a:moveTo>
                                  <a:lnTo>
                                    <a:pt x="3401" y="7600"/>
                                  </a:lnTo>
                                  <a:lnTo>
                                    <a:pt x="3388" y="7620"/>
                                  </a:lnTo>
                                  <a:lnTo>
                                    <a:pt x="3392" y="7620"/>
                                  </a:lnTo>
                                  <a:lnTo>
                                    <a:pt x="3404"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81"/>
                          <wps:cNvSpPr>
                            <a:spLocks/>
                          </wps:cNvSpPr>
                          <wps:spPr bwMode="auto">
                            <a:xfrm>
                              <a:off x="2754" y="-11935"/>
                              <a:ext cx="4226" cy="8040"/>
                            </a:xfrm>
                            <a:custGeom>
                              <a:avLst/>
                              <a:gdLst>
                                <a:gd name="T0" fmla="+- 0 6189 2754"/>
                                <a:gd name="T1" fmla="*/ T0 w 4226"/>
                                <a:gd name="T2" fmla="+- 0 -4335 -11935"/>
                                <a:gd name="T3" fmla="*/ -4335 h 8040"/>
                                <a:gd name="T4" fmla="+- 0 6187 2754"/>
                                <a:gd name="T5" fmla="*/ T4 w 4226"/>
                                <a:gd name="T6" fmla="+- 0 -4335 -11935"/>
                                <a:gd name="T7" fmla="*/ -4335 h 8040"/>
                                <a:gd name="T8" fmla="+- 0 6198 2754"/>
                                <a:gd name="T9" fmla="*/ T8 w 4226"/>
                                <a:gd name="T10" fmla="+- 0 -4315 -11935"/>
                                <a:gd name="T11" fmla="*/ -4315 h 8040"/>
                                <a:gd name="T12" fmla="+- 0 6203 2754"/>
                                <a:gd name="T13" fmla="*/ T12 w 4226"/>
                                <a:gd name="T14" fmla="+- 0 -4315 -11935"/>
                                <a:gd name="T15" fmla="*/ -4315 h 8040"/>
                                <a:gd name="T16" fmla="+- 0 6189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3435" y="7600"/>
                                  </a:moveTo>
                                  <a:lnTo>
                                    <a:pt x="3433" y="7600"/>
                                  </a:lnTo>
                                  <a:lnTo>
                                    <a:pt x="3444" y="7620"/>
                                  </a:lnTo>
                                  <a:lnTo>
                                    <a:pt x="3449" y="7620"/>
                                  </a:lnTo>
                                  <a:lnTo>
                                    <a:pt x="3435"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82"/>
                          <wps:cNvSpPr>
                            <a:spLocks/>
                          </wps:cNvSpPr>
                          <wps:spPr bwMode="auto">
                            <a:xfrm>
                              <a:off x="2754" y="-11935"/>
                              <a:ext cx="4226" cy="8040"/>
                            </a:xfrm>
                            <a:custGeom>
                              <a:avLst/>
                              <a:gdLst>
                                <a:gd name="T0" fmla="+- 0 6359 2754"/>
                                <a:gd name="T1" fmla="*/ T0 w 4226"/>
                                <a:gd name="T2" fmla="+- 0 -4335 -11935"/>
                                <a:gd name="T3" fmla="*/ -4335 h 8040"/>
                                <a:gd name="T4" fmla="+- 0 6357 2754"/>
                                <a:gd name="T5" fmla="*/ T4 w 4226"/>
                                <a:gd name="T6" fmla="+- 0 -4335 -11935"/>
                                <a:gd name="T7" fmla="*/ -4335 h 8040"/>
                                <a:gd name="T8" fmla="+- 0 6343 2754"/>
                                <a:gd name="T9" fmla="*/ T8 w 4226"/>
                                <a:gd name="T10" fmla="+- 0 -4315 -11935"/>
                                <a:gd name="T11" fmla="*/ -4315 h 8040"/>
                                <a:gd name="T12" fmla="+- 0 6348 2754"/>
                                <a:gd name="T13" fmla="*/ T12 w 4226"/>
                                <a:gd name="T14" fmla="+- 0 -4315 -11935"/>
                                <a:gd name="T15" fmla="*/ -4315 h 8040"/>
                                <a:gd name="T16" fmla="+- 0 6359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3605" y="7600"/>
                                  </a:moveTo>
                                  <a:lnTo>
                                    <a:pt x="3603" y="7600"/>
                                  </a:lnTo>
                                  <a:lnTo>
                                    <a:pt x="3589" y="7620"/>
                                  </a:lnTo>
                                  <a:lnTo>
                                    <a:pt x="3594" y="7620"/>
                                  </a:lnTo>
                                  <a:lnTo>
                                    <a:pt x="3605"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83"/>
                          <wps:cNvSpPr>
                            <a:spLocks/>
                          </wps:cNvSpPr>
                          <wps:spPr bwMode="auto">
                            <a:xfrm>
                              <a:off x="2754" y="-11935"/>
                              <a:ext cx="4226" cy="8040"/>
                            </a:xfrm>
                            <a:custGeom>
                              <a:avLst/>
                              <a:gdLst>
                                <a:gd name="T0" fmla="+- 0 6391 2754"/>
                                <a:gd name="T1" fmla="*/ T0 w 4226"/>
                                <a:gd name="T2" fmla="+- 0 -4335 -11935"/>
                                <a:gd name="T3" fmla="*/ -4335 h 8040"/>
                                <a:gd name="T4" fmla="+- 0 6388 2754"/>
                                <a:gd name="T5" fmla="*/ T4 w 4226"/>
                                <a:gd name="T6" fmla="+- 0 -4335 -11935"/>
                                <a:gd name="T7" fmla="*/ -4335 h 8040"/>
                                <a:gd name="T8" fmla="+- 0 6400 2754"/>
                                <a:gd name="T9" fmla="*/ T8 w 4226"/>
                                <a:gd name="T10" fmla="+- 0 -4315 -11935"/>
                                <a:gd name="T11" fmla="*/ -4315 h 8040"/>
                                <a:gd name="T12" fmla="+- 0 6405 2754"/>
                                <a:gd name="T13" fmla="*/ T12 w 4226"/>
                                <a:gd name="T14" fmla="+- 0 -4315 -11935"/>
                                <a:gd name="T15" fmla="*/ -4315 h 8040"/>
                                <a:gd name="T16" fmla="+- 0 6391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3637" y="7600"/>
                                  </a:moveTo>
                                  <a:lnTo>
                                    <a:pt x="3634" y="7600"/>
                                  </a:lnTo>
                                  <a:lnTo>
                                    <a:pt x="3646" y="7620"/>
                                  </a:lnTo>
                                  <a:lnTo>
                                    <a:pt x="3651" y="7620"/>
                                  </a:lnTo>
                                  <a:lnTo>
                                    <a:pt x="3637"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84"/>
                          <wps:cNvSpPr>
                            <a:spLocks/>
                          </wps:cNvSpPr>
                          <wps:spPr bwMode="auto">
                            <a:xfrm>
                              <a:off x="2754" y="-11935"/>
                              <a:ext cx="4226" cy="8040"/>
                            </a:xfrm>
                            <a:custGeom>
                              <a:avLst/>
                              <a:gdLst>
                                <a:gd name="T0" fmla="+- 0 6561 2754"/>
                                <a:gd name="T1" fmla="*/ T0 w 4226"/>
                                <a:gd name="T2" fmla="+- 0 -4335 -11935"/>
                                <a:gd name="T3" fmla="*/ -4335 h 8040"/>
                                <a:gd name="T4" fmla="+- 0 6558 2754"/>
                                <a:gd name="T5" fmla="*/ T4 w 4226"/>
                                <a:gd name="T6" fmla="+- 0 -4335 -11935"/>
                                <a:gd name="T7" fmla="*/ -4335 h 8040"/>
                                <a:gd name="T8" fmla="+- 0 6544 2754"/>
                                <a:gd name="T9" fmla="*/ T8 w 4226"/>
                                <a:gd name="T10" fmla="+- 0 -4315 -11935"/>
                                <a:gd name="T11" fmla="*/ -4315 h 8040"/>
                                <a:gd name="T12" fmla="+- 0 6549 2754"/>
                                <a:gd name="T13" fmla="*/ T12 w 4226"/>
                                <a:gd name="T14" fmla="+- 0 -4315 -11935"/>
                                <a:gd name="T15" fmla="*/ -4315 h 8040"/>
                                <a:gd name="T16" fmla="+- 0 6561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3807" y="7600"/>
                                  </a:moveTo>
                                  <a:lnTo>
                                    <a:pt x="3804" y="7600"/>
                                  </a:lnTo>
                                  <a:lnTo>
                                    <a:pt x="3790" y="7620"/>
                                  </a:lnTo>
                                  <a:lnTo>
                                    <a:pt x="3795" y="7620"/>
                                  </a:lnTo>
                                  <a:lnTo>
                                    <a:pt x="3807"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85"/>
                          <wps:cNvSpPr>
                            <a:spLocks/>
                          </wps:cNvSpPr>
                          <wps:spPr bwMode="auto">
                            <a:xfrm>
                              <a:off x="2754" y="-11935"/>
                              <a:ext cx="4226" cy="8040"/>
                            </a:xfrm>
                            <a:custGeom>
                              <a:avLst/>
                              <a:gdLst>
                                <a:gd name="T0" fmla="+- 0 6592 2754"/>
                                <a:gd name="T1" fmla="*/ T0 w 4226"/>
                                <a:gd name="T2" fmla="+- 0 -4335 -11935"/>
                                <a:gd name="T3" fmla="*/ -4335 h 8040"/>
                                <a:gd name="T4" fmla="+- 0 6589 2754"/>
                                <a:gd name="T5" fmla="*/ T4 w 4226"/>
                                <a:gd name="T6" fmla="+- 0 -4335 -11935"/>
                                <a:gd name="T7" fmla="*/ -4335 h 8040"/>
                                <a:gd name="T8" fmla="+- 0 6601 2754"/>
                                <a:gd name="T9" fmla="*/ T8 w 4226"/>
                                <a:gd name="T10" fmla="+- 0 -4315 -11935"/>
                                <a:gd name="T11" fmla="*/ -4315 h 8040"/>
                                <a:gd name="T12" fmla="+- 0 6606 2754"/>
                                <a:gd name="T13" fmla="*/ T12 w 4226"/>
                                <a:gd name="T14" fmla="+- 0 -4315 -11935"/>
                                <a:gd name="T15" fmla="*/ -4315 h 8040"/>
                                <a:gd name="T16" fmla="+- 0 6592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3838" y="7600"/>
                                  </a:moveTo>
                                  <a:lnTo>
                                    <a:pt x="3835" y="7600"/>
                                  </a:lnTo>
                                  <a:lnTo>
                                    <a:pt x="3847" y="7620"/>
                                  </a:lnTo>
                                  <a:lnTo>
                                    <a:pt x="3852" y="7620"/>
                                  </a:lnTo>
                                  <a:lnTo>
                                    <a:pt x="3838"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86"/>
                          <wps:cNvSpPr>
                            <a:spLocks/>
                          </wps:cNvSpPr>
                          <wps:spPr bwMode="auto">
                            <a:xfrm>
                              <a:off x="2754" y="-11935"/>
                              <a:ext cx="4226" cy="8040"/>
                            </a:xfrm>
                            <a:custGeom>
                              <a:avLst/>
                              <a:gdLst>
                                <a:gd name="T0" fmla="+- 0 6762 2754"/>
                                <a:gd name="T1" fmla="*/ T0 w 4226"/>
                                <a:gd name="T2" fmla="+- 0 -4335 -11935"/>
                                <a:gd name="T3" fmla="*/ -4335 h 8040"/>
                                <a:gd name="T4" fmla="+- 0 6759 2754"/>
                                <a:gd name="T5" fmla="*/ T4 w 4226"/>
                                <a:gd name="T6" fmla="+- 0 -4335 -11935"/>
                                <a:gd name="T7" fmla="*/ -4335 h 8040"/>
                                <a:gd name="T8" fmla="+- 0 6745 2754"/>
                                <a:gd name="T9" fmla="*/ T8 w 4226"/>
                                <a:gd name="T10" fmla="+- 0 -4315 -11935"/>
                                <a:gd name="T11" fmla="*/ -4315 h 8040"/>
                                <a:gd name="T12" fmla="+- 0 6750 2754"/>
                                <a:gd name="T13" fmla="*/ T12 w 4226"/>
                                <a:gd name="T14" fmla="+- 0 -4315 -11935"/>
                                <a:gd name="T15" fmla="*/ -4315 h 8040"/>
                                <a:gd name="T16" fmla="+- 0 6762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4008" y="7600"/>
                                  </a:moveTo>
                                  <a:lnTo>
                                    <a:pt x="4005" y="7600"/>
                                  </a:lnTo>
                                  <a:lnTo>
                                    <a:pt x="3991" y="7620"/>
                                  </a:lnTo>
                                  <a:lnTo>
                                    <a:pt x="3996" y="7620"/>
                                  </a:lnTo>
                                  <a:lnTo>
                                    <a:pt x="4008"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87"/>
                          <wps:cNvSpPr>
                            <a:spLocks/>
                          </wps:cNvSpPr>
                          <wps:spPr bwMode="auto">
                            <a:xfrm>
                              <a:off x="2754" y="-11935"/>
                              <a:ext cx="4226" cy="8040"/>
                            </a:xfrm>
                            <a:custGeom>
                              <a:avLst/>
                              <a:gdLst>
                                <a:gd name="T0" fmla="+- 0 6793 2754"/>
                                <a:gd name="T1" fmla="*/ T0 w 4226"/>
                                <a:gd name="T2" fmla="+- 0 -4335 -11935"/>
                                <a:gd name="T3" fmla="*/ -4335 h 8040"/>
                                <a:gd name="T4" fmla="+- 0 6790 2754"/>
                                <a:gd name="T5" fmla="*/ T4 w 4226"/>
                                <a:gd name="T6" fmla="+- 0 -4335 -11935"/>
                                <a:gd name="T7" fmla="*/ -4335 h 8040"/>
                                <a:gd name="T8" fmla="+- 0 6802 2754"/>
                                <a:gd name="T9" fmla="*/ T8 w 4226"/>
                                <a:gd name="T10" fmla="+- 0 -4315 -11935"/>
                                <a:gd name="T11" fmla="*/ -4315 h 8040"/>
                                <a:gd name="T12" fmla="+- 0 6807 2754"/>
                                <a:gd name="T13" fmla="*/ T12 w 4226"/>
                                <a:gd name="T14" fmla="+- 0 -4315 -11935"/>
                                <a:gd name="T15" fmla="*/ -4315 h 8040"/>
                                <a:gd name="T16" fmla="+- 0 6793 2754"/>
                                <a:gd name="T17" fmla="*/ T16 w 4226"/>
                                <a:gd name="T18" fmla="+- 0 -4335 -11935"/>
                                <a:gd name="T19" fmla="*/ -4335 h 8040"/>
                              </a:gdLst>
                              <a:ahLst/>
                              <a:cxnLst>
                                <a:cxn ang="0">
                                  <a:pos x="T1" y="T3"/>
                                </a:cxn>
                                <a:cxn ang="0">
                                  <a:pos x="T5" y="T7"/>
                                </a:cxn>
                                <a:cxn ang="0">
                                  <a:pos x="T9" y="T11"/>
                                </a:cxn>
                                <a:cxn ang="0">
                                  <a:pos x="T13" y="T15"/>
                                </a:cxn>
                                <a:cxn ang="0">
                                  <a:pos x="T17" y="T19"/>
                                </a:cxn>
                              </a:cxnLst>
                              <a:rect l="0" t="0" r="r" b="b"/>
                              <a:pathLst>
                                <a:path w="4226" h="8040">
                                  <a:moveTo>
                                    <a:pt x="4039" y="7600"/>
                                  </a:moveTo>
                                  <a:lnTo>
                                    <a:pt x="4036" y="7600"/>
                                  </a:lnTo>
                                  <a:lnTo>
                                    <a:pt x="4048" y="7620"/>
                                  </a:lnTo>
                                  <a:lnTo>
                                    <a:pt x="4053" y="7620"/>
                                  </a:lnTo>
                                  <a:lnTo>
                                    <a:pt x="4039" y="7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88"/>
                          <wps:cNvSpPr>
                            <a:spLocks/>
                          </wps:cNvSpPr>
                          <wps:spPr bwMode="auto">
                            <a:xfrm>
                              <a:off x="2754" y="-11935"/>
                              <a:ext cx="4226" cy="8040"/>
                            </a:xfrm>
                            <a:custGeom>
                              <a:avLst/>
                              <a:gdLst>
                                <a:gd name="T0" fmla="+- 0 3329 2754"/>
                                <a:gd name="T1" fmla="*/ T0 w 4226"/>
                                <a:gd name="T2" fmla="+- 0 -4515 -11935"/>
                                <a:gd name="T3" fmla="*/ -4515 h 8040"/>
                                <a:gd name="T4" fmla="+- 0 3322 2754"/>
                                <a:gd name="T5" fmla="*/ T4 w 4226"/>
                                <a:gd name="T6" fmla="+- 0 -4515 -11935"/>
                                <a:gd name="T7" fmla="*/ -4515 h 8040"/>
                                <a:gd name="T8" fmla="+- 0 3319 2754"/>
                                <a:gd name="T9" fmla="*/ T8 w 4226"/>
                                <a:gd name="T10" fmla="+- 0 -4495 -11935"/>
                                <a:gd name="T11" fmla="*/ -4495 h 8040"/>
                                <a:gd name="T12" fmla="+- 0 3322 2754"/>
                                <a:gd name="T13" fmla="*/ T12 w 4226"/>
                                <a:gd name="T14" fmla="+- 0 -4475 -11935"/>
                                <a:gd name="T15" fmla="*/ -4475 h 8040"/>
                                <a:gd name="T16" fmla="+- 0 3332 2754"/>
                                <a:gd name="T17" fmla="*/ T16 w 4226"/>
                                <a:gd name="T18" fmla="+- 0 -4455 -11935"/>
                                <a:gd name="T19" fmla="*/ -4455 h 8040"/>
                                <a:gd name="T20" fmla="+- 0 3348 2754"/>
                                <a:gd name="T21" fmla="*/ T20 w 4226"/>
                                <a:gd name="T22" fmla="+- 0 -4455 -11935"/>
                                <a:gd name="T23" fmla="*/ -4455 h 8040"/>
                                <a:gd name="T24" fmla="+- 0 3337 2754"/>
                                <a:gd name="T25" fmla="*/ T24 w 4226"/>
                                <a:gd name="T26" fmla="+- 0 -4475 -11935"/>
                                <a:gd name="T27" fmla="*/ -4475 h 8040"/>
                                <a:gd name="T28" fmla="+- 0 3329 2754"/>
                                <a:gd name="T29" fmla="*/ T28 w 4226"/>
                                <a:gd name="T30" fmla="+- 0 -4475 -11935"/>
                                <a:gd name="T31" fmla="*/ -4475 h 8040"/>
                                <a:gd name="T32" fmla="+- 0 3326 2754"/>
                                <a:gd name="T33" fmla="*/ T32 w 4226"/>
                                <a:gd name="T34" fmla="+- 0 -4495 -11935"/>
                                <a:gd name="T35" fmla="*/ -4495 h 8040"/>
                                <a:gd name="T36" fmla="+- 0 3329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575" y="7420"/>
                                  </a:moveTo>
                                  <a:lnTo>
                                    <a:pt x="568" y="7420"/>
                                  </a:lnTo>
                                  <a:lnTo>
                                    <a:pt x="565" y="7440"/>
                                  </a:lnTo>
                                  <a:lnTo>
                                    <a:pt x="568" y="7460"/>
                                  </a:lnTo>
                                  <a:lnTo>
                                    <a:pt x="578" y="7480"/>
                                  </a:lnTo>
                                  <a:lnTo>
                                    <a:pt x="594" y="7480"/>
                                  </a:lnTo>
                                  <a:lnTo>
                                    <a:pt x="583" y="7460"/>
                                  </a:lnTo>
                                  <a:lnTo>
                                    <a:pt x="575" y="7460"/>
                                  </a:lnTo>
                                  <a:lnTo>
                                    <a:pt x="572" y="7440"/>
                                  </a:lnTo>
                                  <a:lnTo>
                                    <a:pt x="575"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89"/>
                          <wps:cNvSpPr>
                            <a:spLocks/>
                          </wps:cNvSpPr>
                          <wps:spPr bwMode="auto">
                            <a:xfrm>
                              <a:off x="2754" y="-11935"/>
                              <a:ext cx="4226" cy="8040"/>
                            </a:xfrm>
                            <a:custGeom>
                              <a:avLst/>
                              <a:gdLst>
                                <a:gd name="T0" fmla="+- 0 3403 2754"/>
                                <a:gd name="T1" fmla="*/ T0 w 4226"/>
                                <a:gd name="T2" fmla="+- 0 -4515 -11935"/>
                                <a:gd name="T3" fmla="*/ -4515 h 8040"/>
                                <a:gd name="T4" fmla="+- 0 3396 2754"/>
                                <a:gd name="T5" fmla="*/ T4 w 4226"/>
                                <a:gd name="T6" fmla="+- 0 -4515 -11935"/>
                                <a:gd name="T7" fmla="*/ -4515 h 8040"/>
                                <a:gd name="T8" fmla="+- 0 3399 2754"/>
                                <a:gd name="T9" fmla="*/ T8 w 4226"/>
                                <a:gd name="T10" fmla="+- 0 -4495 -11935"/>
                                <a:gd name="T11" fmla="*/ -4495 h 8040"/>
                                <a:gd name="T12" fmla="+- 0 3396 2754"/>
                                <a:gd name="T13" fmla="*/ T12 w 4226"/>
                                <a:gd name="T14" fmla="+- 0 -4475 -11935"/>
                                <a:gd name="T15" fmla="*/ -4475 h 8040"/>
                                <a:gd name="T16" fmla="+- 0 3389 2754"/>
                                <a:gd name="T17" fmla="*/ T16 w 4226"/>
                                <a:gd name="T18" fmla="+- 0 -4475 -11935"/>
                                <a:gd name="T19" fmla="*/ -4475 h 8040"/>
                                <a:gd name="T20" fmla="+- 0 3377 2754"/>
                                <a:gd name="T21" fmla="*/ T20 w 4226"/>
                                <a:gd name="T22" fmla="+- 0 -4455 -11935"/>
                                <a:gd name="T23" fmla="*/ -4455 h 8040"/>
                                <a:gd name="T24" fmla="+- 0 3394 2754"/>
                                <a:gd name="T25" fmla="*/ T24 w 4226"/>
                                <a:gd name="T26" fmla="+- 0 -4455 -11935"/>
                                <a:gd name="T27" fmla="*/ -4455 h 8040"/>
                                <a:gd name="T28" fmla="+- 0 3403 2754"/>
                                <a:gd name="T29" fmla="*/ T28 w 4226"/>
                                <a:gd name="T30" fmla="+- 0 -4475 -11935"/>
                                <a:gd name="T31" fmla="*/ -4475 h 8040"/>
                                <a:gd name="T32" fmla="+- 0 3406 2754"/>
                                <a:gd name="T33" fmla="*/ T32 w 4226"/>
                                <a:gd name="T34" fmla="+- 0 -4495 -11935"/>
                                <a:gd name="T35" fmla="*/ -4495 h 8040"/>
                                <a:gd name="T36" fmla="+- 0 3403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649" y="7420"/>
                                  </a:moveTo>
                                  <a:lnTo>
                                    <a:pt x="642" y="7420"/>
                                  </a:lnTo>
                                  <a:lnTo>
                                    <a:pt x="645" y="7440"/>
                                  </a:lnTo>
                                  <a:lnTo>
                                    <a:pt x="642" y="7460"/>
                                  </a:lnTo>
                                  <a:lnTo>
                                    <a:pt x="635" y="7460"/>
                                  </a:lnTo>
                                  <a:lnTo>
                                    <a:pt x="623" y="7480"/>
                                  </a:lnTo>
                                  <a:lnTo>
                                    <a:pt x="640" y="7480"/>
                                  </a:lnTo>
                                  <a:lnTo>
                                    <a:pt x="649" y="7460"/>
                                  </a:lnTo>
                                  <a:lnTo>
                                    <a:pt x="652" y="7440"/>
                                  </a:lnTo>
                                  <a:lnTo>
                                    <a:pt x="649"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90"/>
                          <wps:cNvSpPr>
                            <a:spLocks/>
                          </wps:cNvSpPr>
                          <wps:spPr bwMode="auto">
                            <a:xfrm>
                              <a:off x="2754" y="-11935"/>
                              <a:ext cx="4226" cy="8040"/>
                            </a:xfrm>
                            <a:custGeom>
                              <a:avLst/>
                              <a:gdLst>
                                <a:gd name="T0" fmla="+- 0 3530 2754"/>
                                <a:gd name="T1" fmla="*/ T0 w 4226"/>
                                <a:gd name="T2" fmla="+- 0 -4515 -11935"/>
                                <a:gd name="T3" fmla="*/ -4515 h 8040"/>
                                <a:gd name="T4" fmla="+- 0 3524 2754"/>
                                <a:gd name="T5" fmla="*/ T4 w 4226"/>
                                <a:gd name="T6" fmla="+- 0 -4515 -11935"/>
                                <a:gd name="T7" fmla="*/ -4515 h 8040"/>
                                <a:gd name="T8" fmla="+- 0 3520 2754"/>
                                <a:gd name="T9" fmla="*/ T8 w 4226"/>
                                <a:gd name="T10" fmla="+- 0 -4495 -11935"/>
                                <a:gd name="T11" fmla="*/ -4495 h 8040"/>
                                <a:gd name="T12" fmla="+- 0 3524 2754"/>
                                <a:gd name="T13" fmla="*/ T12 w 4226"/>
                                <a:gd name="T14" fmla="+- 0 -4475 -11935"/>
                                <a:gd name="T15" fmla="*/ -4475 h 8040"/>
                                <a:gd name="T16" fmla="+- 0 3533 2754"/>
                                <a:gd name="T17" fmla="*/ T16 w 4226"/>
                                <a:gd name="T18" fmla="+- 0 -4455 -11935"/>
                                <a:gd name="T19" fmla="*/ -4455 h 8040"/>
                                <a:gd name="T20" fmla="+- 0 3550 2754"/>
                                <a:gd name="T21" fmla="*/ T20 w 4226"/>
                                <a:gd name="T22" fmla="+- 0 -4455 -11935"/>
                                <a:gd name="T23" fmla="*/ -4455 h 8040"/>
                                <a:gd name="T24" fmla="+- 0 3538 2754"/>
                                <a:gd name="T25" fmla="*/ T24 w 4226"/>
                                <a:gd name="T26" fmla="+- 0 -4475 -11935"/>
                                <a:gd name="T27" fmla="*/ -4475 h 8040"/>
                                <a:gd name="T28" fmla="+- 0 3530 2754"/>
                                <a:gd name="T29" fmla="*/ T28 w 4226"/>
                                <a:gd name="T30" fmla="+- 0 -4475 -11935"/>
                                <a:gd name="T31" fmla="*/ -4475 h 8040"/>
                                <a:gd name="T32" fmla="+- 0 3527 2754"/>
                                <a:gd name="T33" fmla="*/ T32 w 4226"/>
                                <a:gd name="T34" fmla="+- 0 -4495 -11935"/>
                                <a:gd name="T35" fmla="*/ -4495 h 8040"/>
                                <a:gd name="T36" fmla="+- 0 3530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776" y="7420"/>
                                  </a:moveTo>
                                  <a:lnTo>
                                    <a:pt x="770" y="7420"/>
                                  </a:lnTo>
                                  <a:lnTo>
                                    <a:pt x="766" y="7440"/>
                                  </a:lnTo>
                                  <a:lnTo>
                                    <a:pt x="770" y="7460"/>
                                  </a:lnTo>
                                  <a:lnTo>
                                    <a:pt x="779" y="7480"/>
                                  </a:lnTo>
                                  <a:lnTo>
                                    <a:pt x="796" y="7480"/>
                                  </a:lnTo>
                                  <a:lnTo>
                                    <a:pt x="784" y="7460"/>
                                  </a:lnTo>
                                  <a:lnTo>
                                    <a:pt x="776" y="7460"/>
                                  </a:lnTo>
                                  <a:lnTo>
                                    <a:pt x="773" y="7440"/>
                                  </a:lnTo>
                                  <a:lnTo>
                                    <a:pt x="776"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91"/>
                          <wps:cNvSpPr>
                            <a:spLocks/>
                          </wps:cNvSpPr>
                          <wps:spPr bwMode="auto">
                            <a:xfrm>
                              <a:off x="2754" y="-11935"/>
                              <a:ext cx="4226" cy="8040"/>
                            </a:xfrm>
                            <a:custGeom>
                              <a:avLst/>
                              <a:gdLst>
                                <a:gd name="T0" fmla="+- 0 3604 2754"/>
                                <a:gd name="T1" fmla="*/ T0 w 4226"/>
                                <a:gd name="T2" fmla="+- 0 -4515 -11935"/>
                                <a:gd name="T3" fmla="*/ -4515 h 8040"/>
                                <a:gd name="T4" fmla="+- 0 3598 2754"/>
                                <a:gd name="T5" fmla="*/ T4 w 4226"/>
                                <a:gd name="T6" fmla="+- 0 -4515 -11935"/>
                                <a:gd name="T7" fmla="*/ -4515 h 8040"/>
                                <a:gd name="T8" fmla="+- 0 3601 2754"/>
                                <a:gd name="T9" fmla="*/ T8 w 4226"/>
                                <a:gd name="T10" fmla="+- 0 -4495 -11935"/>
                                <a:gd name="T11" fmla="*/ -4495 h 8040"/>
                                <a:gd name="T12" fmla="+- 0 3598 2754"/>
                                <a:gd name="T13" fmla="*/ T12 w 4226"/>
                                <a:gd name="T14" fmla="+- 0 -4475 -11935"/>
                                <a:gd name="T15" fmla="*/ -4475 h 8040"/>
                                <a:gd name="T16" fmla="+- 0 3590 2754"/>
                                <a:gd name="T17" fmla="*/ T16 w 4226"/>
                                <a:gd name="T18" fmla="+- 0 -4475 -11935"/>
                                <a:gd name="T19" fmla="*/ -4475 h 8040"/>
                                <a:gd name="T20" fmla="+- 0 3578 2754"/>
                                <a:gd name="T21" fmla="*/ T20 w 4226"/>
                                <a:gd name="T22" fmla="+- 0 -4455 -11935"/>
                                <a:gd name="T23" fmla="*/ -4455 h 8040"/>
                                <a:gd name="T24" fmla="+- 0 3595 2754"/>
                                <a:gd name="T25" fmla="*/ T24 w 4226"/>
                                <a:gd name="T26" fmla="+- 0 -4455 -11935"/>
                                <a:gd name="T27" fmla="*/ -4455 h 8040"/>
                                <a:gd name="T28" fmla="+- 0 3604 2754"/>
                                <a:gd name="T29" fmla="*/ T28 w 4226"/>
                                <a:gd name="T30" fmla="+- 0 -4475 -11935"/>
                                <a:gd name="T31" fmla="*/ -4475 h 8040"/>
                                <a:gd name="T32" fmla="+- 0 3608 2754"/>
                                <a:gd name="T33" fmla="*/ T32 w 4226"/>
                                <a:gd name="T34" fmla="+- 0 -4495 -11935"/>
                                <a:gd name="T35" fmla="*/ -4495 h 8040"/>
                                <a:gd name="T36" fmla="+- 0 3604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850" y="7420"/>
                                  </a:moveTo>
                                  <a:lnTo>
                                    <a:pt x="844" y="7420"/>
                                  </a:lnTo>
                                  <a:lnTo>
                                    <a:pt x="847" y="7440"/>
                                  </a:lnTo>
                                  <a:lnTo>
                                    <a:pt x="844" y="7460"/>
                                  </a:lnTo>
                                  <a:lnTo>
                                    <a:pt x="836" y="7460"/>
                                  </a:lnTo>
                                  <a:lnTo>
                                    <a:pt x="824" y="7480"/>
                                  </a:lnTo>
                                  <a:lnTo>
                                    <a:pt x="841" y="7480"/>
                                  </a:lnTo>
                                  <a:lnTo>
                                    <a:pt x="850" y="7460"/>
                                  </a:lnTo>
                                  <a:lnTo>
                                    <a:pt x="854" y="7440"/>
                                  </a:lnTo>
                                  <a:lnTo>
                                    <a:pt x="850"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92"/>
                          <wps:cNvSpPr>
                            <a:spLocks/>
                          </wps:cNvSpPr>
                          <wps:spPr bwMode="auto">
                            <a:xfrm>
                              <a:off x="2754" y="-11935"/>
                              <a:ext cx="4226" cy="8040"/>
                            </a:xfrm>
                            <a:custGeom>
                              <a:avLst/>
                              <a:gdLst>
                                <a:gd name="T0" fmla="+- 0 3731 2754"/>
                                <a:gd name="T1" fmla="*/ T0 w 4226"/>
                                <a:gd name="T2" fmla="+- 0 -4515 -11935"/>
                                <a:gd name="T3" fmla="*/ -4515 h 8040"/>
                                <a:gd name="T4" fmla="+- 0 3725 2754"/>
                                <a:gd name="T5" fmla="*/ T4 w 4226"/>
                                <a:gd name="T6" fmla="+- 0 -4515 -11935"/>
                                <a:gd name="T7" fmla="*/ -4515 h 8040"/>
                                <a:gd name="T8" fmla="+- 0 3721 2754"/>
                                <a:gd name="T9" fmla="*/ T8 w 4226"/>
                                <a:gd name="T10" fmla="+- 0 -4495 -11935"/>
                                <a:gd name="T11" fmla="*/ -4495 h 8040"/>
                                <a:gd name="T12" fmla="+- 0 3725 2754"/>
                                <a:gd name="T13" fmla="*/ T12 w 4226"/>
                                <a:gd name="T14" fmla="+- 0 -4475 -11935"/>
                                <a:gd name="T15" fmla="*/ -4475 h 8040"/>
                                <a:gd name="T16" fmla="+- 0 3734 2754"/>
                                <a:gd name="T17" fmla="*/ T16 w 4226"/>
                                <a:gd name="T18" fmla="+- 0 -4455 -11935"/>
                                <a:gd name="T19" fmla="*/ -4455 h 8040"/>
                                <a:gd name="T20" fmla="+- 0 3751 2754"/>
                                <a:gd name="T21" fmla="*/ T20 w 4226"/>
                                <a:gd name="T22" fmla="+- 0 -4455 -11935"/>
                                <a:gd name="T23" fmla="*/ -4455 h 8040"/>
                                <a:gd name="T24" fmla="+- 0 3739 2754"/>
                                <a:gd name="T25" fmla="*/ T24 w 4226"/>
                                <a:gd name="T26" fmla="+- 0 -4475 -11935"/>
                                <a:gd name="T27" fmla="*/ -4475 h 8040"/>
                                <a:gd name="T28" fmla="+- 0 3731 2754"/>
                                <a:gd name="T29" fmla="*/ T28 w 4226"/>
                                <a:gd name="T30" fmla="+- 0 -4475 -11935"/>
                                <a:gd name="T31" fmla="*/ -4475 h 8040"/>
                                <a:gd name="T32" fmla="+- 0 3728 2754"/>
                                <a:gd name="T33" fmla="*/ T32 w 4226"/>
                                <a:gd name="T34" fmla="+- 0 -4495 -11935"/>
                                <a:gd name="T35" fmla="*/ -4495 h 8040"/>
                                <a:gd name="T36" fmla="+- 0 3731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977" y="7420"/>
                                  </a:moveTo>
                                  <a:lnTo>
                                    <a:pt x="971" y="7420"/>
                                  </a:lnTo>
                                  <a:lnTo>
                                    <a:pt x="967" y="7440"/>
                                  </a:lnTo>
                                  <a:lnTo>
                                    <a:pt x="971" y="7460"/>
                                  </a:lnTo>
                                  <a:lnTo>
                                    <a:pt x="980" y="7480"/>
                                  </a:lnTo>
                                  <a:lnTo>
                                    <a:pt x="997" y="7480"/>
                                  </a:lnTo>
                                  <a:lnTo>
                                    <a:pt x="985" y="7460"/>
                                  </a:lnTo>
                                  <a:lnTo>
                                    <a:pt x="977" y="7460"/>
                                  </a:lnTo>
                                  <a:lnTo>
                                    <a:pt x="974" y="7440"/>
                                  </a:lnTo>
                                  <a:lnTo>
                                    <a:pt x="977"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93"/>
                          <wps:cNvSpPr>
                            <a:spLocks/>
                          </wps:cNvSpPr>
                          <wps:spPr bwMode="auto">
                            <a:xfrm>
                              <a:off x="2754" y="-11935"/>
                              <a:ext cx="4226" cy="8040"/>
                            </a:xfrm>
                            <a:custGeom>
                              <a:avLst/>
                              <a:gdLst>
                                <a:gd name="T0" fmla="+- 0 3805 2754"/>
                                <a:gd name="T1" fmla="*/ T0 w 4226"/>
                                <a:gd name="T2" fmla="+- 0 -4515 -11935"/>
                                <a:gd name="T3" fmla="*/ -4515 h 8040"/>
                                <a:gd name="T4" fmla="+- 0 3799 2754"/>
                                <a:gd name="T5" fmla="*/ T4 w 4226"/>
                                <a:gd name="T6" fmla="+- 0 -4515 -11935"/>
                                <a:gd name="T7" fmla="*/ -4515 h 8040"/>
                                <a:gd name="T8" fmla="+- 0 3802 2754"/>
                                <a:gd name="T9" fmla="*/ T8 w 4226"/>
                                <a:gd name="T10" fmla="+- 0 -4495 -11935"/>
                                <a:gd name="T11" fmla="*/ -4495 h 8040"/>
                                <a:gd name="T12" fmla="+- 0 3799 2754"/>
                                <a:gd name="T13" fmla="*/ T12 w 4226"/>
                                <a:gd name="T14" fmla="+- 0 -4475 -11935"/>
                                <a:gd name="T15" fmla="*/ -4475 h 8040"/>
                                <a:gd name="T16" fmla="+- 0 3791 2754"/>
                                <a:gd name="T17" fmla="*/ T16 w 4226"/>
                                <a:gd name="T18" fmla="+- 0 -4475 -11935"/>
                                <a:gd name="T19" fmla="*/ -4475 h 8040"/>
                                <a:gd name="T20" fmla="+- 0 3779 2754"/>
                                <a:gd name="T21" fmla="*/ T20 w 4226"/>
                                <a:gd name="T22" fmla="+- 0 -4455 -11935"/>
                                <a:gd name="T23" fmla="*/ -4455 h 8040"/>
                                <a:gd name="T24" fmla="+- 0 3796 2754"/>
                                <a:gd name="T25" fmla="*/ T24 w 4226"/>
                                <a:gd name="T26" fmla="+- 0 -4455 -11935"/>
                                <a:gd name="T27" fmla="*/ -4455 h 8040"/>
                                <a:gd name="T28" fmla="+- 0 3805 2754"/>
                                <a:gd name="T29" fmla="*/ T28 w 4226"/>
                                <a:gd name="T30" fmla="+- 0 -4475 -11935"/>
                                <a:gd name="T31" fmla="*/ -4475 h 8040"/>
                                <a:gd name="T32" fmla="+- 0 3809 2754"/>
                                <a:gd name="T33" fmla="*/ T32 w 4226"/>
                                <a:gd name="T34" fmla="+- 0 -4495 -11935"/>
                                <a:gd name="T35" fmla="*/ -4495 h 8040"/>
                                <a:gd name="T36" fmla="+- 0 3805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051" y="7420"/>
                                  </a:moveTo>
                                  <a:lnTo>
                                    <a:pt x="1045" y="7420"/>
                                  </a:lnTo>
                                  <a:lnTo>
                                    <a:pt x="1048" y="7440"/>
                                  </a:lnTo>
                                  <a:lnTo>
                                    <a:pt x="1045" y="7460"/>
                                  </a:lnTo>
                                  <a:lnTo>
                                    <a:pt x="1037" y="7460"/>
                                  </a:lnTo>
                                  <a:lnTo>
                                    <a:pt x="1025" y="7480"/>
                                  </a:lnTo>
                                  <a:lnTo>
                                    <a:pt x="1042" y="7480"/>
                                  </a:lnTo>
                                  <a:lnTo>
                                    <a:pt x="1051" y="7460"/>
                                  </a:lnTo>
                                  <a:lnTo>
                                    <a:pt x="1055" y="7440"/>
                                  </a:lnTo>
                                  <a:lnTo>
                                    <a:pt x="1051"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94"/>
                          <wps:cNvSpPr>
                            <a:spLocks/>
                          </wps:cNvSpPr>
                          <wps:spPr bwMode="auto">
                            <a:xfrm>
                              <a:off x="2754" y="-11935"/>
                              <a:ext cx="4226" cy="8040"/>
                            </a:xfrm>
                            <a:custGeom>
                              <a:avLst/>
                              <a:gdLst>
                                <a:gd name="T0" fmla="+- 0 3932 2754"/>
                                <a:gd name="T1" fmla="*/ T0 w 4226"/>
                                <a:gd name="T2" fmla="+- 0 -4515 -11935"/>
                                <a:gd name="T3" fmla="*/ -4515 h 8040"/>
                                <a:gd name="T4" fmla="+- 0 3926 2754"/>
                                <a:gd name="T5" fmla="*/ T4 w 4226"/>
                                <a:gd name="T6" fmla="+- 0 -4515 -11935"/>
                                <a:gd name="T7" fmla="*/ -4515 h 8040"/>
                                <a:gd name="T8" fmla="+- 0 3922 2754"/>
                                <a:gd name="T9" fmla="*/ T8 w 4226"/>
                                <a:gd name="T10" fmla="+- 0 -4495 -11935"/>
                                <a:gd name="T11" fmla="*/ -4495 h 8040"/>
                                <a:gd name="T12" fmla="+- 0 3926 2754"/>
                                <a:gd name="T13" fmla="*/ T12 w 4226"/>
                                <a:gd name="T14" fmla="+- 0 -4475 -11935"/>
                                <a:gd name="T15" fmla="*/ -4475 h 8040"/>
                                <a:gd name="T16" fmla="+- 0 3935 2754"/>
                                <a:gd name="T17" fmla="*/ T16 w 4226"/>
                                <a:gd name="T18" fmla="+- 0 -4455 -11935"/>
                                <a:gd name="T19" fmla="*/ -4455 h 8040"/>
                                <a:gd name="T20" fmla="+- 0 3952 2754"/>
                                <a:gd name="T21" fmla="*/ T20 w 4226"/>
                                <a:gd name="T22" fmla="+- 0 -4455 -11935"/>
                                <a:gd name="T23" fmla="*/ -4455 h 8040"/>
                                <a:gd name="T24" fmla="+- 0 3940 2754"/>
                                <a:gd name="T25" fmla="*/ T24 w 4226"/>
                                <a:gd name="T26" fmla="+- 0 -4475 -11935"/>
                                <a:gd name="T27" fmla="*/ -4475 h 8040"/>
                                <a:gd name="T28" fmla="+- 0 3932 2754"/>
                                <a:gd name="T29" fmla="*/ T28 w 4226"/>
                                <a:gd name="T30" fmla="+- 0 -4475 -11935"/>
                                <a:gd name="T31" fmla="*/ -4475 h 8040"/>
                                <a:gd name="T32" fmla="+- 0 3929 2754"/>
                                <a:gd name="T33" fmla="*/ T32 w 4226"/>
                                <a:gd name="T34" fmla="+- 0 -4495 -11935"/>
                                <a:gd name="T35" fmla="*/ -4495 h 8040"/>
                                <a:gd name="T36" fmla="+- 0 3932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178" y="7420"/>
                                  </a:moveTo>
                                  <a:lnTo>
                                    <a:pt x="1172" y="7420"/>
                                  </a:lnTo>
                                  <a:lnTo>
                                    <a:pt x="1168" y="7440"/>
                                  </a:lnTo>
                                  <a:lnTo>
                                    <a:pt x="1172" y="7460"/>
                                  </a:lnTo>
                                  <a:lnTo>
                                    <a:pt x="1181" y="7480"/>
                                  </a:lnTo>
                                  <a:lnTo>
                                    <a:pt x="1198" y="7480"/>
                                  </a:lnTo>
                                  <a:lnTo>
                                    <a:pt x="1186" y="7460"/>
                                  </a:lnTo>
                                  <a:lnTo>
                                    <a:pt x="1178" y="7460"/>
                                  </a:lnTo>
                                  <a:lnTo>
                                    <a:pt x="1175" y="7440"/>
                                  </a:lnTo>
                                  <a:lnTo>
                                    <a:pt x="1178"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95"/>
                          <wps:cNvSpPr>
                            <a:spLocks/>
                          </wps:cNvSpPr>
                          <wps:spPr bwMode="auto">
                            <a:xfrm>
                              <a:off x="2754" y="-11935"/>
                              <a:ext cx="4226" cy="8040"/>
                            </a:xfrm>
                            <a:custGeom>
                              <a:avLst/>
                              <a:gdLst>
                                <a:gd name="T0" fmla="+- 0 4006 2754"/>
                                <a:gd name="T1" fmla="*/ T0 w 4226"/>
                                <a:gd name="T2" fmla="+- 0 -4515 -11935"/>
                                <a:gd name="T3" fmla="*/ -4515 h 8040"/>
                                <a:gd name="T4" fmla="+- 0 4000 2754"/>
                                <a:gd name="T5" fmla="*/ T4 w 4226"/>
                                <a:gd name="T6" fmla="+- 0 -4515 -11935"/>
                                <a:gd name="T7" fmla="*/ -4515 h 8040"/>
                                <a:gd name="T8" fmla="+- 0 4003 2754"/>
                                <a:gd name="T9" fmla="*/ T8 w 4226"/>
                                <a:gd name="T10" fmla="+- 0 -4495 -11935"/>
                                <a:gd name="T11" fmla="*/ -4495 h 8040"/>
                                <a:gd name="T12" fmla="+- 0 4000 2754"/>
                                <a:gd name="T13" fmla="*/ T12 w 4226"/>
                                <a:gd name="T14" fmla="+- 0 -4475 -11935"/>
                                <a:gd name="T15" fmla="*/ -4475 h 8040"/>
                                <a:gd name="T16" fmla="+- 0 3992 2754"/>
                                <a:gd name="T17" fmla="*/ T16 w 4226"/>
                                <a:gd name="T18" fmla="+- 0 -4475 -11935"/>
                                <a:gd name="T19" fmla="*/ -4475 h 8040"/>
                                <a:gd name="T20" fmla="+- 0 3980 2754"/>
                                <a:gd name="T21" fmla="*/ T20 w 4226"/>
                                <a:gd name="T22" fmla="+- 0 -4455 -11935"/>
                                <a:gd name="T23" fmla="*/ -4455 h 8040"/>
                                <a:gd name="T24" fmla="+- 0 3997 2754"/>
                                <a:gd name="T25" fmla="*/ T24 w 4226"/>
                                <a:gd name="T26" fmla="+- 0 -4455 -11935"/>
                                <a:gd name="T27" fmla="*/ -4455 h 8040"/>
                                <a:gd name="T28" fmla="+- 0 4006 2754"/>
                                <a:gd name="T29" fmla="*/ T28 w 4226"/>
                                <a:gd name="T30" fmla="+- 0 -4475 -11935"/>
                                <a:gd name="T31" fmla="*/ -4475 h 8040"/>
                                <a:gd name="T32" fmla="+- 0 4010 2754"/>
                                <a:gd name="T33" fmla="*/ T32 w 4226"/>
                                <a:gd name="T34" fmla="+- 0 -4495 -11935"/>
                                <a:gd name="T35" fmla="*/ -4495 h 8040"/>
                                <a:gd name="T36" fmla="+- 0 4006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252" y="7420"/>
                                  </a:moveTo>
                                  <a:lnTo>
                                    <a:pt x="1246" y="7420"/>
                                  </a:lnTo>
                                  <a:lnTo>
                                    <a:pt x="1249" y="7440"/>
                                  </a:lnTo>
                                  <a:lnTo>
                                    <a:pt x="1246" y="7460"/>
                                  </a:lnTo>
                                  <a:lnTo>
                                    <a:pt x="1238" y="7460"/>
                                  </a:lnTo>
                                  <a:lnTo>
                                    <a:pt x="1226" y="7480"/>
                                  </a:lnTo>
                                  <a:lnTo>
                                    <a:pt x="1243" y="7480"/>
                                  </a:lnTo>
                                  <a:lnTo>
                                    <a:pt x="1252" y="7460"/>
                                  </a:lnTo>
                                  <a:lnTo>
                                    <a:pt x="1256" y="7440"/>
                                  </a:lnTo>
                                  <a:lnTo>
                                    <a:pt x="1252"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96"/>
                          <wps:cNvSpPr>
                            <a:spLocks/>
                          </wps:cNvSpPr>
                          <wps:spPr bwMode="auto">
                            <a:xfrm>
                              <a:off x="2754" y="-11935"/>
                              <a:ext cx="4226" cy="8040"/>
                            </a:xfrm>
                            <a:custGeom>
                              <a:avLst/>
                              <a:gdLst>
                                <a:gd name="T0" fmla="+- 0 4133 2754"/>
                                <a:gd name="T1" fmla="*/ T0 w 4226"/>
                                <a:gd name="T2" fmla="+- 0 -4515 -11935"/>
                                <a:gd name="T3" fmla="*/ -4515 h 8040"/>
                                <a:gd name="T4" fmla="+- 0 4127 2754"/>
                                <a:gd name="T5" fmla="*/ T4 w 4226"/>
                                <a:gd name="T6" fmla="+- 0 -4515 -11935"/>
                                <a:gd name="T7" fmla="*/ -4515 h 8040"/>
                                <a:gd name="T8" fmla="+- 0 4124 2754"/>
                                <a:gd name="T9" fmla="*/ T8 w 4226"/>
                                <a:gd name="T10" fmla="+- 0 -4495 -11935"/>
                                <a:gd name="T11" fmla="*/ -4495 h 8040"/>
                                <a:gd name="T12" fmla="+- 0 4127 2754"/>
                                <a:gd name="T13" fmla="*/ T12 w 4226"/>
                                <a:gd name="T14" fmla="+- 0 -4475 -11935"/>
                                <a:gd name="T15" fmla="*/ -4475 h 8040"/>
                                <a:gd name="T16" fmla="+- 0 4136 2754"/>
                                <a:gd name="T17" fmla="*/ T16 w 4226"/>
                                <a:gd name="T18" fmla="+- 0 -4455 -11935"/>
                                <a:gd name="T19" fmla="*/ -4455 h 8040"/>
                                <a:gd name="T20" fmla="+- 0 4153 2754"/>
                                <a:gd name="T21" fmla="*/ T20 w 4226"/>
                                <a:gd name="T22" fmla="+- 0 -4455 -11935"/>
                                <a:gd name="T23" fmla="*/ -4455 h 8040"/>
                                <a:gd name="T24" fmla="+- 0 4141 2754"/>
                                <a:gd name="T25" fmla="*/ T24 w 4226"/>
                                <a:gd name="T26" fmla="+- 0 -4475 -11935"/>
                                <a:gd name="T27" fmla="*/ -4475 h 8040"/>
                                <a:gd name="T28" fmla="+- 0 4133 2754"/>
                                <a:gd name="T29" fmla="*/ T28 w 4226"/>
                                <a:gd name="T30" fmla="+- 0 -4475 -11935"/>
                                <a:gd name="T31" fmla="*/ -4475 h 8040"/>
                                <a:gd name="T32" fmla="+- 0 4131 2754"/>
                                <a:gd name="T33" fmla="*/ T32 w 4226"/>
                                <a:gd name="T34" fmla="+- 0 -4495 -11935"/>
                                <a:gd name="T35" fmla="*/ -4495 h 8040"/>
                                <a:gd name="T36" fmla="+- 0 4133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379" y="7420"/>
                                  </a:moveTo>
                                  <a:lnTo>
                                    <a:pt x="1373" y="7420"/>
                                  </a:lnTo>
                                  <a:lnTo>
                                    <a:pt x="1370" y="7440"/>
                                  </a:lnTo>
                                  <a:lnTo>
                                    <a:pt x="1373" y="7460"/>
                                  </a:lnTo>
                                  <a:lnTo>
                                    <a:pt x="1382" y="7480"/>
                                  </a:lnTo>
                                  <a:lnTo>
                                    <a:pt x="1399" y="7480"/>
                                  </a:lnTo>
                                  <a:lnTo>
                                    <a:pt x="1387" y="7460"/>
                                  </a:lnTo>
                                  <a:lnTo>
                                    <a:pt x="1379" y="7460"/>
                                  </a:lnTo>
                                  <a:lnTo>
                                    <a:pt x="1377" y="7440"/>
                                  </a:lnTo>
                                  <a:lnTo>
                                    <a:pt x="1379"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97"/>
                          <wps:cNvSpPr>
                            <a:spLocks/>
                          </wps:cNvSpPr>
                          <wps:spPr bwMode="auto">
                            <a:xfrm>
                              <a:off x="2754" y="-11935"/>
                              <a:ext cx="4226" cy="8040"/>
                            </a:xfrm>
                            <a:custGeom>
                              <a:avLst/>
                              <a:gdLst>
                                <a:gd name="T0" fmla="+- 0 4208 2754"/>
                                <a:gd name="T1" fmla="*/ T0 w 4226"/>
                                <a:gd name="T2" fmla="+- 0 -4515 -11935"/>
                                <a:gd name="T3" fmla="*/ -4515 h 8040"/>
                                <a:gd name="T4" fmla="+- 0 4201 2754"/>
                                <a:gd name="T5" fmla="*/ T4 w 4226"/>
                                <a:gd name="T6" fmla="+- 0 -4515 -11935"/>
                                <a:gd name="T7" fmla="*/ -4515 h 8040"/>
                                <a:gd name="T8" fmla="+- 0 4204 2754"/>
                                <a:gd name="T9" fmla="*/ T8 w 4226"/>
                                <a:gd name="T10" fmla="+- 0 -4495 -11935"/>
                                <a:gd name="T11" fmla="*/ -4495 h 8040"/>
                                <a:gd name="T12" fmla="+- 0 4201 2754"/>
                                <a:gd name="T13" fmla="*/ T12 w 4226"/>
                                <a:gd name="T14" fmla="+- 0 -4475 -11935"/>
                                <a:gd name="T15" fmla="*/ -4475 h 8040"/>
                                <a:gd name="T16" fmla="+- 0 4193 2754"/>
                                <a:gd name="T17" fmla="*/ T16 w 4226"/>
                                <a:gd name="T18" fmla="+- 0 -4475 -11935"/>
                                <a:gd name="T19" fmla="*/ -4475 h 8040"/>
                                <a:gd name="T20" fmla="+- 0 4182 2754"/>
                                <a:gd name="T21" fmla="*/ T20 w 4226"/>
                                <a:gd name="T22" fmla="+- 0 -4455 -11935"/>
                                <a:gd name="T23" fmla="*/ -4455 h 8040"/>
                                <a:gd name="T24" fmla="+- 0 4198 2754"/>
                                <a:gd name="T25" fmla="*/ T24 w 4226"/>
                                <a:gd name="T26" fmla="+- 0 -4455 -11935"/>
                                <a:gd name="T27" fmla="*/ -4455 h 8040"/>
                                <a:gd name="T28" fmla="+- 0 4208 2754"/>
                                <a:gd name="T29" fmla="*/ T28 w 4226"/>
                                <a:gd name="T30" fmla="+- 0 -4475 -11935"/>
                                <a:gd name="T31" fmla="*/ -4475 h 8040"/>
                                <a:gd name="T32" fmla="+- 0 4211 2754"/>
                                <a:gd name="T33" fmla="*/ T32 w 4226"/>
                                <a:gd name="T34" fmla="+- 0 -4495 -11935"/>
                                <a:gd name="T35" fmla="*/ -4495 h 8040"/>
                                <a:gd name="T36" fmla="+- 0 4208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454" y="7420"/>
                                  </a:moveTo>
                                  <a:lnTo>
                                    <a:pt x="1447" y="7420"/>
                                  </a:lnTo>
                                  <a:lnTo>
                                    <a:pt x="1450" y="7440"/>
                                  </a:lnTo>
                                  <a:lnTo>
                                    <a:pt x="1447" y="7460"/>
                                  </a:lnTo>
                                  <a:lnTo>
                                    <a:pt x="1439" y="7460"/>
                                  </a:lnTo>
                                  <a:lnTo>
                                    <a:pt x="1428" y="7480"/>
                                  </a:lnTo>
                                  <a:lnTo>
                                    <a:pt x="1444" y="7480"/>
                                  </a:lnTo>
                                  <a:lnTo>
                                    <a:pt x="1454" y="7460"/>
                                  </a:lnTo>
                                  <a:lnTo>
                                    <a:pt x="1457" y="7440"/>
                                  </a:lnTo>
                                  <a:lnTo>
                                    <a:pt x="1454"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98"/>
                          <wps:cNvSpPr>
                            <a:spLocks/>
                          </wps:cNvSpPr>
                          <wps:spPr bwMode="auto">
                            <a:xfrm>
                              <a:off x="2754" y="-11935"/>
                              <a:ext cx="4226" cy="8040"/>
                            </a:xfrm>
                            <a:custGeom>
                              <a:avLst/>
                              <a:gdLst>
                                <a:gd name="T0" fmla="+- 0 4328 2754"/>
                                <a:gd name="T1" fmla="*/ T0 w 4226"/>
                                <a:gd name="T2" fmla="+- 0 -4515 -11935"/>
                                <a:gd name="T3" fmla="*/ -4515 h 8040"/>
                                <a:gd name="T4" fmla="+- 0 4322 2754"/>
                                <a:gd name="T5" fmla="*/ T4 w 4226"/>
                                <a:gd name="T6" fmla="+- 0 -4515 -11935"/>
                                <a:gd name="T7" fmla="*/ -4515 h 8040"/>
                                <a:gd name="T8" fmla="+- 0 4318 2754"/>
                                <a:gd name="T9" fmla="*/ T8 w 4226"/>
                                <a:gd name="T10" fmla="+- 0 -4495 -11935"/>
                                <a:gd name="T11" fmla="*/ -4495 h 8040"/>
                                <a:gd name="T12" fmla="+- 0 4322 2754"/>
                                <a:gd name="T13" fmla="*/ T12 w 4226"/>
                                <a:gd name="T14" fmla="+- 0 -4475 -11935"/>
                                <a:gd name="T15" fmla="*/ -4475 h 8040"/>
                                <a:gd name="T16" fmla="+- 0 4331 2754"/>
                                <a:gd name="T17" fmla="*/ T16 w 4226"/>
                                <a:gd name="T18" fmla="+- 0 -4455 -11935"/>
                                <a:gd name="T19" fmla="*/ -4455 h 8040"/>
                                <a:gd name="T20" fmla="+- 0 4348 2754"/>
                                <a:gd name="T21" fmla="*/ T20 w 4226"/>
                                <a:gd name="T22" fmla="+- 0 -4455 -11935"/>
                                <a:gd name="T23" fmla="*/ -4455 h 8040"/>
                                <a:gd name="T24" fmla="+- 0 4336 2754"/>
                                <a:gd name="T25" fmla="*/ T24 w 4226"/>
                                <a:gd name="T26" fmla="+- 0 -4475 -11935"/>
                                <a:gd name="T27" fmla="*/ -4475 h 8040"/>
                                <a:gd name="T28" fmla="+- 0 4328 2754"/>
                                <a:gd name="T29" fmla="*/ T28 w 4226"/>
                                <a:gd name="T30" fmla="+- 0 -4475 -11935"/>
                                <a:gd name="T31" fmla="*/ -4475 h 8040"/>
                                <a:gd name="T32" fmla="+- 0 4325 2754"/>
                                <a:gd name="T33" fmla="*/ T32 w 4226"/>
                                <a:gd name="T34" fmla="+- 0 -4495 -11935"/>
                                <a:gd name="T35" fmla="*/ -4495 h 8040"/>
                                <a:gd name="T36" fmla="+- 0 4328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574" y="7420"/>
                                  </a:moveTo>
                                  <a:lnTo>
                                    <a:pt x="1568" y="7420"/>
                                  </a:lnTo>
                                  <a:lnTo>
                                    <a:pt x="1564" y="7440"/>
                                  </a:lnTo>
                                  <a:lnTo>
                                    <a:pt x="1568" y="7460"/>
                                  </a:lnTo>
                                  <a:lnTo>
                                    <a:pt x="1577" y="7480"/>
                                  </a:lnTo>
                                  <a:lnTo>
                                    <a:pt x="1594" y="7480"/>
                                  </a:lnTo>
                                  <a:lnTo>
                                    <a:pt x="1582" y="7460"/>
                                  </a:lnTo>
                                  <a:lnTo>
                                    <a:pt x="1574" y="7460"/>
                                  </a:lnTo>
                                  <a:lnTo>
                                    <a:pt x="1571" y="7440"/>
                                  </a:lnTo>
                                  <a:lnTo>
                                    <a:pt x="1574"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99"/>
                          <wps:cNvSpPr>
                            <a:spLocks/>
                          </wps:cNvSpPr>
                          <wps:spPr bwMode="auto">
                            <a:xfrm>
                              <a:off x="2754" y="-11935"/>
                              <a:ext cx="4226" cy="8040"/>
                            </a:xfrm>
                            <a:custGeom>
                              <a:avLst/>
                              <a:gdLst>
                                <a:gd name="T0" fmla="+- 0 4402 2754"/>
                                <a:gd name="T1" fmla="*/ T0 w 4226"/>
                                <a:gd name="T2" fmla="+- 0 -4515 -11935"/>
                                <a:gd name="T3" fmla="*/ -4515 h 8040"/>
                                <a:gd name="T4" fmla="+- 0 4396 2754"/>
                                <a:gd name="T5" fmla="*/ T4 w 4226"/>
                                <a:gd name="T6" fmla="+- 0 -4515 -11935"/>
                                <a:gd name="T7" fmla="*/ -4515 h 8040"/>
                                <a:gd name="T8" fmla="+- 0 4399 2754"/>
                                <a:gd name="T9" fmla="*/ T8 w 4226"/>
                                <a:gd name="T10" fmla="+- 0 -4495 -11935"/>
                                <a:gd name="T11" fmla="*/ -4495 h 8040"/>
                                <a:gd name="T12" fmla="+- 0 4396 2754"/>
                                <a:gd name="T13" fmla="*/ T12 w 4226"/>
                                <a:gd name="T14" fmla="+- 0 -4475 -11935"/>
                                <a:gd name="T15" fmla="*/ -4475 h 8040"/>
                                <a:gd name="T16" fmla="+- 0 4388 2754"/>
                                <a:gd name="T17" fmla="*/ T16 w 4226"/>
                                <a:gd name="T18" fmla="+- 0 -4475 -11935"/>
                                <a:gd name="T19" fmla="*/ -4475 h 8040"/>
                                <a:gd name="T20" fmla="+- 0 4376 2754"/>
                                <a:gd name="T21" fmla="*/ T20 w 4226"/>
                                <a:gd name="T22" fmla="+- 0 -4455 -11935"/>
                                <a:gd name="T23" fmla="*/ -4455 h 8040"/>
                                <a:gd name="T24" fmla="+- 0 4393 2754"/>
                                <a:gd name="T25" fmla="*/ T24 w 4226"/>
                                <a:gd name="T26" fmla="+- 0 -4455 -11935"/>
                                <a:gd name="T27" fmla="*/ -4455 h 8040"/>
                                <a:gd name="T28" fmla="+- 0 4402 2754"/>
                                <a:gd name="T29" fmla="*/ T28 w 4226"/>
                                <a:gd name="T30" fmla="+- 0 -4475 -11935"/>
                                <a:gd name="T31" fmla="*/ -4475 h 8040"/>
                                <a:gd name="T32" fmla="+- 0 4406 2754"/>
                                <a:gd name="T33" fmla="*/ T32 w 4226"/>
                                <a:gd name="T34" fmla="+- 0 -4495 -11935"/>
                                <a:gd name="T35" fmla="*/ -4495 h 8040"/>
                                <a:gd name="T36" fmla="+- 0 4402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648" y="7420"/>
                                  </a:moveTo>
                                  <a:lnTo>
                                    <a:pt x="1642" y="7420"/>
                                  </a:lnTo>
                                  <a:lnTo>
                                    <a:pt x="1645" y="7440"/>
                                  </a:lnTo>
                                  <a:lnTo>
                                    <a:pt x="1642" y="7460"/>
                                  </a:lnTo>
                                  <a:lnTo>
                                    <a:pt x="1634" y="7460"/>
                                  </a:lnTo>
                                  <a:lnTo>
                                    <a:pt x="1622" y="7480"/>
                                  </a:lnTo>
                                  <a:lnTo>
                                    <a:pt x="1639" y="7480"/>
                                  </a:lnTo>
                                  <a:lnTo>
                                    <a:pt x="1648" y="7460"/>
                                  </a:lnTo>
                                  <a:lnTo>
                                    <a:pt x="1652" y="7440"/>
                                  </a:lnTo>
                                  <a:lnTo>
                                    <a:pt x="1648"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00"/>
                          <wps:cNvSpPr>
                            <a:spLocks/>
                          </wps:cNvSpPr>
                          <wps:spPr bwMode="auto">
                            <a:xfrm>
                              <a:off x="2754" y="-11935"/>
                              <a:ext cx="4226" cy="8040"/>
                            </a:xfrm>
                            <a:custGeom>
                              <a:avLst/>
                              <a:gdLst>
                                <a:gd name="T0" fmla="+- 0 4529 2754"/>
                                <a:gd name="T1" fmla="*/ T0 w 4226"/>
                                <a:gd name="T2" fmla="+- 0 -4515 -11935"/>
                                <a:gd name="T3" fmla="*/ -4515 h 8040"/>
                                <a:gd name="T4" fmla="+- 0 4523 2754"/>
                                <a:gd name="T5" fmla="*/ T4 w 4226"/>
                                <a:gd name="T6" fmla="+- 0 -4515 -11935"/>
                                <a:gd name="T7" fmla="*/ -4515 h 8040"/>
                                <a:gd name="T8" fmla="+- 0 4519 2754"/>
                                <a:gd name="T9" fmla="*/ T8 w 4226"/>
                                <a:gd name="T10" fmla="+- 0 -4495 -11935"/>
                                <a:gd name="T11" fmla="*/ -4495 h 8040"/>
                                <a:gd name="T12" fmla="+- 0 4523 2754"/>
                                <a:gd name="T13" fmla="*/ T12 w 4226"/>
                                <a:gd name="T14" fmla="+- 0 -4475 -11935"/>
                                <a:gd name="T15" fmla="*/ -4475 h 8040"/>
                                <a:gd name="T16" fmla="+- 0 4532 2754"/>
                                <a:gd name="T17" fmla="*/ T16 w 4226"/>
                                <a:gd name="T18" fmla="+- 0 -4455 -11935"/>
                                <a:gd name="T19" fmla="*/ -4455 h 8040"/>
                                <a:gd name="T20" fmla="+- 0 4549 2754"/>
                                <a:gd name="T21" fmla="*/ T20 w 4226"/>
                                <a:gd name="T22" fmla="+- 0 -4455 -11935"/>
                                <a:gd name="T23" fmla="*/ -4455 h 8040"/>
                                <a:gd name="T24" fmla="+- 0 4537 2754"/>
                                <a:gd name="T25" fmla="*/ T24 w 4226"/>
                                <a:gd name="T26" fmla="+- 0 -4475 -11935"/>
                                <a:gd name="T27" fmla="*/ -4475 h 8040"/>
                                <a:gd name="T28" fmla="+- 0 4529 2754"/>
                                <a:gd name="T29" fmla="*/ T28 w 4226"/>
                                <a:gd name="T30" fmla="+- 0 -4475 -11935"/>
                                <a:gd name="T31" fmla="*/ -4475 h 8040"/>
                                <a:gd name="T32" fmla="+- 0 4526 2754"/>
                                <a:gd name="T33" fmla="*/ T32 w 4226"/>
                                <a:gd name="T34" fmla="+- 0 -4495 -11935"/>
                                <a:gd name="T35" fmla="*/ -4495 h 8040"/>
                                <a:gd name="T36" fmla="+- 0 4529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775" y="7420"/>
                                  </a:moveTo>
                                  <a:lnTo>
                                    <a:pt x="1769" y="7420"/>
                                  </a:lnTo>
                                  <a:lnTo>
                                    <a:pt x="1765" y="7440"/>
                                  </a:lnTo>
                                  <a:lnTo>
                                    <a:pt x="1769" y="7460"/>
                                  </a:lnTo>
                                  <a:lnTo>
                                    <a:pt x="1778" y="7480"/>
                                  </a:lnTo>
                                  <a:lnTo>
                                    <a:pt x="1795" y="7480"/>
                                  </a:lnTo>
                                  <a:lnTo>
                                    <a:pt x="1783" y="7460"/>
                                  </a:lnTo>
                                  <a:lnTo>
                                    <a:pt x="1775" y="7460"/>
                                  </a:lnTo>
                                  <a:lnTo>
                                    <a:pt x="1772" y="7440"/>
                                  </a:lnTo>
                                  <a:lnTo>
                                    <a:pt x="1775"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01"/>
                          <wps:cNvSpPr>
                            <a:spLocks/>
                          </wps:cNvSpPr>
                          <wps:spPr bwMode="auto">
                            <a:xfrm>
                              <a:off x="2754" y="-11935"/>
                              <a:ext cx="4226" cy="8040"/>
                            </a:xfrm>
                            <a:custGeom>
                              <a:avLst/>
                              <a:gdLst>
                                <a:gd name="T0" fmla="+- 0 4603 2754"/>
                                <a:gd name="T1" fmla="*/ T0 w 4226"/>
                                <a:gd name="T2" fmla="+- 0 -4515 -11935"/>
                                <a:gd name="T3" fmla="*/ -4515 h 8040"/>
                                <a:gd name="T4" fmla="+- 0 4597 2754"/>
                                <a:gd name="T5" fmla="*/ T4 w 4226"/>
                                <a:gd name="T6" fmla="+- 0 -4515 -11935"/>
                                <a:gd name="T7" fmla="*/ -4515 h 8040"/>
                                <a:gd name="T8" fmla="+- 0 4600 2754"/>
                                <a:gd name="T9" fmla="*/ T8 w 4226"/>
                                <a:gd name="T10" fmla="+- 0 -4495 -11935"/>
                                <a:gd name="T11" fmla="*/ -4495 h 8040"/>
                                <a:gd name="T12" fmla="+- 0 4597 2754"/>
                                <a:gd name="T13" fmla="*/ T12 w 4226"/>
                                <a:gd name="T14" fmla="+- 0 -4475 -11935"/>
                                <a:gd name="T15" fmla="*/ -4475 h 8040"/>
                                <a:gd name="T16" fmla="+- 0 4589 2754"/>
                                <a:gd name="T17" fmla="*/ T16 w 4226"/>
                                <a:gd name="T18" fmla="+- 0 -4475 -11935"/>
                                <a:gd name="T19" fmla="*/ -4475 h 8040"/>
                                <a:gd name="T20" fmla="+- 0 4577 2754"/>
                                <a:gd name="T21" fmla="*/ T20 w 4226"/>
                                <a:gd name="T22" fmla="+- 0 -4455 -11935"/>
                                <a:gd name="T23" fmla="*/ -4455 h 8040"/>
                                <a:gd name="T24" fmla="+- 0 4594 2754"/>
                                <a:gd name="T25" fmla="*/ T24 w 4226"/>
                                <a:gd name="T26" fmla="+- 0 -4455 -11935"/>
                                <a:gd name="T27" fmla="*/ -4455 h 8040"/>
                                <a:gd name="T28" fmla="+- 0 4603 2754"/>
                                <a:gd name="T29" fmla="*/ T28 w 4226"/>
                                <a:gd name="T30" fmla="+- 0 -4475 -11935"/>
                                <a:gd name="T31" fmla="*/ -4475 h 8040"/>
                                <a:gd name="T32" fmla="+- 0 4607 2754"/>
                                <a:gd name="T33" fmla="*/ T32 w 4226"/>
                                <a:gd name="T34" fmla="+- 0 -4495 -11935"/>
                                <a:gd name="T35" fmla="*/ -4495 h 8040"/>
                                <a:gd name="T36" fmla="+- 0 4603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849" y="7420"/>
                                  </a:moveTo>
                                  <a:lnTo>
                                    <a:pt x="1843" y="7420"/>
                                  </a:lnTo>
                                  <a:lnTo>
                                    <a:pt x="1846" y="7440"/>
                                  </a:lnTo>
                                  <a:lnTo>
                                    <a:pt x="1843" y="7460"/>
                                  </a:lnTo>
                                  <a:lnTo>
                                    <a:pt x="1835" y="7460"/>
                                  </a:lnTo>
                                  <a:lnTo>
                                    <a:pt x="1823" y="7480"/>
                                  </a:lnTo>
                                  <a:lnTo>
                                    <a:pt x="1840" y="7480"/>
                                  </a:lnTo>
                                  <a:lnTo>
                                    <a:pt x="1849" y="7460"/>
                                  </a:lnTo>
                                  <a:lnTo>
                                    <a:pt x="1853" y="7440"/>
                                  </a:lnTo>
                                  <a:lnTo>
                                    <a:pt x="1849"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02"/>
                          <wps:cNvSpPr>
                            <a:spLocks/>
                          </wps:cNvSpPr>
                          <wps:spPr bwMode="auto">
                            <a:xfrm>
                              <a:off x="2754" y="-11935"/>
                              <a:ext cx="4226" cy="8040"/>
                            </a:xfrm>
                            <a:custGeom>
                              <a:avLst/>
                              <a:gdLst>
                                <a:gd name="T0" fmla="+- 0 4730 2754"/>
                                <a:gd name="T1" fmla="*/ T0 w 4226"/>
                                <a:gd name="T2" fmla="+- 0 -4515 -11935"/>
                                <a:gd name="T3" fmla="*/ -4515 h 8040"/>
                                <a:gd name="T4" fmla="+- 0 4724 2754"/>
                                <a:gd name="T5" fmla="*/ T4 w 4226"/>
                                <a:gd name="T6" fmla="+- 0 -4515 -11935"/>
                                <a:gd name="T7" fmla="*/ -4515 h 8040"/>
                                <a:gd name="T8" fmla="+- 0 4720 2754"/>
                                <a:gd name="T9" fmla="*/ T8 w 4226"/>
                                <a:gd name="T10" fmla="+- 0 -4495 -11935"/>
                                <a:gd name="T11" fmla="*/ -4495 h 8040"/>
                                <a:gd name="T12" fmla="+- 0 4724 2754"/>
                                <a:gd name="T13" fmla="*/ T12 w 4226"/>
                                <a:gd name="T14" fmla="+- 0 -4475 -11935"/>
                                <a:gd name="T15" fmla="*/ -4475 h 8040"/>
                                <a:gd name="T16" fmla="+- 0 4733 2754"/>
                                <a:gd name="T17" fmla="*/ T16 w 4226"/>
                                <a:gd name="T18" fmla="+- 0 -4455 -11935"/>
                                <a:gd name="T19" fmla="*/ -4455 h 8040"/>
                                <a:gd name="T20" fmla="+- 0 4750 2754"/>
                                <a:gd name="T21" fmla="*/ T20 w 4226"/>
                                <a:gd name="T22" fmla="+- 0 -4455 -11935"/>
                                <a:gd name="T23" fmla="*/ -4455 h 8040"/>
                                <a:gd name="T24" fmla="+- 0 4738 2754"/>
                                <a:gd name="T25" fmla="*/ T24 w 4226"/>
                                <a:gd name="T26" fmla="+- 0 -4475 -11935"/>
                                <a:gd name="T27" fmla="*/ -4475 h 8040"/>
                                <a:gd name="T28" fmla="+- 0 4730 2754"/>
                                <a:gd name="T29" fmla="*/ T28 w 4226"/>
                                <a:gd name="T30" fmla="+- 0 -4475 -11935"/>
                                <a:gd name="T31" fmla="*/ -4475 h 8040"/>
                                <a:gd name="T32" fmla="+- 0 4727 2754"/>
                                <a:gd name="T33" fmla="*/ T32 w 4226"/>
                                <a:gd name="T34" fmla="+- 0 -4495 -11935"/>
                                <a:gd name="T35" fmla="*/ -4495 h 8040"/>
                                <a:gd name="T36" fmla="+- 0 4730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976" y="7420"/>
                                  </a:moveTo>
                                  <a:lnTo>
                                    <a:pt x="1970" y="7420"/>
                                  </a:lnTo>
                                  <a:lnTo>
                                    <a:pt x="1966" y="7440"/>
                                  </a:lnTo>
                                  <a:lnTo>
                                    <a:pt x="1970" y="7460"/>
                                  </a:lnTo>
                                  <a:lnTo>
                                    <a:pt x="1979" y="7480"/>
                                  </a:lnTo>
                                  <a:lnTo>
                                    <a:pt x="1996" y="7480"/>
                                  </a:lnTo>
                                  <a:lnTo>
                                    <a:pt x="1984" y="7460"/>
                                  </a:lnTo>
                                  <a:lnTo>
                                    <a:pt x="1976" y="7460"/>
                                  </a:lnTo>
                                  <a:lnTo>
                                    <a:pt x="1973" y="7440"/>
                                  </a:lnTo>
                                  <a:lnTo>
                                    <a:pt x="1976"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03"/>
                          <wps:cNvSpPr>
                            <a:spLocks/>
                          </wps:cNvSpPr>
                          <wps:spPr bwMode="auto">
                            <a:xfrm>
                              <a:off x="2754" y="-11935"/>
                              <a:ext cx="4226" cy="8040"/>
                            </a:xfrm>
                            <a:custGeom>
                              <a:avLst/>
                              <a:gdLst>
                                <a:gd name="T0" fmla="+- 0 4804 2754"/>
                                <a:gd name="T1" fmla="*/ T0 w 4226"/>
                                <a:gd name="T2" fmla="+- 0 -4515 -11935"/>
                                <a:gd name="T3" fmla="*/ -4515 h 8040"/>
                                <a:gd name="T4" fmla="+- 0 4798 2754"/>
                                <a:gd name="T5" fmla="*/ T4 w 4226"/>
                                <a:gd name="T6" fmla="+- 0 -4515 -11935"/>
                                <a:gd name="T7" fmla="*/ -4515 h 8040"/>
                                <a:gd name="T8" fmla="+- 0 4801 2754"/>
                                <a:gd name="T9" fmla="*/ T8 w 4226"/>
                                <a:gd name="T10" fmla="+- 0 -4495 -11935"/>
                                <a:gd name="T11" fmla="*/ -4495 h 8040"/>
                                <a:gd name="T12" fmla="+- 0 4798 2754"/>
                                <a:gd name="T13" fmla="*/ T12 w 4226"/>
                                <a:gd name="T14" fmla="+- 0 -4475 -11935"/>
                                <a:gd name="T15" fmla="*/ -4475 h 8040"/>
                                <a:gd name="T16" fmla="+- 0 4790 2754"/>
                                <a:gd name="T17" fmla="*/ T16 w 4226"/>
                                <a:gd name="T18" fmla="+- 0 -4475 -11935"/>
                                <a:gd name="T19" fmla="*/ -4475 h 8040"/>
                                <a:gd name="T20" fmla="+- 0 4778 2754"/>
                                <a:gd name="T21" fmla="*/ T20 w 4226"/>
                                <a:gd name="T22" fmla="+- 0 -4455 -11935"/>
                                <a:gd name="T23" fmla="*/ -4455 h 8040"/>
                                <a:gd name="T24" fmla="+- 0 4795 2754"/>
                                <a:gd name="T25" fmla="*/ T24 w 4226"/>
                                <a:gd name="T26" fmla="+- 0 -4455 -11935"/>
                                <a:gd name="T27" fmla="*/ -4455 h 8040"/>
                                <a:gd name="T28" fmla="+- 0 4804 2754"/>
                                <a:gd name="T29" fmla="*/ T28 w 4226"/>
                                <a:gd name="T30" fmla="+- 0 -4475 -11935"/>
                                <a:gd name="T31" fmla="*/ -4475 h 8040"/>
                                <a:gd name="T32" fmla="+- 0 4808 2754"/>
                                <a:gd name="T33" fmla="*/ T32 w 4226"/>
                                <a:gd name="T34" fmla="+- 0 -4495 -11935"/>
                                <a:gd name="T35" fmla="*/ -4495 h 8040"/>
                                <a:gd name="T36" fmla="+- 0 4804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050" y="7420"/>
                                  </a:moveTo>
                                  <a:lnTo>
                                    <a:pt x="2044" y="7420"/>
                                  </a:lnTo>
                                  <a:lnTo>
                                    <a:pt x="2047" y="7440"/>
                                  </a:lnTo>
                                  <a:lnTo>
                                    <a:pt x="2044" y="7460"/>
                                  </a:lnTo>
                                  <a:lnTo>
                                    <a:pt x="2036" y="7460"/>
                                  </a:lnTo>
                                  <a:lnTo>
                                    <a:pt x="2024" y="7480"/>
                                  </a:lnTo>
                                  <a:lnTo>
                                    <a:pt x="2041" y="7480"/>
                                  </a:lnTo>
                                  <a:lnTo>
                                    <a:pt x="2050" y="7460"/>
                                  </a:lnTo>
                                  <a:lnTo>
                                    <a:pt x="2054" y="7440"/>
                                  </a:lnTo>
                                  <a:lnTo>
                                    <a:pt x="2050"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04"/>
                          <wps:cNvSpPr>
                            <a:spLocks/>
                          </wps:cNvSpPr>
                          <wps:spPr bwMode="auto">
                            <a:xfrm>
                              <a:off x="2754" y="-11935"/>
                              <a:ext cx="4226" cy="8040"/>
                            </a:xfrm>
                            <a:custGeom>
                              <a:avLst/>
                              <a:gdLst>
                                <a:gd name="T0" fmla="+- 0 4931 2754"/>
                                <a:gd name="T1" fmla="*/ T0 w 4226"/>
                                <a:gd name="T2" fmla="+- 0 -4515 -11935"/>
                                <a:gd name="T3" fmla="*/ -4515 h 8040"/>
                                <a:gd name="T4" fmla="+- 0 4925 2754"/>
                                <a:gd name="T5" fmla="*/ T4 w 4226"/>
                                <a:gd name="T6" fmla="+- 0 -4515 -11935"/>
                                <a:gd name="T7" fmla="*/ -4515 h 8040"/>
                                <a:gd name="T8" fmla="+- 0 4922 2754"/>
                                <a:gd name="T9" fmla="*/ T8 w 4226"/>
                                <a:gd name="T10" fmla="+- 0 -4495 -11935"/>
                                <a:gd name="T11" fmla="*/ -4495 h 8040"/>
                                <a:gd name="T12" fmla="+- 0 4925 2754"/>
                                <a:gd name="T13" fmla="*/ T12 w 4226"/>
                                <a:gd name="T14" fmla="+- 0 -4475 -11935"/>
                                <a:gd name="T15" fmla="*/ -4475 h 8040"/>
                                <a:gd name="T16" fmla="+- 0 4934 2754"/>
                                <a:gd name="T17" fmla="*/ T16 w 4226"/>
                                <a:gd name="T18" fmla="+- 0 -4455 -11935"/>
                                <a:gd name="T19" fmla="*/ -4455 h 8040"/>
                                <a:gd name="T20" fmla="+- 0 4951 2754"/>
                                <a:gd name="T21" fmla="*/ T20 w 4226"/>
                                <a:gd name="T22" fmla="+- 0 -4455 -11935"/>
                                <a:gd name="T23" fmla="*/ -4455 h 8040"/>
                                <a:gd name="T24" fmla="+- 0 4939 2754"/>
                                <a:gd name="T25" fmla="*/ T24 w 4226"/>
                                <a:gd name="T26" fmla="+- 0 -4475 -11935"/>
                                <a:gd name="T27" fmla="*/ -4475 h 8040"/>
                                <a:gd name="T28" fmla="+- 0 4931 2754"/>
                                <a:gd name="T29" fmla="*/ T28 w 4226"/>
                                <a:gd name="T30" fmla="+- 0 -4475 -11935"/>
                                <a:gd name="T31" fmla="*/ -4475 h 8040"/>
                                <a:gd name="T32" fmla="+- 0 4929 2754"/>
                                <a:gd name="T33" fmla="*/ T32 w 4226"/>
                                <a:gd name="T34" fmla="+- 0 -4495 -11935"/>
                                <a:gd name="T35" fmla="*/ -4495 h 8040"/>
                                <a:gd name="T36" fmla="+- 0 4931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177" y="7420"/>
                                  </a:moveTo>
                                  <a:lnTo>
                                    <a:pt x="2171" y="7420"/>
                                  </a:lnTo>
                                  <a:lnTo>
                                    <a:pt x="2168" y="7440"/>
                                  </a:lnTo>
                                  <a:lnTo>
                                    <a:pt x="2171" y="7460"/>
                                  </a:lnTo>
                                  <a:lnTo>
                                    <a:pt x="2180" y="7480"/>
                                  </a:lnTo>
                                  <a:lnTo>
                                    <a:pt x="2197" y="7480"/>
                                  </a:lnTo>
                                  <a:lnTo>
                                    <a:pt x="2185" y="7460"/>
                                  </a:lnTo>
                                  <a:lnTo>
                                    <a:pt x="2177" y="7460"/>
                                  </a:lnTo>
                                  <a:lnTo>
                                    <a:pt x="2175" y="7440"/>
                                  </a:lnTo>
                                  <a:lnTo>
                                    <a:pt x="2177"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05"/>
                          <wps:cNvSpPr>
                            <a:spLocks/>
                          </wps:cNvSpPr>
                          <wps:spPr bwMode="auto">
                            <a:xfrm>
                              <a:off x="2754" y="-11935"/>
                              <a:ext cx="4226" cy="8040"/>
                            </a:xfrm>
                            <a:custGeom>
                              <a:avLst/>
                              <a:gdLst>
                                <a:gd name="T0" fmla="+- 0 5006 2754"/>
                                <a:gd name="T1" fmla="*/ T0 w 4226"/>
                                <a:gd name="T2" fmla="+- 0 -4515 -11935"/>
                                <a:gd name="T3" fmla="*/ -4515 h 8040"/>
                                <a:gd name="T4" fmla="+- 0 4999 2754"/>
                                <a:gd name="T5" fmla="*/ T4 w 4226"/>
                                <a:gd name="T6" fmla="+- 0 -4515 -11935"/>
                                <a:gd name="T7" fmla="*/ -4515 h 8040"/>
                                <a:gd name="T8" fmla="+- 0 5002 2754"/>
                                <a:gd name="T9" fmla="*/ T8 w 4226"/>
                                <a:gd name="T10" fmla="+- 0 -4495 -11935"/>
                                <a:gd name="T11" fmla="*/ -4495 h 8040"/>
                                <a:gd name="T12" fmla="+- 0 4999 2754"/>
                                <a:gd name="T13" fmla="*/ T12 w 4226"/>
                                <a:gd name="T14" fmla="+- 0 -4475 -11935"/>
                                <a:gd name="T15" fmla="*/ -4475 h 8040"/>
                                <a:gd name="T16" fmla="+- 0 4991 2754"/>
                                <a:gd name="T17" fmla="*/ T16 w 4226"/>
                                <a:gd name="T18" fmla="+- 0 -4475 -11935"/>
                                <a:gd name="T19" fmla="*/ -4475 h 8040"/>
                                <a:gd name="T20" fmla="+- 0 4980 2754"/>
                                <a:gd name="T21" fmla="*/ T20 w 4226"/>
                                <a:gd name="T22" fmla="+- 0 -4455 -11935"/>
                                <a:gd name="T23" fmla="*/ -4455 h 8040"/>
                                <a:gd name="T24" fmla="+- 0 4996 2754"/>
                                <a:gd name="T25" fmla="*/ T24 w 4226"/>
                                <a:gd name="T26" fmla="+- 0 -4455 -11935"/>
                                <a:gd name="T27" fmla="*/ -4455 h 8040"/>
                                <a:gd name="T28" fmla="+- 0 5006 2754"/>
                                <a:gd name="T29" fmla="*/ T28 w 4226"/>
                                <a:gd name="T30" fmla="+- 0 -4475 -11935"/>
                                <a:gd name="T31" fmla="*/ -4475 h 8040"/>
                                <a:gd name="T32" fmla="+- 0 5009 2754"/>
                                <a:gd name="T33" fmla="*/ T32 w 4226"/>
                                <a:gd name="T34" fmla="+- 0 -4495 -11935"/>
                                <a:gd name="T35" fmla="*/ -4495 h 8040"/>
                                <a:gd name="T36" fmla="+- 0 5006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252" y="7420"/>
                                  </a:moveTo>
                                  <a:lnTo>
                                    <a:pt x="2245" y="7420"/>
                                  </a:lnTo>
                                  <a:lnTo>
                                    <a:pt x="2248" y="7440"/>
                                  </a:lnTo>
                                  <a:lnTo>
                                    <a:pt x="2245" y="7460"/>
                                  </a:lnTo>
                                  <a:lnTo>
                                    <a:pt x="2237" y="7460"/>
                                  </a:lnTo>
                                  <a:lnTo>
                                    <a:pt x="2226" y="7480"/>
                                  </a:lnTo>
                                  <a:lnTo>
                                    <a:pt x="2242" y="7480"/>
                                  </a:lnTo>
                                  <a:lnTo>
                                    <a:pt x="2252" y="7460"/>
                                  </a:lnTo>
                                  <a:lnTo>
                                    <a:pt x="2255" y="7440"/>
                                  </a:lnTo>
                                  <a:lnTo>
                                    <a:pt x="2252"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06"/>
                          <wps:cNvSpPr>
                            <a:spLocks/>
                          </wps:cNvSpPr>
                          <wps:spPr bwMode="auto">
                            <a:xfrm>
                              <a:off x="2754" y="-11935"/>
                              <a:ext cx="4226" cy="8040"/>
                            </a:xfrm>
                            <a:custGeom>
                              <a:avLst/>
                              <a:gdLst>
                                <a:gd name="T0" fmla="+- 0 5133 2754"/>
                                <a:gd name="T1" fmla="*/ T0 w 4226"/>
                                <a:gd name="T2" fmla="+- 0 -4515 -11935"/>
                                <a:gd name="T3" fmla="*/ -4515 h 8040"/>
                                <a:gd name="T4" fmla="+- 0 5126 2754"/>
                                <a:gd name="T5" fmla="*/ T4 w 4226"/>
                                <a:gd name="T6" fmla="+- 0 -4515 -11935"/>
                                <a:gd name="T7" fmla="*/ -4515 h 8040"/>
                                <a:gd name="T8" fmla="+- 0 5123 2754"/>
                                <a:gd name="T9" fmla="*/ T8 w 4226"/>
                                <a:gd name="T10" fmla="+- 0 -4495 -11935"/>
                                <a:gd name="T11" fmla="*/ -4495 h 8040"/>
                                <a:gd name="T12" fmla="+- 0 5126 2754"/>
                                <a:gd name="T13" fmla="*/ T12 w 4226"/>
                                <a:gd name="T14" fmla="+- 0 -4475 -11935"/>
                                <a:gd name="T15" fmla="*/ -4475 h 8040"/>
                                <a:gd name="T16" fmla="+- 0 5136 2754"/>
                                <a:gd name="T17" fmla="*/ T16 w 4226"/>
                                <a:gd name="T18" fmla="+- 0 -4455 -11935"/>
                                <a:gd name="T19" fmla="*/ -4455 h 8040"/>
                                <a:gd name="T20" fmla="+- 0 5152 2754"/>
                                <a:gd name="T21" fmla="*/ T20 w 4226"/>
                                <a:gd name="T22" fmla="+- 0 -4455 -11935"/>
                                <a:gd name="T23" fmla="*/ -4455 h 8040"/>
                                <a:gd name="T24" fmla="+- 0 5141 2754"/>
                                <a:gd name="T25" fmla="*/ T24 w 4226"/>
                                <a:gd name="T26" fmla="+- 0 -4475 -11935"/>
                                <a:gd name="T27" fmla="*/ -4475 h 8040"/>
                                <a:gd name="T28" fmla="+- 0 5133 2754"/>
                                <a:gd name="T29" fmla="*/ T28 w 4226"/>
                                <a:gd name="T30" fmla="+- 0 -4475 -11935"/>
                                <a:gd name="T31" fmla="*/ -4475 h 8040"/>
                                <a:gd name="T32" fmla="+- 0 5130 2754"/>
                                <a:gd name="T33" fmla="*/ T32 w 4226"/>
                                <a:gd name="T34" fmla="+- 0 -4495 -11935"/>
                                <a:gd name="T35" fmla="*/ -4495 h 8040"/>
                                <a:gd name="T36" fmla="+- 0 5133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379" y="7420"/>
                                  </a:moveTo>
                                  <a:lnTo>
                                    <a:pt x="2372" y="7420"/>
                                  </a:lnTo>
                                  <a:lnTo>
                                    <a:pt x="2369" y="7440"/>
                                  </a:lnTo>
                                  <a:lnTo>
                                    <a:pt x="2372" y="7460"/>
                                  </a:lnTo>
                                  <a:lnTo>
                                    <a:pt x="2382" y="7480"/>
                                  </a:lnTo>
                                  <a:lnTo>
                                    <a:pt x="2398" y="7480"/>
                                  </a:lnTo>
                                  <a:lnTo>
                                    <a:pt x="2387" y="7460"/>
                                  </a:lnTo>
                                  <a:lnTo>
                                    <a:pt x="2379" y="7460"/>
                                  </a:lnTo>
                                  <a:lnTo>
                                    <a:pt x="2376" y="7440"/>
                                  </a:lnTo>
                                  <a:lnTo>
                                    <a:pt x="2379"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07"/>
                          <wps:cNvSpPr>
                            <a:spLocks/>
                          </wps:cNvSpPr>
                          <wps:spPr bwMode="auto">
                            <a:xfrm>
                              <a:off x="2754" y="-11935"/>
                              <a:ext cx="4226" cy="8040"/>
                            </a:xfrm>
                            <a:custGeom>
                              <a:avLst/>
                              <a:gdLst>
                                <a:gd name="T0" fmla="+- 0 5207 2754"/>
                                <a:gd name="T1" fmla="*/ T0 w 4226"/>
                                <a:gd name="T2" fmla="+- 0 -4515 -11935"/>
                                <a:gd name="T3" fmla="*/ -4515 h 8040"/>
                                <a:gd name="T4" fmla="+- 0 5200 2754"/>
                                <a:gd name="T5" fmla="*/ T4 w 4226"/>
                                <a:gd name="T6" fmla="+- 0 -4515 -11935"/>
                                <a:gd name="T7" fmla="*/ -4515 h 8040"/>
                                <a:gd name="T8" fmla="+- 0 5203 2754"/>
                                <a:gd name="T9" fmla="*/ T8 w 4226"/>
                                <a:gd name="T10" fmla="+- 0 -4495 -11935"/>
                                <a:gd name="T11" fmla="*/ -4495 h 8040"/>
                                <a:gd name="T12" fmla="+- 0 5200 2754"/>
                                <a:gd name="T13" fmla="*/ T12 w 4226"/>
                                <a:gd name="T14" fmla="+- 0 -4475 -11935"/>
                                <a:gd name="T15" fmla="*/ -4475 h 8040"/>
                                <a:gd name="T16" fmla="+- 0 5193 2754"/>
                                <a:gd name="T17" fmla="*/ T16 w 4226"/>
                                <a:gd name="T18" fmla="+- 0 -4475 -11935"/>
                                <a:gd name="T19" fmla="*/ -4475 h 8040"/>
                                <a:gd name="T20" fmla="+- 0 5181 2754"/>
                                <a:gd name="T21" fmla="*/ T20 w 4226"/>
                                <a:gd name="T22" fmla="+- 0 -4455 -11935"/>
                                <a:gd name="T23" fmla="*/ -4455 h 8040"/>
                                <a:gd name="T24" fmla="+- 0 5197 2754"/>
                                <a:gd name="T25" fmla="*/ T24 w 4226"/>
                                <a:gd name="T26" fmla="+- 0 -4455 -11935"/>
                                <a:gd name="T27" fmla="*/ -4455 h 8040"/>
                                <a:gd name="T28" fmla="+- 0 5207 2754"/>
                                <a:gd name="T29" fmla="*/ T28 w 4226"/>
                                <a:gd name="T30" fmla="+- 0 -4475 -11935"/>
                                <a:gd name="T31" fmla="*/ -4475 h 8040"/>
                                <a:gd name="T32" fmla="+- 0 5210 2754"/>
                                <a:gd name="T33" fmla="*/ T32 w 4226"/>
                                <a:gd name="T34" fmla="+- 0 -4495 -11935"/>
                                <a:gd name="T35" fmla="*/ -4495 h 8040"/>
                                <a:gd name="T36" fmla="+- 0 5207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453" y="7420"/>
                                  </a:moveTo>
                                  <a:lnTo>
                                    <a:pt x="2446" y="7420"/>
                                  </a:lnTo>
                                  <a:lnTo>
                                    <a:pt x="2449" y="7440"/>
                                  </a:lnTo>
                                  <a:lnTo>
                                    <a:pt x="2446" y="7460"/>
                                  </a:lnTo>
                                  <a:lnTo>
                                    <a:pt x="2439" y="7460"/>
                                  </a:lnTo>
                                  <a:lnTo>
                                    <a:pt x="2427" y="7480"/>
                                  </a:lnTo>
                                  <a:lnTo>
                                    <a:pt x="2443" y="7480"/>
                                  </a:lnTo>
                                  <a:lnTo>
                                    <a:pt x="2453" y="7460"/>
                                  </a:lnTo>
                                  <a:lnTo>
                                    <a:pt x="2456" y="7440"/>
                                  </a:lnTo>
                                  <a:lnTo>
                                    <a:pt x="2453"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08"/>
                          <wps:cNvSpPr>
                            <a:spLocks/>
                          </wps:cNvSpPr>
                          <wps:spPr bwMode="auto">
                            <a:xfrm>
                              <a:off x="2754" y="-11935"/>
                              <a:ext cx="4226" cy="8040"/>
                            </a:xfrm>
                            <a:custGeom>
                              <a:avLst/>
                              <a:gdLst>
                                <a:gd name="T0" fmla="+- 0 5334 2754"/>
                                <a:gd name="T1" fmla="*/ T0 w 4226"/>
                                <a:gd name="T2" fmla="+- 0 -4515 -11935"/>
                                <a:gd name="T3" fmla="*/ -4515 h 8040"/>
                                <a:gd name="T4" fmla="+- 0 5327 2754"/>
                                <a:gd name="T5" fmla="*/ T4 w 4226"/>
                                <a:gd name="T6" fmla="+- 0 -4515 -11935"/>
                                <a:gd name="T7" fmla="*/ -4515 h 8040"/>
                                <a:gd name="T8" fmla="+- 0 5324 2754"/>
                                <a:gd name="T9" fmla="*/ T8 w 4226"/>
                                <a:gd name="T10" fmla="+- 0 -4495 -11935"/>
                                <a:gd name="T11" fmla="*/ -4495 h 8040"/>
                                <a:gd name="T12" fmla="+- 0 5327 2754"/>
                                <a:gd name="T13" fmla="*/ T12 w 4226"/>
                                <a:gd name="T14" fmla="+- 0 -4475 -11935"/>
                                <a:gd name="T15" fmla="*/ -4475 h 8040"/>
                                <a:gd name="T16" fmla="+- 0 5337 2754"/>
                                <a:gd name="T17" fmla="*/ T16 w 4226"/>
                                <a:gd name="T18" fmla="+- 0 -4455 -11935"/>
                                <a:gd name="T19" fmla="*/ -4455 h 8040"/>
                                <a:gd name="T20" fmla="+- 0 5353 2754"/>
                                <a:gd name="T21" fmla="*/ T20 w 4226"/>
                                <a:gd name="T22" fmla="+- 0 -4455 -11935"/>
                                <a:gd name="T23" fmla="*/ -4455 h 8040"/>
                                <a:gd name="T24" fmla="+- 0 5342 2754"/>
                                <a:gd name="T25" fmla="*/ T24 w 4226"/>
                                <a:gd name="T26" fmla="+- 0 -4475 -11935"/>
                                <a:gd name="T27" fmla="*/ -4475 h 8040"/>
                                <a:gd name="T28" fmla="+- 0 5334 2754"/>
                                <a:gd name="T29" fmla="*/ T28 w 4226"/>
                                <a:gd name="T30" fmla="+- 0 -4475 -11935"/>
                                <a:gd name="T31" fmla="*/ -4475 h 8040"/>
                                <a:gd name="T32" fmla="+- 0 5331 2754"/>
                                <a:gd name="T33" fmla="*/ T32 w 4226"/>
                                <a:gd name="T34" fmla="+- 0 -4495 -11935"/>
                                <a:gd name="T35" fmla="*/ -4495 h 8040"/>
                                <a:gd name="T36" fmla="+- 0 5334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580" y="7420"/>
                                  </a:moveTo>
                                  <a:lnTo>
                                    <a:pt x="2573" y="7420"/>
                                  </a:lnTo>
                                  <a:lnTo>
                                    <a:pt x="2570" y="7440"/>
                                  </a:lnTo>
                                  <a:lnTo>
                                    <a:pt x="2573" y="7460"/>
                                  </a:lnTo>
                                  <a:lnTo>
                                    <a:pt x="2583" y="7480"/>
                                  </a:lnTo>
                                  <a:lnTo>
                                    <a:pt x="2599" y="7480"/>
                                  </a:lnTo>
                                  <a:lnTo>
                                    <a:pt x="2588" y="7460"/>
                                  </a:lnTo>
                                  <a:lnTo>
                                    <a:pt x="2580" y="7460"/>
                                  </a:lnTo>
                                  <a:lnTo>
                                    <a:pt x="2577" y="7440"/>
                                  </a:lnTo>
                                  <a:lnTo>
                                    <a:pt x="2580"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09"/>
                          <wps:cNvSpPr>
                            <a:spLocks/>
                          </wps:cNvSpPr>
                          <wps:spPr bwMode="auto">
                            <a:xfrm>
                              <a:off x="2754" y="-11935"/>
                              <a:ext cx="4226" cy="8040"/>
                            </a:xfrm>
                            <a:custGeom>
                              <a:avLst/>
                              <a:gdLst>
                                <a:gd name="T0" fmla="+- 0 5408 2754"/>
                                <a:gd name="T1" fmla="*/ T0 w 4226"/>
                                <a:gd name="T2" fmla="+- 0 -4515 -11935"/>
                                <a:gd name="T3" fmla="*/ -4515 h 8040"/>
                                <a:gd name="T4" fmla="+- 0 5402 2754"/>
                                <a:gd name="T5" fmla="*/ T4 w 4226"/>
                                <a:gd name="T6" fmla="+- 0 -4515 -11935"/>
                                <a:gd name="T7" fmla="*/ -4515 h 8040"/>
                                <a:gd name="T8" fmla="+- 0 5404 2754"/>
                                <a:gd name="T9" fmla="*/ T8 w 4226"/>
                                <a:gd name="T10" fmla="+- 0 -4495 -11935"/>
                                <a:gd name="T11" fmla="*/ -4495 h 8040"/>
                                <a:gd name="T12" fmla="+- 0 5402 2754"/>
                                <a:gd name="T13" fmla="*/ T12 w 4226"/>
                                <a:gd name="T14" fmla="+- 0 -4475 -11935"/>
                                <a:gd name="T15" fmla="*/ -4475 h 8040"/>
                                <a:gd name="T16" fmla="+- 0 5394 2754"/>
                                <a:gd name="T17" fmla="*/ T16 w 4226"/>
                                <a:gd name="T18" fmla="+- 0 -4475 -11935"/>
                                <a:gd name="T19" fmla="*/ -4475 h 8040"/>
                                <a:gd name="T20" fmla="+- 0 5382 2754"/>
                                <a:gd name="T21" fmla="*/ T20 w 4226"/>
                                <a:gd name="T22" fmla="+- 0 -4455 -11935"/>
                                <a:gd name="T23" fmla="*/ -4455 h 8040"/>
                                <a:gd name="T24" fmla="+- 0 5399 2754"/>
                                <a:gd name="T25" fmla="*/ T24 w 4226"/>
                                <a:gd name="T26" fmla="+- 0 -4455 -11935"/>
                                <a:gd name="T27" fmla="*/ -4455 h 8040"/>
                                <a:gd name="T28" fmla="+- 0 5408 2754"/>
                                <a:gd name="T29" fmla="*/ T28 w 4226"/>
                                <a:gd name="T30" fmla="+- 0 -4475 -11935"/>
                                <a:gd name="T31" fmla="*/ -4475 h 8040"/>
                                <a:gd name="T32" fmla="+- 0 5411 2754"/>
                                <a:gd name="T33" fmla="*/ T32 w 4226"/>
                                <a:gd name="T34" fmla="+- 0 -4495 -11935"/>
                                <a:gd name="T35" fmla="*/ -4495 h 8040"/>
                                <a:gd name="T36" fmla="+- 0 5408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654" y="7420"/>
                                  </a:moveTo>
                                  <a:lnTo>
                                    <a:pt x="2648" y="7420"/>
                                  </a:lnTo>
                                  <a:lnTo>
                                    <a:pt x="2650" y="7440"/>
                                  </a:lnTo>
                                  <a:lnTo>
                                    <a:pt x="2648" y="7460"/>
                                  </a:lnTo>
                                  <a:lnTo>
                                    <a:pt x="2640" y="7460"/>
                                  </a:lnTo>
                                  <a:lnTo>
                                    <a:pt x="2628" y="7480"/>
                                  </a:lnTo>
                                  <a:lnTo>
                                    <a:pt x="2645" y="7480"/>
                                  </a:lnTo>
                                  <a:lnTo>
                                    <a:pt x="2654" y="7460"/>
                                  </a:lnTo>
                                  <a:lnTo>
                                    <a:pt x="2657" y="7440"/>
                                  </a:lnTo>
                                  <a:lnTo>
                                    <a:pt x="2654"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10"/>
                          <wps:cNvSpPr>
                            <a:spLocks/>
                          </wps:cNvSpPr>
                          <wps:spPr bwMode="auto">
                            <a:xfrm>
                              <a:off x="2754" y="-11935"/>
                              <a:ext cx="4226" cy="8040"/>
                            </a:xfrm>
                            <a:custGeom>
                              <a:avLst/>
                              <a:gdLst>
                                <a:gd name="T0" fmla="+- 0 5535 2754"/>
                                <a:gd name="T1" fmla="*/ T0 w 4226"/>
                                <a:gd name="T2" fmla="+- 0 -4515 -11935"/>
                                <a:gd name="T3" fmla="*/ -4515 h 8040"/>
                                <a:gd name="T4" fmla="+- 0 5529 2754"/>
                                <a:gd name="T5" fmla="*/ T4 w 4226"/>
                                <a:gd name="T6" fmla="+- 0 -4515 -11935"/>
                                <a:gd name="T7" fmla="*/ -4515 h 8040"/>
                                <a:gd name="T8" fmla="+- 0 5525 2754"/>
                                <a:gd name="T9" fmla="*/ T8 w 4226"/>
                                <a:gd name="T10" fmla="+- 0 -4495 -11935"/>
                                <a:gd name="T11" fmla="*/ -4495 h 8040"/>
                                <a:gd name="T12" fmla="+- 0 5529 2754"/>
                                <a:gd name="T13" fmla="*/ T12 w 4226"/>
                                <a:gd name="T14" fmla="+- 0 -4475 -11935"/>
                                <a:gd name="T15" fmla="*/ -4475 h 8040"/>
                                <a:gd name="T16" fmla="+- 0 5538 2754"/>
                                <a:gd name="T17" fmla="*/ T16 w 4226"/>
                                <a:gd name="T18" fmla="+- 0 -4455 -11935"/>
                                <a:gd name="T19" fmla="*/ -4455 h 8040"/>
                                <a:gd name="T20" fmla="+- 0 5555 2754"/>
                                <a:gd name="T21" fmla="*/ T20 w 4226"/>
                                <a:gd name="T22" fmla="+- 0 -4455 -11935"/>
                                <a:gd name="T23" fmla="*/ -4455 h 8040"/>
                                <a:gd name="T24" fmla="+- 0 5543 2754"/>
                                <a:gd name="T25" fmla="*/ T24 w 4226"/>
                                <a:gd name="T26" fmla="+- 0 -4475 -11935"/>
                                <a:gd name="T27" fmla="*/ -4475 h 8040"/>
                                <a:gd name="T28" fmla="+- 0 5535 2754"/>
                                <a:gd name="T29" fmla="*/ T28 w 4226"/>
                                <a:gd name="T30" fmla="+- 0 -4475 -11935"/>
                                <a:gd name="T31" fmla="*/ -4475 h 8040"/>
                                <a:gd name="T32" fmla="+- 0 5532 2754"/>
                                <a:gd name="T33" fmla="*/ T32 w 4226"/>
                                <a:gd name="T34" fmla="+- 0 -4495 -11935"/>
                                <a:gd name="T35" fmla="*/ -4495 h 8040"/>
                                <a:gd name="T36" fmla="+- 0 5535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781" y="7420"/>
                                  </a:moveTo>
                                  <a:lnTo>
                                    <a:pt x="2775" y="7420"/>
                                  </a:lnTo>
                                  <a:lnTo>
                                    <a:pt x="2771" y="7440"/>
                                  </a:lnTo>
                                  <a:lnTo>
                                    <a:pt x="2775" y="7460"/>
                                  </a:lnTo>
                                  <a:lnTo>
                                    <a:pt x="2784" y="7480"/>
                                  </a:lnTo>
                                  <a:lnTo>
                                    <a:pt x="2801" y="7480"/>
                                  </a:lnTo>
                                  <a:lnTo>
                                    <a:pt x="2789" y="7460"/>
                                  </a:lnTo>
                                  <a:lnTo>
                                    <a:pt x="2781" y="7460"/>
                                  </a:lnTo>
                                  <a:lnTo>
                                    <a:pt x="2778" y="7440"/>
                                  </a:lnTo>
                                  <a:lnTo>
                                    <a:pt x="2781"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11"/>
                          <wps:cNvSpPr>
                            <a:spLocks/>
                          </wps:cNvSpPr>
                          <wps:spPr bwMode="auto">
                            <a:xfrm>
                              <a:off x="2754" y="-11935"/>
                              <a:ext cx="4226" cy="8040"/>
                            </a:xfrm>
                            <a:custGeom>
                              <a:avLst/>
                              <a:gdLst>
                                <a:gd name="T0" fmla="+- 0 5609 2754"/>
                                <a:gd name="T1" fmla="*/ T0 w 4226"/>
                                <a:gd name="T2" fmla="+- 0 -4515 -11935"/>
                                <a:gd name="T3" fmla="*/ -4515 h 8040"/>
                                <a:gd name="T4" fmla="+- 0 5603 2754"/>
                                <a:gd name="T5" fmla="*/ T4 w 4226"/>
                                <a:gd name="T6" fmla="+- 0 -4515 -11935"/>
                                <a:gd name="T7" fmla="*/ -4515 h 8040"/>
                                <a:gd name="T8" fmla="+- 0 5606 2754"/>
                                <a:gd name="T9" fmla="*/ T8 w 4226"/>
                                <a:gd name="T10" fmla="+- 0 -4495 -11935"/>
                                <a:gd name="T11" fmla="*/ -4495 h 8040"/>
                                <a:gd name="T12" fmla="+- 0 5603 2754"/>
                                <a:gd name="T13" fmla="*/ T12 w 4226"/>
                                <a:gd name="T14" fmla="+- 0 -4475 -11935"/>
                                <a:gd name="T15" fmla="*/ -4475 h 8040"/>
                                <a:gd name="T16" fmla="+- 0 5595 2754"/>
                                <a:gd name="T17" fmla="*/ T16 w 4226"/>
                                <a:gd name="T18" fmla="+- 0 -4475 -11935"/>
                                <a:gd name="T19" fmla="*/ -4475 h 8040"/>
                                <a:gd name="T20" fmla="+- 0 5583 2754"/>
                                <a:gd name="T21" fmla="*/ T20 w 4226"/>
                                <a:gd name="T22" fmla="+- 0 -4455 -11935"/>
                                <a:gd name="T23" fmla="*/ -4455 h 8040"/>
                                <a:gd name="T24" fmla="+- 0 5600 2754"/>
                                <a:gd name="T25" fmla="*/ T24 w 4226"/>
                                <a:gd name="T26" fmla="+- 0 -4455 -11935"/>
                                <a:gd name="T27" fmla="*/ -4455 h 8040"/>
                                <a:gd name="T28" fmla="+- 0 5609 2754"/>
                                <a:gd name="T29" fmla="*/ T28 w 4226"/>
                                <a:gd name="T30" fmla="+- 0 -4475 -11935"/>
                                <a:gd name="T31" fmla="*/ -4475 h 8040"/>
                                <a:gd name="T32" fmla="+- 0 5613 2754"/>
                                <a:gd name="T33" fmla="*/ T32 w 4226"/>
                                <a:gd name="T34" fmla="+- 0 -4495 -11935"/>
                                <a:gd name="T35" fmla="*/ -4495 h 8040"/>
                                <a:gd name="T36" fmla="+- 0 5609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855" y="7420"/>
                                  </a:moveTo>
                                  <a:lnTo>
                                    <a:pt x="2849" y="7420"/>
                                  </a:lnTo>
                                  <a:lnTo>
                                    <a:pt x="2852" y="7440"/>
                                  </a:lnTo>
                                  <a:lnTo>
                                    <a:pt x="2849" y="7460"/>
                                  </a:lnTo>
                                  <a:lnTo>
                                    <a:pt x="2841" y="7460"/>
                                  </a:lnTo>
                                  <a:lnTo>
                                    <a:pt x="2829" y="7480"/>
                                  </a:lnTo>
                                  <a:lnTo>
                                    <a:pt x="2846" y="7480"/>
                                  </a:lnTo>
                                  <a:lnTo>
                                    <a:pt x="2855" y="7460"/>
                                  </a:lnTo>
                                  <a:lnTo>
                                    <a:pt x="2859" y="7440"/>
                                  </a:lnTo>
                                  <a:lnTo>
                                    <a:pt x="2855"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12"/>
                          <wps:cNvSpPr>
                            <a:spLocks/>
                          </wps:cNvSpPr>
                          <wps:spPr bwMode="auto">
                            <a:xfrm>
                              <a:off x="2754" y="-11935"/>
                              <a:ext cx="4226" cy="8040"/>
                            </a:xfrm>
                            <a:custGeom>
                              <a:avLst/>
                              <a:gdLst>
                                <a:gd name="T0" fmla="+- 0 5736 2754"/>
                                <a:gd name="T1" fmla="*/ T0 w 4226"/>
                                <a:gd name="T2" fmla="+- 0 -4515 -11935"/>
                                <a:gd name="T3" fmla="*/ -4515 h 8040"/>
                                <a:gd name="T4" fmla="+- 0 5730 2754"/>
                                <a:gd name="T5" fmla="*/ T4 w 4226"/>
                                <a:gd name="T6" fmla="+- 0 -4515 -11935"/>
                                <a:gd name="T7" fmla="*/ -4515 h 8040"/>
                                <a:gd name="T8" fmla="+- 0 5726 2754"/>
                                <a:gd name="T9" fmla="*/ T8 w 4226"/>
                                <a:gd name="T10" fmla="+- 0 -4495 -11935"/>
                                <a:gd name="T11" fmla="*/ -4495 h 8040"/>
                                <a:gd name="T12" fmla="+- 0 5730 2754"/>
                                <a:gd name="T13" fmla="*/ T12 w 4226"/>
                                <a:gd name="T14" fmla="+- 0 -4475 -11935"/>
                                <a:gd name="T15" fmla="*/ -4475 h 8040"/>
                                <a:gd name="T16" fmla="+- 0 5739 2754"/>
                                <a:gd name="T17" fmla="*/ T16 w 4226"/>
                                <a:gd name="T18" fmla="+- 0 -4455 -11935"/>
                                <a:gd name="T19" fmla="*/ -4455 h 8040"/>
                                <a:gd name="T20" fmla="+- 0 5756 2754"/>
                                <a:gd name="T21" fmla="*/ T20 w 4226"/>
                                <a:gd name="T22" fmla="+- 0 -4455 -11935"/>
                                <a:gd name="T23" fmla="*/ -4455 h 8040"/>
                                <a:gd name="T24" fmla="+- 0 5744 2754"/>
                                <a:gd name="T25" fmla="*/ T24 w 4226"/>
                                <a:gd name="T26" fmla="+- 0 -4475 -11935"/>
                                <a:gd name="T27" fmla="*/ -4475 h 8040"/>
                                <a:gd name="T28" fmla="+- 0 5736 2754"/>
                                <a:gd name="T29" fmla="*/ T28 w 4226"/>
                                <a:gd name="T30" fmla="+- 0 -4475 -11935"/>
                                <a:gd name="T31" fmla="*/ -4475 h 8040"/>
                                <a:gd name="T32" fmla="+- 0 5733 2754"/>
                                <a:gd name="T33" fmla="*/ T32 w 4226"/>
                                <a:gd name="T34" fmla="+- 0 -4495 -11935"/>
                                <a:gd name="T35" fmla="*/ -4495 h 8040"/>
                                <a:gd name="T36" fmla="+- 0 5736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982" y="7420"/>
                                  </a:moveTo>
                                  <a:lnTo>
                                    <a:pt x="2976" y="7420"/>
                                  </a:lnTo>
                                  <a:lnTo>
                                    <a:pt x="2972" y="7440"/>
                                  </a:lnTo>
                                  <a:lnTo>
                                    <a:pt x="2976" y="7460"/>
                                  </a:lnTo>
                                  <a:lnTo>
                                    <a:pt x="2985" y="7480"/>
                                  </a:lnTo>
                                  <a:lnTo>
                                    <a:pt x="3002" y="7480"/>
                                  </a:lnTo>
                                  <a:lnTo>
                                    <a:pt x="2990" y="7460"/>
                                  </a:lnTo>
                                  <a:lnTo>
                                    <a:pt x="2982" y="7460"/>
                                  </a:lnTo>
                                  <a:lnTo>
                                    <a:pt x="2979" y="7440"/>
                                  </a:lnTo>
                                  <a:lnTo>
                                    <a:pt x="2982"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13"/>
                          <wps:cNvSpPr>
                            <a:spLocks/>
                          </wps:cNvSpPr>
                          <wps:spPr bwMode="auto">
                            <a:xfrm>
                              <a:off x="2754" y="-11935"/>
                              <a:ext cx="4226" cy="8040"/>
                            </a:xfrm>
                            <a:custGeom>
                              <a:avLst/>
                              <a:gdLst>
                                <a:gd name="T0" fmla="+- 0 5810 2754"/>
                                <a:gd name="T1" fmla="*/ T0 w 4226"/>
                                <a:gd name="T2" fmla="+- 0 -4515 -11935"/>
                                <a:gd name="T3" fmla="*/ -4515 h 8040"/>
                                <a:gd name="T4" fmla="+- 0 5804 2754"/>
                                <a:gd name="T5" fmla="*/ T4 w 4226"/>
                                <a:gd name="T6" fmla="+- 0 -4515 -11935"/>
                                <a:gd name="T7" fmla="*/ -4515 h 8040"/>
                                <a:gd name="T8" fmla="+- 0 5807 2754"/>
                                <a:gd name="T9" fmla="*/ T8 w 4226"/>
                                <a:gd name="T10" fmla="+- 0 -4495 -11935"/>
                                <a:gd name="T11" fmla="*/ -4495 h 8040"/>
                                <a:gd name="T12" fmla="+- 0 5804 2754"/>
                                <a:gd name="T13" fmla="*/ T12 w 4226"/>
                                <a:gd name="T14" fmla="+- 0 -4475 -11935"/>
                                <a:gd name="T15" fmla="*/ -4475 h 8040"/>
                                <a:gd name="T16" fmla="+- 0 5796 2754"/>
                                <a:gd name="T17" fmla="*/ T16 w 4226"/>
                                <a:gd name="T18" fmla="+- 0 -4475 -11935"/>
                                <a:gd name="T19" fmla="*/ -4475 h 8040"/>
                                <a:gd name="T20" fmla="+- 0 5784 2754"/>
                                <a:gd name="T21" fmla="*/ T20 w 4226"/>
                                <a:gd name="T22" fmla="+- 0 -4455 -11935"/>
                                <a:gd name="T23" fmla="*/ -4455 h 8040"/>
                                <a:gd name="T24" fmla="+- 0 5801 2754"/>
                                <a:gd name="T25" fmla="*/ T24 w 4226"/>
                                <a:gd name="T26" fmla="+- 0 -4455 -11935"/>
                                <a:gd name="T27" fmla="*/ -4455 h 8040"/>
                                <a:gd name="T28" fmla="+- 0 5810 2754"/>
                                <a:gd name="T29" fmla="*/ T28 w 4226"/>
                                <a:gd name="T30" fmla="+- 0 -4475 -11935"/>
                                <a:gd name="T31" fmla="*/ -4475 h 8040"/>
                                <a:gd name="T32" fmla="+- 0 5814 2754"/>
                                <a:gd name="T33" fmla="*/ T32 w 4226"/>
                                <a:gd name="T34" fmla="+- 0 -4495 -11935"/>
                                <a:gd name="T35" fmla="*/ -4495 h 8040"/>
                                <a:gd name="T36" fmla="+- 0 5810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056" y="7420"/>
                                  </a:moveTo>
                                  <a:lnTo>
                                    <a:pt x="3050" y="7420"/>
                                  </a:lnTo>
                                  <a:lnTo>
                                    <a:pt x="3053" y="7440"/>
                                  </a:lnTo>
                                  <a:lnTo>
                                    <a:pt x="3050" y="7460"/>
                                  </a:lnTo>
                                  <a:lnTo>
                                    <a:pt x="3042" y="7460"/>
                                  </a:lnTo>
                                  <a:lnTo>
                                    <a:pt x="3030" y="7480"/>
                                  </a:lnTo>
                                  <a:lnTo>
                                    <a:pt x="3047" y="7480"/>
                                  </a:lnTo>
                                  <a:lnTo>
                                    <a:pt x="3056" y="7460"/>
                                  </a:lnTo>
                                  <a:lnTo>
                                    <a:pt x="3060" y="7440"/>
                                  </a:lnTo>
                                  <a:lnTo>
                                    <a:pt x="3056"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4"/>
                          <wps:cNvSpPr>
                            <a:spLocks/>
                          </wps:cNvSpPr>
                          <wps:spPr bwMode="auto">
                            <a:xfrm>
                              <a:off x="2754" y="-11935"/>
                              <a:ext cx="4226" cy="8040"/>
                            </a:xfrm>
                            <a:custGeom>
                              <a:avLst/>
                              <a:gdLst>
                                <a:gd name="T0" fmla="+- 0 5937 2754"/>
                                <a:gd name="T1" fmla="*/ T0 w 4226"/>
                                <a:gd name="T2" fmla="+- 0 -4515 -11935"/>
                                <a:gd name="T3" fmla="*/ -4515 h 8040"/>
                                <a:gd name="T4" fmla="+- 0 5931 2754"/>
                                <a:gd name="T5" fmla="*/ T4 w 4226"/>
                                <a:gd name="T6" fmla="+- 0 -4515 -11935"/>
                                <a:gd name="T7" fmla="*/ -4515 h 8040"/>
                                <a:gd name="T8" fmla="+- 0 5928 2754"/>
                                <a:gd name="T9" fmla="*/ T8 w 4226"/>
                                <a:gd name="T10" fmla="+- 0 -4495 -11935"/>
                                <a:gd name="T11" fmla="*/ -4495 h 8040"/>
                                <a:gd name="T12" fmla="+- 0 5931 2754"/>
                                <a:gd name="T13" fmla="*/ T12 w 4226"/>
                                <a:gd name="T14" fmla="+- 0 -4475 -11935"/>
                                <a:gd name="T15" fmla="*/ -4475 h 8040"/>
                                <a:gd name="T16" fmla="+- 0 5940 2754"/>
                                <a:gd name="T17" fmla="*/ T16 w 4226"/>
                                <a:gd name="T18" fmla="+- 0 -4455 -11935"/>
                                <a:gd name="T19" fmla="*/ -4455 h 8040"/>
                                <a:gd name="T20" fmla="+- 0 5957 2754"/>
                                <a:gd name="T21" fmla="*/ T20 w 4226"/>
                                <a:gd name="T22" fmla="+- 0 -4455 -11935"/>
                                <a:gd name="T23" fmla="*/ -4455 h 8040"/>
                                <a:gd name="T24" fmla="+- 0 5945 2754"/>
                                <a:gd name="T25" fmla="*/ T24 w 4226"/>
                                <a:gd name="T26" fmla="+- 0 -4475 -11935"/>
                                <a:gd name="T27" fmla="*/ -4475 h 8040"/>
                                <a:gd name="T28" fmla="+- 0 5937 2754"/>
                                <a:gd name="T29" fmla="*/ T28 w 4226"/>
                                <a:gd name="T30" fmla="+- 0 -4475 -11935"/>
                                <a:gd name="T31" fmla="*/ -4475 h 8040"/>
                                <a:gd name="T32" fmla="+- 0 5935 2754"/>
                                <a:gd name="T33" fmla="*/ T32 w 4226"/>
                                <a:gd name="T34" fmla="+- 0 -4495 -11935"/>
                                <a:gd name="T35" fmla="*/ -4495 h 8040"/>
                                <a:gd name="T36" fmla="+- 0 5937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183" y="7420"/>
                                  </a:moveTo>
                                  <a:lnTo>
                                    <a:pt x="3177" y="7420"/>
                                  </a:lnTo>
                                  <a:lnTo>
                                    <a:pt x="3174" y="7440"/>
                                  </a:lnTo>
                                  <a:lnTo>
                                    <a:pt x="3177" y="7460"/>
                                  </a:lnTo>
                                  <a:lnTo>
                                    <a:pt x="3186" y="7480"/>
                                  </a:lnTo>
                                  <a:lnTo>
                                    <a:pt x="3203" y="7480"/>
                                  </a:lnTo>
                                  <a:lnTo>
                                    <a:pt x="3191" y="7460"/>
                                  </a:lnTo>
                                  <a:lnTo>
                                    <a:pt x="3183" y="7460"/>
                                  </a:lnTo>
                                  <a:lnTo>
                                    <a:pt x="3181" y="7440"/>
                                  </a:lnTo>
                                  <a:lnTo>
                                    <a:pt x="3183"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15"/>
                          <wps:cNvSpPr>
                            <a:spLocks/>
                          </wps:cNvSpPr>
                          <wps:spPr bwMode="auto">
                            <a:xfrm>
                              <a:off x="2754" y="-11935"/>
                              <a:ext cx="4226" cy="8040"/>
                            </a:xfrm>
                            <a:custGeom>
                              <a:avLst/>
                              <a:gdLst>
                                <a:gd name="T0" fmla="+- 0 6012 2754"/>
                                <a:gd name="T1" fmla="*/ T0 w 4226"/>
                                <a:gd name="T2" fmla="+- 0 -4515 -11935"/>
                                <a:gd name="T3" fmla="*/ -4515 h 8040"/>
                                <a:gd name="T4" fmla="+- 0 6005 2754"/>
                                <a:gd name="T5" fmla="*/ T4 w 4226"/>
                                <a:gd name="T6" fmla="+- 0 -4515 -11935"/>
                                <a:gd name="T7" fmla="*/ -4515 h 8040"/>
                                <a:gd name="T8" fmla="+- 0 6008 2754"/>
                                <a:gd name="T9" fmla="*/ T8 w 4226"/>
                                <a:gd name="T10" fmla="+- 0 -4495 -11935"/>
                                <a:gd name="T11" fmla="*/ -4495 h 8040"/>
                                <a:gd name="T12" fmla="+- 0 6005 2754"/>
                                <a:gd name="T13" fmla="*/ T12 w 4226"/>
                                <a:gd name="T14" fmla="+- 0 -4475 -11935"/>
                                <a:gd name="T15" fmla="*/ -4475 h 8040"/>
                                <a:gd name="T16" fmla="+- 0 5997 2754"/>
                                <a:gd name="T17" fmla="*/ T16 w 4226"/>
                                <a:gd name="T18" fmla="+- 0 -4475 -11935"/>
                                <a:gd name="T19" fmla="*/ -4475 h 8040"/>
                                <a:gd name="T20" fmla="+- 0 5986 2754"/>
                                <a:gd name="T21" fmla="*/ T20 w 4226"/>
                                <a:gd name="T22" fmla="+- 0 -4455 -11935"/>
                                <a:gd name="T23" fmla="*/ -4455 h 8040"/>
                                <a:gd name="T24" fmla="+- 0 6002 2754"/>
                                <a:gd name="T25" fmla="*/ T24 w 4226"/>
                                <a:gd name="T26" fmla="+- 0 -4455 -11935"/>
                                <a:gd name="T27" fmla="*/ -4455 h 8040"/>
                                <a:gd name="T28" fmla="+- 0 6012 2754"/>
                                <a:gd name="T29" fmla="*/ T28 w 4226"/>
                                <a:gd name="T30" fmla="+- 0 -4475 -11935"/>
                                <a:gd name="T31" fmla="*/ -4475 h 8040"/>
                                <a:gd name="T32" fmla="+- 0 6015 2754"/>
                                <a:gd name="T33" fmla="*/ T32 w 4226"/>
                                <a:gd name="T34" fmla="+- 0 -4495 -11935"/>
                                <a:gd name="T35" fmla="*/ -4495 h 8040"/>
                                <a:gd name="T36" fmla="+- 0 6012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258" y="7420"/>
                                  </a:moveTo>
                                  <a:lnTo>
                                    <a:pt x="3251" y="7420"/>
                                  </a:lnTo>
                                  <a:lnTo>
                                    <a:pt x="3254" y="7440"/>
                                  </a:lnTo>
                                  <a:lnTo>
                                    <a:pt x="3251" y="7460"/>
                                  </a:lnTo>
                                  <a:lnTo>
                                    <a:pt x="3243" y="7460"/>
                                  </a:lnTo>
                                  <a:lnTo>
                                    <a:pt x="3232" y="7480"/>
                                  </a:lnTo>
                                  <a:lnTo>
                                    <a:pt x="3248" y="7480"/>
                                  </a:lnTo>
                                  <a:lnTo>
                                    <a:pt x="3258" y="7460"/>
                                  </a:lnTo>
                                  <a:lnTo>
                                    <a:pt x="3261" y="7440"/>
                                  </a:lnTo>
                                  <a:lnTo>
                                    <a:pt x="3258"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16"/>
                          <wps:cNvSpPr>
                            <a:spLocks/>
                          </wps:cNvSpPr>
                          <wps:spPr bwMode="auto">
                            <a:xfrm>
                              <a:off x="2754" y="-11935"/>
                              <a:ext cx="4226" cy="8040"/>
                            </a:xfrm>
                            <a:custGeom>
                              <a:avLst/>
                              <a:gdLst>
                                <a:gd name="T0" fmla="+- 0 6139 2754"/>
                                <a:gd name="T1" fmla="*/ T0 w 4226"/>
                                <a:gd name="T2" fmla="+- 0 -4515 -11935"/>
                                <a:gd name="T3" fmla="*/ -4515 h 8040"/>
                                <a:gd name="T4" fmla="+- 0 6132 2754"/>
                                <a:gd name="T5" fmla="*/ T4 w 4226"/>
                                <a:gd name="T6" fmla="+- 0 -4515 -11935"/>
                                <a:gd name="T7" fmla="*/ -4515 h 8040"/>
                                <a:gd name="T8" fmla="+- 0 6129 2754"/>
                                <a:gd name="T9" fmla="*/ T8 w 4226"/>
                                <a:gd name="T10" fmla="+- 0 -4495 -11935"/>
                                <a:gd name="T11" fmla="*/ -4495 h 8040"/>
                                <a:gd name="T12" fmla="+- 0 6132 2754"/>
                                <a:gd name="T13" fmla="*/ T12 w 4226"/>
                                <a:gd name="T14" fmla="+- 0 -4475 -11935"/>
                                <a:gd name="T15" fmla="*/ -4475 h 8040"/>
                                <a:gd name="T16" fmla="+- 0 6142 2754"/>
                                <a:gd name="T17" fmla="*/ T16 w 4226"/>
                                <a:gd name="T18" fmla="+- 0 -4455 -11935"/>
                                <a:gd name="T19" fmla="*/ -4455 h 8040"/>
                                <a:gd name="T20" fmla="+- 0 6158 2754"/>
                                <a:gd name="T21" fmla="*/ T20 w 4226"/>
                                <a:gd name="T22" fmla="+- 0 -4455 -11935"/>
                                <a:gd name="T23" fmla="*/ -4455 h 8040"/>
                                <a:gd name="T24" fmla="+- 0 6146 2754"/>
                                <a:gd name="T25" fmla="*/ T24 w 4226"/>
                                <a:gd name="T26" fmla="+- 0 -4475 -11935"/>
                                <a:gd name="T27" fmla="*/ -4475 h 8040"/>
                                <a:gd name="T28" fmla="+- 0 6139 2754"/>
                                <a:gd name="T29" fmla="*/ T28 w 4226"/>
                                <a:gd name="T30" fmla="+- 0 -4475 -11935"/>
                                <a:gd name="T31" fmla="*/ -4475 h 8040"/>
                                <a:gd name="T32" fmla="+- 0 6136 2754"/>
                                <a:gd name="T33" fmla="*/ T32 w 4226"/>
                                <a:gd name="T34" fmla="+- 0 -4495 -11935"/>
                                <a:gd name="T35" fmla="*/ -4495 h 8040"/>
                                <a:gd name="T36" fmla="+- 0 6139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385" y="7420"/>
                                  </a:moveTo>
                                  <a:lnTo>
                                    <a:pt x="3378" y="7420"/>
                                  </a:lnTo>
                                  <a:lnTo>
                                    <a:pt x="3375" y="7440"/>
                                  </a:lnTo>
                                  <a:lnTo>
                                    <a:pt x="3378" y="7460"/>
                                  </a:lnTo>
                                  <a:lnTo>
                                    <a:pt x="3388" y="7480"/>
                                  </a:lnTo>
                                  <a:lnTo>
                                    <a:pt x="3404" y="7480"/>
                                  </a:lnTo>
                                  <a:lnTo>
                                    <a:pt x="3392" y="7460"/>
                                  </a:lnTo>
                                  <a:lnTo>
                                    <a:pt x="3385" y="7460"/>
                                  </a:lnTo>
                                  <a:lnTo>
                                    <a:pt x="3382" y="7440"/>
                                  </a:lnTo>
                                  <a:lnTo>
                                    <a:pt x="3385"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17"/>
                          <wps:cNvSpPr>
                            <a:spLocks/>
                          </wps:cNvSpPr>
                          <wps:spPr bwMode="auto">
                            <a:xfrm>
                              <a:off x="2754" y="-11935"/>
                              <a:ext cx="4226" cy="8040"/>
                            </a:xfrm>
                            <a:custGeom>
                              <a:avLst/>
                              <a:gdLst>
                                <a:gd name="T0" fmla="+- 0 6213 2754"/>
                                <a:gd name="T1" fmla="*/ T0 w 4226"/>
                                <a:gd name="T2" fmla="+- 0 -4515 -11935"/>
                                <a:gd name="T3" fmla="*/ -4515 h 8040"/>
                                <a:gd name="T4" fmla="+- 0 6206 2754"/>
                                <a:gd name="T5" fmla="*/ T4 w 4226"/>
                                <a:gd name="T6" fmla="+- 0 -4515 -11935"/>
                                <a:gd name="T7" fmla="*/ -4515 h 8040"/>
                                <a:gd name="T8" fmla="+- 0 6209 2754"/>
                                <a:gd name="T9" fmla="*/ T8 w 4226"/>
                                <a:gd name="T10" fmla="+- 0 -4495 -11935"/>
                                <a:gd name="T11" fmla="*/ -4495 h 8040"/>
                                <a:gd name="T12" fmla="+- 0 6206 2754"/>
                                <a:gd name="T13" fmla="*/ T12 w 4226"/>
                                <a:gd name="T14" fmla="+- 0 -4475 -11935"/>
                                <a:gd name="T15" fmla="*/ -4475 h 8040"/>
                                <a:gd name="T16" fmla="+- 0 6198 2754"/>
                                <a:gd name="T17" fmla="*/ T16 w 4226"/>
                                <a:gd name="T18" fmla="+- 0 -4475 -11935"/>
                                <a:gd name="T19" fmla="*/ -4475 h 8040"/>
                                <a:gd name="T20" fmla="+- 0 6187 2754"/>
                                <a:gd name="T21" fmla="*/ T20 w 4226"/>
                                <a:gd name="T22" fmla="+- 0 -4455 -11935"/>
                                <a:gd name="T23" fmla="*/ -4455 h 8040"/>
                                <a:gd name="T24" fmla="+- 0 6203 2754"/>
                                <a:gd name="T25" fmla="*/ T24 w 4226"/>
                                <a:gd name="T26" fmla="+- 0 -4455 -11935"/>
                                <a:gd name="T27" fmla="*/ -4455 h 8040"/>
                                <a:gd name="T28" fmla="+- 0 6213 2754"/>
                                <a:gd name="T29" fmla="*/ T28 w 4226"/>
                                <a:gd name="T30" fmla="+- 0 -4475 -11935"/>
                                <a:gd name="T31" fmla="*/ -4475 h 8040"/>
                                <a:gd name="T32" fmla="+- 0 6216 2754"/>
                                <a:gd name="T33" fmla="*/ T32 w 4226"/>
                                <a:gd name="T34" fmla="+- 0 -4495 -11935"/>
                                <a:gd name="T35" fmla="*/ -4495 h 8040"/>
                                <a:gd name="T36" fmla="+- 0 6213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459" y="7420"/>
                                  </a:moveTo>
                                  <a:lnTo>
                                    <a:pt x="3452" y="7420"/>
                                  </a:lnTo>
                                  <a:lnTo>
                                    <a:pt x="3455" y="7440"/>
                                  </a:lnTo>
                                  <a:lnTo>
                                    <a:pt x="3452" y="7460"/>
                                  </a:lnTo>
                                  <a:lnTo>
                                    <a:pt x="3444" y="7460"/>
                                  </a:lnTo>
                                  <a:lnTo>
                                    <a:pt x="3433" y="7480"/>
                                  </a:lnTo>
                                  <a:lnTo>
                                    <a:pt x="3449" y="7480"/>
                                  </a:lnTo>
                                  <a:lnTo>
                                    <a:pt x="3459" y="7460"/>
                                  </a:lnTo>
                                  <a:lnTo>
                                    <a:pt x="3462" y="7440"/>
                                  </a:lnTo>
                                  <a:lnTo>
                                    <a:pt x="3459"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18"/>
                          <wps:cNvSpPr>
                            <a:spLocks/>
                          </wps:cNvSpPr>
                          <wps:spPr bwMode="auto">
                            <a:xfrm>
                              <a:off x="2754" y="-11935"/>
                              <a:ext cx="4226" cy="8040"/>
                            </a:xfrm>
                            <a:custGeom>
                              <a:avLst/>
                              <a:gdLst>
                                <a:gd name="T0" fmla="+- 0 6340 2754"/>
                                <a:gd name="T1" fmla="*/ T0 w 4226"/>
                                <a:gd name="T2" fmla="+- 0 -4515 -11935"/>
                                <a:gd name="T3" fmla="*/ -4515 h 8040"/>
                                <a:gd name="T4" fmla="+- 0 6333 2754"/>
                                <a:gd name="T5" fmla="*/ T4 w 4226"/>
                                <a:gd name="T6" fmla="+- 0 -4515 -11935"/>
                                <a:gd name="T7" fmla="*/ -4515 h 8040"/>
                                <a:gd name="T8" fmla="+- 0 6330 2754"/>
                                <a:gd name="T9" fmla="*/ T8 w 4226"/>
                                <a:gd name="T10" fmla="+- 0 -4495 -11935"/>
                                <a:gd name="T11" fmla="*/ -4495 h 8040"/>
                                <a:gd name="T12" fmla="+- 0 6333 2754"/>
                                <a:gd name="T13" fmla="*/ T12 w 4226"/>
                                <a:gd name="T14" fmla="+- 0 -4475 -11935"/>
                                <a:gd name="T15" fmla="*/ -4475 h 8040"/>
                                <a:gd name="T16" fmla="+- 0 6343 2754"/>
                                <a:gd name="T17" fmla="*/ T16 w 4226"/>
                                <a:gd name="T18" fmla="+- 0 -4455 -11935"/>
                                <a:gd name="T19" fmla="*/ -4455 h 8040"/>
                                <a:gd name="T20" fmla="+- 0 6359 2754"/>
                                <a:gd name="T21" fmla="*/ T20 w 4226"/>
                                <a:gd name="T22" fmla="+- 0 -4455 -11935"/>
                                <a:gd name="T23" fmla="*/ -4455 h 8040"/>
                                <a:gd name="T24" fmla="+- 0 6348 2754"/>
                                <a:gd name="T25" fmla="*/ T24 w 4226"/>
                                <a:gd name="T26" fmla="+- 0 -4475 -11935"/>
                                <a:gd name="T27" fmla="*/ -4475 h 8040"/>
                                <a:gd name="T28" fmla="+- 0 6340 2754"/>
                                <a:gd name="T29" fmla="*/ T28 w 4226"/>
                                <a:gd name="T30" fmla="+- 0 -4475 -11935"/>
                                <a:gd name="T31" fmla="*/ -4475 h 8040"/>
                                <a:gd name="T32" fmla="+- 0 6337 2754"/>
                                <a:gd name="T33" fmla="*/ T32 w 4226"/>
                                <a:gd name="T34" fmla="+- 0 -4495 -11935"/>
                                <a:gd name="T35" fmla="*/ -4495 h 8040"/>
                                <a:gd name="T36" fmla="+- 0 6340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586" y="7420"/>
                                  </a:moveTo>
                                  <a:lnTo>
                                    <a:pt x="3579" y="7420"/>
                                  </a:lnTo>
                                  <a:lnTo>
                                    <a:pt x="3576" y="7440"/>
                                  </a:lnTo>
                                  <a:lnTo>
                                    <a:pt x="3579" y="7460"/>
                                  </a:lnTo>
                                  <a:lnTo>
                                    <a:pt x="3589" y="7480"/>
                                  </a:lnTo>
                                  <a:lnTo>
                                    <a:pt x="3605" y="7480"/>
                                  </a:lnTo>
                                  <a:lnTo>
                                    <a:pt x="3594" y="7460"/>
                                  </a:lnTo>
                                  <a:lnTo>
                                    <a:pt x="3586" y="7460"/>
                                  </a:lnTo>
                                  <a:lnTo>
                                    <a:pt x="3583" y="7440"/>
                                  </a:lnTo>
                                  <a:lnTo>
                                    <a:pt x="3586"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19"/>
                          <wps:cNvSpPr>
                            <a:spLocks/>
                          </wps:cNvSpPr>
                          <wps:spPr bwMode="auto">
                            <a:xfrm>
                              <a:off x="2754" y="-11935"/>
                              <a:ext cx="4226" cy="8040"/>
                            </a:xfrm>
                            <a:custGeom>
                              <a:avLst/>
                              <a:gdLst>
                                <a:gd name="T0" fmla="+- 0 6414 2754"/>
                                <a:gd name="T1" fmla="*/ T0 w 4226"/>
                                <a:gd name="T2" fmla="+- 0 -4515 -11935"/>
                                <a:gd name="T3" fmla="*/ -4515 h 8040"/>
                                <a:gd name="T4" fmla="+- 0 6407 2754"/>
                                <a:gd name="T5" fmla="*/ T4 w 4226"/>
                                <a:gd name="T6" fmla="+- 0 -4515 -11935"/>
                                <a:gd name="T7" fmla="*/ -4515 h 8040"/>
                                <a:gd name="T8" fmla="+- 0 6410 2754"/>
                                <a:gd name="T9" fmla="*/ T8 w 4226"/>
                                <a:gd name="T10" fmla="+- 0 -4495 -11935"/>
                                <a:gd name="T11" fmla="*/ -4495 h 8040"/>
                                <a:gd name="T12" fmla="+- 0 6407 2754"/>
                                <a:gd name="T13" fmla="*/ T12 w 4226"/>
                                <a:gd name="T14" fmla="+- 0 -4475 -11935"/>
                                <a:gd name="T15" fmla="*/ -4475 h 8040"/>
                                <a:gd name="T16" fmla="+- 0 6400 2754"/>
                                <a:gd name="T17" fmla="*/ T16 w 4226"/>
                                <a:gd name="T18" fmla="+- 0 -4475 -11935"/>
                                <a:gd name="T19" fmla="*/ -4475 h 8040"/>
                                <a:gd name="T20" fmla="+- 0 6388 2754"/>
                                <a:gd name="T21" fmla="*/ T20 w 4226"/>
                                <a:gd name="T22" fmla="+- 0 -4455 -11935"/>
                                <a:gd name="T23" fmla="*/ -4455 h 8040"/>
                                <a:gd name="T24" fmla="+- 0 6405 2754"/>
                                <a:gd name="T25" fmla="*/ T24 w 4226"/>
                                <a:gd name="T26" fmla="+- 0 -4455 -11935"/>
                                <a:gd name="T27" fmla="*/ -4455 h 8040"/>
                                <a:gd name="T28" fmla="+- 0 6414 2754"/>
                                <a:gd name="T29" fmla="*/ T28 w 4226"/>
                                <a:gd name="T30" fmla="+- 0 -4475 -11935"/>
                                <a:gd name="T31" fmla="*/ -4475 h 8040"/>
                                <a:gd name="T32" fmla="+- 0 6417 2754"/>
                                <a:gd name="T33" fmla="*/ T32 w 4226"/>
                                <a:gd name="T34" fmla="+- 0 -4495 -11935"/>
                                <a:gd name="T35" fmla="*/ -4495 h 8040"/>
                                <a:gd name="T36" fmla="+- 0 6414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660" y="7420"/>
                                  </a:moveTo>
                                  <a:lnTo>
                                    <a:pt x="3653" y="7420"/>
                                  </a:lnTo>
                                  <a:lnTo>
                                    <a:pt x="3656" y="7440"/>
                                  </a:lnTo>
                                  <a:lnTo>
                                    <a:pt x="3653" y="7460"/>
                                  </a:lnTo>
                                  <a:lnTo>
                                    <a:pt x="3646" y="7460"/>
                                  </a:lnTo>
                                  <a:lnTo>
                                    <a:pt x="3634" y="7480"/>
                                  </a:lnTo>
                                  <a:lnTo>
                                    <a:pt x="3651" y="7480"/>
                                  </a:lnTo>
                                  <a:lnTo>
                                    <a:pt x="3660" y="7460"/>
                                  </a:lnTo>
                                  <a:lnTo>
                                    <a:pt x="3663" y="7440"/>
                                  </a:lnTo>
                                  <a:lnTo>
                                    <a:pt x="3660"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20"/>
                          <wps:cNvSpPr>
                            <a:spLocks/>
                          </wps:cNvSpPr>
                          <wps:spPr bwMode="auto">
                            <a:xfrm>
                              <a:off x="2754" y="-11935"/>
                              <a:ext cx="4226" cy="8040"/>
                            </a:xfrm>
                            <a:custGeom>
                              <a:avLst/>
                              <a:gdLst>
                                <a:gd name="T0" fmla="+- 0 6541 2754"/>
                                <a:gd name="T1" fmla="*/ T0 w 4226"/>
                                <a:gd name="T2" fmla="+- 0 -4515 -11935"/>
                                <a:gd name="T3" fmla="*/ -4515 h 8040"/>
                                <a:gd name="T4" fmla="+- 0 6535 2754"/>
                                <a:gd name="T5" fmla="*/ T4 w 4226"/>
                                <a:gd name="T6" fmla="+- 0 -4515 -11935"/>
                                <a:gd name="T7" fmla="*/ -4515 h 8040"/>
                                <a:gd name="T8" fmla="+- 0 6531 2754"/>
                                <a:gd name="T9" fmla="*/ T8 w 4226"/>
                                <a:gd name="T10" fmla="+- 0 -4495 -11935"/>
                                <a:gd name="T11" fmla="*/ -4495 h 8040"/>
                                <a:gd name="T12" fmla="+- 0 6535 2754"/>
                                <a:gd name="T13" fmla="*/ T12 w 4226"/>
                                <a:gd name="T14" fmla="+- 0 -4475 -11935"/>
                                <a:gd name="T15" fmla="*/ -4475 h 8040"/>
                                <a:gd name="T16" fmla="+- 0 6544 2754"/>
                                <a:gd name="T17" fmla="*/ T16 w 4226"/>
                                <a:gd name="T18" fmla="+- 0 -4455 -11935"/>
                                <a:gd name="T19" fmla="*/ -4455 h 8040"/>
                                <a:gd name="T20" fmla="+- 0 6561 2754"/>
                                <a:gd name="T21" fmla="*/ T20 w 4226"/>
                                <a:gd name="T22" fmla="+- 0 -4455 -11935"/>
                                <a:gd name="T23" fmla="*/ -4455 h 8040"/>
                                <a:gd name="T24" fmla="+- 0 6549 2754"/>
                                <a:gd name="T25" fmla="*/ T24 w 4226"/>
                                <a:gd name="T26" fmla="+- 0 -4475 -11935"/>
                                <a:gd name="T27" fmla="*/ -4475 h 8040"/>
                                <a:gd name="T28" fmla="+- 0 6541 2754"/>
                                <a:gd name="T29" fmla="*/ T28 w 4226"/>
                                <a:gd name="T30" fmla="+- 0 -4475 -11935"/>
                                <a:gd name="T31" fmla="*/ -4475 h 8040"/>
                                <a:gd name="T32" fmla="+- 0 6538 2754"/>
                                <a:gd name="T33" fmla="*/ T32 w 4226"/>
                                <a:gd name="T34" fmla="+- 0 -4495 -11935"/>
                                <a:gd name="T35" fmla="*/ -4495 h 8040"/>
                                <a:gd name="T36" fmla="+- 0 6541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787" y="7420"/>
                                  </a:moveTo>
                                  <a:lnTo>
                                    <a:pt x="3781" y="7420"/>
                                  </a:lnTo>
                                  <a:lnTo>
                                    <a:pt x="3777" y="7440"/>
                                  </a:lnTo>
                                  <a:lnTo>
                                    <a:pt x="3781" y="7460"/>
                                  </a:lnTo>
                                  <a:lnTo>
                                    <a:pt x="3790" y="7480"/>
                                  </a:lnTo>
                                  <a:lnTo>
                                    <a:pt x="3807" y="7480"/>
                                  </a:lnTo>
                                  <a:lnTo>
                                    <a:pt x="3795" y="7460"/>
                                  </a:lnTo>
                                  <a:lnTo>
                                    <a:pt x="3787" y="7460"/>
                                  </a:lnTo>
                                  <a:lnTo>
                                    <a:pt x="3784" y="7440"/>
                                  </a:lnTo>
                                  <a:lnTo>
                                    <a:pt x="3787"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21"/>
                          <wps:cNvSpPr>
                            <a:spLocks/>
                          </wps:cNvSpPr>
                          <wps:spPr bwMode="auto">
                            <a:xfrm>
                              <a:off x="2754" y="-11935"/>
                              <a:ext cx="4226" cy="8040"/>
                            </a:xfrm>
                            <a:custGeom>
                              <a:avLst/>
                              <a:gdLst>
                                <a:gd name="T0" fmla="+- 0 6615 2754"/>
                                <a:gd name="T1" fmla="*/ T0 w 4226"/>
                                <a:gd name="T2" fmla="+- 0 -4515 -11935"/>
                                <a:gd name="T3" fmla="*/ -4515 h 8040"/>
                                <a:gd name="T4" fmla="+- 0 6609 2754"/>
                                <a:gd name="T5" fmla="*/ T4 w 4226"/>
                                <a:gd name="T6" fmla="+- 0 -4515 -11935"/>
                                <a:gd name="T7" fmla="*/ -4515 h 8040"/>
                                <a:gd name="T8" fmla="+- 0 6612 2754"/>
                                <a:gd name="T9" fmla="*/ T8 w 4226"/>
                                <a:gd name="T10" fmla="+- 0 -4495 -11935"/>
                                <a:gd name="T11" fmla="*/ -4495 h 8040"/>
                                <a:gd name="T12" fmla="+- 0 6609 2754"/>
                                <a:gd name="T13" fmla="*/ T12 w 4226"/>
                                <a:gd name="T14" fmla="+- 0 -4475 -11935"/>
                                <a:gd name="T15" fmla="*/ -4475 h 8040"/>
                                <a:gd name="T16" fmla="+- 0 6601 2754"/>
                                <a:gd name="T17" fmla="*/ T16 w 4226"/>
                                <a:gd name="T18" fmla="+- 0 -4475 -11935"/>
                                <a:gd name="T19" fmla="*/ -4475 h 8040"/>
                                <a:gd name="T20" fmla="+- 0 6589 2754"/>
                                <a:gd name="T21" fmla="*/ T20 w 4226"/>
                                <a:gd name="T22" fmla="+- 0 -4455 -11935"/>
                                <a:gd name="T23" fmla="*/ -4455 h 8040"/>
                                <a:gd name="T24" fmla="+- 0 6606 2754"/>
                                <a:gd name="T25" fmla="*/ T24 w 4226"/>
                                <a:gd name="T26" fmla="+- 0 -4455 -11935"/>
                                <a:gd name="T27" fmla="*/ -4455 h 8040"/>
                                <a:gd name="T28" fmla="+- 0 6615 2754"/>
                                <a:gd name="T29" fmla="*/ T28 w 4226"/>
                                <a:gd name="T30" fmla="+- 0 -4475 -11935"/>
                                <a:gd name="T31" fmla="*/ -4475 h 8040"/>
                                <a:gd name="T32" fmla="+- 0 6619 2754"/>
                                <a:gd name="T33" fmla="*/ T32 w 4226"/>
                                <a:gd name="T34" fmla="+- 0 -4495 -11935"/>
                                <a:gd name="T35" fmla="*/ -4495 h 8040"/>
                                <a:gd name="T36" fmla="+- 0 6615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861" y="7420"/>
                                  </a:moveTo>
                                  <a:lnTo>
                                    <a:pt x="3855" y="7420"/>
                                  </a:lnTo>
                                  <a:lnTo>
                                    <a:pt x="3858" y="7440"/>
                                  </a:lnTo>
                                  <a:lnTo>
                                    <a:pt x="3855" y="7460"/>
                                  </a:lnTo>
                                  <a:lnTo>
                                    <a:pt x="3847" y="7460"/>
                                  </a:lnTo>
                                  <a:lnTo>
                                    <a:pt x="3835" y="7480"/>
                                  </a:lnTo>
                                  <a:lnTo>
                                    <a:pt x="3852" y="7480"/>
                                  </a:lnTo>
                                  <a:lnTo>
                                    <a:pt x="3861" y="7460"/>
                                  </a:lnTo>
                                  <a:lnTo>
                                    <a:pt x="3865" y="7440"/>
                                  </a:lnTo>
                                  <a:lnTo>
                                    <a:pt x="3861"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22"/>
                          <wps:cNvSpPr>
                            <a:spLocks/>
                          </wps:cNvSpPr>
                          <wps:spPr bwMode="auto">
                            <a:xfrm>
                              <a:off x="2754" y="-11935"/>
                              <a:ext cx="4226" cy="8040"/>
                            </a:xfrm>
                            <a:custGeom>
                              <a:avLst/>
                              <a:gdLst>
                                <a:gd name="T0" fmla="+- 0 6742 2754"/>
                                <a:gd name="T1" fmla="*/ T0 w 4226"/>
                                <a:gd name="T2" fmla="+- 0 -4515 -11935"/>
                                <a:gd name="T3" fmla="*/ -4515 h 8040"/>
                                <a:gd name="T4" fmla="+- 0 6736 2754"/>
                                <a:gd name="T5" fmla="*/ T4 w 4226"/>
                                <a:gd name="T6" fmla="+- 0 -4515 -11935"/>
                                <a:gd name="T7" fmla="*/ -4515 h 8040"/>
                                <a:gd name="T8" fmla="+- 0 6732 2754"/>
                                <a:gd name="T9" fmla="*/ T8 w 4226"/>
                                <a:gd name="T10" fmla="+- 0 -4495 -11935"/>
                                <a:gd name="T11" fmla="*/ -4495 h 8040"/>
                                <a:gd name="T12" fmla="+- 0 6736 2754"/>
                                <a:gd name="T13" fmla="*/ T12 w 4226"/>
                                <a:gd name="T14" fmla="+- 0 -4475 -11935"/>
                                <a:gd name="T15" fmla="*/ -4475 h 8040"/>
                                <a:gd name="T16" fmla="+- 0 6745 2754"/>
                                <a:gd name="T17" fmla="*/ T16 w 4226"/>
                                <a:gd name="T18" fmla="+- 0 -4455 -11935"/>
                                <a:gd name="T19" fmla="*/ -4455 h 8040"/>
                                <a:gd name="T20" fmla="+- 0 6762 2754"/>
                                <a:gd name="T21" fmla="*/ T20 w 4226"/>
                                <a:gd name="T22" fmla="+- 0 -4455 -11935"/>
                                <a:gd name="T23" fmla="*/ -4455 h 8040"/>
                                <a:gd name="T24" fmla="+- 0 6750 2754"/>
                                <a:gd name="T25" fmla="*/ T24 w 4226"/>
                                <a:gd name="T26" fmla="+- 0 -4475 -11935"/>
                                <a:gd name="T27" fmla="*/ -4475 h 8040"/>
                                <a:gd name="T28" fmla="+- 0 6742 2754"/>
                                <a:gd name="T29" fmla="*/ T28 w 4226"/>
                                <a:gd name="T30" fmla="+- 0 -4475 -11935"/>
                                <a:gd name="T31" fmla="*/ -4475 h 8040"/>
                                <a:gd name="T32" fmla="+- 0 6739 2754"/>
                                <a:gd name="T33" fmla="*/ T32 w 4226"/>
                                <a:gd name="T34" fmla="+- 0 -4495 -11935"/>
                                <a:gd name="T35" fmla="*/ -4495 h 8040"/>
                                <a:gd name="T36" fmla="+- 0 6742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988" y="7420"/>
                                  </a:moveTo>
                                  <a:lnTo>
                                    <a:pt x="3982" y="7420"/>
                                  </a:lnTo>
                                  <a:lnTo>
                                    <a:pt x="3978" y="7440"/>
                                  </a:lnTo>
                                  <a:lnTo>
                                    <a:pt x="3982" y="7460"/>
                                  </a:lnTo>
                                  <a:lnTo>
                                    <a:pt x="3991" y="7480"/>
                                  </a:lnTo>
                                  <a:lnTo>
                                    <a:pt x="4008" y="7480"/>
                                  </a:lnTo>
                                  <a:lnTo>
                                    <a:pt x="3996" y="7460"/>
                                  </a:lnTo>
                                  <a:lnTo>
                                    <a:pt x="3988" y="7460"/>
                                  </a:lnTo>
                                  <a:lnTo>
                                    <a:pt x="3985" y="7440"/>
                                  </a:lnTo>
                                  <a:lnTo>
                                    <a:pt x="3988"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23"/>
                          <wps:cNvSpPr>
                            <a:spLocks/>
                          </wps:cNvSpPr>
                          <wps:spPr bwMode="auto">
                            <a:xfrm>
                              <a:off x="2754" y="-11935"/>
                              <a:ext cx="4226" cy="8040"/>
                            </a:xfrm>
                            <a:custGeom>
                              <a:avLst/>
                              <a:gdLst>
                                <a:gd name="T0" fmla="+- 0 6816 2754"/>
                                <a:gd name="T1" fmla="*/ T0 w 4226"/>
                                <a:gd name="T2" fmla="+- 0 -4515 -11935"/>
                                <a:gd name="T3" fmla="*/ -4515 h 8040"/>
                                <a:gd name="T4" fmla="+- 0 6810 2754"/>
                                <a:gd name="T5" fmla="*/ T4 w 4226"/>
                                <a:gd name="T6" fmla="+- 0 -4515 -11935"/>
                                <a:gd name="T7" fmla="*/ -4515 h 8040"/>
                                <a:gd name="T8" fmla="+- 0 6813 2754"/>
                                <a:gd name="T9" fmla="*/ T8 w 4226"/>
                                <a:gd name="T10" fmla="+- 0 -4495 -11935"/>
                                <a:gd name="T11" fmla="*/ -4495 h 8040"/>
                                <a:gd name="T12" fmla="+- 0 6810 2754"/>
                                <a:gd name="T13" fmla="*/ T12 w 4226"/>
                                <a:gd name="T14" fmla="+- 0 -4475 -11935"/>
                                <a:gd name="T15" fmla="*/ -4475 h 8040"/>
                                <a:gd name="T16" fmla="+- 0 6802 2754"/>
                                <a:gd name="T17" fmla="*/ T16 w 4226"/>
                                <a:gd name="T18" fmla="+- 0 -4475 -11935"/>
                                <a:gd name="T19" fmla="*/ -4475 h 8040"/>
                                <a:gd name="T20" fmla="+- 0 6790 2754"/>
                                <a:gd name="T21" fmla="*/ T20 w 4226"/>
                                <a:gd name="T22" fmla="+- 0 -4455 -11935"/>
                                <a:gd name="T23" fmla="*/ -4455 h 8040"/>
                                <a:gd name="T24" fmla="+- 0 6807 2754"/>
                                <a:gd name="T25" fmla="*/ T24 w 4226"/>
                                <a:gd name="T26" fmla="+- 0 -4455 -11935"/>
                                <a:gd name="T27" fmla="*/ -4455 h 8040"/>
                                <a:gd name="T28" fmla="+- 0 6816 2754"/>
                                <a:gd name="T29" fmla="*/ T28 w 4226"/>
                                <a:gd name="T30" fmla="+- 0 -4475 -11935"/>
                                <a:gd name="T31" fmla="*/ -4475 h 8040"/>
                                <a:gd name="T32" fmla="+- 0 6820 2754"/>
                                <a:gd name="T33" fmla="*/ T32 w 4226"/>
                                <a:gd name="T34" fmla="+- 0 -4495 -11935"/>
                                <a:gd name="T35" fmla="*/ -4495 h 8040"/>
                                <a:gd name="T36" fmla="+- 0 6816 2754"/>
                                <a:gd name="T37" fmla="*/ T36 w 4226"/>
                                <a:gd name="T38" fmla="+- 0 -4515 -11935"/>
                                <a:gd name="T39" fmla="*/ -45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4062" y="7420"/>
                                  </a:moveTo>
                                  <a:lnTo>
                                    <a:pt x="4056" y="7420"/>
                                  </a:lnTo>
                                  <a:lnTo>
                                    <a:pt x="4059" y="7440"/>
                                  </a:lnTo>
                                  <a:lnTo>
                                    <a:pt x="4056" y="7460"/>
                                  </a:lnTo>
                                  <a:lnTo>
                                    <a:pt x="4048" y="7460"/>
                                  </a:lnTo>
                                  <a:lnTo>
                                    <a:pt x="4036" y="7480"/>
                                  </a:lnTo>
                                  <a:lnTo>
                                    <a:pt x="4053" y="7480"/>
                                  </a:lnTo>
                                  <a:lnTo>
                                    <a:pt x="4062" y="7460"/>
                                  </a:lnTo>
                                  <a:lnTo>
                                    <a:pt x="4066" y="7440"/>
                                  </a:lnTo>
                                  <a:lnTo>
                                    <a:pt x="4062" y="7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24"/>
                          <wps:cNvSpPr>
                            <a:spLocks/>
                          </wps:cNvSpPr>
                          <wps:spPr bwMode="auto">
                            <a:xfrm>
                              <a:off x="2754" y="-11935"/>
                              <a:ext cx="4226" cy="8040"/>
                            </a:xfrm>
                            <a:custGeom>
                              <a:avLst/>
                              <a:gdLst>
                                <a:gd name="T0" fmla="+- 0 3348 2754"/>
                                <a:gd name="T1" fmla="*/ T0 w 4226"/>
                                <a:gd name="T2" fmla="+- 0 -4535 -11935"/>
                                <a:gd name="T3" fmla="*/ -4535 h 8040"/>
                                <a:gd name="T4" fmla="+- 0 3346 2754"/>
                                <a:gd name="T5" fmla="*/ T4 w 4226"/>
                                <a:gd name="T6" fmla="+- 0 -4535 -11935"/>
                                <a:gd name="T7" fmla="*/ -4535 h 8040"/>
                                <a:gd name="T8" fmla="+- 0 3332 2754"/>
                                <a:gd name="T9" fmla="*/ T8 w 4226"/>
                                <a:gd name="T10" fmla="+- 0 -4515 -11935"/>
                                <a:gd name="T11" fmla="*/ -4515 h 8040"/>
                                <a:gd name="T12" fmla="+- 0 3337 2754"/>
                                <a:gd name="T13" fmla="*/ T12 w 4226"/>
                                <a:gd name="T14" fmla="+- 0 -4515 -11935"/>
                                <a:gd name="T15" fmla="*/ -4515 h 8040"/>
                                <a:gd name="T16" fmla="+- 0 3348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594" y="7400"/>
                                  </a:moveTo>
                                  <a:lnTo>
                                    <a:pt x="592" y="7400"/>
                                  </a:lnTo>
                                  <a:lnTo>
                                    <a:pt x="578" y="7420"/>
                                  </a:lnTo>
                                  <a:lnTo>
                                    <a:pt x="583" y="7420"/>
                                  </a:lnTo>
                                  <a:lnTo>
                                    <a:pt x="594"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25"/>
                          <wps:cNvSpPr>
                            <a:spLocks/>
                          </wps:cNvSpPr>
                          <wps:spPr bwMode="auto">
                            <a:xfrm>
                              <a:off x="2754" y="-11935"/>
                              <a:ext cx="4226" cy="8040"/>
                            </a:xfrm>
                            <a:custGeom>
                              <a:avLst/>
                              <a:gdLst>
                                <a:gd name="T0" fmla="+- 0 3380 2754"/>
                                <a:gd name="T1" fmla="*/ T0 w 4226"/>
                                <a:gd name="T2" fmla="+- 0 -4535 -11935"/>
                                <a:gd name="T3" fmla="*/ -4535 h 8040"/>
                                <a:gd name="T4" fmla="+- 0 3377 2754"/>
                                <a:gd name="T5" fmla="*/ T4 w 4226"/>
                                <a:gd name="T6" fmla="+- 0 -4535 -11935"/>
                                <a:gd name="T7" fmla="*/ -4535 h 8040"/>
                                <a:gd name="T8" fmla="+- 0 3389 2754"/>
                                <a:gd name="T9" fmla="*/ T8 w 4226"/>
                                <a:gd name="T10" fmla="+- 0 -4515 -11935"/>
                                <a:gd name="T11" fmla="*/ -4515 h 8040"/>
                                <a:gd name="T12" fmla="+- 0 3394 2754"/>
                                <a:gd name="T13" fmla="*/ T12 w 4226"/>
                                <a:gd name="T14" fmla="+- 0 -4515 -11935"/>
                                <a:gd name="T15" fmla="*/ -4515 h 8040"/>
                                <a:gd name="T16" fmla="+- 0 3380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626" y="7400"/>
                                  </a:moveTo>
                                  <a:lnTo>
                                    <a:pt x="623" y="7400"/>
                                  </a:lnTo>
                                  <a:lnTo>
                                    <a:pt x="635" y="7420"/>
                                  </a:lnTo>
                                  <a:lnTo>
                                    <a:pt x="640" y="7420"/>
                                  </a:lnTo>
                                  <a:lnTo>
                                    <a:pt x="626"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26"/>
                          <wps:cNvSpPr>
                            <a:spLocks/>
                          </wps:cNvSpPr>
                          <wps:spPr bwMode="auto">
                            <a:xfrm>
                              <a:off x="2754" y="-11935"/>
                              <a:ext cx="4226" cy="8040"/>
                            </a:xfrm>
                            <a:custGeom>
                              <a:avLst/>
                              <a:gdLst>
                                <a:gd name="T0" fmla="+- 0 3550 2754"/>
                                <a:gd name="T1" fmla="*/ T0 w 4226"/>
                                <a:gd name="T2" fmla="+- 0 -4535 -11935"/>
                                <a:gd name="T3" fmla="*/ -4535 h 8040"/>
                                <a:gd name="T4" fmla="+- 0 3547 2754"/>
                                <a:gd name="T5" fmla="*/ T4 w 4226"/>
                                <a:gd name="T6" fmla="+- 0 -4535 -11935"/>
                                <a:gd name="T7" fmla="*/ -4535 h 8040"/>
                                <a:gd name="T8" fmla="+- 0 3533 2754"/>
                                <a:gd name="T9" fmla="*/ T8 w 4226"/>
                                <a:gd name="T10" fmla="+- 0 -4515 -11935"/>
                                <a:gd name="T11" fmla="*/ -4515 h 8040"/>
                                <a:gd name="T12" fmla="+- 0 3538 2754"/>
                                <a:gd name="T13" fmla="*/ T12 w 4226"/>
                                <a:gd name="T14" fmla="+- 0 -4515 -11935"/>
                                <a:gd name="T15" fmla="*/ -4515 h 8040"/>
                                <a:gd name="T16" fmla="+- 0 3550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796" y="7400"/>
                                  </a:moveTo>
                                  <a:lnTo>
                                    <a:pt x="793" y="7400"/>
                                  </a:lnTo>
                                  <a:lnTo>
                                    <a:pt x="779" y="7420"/>
                                  </a:lnTo>
                                  <a:lnTo>
                                    <a:pt x="784" y="7420"/>
                                  </a:lnTo>
                                  <a:lnTo>
                                    <a:pt x="796"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27"/>
                          <wps:cNvSpPr>
                            <a:spLocks/>
                          </wps:cNvSpPr>
                          <wps:spPr bwMode="auto">
                            <a:xfrm>
                              <a:off x="2754" y="-11935"/>
                              <a:ext cx="4226" cy="8040"/>
                            </a:xfrm>
                            <a:custGeom>
                              <a:avLst/>
                              <a:gdLst>
                                <a:gd name="T0" fmla="+- 0 3581 2754"/>
                                <a:gd name="T1" fmla="*/ T0 w 4226"/>
                                <a:gd name="T2" fmla="+- 0 -4535 -11935"/>
                                <a:gd name="T3" fmla="*/ -4535 h 8040"/>
                                <a:gd name="T4" fmla="+- 0 3578 2754"/>
                                <a:gd name="T5" fmla="*/ T4 w 4226"/>
                                <a:gd name="T6" fmla="+- 0 -4535 -11935"/>
                                <a:gd name="T7" fmla="*/ -4535 h 8040"/>
                                <a:gd name="T8" fmla="+- 0 3590 2754"/>
                                <a:gd name="T9" fmla="*/ T8 w 4226"/>
                                <a:gd name="T10" fmla="+- 0 -4515 -11935"/>
                                <a:gd name="T11" fmla="*/ -4515 h 8040"/>
                                <a:gd name="T12" fmla="+- 0 3595 2754"/>
                                <a:gd name="T13" fmla="*/ T12 w 4226"/>
                                <a:gd name="T14" fmla="+- 0 -4515 -11935"/>
                                <a:gd name="T15" fmla="*/ -4515 h 8040"/>
                                <a:gd name="T16" fmla="+- 0 3581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827" y="7400"/>
                                  </a:moveTo>
                                  <a:lnTo>
                                    <a:pt x="824" y="7400"/>
                                  </a:lnTo>
                                  <a:lnTo>
                                    <a:pt x="836" y="7420"/>
                                  </a:lnTo>
                                  <a:lnTo>
                                    <a:pt x="841" y="7420"/>
                                  </a:lnTo>
                                  <a:lnTo>
                                    <a:pt x="827"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28"/>
                          <wps:cNvSpPr>
                            <a:spLocks/>
                          </wps:cNvSpPr>
                          <wps:spPr bwMode="auto">
                            <a:xfrm>
                              <a:off x="2754" y="-11935"/>
                              <a:ext cx="4226" cy="8040"/>
                            </a:xfrm>
                            <a:custGeom>
                              <a:avLst/>
                              <a:gdLst>
                                <a:gd name="T0" fmla="+- 0 3751 2754"/>
                                <a:gd name="T1" fmla="*/ T0 w 4226"/>
                                <a:gd name="T2" fmla="+- 0 -4535 -11935"/>
                                <a:gd name="T3" fmla="*/ -4535 h 8040"/>
                                <a:gd name="T4" fmla="+- 0 3748 2754"/>
                                <a:gd name="T5" fmla="*/ T4 w 4226"/>
                                <a:gd name="T6" fmla="+- 0 -4535 -11935"/>
                                <a:gd name="T7" fmla="*/ -4535 h 8040"/>
                                <a:gd name="T8" fmla="+- 0 3734 2754"/>
                                <a:gd name="T9" fmla="*/ T8 w 4226"/>
                                <a:gd name="T10" fmla="+- 0 -4515 -11935"/>
                                <a:gd name="T11" fmla="*/ -4515 h 8040"/>
                                <a:gd name="T12" fmla="+- 0 3739 2754"/>
                                <a:gd name="T13" fmla="*/ T12 w 4226"/>
                                <a:gd name="T14" fmla="+- 0 -4515 -11935"/>
                                <a:gd name="T15" fmla="*/ -4515 h 8040"/>
                                <a:gd name="T16" fmla="+- 0 3751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997" y="7400"/>
                                  </a:moveTo>
                                  <a:lnTo>
                                    <a:pt x="994" y="7400"/>
                                  </a:lnTo>
                                  <a:lnTo>
                                    <a:pt x="980" y="7420"/>
                                  </a:lnTo>
                                  <a:lnTo>
                                    <a:pt x="985" y="7420"/>
                                  </a:lnTo>
                                  <a:lnTo>
                                    <a:pt x="997"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29"/>
                          <wps:cNvSpPr>
                            <a:spLocks/>
                          </wps:cNvSpPr>
                          <wps:spPr bwMode="auto">
                            <a:xfrm>
                              <a:off x="2754" y="-11935"/>
                              <a:ext cx="4226" cy="8040"/>
                            </a:xfrm>
                            <a:custGeom>
                              <a:avLst/>
                              <a:gdLst>
                                <a:gd name="T0" fmla="+- 0 3782 2754"/>
                                <a:gd name="T1" fmla="*/ T0 w 4226"/>
                                <a:gd name="T2" fmla="+- 0 -4535 -11935"/>
                                <a:gd name="T3" fmla="*/ -4535 h 8040"/>
                                <a:gd name="T4" fmla="+- 0 3779 2754"/>
                                <a:gd name="T5" fmla="*/ T4 w 4226"/>
                                <a:gd name="T6" fmla="+- 0 -4535 -11935"/>
                                <a:gd name="T7" fmla="*/ -4535 h 8040"/>
                                <a:gd name="T8" fmla="+- 0 3791 2754"/>
                                <a:gd name="T9" fmla="*/ T8 w 4226"/>
                                <a:gd name="T10" fmla="+- 0 -4515 -11935"/>
                                <a:gd name="T11" fmla="*/ -4515 h 8040"/>
                                <a:gd name="T12" fmla="+- 0 3796 2754"/>
                                <a:gd name="T13" fmla="*/ T12 w 4226"/>
                                <a:gd name="T14" fmla="+- 0 -4515 -11935"/>
                                <a:gd name="T15" fmla="*/ -4515 h 8040"/>
                                <a:gd name="T16" fmla="+- 0 3782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1028" y="7400"/>
                                  </a:moveTo>
                                  <a:lnTo>
                                    <a:pt x="1025" y="7400"/>
                                  </a:lnTo>
                                  <a:lnTo>
                                    <a:pt x="1037" y="7420"/>
                                  </a:lnTo>
                                  <a:lnTo>
                                    <a:pt x="1042" y="7420"/>
                                  </a:lnTo>
                                  <a:lnTo>
                                    <a:pt x="1028"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30"/>
                          <wps:cNvSpPr>
                            <a:spLocks/>
                          </wps:cNvSpPr>
                          <wps:spPr bwMode="auto">
                            <a:xfrm>
                              <a:off x="2754" y="-11935"/>
                              <a:ext cx="4226" cy="8040"/>
                            </a:xfrm>
                            <a:custGeom>
                              <a:avLst/>
                              <a:gdLst>
                                <a:gd name="T0" fmla="+- 0 3952 2754"/>
                                <a:gd name="T1" fmla="*/ T0 w 4226"/>
                                <a:gd name="T2" fmla="+- 0 -4535 -11935"/>
                                <a:gd name="T3" fmla="*/ -4535 h 8040"/>
                                <a:gd name="T4" fmla="+- 0 3949 2754"/>
                                <a:gd name="T5" fmla="*/ T4 w 4226"/>
                                <a:gd name="T6" fmla="+- 0 -4535 -11935"/>
                                <a:gd name="T7" fmla="*/ -4535 h 8040"/>
                                <a:gd name="T8" fmla="+- 0 3935 2754"/>
                                <a:gd name="T9" fmla="*/ T8 w 4226"/>
                                <a:gd name="T10" fmla="+- 0 -4515 -11935"/>
                                <a:gd name="T11" fmla="*/ -4515 h 8040"/>
                                <a:gd name="T12" fmla="+- 0 3940 2754"/>
                                <a:gd name="T13" fmla="*/ T12 w 4226"/>
                                <a:gd name="T14" fmla="+- 0 -4515 -11935"/>
                                <a:gd name="T15" fmla="*/ -4515 h 8040"/>
                                <a:gd name="T16" fmla="+- 0 3952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1198" y="7400"/>
                                  </a:moveTo>
                                  <a:lnTo>
                                    <a:pt x="1195" y="7400"/>
                                  </a:lnTo>
                                  <a:lnTo>
                                    <a:pt x="1181" y="7420"/>
                                  </a:lnTo>
                                  <a:lnTo>
                                    <a:pt x="1186" y="7420"/>
                                  </a:lnTo>
                                  <a:lnTo>
                                    <a:pt x="1198"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1"/>
                          <wps:cNvSpPr>
                            <a:spLocks/>
                          </wps:cNvSpPr>
                          <wps:spPr bwMode="auto">
                            <a:xfrm>
                              <a:off x="2754" y="-11935"/>
                              <a:ext cx="4226" cy="8040"/>
                            </a:xfrm>
                            <a:custGeom>
                              <a:avLst/>
                              <a:gdLst>
                                <a:gd name="T0" fmla="+- 0 3983 2754"/>
                                <a:gd name="T1" fmla="*/ T0 w 4226"/>
                                <a:gd name="T2" fmla="+- 0 -4535 -11935"/>
                                <a:gd name="T3" fmla="*/ -4535 h 8040"/>
                                <a:gd name="T4" fmla="+- 0 3980 2754"/>
                                <a:gd name="T5" fmla="*/ T4 w 4226"/>
                                <a:gd name="T6" fmla="+- 0 -4535 -11935"/>
                                <a:gd name="T7" fmla="*/ -4535 h 8040"/>
                                <a:gd name="T8" fmla="+- 0 3992 2754"/>
                                <a:gd name="T9" fmla="*/ T8 w 4226"/>
                                <a:gd name="T10" fmla="+- 0 -4515 -11935"/>
                                <a:gd name="T11" fmla="*/ -4515 h 8040"/>
                                <a:gd name="T12" fmla="+- 0 3997 2754"/>
                                <a:gd name="T13" fmla="*/ T12 w 4226"/>
                                <a:gd name="T14" fmla="+- 0 -4515 -11935"/>
                                <a:gd name="T15" fmla="*/ -4515 h 8040"/>
                                <a:gd name="T16" fmla="+- 0 3983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1229" y="7400"/>
                                  </a:moveTo>
                                  <a:lnTo>
                                    <a:pt x="1226" y="7400"/>
                                  </a:lnTo>
                                  <a:lnTo>
                                    <a:pt x="1238" y="7420"/>
                                  </a:lnTo>
                                  <a:lnTo>
                                    <a:pt x="1243" y="7420"/>
                                  </a:lnTo>
                                  <a:lnTo>
                                    <a:pt x="1229"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32"/>
                          <wps:cNvSpPr>
                            <a:spLocks/>
                          </wps:cNvSpPr>
                          <wps:spPr bwMode="auto">
                            <a:xfrm>
                              <a:off x="2754" y="-11935"/>
                              <a:ext cx="4226" cy="8040"/>
                            </a:xfrm>
                            <a:custGeom>
                              <a:avLst/>
                              <a:gdLst>
                                <a:gd name="T0" fmla="+- 0 4153 2754"/>
                                <a:gd name="T1" fmla="*/ T0 w 4226"/>
                                <a:gd name="T2" fmla="+- 0 -4535 -11935"/>
                                <a:gd name="T3" fmla="*/ -4535 h 8040"/>
                                <a:gd name="T4" fmla="+- 0 4150 2754"/>
                                <a:gd name="T5" fmla="*/ T4 w 4226"/>
                                <a:gd name="T6" fmla="+- 0 -4535 -11935"/>
                                <a:gd name="T7" fmla="*/ -4535 h 8040"/>
                                <a:gd name="T8" fmla="+- 0 4136 2754"/>
                                <a:gd name="T9" fmla="*/ T8 w 4226"/>
                                <a:gd name="T10" fmla="+- 0 -4515 -11935"/>
                                <a:gd name="T11" fmla="*/ -4515 h 8040"/>
                                <a:gd name="T12" fmla="+- 0 4141 2754"/>
                                <a:gd name="T13" fmla="*/ T12 w 4226"/>
                                <a:gd name="T14" fmla="+- 0 -4515 -11935"/>
                                <a:gd name="T15" fmla="*/ -4515 h 8040"/>
                                <a:gd name="T16" fmla="+- 0 4153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1399" y="7400"/>
                                  </a:moveTo>
                                  <a:lnTo>
                                    <a:pt x="1396" y="7400"/>
                                  </a:lnTo>
                                  <a:lnTo>
                                    <a:pt x="1382" y="7420"/>
                                  </a:lnTo>
                                  <a:lnTo>
                                    <a:pt x="1387" y="7420"/>
                                  </a:lnTo>
                                  <a:lnTo>
                                    <a:pt x="1399"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33"/>
                          <wps:cNvSpPr>
                            <a:spLocks/>
                          </wps:cNvSpPr>
                          <wps:spPr bwMode="auto">
                            <a:xfrm>
                              <a:off x="2754" y="-11935"/>
                              <a:ext cx="4226" cy="8040"/>
                            </a:xfrm>
                            <a:custGeom>
                              <a:avLst/>
                              <a:gdLst>
                                <a:gd name="T0" fmla="+- 0 4184 2754"/>
                                <a:gd name="T1" fmla="*/ T0 w 4226"/>
                                <a:gd name="T2" fmla="+- 0 -4535 -11935"/>
                                <a:gd name="T3" fmla="*/ -4535 h 8040"/>
                                <a:gd name="T4" fmla="+- 0 4182 2754"/>
                                <a:gd name="T5" fmla="*/ T4 w 4226"/>
                                <a:gd name="T6" fmla="+- 0 -4535 -11935"/>
                                <a:gd name="T7" fmla="*/ -4535 h 8040"/>
                                <a:gd name="T8" fmla="+- 0 4193 2754"/>
                                <a:gd name="T9" fmla="*/ T8 w 4226"/>
                                <a:gd name="T10" fmla="+- 0 -4515 -11935"/>
                                <a:gd name="T11" fmla="*/ -4515 h 8040"/>
                                <a:gd name="T12" fmla="+- 0 4198 2754"/>
                                <a:gd name="T13" fmla="*/ T12 w 4226"/>
                                <a:gd name="T14" fmla="+- 0 -4515 -11935"/>
                                <a:gd name="T15" fmla="*/ -4515 h 8040"/>
                                <a:gd name="T16" fmla="+- 0 4184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1430" y="7400"/>
                                  </a:moveTo>
                                  <a:lnTo>
                                    <a:pt x="1428" y="7400"/>
                                  </a:lnTo>
                                  <a:lnTo>
                                    <a:pt x="1439" y="7420"/>
                                  </a:lnTo>
                                  <a:lnTo>
                                    <a:pt x="1444" y="7420"/>
                                  </a:lnTo>
                                  <a:lnTo>
                                    <a:pt x="1430"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34"/>
                          <wps:cNvSpPr>
                            <a:spLocks/>
                          </wps:cNvSpPr>
                          <wps:spPr bwMode="auto">
                            <a:xfrm>
                              <a:off x="2754" y="-11935"/>
                              <a:ext cx="4226" cy="8040"/>
                            </a:xfrm>
                            <a:custGeom>
                              <a:avLst/>
                              <a:gdLst>
                                <a:gd name="T0" fmla="+- 0 4348 2754"/>
                                <a:gd name="T1" fmla="*/ T0 w 4226"/>
                                <a:gd name="T2" fmla="+- 0 -4535 -11935"/>
                                <a:gd name="T3" fmla="*/ -4535 h 8040"/>
                                <a:gd name="T4" fmla="+- 0 4345 2754"/>
                                <a:gd name="T5" fmla="*/ T4 w 4226"/>
                                <a:gd name="T6" fmla="+- 0 -4535 -11935"/>
                                <a:gd name="T7" fmla="*/ -4535 h 8040"/>
                                <a:gd name="T8" fmla="+- 0 4331 2754"/>
                                <a:gd name="T9" fmla="*/ T8 w 4226"/>
                                <a:gd name="T10" fmla="+- 0 -4515 -11935"/>
                                <a:gd name="T11" fmla="*/ -4515 h 8040"/>
                                <a:gd name="T12" fmla="+- 0 4336 2754"/>
                                <a:gd name="T13" fmla="*/ T12 w 4226"/>
                                <a:gd name="T14" fmla="+- 0 -4515 -11935"/>
                                <a:gd name="T15" fmla="*/ -4515 h 8040"/>
                                <a:gd name="T16" fmla="+- 0 4348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1594" y="7400"/>
                                  </a:moveTo>
                                  <a:lnTo>
                                    <a:pt x="1591" y="7400"/>
                                  </a:lnTo>
                                  <a:lnTo>
                                    <a:pt x="1577" y="7420"/>
                                  </a:lnTo>
                                  <a:lnTo>
                                    <a:pt x="1582" y="7420"/>
                                  </a:lnTo>
                                  <a:lnTo>
                                    <a:pt x="1594"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35"/>
                          <wps:cNvSpPr>
                            <a:spLocks/>
                          </wps:cNvSpPr>
                          <wps:spPr bwMode="auto">
                            <a:xfrm>
                              <a:off x="2754" y="-11935"/>
                              <a:ext cx="4226" cy="8040"/>
                            </a:xfrm>
                            <a:custGeom>
                              <a:avLst/>
                              <a:gdLst>
                                <a:gd name="T0" fmla="+- 0 4379 2754"/>
                                <a:gd name="T1" fmla="*/ T0 w 4226"/>
                                <a:gd name="T2" fmla="+- 0 -4535 -11935"/>
                                <a:gd name="T3" fmla="*/ -4535 h 8040"/>
                                <a:gd name="T4" fmla="+- 0 4376 2754"/>
                                <a:gd name="T5" fmla="*/ T4 w 4226"/>
                                <a:gd name="T6" fmla="+- 0 -4535 -11935"/>
                                <a:gd name="T7" fmla="*/ -4535 h 8040"/>
                                <a:gd name="T8" fmla="+- 0 4388 2754"/>
                                <a:gd name="T9" fmla="*/ T8 w 4226"/>
                                <a:gd name="T10" fmla="+- 0 -4515 -11935"/>
                                <a:gd name="T11" fmla="*/ -4515 h 8040"/>
                                <a:gd name="T12" fmla="+- 0 4393 2754"/>
                                <a:gd name="T13" fmla="*/ T12 w 4226"/>
                                <a:gd name="T14" fmla="+- 0 -4515 -11935"/>
                                <a:gd name="T15" fmla="*/ -4515 h 8040"/>
                                <a:gd name="T16" fmla="+- 0 4379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1625" y="7400"/>
                                  </a:moveTo>
                                  <a:lnTo>
                                    <a:pt x="1622" y="7400"/>
                                  </a:lnTo>
                                  <a:lnTo>
                                    <a:pt x="1634" y="7420"/>
                                  </a:lnTo>
                                  <a:lnTo>
                                    <a:pt x="1639" y="7420"/>
                                  </a:lnTo>
                                  <a:lnTo>
                                    <a:pt x="1625"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36"/>
                          <wps:cNvSpPr>
                            <a:spLocks/>
                          </wps:cNvSpPr>
                          <wps:spPr bwMode="auto">
                            <a:xfrm>
                              <a:off x="2754" y="-11935"/>
                              <a:ext cx="4226" cy="8040"/>
                            </a:xfrm>
                            <a:custGeom>
                              <a:avLst/>
                              <a:gdLst>
                                <a:gd name="T0" fmla="+- 0 4549 2754"/>
                                <a:gd name="T1" fmla="*/ T0 w 4226"/>
                                <a:gd name="T2" fmla="+- 0 -4535 -11935"/>
                                <a:gd name="T3" fmla="*/ -4535 h 8040"/>
                                <a:gd name="T4" fmla="+- 0 4546 2754"/>
                                <a:gd name="T5" fmla="*/ T4 w 4226"/>
                                <a:gd name="T6" fmla="+- 0 -4535 -11935"/>
                                <a:gd name="T7" fmla="*/ -4535 h 8040"/>
                                <a:gd name="T8" fmla="+- 0 4532 2754"/>
                                <a:gd name="T9" fmla="*/ T8 w 4226"/>
                                <a:gd name="T10" fmla="+- 0 -4515 -11935"/>
                                <a:gd name="T11" fmla="*/ -4515 h 8040"/>
                                <a:gd name="T12" fmla="+- 0 4537 2754"/>
                                <a:gd name="T13" fmla="*/ T12 w 4226"/>
                                <a:gd name="T14" fmla="+- 0 -4515 -11935"/>
                                <a:gd name="T15" fmla="*/ -4515 h 8040"/>
                                <a:gd name="T16" fmla="+- 0 4549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1795" y="7400"/>
                                  </a:moveTo>
                                  <a:lnTo>
                                    <a:pt x="1792" y="7400"/>
                                  </a:lnTo>
                                  <a:lnTo>
                                    <a:pt x="1778" y="7420"/>
                                  </a:lnTo>
                                  <a:lnTo>
                                    <a:pt x="1783" y="7420"/>
                                  </a:lnTo>
                                  <a:lnTo>
                                    <a:pt x="1795"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37"/>
                          <wps:cNvSpPr>
                            <a:spLocks/>
                          </wps:cNvSpPr>
                          <wps:spPr bwMode="auto">
                            <a:xfrm>
                              <a:off x="2754" y="-11935"/>
                              <a:ext cx="4226" cy="8040"/>
                            </a:xfrm>
                            <a:custGeom>
                              <a:avLst/>
                              <a:gdLst>
                                <a:gd name="T0" fmla="+- 0 4580 2754"/>
                                <a:gd name="T1" fmla="*/ T0 w 4226"/>
                                <a:gd name="T2" fmla="+- 0 -4535 -11935"/>
                                <a:gd name="T3" fmla="*/ -4535 h 8040"/>
                                <a:gd name="T4" fmla="+- 0 4577 2754"/>
                                <a:gd name="T5" fmla="*/ T4 w 4226"/>
                                <a:gd name="T6" fmla="+- 0 -4535 -11935"/>
                                <a:gd name="T7" fmla="*/ -4535 h 8040"/>
                                <a:gd name="T8" fmla="+- 0 4589 2754"/>
                                <a:gd name="T9" fmla="*/ T8 w 4226"/>
                                <a:gd name="T10" fmla="+- 0 -4515 -11935"/>
                                <a:gd name="T11" fmla="*/ -4515 h 8040"/>
                                <a:gd name="T12" fmla="+- 0 4594 2754"/>
                                <a:gd name="T13" fmla="*/ T12 w 4226"/>
                                <a:gd name="T14" fmla="+- 0 -4515 -11935"/>
                                <a:gd name="T15" fmla="*/ -4515 h 8040"/>
                                <a:gd name="T16" fmla="+- 0 4580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1826" y="7400"/>
                                  </a:moveTo>
                                  <a:lnTo>
                                    <a:pt x="1823" y="7400"/>
                                  </a:lnTo>
                                  <a:lnTo>
                                    <a:pt x="1835" y="7420"/>
                                  </a:lnTo>
                                  <a:lnTo>
                                    <a:pt x="1840" y="7420"/>
                                  </a:lnTo>
                                  <a:lnTo>
                                    <a:pt x="1826"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38"/>
                          <wps:cNvSpPr>
                            <a:spLocks/>
                          </wps:cNvSpPr>
                          <wps:spPr bwMode="auto">
                            <a:xfrm>
                              <a:off x="2754" y="-11935"/>
                              <a:ext cx="4226" cy="8040"/>
                            </a:xfrm>
                            <a:custGeom>
                              <a:avLst/>
                              <a:gdLst>
                                <a:gd name="T0" fmla="+- 0 4750 2754"/>
                                <a:gd name="T1" fmla="*/ T0 w 4226"/>
                                <a:gd name="T2" fmla="+- 0 -4535 -11935"/>
                                <a:gd name="T3" fmla="*/ -4535 h 8040"/>
                                <a:gd name="T4" fmla="+- 0 4747 2754"/>
                                <a:gd name="T5" fmla="*/ T4 w 4226"/>
                                <a:gd name="T6" fmla="+- 0 -4535 -11935"/>
                                <a:gd name="T7" fmla="*/ -4535 h 8040"/>
                                <a:gd name="T8" fmla="+- 0 4733 2754"/>
                                <a:gd name="T9" fmla="*/ T8 w 4226"/>
                                <a:gd name="T10" fmla="+- 0 -4515 -11935"/>
                                <a:gd name="T11" fmla="*/ -4515 h 8040"/>
                                <a:gd name="T12" fmla="+- 0 4738 2754"/>
                                <a:gd name="T13" fmla="*/ T12 w 4226"/>
                                <a:gd name="T14" fmla="+- 0 -4515 -11935"/>
                                <a:gd name="T15" fmla="*/ -4515 h 8040"/>
                                <a:gd name="T16" fmla="+- 0 4750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1996" y="7400"/>
                                  </a:moveTo>
                                  <a:lnTo>
                                    <a:pt x="1993" y="7400"/>
                                  </a:lnTo>
                                  <a:lnTo>
                                    <a:pt x="1979" y="7420"/>
                                  </a:lnTo>
                                  <a:lnTo>
                                    <a:pt x="1984" y="7420"/>
                                  </a:lnTo>
                                  <a:lnTo>
                                    <a:pt x="1996"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39"/>
                          <wps:cNvSpPr>
                            <a:spLocks/>
                          </wps:cNvSpPr>
                          <wps:spPr bwMode="auto">
                            <a:xfrm>
                              <a:off x="2754" y="-11935"/>
                              <a:ext cx="4226" cy="8040"/>
                            </a:xfrm>
                            <a:custGeom>
                              <a:avLst/>
                              <a:gdLst>
                                <a:gd name="T0" fmla="+- 0 4781 2754"/>
                                <a:gd name="T1" fmla="*/ T0 w 4226"/>
                                <a:gd name="T2" fmla="+- 0 -4535 -11935"/>
                                <a:gd name="T3" fmla="*/ -4535 h 8040"/>
                                <a:gd name="T4" fmla="+- 0 4778 2754"/>
                                <a:gd name="T5" fmla="*/ T4 w 4226"/>
                                <a:gd name="T6" fmla="+- 0 -4535 -11935"/>
                                <a:gd name="T7" fmla="*/ -4535 h 8040"/>
                                <a:gd name="T8" fmla="+- 0 4790 2754"/>
                                <a:gd name="T9" fmla="*/ T8 w 4226"/>
                                <a:gd name="T10" fmla="+- 0 -4515 -11935"/>
                                <a:gd name="T11" fmla="*/ -4515 h 8040"/>
                                <a:gd name="T12" fmla="+- 0 4795 2754"/>
                                <a:gd name="T13" fmla="*/ T12 w 4226"/>
                                <a:gd name="T14" fmla="+- 0 -4515 -11935"/>
                                <a:gd name="T15" fmla="*/ -4515 h 8040"/>
                                <a:gd name="T16" fmla="+- 0 4781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2027" y="7400"/>
                                  </a:moveTo>
                                  <a:lnTo>
                                    <a:pt x="2024" y="7400"/>
                                  </a:lnTo>
                                  <a:lnTo>
                                    <a:pt x="2036" y="7420"/>
                                  </a:lnTo>
                                  <a:lnTo>
                                    <a:pt x="2041" y="7420"/>
                                  </a:lnTo>
                                  <a:lnTo>
                                    <a:pt x="2027"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40"/>
                          <wps:cNvSpPr>
                            <a:spLocks/>
                          </wps:cNvSpPr>
                          <wps:spPr bwMode="auto">
                            <a:xfrm>
                              <a:off x="2754" y="-11935"/>
                              <a:ext cx="4226" cy="8040"/>
                            </a:xfrm>
                            <a:custGeom>
                              <a:avLst/>
                              <a:gdLst>
                                <a:gd name="T0" fmla="+- 0 4951 2754"/>
                                <a:gd name="T1" fmla="*/ T0 w 4226"/>
                                <a:gd name="T2" fmla="+- 0 -4535 -11935"/>
                                <a:gd name="T3" fmla="*/ -4535 h 8040"/>
                                <a:gd name="T4" fmla="+- 0 4948 2754"/>
                                <a:gd name="T5" fmla="*/ T4 w 4226"/>
                                <a:gd name="T6" fmla="+- 0 -4535 -11935"/>
                                <a:gd name="T7" fmla="*/ -4535 h 8040"/>
                                <a:gd name="T8" fmla="+- 0 4934 2754"/>
                                <a:gd name="T9" fmla="*/ T8 w 4226"/>
                                <a:gd name="T10" fmla="+- 0 -4515 -11935"/>
                                <a:gd name="T11" fmla="*/ -4515 h 8040"/>
                                <a:gd name="T12" fmla="+- 0 4939 2754"/>
                                <a:gd name="T13" fmla="*/ T12 w 4226"/>
                                <a:gd name="T14" fmla="+- 0 -4515 -11935"/>
                                <a:gd name="T15" fmla="*/ -4515 h 8040"/>
                                <a:gd name="T16" fmla="+- 0 4951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2197" y="7400"/>
                                  </a:moveTo>
                                  <a:lnTo>
                                    <a:pt x="2194" y="7400"/>
                                  </a:lnTo>
                                  <a:lnTo>
                                    <a:pt x="2180" y="7420"/>
                                  </a:lnTo>
                                  <a:lnTo>
                                    <a:pt x="2185" y="7420"/>
                                  </a:lnTo>
                                  <a:lnTo>
                                    <a:pt x="2197"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41"/>
                          <wps:cNvSpPr>
                            <a:spLocks/>
                          </wps:cNvSpPr>
                          <wps:spPr bwMode="auto">
                            <a:xfrm>
                              <a:off x="2754" y="-11935"/>
                              <a:ext cx="4226" cy="8040"/>
                            </a:xfrm>
                            <a:custGeom>
                              <a:avLst/>
                              <a:gdLst>
                                <a:gd name="T0" fmla="+- 0 4982 2754"/>
                                <a:gd name="T1" fmla="*/ T0 w 4226"/>
                                <a:gd name="T2" fmla="+- 0 -4535 -11935"/>
                                <a:gd name="T3" fmla="*/ -4535 h 8040"/>
                                <a:gd name="T4" fmla="+- 0 4980 2754"/>
                                <a:gd name="T5" fmla="*/ T4 w 4226"/>
                                <a:gd name="T6" fmla="+- 0 -4535 -11935"/>
                                <a:gd name="T7" fmla="*/ -4535 h 8040"/>
                                <a:gd name="T8" fmla="+- 0 4991 2754"/>
                                <a:gd name="T9" fmla="*/ T8 w 4226"/>
                                <a:gd name="T10" fmla="+- 0 -4515 -11935"/>
                                <a:gd name="T11" fmla="*/ -4515 h 8040"/>
                                <a:gd name="T12" fmla="+- 0 4996 2754"/>
                                <a:gd name="T13" fmla="*/ T12 w 4226"/>
                                <a:gd name="T14" fmla="+- 0 -4515 -11935"/>
                                <a:gd name="T15" fmla="*/ -4515 h 8040"/>
                                <a:gd name="T16" fmla="+- 0 4982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2228" y="7400"/>
                                  </a:moveTo>
                                  <a:lnTo>
                                    <a:pt x="2226" y="7400"/>
                                  </a:lnTo>
                                  <a:lnTo>
                                    <a:pt x="2237" y="7420"/>
                                  </a:lnTo>
                                  <a:lnTo>
                                    <a:pt x="2242" y="7420"/>
                                  </a:lnTo>
                                  <a:lnTo>
                                    <a:pt x="2228"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42"/>
                          <wps:cNvSpPr>
                            <a:spLocks/>
                          </wps:cNvSpPr>
                          <wps:spPr bwMode="auto">
                            <a:xfrm>
                              <a:off x="2754" y="-11935"/>
                              <a:ext cx="4226" cy="8040"/>
                            </a:xfrm>
                            <a:custGeom>
                              <a:avLst/>
                              <a:gdLst>
                                <a:gd name="T0" fmla="+- 0 5152 2754"/>
                                <a:gd name="T1" fmla="*/ T0 w 4226"/>
                                <a:gd name="T2" fmla="+- 0 -4535 -11935"/>
                                <a:gd name="T3" fmla="*/ -4535 h 8040"/>
                                <a:gd name="T4" fmla="+- 0 5150 2754"/>
                                <a:gd name="T5" fmla="*/ T4 w 4226"/>
                                <a:gd name="T6" fmla="+- 0 -4535 -11935"/>
                                <a:gd name="T7" fmla="*/ -4535 h 8040"/>
                                <a:gd name="T8" fmla="+- 0 5136 2754"/>
                                <a:gd name="T9" fmla="*/ T8 w 4226"/>
                                <a:gd name="T10" fmla="+- 0 -4515 -11935"/>
                                <a:gd name="T11" fmla="*/ -4515 h 8040"/>
                                <a:gd name="T12" fmla="+- 0 5141 2754"/>
                                <a:gd name="T13" fmla="*/ T12 w 4226"/>
                                <a:gd name="T14" fmla="+- 0 -4515 -11935"/>
                                <a:gd name="T15" fmla="*/ -4515 h 8040"/>
                                <a:gd name="T16" fmla="+- 0 5152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2398" y="7400"/>
                                  </a:moveTo>
                                  <a:lnTo>
                                    <a:pt x="2396" y="7400"/>
                                  </a:lnTo>
                                  <a:lnTo>
                                    <a:pt x="2382" y="7420"/>
                                  </a:lnTo>
                                  <a:lnTo>
                                    <a:pt x="2387" y="7420"/>
                                  </a:lnTo>
                                  <a:lnTo>
                                    <a:pt x="2398"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43"/>
                          <wps:cNvSpPr>
                            <a:spLocks/>
                          </wps:cNvSpPr>
                          <wps:spPr bwMode="auto">
                            <a:xfrm>
                              <a:off x="2754" y="-11935"/>
                              <a:ext cx="4226" cy="8040"/>
                            </a:xfrm>
                            <a:custGeom>
                              <a:avLst/>
                              <a:gdLst>
                                <a:gd name="T0" fmla="+- 0 5184 2754"/>
                                <a:gd name="T1" fmla="*/ T0 w 4226"/>
                                <a:gd name="T2" fmla="+- 0 -4535 -11935"/>
                                <a:gd name="T3" fmla="*/ -4535 h 8040"/>
                                <a:gd name="T4" fmla="+- 0 5181 2754"/>
                                <a:gd name="T5" fmla="*/ T4 w 4226"/>
                                <a:gd name="T6" fmla="+- 0 -4535 -11935"/>
                                <a:gd name="T7" fmla="*/ -4535 h 8040"/>
                                <a:gd name="T8" fmla="+- 0 5193 2754"/>
                                <a:gd name="T9" fmla="*/ T8 w 4226"/>
                                <a:gd name="T10" fmla="+- 0 -4515 -11935"/>
                                <a:gd name="T11" fmla="*/ -4515 h 8040"/>
                                <a:gd name="T12" fmla="+- 0 5197 2754"/>
                                <a:gd name="T13" fmla="*/ T12 w 4226"/>
                                <a:gd name="T14" fmla="+- 0 -4515 -11935"/>
                                <a:gd name="T15" fmla="*/ -4515 h 8040"/>
                                <a:gd name="T16" fmla="+- 0 5184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2430" y="7400"/>
                                  </a:moveTo>
                                  <a:lnTo>
                                    <a:pt x="2427" y="7400"/>
                                  </a:lnTo>
                                  <a:lnTo>
                                    <a:pt x="2439" y="7420"/>
                                  </a:lnTo>
                                  <a:lnTo>
                                    <a:pt x="2443" y="7420"/>
                                  </a:lnTo>
                                  <a:lnTo>
                                    <a:pt x="2430"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44"/>
                          <wps:cNvSpPr>
                            <a:spLocks/>
                          </wps:cNvSpPr>
                          <wps:spPr bwMode="auto">
                            <a:xfrm>
                              <a:off x="2754" y="-11935"/>
                              <a:ext cx="4226" cy="8040"/>
                            </a:xfrm>
                            <a:custGeom>
                              <a:avLst/>
                              <a:gdLst>
                                <a:gd name="T0" fmla="+- 0 5353 2754"/>
                                <a:gd name="T1" fmla="*/ T0 w 4226"/>
                                <a:gd name="T2" fmla="+- 0 -4535 -11935"/>
                                <a:gd name="T3" fmla="*/ -4535 h 8040"/>
                                <a:gd name="T4" fmla="+- 0 5351 2754"/>
                                <a:gd name="T5" fmla="*/ T4 w 4226"/>
                                <a:gd name="T6" fmla="+- 0 -4535 -11935"/>
                                <a:gd name="T7" fmla="*/ -4535 h 8040"/>
                                <a:gd name="T8" fmla="+- 0 5337 2754"/>
                                <a:gd name="T9" fmla="*/ T8 w 4226"/>
                                <a:gd name="T10" fmla="+- 0 -4515 -11935"/>
                                <a:gd name="T11" fmla="*/ -4515 h 8040"/>
                                <a:gd name="T12" fmla="+- 0 5342 2754"/>
                                <a:gd name="T13" fmla="*/ T12 w 4226"/>
                                <a:gd name="T14" fmla="+- 0 -4515 -11935"/>
                                <a:gd name="T15" fmla="*/ -4515 h 8040"/>
                                <a:gd name="T16" fmla="+- 0 5353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2599" y="7400"/>
                                  </a:moveTo>
                                  <a:lnTo>
                                    <a:pt x="2597" y="7400"/>
                                  </a:lnTo>
                                  <a:lnTo>
                                    <a:pt x="2583" y="7420"/>
                                  </a:lnTo>
                                  <a:lnTo>
                                    <a:pt x="2588" y="7420"/>
                                  </a:lnTo>
                                  <a:lnTo>
                                    <a:pt x="2599"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45"/>
                          <wps:cNvSpPr>
                            <a:spLocks/>
                          </wps:cNvSpPr>
                          <wps:spPr bwMode="auto">
                            <a:xfrm>
                              <a:off x="2754" y="-11935"/>
                              <a:ext cx="4226" cy="8040"/>
                            </a:xfrm>
                            <a:custGeom>
                              <a:avLst/>
                              <a:gdLst>
                                <a:gd name="T0" fmla="+- 0 5385 2754"/>
                                <a:gd name="T1" fmla="*/ T0 w 4226"/>
                                <a:gd name="T2" fmla="+- 0 -4535 -11935"/>
                                <a:gd name="T3" fmla="*/ -4535 h 8040"/>
                                <a:gd name="T4" fmla="+- 0 5382 2754"/>
                                <a:gd name="T5" fmla="*/ T4 w 4226"/>
                                <a:gd name="T6" fmla="+- 0 -4535 -11935"/>
                                <a:gd name="T7" fmla="*/ -4535 h 8040"/>
                                <a:gd name="T8" fmla="+- 0 5394 2754"/>
                                <a:gd name="T9" fmla="*/ T8 w 4226"/>
                                <a:gd name="T10" fmla="+- 0 -4515 -11935"/>
                                <a:gd name="T11" fmla="*/ -4515 h 8040"/>
                                <a:gd name="T12" fmla="+- 0 5399 2754"/>
                                <a:gd name="T13" fmla="*/ T12 w 4226"/>
                                <a:gd name="T14" fmla="+- 0 -4515 -11935"/>
                                <a:gd name="T15" fmla="*/ -4515 h 8040"/>
                                <a:gd name="T16" fmla="+- 0 5385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2631" y="7400"/>
                                  </a:moveTo>
                                  <a:lnTo>
                                    <a:pt x="2628" y="7400"/>
                                  </a:lnTo>
                                  <a:lnTo>
                                    <a:pt x="2640" y="7420"/>
                                  </a:lnTo>
                                  <a:lnTo>
                                    <a:pt x="2645" y="7420"/>
                                  </a:lnTo>
                                  <a:lnTo>
                                    <a:pt x="2631"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146"/>
                          <wps:cNvSpPr>
                            <a:spLocks/>
                          </wps:cNvSpPr>
                          <wps:spPr bwMode="auto">
                            <a:xfrm>
                              <a:off x="2754" y="-11935"/>
                              <a:ext cx="4226" cy="8040"/>
                            </a:xfrm>
                            <a:custGeom>
                              <a:avLst/>
                              <a:gdLst>
                                <a:gd name="T0" fmla="+- 0 5555 2754"/>
                                <a:gd name="T1" fmla="*/ T0 w 4226"/>
                                <a:gd name="T2" fmla="+- 0 -4535 -11935"/>
                                <a:gd name="T3" fmla="*/ -4535 h 8040"/>
                                <a:gd name="T4" fmla="+- 0 5552 2754"/>
                                <a:gd name="T5" fmla="*/ T4 w 4226"/>
                                <a:gd name="T6" fmla="+- 0 -4535 -11935"/>
                                <a:gd name="T7" fmla="*/ -4535 h 8040"/>
                                <a:gd name="T8" fmla="+- 0 5538 2754"/>
                                <a:gd name="T9" fmla="*/ T8 w 4226"/>
                                <a:gd name="T10" fmla="+- 0 -4515 -11935"/>
                                <a:gd name="T11" fmla="*/ -4515 h 8040"/>
                                <a:gd name="T12" fmla="+- 0 5543 2754"/>
                                <a:gd name="T13" fmla="*/ T12 w 4226"/>
                                <a:gd name="T14" fmla="+- 0 -4515 -11935"/>
                                <a:gd name="T15" fmla="*/ -4515 h 8040"/>
                                <a:gd name="T16" fmla="+- 0 5555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2801" y="7400"/>
                                  </a:moveTo>
                                  <a:lnTo>
                                    <a:pt x="2798" y="7400"/>
                                  </a:lnTo>
                                  <a:lnTo>
                                    <a:pt x="2784" y="7420"/>
                                  </a:lnTo>
                                  <a:lnTo>
                                    <a:pt x="2789" y="7420"/>
                                  </a:lnTo>
                                  <a:lnTo>
                                    <a:pt x="2801"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47"/>
                          <wps:cNvSpPr>
                            <a:spLocks/>
                          </wps:cNvSpPr>
                          <wps:spPr bwMode="auto">
                            <a:xfrm>
                              <a:off x="2754" y="-11935"/>
                              <a:ext cx="4226" cy="8040"/>
                            </a:xfrm>
                            <a:custGeom>
                              <a:avLst/>
                              <a:gdLst>
                                <a:gd name="T0" fmla="+- 0 5586 2754"/>
                                <a:gd name="T1" fmla="*/ T0 w 4226"/>
                                <a:gd name="T2" fmla="+- 0 -4535 -11935"/>
                                <a:gd name="T3" fmla="*/ -4535 h 8040"/>
                                <a:gd name="T4" fmla="+- 0 5583 2754"/>
                                <a:gd name="T5" fmla="*/ T4 w 4226"/>
                                <a:gd name="T6" fmla="+- 0 -4535 -11935"/>
                                <a:gd name="T7" fmla="*/ -4535 h 8040"/>
                                <a:gd name="T8" fmla="+- 0 5595 2754"/>
                                <a:gd name="T9" fmla="*/ T8 w 4226"/>
                                <a:gd name="T10" fmla="+- 0 -4515 -11935"/>
                                <a:gd name="T11" fmla="*/ -4515 h 8040"/>
                                <a:gd name="T12" fmla="+- 0 5600 2754"/>
                                <a:gd name="T13" fmla="*/ T12 w 4226"/>
                                <a:gd name="T14" fmla="+- 0 -4515 -11935"/>
                                <a:gd name="T15" fmla="*/ -4515 h 8040"/>
                                <a:gd name="T16" fmla="+- 0 5586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2832" y="7400"/>
                                  </a:moveTo>
                                  <a:lnTo>
                                    <a:pt x="2829" y="7400"/>
                                  </a:lnTo>
                                  <a:lnTo>
                                    <a:pt x="2841" y="7420"/>
                                  </a:lnTo>
                                  <a:lnTo>
                                    <a:pt x="2846" y="7420"/>
                                  </a:lnTo>
                                  <a:lnTo>
                                    <a:pt x="2832"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48"/>
                          <wps:cNvSpPr>
                            <a:spLocks/>
                          </wps:cNvSpPr>
                          <wps:spPr bwMode="auto">
                            <a:xfrm>
                              <a:off x="2754" y="-11935"/>
                              <a:ext cx="4226" cy="8040"/>
                            </a:xfrm>
                            <a:custGeom>
                              <a:avLst/>
                              <a:gdLst>
                                <a:gd name="T0" fmla="+- 0 5756 2754"/>
                                <a:gd name="T1" fmla="*/ T0 w 4226"/>
                                <a:gd name="T2" fmla="+- 0 -4535 -11935"/>
                                <a:gd name="T3" fmla="*/ -4535 h 8040"/>
                                <a:gd name="T4" fmla="+- 0 5753 2754"/>
                                <a:gd name="T5" fmla="*/ T4 w 4226"/>
                                <a:gd name="T6" fmla="+- 0 -4535 -11935"/>
                                <a:gd name="T7" fmla="*/ -4535 h 8040"/>
                                <a:gd name="T8" fmla="+- 0 5739 2754"/>
                                <a:gd name="T9" fmla="*/ T8 w 4226"/>
                                <a:gd name="T10" fmla="+- 0 -4515 -11935"/>
                                <a:gd name="T11" fmla="*/ -4515 h 8040"/>
                                <a:gd name="T12" fmla="+- 0 5744 2754"/>
                                <a:gd name="T13" fmla="*/ T12 w 4226"/>
                                <a:gd name="T14" fmla="+- 0 -4515 -11935"/>
                                <a:gd name="T15" fmla="*/ -4515 h 8040"/>
                                <a:gd name="T16" fmla="+- 0 5756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3002" y="7400"/>
                                  </a:moveTo>
                                  <a:lnTo>
                                    <a:pt x="2999" y="7400"/>
                                  </a:lnTo>
                                  <a:lnTo>
                                    <a:pt x="2985" y="7420"/>
                                  </a:lnTo>
                                  <a:lnTo>
                                    <a:pt x="2990" y="7420"/>
                                  </a:lnTo>
                                  <a:lnTo>
                                    <a:pt x="3002"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149"/>
                          <wps:cNvSpPr>
                            <a:spLocks/>
                          </wps:cNvSpPr>
                          <wps:spPr bwMode="auto">
                            <a:xfrm>
                              <a:off x="2754" y="-11935"/>
                              <a:ext cx="4226" cy="8040"/>
                            </a:xfrm>
                            <a:custGeom>
                              <a:avLst/>
                              <a:gdLst>
                                <a:gd name="T0" fmla="+- 0 5787 2754"/>
                                <a:gd name="T1" fmla="*/ T0 w 4226"/>
                                <a:gd name="T2" fmla="+- 0 -4535 -11935"/>
                                <a:gd name="T3" fmla="*/ -4535 h 8040"/>
                                <a:gd name="T4" fmla="+- 0 5784 2754"/>
                                <a:gd name="T5" fmla="*/ T4 w 4226"/>
                                <a:gd name="T6" fmla="+- 0 -4535 -11935"/>
                                <a:gd name="T7" fmla="*/ -4535 h 8040"/>
                                <a:gd name="T8" fmla="+- 0 5796 2754"/>
                                <a:gd name="T9" fmla="*/ T8 w 4226"/>
                                <a:gd name="T10" fmla="+- 0 -4515 -11935"/>
                                <a:gd name="T11" fmla="*/ -4515 h 8040"/>
                                <a:gd name="T12" fmla="+- 0 5801 2754"/>
                                <a:gd name="T13" fmla="*/ T12 w 4226"/>
                                <a:gd name="T14" fmla="+- 0 -4515 -11935"/>
                                <a:gd name="T15" fmla="*/ -4515 h 8040"/>
                                <a:gd name="T16" fmla="+- 0 5787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3033" y="7400"/>
                                  </a:moveTo>
                                  <a:lnTo>
                                    <a:pt x="3030" y="7400"/>
                                  </a:lnTo>
                                  <a:lnTo>
                                    <a:pt x="3042" y="7420"/>
                                  </a:lnTo>
                                  <a:lnTo>
                                    <a:pt x="3047" y="7420"/>
                                  </a:lnTo>
                                  <a:lnTo>
                                    <a:pt x="3033"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150"/>
                          <wps:cNvSpPr>
                            <a:spLocks/>
                          </wps:cNvSpPr>
                          <wps:spPr bwMode="auto">
                            <a:xfrm>
                              <a:off x="2754" y="-11935"/>
                              <a:ext cx="4226" cy="8040"/>
                            </a:xfrm>
                            <a:custGeom>
                              <a:avLst/>
                              <a:gdLst>
                                <a:gd name="T0" fmla="+- 0 5957 2754"/>
                                <a:gd name="T1" fmla="*/ T0 w 4226"/>
                                <a:gd name="T2" fmla="+- 0 -4535 -11935"/>
                                <a:gd name="T3" fmla="*/ -4535 h 8040"/>
                                <a:gd name="T4" fmla="+- 0 5954 2754"/>
                                <a:gd name="T5" fmla="*/ T4 w 4226"/>
                                <a:gd name="T6" fmla="+- 0 -4535 -11935"/>
                                <a:gd name="T7" fmla="*/ -4535 h 8040"/>
                                <a:gd name="T8" fmla="+- 0 5940 2754"/>
                                <a:gd name="T9" fmla="*/ T8 w 4226"/>
                                <a:gd name="T10" fmla="+- 0 -4515 -11935"/>
                                <a:gd name="T11" fmla="*/ -4515 h 8040"/>
                                <a:gd name="T12" fmla="+- 0 5945 2754"/>
                                <a:gd name="T13" fmla="*/ T12 w 4226"/>
                                <a:gd name="T14" fmla="+- 0 -4515 -11935"/>
                                <a:gd name="T15" fmla="*/ -4515 h 8040"/>
                                <a:gd name="T16" fmla="+- 0 5957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3203" y="7400"/>
                                  </a:moveTo>
                                  <a:lnTo>
                                    <a:pt x="3200" y="7400"/>
                                  </a:lnTo>
                                  <a:lnTo>
                                    <a:pt x="3186" y="7420"/>
                                  </a:lnTo>
                                  <a:lnTo>
                                    <a:pt x="3191" y="7420"/>
                                  </a:lnTo>
                                  <a:lnTo>
                                    <a:pt x="3203"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151"/>
                          <wps:cNvSpPr>
                            <a:spLocks/>
                          </wps:cNvSpPr>
                          <wps:spPr bwMode="auto">
                            <a:xfrm>
                              <a:off x="2754" y="-11935"/>
                              <a:ext cx="4226" cy="8040"/>
                            </a:xfrm>
                            <a:custGeom>
                              <a:avLst/>
                              <a:gdLst>
                                <a:gd name="T0" fmla="+- 0 5988 2754"/>
                                <a:gd name="T1" fmla="*/ T0 w 4226"/>
                                <a:gd name="T2" fmla="+- 0 -4535 -11935"/>
                                <a:gd name="T3" fmla="*/ -4535 h 8040"/>
                                <a:gd name="T4" fmla="+- 0 5986 2754"/>
                                <a:gd name="T5" fmla="*/ T4 w 4226"/>
                                <a:gd name="T6" fmla="+- 0 -4535 -11935"/>
                                <a:gd name="T7" fmla="*/ -4535 h 8040"/>
                                <a:gd name="T8" fmla="+- 0 5997 2754"/>
                                <a:gd name="T9" fmla="*/ T8 w 4226"/>
                                <a:gd name="T10" fmla="+- 0 -4515 -11935"/>
                                <a:gd name="T11" fmla="*/ -4515 h 8040"/>
                                <a:gd name="T12" fmla="+- 0 6002 2754"/>
                                <a:gd name="T13" fmla="*/ T12 w 4226"/>
                                <a:gd name="T14" fmla="+- 0 -4515 -11935"/>
                                <a:gd name="T15" fmla="*/ -4515 h 8040"/>
                                <a:gd name="T16" fmla="+- 0 5988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3234" y="7400"/>
                                  </a:moveTo>
                                  <a:lnTo>
                                    <a:pt x="3232" y="7400"/>
                                  </a:lnTo>
                                  <a:lnTo>
                                    <a:pt x="3243" y="7420"/>
                                  </a:lnTo>
                                  <a:lnTo>
                                    <a:pt x="3248" y="7420"/>
                                  </a:lnTo>
                                  <a:lnTo>
                                    <a:pt x="3234"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152"/>
                          <wps:cNvSpPr>
                            <a:spLocks/>
                          </wps:cNvSpPr>
                          <wps:spPr bwMode="auto">
                            <a:xfrm>
                              <a:off x="2754" y="-11935"/>
                              <a:ext cx="4226" cy="8040"/>
                            </a:xfrm>
                            <a:custGeom>
                              <a:avLst/>
                              <a:gdLst>
                                <a:gd name="T0" fmla="+- 0 6158 2754"/>
                                <a:gd name="T1" fmla="*/ T0 w 4226"/>
                                <a:gd name="T2" fmla="+- 0 -4535 -11935"/>
                                <a:gd name="T3" fmla="*/ -4535 h 8040"/>
                                <a:gd name="T4" fmla="+- 0 6155 2754"/>
                                <a:gd name="T5" fmla="*/ T4 w 4226"/>
                                <a:gd name="T6" fmla="+- 0 -4535 -11935"/>
                                <a:gd name="T7" fmla="*/ -4535 h 8040"/>
                                <a:gd name="T8" fmla="+- 0 6142 2754"/>
                                <a:gd name="T9" fmla="*/ T8 w 4226"/>
                                <a:gd name="T10" fmla="+- 0 -4515 -11935"/>
                                <a:gd name="T11" fmla="*/ -4515 h 8040"/>
                                <a:gd name="T12" fmla="+- 0 6146 2754"/>
                                <a:gd name="T13" fmla="*/ T12 w 4226"/>
                                <a:gd name="T14" fmla="+- 0 -4515 -11935"/>
                                <a:gd name="T15" fmla="*/ -4515 h 8040"/>
                                <a:gd name="T16" fmla="+- 0 6158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3404" y="7400"/>
                                  </a:moveTo>
                                  <a:lnTo>
                                    <a:pt x="3401" y="7400"/>
                                  </a:lnTo>
                                  <a:lnTo>
                                    <a:pt x="3388" y="7420"/>
                                  </a:lnTo>
                                  <a:lnTo>
                                    <a:pt x="3392" y="7420"/>
                                  </a:lnTo>
                                  <a:lnTo>
                                    <a:pt x="3404"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153"/>
                          <wps:cNvSpPr>
                            <a:spLocks/>
                          </wps:cNvSpPr>
                          <wps:spPr bwMode="auto">
                            <a:xfrm>
                              <a:off x="2754" y="-11935"/>
                              <a:ext cx="4226" cy="8040"/>
                            </a:xfrm>
                            <a:custGeom>
                              <a:avLst/>
                              <a:gdLst>
                                <a:gd name="T0" fmla="+- 0 6189 2754"/>
                                <a:gd name="T1" fmla="*/ T0 w 4226"/>
                                <a:gd name="T2" fmla="+- 0 -4535 -11935"/>
                                <a:gd name="T3" fmla="*/ -4535 h 8040"/>
                                <a:gd name="T4" fmla="+- 0 6187 2754"/>
                                <a:gd name="T5" fmla="*/ T4 w 4226"/>
                                <a:gd name="T6" fmla="+- 0 -4535 -11935"/>
                                <a:gd name="T7" fmla="*/ -4535 h 8040"/>
                                <a:gd name="T8" fmla="+- 0 6198 2754"/>
                                <a:gd name="T9" fmla="*/ T8 w 4226"/>
                                <a:gd name="T10" fmla="+- 0 -4515 -11935"/>
                                <a:gd name="T11" fmla="*/ -4515 h 8040"/>
                                <a:gd name="T12" fmla="+- 0 6203 2754"/>
                                <a:gd name="T13" fmla="*/ T12 w 4226"/>
                                <a:gd name="T14" fmla="+- 0 -4515 -11935"/>
                                <a:gd name="T15" fmla="*/ -4515 h 8040"/>
                                <a:gd name="T16" fmla="+- 0 6189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3435" y="7400"/>
                                  </a:moveTo>
                                  <a:lnTo>
                                    <a:pt x="3433" y="7400"/>
                                  </a:lnTo>
                                  <a:lnTo>
                                    <a:pt x="3444" y="7420"/>
                                  </a:lnTo>
                                  <a:lnTo>
                                    <a:pt x="3449" y="7420"/>
                                  </a:lnTo>
                                  <a:lnTo>
                                    <a:pt x="3435"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154"/>
                          <wps:cNvSpPr>
                            <a:spLocks/>
                          </wps:cNvSpPr>
                          <wps:spPr bwMode="auto">
                            <a:xfrm>
                              <a:off x="2754" y="-11935"/>
                              <a:ext cx="4226" cy="8040"/>
                            </a:xfrm>
                            <a:custGeom>
                              <a:avLst/>
                              <a:gdLst>
                                <a:gd name="T0" fmla="+- 0 6359 2754"/>
                                <a:gd name="T1" fmla="*/ T0 w 4226"/>
                                <a:gd name="T2" fmla="+- 0 -4535 -11935"/>
                                <a:gd name="T3" fmla="*/ -4535 h 8040"/>
                                <a:gd name="T4" fmla="+- 0 6357 2754"/>
                                <a:gd name="T5" fmla="*/ T4 w 4226"/>
                                <a:gd name="T6" fmla="+- 0 -4535 -11935"/>
                                <a:gd name="T7" fmla="*/ -4535 h 8040"/>
                                <a:gd name="T8" fmla="+- 0 6343 2754"/>
                                <a:gd name="T9" fmla="*/ T8 w 4226"/>
                                <a:gd name="T10" fmla="+- 0 -4515 -11935"/>
                                <a:gd name="T11" fmla="*/ -4515 h 8040"/>
                                <a:gd name="T12" fmla="+- 0 6348 2754"/>
                                <a:gd name="T13" fmla="*/ T12 w 4226"/>
                                <a:gd name="T14" fmla="+- 0 -4515 -11935"/>
                                <a:gd name="T15" fmla="*/ -4515 h 8040"/>
                                <a:gd name="T16" fmla="+- 0 6359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3605" y="7400"/>
                                  </a:moveTo>
                                  <a:lnTo>
                                    <a:pt x="3603" y="7400"/>
                                  </a:lnTo>
                                  <a:lnTo>
                                    <a:pt x="3589" y="7420"/>
                                  </a:lnTo>
                                  <a:lnTo>
                                    <a:pt x="3594" y="7420"/>
                                  </a:lnTo>
                                  <a:lnTo>
                                    <a:pt x="3605"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155"/>
                          <wps:cNvSpPr>
                            <a:spLocks/>
                          </wps:cNvSpPr>
                          <wps:spPr bwMode="auto">
                            <a:xfrm>
                              <a:off x="2754" y="-11935"/>
                              <a:ext cx="4226" cy="8040"/>
                            </a:xfrm>
                            <a:custGeom>
                              <a:avLst/>
                              <a:gdLst>
                                <a:gd name="T0" fmla="+- 0 6391 2754"/>
                                <a:gd name="T1" fmla="*/ T0 w 4226"/>
                                <a:gd name="T2" fmla="+- 0 -4535 -11935"/>
                                <a:gd name="T3" fmla="*/ -4535 h 8040"/>
                                <a:gd name="T4" fmla="+- 0 6388 2754"/>
                                <a:gd name="T5" fmla="*/ T4 w 4226"/>
                                <a:gd name="T6" fmla="+- 0 -4535 -11935"/>
                                <a:gd name="T7" fmla="*/ -4535 h 8040"/>
                                <a:gd name="T8" fmla="+- 0 6400 2754"/>
                                <a:gd name="T9" fmla="*/ T8 w 4226"/>
                                <a:gd name="T10" fmla="+- 0 -4515 -11935"/>
                                <a:gd name="T11" fmla="*/ -4515 h 8040"/>
                                <a:gd name="T12" fmla="+- 0 6405 2754"/>
                                <a:gd name="T13" fmla="*/ T12 w 4226"/>
                                <a:gd name="T14" fmla="+- 0 -4515 -11935"/>
                                <a:gd name="T15" fmla="*/ -4515 h 8040"/>
                                <a:gd name="T16" fmla="+- 0 6391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3637" y="7400"/>
                                  </a:moveTo>
                                  <a:lnTo>
                                    <a:pt x="3634" y="7400"/>
                                  </a:lnTo>
                                  <a:lnTo>
                                    <a:pt x="3646" y="7420"/>
                                  </a:lnTo>
                                  <a:lnTo>
                                    <a:pt x="3651" y="7420"/>
                                  </a:lnTo>
                                  <a:lnTo>
                                    <a:pt x="3637"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156"/>
                          <wps:cNvSpPr>
                            <a:spLocks/>
                          </wps:cNvSpPr>
                          <wps:spPr bwMode="auto">
                            <a:xfrm>
                              <a:off x="2754" y="-11935"/>
                              <a:ext cx="4226" cy="8040"/>
                            </a:xfrm>
                            <a:custGeom>
                              <a:avLst/>
                              <a:gdLst>
                                <a:gd name="T0" fmla="+- 0 6561 2754"/>
                                <a:gd name="T1" fmla="*/ T0 w 4226"/>
                                <a:gd name="T2" fmla="+- 0 -4535 -11935"/>
                                <a:gd name="T3" fmla="*/ -4535 h 8040"/>
                                <a:gd name="T4" fmla="+- 0 6558 2754"/>
                                <a:gd name="T5" fmla="*/ T4 w 4226"/>
                                <a:gd name="T6" fmla="+- 0 -4535 -11935"/>
                                <a:gd name="T7" fmla="*/ -4535 h 8040"/>
                                <a:gd name="T8" fmla="+- 0 6544 2754"/>
                                <a:gd name="T9" fmla="*/ T8 w 4226"/>
                                <a:gd name="T10" fmla="+- 0 -4515 -11935"/>
                                <a:gd name="T11" fmla="*/ -4515 h 8040"/>
                                <a:gd name="T12" fmla="+- 0 6549 2754"/>
                                <a:gd name="T13" fmla="*/ T12 w 4226"/>
                                <a:gd name="T14" fmla="+- 0 -4515 -11935"/>
                                <a:gd name="T15" fmla="*/ -4515 h 8040"/>
                                <a:gd name="T16" fmla="+- 0 6561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3807" y="7400"/>
                                  </a:moveTo>
                                  <a:lnTo>
                                    <a:pt x="3804" y="7400"/>
                                  </a:lnTo>
                                  <a:lnTo>
                                    <a:pt x="3790" y="7420"/>
                                  </a:lnTo>
                                  <a:lnTo>
                                    <a:pt x="3795" y="7420"/>
                                  </a:lnTo>
                                  <a:lnTo>
                                    <a:pt x="3807"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157"/>
                          <wps:cNvSpPr>
                            <a:spLocks/>
                          </wps:cNvSpPr>
                          <wps:spPr bwMode="auto">
                            <a:xfrm>
                              <a:off x="2754" y="-11935"/>
                              <a:ext cx="4226" cy="8040"/>
                            </a:xfrm>
                            <a:custGeom>
                              <a:avLst/>
                              <a:gdLst>
                                <a:gd name="T0" fmla="+- 0 6592 2754"/>
                                <a:gd name="T1" fmla="*/ T0 w 4226"/>
                                <a:gd name="T2" fmla="+- 0 -4535 -11935"/>
                                <a:gd name="T3" fmla="*/ -4535 h 8040"/>
                                <a:gd name="T4" fmla="+- 0 6589 2754"/>
                                <a:gd name="T5" fmla="*/ T4 w 4226"/>
                                <a:gd name="T6" fmla="+- 0 -4535 -11935"/>
                                <a:gd name="T7" fmla="*/ -4535 h 8040"/>
                                <a:gd name="T8" fmla="+- 0 6601 2754"/>
                                <a:gd name="T9" fmla="*/ T8 w 4226"/>
                                <a:gd name="T10" fmla="+- 0 -4515 -11935"/>
                                <a:gd name="T11" fmla="*/ -4515 h 8040"/>
                                <a:gd name="T12" fmla="+- 0 6606 2754"/>
                                <a:gd name="T13" fmla="*/ T12 w 4226"/>
                                <a:gd name="T14" fmla="+- 0 -4515 -11935"/>
                                <a:gd name="T15" fmla="*/ -4515 h 8040"/>
                                <a:gd name="T16" fmla="+- 0 6592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3838" y="7400"/>
                                  </a:moveTo>
                                  <a:lnTo>
                                    <a:pt x="3835" y="7400"/>
                                  </a:lnTo>
                                  <a:lnTo>
                                    <a:pt x="3847" y="7420"/>
                                  </a:lnTo>
                                  <a:lnTo>
                                    <a:pt x="3852" y="7420"/>
                                  </a:lnTo>
                                  <a:lnTo>
                                    <a:pt x="3838"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158"/>
                          <wps:cNvSpPr>
                            <a:spLocks/>
                          </wps:cNvSpPr>
                          <wps:spPr bwMode="auto">
                            <a:xfrm>
                              <a:off x="2754" y="-11935"/>
                              <a:ext cx="4226" cy="8040"/>
                            </a:xfrm>
                            <a:custGeom>
                              <a:avLst/>
                              <a:gdLst>
                                <a:gd name="T0" fmla="+- 0 6762 2754"/>
                                <a:gd name="T1" fmla="*/ T0 w 4226"/>
                                <a:gd name="T2" fmla="+- 0 -4535 -11935"/>
                                <a:gd name="T3" fmla="*/ -4535 h 8040"/>
                                <a:gd name="T4" fmla="+- 0 6759 2754"/>
                                <a:gd name="T5" fmla="*/ T4 w 4226"/>
                                <a:gd name="T6" fmla="+- 0 -4535 -11935"/>
                                <a:gd name="T7" fmla="*/ -4535 h 8040"/>
                                <a:gd name="T8" fmla="+- 0 6745 2754"/>
                                <a:gd name="T9" fmla="*/ T8 w 4226"/>
                                <a:gd name="T10" fmla="+- 0 -4515 -11935"/>
                                <a:gd name="T11" fmla="*/ -4515 h 8040"/>
                                <a:gd name="T12" fmla="+- 0 6750 2754"/>
                                <a:gd name="T13" fmla="*/ T12 w 4226"/>
                                <a:gd name="T14" fmla="+- 0 -4515 -11935"/>
                                <a:gd name="T15" fmla="*/ -4515 h 8040"/>
                                <a:gd name="T16" fmla="+- 0 6762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4008" y="7400"/>
                                  </a:moveTo>
                                  <a:lnTo>
                                    <a:pt x="4005" y="7400"/>
                                  </a:lnTo>
                                  <a:lnTo>
                                    <a:pt x="3991" y="7420"/>
                                  </a:lnTo>
                                  <a:lnTo>
                                    <a:pt x="3996" y="7420"/>
                                  </a:lnTo>
                                  <a:lnTo>
                                    <a:pt x="4008"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159"/>
                          <wps:cNvSpPr>
                            <a:spLocks/>
                          </wps:cNvSpPr>
                          <wps:spPr bwMode="auto">
                            <a:xfrm>
                              <a:off x="2754" y="-11935"/>
                              <a:ext cx="4226" cy="8040"/>
                            </a:xfrm>
                            <a:custGeom>
                              <a:avLst/>
                              <a:gdLst>
                                <a:gd name="T0" fmla="+- 0 6793 2754"/>
                                <a:gd name="T1" fmla="*/ T0 w 4226"/>
                                <a:gd name="T2" fmla="+- 0 -4535 -11935"/>
                                <a:gd name="T3" fmla="*/ -4535 h 8040"/>
                                <a:gd name="T4" fmla="+- 0 6790 2754"/>
                                <a:gd name="T5" fmla="*/ T4 w 4226"/>
                                <a:gd name="T6" fmla="+- 0 -4535 -11935"/>
                                <a:gd name="T7" fmla="*/ -4535 h 8040"/>
                                <a:gd name="T8" fmla="+- 0 6802 2754"/>
                                <a:gd name="T9" fmla="*/ T8 w 4226"/>
                                <a:gd name="T10" fmla="+- 0 -4515 -11935"/>
                                <a:gd name="T11" fmla="*/ -4515 h 8040"/>
                                <a:gd name="T12" fmla="+- 0 6807 2754"/>
                                <a:gd name="T13" fmla="*/ T12 w 4226"/>
                                <a:gd name="T14" fmla="+- 0 -4515 -11935"/>
                                <a:gd name="T15" fmla="*/ -4515 h 8040"/>
                                <a:gd name="T16" fmla="+- 0 6793 2754"/>
                                <a:gd name="T17" fmla="*/ T16 w 4226"/>
                                <a:gd name="T18" fmla="+- 0 -4535 -11935"/>
                                <a:gd name="T19" fmla="*/ -4535 h 8040"/>
                              </a:gdLst>
                              <a:ahLst/>
                              <a:cxnLst>
                                <a:cxn ang="0">
                                  <a:pos x="T1" y="T3"/>
                                </a:cxn>
                                <a:cxn ang="0">
                                  <a:pos x="T5" y="T7"/>
                                </a:cxn>
                                <a:cxn ang="0">
                                  <a:pos x="T9" y="T11"/>
                                </a:cxn>
                                <a:cxn ang="0">
                                  <a:pos x="T13" y="T15"/>
                                </a:cxn>
                                <a:cxn ang="0">
                                  <a:pos x="T17" y="T19"/>
                                </a:cxn>
                              </a:cxnLst>
                              <a:rect l="0" t="0" r="r" b="b"/>
                              <a:pathLst>
                                <a:path w="4226" h="8040">
                                  <a:moveTo>
                                    <a:pt x="4039" y="7400"/>
                                  </a:moveTo>
                                  <a:lnTo>
                                    <a:pt x="4036" y="7400"/>
                                  </a:lnTo>
                                  <a:lnTo>
                                    <a:pt x="4048" y="7420"/>
                                  </a:lnTo>
                                  <a:lnTo>
                                    <a:pt x="4053" y="7420"/>
                                  </a:lnTo>
                                  <a:lnTo>
                                    <a:pt x="4039" y="7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160"/>
                          <wps:cNvSpPr>
                            <a:spLocks/>
                          </wps:cNvSpPr>
                          <wps:spPr bwMode="auto">
                            <a:xfrm>
                              <a:off x="2754" y="-11935"/>
                              <a:ext cx="4226" cy="8040"/>
                            </a:xfrm>
                            <a:custGeom>
                              <a:avLst/>
                              <a:gdLst>
                                <a:gd name="T0" fmla="+- 0 2949 2754"/>
                                <a:gd name="T1" fmla="*/ T0 w 4226"/>
                                <a:gd name="T2" fmla="+- 0 -4675 -11935"/>
                                <a:gd name="T3" fmla="*/ -4675 h 8040"/>
                                <a:gd name="T4" fmla="+- 0 2934 2754"/>
                                <a:gd name="T5" fmla="*/ T4 w 4226"/>
                                <a:gd name="T6" fmla="+- 0 -4675 -11935"/>
                                <a:gd name="T7" fmla="*/ -4675 h 8040"/>
                                <a:gd name="T8" fmla="+- 0 2946 2754"/>
                                <a:gd name="T9" fmla="*/ T8 w 4226"/>
                                <a:gd name="T10" fmla="+- 0 -4655 -11935"/>
                                <a:gd name="T11" fmla="*/ -4655 h 8040"/>
                                <a:gd name="T12" fmla="+- 0 2960 2754"/>
                                <a:gd name="T13" fmla="*/ T12 w 4226"/>
                                <a:gd name="T14" fmla="+- 0 -4655 -11935"/>
                                <a:gd name="T15" fmla="*/ -4655 h 8040"/>
                                <a:gd name="T16" fmla="+- 0 2949 2754"/>
                                <a:gd name="T17" fmla="*/ T16 w 4226"/>
                                <a:gd name="T18" fmla="+- 0 -4675 -11935"/>
                                <a:gd name="T19" fmla="*/ -4675 h 8040"/>
                              </a:gdLst>
                              <a:ahLst/>
                              <a:cxnLst>
                                <a:cxn ang="0">
                                  <a:pos x="T1" y="T3"/>
                                </a:cxn>
                                <a:cxn ang="0">
                                  <a:pos x="T5" y="T7"/>
                                </a:cxn>
                                <a:cxn ang="0">
                                  <a:pos x="T9" y="T11"/>
                                </a:cxn>
                                <a:cxn ang="0">
                                  <a:pos x="T13" y="T15"/>
                                </a:cxn>
                                <a:cxn ang="0">
                                  <a:pos x="T17" y="T19"/>
                                </a:cxn>
                              </a:cxnLst>
                              <a:rect l="0" t="0" r="r" b="b"/>
                              <a:pathLst>
                                <a:path w="4226" h="8040">
                                  <a:moveTo>
                                    <a:pt x="195" y="7260"/>
                                  </a:moveTo>
                                  <a:lnTo>
                                    <a:pt x="180" y="7260"/>
                                  </a:lnTo>
                                  <a:lnTo>
                                    <a:pt x="192" y="7280"/>
                                  </a:lnTo>
                                  <a:lnTo>
                                    <a:pt x="206" y="7280"/>
                                  </a:lnTo>
                                  <a:lnTo>
                                    <a:pt x="195" y="7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161"/>
                          <wps:cNvSpPr>
                            <a:spLocks/>
                          </wps:cNvSpPr>
                          <wps:spPr bwMode="auto">
                            <a:xfrm>
                              <a:off x="2754" y="-11935"/>
                              <a:ext cx="4226" cy="8040"/>
                            </a:xfrm>
                            <a:custGeom>
                              <a:avLst/>
                              <a:gdLst>
                                <a:gd name="T0" fmla="+- 0 2986 2754"/>
                                <a:gd name="T1" fmla="*/ T0 w 4226"/>
                                <a:gd name="T2" fmla="+- 0 -4675 -11935"/>
                                <a:gd name="T3" fmla="*/ -4675 h 8040"/>
                                <a:gd name="T4" fmla="+- 0 2972 2754"/>
                                <a:gd name="T5" fmla="*/ T4 w 4226"/>
                                <a:gd name="T6" fmla="+- 0 -4675 -11935"/>
                                <a:gd name="T7" fmla="*/ -4675 h 8040"/>
                                <a:gd name="T8" fmla="+- 0 2960 2754"/>
                                <a:gd name="T9" fmla="*/ T8 w 4226"/>
                                <a:gd name="T10" fmla="+- 0 -4655 -11935"/>
                                <a:gd name="T11" fmla="*/ -4655 h 8040"/>
                                <a:gd name="T12" fmla="+- 0 2975 2754"/>
                                <a:gd name="T13" fmla="*/ T12 w 4226"/>
                                <a:gd name="T14" fmla="+- 0 -4655 -11935"/>
                                <a:gd name="T15" fmla="*/ -4655 h 8040"/>
                                <a:gd name="T16" fmla="+- 0 2986 2754"/>
                                <a:gd name="T17" fmla="*/ T16 w 4226"/>
                                <a:gd name="T18" fmla="+- 0 -4675 -11935"/>
                                <a:gd name="T19" fmla="*/ -4675 h 8040"/>
                              </a:gdLst>
                              <a:ahLst/>
                              <a:cxnLst>
                                <a:cxn ang="0">
                                  <a:pos x="T1" y="T3"/>
                                </a:cxn>
                                <a:cxn ang="0">
                                  <a:pos x="T5" y="T7"/>
                                </a:cxn>
                                <a:cxn ang="0">
                                  <a:pos x="T9" y="T11"/>
                                </a:cxn>
                                <a:cxn ang="0">
                                  <a:pos x="T13" y="T15"/>
                                </a:cxn>
                                <a:cxn ang="0">
                                  <a:pos x="T17" y="T19"/>
                                </a:cxn>
                              </a:cxnLst>
                              <a:rect l="0" t="0" r="r" b="b"/>
                              <a:pathLst>
                                <a:path w="4226" h="8040">
                                  <a:moveTo>
                                    <a:pt x="232" y="7260"/>
                                  </a:moveTo>
                                  <a:lnTo>
                                    <a:pt x="218" y="7260"/>
                                  </a:lnTo>
                                  <a:lnTo>
                                    <a:pt x="206" y="7280"/>
                                  </a:lnTo>
                                  <a:lnTo>
                                    <a:pt x="221" y="7280"/>
                                  </a:lnTo>
                                  <a:lnTo>
                                    <a:pt x="232" y="7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162"/>
                          <wps:cNvSpPr>
                            <a:spLocks/>
                          </wps:cNvSpPr>
                          <wps:spPr bwMode="auto">
                            <a:xfrm>
                              <a:off x="2754" y="-11935"/>
                              <a:ext cx="4226" cy="8040"/>
                            </a:xfrm>
                            <a:custGeom>
                              <a:avLst/>
                              <a:gdLst>
                                <a:gd name="T0" fmla="+- 0 6726 2754"/>
                                <a:gd name="T1" fmla="*/ T0 w 4226"/>
                                <a:gd name="T2" fmla="+- 0 -4915 -11935"/>
                                <a:gd name="T3" fmla="*/ -4915 h 8040"/>
                                <a:gd name="T4" fmla="+- 0 6723 2754"/>
                                <a:gd name="T5" fmla="*/ T4 w 4226"/>
                                <a:gd name="T6" fmla="+- 0 -4915 -11935"/>
                                <a:gd name="T7" fmla="*/ -4915 h 8040"/>
                                <a:gd name="T8" fmla="+- 0 6682 2754"/>
                                <a:gd name="T9" fmla="*/ T8 w 4226"/>
                                <a:gd name="T10" fmla="+- 0 -4895 -11935"/>
                                <a:gd name="T11" fmla="*/ -4895 h 8040"/>
                                <a:gd name="T12" fmla="+- 0 6654 2754"/>
                                <a:gd name="T13" fmla="*/ T12 w 4226"/>
                                <a:gd name="T14" fmla="+- 0 -4835 -11935"/>
                                <a:gd name="T15" fmla="*/ -4835 h 8040"/>
                                <a:gd name="T16" fmla="+- 0 6643 2754"/>
                                <a:gd name="T17" fmla="*/ T16 w 4226"/>
                                <a:gd name="T18" fmla="+- 0 -4795 -11935"/>
                                <a:gd name="T19" fmla="*/ -4795 h 8040"/>
                                <a:gd name="T20" fmla="+- 0 6654 2754"/>
                                <a:gd name="T21" fmla="*/ T20 w 4226"/>
                                <a:gd name="T22" fmla="+- 0 -4735 -11935"/>
                                <a:gd name="T23" fmla="*/ -4735 h 8040"/>
                                <a:gd name="T24" fmla="+- 0 6682 2754"/>
                                <a:gd name="T25" fmla="*/ T24 w 4226"/>
                                <a:gd name="T26" fmla="+- 0 -4695 -11935"/>
                                <a:gd name="T27" fmla="*/ -4695 h 8040"/>
                                <a:gd name="T28" fmla="+- 0 6723 2754"/>
                                <a:gd name="T29" fmla="*/ T28 w 4226"/>
                                <a:gd name="T30" fmla="+- 0 -4675 -11935"/>
                                <a:gd name="T31" fmla="*/ -4675 h 8040"/>
                                <a:gd name="T32" fmla="+- 0 6774 2754"/>
                                <a:gd name="T33" fmla="*/ T32 w 4226"/>
                                <a:gd name="T34" fmla="+- 0 -4655 -11935"/>
                                <a:gd name="T35" fmla="*/ -4655 h 8040"/>
                                <a:gd name="T36" fmla="+- 0 6825 2754"/>
                                <a:gd name="T37" fmla="*/ T36 w 4226"/>
                                <a:gd name="T38" fmla="+- 0 -4675 -11935"/>
                                <a:gd name="T39" fmla="*/ -4675 h 8040"/>
                                <a:gd name="T40" fmla="+- 0 6726 2754"/>
                                <a:gd name="T41" fmla="*/ T40 w 4226"/>
                                <a:gd name="T42" fmla="+- 0 -4675 -11935"/>
                                <a:gd name="T43" fmla="*/ -4675 h 8040"/>
                                <a:gd name="T44" fmla="+- 0 6687 2754"/>
                                <a:gd name="T45" fmla="*/ T44 w 4226"/>
                                <a:gd name="T46" fmla="+- 0 -4715 -11935"/>
                                <a:gd name="T47" fmla="*/ -4715 h 8040"/>
                                <a:gd name="T48" fmla="+- 0 6660 2754"/>
                                <a:gd name="T49" fmla="*/ T48 w 4226"/>
                                <a:gd name="T50" fmla="+- 0 -4755 -11935"/>
                                <a:gd name="T51" fmla="*/ -4755 h 8040"/>
                                <a:gd name="T52" fmla="+- 0 6650 2754"/>
                                <a:gd name="T53" fmla="*/ T52 w 4226"/>
                                <a:gd name="T54" fmla="+- 0 -4795 -11935"/>
                                <a:gd name="T55" fmla="*/ -4795 h 8040"/>
                                <a:gd name="T56" fmla="+- 0 6660 2754"/>
                                <a:gd name="T57" fmla="*/ T56 w 4226"/>
                                <a:gd name="T58" fmla="+- 0 -4835 -11935"/>
                                <a:gd name="T59" fmla="*/ -4835 h 8040"/>
                                <a:gd name="T60" fmla="+- 0 6687 2754"/>
                                <a:gd name="T61" fmla="*/ T60 w 4226"/>
                                <a:gd name="T62" fmla="+- 0 -4875 -11935"/>
                                <a:gd name="T63" fmla="*/ -4875 h 8040"/>
                                <a:gd name="T64" fmla="+- 0 6726 2754"/>
                                <a:gd name="T65" fmla="*/ T64 w 4226"/>
                                <a:gd name="T66" fmla="+- 0 -4915 -11935"/>
                                <a:gd name="T67" fmla="*/ -49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6" h="8040">
                                  <a:moveTo>
                                    <a:pt x="3972" y="7020"/>
                                  </a:moveTo>
                                  <a:lnTo>
                                    <a:pt x="3969" y="7020"/>
                                  </a:lnTo>
                                  <a:lnTo>
                                    <a:pt x="3928" y="7040"/>
                                  </a:lnTo>
                                  <a:lnTo>
                                    <a:pt x="3900" y="7100"/>
                                  </a:lnTo>
                                  <a:lnTo>
                                    <a:pt x="3889" y="7140"/>
                                  </a:lnTo>
                                  <a:lnTo>
                                    <a:pt x="3900" y="7200"/>
                                  </a:lnTo>
                                  <a:lnTo>
                                    <a:pt x="3928" y="7240"/>
                                  </a:lnTo>
                                  <a:lnTo>
                                    <a:pt x="3969" y="7260"/>
                                  </a:lnTo>
                                  <a:lnTo>
                                    <a:pt x="4020" y="7280"/>
                                  </a:lnTo>
                                  <a:lnTo>
                                    <a:pt x="4071" y="7260"/>
                                  </a:lnTo>
                                  <a:lnTo>
                                    <a:pt x="3972" y="7260"/>
                                  </a:lnTo>
                                  <a:lnTo>
                                    <a:pt x="3933" y="7220"/>
                                  </a:lnTo>
                                  <a:lnTo>
                                    <a:pt x="3906" y="7180"/>
                                  </a:lnTo>
                                  <a:lnTo>
                                    <a:pt x="3896" y="7140"/>
                                  </a:lnTo>
                                  <a:lnTo>
                                    <a:pt x="3906" y="7100"/>
                                  </a:lnTo>
                                  <a:lnTo>
                                    <a:pt x="3933" y="7060"/>
                                  </a:lnTo>
                                  <a:lnTo>
                                    <a:pt x="3972" y="7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163"/>
                          <wps:cNvSpPr>
                            <a:spLocks/>
                          </wps:cNvSpPr>
                          <wps:spPr bwMode="auto">
                            <a:xfrm>
                              <a:off x="2754" y="-11935"/>
                              <a:ext cx="4226" cy="8040"/>
                            </a:xfrm>
                            <a:custGeom>
                              <a:avLst/>
                              <a:gdLst>
                                <a:gd name="T0" fmla="+- 0 2933 2754"/>
                                <a:gd name="T1" fmla="*/ T0 w 4226"/>
                                <a:gd name="T2" fmla="+- 0 -4715 -11935"/>
                                <a:gd name="T3" fmla="*/ -4715 h 8040"/>
                                <a:gd name="T4" fmla="+- 0 2926 2754"/>
                                <a:gd name="T5" fmla="*/ T4 w 4226"/>
                                <a:gd name="T6" fmla="+- 0 -4715 -11935"/>
                                <a:gd name="T7" fmla="*/ -4715 h 8040"/>
                                <a:gd name="T8" fmla="+- 0 2923 2754"/>
                                <a:gd name="T9" fmla="*/ T8 w 4226"/>
                                <a:gd name="T10" fmla="+- 0 -4695 -11935"/>
                                <a:gd name="T11" fmla="*/ -4695 h 8040"/>
                                <a:gd name="T12" fmla="+- 0 2926 2754"/>
                                <a:gd name="T13" fmla="*/ T12 w 4226"/>
                                <a:gd name="T14" fmla="+- 0 -4675 -11935"/>
                                <a:gd name="T15" fmla="*/ -4675 h 8040"/>
                                <a:gd name="T16" fmla="+- 0 2933 2754"/>
                                <a:gd name="T17" fmla="*/ T16 w 4226"/>
                                <a:gd name="T18" fmla="+- 0 -4675 -11935"/>
                                <a:gd name="T19" fmla="*/ -4675 h 8040"/>
                                <a:gd name="T20" fmla="+- 0 2930 2754"/>
                                <a:gd name="T21" fmla="*/ T20 w 4226"/>
                                <a:gd name="T22" fmla="+- 0 -4695 -11935"/>
                                <a:gd name="T23" fmla="*/ -4695 h 8040"/>
                                <a:gd name="T24" fmla="+- 0 2933 2754"/>
                                <a:gd name="T25" fmla="*/ T24 w 4226"/>
                                <a:gd name="T26" fmla="+- 0 -4715 -11935"/>
                                <a:gd name="T27" fmla="*/ -47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179" y="7220"/>
                                  </a:moveTo>
                                  <a:lnTo>
                                    <a:pt x="172" y="7220"/>
                                  </a:lnTo>
                                  <a:lnTo>
                                    <a:pt x="169" y="7240"/>
                                  </a:lnTo>
                                  <a:lnTo>
                                    <a:pt x="172" y="7260"/>
                                  </a:lnTo>
                                  <a:lnTo>
                                    <a:pt x="179" y="7260"/>
                                  </a:lnTo>
                                  <a:lnTo>
                                    <a:pt x="176" y="7240"/>
                                  </a:lnTo>
                                  <a:lnTo>
                                    <a:pt x="179" y="7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164"/>
                          <wps:cNvSpPr>
                            <a:spLocks/>
                          </wps:cNvSpPr>
                          <wps:spPr bwMode="auto">
                            <a:xfrm>
                              <a:off x="2754" y="-11935"/>
                              <a:ext cx="4226" cy="8040"/>
                            </a:xfrm>
                            <a:custGeom>
                              <a:avLst/>
                              <a:gdLst>
                                <a:gd name="T0" fmla="+- 0 2994 2754"/>
                                <a:gd name="T1" fmla="*/ T0 w 4226"/>
                                <a:gd name="T2" fmla="+- 0 -4715 -11935"/>
                                <a:gd name="T3" fmla="*/ -4715 h 8040"/>
                                <a:gd name="T4" fmla="+- 0 2988 2754"/>
                                <a:gd name="T5" fmla="*/ T4 w 4226"/>
                                <a:gd name="T6" fmla="+- 0 -4715 -11935"/>
                                <a:gd name="T7" fmla="*/ -4715 h 8040"/>
                                <a:gd name="T8" fmla="+- 0 2990 2754"/>
                                <a:gd name="T9" fmla="*/ T8 w 4226"/>
                                <a:gd name="T10" fmla="+- 0 -4695 -11935"/>
                                <a:gd name="T11" fmla="*/ -4695 h 8040"/>
                                <a:gd name="T12" fmla="+- 0 2988 2754"/>
                                <a:gd name="T13" fmla="*/ T12 w 4226"/>
                                <a:gd name="T14" fmla="+- 0 -4675 -11935"/>
                                <a:gd name="T15" fmla="*/ -4675 h 8040"/>
                                <a:gd name="T16" fmla="+- 0 2994 2754"/>
                                <a:gd name="T17" fmla="*/ T16 w 4226"/>
                                <a:gd name="T18" fmla="+- 0 -4675 -11935"/>
                                <a:gd name="T19" fmla="*/ -4675 h 8040"/>
                                <a:gd name="T20" fmla="+- 0 2997 2754"/>
                                <a:gd name="T21" fmla="*/ T20 w 4226"/>
                                <a:gd name="T22" fmla="+- 0 -4695 -11935"/>
                                <a:gd name="T23" fmla="*/ -4695 h 8040"/>
                                <a:gd name="T24" fmla="+- 0 2994 2754"/>
                                <a:gd name="T25" fmla="*/ T24 w 4226"/>
                                <a:gd name="T26" fmla="+- 0 -4715 -11935"/>
                                <a:gd name="T27" fmla="*/ -47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240" y="7220"/>
                                  </a:moveTo>
                                  <a:lnTo>
                                    <a:pt x="234" y="7220"/>
                                  </a:lnTo>
                                  <a:lnTo>
                                    <a:pt x="236" y="7240"/>
                                  </a:lnTo>
                                  <a:lnTo>
                                    <a:pt x="234" y="7260"/>
                                  </a:lnTo>
                                  <a:lnTo>
                                    <a:pt x="240" y="7260"/>
                                  </a:lnTo>
                                  <a:lnTo>
                                    <a:pt x="243" y="7240"/>
                                  </a:lnTo>
                                  <a:lnTo>
                                    <a:pt x="240" y="7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165"/>
                          <wps:cNvSpPr>
                            <a:spLocks/>
                          </wps:cNvSpPr>
                          <wps:spPr bwMode="auto">
                            <a:xfrm>
                              <a:off x="2754" y="-11935"/>
                              <a:ext cx="4226" cy="8040"/>
                            </a:xfrm>
                            <a:custGeom>
                              <a:avLst/>
                              <a:gdLst>
                                <a:gd name="T0" fmla="+- 0 6825 2754"/>
                                <a:gd name="T1" fmla="*/ T0 w 4226"/>
                                <a:gd name="T2" fmla="+- 0 -4915 -11935"/>
                                <a:gd name="T3" fmla="*/ -4915 h 8040"/>
                                <a:gd name="T4" fmla="+- 0 6823 2754"/>
                                <a:gd name="T5" fmla="*/ T4 w 4226"/>
                                <a:gd name="T6" fmla="+- 0 -4915 -11935"/>
                                <a:gd name="T7" fmla="*/ -4915 h 8040"/>
                                <a:gd name="T8" fmla="+- 0 6862 2754"/>
                                <a:gd name="T9" fmla="*/ T8 w 4226"/>
                                <a:gd name="T10" fmla="+- 0 -4875 -11935"/>
                                <a:gd name="T11" fmla="*/ -4875 h 8040"/>
                                <a:gd name="T12" fmla="+- 0 6888 2754"/>
                                <a:gd name="T13" fmla="*/ T12 w 4226"/>
                                <a:gd name="T14" fmla="+- 0 -4835 -11935"/>
                                <a:gd name="T15" fmla="*/ -4835 h 8040"/>
                                <a:gd name="T16" fmla="+- 0 6898 2754"/>
                                <a:gd name="T17" fmla="*/ T16 w 4226"/>
                                <a:gd name="T18" fmla="+- 0 -4795 -11935"/>
                                <a:gd name="T19" fmla="*/ -4795 h 8040"/>
                                <a:gd name="T20" fmla="+- 0 6888 2754"/>
                                <a:gd name="T21" fmla="*/ T20 w 4226"/>
                                <a:gd name="T22" fmla="+- 0 -4755 -11935"/>
                                <a:gd name="T23" fmla="*/ -4755 h 8040"/>
                                <a:gd name="T24" fmla="+- 0 6862 2754"/>
                                <a:gd name="T25" fmla="*/ T24 w 4226"/>
                                <a:gd name="T26" fmla="+- 0 -4715 -11935"/>
                                <a:gd name="T27" fmla="*/ -4715 h 8040"/>
                                <a:gd name="T28" fmla="+- 0 6823 2754"/>
                                <a:gd name="T29" fmla="*/ T28 w 4226"/>
                                <a:gd name="T30" fmla="+- 0 -4675 -11935"/>
                                <a:gd name="T31" fmla="*/ -4675 h 8040"/>
                                <a:gd name="T32" fmla="+- 0 6825 2754"/>
                                <a:gd name="T33" fmla="*/ T32 w 4226"/>
                                <a:gd name="T34" fmla="+- 0 -4675 -11935"/>
                                <a:gd name="T35" fmla="*/ -4675 h 8040"/>
                                <a:gd name="T36" fmla="+- 0 6867 2754"/>
                                <a:gd name="T37" fmla="*/ T36 w 4226"/>
                                <a:gd name="T38" fmla="+- 0 -4695 -11935"/>
                                <a:gd name="T39" fmla="*/ -4695 h 8040"/>
                                <a:gd name="T40" fmla="+- 0 6895 2754"/>
                                <a:gd name="T41" fmla="*/ T40 w 4226"/>
                                <a:gd name="T42" fmla="+- 0 -4735 -11935"/>
                                <a:gd name="T43" fmla="*/ -4735 h 8040"/>
                                <a:gd name="T44" fmla="+- 0 6905 2754"/>
                                <a:gd name="T45" fmla="*/ T44 w 4226"/>
                                <a:gd name="T46" fmla="+- 0 -4795 -11935"/>
                                <a:gd name="T47" fmla="*/ -4795 h 8040"/>
                                <a:gd name="T48" fmla="+- 0 6895 2754"/>
                                <a:gd name="T49" fmla="*/ T48 w 4226"/>
                                <a:gd name="T50" fmla="+- 0 -4835 -11935"/>
                                <a:gd name="T51" fmla="*/ -4835 h 8040"/>
                                <a:gd name="T52" fmla="+- 0 6867 2754"/>
                                <a:gd name="T53" fmla="*/ T52 w 4226"/>
                                <a:gd name="T54" fmla="+- 0 -4895 -11935"/>
                                <a:gd name="T55" fmla="*/ -4895 h 8040"/>
                                <a:gd name="T56" fmla="+- 0 6825 2754"/>
                                <a:gd name="T57" fmla="*/ T56 w 4226"/>
                                <a:gd name="T58" fmla="+- 0 -4915 -11935"/>
                                <a:gd name="T59" fmla="*/ -49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226" h="8040">
                                  <a:moveTo>
                                    <a:pt x="4071" y="7020"/>
                                  </a:moveTo>
                                  <a:lnTo>
                                    <a:pt x="4069" y="7020"/>
                                  </a:lnTo>
                                  <a:lnTo>
                                    <a:pt x="4108" y="7060"/>
                                  </a:lnTo>
                                  <a:lnTo>
                                    <a:pt x="4134" y="7100"/>
                                  </a:lnTo>
                                  <a:lnTo>
                                    <a:pt x="4144" y="7140"/>
                                  </a:lnTo>
                                  <a:lnTo>
                                    <a:pt x="4134" y="7180"/>
                                  </a:lnTo>
                                  <a:lnTo>
                                    <a:pt x="4108" y="7220"/>
                                  </a:lnTo>
                                  <a:lnTo>
                                    <a:pt x="4069" y="7260"/>
                                  </a:lnTo>
                                  <a:lnTo>
                                    <a:pt x="4071" y="7260"/>
                                  </a:lnTo>
                                  <a:lnTo>
                                    <a:pt x="4113" y="7240"/>
                                  </a:lnTo>
                                  <a:lnTo>
                                    <a:pt x="4141" y="7200"/>
                                  </a:lnTo>
                                  <a:lnTo>
                                    <a:pt x="4151" y="7140"/>
                                  </a:lnTo>
                                  <a:lnTo>
                                    <a:pt x="4141" y="7100"/>
                                  </a:lnTo>
                                  <a:lnTo>
                                    <a:pt x="4113" y="7040"/>
                                  </a:lnTo>
                                  <a:lnTo>
                                    <a:pt x="4071" y="7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166"/>
                          <wps:cNvSpPr>
                            <a:spLocks/>
                          </wps:cNvSpPr>
                          <wps:spPr bwMode="auto">
                            <a:xfrm>
                              <a:off x="2754" y="-11935"/>
                              <a:ext cx="4226" cy="8040"/>
                            </a:xfrm>
                            <a:custGeom>
                              <a:avLst/>
                              <a:gdLst>
                                <a:gd name="T0" fmla="+- 0 2975 2754"/>
                                <a:gd name="T1" fmla="*/ T0 w 4226"/>
                                <a:gd name="T2" fmla="+- 0 -4735 -11935"/>
                                <a:gd name="T3" fmla="*/ -4735 h 8040"/>
                                <a:gd name="T4" fmla="+- 0 2946 2754"/>
                                <a:gd name="T5" fmla="*/ T4 w 4226"/>
                                <a:gd name="T6" fmla="+- 0 -4735 -11935"/>
                                <a:gd name="T7" fmla="*/ -4735 h 8040"/>
                                <a:gd name="T8" fmla="+- 0 2934 2754"/>
                                <a:gd name="T9" fmla="*/ T8 w 4226"/>
                                <a:gd name="T10" fmla="+- 0 -4715 -11935"/>
                                <a:gd name="T11" fmla="*/ -4715 h 8040"/>
                                <a:gd name="T12" fmla="+- 0 2986 2754"/>
                                <a:gd name="T13" fmla="*/ T12 w 4226"/>
                                <a:gd name="T14" fmla="+- 0 -4715 -11935"/>
                                <a:gd name="T15" fmla="*/ -4715 h 8040"/>
                                <a:gd name="T16" fmla="+- 0 2975 2754"/>
                                <a:gd name="T17" fmla="*/ T16 w 4226"/>
                                <a:gd name="T18" fmla="+- 0 -4735 -11935"/>
                                <a:gd name="T19" fmla="*/ -4735 h 8040"/>
                              </a:gdLst>
                              <a:ahLst/>
                              <a:cxnLst>
                                <a:cxn ang="0">
                                  <a:pos x="T1" y="T3"/>
                                </a:cxn>
                                <a:cxn ang="0">
                                  <a:pos x="T5" y="T7"/>
                                </a:cxn>
                                <a:cxn ang="0">
                                  <a:pos x="T9" y="T11"/>
                                </a:cxn>
                                <a:cxn ang="0">
                                  <a:pos x="T13" y="T15"/>
                                </a:cxn>
                                <a:cxn ang="0">
                                  <a:pos x="T17" y="T19"/>
                                </a:cxn>
                              </a:cxnLst>
                              <a:rect l="0" t="0" r="r" b="b"/>
                              <a:pathLst>
                                <a:path w="4226" h="8040">
                                  <a:moveTo>
                                    <a:pt x="221" y="7200"/>
                                  </a:moveTo>
                                  <a:lnTo>
                                    <a:pt x="192" y="7200"/>
                                  </a:lnTo>
                                  <a:lnTo>
                                    <a:pt x="180" y="7220"/>
                                  </a:lnTo>
                                  <a:lnTo>
                                    <a:pt x="232" y="7220"/>
                                  </a:lnTo>
                                  <a:lnTo>
                                    <a:pt x="221" y="7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167"/>
                          <wps:cNvSpPr>
                            <a:spLocks/>
                          </wps:cNvSpPr>
                          <wps:spPr bwMode="auto">
                            <a:xfrm>
                              <a:off x="2754" y="-11935"/>
                              <a:ext cx="4226" cy="8040"/>
                            </a:xfrm>
                            <a:custGeom>
                              <a:avLst/>
                              <a:gdLst>
                                <a:gd name="T0" fmla="+- 0 4457 2754"/>
                                <a:gd name="T1" fmla="*/ T0 w 4226"/>
                                <a:gd name="T2" fmla="+- 0 -4815 -11935"/>
                                <a:gd name="T3" fmla="*/ -4815 h 8040"/>
                                <a:gd name="T4" fmla="+- 0 4453 2754"/>
                                <a:gd name="T5" fmla="*/ T4 w 4226"/>
                                <a:gd name="T6" fmla="+- 0 -4815 -11935"/>
                                <a:gd name="T7" fmla="*/ -4815 h 8040"/>
                                <a:gd name="T8" fmla="+- 0 4446 2754"/>
                                <a:gd name="T9" fmla="*/ T8 w 4226"/>
                                <a:gd name="T10" fmla="+- 0 -4795 -11935"/>
                                <a:gd name="T11" fmla="*/ -4795 h 8040"/>
                                <a:gd name="T12" fmla="+- 0 4453 2754"/>
                                <a:gd name="T13" fmla="*/ T12 w 4226"/>
                                <a:gd name="T14" fmla="+- 0 -4775 -11935"/>
                                <a:gd name="T15" fmla="*/ -4775 h 8040"/>
                                <a:gd name="T16" fmla="+- 0 4472 2754"/>
                                <a:gd name="T17" fmla="*/ T16 w 4226"/>
                                <a:gd name="T18" fmla="+- 0 -4775 -11935"/>
                                <a:gd name="T19" fmla="*/ -4775 h 8040"/>
                                <a:gd name="T20" fmla="+- 0 4479 2754"/>
                                <a:gd name="T21" fmla="*/ T20 w 4226"/>
                                <a:gd name="T22" fmla="+- 0 -4795 -11935"/>
                                <a:gd name="T23" fmla="*/ -4795 h 8040"/>
                                <a:gd name="T24" fmla="+- 0 4453 2754"/>
                                <a:gd name="T25" fmla="*/ T24 w 4226"/>
                                <a:gd name="T26" fmla="+- 0 -4795 -11935"/>
                                <a:gd name="T27" fmla="*/ -4795 h 8040"/>
                                <a:gd name="T28" fmla="+- 0 4457 2754"/>
                                <a:gd name="T29" fmla="*/ T28 w 4226"/>
                                <a:gd name="T30" fmla="+- 0 -4815 -11935"/>
                                <a:gd name="T31" fmla="*/ -48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03" y="7120"/>
                                  </a:moveTo>
                                  <a:lnTo>
                                    <a:pt x="1699" y="7120"/>
                                  </a:lnTo>
                                  <a:lnTo>
                                    <a:pt x="1692" y="7140"/>
                                  </a:lnTo>
                                  <a:lnTo>
                                    <a:pt x="1699" y="7160"/>
                                  </a:lnTo>
                                  <a:lnTo>
                                    <a:pt x="1718" y="7160"/>
                                  </a:lnTo>
                                  <a:lnTo>
                                    <a:pt x="1725" y="7140"/>
                                  </a:lnTo>
                                  <a:lnTo>
                                    <a:pt x="1699" y="7140"/>
                                  </a:lnTo>
                                  <a:lnTo>
                                    <a:pt x="1703" y="71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168"/>
                          <wps:cNvSpPr>
                            <a:spLocks/>
                          </wps:cNvSpPr>
                          <wps:spPr bwMode="auto">
                            <a:xfrm>
                              <a:off x="2754" y="-11935"/>
                              <a:ext cx="4226" cy="8040"/>
                            </a:xfrm>
                            <a:custGeom>
                              <a:avLst/>
                              <a:gdLst>
                                <a:gd name="T0" fmla="+- 0 4472 2754"/>
                                <a:gd name="T1" fmla="*/ T0 w 4226"/>
                                <a:gd name="T2" fmla="+- 0 -4815 -11935"/>
                                <a:gd name="T3" fmla="*/ -4815 h 8040"/>
                                <a:gd name="T4" fmla="+- 0 4468 2754"/>
                                <a:gd name="T5" fmla="*/ T4 w 4226"/>
                                <a:gd name="T6" fmla="+- 0 -4815 -11935"/>
                                <a:gd name="T7" fmla="*/ -4815 h 8040"/>
                                <a:gd name="T8" fmla="+- 0 4472 2754"/>
                                <a:gd name="T9" fmla="*/ T8 w 4226"/>
                                <a:gd name="T10" fmla="+- 0 -4795 -11935"/>
                                <a:gd name="T11" fmla="*/ -4795 h 8040"/>
                                <a:gd name="T12" fmla="+- 0 4479 2754"/>
                                <a:gd name="T13" fmla="*/ T12 w 4226"/>
                                <a:gd name="T14" fmla="+- 0 -4795 -11935"/>
                                <a:gd name="T15" fmla="*/ -4795 h 8040"/>
                                <a:gd name="T16" fmla="+- 0 4472 2754"/>
                                <a:gd name="T17" fmla="*/ T16 w 4226"/>
                                <a:gd name="T18" fmla="+- 0 -4815 -11935"/>
                                <a:gd name="T19" fmla="*/ -4815 h 8040"/>
                              </a:gdLst>
                              <a:ahLst/>
                              <a:cxnLst>
                                <a:cxn ang="0">
                                  <a:pos x="T1" y="T3"/>
                                </a:cxn>
                                <a:cxn ang="0">
                                  <a:pos x="T5" y="T7"/>
                                </a:cxn>
                                <a:cxn ang="0">
                                  <a:pos x="T9" y="T11"/>
                                </a:cxn>
                                <a:cxn ang="0">
                                  <a:pos x="T13" y="T15"/>
                                </a:cxn>
                                <a:cxn ang="0">
                                  <a:pos x="T17" y="T19"/>
                                </a:cxn>
                              </a:cxnLst>
                              <a:rect l="0" t="0" r="r" b="b"/>
                              <a:pathLst>
                                <a:path w="4226" h="8040">
                                  <a:moveTo>
                                    <a:pt x="1718" y="7120"/>
                                  </a:moveTo>
                                  <a:lnTo>
                                    <a:pt x="1714" y="7120"/>
                                  </a:lnTo>
                                  <a:lnTo>
                                    <a:pt x="1718" y="7140"/>
                                  </a:lnTo>
                                  <a:lnTo>
                                    <a:pt x="1725" y="7140"/>
                                  </a:lnTo>
                                  <a:lnTo>
                                    <a:pt x="1718" y="71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69"/>
                          <wps:cNvSpPr>
                            <a:spLocks/>
                          </wps:cNvSpPr>
                          <wps:spPr bwMode="auto">
                            <a:xfrm>
                              <a:off x="2754" y="-11935"/>
                              <a:ext cx="4226" cy="8040"/>
                            </a:xfrm>
                            <a:custGeom>
                              <a:avLst/>
                              <a:gdLst>
                                <a:gd name="T0" fmla="+- 0 2986 2754"/>
                                <a:gd name="T1" fmla="*/ T0 w 4226"/>
                                <a:gd name="T2" fmla="+- 0 -4875 -11935"/>
                                <a:gd name="T3" fmla="*/ -4875 h 8040"/>
                                <a:gd name="T4" fmla="+- 0 2934 2754"/>
                                <a:gd name="T5" fmla="*/ T4 w 4226"/>
                                <a:gd name="T6" fmla="+- 0 -4875 -11935"/>
                                <a:gd name="T7" fmla="*/ -4875 h 8040"/>
                                <a:gd name="T8" fmla="+- 0 2946 2754"/>
                                <a:gd name="T9" fmla="*/ T8 w 4226"/>
                                <a:gd name="T10" fmla="+- 0 -4855 -11935"/>
                                <a:gd name="T11" fmla="*/ -4855 h 8040"/>
                                <a:gd name="T12" fmla="+- 0 2975 2754"/>
                                <a:gd name="T13" fmla="*/ T12 w 4226"/>
                                <a:gd name="T14" fmla="+- 0 -4855 -11935"/>
                                <a:gd name="T15" fmla="*/ -4855 h 8040"/>
                                <a:gd name="T16" fmla="+- 0 2986 2754"/>
                                <a:gd name="T17" fmla="*/ T16 w 4226"/>
                                <a:gd name="T18" fmla="+- 0 -4875 -11935"/>
                                <a:gd name="T19" fmla="*/ -4875 h 8040"/>
                              </a:gdLst>
                              <a:ahLst/>
                              <a:cxnLst>
                                <a:cxn ang="0">
                                  <a:pos x="T1" y="T3"/>
                                </a:cxn>
                                <a:cxn ang="0">
                                  <a:pos x="T5" y="T7"/>
                                </a:cxn>
                                <a:cxn ang="0">
                                  <a:pos x="T9" y="T11"/>
                                </a:cxn>
                                <a:cxn ang="0">
                                  <a:pos x="T13" y="T15"/>
                                </a:cxn>
                                <a:cxn ang="0">
                                  <a:pos x="T17" y="T19"/>
                                </a:cxn>
                              </a:cxnLst>
                              <a:rect l="0" t="0" r="r" b="b"/>
                              <a:pathLst>
                                <a:path w="4226" h="8040">
                                  <a:moveTo>
                                    <a:pt x="232" y="7060"/>
                                  </a:moveTo>
                                  <a:lnTo>
                                    <a:pt x="180" y="7060"/>
                                  </a:lnTo>
                                  <a:lnTo>
                                    <a:pt x="192" y="7080"/>
                                  </a:lnTo>
                                  <a:lnTo>
                                    <a:pt x="221" y="7080"/>
                                  </a:lnTo>
                                  <a:lnTo>
                                    <a:pt x="232" y="7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70"/>
                          <wps:cNvSpPr>
                            <a:spLocks/>
                          </wps:cNvSpPr>
                          <wps:spPr bwMode="auto">
                            <a:xfrm>
                              <a:off x="2754" y="-11935"/>
                              <a:ext cx="4226" cy="8040"/>
                            </a:xfrm>
                            <a:custGeom>
                              <a:avLst/>
                              <a:gdLst>
                                <a:gd name="T0" fmla="+- 0 2933 2754"/>
                                <a:gd name="T1" fmla="*/ T0 w 4226"/>
                                <a:gd name="T2" fmla="+- 0 -4915 -11935"/>
                                <a:gd name="T3" fmla="*/ -4915 h 8040"/>
                                <a:gd name="T4" fmla="+- 0 2926 2754"/>
                                <a:gd name="T5" fmla="*/ T4 w 4226"/>
                                <a:gd name="T6" fmla="+- 0 -4915 -11935"/>
                                <a:gd name="T7" fmla="*/ -4915 h 8040"/>
                                <a:gd name="T8" fmla="+- 0 2923 2754"/>
                                <a:gd name="T9" fmla="*/ T8 w 4226"/>
                                <a:gd name="T10" fmla="+- 0 -4895 -11935"/>
                                <a:gd name="T11" fmla="*/ -4895 h 8040"/>
                                <a:gd name="T12" fmla="+- 0 2926 2754"/>
                                <a:gd name="T13" fmla="*/ T12 w 4226"/>
                                <a:gd name="T14" fmla="+- 0 -4875 -11935"/>
                                <a:gd name="T15" fmla="*/ -4875 h 8040"/>
                                <a:gd name="T16" fmla="+- 0 2933 2754"/>
                                <a:gd name="T17" fmla="*/ T16 w 4226"/>
                                <a:gd name="T18" fmla="+- 0 -4875 -11935"/>
                                <a:gd name="T19" fmla="*/ -4875 h 8040"/>
                                <a:gd name="T20" fmla="+- 0 2930 2754"/>
                                <a:gd name="T21" fmla="*/ T20 w 4226"/>
                                <a:gd name="T22" fmla="+- 0 -4895 -11935"/>
                                <a:gd name="T23" fmla="*/ -4895 h 8040"/>
                                <a:gd name="T24" fmla="+- 0 2933 2754"/>
                                <a:gd name="T25" fmla="*/ T24 w 4226"/>
                                <a:gd name="T26" fmla="+- 0 -4915 -11935"/>
                                <a:gd name="T27" fmla="*/ -49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179" y="7020"/>
                                  </a:moveTo>
                                  <a:lnTo>
                                    <a:pt x="172" y="7020"/>
                                  </a:lnTo>
                                  <a:lnTo>
                                    <a:pt x="169" y="7040"/>
                                  </a:lnTo>
                                  <a:lnTo>
                                    <a:pt x="172" y="7060"/>
                                  </a:lnTo>
                                  <a:lnTo>
                                    <a:pt x="179" y="7060"/>
                                  </a:lnTo>
                                  <a:lnTo>
                                    <a:pt x="176" y="7040"/>
                                  </a:lnTo>
                                  <a:lnTo>
                                    <a:pt x="179" y="7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71"/>
                          <wps:cNvSpPr>
                            <a:spLocks/>
                          </wps:cNvSpPr>
                          <wps:spPr bwMode="auto">
                            <a:xfrm>
                              <a:off x="2754" y="-11935"/>
                              <a:ext cx="4226" cy="8040"/>
                            </a:xfrm>
                            <a:custGeom>
                              <a:avLst/>
                              <a:gdLst>
                                <a:gd name="T0" fmla="+- 0 2994 2754"/>
                                <a:gd name="T1" fmla="*/ T0 w 4226"/>
                                <a:gd name="T2" fmla="+- 0 -4915 -11935"/>
                                <a:gd name="T3" fmla="*/ -4915 h 8040"/>
                                <a:gd name="T4" fmla="+- 0 2988 2754"/>
                                <a:gd name="T5" fmla="*/ T4 w 4226"/>
                                <a:gd name="T6" fmla="+- 0 -4915 -11935"/>
                                <a:gd name="T7" fmla="*/ -4915 h 8040"/>
                                <a:gd name="T8" fmla="+- 0 2990 2754"/>
                                <a:gd name="T9" fmla="*/ T8 w 4226"/>
                                <a:gd name="T10" fmla="+- 0 -4895 -11935"/>
                                <a:gd name="T11" fmla="*/ -4895 h 8040"/>
                                <a:gd name="T12" fmla="+- 0 2988 2754"/>
                                <a:gd name="T13" fmla="*/ T12 w 4226"/>
                                <a:gd name="T14" fmla="+- 0 -4875 -11935"/>
                                <a:gd name="T15" fmla="*/ -4875 h 8040"/>
                                <a:gd name="T16" fmla="+- 0 2994 2754"/>
                                <a:gd name="T17" fmla="*/ T16 w 4226"/>
                                <a:gd name="T18" fmla="+- 0 -4875 -11935"/>
                                <a:gd name="T19" fmla="*/ -4875 h 8040"/>
                                <a:gd name="T20" fmla="+- 0 2997 2754"/>
                                <a:gd name="T21" fmla="*/ T20 w 4226"/>
                                <a:gd name="T22" fmla="+- 0 -4895 -11935"/>
                                <a:gd name="T23" fmla="*/ -4895 h 8040"/>
                                <a:gd name="T24" fmla="+- 0 2994 2754"/>
                                <a:gd name="T25" fmla="*/ T24 w 4226"/>
                                <a:gd name="T26" fmla="+- 0 -4915 -11935"/>
                                <a:gd name="T27" fmla="*/ -49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240" y="7020"/>
                                  </a:moveTo>
                                  <a:lnTo>
                                    <a:pt x="234" y="7020"/>
                                  </a:lnTo>
                                  <a:lnTo>
                                    <a:pt x="236" y="7040"/>
                                  </a:lnTo>
                                  <a:lnTo>
                                    <a:pt x="234" y="7060"/>
                                  </a:lnTo>
                                  <a:lnTo>
                                    <a:pt x="240" y="7060"/>
                                  </a:lnTo>
                                  <a:lnTo>
                                    <a:pt x="243" y="7040"/>
                                  </a:lnTo>
                                  <a:lnTo>
                                    <a:pt x="240" y="7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172"/>
                          <wps:cNvSpPr>
                            <a:spLocks/>
                          </wps:cNvSpPr>
                          <wps:spPr bwMode="auto">
                            <a:xfrm>
                              <a:off x="2754" y="-11935"/>
                              <a:ext cx="4226" cy="8040"/>
                            </a:xfrm>
                            <a:custGeom>
                              <a:avLst/>
                              <a:gdLst>
                                <a:gd name="T0" fmla="+- 0 2960 2754"/>
                                <a:gd name="T1" fmla="*/ T0 w 4226"/>
                                <a:gd name="T2" fmla="+- 0 -4935 -11935"/>
                                <a:gd name="T3" fmla="*/ -4935 h 8040"/>
                                <a:gd name="T4" fmla="+- 0 2946 2754"/>
                                <a:gd name="T5" fmla="*/ T4 w 4226"/>
                                <a:gd name="T6" fmla="+- 0 -4935 -11935"/>
                                <a:gd name="T7" fmla="*/ -4935 h 8040"/>
                                <a:gd name="T8" fmla="+- 0 2934 2754"/>
                                <a:gd name="T9" fmla="*/ T8 w 4226"/>
                                <a:gd name="T10" fmla="+- 0 -4915 -11935"/>
                                <a:gd name="T11" fmla="*/ -4915 h 8040"/>
                                <a:gd name="T12" fmla="+- 0 2949 2754"/>
                                <a:gd name="T13" fmla="*/ T12 w 4226"/>
                                <a:gd name="T14" fmla="+- 0 -4915 -11935"/>
                                <a:gd name="T15" fmla="*/ -4915 h 8040"/>
                                <a:gd name="T16" fmla="+- 0 2960 2754"/>
                                <a:gd name="T17" fmla="*/ T16 w 4226"/>
                                <a:gd name="T18" fmla="+- 0 -4935 -11935"/>
                                <a:gd name="T19" fmla="*/ -4935 h 8040"/>
                              </a:gdLst>
                              <a:ahLst/>
                              <a:cxnLst>
                                <a:cxn ang="0">
                                  <a:pos x="T1" y="T3"/>
                                </a:cxn>
                                <a:cxn ang="0">
                                  <a:pos x="T5" y="T7"/>
                                </a:cxn>
                                <a:cxn ang="0">
                                  <a:pos x="T9" y="T11"/>
                                </a:cxn>
                                <a:cxn ang="0">
                                  <a:pos x="T13" y="T15"/>
                                </a:cxn>
                                <a:cxn ang="0">
                                  <a:pos x="T17" y="T19"/>
                                </a:cxn>
                              </a:cxnLst>
                              <a:rect l="0" t="0" r="r" b="b"/>
                              <a:pathLst>
                                <a:path w="4226" h="8040">
                                  <a:moveTo>
                                    <a:pt x="206" y="7000"/>
                                  </a:moveTo>
                                  <a:lnTo>
                                    <a:pt x="192" y="7000"/>
                                  </a:lnTo>
                                  <a:lnTo>
                                    <a:pt x="180" y="7020"/>
                                  </a:lnTo>
                                  <a:lnTo>
                                    <a:pt x="195" y="7020"/>
                                  </a:lnTo>
                                  <a:lnTo>
                                    <a:pt x="206" y="7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173"/>
                          <wps:cNvSpPr>
                            <a:spLocks/>
                          </wps:cNvSpPr>
                          <wps:spPr bwMode="auto">
                            <a:xfrm>
                              <a:off x="2754" y="-11935"/>
                              <a:ext cx="4226" cy="8040"/>
                            </a:xfrm>
                            <a:custGeom>
                              <a:avLst/>
                              <a:gdLst>
                                <a:gd name="T0" fmla="+- 0 2975 2754"/>
                                <a:gd name="T1" fmla="*/ T0 w 4226"/>
                                <a:gd name="T2" fmla="+- 0 -4935 -11935"/>
                                <a:gd name="T3" fmla="*/ -4935 h 8040"/>
                                <a:gd name="T4" fmla="+- 0 2960 2754"/>
                                <a:gd name="T5" fmla="*/ T4 w 4226"/>
                                <a:gd name="T6" fmla="+- 0 -4935 -11935"/>
                                <a:gd name="T7" fmla="*/ -4935 h 8040"/>
                                <a:gd name="T8" fmla="+- 0 2972 2754"/>
                                <a:gd name="T9" fmla="*/ T8 w 4226"/>
                                <a:gd name="T10" fmla="+- 0 -4915 -11935"/>
                                <a:gd name="T11" fmla="*/ -4915 h 8040"/>
                                <a:gd name="T12" fmla="+- 0 2986 2754"/>
                                <a:gd name="T13" fmla="*/ T12 w 4226"/>
                                <a:gd name="T14" fmla="+- 0 -4915 -11935"/>
                                <a:gd name="T15" fmla="*/ -4915 h 8040"/>
                                <a:gd name="T16" fmla="+- 0 2975 2754"/>
                                <a:gd name="T17" fmla="*/ T16 w 4226"/>
                                <a:gd name="T18" fmla="+- 0 -4935 -11935"/>
                                <a:gd name="T19" fmla="*/ -4935 h 8040"/>
                              </a:gdLst>
                              <a:ahLst/>
                              <a:cxnLst>
                                <a:cxn ang="0">
                                  <a:pos x="T1" y="T3"/>
                                </a:cxn>
                                <a:cxn ang="0">
                                  <a:pos x="T5" y="T7"/>
                                </a:cxn>
                                <a:cxn ang="0">
                                  <a:pos x="T9" y="T11"/>
                                </a:cxn>
                                <a:cxn ang="0">
                                  <a:pos x="T13" y="T15"/>
                                </a:cxn>
                                <a:cxn ang="0">
                                  <a:pos x="T17" y="T19"/>
                                </a:cxn>
                              </a:cxnLst>
                              <a:rect l="0" t="0" r="r" b="b"/>
                              <a:pathLst>
                                <a:path w="4226" h="8040">
                                  <a:moveTo>
                                    <a:pt x="221" y="7000"/>
                                  </a:moveTo>
                                  <a:lnTo>
                                    <a:pt x="206" y="7000"/>
                                  </a:lnTo>
                                  <a:lnTo>
                                    <a:pt x="218" y="7020"/>
                                  </a:lnTo>
                                  <a:lnTo>
                                    <a:pt x="232" y="7020"/>
                                  </a:lnTo>
                                  <a:lnTo>
                                    <a:pt x="221" y="7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174"/>
                          <wps:cNvSpPr>
                            <a:spLocks/>
                          </wps:cNvSpPr>
                          <wps:spPr bwMode="auto">
                            <a:xfrm>
                              <a:off x="2754" y="-11935"/>
                              <a:ext cx="4226" cy="8040"/>
                            </a:xfrm>
                            <a:custGeom>
                              <a:avLst/>
                              <a:gdLst>
                                <a:gd name="T0" fmla="+- 0 5805 2754"/>
                                <a:gd name="T1" fmla="*/ T0 w 4226"/>
                                <a:gd name="T2" fmla="+- 0 -5015 -11935"/>
                                <a:gd name="T3" fmla="*/ -5015 h 8040"/>
                                <a:gd name="T4" fmla="+- 0 5793 2754"/>
                                <a:gd name="T5" fmla="*/ T4 w 4226"/>
                                <a:gd name="T6" fmla="+- 0 -5015 -11935"/>
                                <a:gd name="T7" fmla="*/ -5015 h 8040"/>
                                <a:gd name="T8" fmla="+- 0 5793 2754"/>
                                <a:gd name="T9" fmla="*/ T8 w 4226"/>
                                <a:gd name="T10" fmla="+- 0 -4995 -11935"/>
                                <a:gd name="T11" fmla="*/ -4995 h 8040"/>
                                <a:gd name="T12" fmla="+- 0 5801 2754"/>
                                <a:gd name="T13" fmla="*/ T12 w 4226"/>
                                <a:gd name="T14" fmla="+- 0 -4975 -11935"/>
                                <a:gd name="T15" fmla="*/ -4975 h 8040"/>
                                <a:gd name="T16" fmla="+- 0 5820 2754"/>
                                <a:gd name="T17" fmla="*/ T16 w 4226"/>
                                <a:gd name="T18" fmla="+- 0 -4975 -11935"/>
                                <a:gd name="T19" fmla="*/ -4975 h 8040"/>
                                <a:gd name="T20" fmla="+- 0 5827 2754"/>
                                <a:gd name="T21" fmla="*/ T20 w 4226"/>
                                <a:gd name="T22" fmla="+- 0 -4995 -11935"/>
                                <a:gd name="T23" fmla="*/ -4995 h 8040"/>
                                <a:gd name="T24" fmla="+- 0 5800 2754"/>
                                <a:gd name="T25" fmla="*/ T24 w 4226"/>
                                <a:gd name="T26" fmla="+- 0 -4995 -11935"/>
                                <a:gd name="T27" fmla="*/ -4995 h 8040"/>
                                <a:gd name="T28" fmla="+- 0 5805 2754"/>
                                <a:gd name="T29" fmla="*/ T28 w 4226"/>
                                <a:gd name="T30" fmla="+- 0 -5015 -11935"/>
                                <a:gd name="T31" fmla="*/ -50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051" y="6920"/>
                                  </a:moveTo>
                                  <a:lnTo>
                                    <a:pt x="3039" y="6920"/>
                                  </a:lnTo>
                                  <a:lnTo>
                                    <a:pt x="3039" y="6940"/>
                                  </a:lnTo>
                                  <a:lnTo>
                                    <a:pt x="3047" y="6960"/>
                                  </a:lnTo>
                                  <a:lnTo>
                                    <a:pt x="3066" y="6960"/>
                                  </a:lnTo>
                                  <a:lnTo>
                                    <a:pt x="3073" y="6940"/>
                                  </a:lnTo>
                                  <a:lnTo>
                                    <a:pt x="3046" y="6940"/>
                                  </a:lnTo>
                                  <a:lnTo>
                                    <a:pt x="3051" y="69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175"/>
                          <wps:cNvSpPr>
                            <a:spLocks/>
                          </wps:cNvSpPr>
                          <wps:spPr bwMode="auto">
                            <a:xfrm>
                              <a:off x="2754" y="-11935"/>
                              <a:ext cx="4226" cy="8040"/>
                            </a:xfrm>
                            <a:custGeom>
                              <a:avLst/>
                              <a:gdLst>
                                <a:gd name="T0" fmla="+- 0 5827 2754"/>
                                <a:gd name="T1" fmla="*/ T0 w 4226"/>
                                <a:gd name="T2" fmla="+- 0 -5015 -11935"/>
                                <a:gd name="T3" fmla="*/ -5015 h 8040"/>
                                <a:gd name="T4" fmla="+- 0 5816 2754"/>
                                <a:gd name="T5" fmla="*/ T4 w 4226"/>
                                <a:gd name="T6" fmla="+- 0 -5015 -11935"/>
                                <a:gd name="T7" fmla="*/ -5015 h 8040"/>
                                <a:gd name="T8" fmla="+- 0 5820 2754"/>
                                <a:gd name="T9" fmla="*/ T8 w 4226"/>
                                <a:gd name="T10" fmla="+- 0 -4995 -11935"/>
                                <a:gd name="T11" fmla="*/ -4995 h 8040"/>
                                <a:gd name="T12" fmla="+- 0 5827 2754"/>
                                <a:gd name="T13" fmla="*/ T12 w 4226"/>
                                <a:gd name="T14" fmla="+- 0 -4995 -11935"/>
                                <a:gd name="T15" fmla="*/ -4995 h 8040"/>
                                <a:gd name="T16" fmla="+- 0 5827 2754"/>
                                <a:gd name="T17" fmla="*/ T16 w 4226"/>
                                <a:gd name="T18" fmla="+- 0 -5015 -11935"/>
                                <a:gd name="T19" fmla="*/ -5015 h 8040"/>
                              </a:gdLst>
                              <a:ahLst/>
                              <a:cxnLst>
                                <a:cxn ang="0">
                                  <a:pos x="T1" y="T3"/>
                                </a:cxn>
                                <a:cxn ang="0">
                                  <a:pos x="T5" y="T7"/>
                                </a:cxn>
                                <a:cxn ang="0">
                                  <a:pos x="T9" y="T11"/>
                                </a:cxn>
                                <a:cxn ang="0">
                                  <a:pos x="T13" y="T15"/>
                                </a:cxn>
                                <a:cxn ang="0">
                                  <a:pos x="T17" y="T19"/>
                                </a:cxn>
                              </a:cxnLst>
                              <a:rect l="0" t="0" r="r" b="b"/>
                              <a:pathLst>
                                <a:path w="4226" h="8040">
                                  <a:moveTo>
                                    <a:pt x="3073" y="6920"/>
                                  </a:moveTo>
                                  <a:lnTo>
                                    <a:pt x="3062" y="6920"/>
                                  </a:lnTo>
                                  <a:lnTo>
                                    <a:pt x="3066" y="6940"/>
                                  </a:lnTo>
                                  <a:lnTo>
                                    <a:pt x="3073" y="6940"/>
                                  </a:lnTo>
                                  <a:lnTo>
                                    <a:pt x="3073" y="69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76"/>
                          <wps:cNvSpPr>
                            <a:spLocks/>
                          </wps:cNvSpPr>
                          <wps:spPr bwMode="auto">
                            <a:xfrm>
                              <a:off x="2754" y="-11935"/>
                              <a:ext cx="4226" cy="8040"/>
                            </a:xfrm>
                            <a:custGeom>
                              <a:avLst/>
                              <a:gdLst>
                                <a:gd name="T0" fmla="+- 0 2986 2754"/>
                                <a:gd name="T1" fmla="*/ T0 w 4226"/>
                                <a:gd name="T2" fmla="+- 0 -5075 -11935"/>
                                <a:gd name="T3" fmla="*/ -5075 h 8040"/>
                                <a:gd name="T4" fmla="+- 0 2934 2754"/>
                                <a:gd name="T5" fmla="*/ T4 w 4226"/>
                                <a:gd name="T6" fmla="+- 0 -5075 -11935"/>
                                <a:gd name="T7" fmla="*/ -5075 h 8040"/>
                                <a:gd name="T8" fmla="+- 0 2946 2754"/>
                                <a:gd name="T9" fmla="*/ T8 w 4226"/>
                                <a:gd name="T10" fmla="+- 0 -5055 -11935"/>
                                <a:gd name="T11" fmla="*/ -5055 h 8040"/>
                                <a:gd name="T12" fmla="+- 0 2975 2754"/>
                                <a:gd name="T13" fmla="*/ T12 w 4226"/>
                                <a:gd name="T14" fmla="+- 0 -5055 -11935"/>
                                <a:gd name="T15" fmla="*/ -5055 h 8040"/>
                                <a:gd name="T16" fmla="+- 0 2986 2754"/>
                                <a:gd name="T17" fmla="*/ T16 w 4226"/>
                                <a:gd name="T18" fmla="+- 0 -5075 -11935"/>
                                <a:gd name="T19" fmla="*/ -5075 h 8040"/>
                              </a:gdLst>
                              <a:ahLst/>
                              <a:cxnLst>
                                <a:cxn ang="0">
                                  <a:pos x="T1" y="T3"/>
                                </a:cxn>
                                <a:cxn ang="0">
                                  <a:pos x="T5" y="T7"/>
                                </a:cxn>
                                <a:cxn ang="0">
                                  <a:pos x="T9" y="T11"/>
                                </a:cxn>
                                <a:cxn ang="0">
                                  <a:pos x="T13" y="T15"/>
                                </a:cxn>
                                <a:cxn ang="0">
                                  <a:pos x="T17" y="T19"/>
                                </a:cxn>
                              </a:cxnLst>
                              <a:rect l="0" t="0" r="r" b="b"/>
                              <a:pathLst>
                                <a:path w="4226" h="8040">
                                  <a:moveTo>
                                    <a:pt x="232" y="6860"/>
                                  </a:moveTo>
                                  <a:lnTo>
                                    <a:pt x="180" y="6860"/>
                                  </a:lnTo>
                                  <a:lnTo>
                                    <a:pt x="192" y="6880"/>
                                  </a:lnTo>
                                  <a:lnTo>
                                    <a:pt x="221" y="6880"/>
                                  </a:lnTo>
                                  <a:lnTo>
                                    <a:pt x="232" y="68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77"/>
                          <wps:cNvSpPr>
                            <a:spLocks/>
                          </wps:cNvSpPr>
                          <wps:spPr bwMode="auto">
                            <a:xfrm>
                              <a:off x="2754" y="-11935"/>
                              <a:ext cx="4226" cy="8040"/>
                            </a:xfrm>
                            <a:custGeom>
                              <a:avLst/>
                              <a:gdLst>
                                <a:gd name="T0" fmla="+- 0 6802 2754"/>
                                <a:gd name="T1" fmla="*/ T0 w 4226"/>
                                <a:gd name="T2" fmla="+- 0 -5075 -11935"/>
                                <a:gd name="T3" fmla="*/ -5075 h 8040"/>
                                <a:gd name="T4" fmla="+- 0 6750 2754"/>
                                <a:gd name="T5" fmla="*/ T4 w 4226"/>
                                <a:gd name="T6" fmla="+- 0 -5075 -11935"/>
                                <a:gd name="T7" fmla="*/ -5075 h 8040"/>
                                <a:gd name="T8" fmla="+- 0 6762 2754"/>
                                <a:gd name="T9" fmla="*/ T8 w 4226"/>
                                <a:gd name="T10" fmla="+- 0 -5055 -11935"/>
                                <a:gd name="T11" fmla="*/ -5055 h 8040"/>
                                <a:gd name="T12" fmla="+- 0 6790 2754"/>
                                <a:gd name="T13" fmla="*/ T12 w 4226"/>
                                <a:gd name="T14" fmla="+- 0 -5055 -11935"/>
                                <a:gd name="T15" fmla="*/ -5055 h 8040"/>
                                <a:gd name="T16" fmla="+- 0 6802 2754"/>
                                <a:gd name="T17" fmla="*/ T16 w 4226"/>
                                <a:gd name="T18" fmla="+- 0 -5075 -11935"/>
                                <a:gd name="T19" fmla="*/ -5075 h 8040"/>
                              </a:gdLst>
                              <a:ahLst/>
                              <a:cxnLst>
                                <a:cxn ang="0">
                                  <a:pos x="T1" y="T3"/>
                                </a:cxn>
                                <a:cxn ang="0">
                                  <a:pos x="T5" y="T7"/>
                                </a:cxn>
                                <a:cxn ang="0">
                                  <a:pos x="T9" y="T11"/>
                                </a:cxn>
                                <a:cxn ang="0">
                                  <a:pos x="T13" y="T15"/>
                                </a:cxn>
                                <a:cxn ang="0">
                                  <a:pos x="T17" y="T19"/>
                                </a:cxn>
                              </a:cxnLst>
                              <a:rect l="0" t="0" r="r" b="b"/>
                              <a:pathLst>
                                <a:path w="4226" h="8040">
                                  <a:moveTo>
                                    <a:pt x="4048" y="6860"/>
                                  </a:moveTo>
                                  <a:lnTo>
                                    <a:pt x="3996" y="6860"/>
                                  </a:lnTo>
                                  <a:lnTo>
                                    <a:pt x="4008" y="6880"/>
                                  </a:lnTo>
                                  <a:lnTo>
                                    <a:pt x="4036" y="6880"/>
                                  </a:lnTo>
                                  <a:lnTo>
                                    <a:pt x="4048" y="68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78"/>
                          <wps:cNvSpPr>
                            <a:spLocks/>
                          </wps:cNvSpPr>
                          <wps:spPr bwMode="auto">
                            <a:xfrm>
                              <a:off x="2754" y="-11935"/>
                              <a:ext cx="4226" cy="8040"/>
                            </a:xfrm>
                            <a:custGeom>
                              <a:avLst/>
                              <a:gdLst>
                                <a:gd name="T0" fmla="+- 0 2933 2754"/>
                                <a:gd name="T1" fmla="*/ T0 w 4226"/>
                                <a:gd name="T2" fmla="+- 0 -5115 -11935"/>
                                <a:gd name="T3" fmla="*/ -5115 h 8040"/>
                                <a:gd name="T4" fmla="+- 0 2926 2754"/>
                                <a:gd name="T5" fmla="*/ T4 w 4226"/>
                                <a:gd name="T6" fmla="+- 0 -5115 -11935"/>
                                <a:gd name="T7" fmla="*/ -5115 h 8040"/>
                                <a:gd name="T8" fmla="+- 0 2923 2754"/>
                                <a:gd name="T9" fmla="*/ T8 w 4226"/>
                                <a:gd name="T10" fmla="+- 0 -5095 -11935"/>
                                <a:gd name="T11" fmla="*/ -5095 h 8040"/>
                                <a:gd name="T12" fmla="+- 0 2926 2754"/>
                                <a:gd name="T13" fmla="*/ T12 w 4226"/>
                                <a:gd name="T14" fmla="+- 0 -5075 -11935"/>
                                <a:gd name="T15" fmla="*/ -5075 h 8040"/>
                                <a:gd name="T16" fmla="+- 0 2939 2754"/>
                                <a:gd name="T17" fmla="*/ T16 w 4226"/>
                                <a:gd name="T18" fmla="+- 0 -5075 -11935"/>
                                <a:gd name="T19" fmla="*/ -5075 h 8040"/>
                                <a:gd name="T20" fmla="+- 0 2933 2754"/>
                                <a:gd name="T21" fmla="*/ T20 w 4226"/>
                                <a:gd name="T22" fmla="+- 0 -5095 -11935"/>
                                <a:gd name="T23" fmla="*/ -5095 h 8040"/>
                                <a:gd name="T24" fmla="+- 0 2930 2754"/>
                                <a:gd name="T25" fmla="*/ T24 w 4226"/>
                                <a:gd name="T26" fmla="+- 0 -5095 -11935"/>
                                <a:gd name="T27" fmla="*/ -5095 h 8040"/>
                                <a:gd name="T28" fmla="+- 0 2933 2754"/>
                                <a:gd name="T29" fmla="*/ T28 w 4226"/>
                                <a:gd name="T30" fmla="+- 0 -5115 -11935"/>
                                <a:gd name="T31" fmla="*/ -51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9" y="6820"/>
                                  </a:moveTo>
                                  <a:lnTo>
                                    <a:pt x="172" y="6820"/>
                                  </a:lnTo>
                                  <a:lnTo>
                                    <a:pt x="169" y="6840"/>
                                  </a:lnTo>
                                  <a:lnTo>
                                    <a:pt x="172" y="6860"/>
                                  </a:lnTo>
                                  <a:lnTo>
                                    <a:pt x="185" y="6860"/>
                                  </a:lnTo>
                                  <a:lnTo>
                                    <a:pt x="179" y="6840"/>
                                  </a:lnTo>
                                  <a:lnTo>
                                    <a:pt x="176" y="6840"/>
                                  </a:lnTo>
                                  <a:lnTo>
                                    <a:pt x="179" y="68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179"/>
                          <wps:cNvSpPr>
                            <a:spLocks/>
                          </wps:cNvSpPr>
                          <wps:spPr bwMode="auto">
                            <a:xfrm>
                              <a:off x="2754" y="-11935"/>
                              <a:ext cx="4226" cy="8040"/>
                            </a:xfrm>
                            <a:custGeom>
                              <a:avLst/>
                              <a:gdLst>
                                <a:gd name="T0" fmla="+- 0 2994 2754"/>
                                <a:gd name="T1" fmla="*/ T0 w 4226"/>
                                <a:gd name="T2" fmla="+- 0 -5115 -11935"/>
                                <a:gd name="T3" fmla="*/ -5115 h 8040"/>
                                <a:gd name="T4" fmla="+- 0 2988 2754"/>
                                <a:gd name="T5" fmla="*/ T4 w 4226"/>
                                <a:gd name="T6" fmla="+- 0 -5115 -11935"/>
                                <a:gd name="T7" fmla="*/ -5115 h 8040"/>
                                <a:gd name="T8" fmla="+- 0 2990 2754"/>
                                <a:gd name="T9" fmla="*/ T8 w 4226"/>
                                <a:gd name="T10" fmla="+- 0 -5095 -11935"/>
                                <a:gd name="T11" fmla="*/ -5095 h 8040"/>
                                <a:gd name="T12" fmla="+- 0 2988 2754"/>
                                <a:gd name="T13" fmla="*/ T12 w 4226"/>
                                <a:gd name="T14" fmla="+- 0 -5095 -11935"/>
                                <a:gd name="T15" fmla="*/ -5095 h 8040"/>
                                <a:gd name="T16" fmla="+- 0 2981 2754"/>
                                <a:gd name="T17" fmla="*/ T16 w 4226"/>
                                <a:gd name="T18" fmla="+- 0 -5075 -11935"/>
                                <a:gd name="T19" fmla="*/ -5075 h 8040"/>
                                <a:gd name="T20" fmla="+- 0 2994 2754"/>
                                <a:gd name="T21" fmla="*/ T20 w 4226"/>
                                <a:gd name="T22" fmla="+- 0 -5075 -11935"/>
                                <a:gd name="T23" fmla="*/ -5075 h 8040"/>
                                <a:gd name="T24" fmla="+- 0 2997 2754"/>
                                <a:gd name="T25" fmla="*/ T24 w 4226"/>
                                <a:gd name="T26" fmla="+- 0 -5095 -11935"/>
                                <a:gd name="T27" fmla="*/ -5095 h 8040"/>
                                <a:gd name="T28" fmla="+- 0 2994 2754"/>
                                <a:gd name="T29" fmla="*/ T28 w 4226"/>
                                <a:gd name="T30" fmla="+- 0 -5115 -11935"/>
                                <a:gd name="T31" fmla="*/ -51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0" y="6820"/>
                                  </a:moveTo>
                                  <a:lnTo>
                                    <a:pt x="234" y="6820"/>
                                  </a:lnTo>
                                  <a:lnTo>
                                    <a:pt x="236" y="6840"/>
                                  </a:lnTo>
                                  <a:lnTo>
                                    <a:pt x="234" y="6840"/>
                                  </a:lnTo>
                                  <a:lnTo>
                                    <a:pt x="227" y="6860"/>
                                  </a:lnTo>
                                  <a:lnTo>
                                    <a:pt x="240" y="6860"/>
                                  </a:lnTo>
                                  <a:lnTo>
                                    <a:pt x="243" y="6840"/>
                                  </a:lnTo>
                                  <a:lnTo>
                                    <a:pt x="240" y="68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180"/>
                          <wps:cNvSpPr>
                            <a:spLocks/>
                          </wps:cNvSpPr>
                          <wps:spPr bwMode="auto">
                            <a:xfrm>
                              <a:off x="2754" y="-11935"/>
                              <a:ext cx="4226" cy="8040"/>
                            </a:xfrm>
                            <a:custGeom>
                              <a:avLst/>
                              <a:gdLst>
                                <a:gd name="T0" fmla="+- 0 6748 2754"/>
                                <a:gd name="T1" fmla="*/ T0 w 4226"/>
                                <a:gd name="T2" fmla="+- 0 -5115 -11935"/>
                                <a:gd name="T3" fmla="*/ -5115 h 8040"/>
                                <a:gd name="T4" fmla="+- 0 6742 2754"/>
                                <a:gd name="T5" fmla="*/ T4 w 4226"/>
                                <a:gd name="T6" fmla="+- 0 -5115 -11935"/>
                                <a:gd name="T7" fmla="*/ -5115 h 8040"/>
                                <a:gd name="T8" fmla="+- 0 6739 2754"/>
                                <a:gd name="T9" fmla="*/ T8 w 4226"/>
                                <a:gd name="T10" fmla="+- 0 -5095 -11935"/>
                                <a:gd name="T11" fmla="*/ -5095 h 8040"/>
                                <a:gd name="T12" fmla="+- 0 6742 2754"/>
                                <a:gd name="T13" fmla="*/ T12 w 4226"/>
                                <a:gd name="T14" fmla="+- 0 -5075 -11935"/>
                                <a:gd name="T15" fmla="*/ -5075 h 8040"/>
                                <a:gd name="T16" fmla="+- 0 6755 2754"/>
                                <a:gd name="T17" fmla="*/ T16 w 4226"/>
                                <a:gd name="T18" fmla="+- 0 -5075 -11935"/>
                                <a:gd name="T19" fmla="*/ -5075 h 8040"/>
                                <a:gd name="T20" fmla="+- 0 6748 2754"/>
                                <a:gd name="T21" fmla="*/ T20 w 4226"/>
                                <a:gd name="T22" fmla="+- 0 -5095 -11935"/>
                                <a:gd name="T23" fmla="*/ -5095 h 8040"/>
                                <a:gd name="T24" fmla="+- 0 6746 2754"/>
                                <a:gd name="T25" fmla="*/ T24 w 4226"/>
                                <a:gd name="T26" fmla="+- 0 -5095 -11935"/>
                                <a:gd name="T27" fmla="*/ -5095 h 8040"/>
                                <a:gd name="T28" fmla="+- 0 6748 2754"/>
                                <a:gd name="T29" fmla="*/ T28 w 4226"/>
                                <a:gd name="T30" fmla="+- 0 -5115 -11935"/>
                                <a:gd name="T31" fmla="*/ -51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994" y="6820"/>
                                  </a:moveTo>
                                  <a:lnTo>
                                    <a:pt x="3988" y="6820"/>
                                  </a:lnTo>
                                  <a:lnTo>
                                    <a:pt x="3985" y="6840"/>
                                  </a:lnTo>
                                  <a:lnTo>
                                    <a:pt x="3988" y="6860"/>
                                  </a:lnTo>
                                  <a:lnTo>
                                    <a:pt x="4001" y="6860"/>
                                  </a:lnTo>
                                  <a:lnTo>
                                    <a:pt x="3994" y="6840"/>
                                  </a:lnTo>
                                  <a:lnTo>
                                    <a:pt x="3992" y="6840"/>
                                  </a:lnTo>
                                  <a:lnTo>
                                    <a:pt x="3994" y="68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81"/>
                          <wps:cNvSpPr>
                            <a:spLocks/>
                          </wps:cNvSpPr>
                          <wps:spPr bwMode="auto">
                            <a:xfrm>
                              <a:off x="2754" y="-11935"/>
                              <a:ext cx="4226" cy="8040"/>
                            </a:xfrm>
                            <a:custGeom>
                              <a:avLst/>
                              <a:gdLst>
                                <a:gd name="T0" fmla="+- 0 6810 2754"/>
                                <a:gd name="T1" fmla="*/ T0 w 4226"/>
                                <a:gd name="T2" fmla="+- 0 -5115 -11935"/>
                                <a:gd name="T3" fmla="*/ -5115 h 8040"/>
                                <a:gd name="T4" fmla="+- 0 6804 2754"/>
                                <a:gd name="T5" fmla="*/ T4 w 4226"/>
                                <a:gd name="T6" fmla="+- 0 -5115 -11935"/>
                                <a:gd name="T7" fmla="*/ -5115 h 8040"/>
                                <a:gd name="T8" fmla="+- 0 6806 2754"/>
                                <a:gd name="T9" fmla="*/ T8 w 4226"/>
                                <a:gd name="T10" fmla="+- 0 -5095 -11935"/>
                                <a:gd name="T11" fmla="*/ -5095 h 8040"/>
                                <a:gd name="T12" fmla="+- 0 6804 2754"/>
                                <a:gd name="T13" fmla="*/ T12 w 4226"/>
                                <a:gd name="T14" fmla="+- 0 -5095 -11935"/>
                                <a:gd name="T15" fmla="*/ -5095 h 8040"/>
                                <a:gd name="T16" fmla="+- 0 6797 2754"/>
                                <a:gd name="T17" fmla="*/ T16 w 4226"/>
                                <a:gd name="T18" fmla="+- 0 -5075 -11935"/>
                                <a:gd name="T19" fmla="*/ -5075 h 8040"/>
                                <a:gd name="T20" fmla="+- 0 6810 2754"/>
                                <a:gd name="T21" fmla="*/ T20 w 4226"/>
                                <a:gd name="T22" fmla="+- 0 -5075 -11935"/>
                                <a:gd name="T23" fmla="*/ -5075 h 8040"/>
                                <a:gd name="T24" fmla="+- 0 6813 2754"/>
                                <a:gd name="T25" fmla="*/ T24 w 4226"/>
                                <a:gd name="T26" fmla="+- 0 -5095 -11935"/>
                                <a:gd name="T27" fmla="*/ -5095 h 8040"/>
                                <a:gd name="T28" fmla="+- 0 6810 2754"/>
                                <a:gd name="T29" fmla="*/ T28 w 4226"/>
                                <a:gd name="T30" fmla="+- 0 -5115 -11935"/>
                                <a:gd name="T31" fmla="*/ -51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56" y="6820"/>
                                  </a:moveTo>
                                  <a:lnTo>
                                    <a:pt x="4050" y="6820"/>
                                  </a:lnTo>
                                  <a:lnTo>
                                    <a:pt x="4052" y="6840"/>
                                  </a:lnTo>
                                  <a:lnTo>
                                    <a:pt x="4050" y="6840"/>
                                  </a:lnTo>
                                  <a:lnTo>
                                    <a:pt x="4043" y="6860"/>
                                  </a:lnTo>
                                  <a:lnTo>
                                    <a:pt x="4056" y="6860"/>
                                  </a:lnTo>
                                  <a:lnTo>
                                    <a:pt x="4059" y="6840"/>
                                  </a:lnTo>
                                  <a:lnTo>
                                    <a:pt x="4056" y="68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182"/>
                          <wps:cNvSpPr>
                            <a:spLocks/>
                          </wps:cNvSpPr>
                          <wps:spPr bwMode="auto">
                            <a:xfrm>
                              <a:off x="2754" y="-11935"/>
                              <a:ext cx="4226" cy="8040"/>
                            </a:xfrm>
                            <a:custGeom>
                              <a:avLst/>
                              <a:gdLst>
                                <a:gd name="T0" fmla="+- 0 2960 2754"/>
                                <a:gd name="T1" fmla="*/ T0 w 4226"/>
                                <a:gd name="T2" fmla="+- 0 -5135 -11935"/>
                                <a:gd name="T3" fmla="*/ -5135 h 8040"/>
                                <a:gd name="T4" fmla="+- 0 2946 2754"/>
                                <a:gd name="T5" fmla="*/ T4 w 4226"/>
                                <a:gd name="T6" fmla="+- 0 -5135 -11935"/>
                                <a:gd name="T7" fmla="*/ -5135 h 8040"/>
                                <a:gd name="T8" fmla="+- 0 2934 2754"/>
                                <a:gd name="T9" fmla="*/ T8 w 4226"/>
                                <a:gd name="T10" fmla="+- 0 -5115 -11935"/>
                                <a:gd name="T11" fmla="*/ -5115 h 8040"/>
                                <a:gd name="T12" fmla="+- 0 2949 2754"/>
                                <a:gd name="T13" fmla="*/ T12 w 4226"/>
                                <a:gd name="T14" fmla="+- 0 -5115 -11935"/>
                                <a:gd name="T15" fmla="*/ -5115 h 8040"/>
                                <a:gd name="T16" fmla="+- 0 2960 2754"/>
                                <a:gd name="T17" fmla="*/ T16 w 4226"/>
                                <a:gd name="T18" fmla="+- 0 -5135 -11935"/>
                                <a:gd name="T19" fmla="*/ -5135 h 8040"/>
                              </a:gdLst>
                              <a:ahLst/>
                              <a:cxnLst>
                                <a:cxn ang="0">
                                  <a:pos x="T1" y="T3"/>
                                </a:cxn>
                                <a:cxn ang="0">
                                  <a:pos x="T5" y="T7"/>
                                </a:cxn>
                                <a:cxn ang="0">
                                  <a:pos x="T9" y="T11"/>
                                </a:cxn>
                                <a:cxn ang="0">
                                  <a:pos x="T13" y="T15"/>
                                </a:cxn>
                                <a:cxn ang="0">
                                  <a:pos x="T17" y="T19"/>
                                </a:cxn>
                              </a:cxnLst>
                              <a:rect l="0" t="0" r="r" b="b"/>
                              <a:pathLst>
                                <a:path w="4226" h="8040">
                                  <a:moveTo>
                                    <a:pt x="206" y="6800"/>
                                  </a:moveTo>
                                  <a:lnTo>
                                    <a:pt x="192" y="6800"/>
                                  </a:lnTo>
                                  <a:lnTo>
                                    <a:pt x="180" y="6820"/>
                                  </a:lnTo>
                                  <a:lnTo>
                                    <a:pt x="195" y="6820"/>
                                  </a:lnTo>
                                  <a:lnTo>
                                    <a:pt x="206" y="6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83"/>
                          <wps:cNvSpPr>
                            <a:spLocks/>
                          </wps:cNvSpPr>
                          <wps:spPr bwMode="auto">
                            <a:xfrm>
                              <a:off x="2754" y="-11935"/>
                              <a:ext cx="4226" cy="8040"/>
                            </a:xfrm>
                            <a:custGeom>
                              <a:avLst/>
                              <a:gdLst>
                                <a:gd name="T0" fmla="+- 0 2975 2754"/>
                                <a:gd name="T1" fmla="*/ T0 w 4226"/>
                                <a:gd name="T2" fmla="+- 0 -5135 -11935"/>
                                <a:gd name="T3" fmla="*/ -5135 h 8040"/>
                                <a:gd name="T4" fmla="+- 0 2960 2754"/>
                                <a:gd name="T5" fmla="*/ T4 w 4226"/>
                                <a:gd name="T6" fmla="+- 0 -5135 -11935"/>
                                <a:gd name="T7" fmla="*/ -5135 h 8040"/>
                                <a:gd name="T8" fmla="+- 0 2972 2754"/>
                                <a:gd name="T9" fmla="*/ T8 w 4226"/>
                                <a:gd name="T10" fmla="+- 0 -5115 -11935"/>
                                <a:gd name="T11" fmla="*/ -5115 h 8040"/>
                                <a:gd name="T12" fmla="+- 0 2986 2754"/>
                                <a:gd name="T13" fmla="*/ T12 w 4226"/>
                                <a:gd name="T14" fmla="+- 0 -5115 -11935"/>
                                <a:gd name="T15" fmla="*/ -5115 h 8040"/>
                                <a:gd name="T16" fmla="+- 0 2975 2754"/>
                                <a:gd name="T17" fmla="*/ T16 w 4226"/>
                                <a:gd name="T18" fmla="+- 0 -5135 -11935"/>
                                <a:gd name="T19" fmla="*/ -5135 h 8040"/>
                              </a:gdLst>
                              <a:ahLst/>
                              <a:cxnLst>
                                <a:cxn ang="0">
                                  <a:pos x="T1" y="T3"/>
                                </a:cxn>
                                <a:cxn ang="0">
                                  <a:pos x="T5" y="T7"/>
                                </a:cxn>
                                <a:cxn ang="0">
                                  <a:pos x="T9" y="T11"/>
                                </a:cxn>
                                <a:cxn ang="0">
                                  <a:pos x="T13" y="T15"/>
                                </a:cxn>
                                <a:cxn ang="0">
                                  <a:pos x="T17" y="T19"/>
                                </a:cxn>
                              </a:cxnLst>
                              <a:rect l="0" t="0" r="r" b="b"/>
                              <a:pathLst>
                                <a:path w="4226" h="8040">
                                  <a:moveTo>
                                    <a:pt x="221" y="6800"/>
                                  </a:moveTo>
                                  <a:lnTo>
                                    <a:pt x="206" y="6800"/>
                                  </a:lnTo>
                                  <a:lnTo>
                                    <a:pt x="218" y="6820"/>
                                  </a:lnTo>
                                  <a:lnTo>
                                    <a:pt x="232" y="6820"/>
                                  </a:lnTo>
                                  <a:lnTo>
                                    <a:pt x="221" y="6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184"/>
                          <wps:cNvSpPr>
                            <a:spLocks/>
                          </wps:cNvSpPr>
                          <wps:spPr bwMode="auto">
                            <a:xfrm>
                              <a:off x="2754" y="-11935"/>
                              <a:ext cx="4226" cy="8040"/>
                            </a:xfrm>
                            <a:custGeom>
                              <a:avLst/>
                              <a:gdLst>
                                <a:gd name="T0" fmla="+- 0 6776 2754"/>
                                <a:gd name="T1" fmla="*/ T0 w 4226"/>
                                <a:gd name="T2" fmla="+- 0 -5135 -11935"/>
                                <a:gd name="T3" fmla="*/ -5135 h 8040"/>
                                <a:gd name="T4" fmla="+- 0 6762 2754"/>
                                <a:gd name="T5" fmla="*/ T4 w 4226"/>
                                <a:gd name="T6" fmla="+- 0 -5135 -11935"/>
                                <a:gd name="T7" fmla="*/ -5135 h 8040"/>
                                <a:gd name="T8" fmla="+- 0 6750 2754"/>
                                <a:gd name="T9" fmla="*/ T8 w 4226"/>
                                <a:gd name="T10" fmla="+- 0 -5115 -11935"/>
                                <a:gd name="T11" fmla="*/ -5115 h 8040"/>
                                <a:gd name="T12" fmla="+- 0 6764 2754"/>
                                <a:gd name="T13" fmla="*/ T12 w 4226"/>
                                <a:gd name="T14" fmla="+- 0 -5115 -11935"/>
                                <a:gd name="T15" fmla="*/ -5115 h 8040"/>
                                <a:gd name="T16" fmla="+- 0 6776 2754"/>
                                <a:gd name="T17" fmla="*/ T16 w 4226"/>
                                <a:gd name="T18" fmla="+- 0 -5135 -11935"/>
                                <a:gd name="T19" fmla="*/ -5135 h 8040"/>
                              </a:gdLst>
                              <a:ahLst/>
                              <a:cxnLst>
                                <a:cxn ang="0">
                                  <a:pos x="T1" y="T3"/>
                                </a:cxn>
                                <a:cxn ang="0">
                                  <a:pos x="T5" y="T7"/>
                                </a:cxn>
                                <a:cxn ang="0">
                                  <a:pos x="T9" y="T11"/>
                                </a:cxn>
                                <a:cxn ang="0">
                                  <a:pos x="T13" y="T15"/>
                                </a:cxn>
                                <a:cxn ang="0">
                                  <a:pos x="T17" y="T19"/>
                                </a:cxn>
                              </a:cxnLst>
                              <a:rect l="0" t="0" r="r" b="b"/>
                              <a:pathLst>
                                <a:path w="4226" h="8040">
                                  <a:moveTo>
                                    <a:pt x="4022" y="6800"/>
                                  </a:moveTo>
                                  <a:lnTo>
                                    <a:pt x="4008" y="6800"/>
                                  </a:lnTo>
                                  <a:lnTo>
                                    <a:pt x="3996" y="6820"/>
                                  </a:lnTo>
                                  <a:lnTo>
                                    <a:pt x="4010" y="6820"/>
                                  </a:lnTo>
                                  <a:lnTo>
                                    <a:pt x="4022" y="6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185"/>
                          <wps:cNvSpPr>
                            <a:spLocks/>
                          </wps:cNvSpPr>
                          <wps:spPr bwMode="auto">
                            <a:xfrm>
                              <a:off x="2754" y="-11935"/>
                              <a:ext cx="4226" cy="8040"/>
                            </a:xfrm>
                            <a:custGeom>
                              <a:avLst/>
                              <a:gdLst>
                                <a:gd name="T0" fmla="+- 0 6790 2754"/>
                                <a:gd name="T1" fmla="*/ T0 w 4226"/>
                                <a:gd name="T2" fmla="+- 0 -5135 -11935"/>
                                <a:gd name="T3" fmla="*/ -5135 h 8040"/>
                                <a:gd name="T4" fmla="+- 0 6776 2754"/>
                                <a:gd name="T5" fmla="*/ T4 w 4226"/>
                                <a:gd name="T6" fmla="+- 0 -5135 -11935"/>
                                <a:gd name="T7" fmla="*/ -5135 h 8040"/>
                                <a:gd name="T8" fmla="+- 0 6788 2754"/>
                                <a:gd name="T9" fmla="*/ T8 w 4226"/>
                                <a:gd name="T10" fmla="+- 0 -5115 -11935"/>
                                <a:gd name="T11" fmla="*/ -5115 h 8040"/>
                                <a:gd name="T12" fmla="+- 0 6802 2754"/>
                                <a:gd name="T13" fmla="*/ T12 w 4226"/>
                                <a:gd name="T14" fmla="+- 0 -5115 -11935"/>
                                <a:gd name="T15" fmla="*/ -5115 h 8040"/>
                                <a:gd name="T16" fmla="+- 0 6790 2754"/>
                                <a:gd name="T17" fmla="*/ T16 w 4226"/>
                                <a:gd name="T18" fmla="+- 0 -5135 -11935"/>
                                <a:gd name="T19" fmla="*/ -5135 h 8040"/>
                              </a:gdLst>
                              <a:ahLst/>
                              <a:cxnLst>
                                <a:cxn ang="0">
                                  <a:pos x="T1" y="T3"/>
                                </a:cxn>
                                <a:cxn ang="0">
                                  <a:pos x="T5" y="T7"/>
                                </a:cxn>
                                <a:cxn ang="0">
                                  <a:pos x="T9" y="T11"/>
                                </a:cxn>
                                <a:cxn ang="0">
                                  <a:pos x="T13" y="T15"/>
                                </a:cxn>
                                <a:cxn ang="0">
                                  <a:pos x="T17" y="T19"/>
                                </a:cxn>
                              </a:cxnLst>
                              <a:rect l="0" t="0" r="r" b="b"/>
                              <a:pathLst>
                                <a:path w="4226" h="8040">
                                  <a:moveTo>
                                    <a:pt x="4036" y="6800"/>
                                  </a:moveTo>
                                  <a:lnTo>
                                    <a:pt x="4022" y="6800"/>
                                  </a:lnTo>
                                  <a:lnTo>
                                    <a:pt x="4034" y="6820"/>
                                  </a:lnTo>
                                  <a:lnTo>
                                    <a:pt x="4048" y="6820"/>
                                  </a:lnTo>
                                  <a:lnTo>
                                    <a:pt x="4036" y="6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186"/>
                          <wps:cNvSpPr>
                            <a:spLocks/>
                          </wps:cNvSpPr>
                          <wps:spPr bwMode="auto">
                            <a:xfrm>
                              <a:off x="2754" y="-11935"/>
                              <a:ext cx="4226" cy="8040"/>
                            </a:xfrm>
                            <a:custGeom>
                              <a:avLst/>
                              <a:gdLst>
                                <a:gd name="T0" fmla="+- 0 2986 2754"/>
                                <a:gd name="T1" fmla="*/ T0 w 4226"/>
                                <a:gd name="T2" fmla="+- 0 -5275 -11935"/>
                                <a:gd name="T3" fmla="*/ -5275 h 8040"/>
                                <a:gd name="T4" fmla="+- 0 2934 2754"/>
                                <a:gd name="T5" fmla="*/ T4 w 4226"/>
                                <a:gd name="T6" fmla="+- 0 -5275 -11935"/>
                                <a:gd name="T7" fmla="*/ -5275 h 8040"/>
                                <a:gd name="T8" fmla="+- 0 2946 2754"/>
                                <a:gd name="T9" fmla="*/ T8 w 4226"/>
                                <a:gd name="T10" fmla="+- 0 -5255 -11935"/>
                                <a:gd name="T11" fmla="*/ -5255 h 8040"/>
                                <a:gd name="T12" fmla="+- 0 2975 2754"/>
                                <a:gd name="T13" fmla="*/ T12 w 4226"/>
                                <a:gd name="T14" fmla="+- 0 -5255 -11935"/>
                                <a:gd name="T15" fmla="*/ -5255 h 8040"/>
                                <a:gd name="T16" fmla="+- 0 2986 2754"/>
                                <a:gd name="T17" fmla="*/ T16 w 4226"/>
                                <a:gd name="T18" fmla="+- 0 -5275 -11935"/>
                                <a:gd name="T19" fmla="*/ -5275 h 8040"/>
                              </a:gdLst>
                              <a:ahLst/>
                              <a:cxnLst>
                                <a:cxn ang="0">
                                  <a:pos x="T1" y="T3"/>
                                </a:cxn>
                                <a:cxn ang="0">
                                  <a:pos x="T5" y="T7"/>
                                </a:cxn>
                                <a:cxn ang="0">
                                  <a:pos x="T9" y="T11"/>
                                </a:cxn>
                                <a:cxn ang="0">
                                  <a:pos x="T13" y="T15"/>
                                </a:cxn>
                                <a:cxn ang="0">
                                  <a:pos x="T17" y="T19"/>
                                </a:cxn>
                              </a:cxnLst>
                              <a:rect l="0" t="0" r="r" b="b"/>
                              <a:pathLst>
                                <a:path w="4226" h="8040">
                                  <a:moveTo>
                                    <a:pt x="232" y="6660"/>
                                  </a:moveTo>
                                  <a:lnTo>
                                    <a:pt x="180" y="6660"/>
                                  </a:lnTo>
                                  <a:lnTo>
                                    <a:pt x="192" y="6680"/>
                                  </a:lnTo>
                                  <a:lnTo>
                                    <a:pt x="221" y="6680"/>
                                  </a:lnTo>
                                  <a:lnTo>
                                    <a:pt x="232" y="6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187"/>
                          <wps:cNvSpPr>
                            <a:spLocks/>
                          </wps:cNvSpPr>
                          <wps:spPr bwMode="auto">
                            <a:xfrm>
                              <a:off x="2754" y="-11935"/>
                              <a:ext cx="4226" cy="8040"/>
                            </a:xfrm>
                            <a:custGeom>
                              <a:avLst/>
                              <a:gdLst>
                                <a:gd name="T0" fmla="+- 0 6802 2754"/>
                                <a:gd name="T1" fmla="*/ T0 w 4226"/>
                                <a:gd name="T2" fmla="+- 0 -5275 -11935"/>
                                <a:gd name="T3" fmla="*/ -5275 h 8040"/>
                                <a:gd name="T4" fmla="+- 0 6750 2754"/>
                                <a:gd name="T5" fmla="*/ T4 w 4226"/>
                                <a:gd name="T6" fmla="+- 0 -5275 -11935"/>
                                <a:gd name="T7" fmla="*/ -5275 h 8040"/>
                                <a:gd name="T8" fmla="+- 0 6762 2754"/>
                                <a:gd name="T9" fmla="*/ T8 w 4226"/>
                                <a:gd name="T10" fmla="+- 0 -5255 -11935"/>
                                <a:gd name="T11" fmla="*/ -5255 h 8040"/>
                                <a:gd name="T12" fmla="+- 0 6790 2754"/>
                                <a:gd name="T13" fmla="*/ T12 w 4226"/>
                                <a:gd name="T14" fmla="+- 0 -5255 -11935"/>
                                <a:gd name="T15" fmla="*/ -5255 h 8040"/>
                                <a:gd name="T16" fmla="+- 0 6802 2754"/>
                                <a:gd name="T17" fmla="*/ T16 w 4226"/>
                                <a:gd name="T18" fmla="+- 0 -5275 -11935"/>
                                <a:gd name="T19" fmla="*/ -5275 h 8040"/>
                              </a:gdLst>
                              <a:ahLst/>
                              <a:cxnLst>
                                <a:cxn ang="0">
                                  <a:pos x="T1" y="T3"/>
                                </a:cxn>
                                <a:cxn ang="0">
                                  <a:pos x="T5" y="T7"/>
                                </a:cxn>
                                <a:cxn ang="0">
                                  <a:pos x="T9" y="T11"/>
                                </a:cxn>
                                <a:cxn ang="0">
                                  <a:pos x="T13" y="T15"/>
                                </a:cxn>
                                <a:cxn ang="0">
                                  <a:pos x="T17" y="T19"/>
                                </a:cxn>
                              </a:cxnLst>
                              <a:rect l="0" t="0" r="r" b="b"/>
                              <a:pathLst>
                                <a:path w="4226" h="8040">
                                  <a:moveTo>
                                    <a:pt x="4048" y="6660"/>
                                  </a:moveTo>
                                  <a:lnTo>
                                    <a:pt x="3996" y="6660"/>
                                  </a:lnTo>
                                  <a:lnTo>
                                    <a:pt x="4008" y="6680"/>
                                  </a:lnTo>
                                  <a:lnTo>
                                    <a:pt x="4036" y="6680"/>
                                  </a:lnTo>
                                  <a:lnTo>
                                    <a:pt x="4048" y="6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188"/>
                          <wps:cNvSpPr>
                            <a:spLocks/>
                          </wps:cNvSpPr>
                          <wps:spPr bwMode="auto">
                            <a:xfrm>
                              <a:off x="2754" y="-11935"/>
                              <a:ext cx="4226" cy="8040"/>
                            </a:xfrm>
                            <a:custGeom>
                              <a:avLst/>
                              <a:gdLst>
                                <a:gd name="T0" fmla="+- 0 2933 2754"/>
                                <a:gd name="T1" fmla="*/ T0 w 4226"/>
                                <a:gd name="T2" fmla="+- 0 -5315 -11935"/>
                                <a:gd name="T3" fmla="*/ -5315 h 8040"/>
                                <a:gd name="T4" fmla="+- 0 2926 2754"/>
                                <a:gd name="T5" fmla="*/ T4 w 4226"/>
                                <a:gd name="T6" fmla="+- 0 -5315 -11935"/>
                                <a:gd name="T7" fmla="*/ -5315 h 8040"/>
                                <a:gd name="T8" fmla="+- 0 2923 2754"/>
                                <a:gd name="T9" fmla="*/ T8 w 4226"/>
                                <a:gd name="T10" fmla="+- 0 -5295 -11935"/>
                                <a:gd name="T11" fmla="*/ -5295 h 8040"/>
                                <a:gd name="T12" fmla="+- 0 2926 2754"/>
                                <a:gd name="T13" fmla="*/ T12 w 4226"/>
                                <a:gd name="T14" fmla="+- 0 -5275 -11935"/>
                                <a:gd name="T15" fmla="*/ -5275 h 8040"/>
                                <a:gd name="T16" fmla="+- 0 2939 2754"/>
                                <a:gd name="T17" fmla="*/ T16 w 4226"/>
                                <a:gd name="T18" fmla="+- 0 -5275 -11935"/>
                                <a:gd name="T19" fmla="*/ -5275 h 8040"/>
                                <a:gd name="T20" fmla="+- 0 2933 2754"/>
                                <a:gd name="T21" fmla="*/ T20 w 4226"/>
                                <a:gd name="T22" fmla="+- 0 -5295 -11935"/>
                                <a:gd name="T23" fmla="*/ -5295 h 8040"/>
                                <a:gd name="T24" fmla="+- 0 2930 2754"/>
                                <a:gd name="T25" fmla="*/ T24 w 4226"/>
                                <a:gd name="T26" fmla="+- 0 -5295 -11935"/>
                                <a:gd name="T27" fmla="*/ -5295 h 8040"/>
                                <a:gd name="T28" fmla="+- 0 2933 2754"/>
                                <a:gd name="T29" fmla="*/ T28 w 4226"/>
                                <a:gd name="T30" fmla="+- 0 -5315 -11935"/>
                                <a:gd name="T31" fmla="*/ -53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9" y="6620"/>
                                  </a:moveTo>
                                  <a:lnTo>
                                    <a:pt x="172" y="6620"/>
                                  </a:lnTo>
                                  <a:lnTo>
                                    <a:pt x="169" y="6640"/>
                                  </a:lnTo>
                                  <a:lnTo>
                                    <a:pt x="172" y="6660"/>
                                  </a:lnTo>
                                  <a:lnTo>
                                    <a:pt x="185" y="6660"/>
                                  </a:lnTo>
                                  <a:lnTo>
                                    <a:pt x="179" y="6640"/>
                                  </a:lnTo>
                                  <a:lnTo>
                                    <a:pt x="176" y="6640"/>
                                  </a:lnTo>
                                  <a:lnTo>
                                    <a:pt x="179" y="6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189"/>
                          <wps:cNvSpPr>
                            <a:spLocks/>
                          </wps:cNvSpPr>
                          <wps:spPr bwMode="auto">
                            <a:xfrm>
                              <a:off x="2754" y="-11935"/>
                              <a:ext cx="4226" cy="8040"/>
                            </a:xfrm>
                            <a:custGeom>
                              <a:avLst/>
                              <a:gdLst>
                                <a:gd name="T0" fmla="+- 0 2994 2754"/>
                                <a:gd name="T1" fmla="*/ T0 w 4226"/>
                                <a:gd name="T2" fmla="+- 0 -5315 -11935"/>
                                <a:gd name="T3" fmla="*/ -5315 h 8040"/>
                                <a:gd name="T4" fmla="+- 0 2988 2754"/>
                                <a:gd name="T5" fmla="*/ T4 w 4226"/>
                                <a:gd name="T6" fmla="+- 0 -5315 -11935"/>
                                <a:gd name="T7" fmla="*/ -5315 h 8040"/>
                                <a:gd name="T8" fmla="+- 0 2990 2754"/>
                                <a:gd name="T9" fmla="*/ T8 w 4226"/>
                                <a:gd name="T10" fmla="+- 0 -5295 -11935"/>
                                <a:gd name="T11" fmla="*/ -5295 h 8040"/>
                                <a:gd name="T12" fmla="+- 0 2988 2754"/>
                                <a:gd name="T13" fmla="*/ T12 w 4226"/>
                                <a:gd name="T14" fmla="+- 0 -5295 -11935"/>
                                <a:gd name="T15" fmla="*/ -5295 h 8040"/>
                                <a:gd name="T16" fmla="+- 0 2981 2754"/>
                                <a:gd name="T17" fmla="*/ T16 w 4226"/>
                                <a:gd name="T18" fmla="+- 0 -5275 -11935"/>
                                <a:gd name="T19" fmla="*/ -5275 h 8040"/>
                                <a:gd name="T20" fmla="+- 0 2994 2754"/>
                                <a:gd name="T21" fmla="*/ T20 w 4226"/>
                                <a:gd name="T22" fmla="+- 0 -5275 -11935"/>
                                <a:gd name="T23" fmla="*/ -5275 h 8040"/>
                                <a:gd name="T24" fmla="+- 0 2997 2754"/>
                                <a:gd name="T25" fmla="*/ T24 w 4226"/>
                                <a:gd name="T26" fmla="+- 0 -5295 -11935"/>
                                <a:gd name="T27" fmla="*/ -5295 h 8040"/>
                                <a:gd name="T28" fmla="+- 0 2994 2754"/>
                                <a:gd name="T29" fmla="*/ T28 w 4226"/>
                                <a:gd name="T30" fmla="+- 0 -5315 -11935"/>
                                <a:gd name="T31" fmla="*/ -53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0" y="6620"/>
                                  </a:moveTo>
                                  <a:lnTo>
                                    <a:pt x="234" y="6620"/>
                                  </a:lnTo>
                                  <a:lnTo>
                                    <a:pt x="236" y="6640"/>
                                  </a:lnTo>
                                  <a:lnTo>
                                    <a:pt x="234" y="6640"/>
                                  </a:lnTo>
                                  <a:lnTo>
                                    <a:pt x="227" y="6660"/>
                                  </a:lnTo>
                                  <a:lnTo>
                                    <a:pt x="240" y="6660"/>
                                  </a:lnTo>
                                  <a:lnTo>
                                    <a:pt x="243" y="6640"/>
                                  </a:lnTo>
                                  <a:lnTo>
                                    <a:pt x="240" y="6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190"/>
                          <wps:cNvSpPr>
                            <a:spLocks/>
                          </wps:cNvSpPr>
                          <wps:spPr bwMode="auto">
                            <a:xfrm>
                              <a:off x="2754" y="-11935"/>
                              <a:ext cx="4226" cy="8040"/>
                            </a:xfrm>
                            <a:custGeom>
                              <a:avLst/>
                              <a:gdLst>
                                <a:gd name="T0" fmla="+- 0 6748 2754"/>
                                <a:gd name="T1" fmla="*/ T0 w 4226"/>
                                <a:gd name="T2" fmla="+- 0 -5315 -11935"/>
                                <a:gd name="T3" fmla="*/ -5315 h 8040"/>
                                <a:gd name="T4" fmla="+- 0 6742 2754"/>
                                <a:gd name="T5" fmla="*/ T4 w 4226"/>
                                <a:gd name="T6" fmla="+- 0 -5315 -11935"/>
                                <a:gd name="T7" fmla="*/ -5315 h 8040"/>
                                <a:gd name="T8" fmla="+- 0 6739 2754"/>
                                <a:gd name="T9" fmla="*/ T8 w 4226"/>
                                <a:gd name="T10" fmla="+- 0 -5295 -11935"/>
                                <a:gd name="T11" fmla="*/ -5295 h 8040"/>
                                <a:gd name="T12" fmla="+- 0 6742 2754"/>
                                <a:gd name="T13" fmla="*/ T12 w 4226"/>
                                <a:gd name="T14" fmla="+- 0 -5275 -11935"/>
                                <a:gd name="T15" fmla="*/ -5275 h 8040"/>
                                <a:gd name="T16" fmla="+- 0 6755 2754"/>
                                <a:gd name="T17" fmla="*/ T16 w 4226"/>
                                <a:gd name="T18" fmla="+- 0 -5275 -11935"/>
                                <a:gd name="T19" fmla="*/ -5275 h 8040"/>
                                <a:gd name="T20" fmla="+- 0 6748 2754"/>
                                <a:gd name="T21" fmla="*/ T20 w 4226"/>
                                <a:gd name="T22" fmla="+- 0 -5295 -11935"/>
                                <a:gd name="T23" fmla="*/ -5295 h 8040"/>
                                <a:gd name="T24" fmla="+- 0 6746 2754"/>
                                <a:gd name="T25" fmla="*/ T24 w 4226"/>
                                <a:gd name="T26" fmla="+- 0 -5295 -11935"/>
                                <a:gd name="T27" fmla="*/ -5295 h 8040"/>
                                <a:gd name="T28" fmla="+- 0 6748 2754"/>
                                <a:gd name="T29" fmla="*/ T28 w 4226"/>
                                <a:gd name="T30" fmla="+- 0 -5315 -11935"/>
                                <a:gd name="T31" fmla="*/ -53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994" y="6620"/>
                                  </a:moveTo>
                                  <a:lnTo>
                                    <a:pt x="3988" y="6620"/>
                                  </a:lnTo>
                                  <a:lnTo>
                                    <a:pt x="3985" y="6640"/>
                                  </a:lnTo>
                                  <a:lnTo>
                                    <a:pt x="3988" y="6660"/>
                                  </a:lnTo>
                                  <a:lnTo>
                                    <a:pt x="4001" y="6660"/>
                                  </a:lnTo>
                                  <a:lnTo>
                                    <a:pt x="3994" y="6640"/>
                                  </a:lnTo>
                                  <a:lnTo>
                                    <a:pt x="3992" y="6640"/>
                                  </a:lnTo>
                                  <a:lnTo>
                                    <a:pt x="3994" y="6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191"/>
                          <wps:cNvSpPr>
                            <a:spLocks/>
                          </wps:cNvSpPr>
                          <wps:spPr bwMode="auto">
                            <a:xfrm>
                              <a:off x="2754" y="-11935"/>
                              <a:ext cx="4226" cy="8040"/>
                            </a:xfrm>
                            <a:custGeom>
                              <a:avLst/>
                              <a:gdLst>
                                <a:gd name="T0" fmla="+- 0 6810 2754"/>
                                <a:gd name="T1" fmla="*/ T0 w 4226"/>
                                <a:gd name="T2" fmla="+- 0 -5315 -11935"/>
                                <a:gd name="T3" fmla="*/ -5315 h 8040"/>
                                <a:gd name="T4" fmla="+- 0 6804 2754"/>
                                <a:gd name="T5" fmla="*/ T4 w 4226"/>
                                <a:gd name="T6" fmla="+- 0 -5315 -11935"/>
                                <a:gd name="T7" fmla="*/ -5315 h 8040"/>
                                <a:gd name="T8" fmla="+- 0 6806 2754"/>
                                <a:gd name="T9" fmla="*/ T8 w 4226"/>
                                <a:gd name="T10" fmla="+- 0 -5295 -11935"/>
                                <a:gd name="T11" fmla="*/ -5295 h 8040"/>
                                <a:gd name="T12" fmla="+- 0 6804 2754"/>
                                <a:gd name="T13" fmla="*/ T12 w 4226"/>
                                <a:gd name="T14" fmla="+- 0 -5295 -11935"/>
                                <a:gd name="T15" fmla="*/ -5295 h 8040"/>
                                <a:gd name="T16" fmla="+- 0 6797 2754"/>
                                <a:gd name="T17" fmla="*/ T16 w 4226"/>
                                <a:gd name="T18" fmla="+- 0 -5275 -11935"/>
                                <a:gd name="T19" fmla="*/ -5275 h 8040"/>
                                <a:gd name="T20" fmla="+- 0 6810 2754"/>
                                <a:gd name="T21" fmla="*/ T20 w 4226"/>
                                <a:gd name="T22" fmla="+- 0 -5275 -11935"/>
                                <a:gd name="T23" fmla="*/ -5275 h 8040"/>
                                <a:gd name="T24" fmla="+- 0 6813 2754"/>
                                <a:gd name="T25" fmla="*/ T24 w 4226"/>
                                <a:gd name="T26" fmla="+- 0 -5295 -11935"/>
                                <a:gd name="T27" fmla="*/ -5295 h 8040"/>
                                <a:gd name="T28" fmla="+- 0 6810 2754"/>
                                <a:gd name="T29" fmla="*/ T28 w 4226"/>
                                <a:gd name="T30" fmla="+- 0 -5315 -11935"/>
                                <a:gd name="T31" fmla="*/ -53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56" y="6620"/>
                                  </a:moveTo>
                                  <a:lnTo>
                                    <a:pt x="4050" y="6620"/>
                                  </a:lnTo>
                                  <a:lnTo>
                                    <a:pt x="4052" y="6640"/>
                                  </a:lnTo>
                                  <a:lnTo>
                                    <a:pt x="4050" y="6640"/>
                                  </a:lnTo>
                                  <a:lnTo>
                                    <a:pt x="4043" y="6660"/>
                                  </a:lnTo>
                                  <a:lnTo>
                                    <a:pt x="4056" y="6660"/>
                                  </a:lnTo>
                                  <a:lnTo>
                                    <a:pt x="4059" y="6640"/>
                                  </a:lnTo>
                                  <a:lnTo>
                                    <a:pt x="4056" y="6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192"/>
                          <wps:cNvSpPr>
                            <a:spLocks/>
                          </wps:cNvSpPr>
                          <wps:spPr bwMode="auto">
                            <a:xfrm>
                              <a:off x="2754" y="-11935"/>
                              <a:ext cx="4226" cy="8040"/>
                            </a:xfrm>
                            <a:custGeom>
                              <a:avLst/>
                              <a:gdLst>
                                <a:gd name="T0" fmla="+- 0 2949 2754"/>
                                <a:gd name="T1" fmla="*/ T0 w 4226"/>
                                <a:gd name="T2" fmla="+- 0 -5335 -11935"/>
                                <a:gd name="T3" fmla="*/ -5335 h 8040"/>
                                <a:gd name="T4" fmla="+- 0 2946 2754"/>
                                <a:gd name="T5" fmla="*/ T4 w 4226"/>
                                <a:gd name="T6" fmla="+- 0 -5335 -11935"/>
                                <a:gd name="T7" fmla="*/ -5335 h 8040"/>
                                <a:gd name="T8" fmla="+- 0 2934 2754"/>
                                <a:gd name="T9" fmla="*/ T8 w 4226"/>
                                <a:gd name="T10" fmla="+- 0 -5315 -11935"/>
                                <a:gd name="T11" fmla="*/ -5315 h 8040"/>
                                <a:gd name="T12" fmla="+- 0 2939 2754"/>
                                <a:gd name="T13" fmla="*/ T12 w 4226"/>
                                <a:gd name="T14" fmla="+- 0 -5315 -11935"/>
                                <a:gd name="T15" fmla="*/ -5315 h 8040"/>
                                <a:gd name="T16" fmla="+- 0 2949 2754"/>
                                <a:gd name="T17" fmla="*/ T16 w 4226"/>
                                <a:gd name="T18" fmla="+- 0 -5335 -11935"/>
                                <a:gd name="T19" fmla="*/ -5335 h 8040"/>
                              </a:gdLst>
                              <a:ahLst/>
                              <a:cxnLst>
                                <a:cxn ang="0">
                                  <a:pos x="T1" y="T3"/>
                                </a:cxn>
                                <a:cxn ang="0">
                                  <a:pos x="T5" y="T7"/>
                                </a:cxn>
                                <a:cxn ang="0">
                                  <a:pos x="T9" y="T11"/>
                                </a:cxn>
                                <a:cxn ang="0">
                                  <a:pos x="T13" y="T15"/>
                                </a:cxn>
                                <a:cxn ang="0">
                                  <a:pos x="T17" y="T19"/>
                                </a:cxn>
                              </a:cxnLst>
                              <a:rect l="0" t="0" r="r" b="b"/>
                              <a:pathLst>
                                <a:path w="4226" h="8040">
                                  <a:moveTo>
                                    <a:pt x="195" y="6600"/>
                                  </a:moveTo>
                                  <a:lnTo>
                                    <a:pt x="192" y="6600"/>
                                  </a:lnTo>
                                  <a:lnTo>
                                    <a:pt x="180" y="6620"/>
                                  </a:lnTo>
                                  <a:lnTo>
                                    <a:pt x="185" y="6620"/>
                                  </a:lnTo>
                                  <a:lnTo>
                                    <a:pt x="195" y="6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193"/>
                          <wps:cNvSpPr>
                            <a:spLocks/>
                          </wps:cNvSpPr>
                          <wps:spPr bwMode="auto">
                            <a:xfrm>
                              <a:off x="2754" y="-11935"/>
                              <a:ext cx="4226" cy="8040"/>
                            </a:xfrm>
                            <a:custGeom>
                              <a:avLst/>
                              <a:gdLst>
                                <a:gd name="T0" fmla="+- 0 2975 2754"/>
                                <a:gd name="T1" fmla="*/ T0 w 4226"/>
                                <a:gd name="T2" fmla="+- 0 -5335 -11935"/>
                                <a:gd name="T3" fmla="*/ -5335 h 8040"/>
                                <a:gd name="T4" fmla="+- 0 2972 2754"/>
                                <a:gd name="T5" fmla="*/ T4 w 4226"/>
                                <a:gd name="T6" fmla="+- 0 -5335 -11935"/>
                                <a:gd name="T7" fmla="*/ -5335 h 8040"/>
                                <a:gd name="T8" fmla="+- 0 2981 2754"/>
                                <a:gd name="T9" fmla="*/ T8 w 4226"/>
                                <a:gd name="T10" fmla="+- 0 -5315 -11935"/>
                                <a:gd name="T11" fmla="*/ -5315 h 8040"/>
                                <a:gd name="T12" fmla="+- 0 2986 2754"/>
                                <a:gd name="T13" fmla="*/ T12 w 4226"/>
                                <a:gd name="T14" fmla="+- 0 -5315 -11935"/>
                                <a:gd name="T15" fmla="*/ -5315 h 8040"/>
                                <a:gd name="T16" fmla="+- 0 2975 2754"/>
                                <a:gd name="T17" fmla="*/ T16 w 4226"/>
                                <a:gd name="T18" fmla="+- 0 -5335 -11935"/>
                                <a:gd name="T19" fmla="*/ -5335 h 8040"/>
                              </a:gdLst>
                              <a:ahLst/>
                              <a:cxnLst>
                                <a:cxn ang="0">
                                  <a:pos x="T1" y="T3"/>
                                </a:cxn>
                                <a:cxn ang="0">
                                  <a:pos x="T5" y="T7"/>
                                </a:cxn>
                                <a:cxn ang="0">
                                  <a:pos x="T9" y="T11"/>
                                </a:cxn>
                                <a:cxn ang="0">
                                  <a:pos x="T13" y="T15"/>
                                </a:cxn>
                                <a:cxn ang="0">
                                  <a:pos x="T17" y="T19"/>
                                </a:cxn>
                              </a:cxnLst>
                              <a:rect l="0" t="0" r="r" b="b"/>
                              <a:pathLst>
                                <a:path w="4226" h="8040">
                                  <a:moveTo>
                                    <a:pt x="221" y="6600"/>
                                  </a:moveTo>
                                  <a:lnTo>
                                    <a:pt x="218" y="6600"/>
                                  </a:lnTo>
                                  <a:lnTo>
                                    <a:pt x="227" y="6620"/>
                                  </a:lnTo>
                                  <a:lnTo>
                                    <a:pt x="232" y="6620"/>
                                  </a:lnTo>
                                  <a:lnTo>
                                    <a:pt x="221" y="6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194"/>
                          <wps:cNvSpPr>
                            <a:spLocks/>
                          </wps:cNvSpPr>
                          <wps:spPr bwMode="auto">
                            <a:xfrm>
                              <a:off x="2754" y="-11935"/>
                              <a:ext cx="4226" cy="8040"/>
                            </a:xfrm>
                            <a:custGeom>
                              <a:avLst/>
                              <a:gdLst>
                                <a:gd name="T0" fmla="+- 0 5860 2754"/>
                                <a:gd name="T1" fmla="*/ T0 w 4226"/>
                                <a:gd name="T2" fmla="+- 0 -5355 -11935"/>
                                <a:gd name="T3" fmla="*/ -5355 h 8040"/>
                                <a:gd name="T4" fmla="+- 0 5841 2754"/>
                                <a:gd name="T5" fmla="*/ T4 w 4226"/>
                                <a:gd name="T6" fmla="+- 0 -5355 -11935"/>
                                <a:gd name="T7" fmla="*/ -5355 h 8040"/>
                                <a:gd name="T8" fmla="+- 0 5834 2754"/>
                                <a:gd name="T9" fmla="*/ T8 w 4226"/>
                                <a:gd name="T10" fmla="+- 0 -5335 -11935"/>
                                <a:gd name="T11" fmla="*/ -5335 h 8040"/>
                                <a:gd name="T12" fmla="+- 0 5834 2754"/>
                                <a:gd name="T13" fmla="*/ T12 w 4226"/>
                                <a:gd name="T14" fmla="+- 0 -5315 -11935"/>
                                <a:gd name="T15" fmla="*/ -5315 h 8040"/>
                                <a:gd name="T16" fmla="+- 0 5845 2754"/>
                                <a:gd name="T17" fmla="*/ T16 w 4226"/>
                                <a:gd name="T18" fmla="+- 0 -5315 -11935"/>
                                <a:gd name="T19" fmla="*/ -5315 h 8040"/>
                                <a:gd name="T20" fmla="+- 0 5841 2754"/>
                                <a:gd name="T21" fmla="*/ T20 w 4226"/>
                                <a:gd name="T22" fmla="+- 0 -5335 -11935"/>
                                <a:gd name="T23" fmla="*/ -5335 h 8040"/>
                                <a:gd name="T24" fmla="+- 0 5867 2754"/>
                                <a:gd name="T25" fmla="*/ T24 w 4226"/>
                                <a:gd name="T26" fmla="+- 0 -5335 -11935"/>
                                <a:gd name="T27" fmla="*/ -5335 h 8040"/>
                                <a:gd name="T28" fmla="+- 0 5860 2754"/>
                                <a:gd name="T29" fmla="*/ T28 w 4226"/>
                                <a:gd name="T30" fmla="+- 0 -5355 -11935"/>
                                <a:gd name="T31" fmla="*/ -53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106" y="6580"/>
                                  </a:moveTo>
                                  <a:lnTo>
                                    <a:pt x="3087" y="6580"/>
                                  </a:lnTo>
                                  <a:lnTo>
                                    <a:pt x="3080" y="6600"/>
                                  </a:lnTo>
                                  <a:lnTo>
                                    <a:pt x="3080" y="6620"/>
                                  </a:lnTo>
                                  <a:lnTo>
                                    <a:pt x="3091" y="6620"/>
                                  </a:lnTo>
                                  <a:lnTo>
                                    <a:pt x="3087" y="6600"/>
                                  </a:lnTo>
                                  <a:lnTo>
                                    <a:pt x="3113" y="6600"/>
                                  </a:lnTo>
                                  <a:lnTo>
                                    <a:pt x="3106" y="6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195"/>
                          <wps:cNvSpPr>
                            <a:spLocks/>
                          </wps:cNvSpPr>
                          <wps:spPr bwMode="auto">
                            <a:xfrm>
                              <a:off x="2754" y="-11935"/>
                              <a:ext cx="4226" cy="8040"/>
                            </a:xfrm>
                            <a:custGeom>
                              <a:avLst/>
                              <a:gdLst>
                                <a:gd name="T0" fmla="+- 0 5867 2754"/>
                                <a:gd name="T1" fmla="*/ T0 w 4226"/>
                                <a:gd name="T2" fmla="+- 0 -5335 -11935"/>
                                <a:gd name="T3" fmla="*/ -5335 h 8040"/>
                                <a:gd name="T4" fmla="+- 0 5860 2754"/>
                                <a:gd name="T5" fmla="*/ T4 w 4226"/>
                                <a:gd name="T6" fmla="+- 0 -5335 -11935"/>
                                <a:gd name="T7" fmla="*/ -5335 h 8040"/>
                                <a:gd name="T8" fmla="+- 0 5856 2754"/>
                                <a:gd name="T9" fmla="*/ T8 w 4226"/>
                                <a:gd name="T10" fmla="+- 0 -5315 -11935"/>
                                <a:gd name="T11" fmla="*/ -5315 h 8040"/>
                                <a:gd name="T12" fmla="+- 0 5867 2754"/>
                                <a:gd name="T13" fmla="*/ T12 w 4226"/>
                                <a:gd name="T14" fmla="+- 0 -5315 -11935"/>
                                <a:gd name="T15" fmla="*/ -5315 h 8040"/>
                                <a:gd name="T16" fmla="+- 0 5867 2754"/>
                                <a:gd name="T17" fmla="*/ T16 w 4226"/>
                                <a:gd name="T18" fmla="+- 0 -5335 -11935"/>
                                <a:gd name="T19" fmla="*/ -5335 h 8040"/>
                              </a:gdLst>
                              <a:ahLst/>
                              <a:cxnLst>
                                <a:cxn ang="0">
                                  <a:pos x="T1" y="T3"/>
                                </a:cxn>
                                <a:cxn ang="0">
                                  <a:pos x="T5" y="T7"/>
                                </a:cxn>
                                <a:cxn ang="0">
                                  <a:pos x="T9" y="T11"/>
                                </a:cxn>
                                <a:cxn ang="0">
                                  <a:pos x="T13" y="T15"/>
                                </a:cxn>
                                <a:cxn ang="0">
                                  <a:pos x="T17" y="T19"/>
                                </a:cxn>
                              </a:cxnLst>
                              <a:rect l="0" t="0" r="r" b="b"/>
                              <a:pathLst>
                                <a:path w="4226" h="8040">
                                  <a:moveTo>
                                    <a:pt x="3113" y="6600"/>
                                  </a:moveTo>
                                  <a:lnTo>
                                    <a:pt x="3106" y="6600"/>
                                  </a:lnTo>
                                  <a:lnTo>
                                    <a:pt x="3102" y="6620"/>
                                  </a:lnTo>
                                  <a:lnTo>
                                    <a:pt x="3113" y="6620"/>
                                  </a:lnTo>
                                  <a:lnTo>
                                    <a:pt x="3113" y="6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196"/>
                          <wps:cNvSpPr>
                            <a:spLocks/>
                          </wps:cNvSpPr>
                          <wps:spPr bwMode="auto">
                            <a:xfrm>
                              <a:off x="2754" y="-11935"/>
                              <a:ext cx="4226" cy="8040"/>
                            </a:xfrm>
                            <a:custGeom>
                              <a:avLst/>
                              <a:gdLst>
                                <a:gd name="T0" fmla="+- 0 6764 2754"/>
                                <a:gd name="T1" fmla="*/ T0 w 4226"/>
                                <a:gd name="T2" fmla="+- 0 -5335 -11935"/>
                                <a:gd name="T3" fmla="*/ -5335 h 8040"/>
                                <a:gd name="T4" fmla="+- 0 6762 2754"/>
                                <a:gd name="T5" fmla="*/ T4 w 4226"/>
                                <a:gd name="T6" fmla="+- 0 -5335 -11935"/>
                                <a:gd name="T7" fmla="*/ -5335 h 8040"/>
                                <a:gd name="T8" fmla="+- 0 6750 2754"/>
                                <a:gd name="T9" fmla="*/ T8 w 4226"/>
                                <a:gd name="T10" fmla="+- 0 -5315 -11935"/>
                                <a:gd name="T11" fmla="*/ -5315 h 8040"/>
                                <a:gd name="T12" fmla="+- 0 6755 2754"/>
                                <a:gd name="T13" fmla="*/ T12 w 4226"/>
                                <a:gd name="T14" fmla="+- 0 -5315 -11935"/>
                                <a:gd name="T15" fmla="*/ -5315 h 8040"/>
                                <a:gd name="T16" fmla="+- 0 6764 2754"/>
                                <a:gd name="T17" fmla="*/ T16 w 4226"/>
                                <a:gd name="T18" fmla="+- 0 -5335 -11935"/>
                                <a:gd name="T19" fmla="*/ -5335 h 8040"/>
                              </a:gdLst>
                              <a:ahLst/>
                              <a:cxnLst>
                                <a:cxn ang="0">
                                  <a:pos x="T1" y="T3"/>
                                </a:cxn>
                                <a:cxn ang="0">
                                  <a:pos x="T5" y="T7"/>
                                </a:cxn>
                                <a:cxn ang="0">
                                  <a:pos x="T9" y="T11"/>
                                </a:cxn>
                                <a:cxn ang="0">
                                  <a:pos x="T13" y="T15"/>
                                </a:cxn>
                                <a:cxn ang="0">
                                  <a:pos x="T17" y="T19"/>
                                </a:cxn>
                              </a:cxnLst>
                              <a:rect l="0" t="0" r="r" b="b"/>
                              <a:pathLst>
                                <a:path w="4226" h="8040">
                                  <a:moveTo>
                                    <a:pt x="4010" y="6600"/>
                                  </a:moveTo>
                                  <a:lnTo>
                                    <a:pt x="4008" y="6600"/>
                                  </a:lnTo>
                                  <a:lnTo>
                                    <a:pt x="3996" y="6620"/>
                                  </a:lnTo>
                                  <a:lnTo>
                                    <a:pt x="4001" y="6620"/>
                                  </a:lnTo>
                                  <a:lnTo>
                                    <a:pt x="4010" y="6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197"/>
                          <wps:cNvSpPr>
                            <a:spLocks/>
                          </wps:cNvSpPr>
                          <wps:spPr bwMode="auto">
                            <a:xfrm>
                              <a:off x="2754" y="-11935"/>
                              <a:ext cx="4226" cy="8040"/>
                            </a:xfrm>
                            <a:custGeom>
                              <a:avLst/>
                              <a:gdLst>
                                <a:gd name="T0" fmla="+- 0 6790 2754"/>
                                <a:gd name="T1" fmla="*/ T0 w 4226"/>
                                <a:gd name="T2" fmla="+- 0 -5335 -11935"/>
                                <a:gd name="T3" fmla="*/ -5335 h 8040"/>
                                <a:gd name="T4" fmla="+- 0 6788 2754"/>
                                <a:gd name="T5" fmla="*/ T4 w 4226"/>
                                <a:gd name="T6" fmla="+- 0 -5335 -11935"/>
                                <a:gd name="T7" fmla="*/ -5335 h 8040"/>
                                <a:gd name="T8" fmla="+- 0 6797 2754"/>
                                <a:gd name="T9" fmla="*/ T8 w 4226"/>
                                <a:gd name="T10" fmla="+- 0 -5315 -11935"/>
                                <a:gd name="T11" fmla="*/ -5315 h 8040"/>
                                <a:gd name="T12" fmla="+- 0 6802 2754"/>
                                <a:gd name="T13" fmla="*/ T12 w 4226"/>
                                <a:gd name="T14" fmla="+- 0 -5315 -11935"/>
                                <a:gd name="T15" fmla="*/ -5315 h 8040"/>
                                <a:gd name="T16" fmla="+- 0 6790 2754"/>
                                <a:gd name="T17" fmla="*/ T16 w 4226"/>
                                <a:gd name="T18" fmla="+- 0 -5335 -11935"/>
                                <a:gd name="T19" fmla="*/ -5335 h 8040"/>
                              </a:gdLst>
                              <a:ahLst/>
                              <a:cxnLst>
                                <a:cxn ang="0">
                                  <a:pos x="T1" y="T3"/>
                                </a:cxn>
                                <a:cxn ang="0">
                                  <a:pos x="T5" y="T7"/>
                                </a:cxn>
                                <a:cxn ang="0">
                                  <a:pos x="T9" y="T11"/>
                                </a:cxn>
                                <a:cxn ang="0">
                                  <a:pos x="T13" y="T15"/>
                                </a:cxn>
                                <a:cxn ang="0">
                                  <a:pos x="T17" y="T19"/>
                                </a:cxn>
                              </a:cxnLst>
                              <a:rect l="0" t="0" r="r" b="b"/>
                              <a:pathLst>
                                <a:path w="4226" h="8040">
                                  <a:moveTo>
                                    <a:pt x="4036" y="6600"/>
                                  </a:moveTo>
                                  <a:lnTo>
                                    <a:pt x="4034" y="6600"/>
                                  </a:lnTo>
                                  <a:lnTo>
                                    <a:pt x="4043" y="6620"/>
                                  </a:lnTo>
                                  <a:lnTo>
                                    <a:pt x="4048" y="6620"/>
                                  </a:lnTo>
                                  <a:lnTo>
                                    <a:pt x="4036" y="6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198"/>
                          <wps:cNvSpPr>
                            <a:spLocks/>
                          </wps:cNvSpPr>
                          <wps:spPr bwMode="auto">
                            <a:xfrm>
                              <a:off x="2754" y="-11935"/>
                              <a:ext cx="4226" cy="8040"/>
                            </a:xfrm>
                            <a:custGeom>
                              <a:avLst/>
                              <a:gdLst>
                                <a:gd name="T0" fmla="+- 0 2975 2754"/>
                                <a:gd name="T1" fmla="*/ T0 w 4226"/>
                                <a:gd name="T2" fmla="+- 0 -5475 -11935"/>
                                <a:gd name="T3" fmla="*/ -5475 h 8040"/>
                                <a:gd name="T4" fmla="+- 0 2946 2754"/>
                                <a:gd name="T5" fmla="*/ T4 w 4226"/>
                                <a:gd name="T6" fmla="+- 0 -5475 -11935"/>
                                <a:gd name="T7" fmla="*/ -5475 h 8040"/>
                                <a:gd name="T8" fmla="+- 0 2960 2754"/>
                                <a:gd name="T9" fmla="*/ T8 w 4226"/>
                                <a:gd name="T10" fmla="+- 0 -5455 -11935"/>
                                <a:gd name="T11" fmla="*/ -5455 h 8040"/>
                                <a:gd name="T12" fmla="+- 0 2975 2754"/>
                                <a:gd name="T13" fmla="*/ T12 w 4226"/>
                                <a:gd name="T14" fmla="+- 0 -5475 -11935"/>
                                <a:gd name="T15" fmla="*/ -5475 h 8040"/>
                              </a:gdLst>
                              <a:ahLst/>
                              <a:cxnLst>
                                <a:cxn ang="0">
                                  <a:pos x="T1" y="T3"/>
                                </a:cxn>
                                <a:cxn ang="0">
                                  <a:pos x="T5" y="T7"/>
                                </a:cxn>
                                <a:cxn ang="0">
                                  <a:pos x="T9" y="T11"/>
                                </a:cxn>
                                <a:cxn ang="0">
                                  <a:pos x="T13" y="T15"/>
                                </a:cxn>
                              </a:cxnLst>
                              <a:rect l="0" t="0" r="r" b="b"/>
                              <a:pathLst>
                                <a:path w="4226" h="8040">
                                  <a:moveTo>
                                    <a:pt x="221" y="6460"/>
                                  </a:moveTo>
                                  <a:lnTo>
                                    <a:pt x="192" y="6460"/>
                                  </a:lnTo>
                                  <a:lnTo>
                                    <a:pt x="206" y="6480"/>
                                  </a:lnTo>
                                  <a:lnTo>
                                    <a:pt x="221" y="6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199"/>
                          <wps:cNvSpPr>
                            <a:spLocks/>
                          </wps:cNvSpPr>
                          <wps:spPr bwMode="auto">
                            <a:xfrm>
                              <a:off x="2754" y="-11935"/>
                              <a:ext cx="4226" cy="8040"/>
                            </a:xfrm>
                            <a:custGeom>
                              <a:avLst/>
                              <a:gdLst>
                                <a:gd name="T0" fmla="+- 0 6790 2754"/>
                                <a:gd name="T1" fmla="*/ T0 w 4226"/>
                                <a:gd name="T2" fmla="+- 0 -5475 -11935"/>
                                <a:gd name="T3" fmla="*/ -5475 h 8040"/>
                                <a:gd name="T4" fmla="+- 0 6762 2754"/>
                                <a:gd name="T5" fmla="*/ T4 w 4226"/>
                                <a:gd name="T6" fmla="+- 0 -5475 -11935"/>
                                <a:gd name="T7" fmla="*/ -5475 h 8040"/>
                                <a:gd name="T8" fmla="+- 0 6776 2754"/>
                                <a:gd name="T9" fmla="*/ T8 w 4226"/>
                                <a:gd name="T10" fmla="+- 0 -5455 -11935"/>
                                <a:gd name="T11" fmla="*/ -5455 h 8040"/>
                                <a:gd name="T12" fmla="+- 0 6790 2754"/>
                                <a:gd name="T13" fmla="*/ T12 w 4226"/>
                                <a:gd name="T14" fmla="+- 0 -5475 -11935"/>
                                <a:gd name="T15" fmla="*/ -5475 h 8040"/>
                              </a:gdLst>
                              <a:ahLst/>
                              <a:cxnLst>
                                <a:cxn ang="0">
                                  <a:pos x="T1" y="T3"/>
                                </a:cxn>
                                <a:cxn ang="0">
                                  <a:pos x="T5" y="T7"/>
                                </a:cxn>
                                <a:cxn ang="0">
                                  <a:pos x="T9" y="T11"/>
                                </a:cxn>
                                <a:cxn ang="0">
                                  <a:pos x="T13" y="T15"/>
                                </a:cxn>
                              </a:cxnLst>
                              <a:rect l="0" t="0" r="r" b="b"/>
                              <a:pathLst>
                                <a:path w="4226" h="8040">
                                  <a:moveTo>
                                    <a:pt x="4036" y="6460"/>
                                  </a:moveTo>
                                  <a:lnTo>
                                    <a:pt x="4008" y="6460"/>
                                  </a:lnTo>
                                  <a:lnTo>
                                    <a:pt x="4022" y="6480"/>
                                  </a:lnTo>
                                  <a:lnTo>
                                    <a:pt x="4036" y="6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200"/>
                          <wps:cNvSpPr>
                            <a:spLocks/>
                          </wps:cNvSpPr>
                          <wps:spPr bwMode="auto">
                            <a:xfrm>
                              <a:off x="2754" y="-11935"/>
                              <a:ext cx="4226" cy="8040"/>
                            </a:xfrm>
                            <a:custGeom>
                              <a:avLst/>
                              <a:gdLst>
                                <a:gd name="T0" fmla="+- 0 2933 2754"/>
                                <a:gd name="T1" fmla="*/ T0 w 4226"/>
                                <a:gd name="T2" fmla="+- 0 -5495 -11935"/>
                                <a:gd name="T3" fmla="*/ -5495 h 8040"/>
                                <a:gd name="T4" fmla="+- 0 2926 2754"/>
                                <a:gd name="T5" fmla="*/ T4 w 4226"/>
                                <a:gd name="T6" fmla="+- 0 -5495 -11935"/>
                                <a:gd name="T7" fmla="*/ -5495 h 8040"/>
                                <a:gd name="T8" fmla="+- 0 2934 2754"/>
                                <a:gd name="T9" fmla="*/ T8 w 4226"/>
                                <a:gd name="T10" fmla="+- 0 -5475 -11935"/>
                                <a:gd name="T11" fmla="*/ -5475 h 8040"/>
                                <a:gd name="T12" fmla="+- 0 2939 2754"/>
                                <a:gd name="T13" fmla="*/ T12 w 4226"/>
                                <a:gd name="T14" fmla="+- 0 -5475 -11935"/>
                                <a:gd name="T15" fmla="*/ -5475 h 8040"/>
                                <a:gd name="T16" fmla="+- 0 2933 2754"/>
                                <a:gd name="T17" fmla="*/ T16 w 4226"/>
                                <a:gd name="T18" fmla="+- 0 -5495 -11935"/>
                                <a:gd name="T19" fmla="*/ -5495 h 8040"/>
                              </a:gdLst>
                              <a:ahLst/>
                              <a:cxnLst>
                                <a:cxn ang="0">
                                  <a:pos x="T1" y="T3"/>
                                </a:cxn>
                                <a:cxn ang="0">
                                  <a:pos x="T5" y="T7"/>
                                </a:cxn>
                                <a:cxn ang="0">
                                  <a:pos x="T9" y="T11"/>
                                </a:cxn>
                                <a:cxn ang="0">
                                  <a:pos x="T13" y="T15"/>
                                </a:cxn>
                                <a:cxn ang="0">
                                  <a:pos x="T17" y="T19"/>
                                </a:cxn>
                              </a:cxnLst>
                              <a:rect l="0" t="0" r="r" b="b"/>
                              <a:pathLst>
                                <a:path w="4226" h="8040">
                                  <a:moveTo>
                                    <a:pt x="179" y="6440"/>
                                  </a:moveTo>
                                  <a:lnTo>
                                    <a:pt x="172" y="6440"/>
                                  </a:lnTo>
                                  <a:lnTo>
                                    <a:pt x="180" y="6460"/>
                                  </a:lnTo>
                                  <a:lnTo>
                                    <a:pt x="185" y="6460"/>
                                  </a:lnTo>
                                  <a:lnTo>
                                    <a:pt x="179" y="6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201"/>
                          <wps:cNvSpPr>
                            <a:spLocks/>
                          </wps:cNvSpPr>
                          <wps:spPr bwMode="auto">
                            <a:xfrm>
                              <a:off x="2754" y="-11935"/>
                              <a:ext cx="4226" cy="8040"/>
                            </a:xfrm>
                            <a:custGeom>
                              <a:avLst/>
                              <a:gdLst>
                                <a:gd name="T0" fmla="+- 0 2994 2754"/>
                                <a:gd name="T1" fmla="*/ T0 w 4226"/>
                                <a:gd name="T2" fmla="+- 0 -5495 -11935"/>
                                <a:gd name="T3" fmla="*/ -5495 h 8040"/>
                                <a:gd name="T4" fmla="+- 0 2988 2754"/>
                                <a:gd name="T5" fmla="*/ T4 w 4226"/>
                                <a:gd name="T6" fmla="+- 0 -5495 -11935"/>
                                <a:gd name="T7" fmla="*/ -5495 h 8040"/>
                                <a:gd name="T8" fmla="+- 0 2981 2754"/>
                                <a:gd name="T9" fmla="*/ T8 w 4226"/>
                                <a:gd name="T10" fmla="+- 0 -5475 -11935"/>
                                <a:gd name="T11" fmla="*/ -5475 h 8040"/>
                                <a:gd name="T12" fmla="+- 0 2986 2754"/>
                                <a:gd name="T13" fmla="*/ T12 w 4226"/>
                                <a:gd name="T14" fmla="+- 0 -5475 -11935"/>
                                <a:gd name="T15" fmla="*/ -5475 h 8040"/>
                                <a:gd name="T16" fmla="+- 0 2994 2754"/>
                                <a:gd name="T17" fmla="*/ T16 w 4226"/>
                                <a:gd name="T18" fmla="+- 0 -5495 -11935"/>
                                <a:gd name="T19" fmla="*/ -5495 h 8040"/>
                              </a:gdLst>
                              <a:ahLst/>
                              <a:cxnLst>
                                <a:cxn ang="0">
                                  <a:pos x="T1" y="T3"/>
                                </a:cxn>
                                <a:cxn ang="0">
                                  <a:pos x="T5" y="T7"/>
                                </a:cxn>
                                <a:cxn ang="0">
                                  <a:pos x="T9" y="T11"/>
                                </a:cxn>
                                <a:cxn ang="0">
                                  <a:pos x="T13" y="T15"/>
                                </a:cxn>
                                <a:cxn ang="0">
                                  <a:pos x="T17" y="T19"/>
                                </a:cxn>
                              </a:cxnLst>
                              <a:rect l="0" t="0" r="r" b="b"/>
                              <a:pathLst>
                                <a:path w="4226" h="8040">
                                  <a:moveTo>
                                    <a:pt x="240" y="6440"/>
                                  </a:moveTo>
                                  <a:lnTo>
                                    <a:pt x="234" y="6440"/>
                                  </a:lnTo>
                                  <a:lnTo>
                                    <a:pt x="227" y="6460"/>
                                  </a:lnTo>
                                  <a:lnTo>
                                    <a:pt x="232" y="6460"/>
                                  </a:lnTo>
                                  <a:lnTo>
                                    <a:pt x="240" y="6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202"/>
                          <wps:cNvSpPr>
                            <a:spLocks/>
                          </wps:cNvSpPr>
                          <wps:spPr bwMode="auto">
                            <a:xfrm>
                              <a:off x="2754" y="-11935"/>
                              <a:ext cx="4226" cy="8040"/>
                            </a:xfrm>
                            <a:custGeom>
                              <a:avLst/>
                              <a:gdLst>
                                <a:gd name="T0" fmla="+- 0 5860 2754"/>
                                <a:gd name="T1" fmla="*/ T0 w 4226"/>
                                <a:gd name="T2" fmla="+- 0 -5515 -11935"/>
                                <a:gd name="T3" fmla="*/ -5515 h 8040"/>
                                <a:gd name="T4" fmla="+- 0 5841 2754"/>
                                <a:gd name="T5" fmla="*/ T4 w 4226"/>
                                <a:gd name="T6" fmla="+- 0 -5515 -11935"/>
                                <a:gd name="T7" fmla="*/ -5515 h 8040"/>
                                <a:gd name="T8" fmla="+- 0 5834 2754"/>
                                <a:gd name="T9" fmla="*/ T8 w 4226"/>
                                <a:gd name="T10" fmla="+- 0 -5495 -11935"/>
                                <a:gd name="T11" fmla="*/ -5495 h 8040"/>
                                <a:gd name="T12" fmla="+- 0 5834 2754"/>
                                <a:gd name="T13" fmla="*/ T12 w 4226"/>
                                <a:gd name="T14" fmla="+- 0 -5475 -11935"/>
                                <a:gd name="T15" fmla="*/ -5475 h 8040"/>
                                <a:gd name="T16" fmla="+- 0 5845 2754"/>
                                <a:gd name="T17" fmla="*/ T16 w 4226"/>
                                <a:gd name="T18" fmla="+- 0 -5475 -11935"/>
                                <a:gd name="T19" fmla="*/ -5475 h 8040"/>
                                <a:gd name="T20" fmla="+- 0 5841 2754"/>
                                <a:gd name="T21" fmla="*/ T20 w 4226"/>
                                <a:gd name="T22" fmla="+- 0 -5495 -11935"/>
                                <a:gd name="T23" fmla="*/ -5495 h 8040"/>
                                <a:gd name="T24" fmla="+- 0 5867 2754"/>
                                <a:gd name="T25" fmla="*/ T24 w 4226"/>
                                <a:gd name="T26" fmla="+- 0 -5495 -11935"/>
                                <a:gd name="T27" fmla="*/ -5495 h 8040"/>
                                <a:gd name="T28" fmla="+- 0 5860 2754"/>
                                <a:gd name="T29" fmla="*/ T28 w 4226"/>
                                <a:gd name="T30" fmla="+- 0 -5515 -11935"/>
                                <a:gd name="T31" fmla="*/ -55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106" y="6420"/>
                                  </a:moveTo>
                                  <a:lnTo>
                                    <a:pt x="3087" y="6420"/>
                                  </a:lnTo>
                                  <a:lnTo>
                                    <a:pt x="3080" y="6440"/>
                                  </a:lnTo>
                                  <a:lnTo>
                                    <a:pt x="3080" y="6460"/>
                                  </a:lnTo>
                                  <a:lnTo>
                                    <a:pt x="3091" y="6460"/>
                                  </a:lnTo>
                                  <a:lnTo>
                                    <a:pt x="3087" y="6440"/>
                                  </a:lnTo>
                                  <a:lnTo>
                                    <a:pt x="3113" y="6440"/>
                                  </a:lnTo>
                                  <a:lnTo>
                                    <a:pt x="3106" y="6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203"/>
                          <wps:cNvSpPr>
                            <a:spLocks/>
                          </wps:cNvSpPr>
                          <wps:spPr bwMode="auto">
                            <a:xfrm>
                              <a:off x="2754" y="-11935"/>
                              <a:ext cx="4226" cy="8040"/>
                            </a:xfrm>
                            <a:custGeom>
                              <a:avLst/>
                              <a:gdLst>
                                <a:gd name="T0" fmla="+- 0 5867 2754"/>
                                <a:gd name="T1" fmla="*/ T0 w 4226"/>
                                <a:gd name="T2" fmla="+- 0 -5495 -11935"/>
                                <a:gd name="T3" fmla="*/ -5495 h 8040"/>
                                <a:gd name="T4" fmla="+- 0 5860 2754"/>
                                <a:gd name="T5" fmla="*/ T4 w 4226"/>
                                <a:gd name="T6" fmla="+- 0 -5495 -11935"/>
                                <a:gd name="T7" fmla="*/ -5495 h 8040"/>
                                <a:gd name="T8" fmla="+- 0 5856 2754"/>
                                <a:gd name="T9" fmla="*/ T8 w 4226"/>
                                <a:gd name="T10" fmla="+- 0 -5475 -11935"/>
                                <a:gd name="T11" fmla="*/ -5475 h 8040"/>
                                <a:gd name="T12" fmla="+- 0 5867 2754"/>
                                <a:gd name="T13" fmla="*/ T12 w 4226"/>
                                <a:gd name="T14" fmla="+- 0 -5475 -11935"/>
                                <a:gd name="T15" fmla="*/ -5475 h 8040"/>
                                <a:gd name="T16" fmla="+- 0 5867 2754"/>
                                <a:gd name="T17" fmla="*/ T16 w 4226"/>
                                <a:gd name="T18" fmla="+- 0 -5495 -11935"/>
                                <a:gd name="T19" fmla="*/ -5495 h 8040"/>
                              </a:gdLst>
                              <a:ahLst/>
                              <a:cxnLst>
                                <a:cxn ang="0">
                                  <a:pos x="T1" y="T3"/>
                                </a:cxn>
                                <a:cxn ang="0">
                                  <a:pos x="T5" y="T7"/>
                                </a:cxn>
                                <a:cxn ang="0">
                                  <a:pos x="T9" y="T11"/>
                                </a:cxn>
                                <a:cxn ang="0">
                                  <a:pos x="T13" y="T15"/>
                                </a:cxn>
                                <a:cxn ang="0">
                                  <a:pos x="T17" y="T19"/>
                                </a:cxn>
                              </a:cxnLst>
                              <a:rect l="0" t="0" r="r" b="b"/>
                              <a:pathLst>
                                <a:path w="4226" h="8040">
                                  <a:moveTo>
                                    <a:pt x="3113" y="6440"/>
                                  </a:moveTo>
                                  <a:lnTo>
                                    <a:pt x="3106" y="6440"/>
                                  </a:lnTo>
                                  <a:lnTo>
                                    <a:pt x="3102" y="6460"/>
                                  </a:lnTo>
                                  <a:lnTo>
                                    <a:pt x="3113" y="6460"/>
                                  </a:lnTo>
                                  <a:lnTo>
                                    <a:pt x="3113" y="6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204"/>
                          <wps:cNvSpPr>
                            <a:spLocks/>
                          </wps:cNvSpPr>
                          <wps:spPr bwMode="auto">
                            <a:xfrm>
                              <a:off x="2754" y="-11935"/>
                              <a:ext cx="4226" cy="8040"/>
                            </a:xfrm>
                            <a:custGeom>
                              <a:avLst/>
                              <a:gdLst>
                                <a:gd name="T0" fmla="+- 0 6748 2754"/>
                                <a:gd name="T1" fmla="*/ T0 w 4226"/>
                                <a:gd name="T2" fmla="+- 0 -5495 -11935"/>
                                <a:gd name="T3" fmla="*/ -5495 h 8040"/>
                                <a:gd name="T4" fmla="+- 0 6742 2754"/>
                                <a:gd name="T5" fmla="*/ T4 w 4226"/>
                                <a:gd name="T6" fmla="+- 0 -5495 -11935"/>
                                <a:gd name="T7" fmla="*/ -5495 h 8040"/>
                                <a:gd name="T8" fmla="+- 0 6750 2754"/>
                                <a:gd name="T9" fmla="*/ T8 w 4226"/>
                                <a:gd name="T10" fmla="+- 0 -5475 -11935"/>
                                <a:gd name="T11" fmla="*/ -5475 h 8040"/>
                                <a:gd name="T12" fmla="+- 0 6755 2754"/>
                                <a:gd name="T13" fmla="*/ T12 w 4226"/>
                                <a:gd name="T14" fmla="+- 0 -5475 -11935"/>
                                <a:gd name="T15" fmla="*/ -5475 h 8040"/>
                                <a:gd name="T16" fmla="+- 0 6748 2754"/>
                                <a:gd name="T17" fmla="*/ T16 w 4226"/>
                                <a:gd name="T18" fmla="+- 0 -5495 -11935"/>
                                <a:gd name="T19" fmla="*/ -5495 h 8040"/>
                              </a:gdLst>
                              <a:ahLst/>
                              <a:cxnLst>
                                <a:cxn ang="0">
                                  <a:pos x="T1" y="T3"/>
                                </a:cxn>
                                <a:cxn ang="0">
                                  <a:pos x="T5" y="T7"/>
                                </a:cxn>
                                <a:cxn ang="0">
                                  <a:pos x="T9" y="T11"/>
                                </a:cxn>
                                <a:cxn ang="0">
                                  <a:pos x="T13" y="T15"/>
                                </a:cxn>
                                <a:cxn ang="0">
                                  <a:pos x="T17" y="T19"/>
                                </a:cxn>
                              </a:cxnLst>
                              <a:rect l="0" t="0" r="r" b="b"/>
                              <a:pathLst>
                                <a:path w="4226" h="8040">
                                  <a:moveTo>
                                    <a:pt x="3994" y="6440"/>
                                  </a:moveTo>
                                  <a:lnTo>
                                    <a:pt x="3988" y="6440"/>
                                  </a:lnTo>
                                  <a:lnTo>
                                    <a:pt x="3996" y="6460"/>
                                  </a:lnTo>
                                  <a:lnTo>
                                    <a:pt x="4001" y="6460"/>
                                  </a:lnTo>
                                  <a:lnTo>
                                    <a:pt x="3994" y="6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205"/>
                          <wps:cNvSpPr>
                            <a:spLocks/>
                          </wps:cNvSpPr>
                          <wps:spPr bwMode="auto">
                            <a:xfrm>
                              <a:off x="2754" y="-11935"/>
                              <a:ext cx="4226" cy="8040"/>
                            </a:xfrm>
                            <a:custGeom>
                              <a:avLst/>
                              <a:gdLst>
                                <a:gd name="T0" fmla="+- 0 6810 2754"/>
                                <a:gd name="T1" fmla="*/ T0 w 4226"/>
                                <a:gd name="T2" fmla="+- 0 -5495 -11935"/>
                                <a:gd name="T3" fmla="*/ -5495 h 8040"/>
                                <a:gd name="T4" fmla="+- 0 6804 2754"/>
                                <a:gd name="T5" fmla="*/ T4 w 4226"/>
                                <a:gd name="T6" fmla="+- 0 -5495 -11935"/>
                                <a:gd name="T7" fmla="*/ -5495 h 8040"/>
                                <a:gd name="T8" fmla="+- 0 6797 2754"/>
                                <a:gd name="T9" fmla="*/ T8 w 4226"/>
                                <a:gd name="T10" fmla="+- 0 -5475 -11935"/>
                                <a:gd name="T11" fmla="*/ -5475 h 8040"/>
                                <a:gd name="T12" fmla="+- 0 6802 2754"/>
                                <a:gd name="T13" fmla="*/ T12 w 4226"/>
                                <a:gd name="T14" fmla="+- 0 -5475 -11935"/>
                                <a:gd name="T15" fmla="*/ -5475 h 8040"/>
                                <a:gd name="T16" fmla="+- 0 6810 2754"/>
                                <a:gd name="T17" fmla="*/ T16 w 4226"/>
                                <a:gd name="T18" fmla="+- 0 -5495 -11935"/>
                                <a:gd name="T19" fmla="*/ -5495 h 8040"/>
                              </a:gdLst>
                              <a:ahLst/>
                              <a:cxnLst>
                                <a:cxn ang="0">
                                  <a:pos x="T1" y="T3"/>
                                </a:cxn>
                                <a:cxn ang="0">
                                  <a:pos x="T5" y="T7"/>
                                </a:cxn>
                                <a:cxn ang="0">
                                  <a:pos x="T9" y="T11"/>
                                </a:cxn>
                                <a:cxn ang="0">
                                  <a:pos x="T13" y="T15"/>
                                </a:cxn>
                                <a:cxn ang="0">
                                  <a:pos x="T17" y="T19"/>
                                </a:cxn>
                              </a:cxnLst>
                              <a:rect l="0" t="0" r="r" b="b"/>
                              <a:pathLst>
                                <a:path w="4226" h="8040">
                                  <a:moveTo>
                                    <a:pt x="4056" y="6440"/>
                                  </a:moveTo>
                                  <a:lnTo>
                                    <a:pt x="4050" y="6440"/>
                                  </a:lnTo>
                                  <a:lnTo>
                                    <a:pt x="4043" y="6460"/>
                                  </a:lnTo>
                                  <a:lnTo>
                                    <a:pt x="4048" y="6460"/>
                                  </a:lnTo>
                                  <a:lnTo>
                                    <a:pt x="4056" y="6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206"/>
                          <wps:cNvSpPr>
                            <a:spLocks/>
                          </wps:cNvSpPr>
                          <wps:spPr bwMode="auto">
                            <a:xfrm>
                              <a:off x="2754" y="-11935"/>
                              <a:ext cx="4226" cy="8040"/>
                            </a:xfrm>
                            <a:custGeom>
                              <a:avLst/>
                              <a:gdLst>
                                <a:gd name="T0" fmla="+- 0 2949 2754"/>
                                <a:gd name="T1" fmla="*/ T0 w 4226"/>
                                <a:gd name="T2" fmla="+- 0 -5535 -11935"/>
                                <a:gd name="T3" fmla="*/ -5535 h 8040"/>
                                <a:gd name="T4" fmla="+- 0 2934 2754"/>
                                <a:gd name="T5" fmla="*/ T4 w 4226"/>
                                <a:gd name="T6" fmla="+- 0 -5535 -11935"/>
                                <a:gd name="T7" fmla="*/ -5535 h 8040"/>
                                <a:gd name="T8" fmla="+- 0 2926 2754"/>
                                <a:gd name="T9" fmla="*/ T8 w 4226"/>
                                <a:gd name="T10" fmla="+- 0 -5515 -11935"/>
                                <a:gd name="T11" fmla="*/ -5515 h 8040"/>
                                <a:gd name="T12" fmla="+- 0 2923 2754"/>
                                <a:gd name="T13" fmla="*/ T12 w 4226"/>
                                <a:gd name="T14" fmla="+- 0 -5495 -11935"/>
                                <a:gd name="T15" fmla="*/ -5495 h 8040"/>
                                <a:gd name="T16" fmla="+- 0 2930 2754"/>
                                <a:gd name="T17" fmla="*/ T16 w 4226"/>
                                <a:gd name="T18" fmla="+- 0 -5495 -11935"/>
                                <a:gd name="T19" fmla="*/ -5495 h 8040"/>
                                <a:gd name="T20" fmla="+- 0 2933 2754"/>
                                <a:gd name="T21" fmla="*/ T20 w 4226"/>
                                <a:gd name="T22" fmla="+- 0 -5515 -11935"/>
                                <a:gd name="T23" fmla="*/ -5515 h 8040"/>
                                <a:gd name="T24" fmla="+- 0 2939 2754"/>
                                <a:gd name="T25" fmla="*/ T24 w 4226"/>
                                <a:gd name="T26" fmla="+- 0 -5515 -11935"/>
                                <a:gd name="T27" fmla="*/ -5515 h 8040"/>
                                <a:gd name="T28" fmla="+- 0 2949 2754"/>
                                <a:gd name="T29" fmla="*/ T28 w 4226"/>
                                <a:gd name="T30" fmla="+- 0 -5535 -11935"/>
                                <a:gd name="T31" fmla="*/ -5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95" y="6400"/>
                                  </a:moveTo>
                                  <a:lnTo>
                                    <a:pt x="180" y="6400"/>
                                  </a:lnTo>
                                  <a:lnTo>
                                    <a:pt x="172" y="6420"/>
                                  </a:lnTo>
                                  <a:lnTo>
                                    <a:pt x="169" y="6440"/>
                                  </a:lnTo>
                                  <a:lnTo>
                                    <a:pt x="176" y="6440"/>
                                  </a:lnTo>
                                  <a:lnTo>
                                    <a:pt x="179" y="6420"/>
                                  </a:lnTo>
                                  <a:lnTo>
                                    <a:pt x="185" y="6420"/>
                                  </a:lnTo>
                                  <a:lnTo>
                                    <a:pt x="195" y="6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207"/>
                          <wps:cNvSpPr>
                            <a:spLocks/>
                          </wps:cNvSpPr>
                          <wps:spPr bwMode="auto">
                            <a:xfrm>
                              <a:off x="2754" y="-11935"/>
                              <a:ext cx="4226" cy="8040"/>
                            </a:xfrm>
                            <a:custGeom>
                              <a:avLst/>
                              <a:gdLst>
                                <a:gd name="T0" fmla="+- 0 2986 2754"/>
                                <a:gd name="T1" fmla="*/ T0 w 4226"/>
                                <a:gd name="T2" fmla="+- 0 -5535 -11935"/>
                                <a:gd name="T3" fmla="*/ -5535 h 8040"/>
                                <a:gd name="T4" fmla="+- 0 2972 2754"/>
                                <a:gd name="T5" fmla="*/ T4 w 4226"/>
                                <a:gd name="T6" fmla="+- 0 -5535 -11935"/>
                                <a:gd name="T7" fmla="*/ -5535 h 8040"/>
                                <a:gd name="T8" fmla="+- 0 2981 2754"/>
                                <a:gd name="T9" fmla="*/ T8 w 4226"/>
                                <a:gd name="T10" fmla="+- 0 -5515 -11935"/>
                                <a:gd name="T11" fmla="*/ -5515 h 8040"/>
                                <a:gd name="T12" fmla="+- 0 2988 2754"/>
                                <a:gd name="T13" fmla="*/ T12 w 4226"/>
                                <a:gd name="T14" fmla="+- 0 -5515 -11935"/>
                                <a:gd name="T15" fmla="*/ -5515 h 8040"/>
                                <a:gd name="T16" fmla="+- 0 2990 2754"/>
                                <a:gd name="T17" fmla="*/ T16 w 4226"/>
                                <a:gd name="T18" fmla="+- 0 -5495 -11935"/>
                                <a:gd name="T19" fmla="*/ -5495 h 8040"/>
                                <a:gd name="T20" fmla="+- 0 2997 2754"/>
                                <a:gd name="T21" fmla="*/ T20 w 4226"/>
                                <a:gd name="T22" fmla="+- 0 -5495 -11935"/>
                                <a:gd name="T23" fmla="*/ -5495 h 8040"/>
                                <a:gd name="T24" fmla="+- 0 2994 2754"/>
                                <a:gd name="T25" fmla="*/ T24 w 4226"/>
                                <a:gd name="T26" fmla="+- 0 -5515 -11935"/>
                                <a:gd name="T27" fmla="*/ -5515 h 8040"/>
                                <a:gd name="T28" fmla="+- 0 2986 2754"/>
                                <a:gd name="T29" fmla="*/ T28 w 4226"/>
                                <a:gd name="T30" fmla="+- 0 -5535 -11935"/>
                                <a:gd name="T31" fmla="*/ -5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32" y="6400"/>
                                  </a:moveTo>
                                  <a:lnTo>
                                    <a:pt x="218" y="6400"/>
                                  </a:lnTo>
                                  <a:lnTo>
                                    <a:pt x="227" y="6420"/>
                                  </a:lnTo>
                                  <a:lnTo>
                                    <a:pt x="234" y="6420"/>
                                  </a:lnTo>
                                  <a:lnTo>
                                    <a:pt x="236" y="6440"/>
                                  </a:lnTo>
                                  <a:lnTo>
                                    <a:pt x="243" y="6440"/>
                                  </a:lnTo>
                                  <a:lnTo>
                                    <a:pt x="240" y="6420"/>
                                  </a:lnTo>
                                  <a:lnTo>
                                    <a:pt x="232" y="6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208"/>
                          <wps:cNvSpPr>
                            <a:spLocks/>
                          </wps:cNvSpPr>
                          <wps:spPr bwMode="auto">
                            <a:xfrm>
                              <a:off x="2754" y="-11935"/>
                              <a:ext cx="4226" cy="8040"/>
                            </a:xfrm>
                            <a:custGeom>
                              <a:avLst/>
                              <a:gdLst>
                                <a:gd name="T0" fmla="+- 0 3440 2754"/>
                                <a:gd name="T1" fmla="*/ T0 w 4226"/>
                                <a:gd name="T2" fmla="+- 0 -5535 -11935"/>
                                <a:gd name="T3" fmla="*/ -5535 h 8040"/>
                                <a:gd name="T4" fmla="+- 0 3433 2754"/>
                                <a:gd name="T5" fmla="*/ T4 w 4226"/>
                                <a:gd name="T6" fmla="+- 0 -5535 -11935"/>
                                <a:gd name="T7" fmla="*/ -5535 h 8040"/>
                                <a:gd name="T8" fmla="+- 0 3433 2754"/>
                                <a:gd name="T9" fmla="*/ T8 w 4226"/>
                                <a:gd name="T10" fmla="+- 0 -5515 -11935"/>
                                <a:gd name="T11" fmla="*/ -5515 h 8040"/>
                                <a:gd name="T12" fmla="+- 0 3440 2754"/>
                                <a:gd name="T13" fmla="*/ T12 w 4226"/>
                                <a:gd name="T14" fmla="+- 0 -5495 -11935"/>
                                <a:gd name="T15" fmla="*/ -5495 h 8040"/>
                                <a:gd name="T16" fmla="+- 0 3459 2754"/>
                                <a:gd name="T17" fmla="*/ T16 w 4226"/>
                                <a:gd name="T18" fmla="+- 0 -5495 -11935"/>
                                <a:gd name="T19" fmla="*/ -5495 h 8040"/>
                                <a:gd name="T20" fmla="+- 0 3467 2754"/>
                                <a:gd name="T21" fmla="*/ T20 w 4226"/>
                                <a:gd name="T22" fmla="+- 0 -5515 -11935"/>
                                <a:gd name="T23" fmla="*/ -5515 h 8040"/>
                                <a:gd name="T24" fmla="+- 0 3440 2754"/>
                                <a:gd name="T25" fmla="*/ T24 w 4226"/>
                                <a:gd name="T26" fmla="+- 0 -5515 -11935"/>
                                <a:gd name="T27" fmla="*/ -5515 h 8040"/>
                                <a:gd name="T28" fmla="+- 0 3440 2754"/>
                                <a:gd name="T29" fmla="*/ T28 w 4226"/>
                                <a:gd name="T30" fmla="+- 0 -5535 -11935"/>
                                <a:gd name="T31" fmla="*/ -5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686" y="6400"/>
                                  </a:moveTo>
                                  <a:lnTo>
                                    <a:pt x="679" y="6400"/>
                                  </a:lnTo>
                                  <a:lnTo>
                                    <a:pt x="679" y="6420"/>
                                  </a:lnTo>
                                  <a:lnTo>
                                    <a:pt x="686" y="6440"/>
                                  </a:lnTo>
                                  <a:lnTo>
                                    <a:pt x="705" y="6440"/>
                                  </a:lnTo>
                                  <a:lnTo>
                                    <a:pt x="713" y="6420"/>
                                  </a:lnTo>
                                  <a:lnTo>
                                    <a:pt x="686" y="6420"/>
                                  </a:lnTo>
                                  <a:lnTo>
                                    <a:pt x="686" y="6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209"/>
                          <wps:cNvSpPr>
                            <a:spLocks/>
                          </wps:cNvSpPr>
                          <wps:spPr bwMode="auto">
                            <a:xfrm>
                              <a:off x="2754" y="-11935"/>
                              <a:ext cx="4226" cy="8040"/>
                            </a:xfrm>
                            <a:custGeom>
                              <a:avLst/>
                              <a:gdLst>
                                <a:gd name="T0" fmla="+- 0 6764 2754"/>
                                <a:gd name="T1" fmla="*/ T0 w 4226"/>
                                <a:gd name="T2" fmla="+- 0 -5535 -11935"/>
                                <a:gd name="T3" fmla="*/ -5535 h 8040"/>
                                <a:gd name="T4" fmla="+- 0 6750 2754"/>
                                <a:gd name="T5" fmla="*/ T4 w 4226"/>
                                <a:gd name="T6" fmla="+- 0 -5535 -11935"/>
                                <a:gd name="T7" fmla="*/ -5535 h 8040"/>
                                <a:gd name="T8" fmla="+- 0 6742 2754"/>
                                <a:gd name="T9" fmla="*/ T8 w 4226"/>
                                <a:gd name="T10" fmla="+- 0 -5515 -11935"/>
                                <a:gd name="T11" fmla="*/ -5515 h 8040"/>
                                <a:gd name="T12" fmla="+- 0 6739 2754"/>
                                <a:gd name="T13" fmla="*/ T12 w 4226"/>
                                <a:gd name="T14" fmla="+- 0 -5495 -11935"/>
                                <a:gd name="T15" fmla="*/ -5495 h 8040"/>
                                <a:gd name="T16" fmla="+- 0 6746 2754"/>
                                <a:gd name="T17" fmla="*/ T16 w 4226"/>
                                <a:gd name="T18" fmla="+- 0 -5495 -11935"/>
                                <a:gd name="T19" fmla="*/ -5495 h 8040"/>
                                <a:gd name="T20" fmla="+- 0 6748 2754"/>
                                <a:gd name="T21" fmla="*/ T20 w 4226"/>
                                <a:gd name="T22" fmla="+- 0 -5515 -11935"/>
                                <a:gd name="T23" fmla="*/ -5515 h 8040"/>
                                <a:gd name="T24" fmla="+- 0 6755 2754"/>
                                <a:gd name="T25" fmla="*/ T24 w 4226"/>
                                <a:gd name="T26" fmla="+- 0 -5515 -11935"/>
                                <a:gd name="T27" fmla="*/ -5515 h 8040"/>
                                <a:gd name="T28" fmla="+- 0 6764 2754"/>
                                <a:gd name="T29" fmla="*/ T28 w 4226"/>
                                <a:gd name="T30" fmla="+- 0 -5535 -11935"/>
                                <a:gd name="T31" fmla="*/ -5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10" y="6400"/>
                                  </a:moveTo>
                                  <a:lnTo>
                                    <a:pt x="3996" y="6400"/>
                                  </a:lnTo>
                                  <a:lnTo>
                                    <a:pt x="3988" y="6420"/>
                                  </a:lnTo>
                                  <a:lnTo>
                                    <a:pt x="3985" y="6440"/>
                                  </a:lnTo>
                                  <a:lnTo>
                                    <a:pt x="3992" y="6440"/>
                                  </a:lnTo>
                                  <a:lnTo>
                                    <a:pt x="3994" y="6420"/>
                                  </a:lnTo>
                                  <a:lnTo>
                                    <a:pt x="4001" y="6420"/>
                                  </a:lnTo>
                                  <a:lnTo>
                                    <a:pt x="4010" y="6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210"/>
                          <wps:cNvSpPr>
                            <a:spLocks/>
                          </wps:cNvSpPr>
                          <wps:spPr bwMode="auto">
                            <a:xfrm>
                              <a:off x="2754" y="-11935"/>
                              <a:ext cx="4226" cy="8040"/>
                            </a:xfrm>
                            <a:custGeom>
                              <a:avLst/>
                              <a:gdLst>
                                <a:gd name="T0" fmla="+- 0 6802 2754"/>
                                <a:gd name="T1" fmla="*/ T0 w 4226"/>
                                <a:gd name="T2" fmla="+- 0 -5535 -11935"/>
                                <a:gd name="T3" fmla="*/ -5535 h 8040"/>
                                <a:gd name="T4" fmla="+- 0 6788 2754"/>
                                <a:gd name="T5" fmla="*/ T4 w 4226"/>
                                <a:gd name="T6" fmla="+- 0 -5535 -11935"/>
                                <a:gd name="T7" fmla="*/ -5535 h 8040"/>
                                <a:gd name="T8" fmla="+- 0 6797 2754"/>
                                <a:gd name="T9" fmla="*/ T8 w 4226"/>
                                <a:gd name="T10" fmla="+- 0 -5515 -11935"/>
                                <a:gd name="T11" fmla="*/ -5515 h 8040"/>
                                <a:gd name="T12" fmla="+- 0 6804 2754"/>
                                <a:gd name="T13" fmla="*/ T12 w 4226"/>
                                <a:gd name="T14" fmla="+- 0 -5515 -11935"/>
                                <a:gd name="T15" fmla="*/ -5515 h 8040"/>
                                <a:gd name="T16" fmla="+- 0 6806 2754"/>
                                <a:gd name="T17" fmla="*/ T16 w 4226"/>
                                <a:gd name="T18" fmla="+- 0 -5495 -11935"/>
                                <a:gd name="T19" fmla="*/ -5495 h 8040"/>
                                <a:gd name="T20" fmla="+- 0 6813 2754"/>
                                <a:gd name="T21" fmla="*/ T20 w 4226"/>
                                <a:gd name="T22" fmla="+- 0 -5495 -11935"/>
                                <a:gd name="T23" fmla="*/ -5495 h 8040"/>
                                <a:gd name="T24" fmla="+- 0 6810 2754"/>
                                <a:gd name="T25" fmla="*/ T24 w 4226"/>
                                <a:gd name="T26" fmla="+- 0 -5515 -11935"/>
                                <a:gd name="T27" fmla="*/ -5515 h 8040"/>
                                <a:gd name="T28" fmla="+- 0 6802 2754"/>
                                <a:gd name="T29" fmla="*/ T28 w 4226"/>
                                <a:gd name="T30" fmla="+- 0 -5535 -11935"/>
                                <a:gd name="T31" fmla="*/ -5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48" y="6400"/>
                                  </a:moveTo>
                                  <a:lnTo>
                                    <a:pt x="4034" y="6400"/>
                                  </a:lnTo>
                                  <a:lnTo>
                                    <a:pt x="4043" y="6420"/>
                                  </a:lnTo>
                                  <a:lnTo>
                                    <a:pt x="4050" y="6420"/>
                                  </a:lnTo>
                                  <a:lnTo>
                                    <a:pt x="4052" y="6440"/>
                                  </a:lnTo>
                                  <a:lnTo>
                                    <a:pt x="4059" y="6440"/>
                                  </a:lnTo>
                                  <a:lnTo>
                                    <a:pt x="4056" y="6420"/>
                                  </a:lnTo>
                                  <a:lnTo>
                                    <a:pt x="4048" y="6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211"/>
                          <wps:cNvSpPr>
                            <a:spLocks/>
                          </wps:cNvSpPr>
                          <wps:spPr bwMode="auto">
                            <a:xfrm>
                              <a:off x="2754" y="-11935"/>
                              <a:ext cx="4226" cy="8040"/>
                            </a:xfrm>
                            <a:custGeom>
                              <a:avLst/>
                              <a:gdLst>
                                <a:gd name="T0" fmla="+- 0 3467 2754"/>
                                <a:gd name="T1" fmla="*/ T0 w 4226"/>
                                <a:gd name="T2" fmla="+- 0 -5535 -11935"/>
                                <a:gd name="T3" fmla="*/ -5535 h 8040"/>
                                <a:gd name="T4" fmla="+- 0 3460 2754"/>
                                <a:gd name="T5" fmla="*/ T4 w 4226"/>
                                <a:gd name="T6" fmla="+- 0 -5535 -11935"/>
                                <a:gd name="T7" fmla="*/ -5535 h 8040"/>
                                <a:gd name="T8" fmla="+- 0 3460 2754"/>
                                <a:gd name="T9" fmla="*/ T8 w 4226"/>
                                <a:gd name="T10" fmla="+- 0 -5515 -11935"/>
                                <a:gd name="T11" fmla="*/ -5515 h 8040"/>
                                <a:gd name="T12" fmla="+- 0 3467 2754"/>
                                <a:gd name="T13" fmla="*/ T12 w 4226"/>
                                <a:gd name="T14" fmla="+- 0 -5515 -11935"/>
                                <a:gd name="T15" fmla="*/ -5515 h 8040"/>
                                <a:gd name="T16" fmla="+- 0 3467 2754"/>
                                <a:gd name="T17" fmla="*/ T16 w 4226"/>
                                <a:gd name="T18" fmla="+- 0 -5535 -11935"/>
                                <a:gd name="T19" fmla="*/ -5535 h 8040"/>
                              </a:gdLst>
                              <a:ahLst/>
                              <a:cxnLst>
                                <a:cxn ang="0">
                                  <a:pos x="T1" y="T3"/>
                                </a:cxn>
                                <a:cxn ang="0">
                                  <a:pos x="T5" y="T7"/>
                                </a:cxn>
                                <a:cxn ang="0">
                                  <a:pos x="T9" y="T11"/>
                                </a:cxn>
                                <a:cxn ang="0">
                                  <a:pos x="T13" y="T15"/>
                                </a:cxn>
                                <a:cxn ang="0">
                                  <a:pos x="T17" y="T19"/>
                                </a:cxn>
                              </a:cxnLst>
                              <a:rect l="0" t="0" r="r" b="b"/>
                              <a:pathLst>
                                <a:path w="4226" h="8040">
                                  <a:moveTo>
                                    <a:pt x="713" y="6400"/>
                                  </a:moveTo>
                                  <a:lnTo>
                                    <a:pt x="706" y="6400"/>
                                  </a:lnTo>
                                  <a:lnTo>
                                    <a:pt x="706" y="6420"/>
                                  </a:lnTo>
                                  <a:lnTo>
                                    <a:pt x="713" y="6420"/>
                                  </a:lnTo>
                                  <a:lnTo>
                                    <a:pt x="713" y="6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212"/>
                          <wps:cNvSpPr>
                            <a:spLocks/>
                          </wps:cNvSpPr>
                          <wps:spPr bwMode="auto">
                            <a:xfrm>
                              <a:off x="2754" y="-11935"/>
                              <a:ext cx="4226" cy="8040"/>
                            </a:xfrm>
                            <a:custGeom>
                              <a:avLst/>
                              <a:gdLst>
                                <a:gd name="T0" fmla="+- 0 4909 2754"/>
                                <a:gd name="T1" fmla="*/ T0 w 4226"/>
                                <a:gd name="T2" fmla="+- 0 -5615 -11935"/>
                                <a:gd name="T3" fmla="*/ -5615 h 8040"/>
                                <a:gd name="T4" fmla="+- 0 4902 2754"/>
                                <a:gd name="T5" fmla="*/ T4 w 4226"/>
                                <a:gd name="T6" fmla="+- 0 -5615 -11935"/>
                                <a:gd name="T7" fmla="*/ -5615 h 8040"/>
                                <a:gd name="T8" fmla="+- 0 4902 2754"/>
                                <a:gd name="T9" fmla="*/ T8 w 4226"/>
                                <a:gd name="T10" fmla="+- 0 -5595 -11935"/>
                                <a:gd name="T11" fmla="*/ -5595 h 8040"/>
                                <a:gd name="T12" fmla="+- 0 4909 2754"/>
                                <a:gd name="T13" fmla="*/ T12 w 4226"/>
                                <a:gd name="T14" fmla="+- 0 -5575 -11935"/>
                                <a:gd name="T15" fmla="*/ -5575 h 8040"/>
                                <a:gd name="T16" fmla="+- 0 4928 2754"/>
                                <a:gd name="T17" fmla="*/ T16 w 4226"/>
                                <a:gd name="T18" fmla="+- 0 -5575 -11935"/>
                                <a:gd name="T19" fmla="*/ -5575 h 8040"/>
                                <a:gd name="T20" fmla="+- 0 4935 2754"/>
                                <a:gd name="T21" fmla="*/ T20 w 4226"/>
                                <a:gd name="T22" fmla="+- 0 -5595 -11935"/>
                                <a:gd name="T23" fmla="*/ -5595 h 8040"/>
                                <a:gd name="T24" fmla="+- 0 4909 2754"/>
                                <a:gd name="T25" fmla="*/ T24 w 4226"/>
                                <a:gd name="T26" fmla="+- 0 -5595 -11935"/>
                                <a:gd name="T27" fmla="*/ -5595 h 8040"/>
                                <a:gd name="T28" fmla="+- 0 4909 2754"/>
                                <a:gd name="T29" fmla="*/ T28 w 4226"/>
                                <a:gd name="T30" fmla="+- 0 -5615 -11935"/>
                                <a:gd name="T31" fmla="*/ -56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155" y="6320"/>
                                  </a:moveTo>
                                  <a:lnTo>
                                    <a:pt x="2148" y="6320"/>
                                  </a:lnTo>
                                  <a:lnTo>
                                    <a:pt x="2148" y="6340"/>
                                  </a:lnTo>
                                  <a:lnTo>
                                    <a:pt x="2155" y="6360"/>
                                  </a:lnTo>
                                  <a:lnTo>
                                    <a:pt x="2174" y="6360"/>
                                  </a:lnTo>
                                  <a:lnTo>
                                    <a:pt x="2181" y="6340"/>
                                  </a:lnTo>
                                  <a:lnTo>
                                    <a:pt x="2155" y="6340"/>
                                  </a:lnTo>
                                  <a:lnTo>
                                    <a:pt x="2155" y="63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213"/>
                          <wps:cNvSpPr>
                            <a:spLocks/>
                          </wps:cNvSpPr>
                          <wps:spPr bwMode="auto">
                            <a:xfrm>
                              <a:off x="2754" y="-11935"/>
                              <a:ext cx="4226" cy="8040"/>
                            </a:xfrm>
                            <a:custGeom>
                              <a:avLst/>
                              <a:gdLst>
                                <a:gd name="T0" fmla="+- 0 5291 2754"/>
                                <a:gd name="T1" fmla="*/ T0 w 4226"/>
                                <a:gd name="T2" fmla="+- 0 -5615 -11935"/>
                                <a:gd name="T3" fmla="*/ -5615 h 8040"/>
                                <a:gd name="T4" fmla="+- 0 5284 2754"/>
                                <a:gd name="T5" fmla="*/ T4 w 4226"/>
                                <a:gd name="T6" fmla="+- 0 -5615 -11935"/>
                                <a:gd name="T7" fmla="*/ -5615 h 8040"/>
                                <a:gd name="T8" fmla="+- 0 5284 2754"/>
                                <a:gd name="T9" fmla="*/ T8 w 4226"/>
                                <a:gd name="T10" fmla="+- 0 -5595 -11935"/>
                                <a:gd name="T11" fmla="*/ -5595 h 8040"/>
                                <a:gd name="T12" fmla="+- 0 5291 2754"/>
                                <a:gd name="T13" fmla="*/ T12 w 4226"/>
                                <a:gd name="T14" fmla="+- 0 -5575 -11935"/>
                                <a:gd name="T15" fmla="*/ -5575 h 8040"/>
                                <a:gd name="T16" fmla="+- 0 5310 2754"/>
                                <a:gd name="T17" fmla="*/ T16 w 4226"/>
                                <a:gd name="T18" fmla="+- 0 -5575 -11935"/>
                                <a:gd name="T19" fmla="*/ -5575 h 8040"/>
                                <a:gd name="T20" fmla="+- 0 5318 2754"/>
                                <a:gd name="T21" fmla="*/ T20 w 4226"/>
                                <a:gd name="T22" fmla="+- 0 -5595 -11935"/>
                                <a:gd name="T23" fmla="*/ -5595 h 8040"/>
                                <a:gd name="T24" fmla="+- 0 5291 2754"/>
                                <a:gd name="T25" fmla="*/ T24 w 4226"/>
                                <a:gd name="T26" fmla="+- 0 -5595 -11935"/>
                                <a:gd name="T27" fmla="*/ -5595 h 8040"/>
                                <a:gd name="T28" fmla="+- 0 5291 2754"/>
                                <a:gd name="T29" fmla="*/ T28 w 4226"/>
                                <a:gd name="T30" fmla="+- 0 -5615 -11935"/>
                                <a:gd name="T31" fmla="*/ -56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537" y="6320"/>
                                  </a:moveTo>
                                  <a:lnTo>
                                    <a:pt x="2530" y="6320"/>
                                  </a:lnTo>
                                  <a:lnTo>
                                    <a:pt x="2530" y="6340"/>
                                  </a:lnTo>
                                  <a:lnTo>
                                    <a:pt x="2537" y="6360"/>
                                  </a:lnTo>
                                  <a:lnTo>
                                    <a:pt x="2556" y="6360"/>
                                  </a:lnTo>
                                  <a:lnTo>
                                    <a:pt x="2564" y="6340"/>
                                  </a:lnTo>
                                  <a:lnTo>
                                    <a:pt x="2537" y="6340"/>
                                  </a:lnTo>
                                  <a:lnTo>
                                    <a:pt x="2537" y="63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214"/>
                          <wps:cNvSpPr>
                            <a:spLocks/>
                          </wps:cNvSpPr>
                          <wps:spPr bwMode="auto">
                            <a:xfrm>
                              <a:off x="2754" y="-11935"/>
                              <a:ext cx="4226" cy="8040"/>
                            </a:xfrm>
                            <a:custGeom>
                              <a:avLst/>
                              <a:gdLst>
                                <a:gd name="T0" fmla="+- 0 6463 2754"/>
                                <a:gd name="T1" fmla="*/ T0 w 4226"/>
                                <a:gd name="T2" fmla="+- 0 -5615 -11935"/>
                                <a:gd name="T3" fmla="*/ -5615 h 8040"/>
                                <a:gd name="T4" fmla="+- 0 6445 2754"/>
                                <a:gd name="T5" fmla="*/ T4 w 4226"/>
                                <a:gd name="T6" fmla="+- 0 -5615 -11935"/>
                                <a:gd name="T7" fmla="*/ -5615 h 8040"/>
                                <a:gd name="T8" fmla="+- 0 6437 2754"/>
                                <a:gd name="T9" fmla="*/ T8 w 4226"/>
                                <a:gd name="T10" fmla="+- 0 -5595 -11935"/>
                                <a:gd name="T11" fmla="*/ -5595 h 8040"/>
                                <a:gd name="T12" fmla="+- 0 6437 2754"/>
                                <a:gd name="T13" fmla="*/ T12 w 4226"/>
                                <a:gd name="T14" fmla="+- 0 -5575 -11935"/>
                                <a:gd name="T15" fmla="*/ -5575 h 8040"/>
                                <a:gd name="T16" fmla="+- 0 6449 2754"/>
                                <a:gd name="T17" fmla="*/ T16 w 4226"/>
                                <a:gd name="T18" fmla="+- 0 -5575 -11935"/>
                                <a:gd name="T19" fmla="*/ -5575 h 8040"/>
                                <a:gd name="T20" fmla="+- 0 6444 2754"/>
                                <a:gd name="T21" fmla="*/ T20 w 4226"/>
                                <a:gd name="T22" fmla="+- 0 -5595 -11935"/>
                                <a:gd name="T23" fmla="*/ -5595 h 8040"/>
                                <a:gd name="T24" fmla="+- 0 6471 2754"/>
                                <a:gd name="T25" fmla="*/ T24 w 4226"/>
                                <a:gd name="T26" fmla="+- 0 -5595 -11935"/>
                                <a:gd name="T27" fmla="*/ -5595 h 8040"/>
                                <a:gd name="T28" fmla="+- 0 6463 2754"/>
                                <a:gd name="T29" fmla="*/ T28 w 4226"/>
                                <a:gd name="T30" fmla="+- 0 -5615 -11935"/>
                                <a:gd name="T31" fmla="*/ -56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709" y="6320"/>
                                  </a:moveTo>
                                  <a:lnTo>
                                    <a:pt x="3691" y="6320"/>
                                  </a:lnTo>
                                  <a:lnTo>
                                    <a:pt x="3683" y="6340"/>
                                  </a:lnTo>
                                  <a:lnTo>
                                    <a:pt x="3683" y="6360"/>
                                  </a:lnTo>
                                  <a:lnTo>
                                    <a:pt x="3695" y="6360"/>
                                  </a:lnTo>
                                  <a:lnTo>
                                    <a:pt x="3690" y="6340"/>
                                  </a:lnTo>
                                  <a:lnTo>
                                    <a:pt x="3717" y="6340"/>
                                  </a:lnTo>
                                  <a:lnTo>
                                    <a:pt x="3709" y="63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215"/>
                          <wps:cNvSpPr>
                            <a:spLocks/>
                          </wps:cNvSpPr>
                          <wps:spPr bwMode="auto">
                            <a:xfrm>
                              <a:off x="2754" y="-11935"/>
                              <a:ext cx="4226" cy="8040"/>
                            </a:xfrm>
                            <a:custGeom>
                              <a:avLst/>
                              <a:gdLst>
                                <a:gd name="T0" fmla="+- 0 6471 2754"/>
                                <a:gd name="T1" fmla="*/ T0 w 4226"/>
                                <a:gd name="T2" fmla="+- 0 -5595 -11935"/>
                                <a:gd name="T3" fmla="*/ -5595 h 8040"/>
                                <a:gd name="T4" fmla="+- 0 6464 2754"/>
                                <a:gd name="T5" fmla="*/ T4 w 4226"/>
                                <a:gd name="T6" fmla="+- 0 -5595 -11935"/>
                                <a:gd name="T7" fmla="*/ -5595 h 8040"/>
                                <a:gd name="T8" fmla="+- 0 6460 2754"/>
                                <a:gd name="T9" fmla="*/ T8 w 4226"/>
                                <a:gd name="T10" fmla="+- 0 -5575 -11935"/>
                                <a:gd name="T11" fmla="*/ -5575 h 8040"/>
                                <a:gd name="T12" fmla="+- 0 6471 2754"/>
                                <a:gd name="T13" fmla="*/ T12 w 4226"/>
                                <a:gd name="T14" fmla="+- 0 -5575 -11935"/>
                                <a:gd name="T15" fmla="*/ -5575 h 8040"/>
                                <a:gd name="T16" fmla="+- 0 6471 2754"/>
                                <a:gd name="T17" fmla="*/ T16 w 4226"/>
                                <a:gd name="T18" fmla="+- 0 -5595 -11935"/>
                                <a:gd name="T19" fmla="*/ -5595 h 8040"/>
                              </a:gdLst>
                              <a:ahLst/>
                              <a:cxnLst>
                                <a:cxn ang="0">
                                  <a:pos x="T1" y="T3"/>
                                </a:cxn>
                                <a:cxn ang="0">
                                  <a:pos x="T5" y="T7"/>
                                </a:cxn>
                                <a:cxn ang="0">
                                  <a:pos x="T9" y="T11"/>
                                </a:cxn>
                                <a:cxn ang="0">
                                  <a:pos x="T13" y="T15"/>
                                </a:cxn>
                                <a:cxn ang="0">
                                  <a:pos x="T17" y="T19"/>
                                </a:cxn>
                              </a:cxnLst>
                              <a:rect l="0" t="0" r="r" b="b"/>
                              <a:pathLst>
                                <a:path w="4226" h="8040">
                                  <a:moveTo>
                                    <a:pt x="3717" y="6340"/>
                                  </a:moveTo>
                                  <a:lnTo>
                                    <a:pt x="3710" y="6340"/>
                                  </a:lnTo>
                                  <a:lnTo>
                                    <a:pt x="3706" y="6360"/>
                                  </a:lnTo>
                                  <a:lnTo>
                                    <a:pt x="3717" y="6360"/>
                                  </a:lnTo>
                                  <a:lnTo>
                                    <a:pt x="3717" y="63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216"/>
                          <wps:cNvSpPr>
                            <a:spLocks/>
                          </wps:cNvSpPr>
                          <wps:spPr bwMode="auto">
                            <a:xfrm>
                              <a:off x="2754" y="-11935"/>
                              <a:ext cx="4226" cy="8040"/>
                            </a:xfrm>
                            <a:custGeom>
                              <a:avLst/>
                              <a:gdLst>
                                <a:gd name="T0" fmla="+- 0 4653 2754"/>
                                <a:gd name="T1" fmla="*/ T0 w 4226"/>
                                <a:gd name="T2" fmla="+- 0 -5635 -11935"/>
                                <a:gd name="T3" fmla="*/ -5635 h 8040"/>
                                <a:gd name="T4" fmla="+- 0 4634 2754"/>
                                <a:gd name="T5" fmla="*/ T4 w 4226"/>
                                <a:gd name="T6" fmla="+- 0 -5635 -11935"/>
                                <a:gd name="T7" fmla="*/ -5635 h 8040"/>
                                <a:gd name="T8" fmla="+- 0 4627 2754"/>
                                <a:gd name="T9" fmla="*/ T8 w 4226"/>
                                <a:gd name="T10" fmla="+- 0 -5615 -11935"/>
                                <a:gd name="T11" fmla="*/ -5615 h 8040"/>
                                <a:gd name="T12" fmla="+- 0 4627 2754"/>
                                <a:gd name="T13" fmla="*/ T12 w 4226"/>
                                <a:gd name="T14" fmla="+- 0 -5595 -11935"/>
                                <a:gd name="T15" fmla="*/ -5595 h 8040"/>
                                <a:gd name="T16" fmla="+- 0 4638 2754"/>
                                <a:gd name="T17" fmla="*/ T16 w 4226"/>
                                <a:gd name="T18" fmla="+- 0 -5595 -11935"/>
                                <a:gd name="T19" fmla="*/ -5595 h 8040"/>
                                <a:gd name="T20" fmla="+- 0 4634 2754"/>
                                <a:gd name="T21" fmla="*/ T20 w 4226"/>
                                <a:gd name="T22" fmla="+- 0 -5615 -11935"/>
                                <a:gd name="T23" fmla="*/ -5615 h 8040"/>
                                <a:gd name="T24" fmla="+- 0 4660 2754"/>
                                <a:gd name="T25" fmla="*/ T24 w 4226"/>
                                <a:gd name="T26" fmla="+- 0 -5615 -11935"/>
                                <a:gd name="T27" fmla="*/ -5615 h 8040"/>
                                <a:gd name="T28" fmla="+- 0 4653 2754"/>
                                <a:gd name="T29" fmla="*/ T28 w 4226"/>
                                <a:gd name="T30" fmla="+- 0 -5635 -11935"/>
                                <a:gd name="T31" fmla="*/ -56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899" y="6300"/>
                                  </a:moveTo>
                                  <a:lnTo>
                                    <a:pt x="1880" y="6300"/>
                                  </a:lnTo>
                                  <a:lnTo>
                                    <a:pt x="1873" y="6320"/>
                                  </a:lnTo>
                                  <a:lnTo>
                                    <a:pt x="1873" y="6340"/>
                                  </a:lnTo>
                                  <a:lnTo>
                                    <a:pt x="1884" y="6340"/>
                                  </a:lnTo>
                                  <a:lnTo>
                                    <a:pt x="1880" y="6320"/>
                                  </a:lnTo>
                                  <a:lnTo>
                                    <a:pt x="1906" y="6320"/>
                                  </a:lnTo>
                                  <a:lnTo>
                                    <a:pt x="1899" y="63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217"/>
                          <wps:cNvSpPr>
                            <a:spLocks/>
                          </wps:cNvSpPr>
                          <wps:spPr bwMode="auto">
                            <a:xfrm>
                              <a:off x="2754" y="-11935"/>
                              <a:ext cx="4226" cy="8040"/>
                            </a:xfrm>
                            <a:custGeom>
                              <a:avLst/>
                              <a:gdLst>
                                <a:gd name="T0" fmla="+- 0 4660 2754"/>
                                <a:gd name="T1" fmla="*/ T0 w 4226"/>
                                <a:gd name="T2" fmla="+- 0 -5615 -11935"/>
                                <a:gd name="T3" fmla="*/ -5615 h 8040"/>
                                <a:gd name="T4" fmla="+- 0 4653 2754"/>
                                <a:gd name="T5" fmla="*/ T4 w 4226"/>
                                <a:gd name="T6" fmla="+- 0 -5615 -11935"/>
                                <a:gd name="T7" fmla="*/ -5615 h 8040"/>
                                <a:gd name="T8" fmla="+- 0 4649 2754"/>
                                <a:gd name="T9" fmla="*/ T8 w 4226"/>
                                <a:gd name="T10" fmla="+- 0 -5595 -11935"/>
                                <a:gd name="T11" fmla="*/ -5595 h 8040"/>
                                <a:gd name="T12" fmla="+- 0 4660 2754"/>
                                <a:gd name="T13" fmla="*/ T12 w 4226"/>
                                <a:gd name="T14" fmla="+- 0 -5595 -11935"/>
                                <a:gd name="T15" fmla="*/ -5595 h 8040"/>
                                <a:gd name="T16" fmla="+- 0 4660 2754"/>
                                <a:gd name="T17" fmla="*/ T16 w 4226"/>
                                <a:gd name="T18" fmla="+- 0 -5615 -11935"/>
                                <a:gd name="T19" fmla="*/ -5615 h 8040"/>
                              </a:gdLst>
                              <a:ahLst/>
                              <a:cxnLst>
                                <a:cxn ang="0">
                                  <a:pos x="T1" y="T3"/>
                                </a:cxn>
                                <a:cxn ang="0">
                                  <a:pos x="T5" y="T7"/>
                                </a:cxn>
                                <a:cxn ang="0">
                                  <a:pos x="T9" y="T11"/>
                                </a:cxn>
                                <a:cxn ang="0">
                                  <a:pos x="T13" y="T15"/>
                                </a:cxn>
                                <a:cxn ang="0">
                                  <a:pos x="T17" y="T19"/>
                                </a:cxn>
                              </a:cxnLst>
                              <a:rect l="0" t="0" r="r" b="b"/>
                              <a:pathLst>
                                <a:path w="4226" h="8040">
                                  <a:moveTo>
                                    <a:pt x="1906" y="6320"/>
                                  </a:moveTo>
                                  <a:lnTo>
                                    <a:pt x="1899" y="6320"/>
                                  </a:lnTo>
                                  <a:lnTo>
                                    <a:pt x="1895" y="6340"/>
                                  </a:lnTo>
                                  <a:lnTo>
                                    <a:pt x="1906" y="6340"/>
                                  </a:lnTo>
                                  <a:lnTo>
                                    <a:pt x="1906" y="63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218"/>
                          <wps:cNvSpPr>
                            <a:spLocks/>
                          </wps:cNvSpPr>
                          <wps:spPr bwMode="auto">
                            <a:xfrm>
                              <a:off x="2754" y="-11935"/>
                              <a:ext cx="4226" cy="8040"/>
                            </a:xfrm>
                            <a:custGeom>
                              <a:avLst/>
                              <a:gdLst>
                                <a:gd name="T0" fmla="+- 0 4935 2754"/>
                                <a:gd name="T1" fmla="*/ T0 w 4226"/>
                                <a:gd name="T2" fmla="+- 0 -5615 -11935"/>
                                <a:gd name="T3" fmla="*/ -5615 h 8040"/>
                                <a:gd name="T4" fmla="+- 0 4928 2754"/>
                                <a:gd name="T5" fmla="*/ T4 w 4226"/>
                                <a:gd name="T6" fmla="+- 0 -5615 -11935"/>
                                <a:gd name="T7" fmla="*/ -5615 h 8040"/>
                                <a:gd name="T8" fmla="+- 0 4928 2754"/>
                                <a:gd name="T9" fmla="*/ T8 w 4226"/>
                                <a:gd name="T10" fmla="+- 0 -5595 -11935"/>
                                <a:gd name="T11" fmla="*/ -5595 h 8040"/>
                                <a:gd name="T12" fmla="+- 0 4935 2754"/>
                                <a:gd name="T13" fmla="*/ T12 w 4226"/>
                                <a:gd name="T14" fmla="+- 0 -5595 -11935"/>
                                <a:gd name="T15" fmla="*/ -5595 h 8040"/>
                                <a:gd name="T16" fmla="+- 0 4935 2754"/>
                                <a:gd name="T17" fmla="*/ T16 w 4226"/>
                                <a:gd name="T18" fmla="+- 0 -5615 -11935"/>
                                <a:gd name="T19" fmla="*/ -5615 h 8040"/>
                              </a:gdLst>
                              <a:ahLst/>
                              <a:cxnLst>
                                <a:cxn ang="0">
                                  <a:pos x="T1" y="T3"/>
                                </a:cxn>
                                <a:cxn ang="0">
                                  <a:pos x="T5" y="T7"/>
                                </a:cxn>
                                <a:cxn ang="0">
                                  <a:pos x="T9" y="T11"/>
                                </a:cxn>
                                <a:cxn ang="0">
                                  <a:pos x="T13" y="T15"/>
                                </a:cxn>
                                <a:cxn ang="0">
                                  <a:pos x="T17" y="T19"/>
                                </a:cxn>
                              </a:cxnLst>
                              <a:rect l="0" t="0" r="r" b="b"/>
                              <a:pathLst>
                                <a:path w="4226" h="8040">
                                  <a:moveTo>
                                    <a:pt x="2181" y="6320"/>
                                  </a:moveTo>
                                  <a:lnTo>
                                    <a:pt x="2174" y="6320"/>
                                  </a:lnTo>
                                  <a:lnTo>
                                    <a:pt x="2174" y="6340"/>
                                  </a:lnTo>
                                  <a:lnTo>
                                    <a:pt x="2181" y="6340"/>
                                  </a:lnTo>
                                  <a:lnTo>
                                    <a:pt x="2181" y="63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219"/>
                          <wps:cNvSpPr>
                            <a:spLocks/>
                          </wps:cNvSpPr>
                          <wps:spPr bwMode="auto">
                            <a:xfrm>
                              <a:off x="2754" y="-11935"/>
                              <a:ext cx="4226" cy="8040"/>
                            </a:xfrm>
                            <a:custGeom>
                              <a:avLst/>
                              <a:gdLst>
                                <a:gd name="T0" fmla="+- 0 5318 2754"/>
                                <a:gd name="T1" fmla="*/ T0 w 4226"/>
                                <a:gd name="T2" fmla="+- 0 -5615 -11935"/>
                                <a:gd name="T3" fmla="*/ -5615 h 8040"/>
                                <a:gd name="T4" fmla="+- 0 5311 2754"/>
                                <a:gd name="T5" fmla="*/ T4 w 4226"/>
                                <a:gd name="T6" fmla="+- 0 -5615 -11935"/>
                                <a:gd name="T7" fmla="*/ -5615 h 8040"/>
                                <a:gd name="T8" fmla="+- 0 5311 2754"/>
                                <a:gd name="T9" fmla="*/ T8 w 4226"/>
                                <a:gd name="T10" fmla="+- 0 -5595 -11935"/>
                                <a:gd name="T11" fmla="*/ -5595 h 8040"/>
                                <a:gd name="T12" fmla="+- 0 5318 2754"/>
                                <a:gd name="T13" fmla="*/ T12 w 4226"/>
                                <a:gd name="T14" fmla="+- 0 -5595 -11935"/>
                                <a:gd name="T15" fmla="*/ -5595 h 8040"/>
                                <a:gd name="T16" fmla="+- 0 5318 2754"/>
                                <a:gd name="T17" fmla="*/ T16 w 4226"/>
                                <a:gd name="T18" fmla="+- 0 -5615 -11935"/>
                                <a:gd name="T19" fmla="*/ -5615 h 8040"/>
                              </a:gdLst>
                              <a:ahLst/>
                              <a:cxnLst>
                                <a:cxn ang="0">
                                  <a:pos x="T1" y="T3"/>
                                </a:cxn>
                                <a:cxn ang="0">
                                  <a:pos x="T5" y="T7"/>
                                </a:cxn>
                                <a:cxn ang="0">
                                  <a:pos x="T9" y="T11"/>
                                </a:cxn>
                                <a:cxn ang="0">
                                  <a:pos x="T13" y="T15"/>
                                </a:cxn>
                                <a:cxn ang="0">
                                  <a:pos x="T17" y="T19"/>
                                </a:cxn>
                              </a:cxnLst>
                              <a:rect l="0" t="0" r="r" b="b"/>
                              <a:pathLst>
                                <a:path w="4226" h="8040">
                                  <a:moveTo>
                                    <a:pt x="2564" y="6320"/>
                                  </a:moveTo>
                                  <a:lnTo>
                                    <a:pt x="2557" y="6320"/>
                                  </a:lnTo>
                                  <a:lnTo>
                                    <a:pt x="2557" y="6340"/>
                                  </a:lnTo>
                                  <a:lnTo>
                                    <a:pt x="2564" y="6340"/>
                                  </a:lnTo>
                                  <a:lnTo>
                                    <a:pt x="2564" y="63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Freeform 220"/>
                          <wps:cNvSpPr>
                            <a:spLocks/>
                          </wps:cNvSpPr>
                          <wps:spPr bwMode="auto">
                            <a:xfrm>
                              <a:off x="2754" y="-11935"/>
                              <a:ext cx="4226" cy="8040"/>
                            </a:xfrm>
                            <a:custGeom>
                              <a:avLst/>
                              <a:gdLst>
                                <a:gd name="T0" fmla="+- 0 2975 2754"/>
                                <a:gd name="T1" fmla="*/ T0 w 4226"/>
                                <a:gd name="T2" fmla="+- 0 -5675 -11935"/>
                                <a:gd name="T3" fmla="*/ -5675 h 8040"/>
                                <a:gd name="T4" fmla="+- 0 2946 2754"/>
                                <a:gd name="T5" fmla="*/ T4 w 4226"/>
                                <a:gd name="T6" fmla="+- 0 -5675 -11935"/>
                                <a:gd name="T7" fmla="*/ -5675 h 8040"/>
                                <a:gd name="T8" fmla="+- 0 2960 2754"/>
                                <a:gd name="T9" fmla="*/ T8 w 4226"/>
                                <a:gd name="T10" fmla="+- 0 -5655 -11935"/>
                                <a:gd name="T11" fmla="*/ -5655 h 8040"/>
                                <a:gd name="T12" fmla="+- 0 2975 2754"/>
                                <a:gd name="T13" fmla="*/ T12 w 4226"/>
                                <a:gd name="T14" fmla="+- 0 -5675 -11935"/>
                                <a:gd name="T15" fmla="*/ -5675 h 8040"/>
                              </a:gdLst>
                              <a:ahLst/>
                              <a:cxnLst>
                                <a:cxn ang="0">
                                  <a:pos x="T1" y="T3"/>
                                </a:cxn>
                                <a:cxn ang="0">
                                  <a:pos x="T5" y="T7"/>
                                </a:cxn>
                                <a:cxn ang="0">
                                  <a:pos x="T9" y="T11"/>
                                </a:cxn>
                                <a:cxn ang="0">
                                  <a:pos x="T13" y="T15"/>
                                </a:cxn>
                              </a:cxnLst>
                              <a:rect l="0" t="0" r="r" b="b"/>
                              <a:pathLst>
                                <a:path w="4226" h="8040">
                                  <a:moveTo>
                                    <a:pt x="221" y="6260"/>
                                  </a:moveTo>
                                  <a:lnTo>
                                    <a:pt x="192" y="6260"/>
                                  </a:lnTo>
                                  <a:lnTo>
                                    <a:pt x="206" y="6280"/>
                                  </a:lnTo>
                                  <a:lnTo>
                                    <a:pt x="221" y="6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221"/>
                          <wps:cNvSpPr>
                            <a:spLocks/>
                          </wps:cNvSpPr>
                          <wps:spPr bwMode="auto">
                            <a:xfrm>
                              <a:off x="2754" y="-11935"/>
                              <a:ext cx="4226" cy="8040"/>
                            </a:xfrm>
                            <a:custGeom>
                              <a:avLst/>
                              <a:gdLst>
                                <a:gd name="T0" fmla="+- 0 6790 2754"/>
                                <a:gd name="T1" fmla="*/ T0 w 4226"/>
                                <a:gd name="T2" fmla="+- 0 -5675 -11935"/>
                                <a:gd name="T3" fmla="*/ -5675 h 8040"/>
                                <a:gd name="T4" fmla="+- 0 6762 2754"/>
                                <a:gd name="T5" fmla="*/ T4 w 4226"/>
                                <a:gd name="T6" fmla="+- 0 -5675 -11935"/>
                                <a:gd name="T7" fmla="*/ -5675 h 8040"/>
                                <a:gd name="T8" fmla="+- 0 6776 2754"/>
                                <a:gd name="T9" fmla="*/ T8 w 4226"/>
                                <a:gd name="T10" fmla="+- 0 -5655 -11935"/>
                                <a:gd name="T11" fmla="*/ -5655 h 8040"/>
                                <a:gd name="T12" fmla="+- 0 6790 2754"/>
                                <a:gd name="T13" fmla="*/ T12 w 4226"/>
                                <a:gd name="T14" fmla="+- 0 -5675 -11935"/>
                                <a:gd name="T15" fmla="*/ -5675 h 8040"/>
                              </a:gdLst>
                              <a:ahLst/>
                              <a:cxnLst>
                                <a:cxn ang="0">
                                  <a:pos x="T1" y="T3"/>
                                </a:cxn>
                                <a:cxn ang="0">
                                  <a:pos x="T5" y="T7"/>
                                </a:cxn>
                                <a:cxn ang="0">
                                  <a:pos x="T9" y="T11"/>
                                </a:cxn>
                                <a:cxn ang="0">
                                  <a:pos x="T13" y="T15"/>
                                </a:cxn>
                              </a:cxnLst>
                              <a:rect l="0" t="0" r="r" b="b"/>
                              <a:pathLst>
                                <a:path w="4226" h="8040">
                                  <a:moveTo>
                                    <a:pt x="4036" y="6260"/>
                                  </a:moveTo>
                                  <a:lnTo>
                                    <a:pt x="4008" y="6260"/>
                                  </a:lnTo>
                                  <a:lnTo>
                                    <a:pt x="4022" y="6280"/>
                                  </a:lnTo>
                                  <a:lnTo>
                                    <a:pt x="4036" y="6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Freeform 222"/>
                          <wps:cNvSpPr>
                            <a:spLocks/>
                          </wps:cNvSpPr>
                          <wps:spPr bwMode="auto">
                            <a:xfrm>
                              <a:off x="2754" y="-11935"/>
                              <a:ext cx="4226" cy="8040"/>
                            </a:xfrm>
                            <a:custGeom>
                              <a:avLst/>
                              <a:gdLst>
                                <a:gd name="T0" fmla="+- 0 2933 2754"/>
                                <a:gd name="T1" fmla="*/ T0 w 4226"/>
                                <a:gd name="T2" fmla="+- 0 -5695 -11935"/>
                                <a:gd name="T3" fmla="*/ -5695 h 8040"/>
                                <a:gd name="T4" fmla="+- 0 2926 2754"/>
                                <a:gd name="T5" fmla="*/ T4 w 4226"/>
                                <a:gd name="T6" fmla="+- 0 -5695 -11935"/>
                                <a:gd name="T7" fmla="*/ -5695 h 8040"/>
                                <a:gd name="T8" fmla="+- 0 2934 2754"/>
                                <a:gd name="T9" fmla="*/ T8 w 4226"/>
                                <a:gd name="T10" fmla="+- 0 -5675 -11935"/>
                                <a:gd name="T11" fmla="*/ -5675 h 8040"/>
                                <a:gd name="T12" fmla="+- 0 2939 2754"/>
                                <a:gd name="T13" fmla="*/ T12 w 4226"/>
                                <a:gd name="T14" fmla="+- 0 -5675 -11935"/>
                                <a:gd name="T15" fmla="*/ -5675 h 8040"/>
                                <a:gd name="T16" fmla="+- 0 2933 2754"/>
                                <a:gd name="T17" fmla="*/ T16 w 4226"/>
                                <a:gd name="T18" fmla="+- 0 -5695 -11935"/>
                                <a:gd name="T19" fmla="*/ -5695 h 8040"/>
                              </a:gdLst>
                              <a:ahLst/>
                              <a:cxnLst>
                                <a:cxn ang="0">
                                  <a:pos x="T1" y="T3"/>
                                </a:cxn>
                                <a:cxn ang="0">
                                  <a:pos x="T5" y="T7"/>
                                </a:cxn>
                                <a:cxn ang="0">
                                  <a:pos x="T9" y="T11"/>
                                </a:cxn>
                                <a:cxn ang="0">
                                  <a:pos x="T13" y="T15"/>
                                </a:cxn>
                                <a:cxn ang="0">
                                  <a:pos x="T17" y="T19"/>
                                </a:cxn>
                              </a:cxnLst>
                              <a:rect l="0" t="0" r="r" b="b"/>
                              <a:pathLst>
                                <a:path w="4226" h="8040">
                                  <a:moveTo>
                                    <a:pt x="179" y="6240"/>
                                  </a:moveTo>
                                  <a:lnTo>
                                    <a:pt x="172" y="6240"/>
                                  </a:lnTo>
                                  <a:lnTo>
                                    <a:pt x="180" y="6260"/>
                                  </a:lnTo>
                                  <a:lnTo>
                                    <a:pt x="185" y="6260"/>
                                  </a:lnTo>
                                  <a:lnTo>
                                    <a:pt x="179" y="6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Freeform 223"/>
                          <wps:cNvSpPr>
                            <a:spLocks/>
                          </wps:cNvSpPr>
                          <wps:spPr bwMode="auto">
                            <a:xfrm>
                              <a:off x="2754" y="-11935"/>
                              <a:ext cx="4226" cy="8040"/>
                            </a:xfrm>
                            <a:custGeom>
                              <a:avLst/>
                              <a:gdLst>
                                <a:gd name="T0" fmla="+- 0 2994 2754"/>
                                <a:gd name="T1" fmla="*/ T0 w 4226"/>
                                <a:gd name="T2" fmla="+- 0 -5695 -11935"/>
                                <a:gd name="T3" fmla="*/ -5695 h 8040"/>
                                <a:gd name="T4" fmla="+- 0 2988 2754"/>
                                <a:gd name="T5" fmla="*/ T4 w 4226"/>
                                <a:gd name="T6" fmla="+- 0 -5695 -11935"/>
                                <a:gd name="T7" fmla="*/ -5695 h 8040"/>
                                <a:gd name="T8" fmla="+- 0 2981 2754"/>
                                <a:gd name="T9" fmla="*/ T8 w 4226"/>
                                <a:gd name="T10" fmla="+- 0 -5675 -11935"/>
                                <a:gd name="T11" fmla="*/ -5675 h 8040"/>
                                <a:gd name="T12" fmla="+- 0 2986 2754"/>
                                <a:gd name="T13" fmla="*/ T12 w 4226"/>
                                <a:gd name="T14" fmla="+- 0 -5675 -11935"/>
                                <a:gd name="T15" fmla="*/ -5675 h 8040"/>
                                <a:gd name="T16" fmla="+- 0 2994 2754"/>
                                <a:gd name="T17" fmla="*/ T16 w 4226"/>
                                <a:gd name="T18" fmla="+- 0 -5695 -11935"/>
                                <a:gd name="T19" fmla="*/ -5695 h 8040"/>
                              </a:gdLst>
                              <a:ahLst/>
                              <a:cxnLst>
                                <a:cxn ang="0">
                                  <a:pos x="T1" y="T3"/>
                                </a:cxn>
                                <a:cxn ang="0">
                                  <a:pos x="T5" y="T7"/>
                                </a:cxn>
                                <a:cxn ang="0">
                                  <a:pos x="T9" y="T11"/>
                                </a:cxn>
                                <a:cxn ang="0">
                                  <a:pos x="T13" y="T15"/>
                                </a:cxn>
                                <a:cxn ang="0">
                                  <a:pos x="T17" y="T19"/>
                                </a:cxn>
                              </a:cxnLst>
                              <a:rect l="0" t="0" r="r" b="b"/>
                              <a:pathLst>
                                <a:path w="4226" h="8040">
                                  <a:moveTo>
                                    <a:pt x="240" y="6240"/>
                                  </a:moveTo>
                                  <a:lnTo>
                                    <a:pt x="234" y="6240"/>
                                  </a:lnTo>
                                  <a:lnTo>
                                    <a:pt x="227" y="6260"/>
                                  </a:lnTo>
                                  <a:lnTo>
                                    <a:pt x="232" y="6260"/>
                                  </a:lnTo>
                                  <a:lnTo>
                                    <a:pt x="240" y="6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Freeform 224"/>
                          <wps:cNvSpPr>
                            <a:spLocks/>
                          </wps:cNvSpPr>
                          <wps:spPr bwMode="auto">
                            <a:xfrm>
                              <a:off x="2754" y="-11935"/>
                              <a:ext cx="4226" cy="8040"/>
                            </a:xfrm>
                            <a:custGeom>
                              <a:avLst/>
                              <a:gdLst>
                                <a:gd name="T0" fmla="+- 0 5834 2754"/>
                                <a:gd name="T1" fmla="*/ T0 w 4226"/>
                                <a:gd name="T2" fmla="+- 0 -5715 -11935"/>
                                <a:gd name="T3" fmla="*/ -5715 h 8040"/>
                                <a:gd name="T4" fmla="+- 0 5827 2754"/>
                                <a:gd name="T5" fmla="*/ T4 w 4226"/>
                                <a:gd name="T6" fmla="+- 0 -5715 -11935"/>
                                <a:gd name="T7" fmla="*/ -5715 h 8040"/>
                                <a:gd name="T8" fmla="+- 0 5827 2754"/>
                                <a:gd name="T9" fmla="*/ T8 w 4226"/>
                                <a:gd name="T10" fmla="+- 0 -5695 -11935"/>
                                <a:gd name="T11" fmla="*/ -5695 h 8040"/>
                                <a:gd name="T12" fmla="+- 0 5835 2754"/>
                                <a:gd name="T13" fmla="*/ T12 w 4226"/>
                                <a:gd name="T14" fmla="+- 0 -5675 -11935"/>
                                <a:gd name="T15" fmla="*/ -5675 h 8040"/>
                                <a:gd name="T16" fmla="+- 0 5853 2754"/>
                                <a:gd name="T17" fmla="*/ T16 w 4226"/>
                                <a:gd name="T18" fmla="+- 0 -5675 -11935"/>
                                <a:gd name="T19" fmla="*/ -5675 h 8040"/>
                                <a:gd name="T20" fmla="+- 0 5861 2754"/>
                                <a:gd name="T21" fmla="*/ T20 w 4226"/>
                                <a:gd name="T22" fmla="+- 0 -5695 -11935"/>
                                <a:gd name="T23" fmla="*/ -5695 h 8040"/>
                                <a:gd name="T24" fmla="+- 0 5834 2754"/>
                                <a:gd name="T25" fmla="*/ T24 w 4226"/>
                                <a:gd name="T26" fmla="+- 0 -5695 -11935"/>
                                <a:gd name="T27" fmla="*/ -5695 h 8040"/>
                                <a:gd name="T28" fmla="+- 0 5834 2754"/>
                                <a:gd name="T29" fmla="*/ T28 w 4226"/>
                                <a:gd name="T30" fmla="+- 0 -5715 -11935"/>
                                <a:gd name="T31" fmla="*/ -57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080" y="6220"/>
                                  </a:moveTo>
                                  <a:lnTo>
                                    <a:pt x="3073" y="6220"/>
                                  </a:lnTo>
                                  <a:lnTo>
                                    <a:pt x="3073" y="6240"/>
                                  </a:lnTo>
                                  <a:lnTo>
                                    <a:pt x="3081" y="6260"/>
                                  </a:lnTo>
                                  <a:lnTo>
                                    <a:pt x="3099" y="6260"/>
                                  </a:lnTo>
                                  <a:lnTo>
                                    <a:pt x="3107" y="6240"/>
                                  </a:lnTo>
                                  <a:lnTo>
                                    <a:pt x="3080" y="6240"/>
                                  </a:lnTo>
                                  <a:lnTo>
                                    <a:pt x="3080" y="6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Freeform 225"/>
                          <wps:cNvSpPr>
                            <a:spLocks/>
                          </wps:cNvSpPr>
                          <wps:spPr bwMode="auto">
                            <a:xfrm>
                              <a:off x="2754" y="-11935"/>
                              <a:ext cx="4226" cy="8040"/>
                            </a:xfrm>
                            <a:custGeom>
                              <a:avLst/>
                              <a:gdLst>
                                <a:gd name="T0" fmla="+- 0 6748 2754"/>
                                <a:gd name="T1" fmla="*/ T0 w 4226"/>
                                <a:gd name="T2" fmla="+- 0 -5695 -11935"/>
                                <a:gd name="T3" fmla="*/ -5695 h 8040"/>
                                <a:gd name="T4" fmla="+- 0 6742 2754"/>
                                <a:gd name="T5" fmla="*/ T4 w 4226"/>
                                <a:gd name="T6" fmla="+- 0 -5695 -11935"/>
                                <a:gd name="T7" fmla="*/ -5695 h 8040"/>
                                <a:gd name="T8" fmla="+- 0 6750 2754"/>
                                <a:gd name="T9" fmla="*/ T8 w 4226"/>
                                <a:gd name="T10" fmla="+- 0 -5675 -11935"/>
                                <a:gd name="T11" fmla="*/ -5675 h 8040"/>
                                <a:gd name="T12" fmla="+- 0 6755 2754"/>
                                <a:gd name="T13" fmla="*/ T12 w 4226"/>
                                <a:gd name="T14" fmla="+- 0 -5675 -11935"/>
                                <a:gd name="T15" fmla="*/ -5675 h 8040"/>
                                <a:gd name="T16" fmla="+- 0 6748 2754"/>
                                <a:gd name="T17" fmla="*/ T16 w 4226"/>
                                <a:gd name="T18" fmla="+- 0 -5695 -11935"/>
                                <a:gd name="T19" fmla="*/ -5695 h 8040"/>
                              </a:gdLst>
                              <a:ahLst/>
                              <a:cxnLst>
                                <a:cxn ang="0">
                                  <a:pos x="T1" y="T3"/>
                                </a:cxn>
                                <a:cxn ang="0">
                                  <a:pos x="T5" y="T7"/>
                                </a:cxn>
                                <a:cxn ang="0">
                                  <a:pos x="T9" y="T11"/>
                                </a:cxn>
                                <a:cxn ang="0">
                                  <a:pos x="T13" y="T15"/>
                                </a:cxn>
                                <a:cxn ang="0">
                                  <a:pos x="T17" y="T19"/>
                                </a:cxn>
                              </a:cxnLst>
                              <a:rect l="0" t="0" r="r" b="b"/>
                              <a:pathLst>
                                <a:path w="4226" h="8040">
                                  <a:moveTo>
                                    <a:pt x="3994" y="6240"/>
                                  </a:moveTo>
                                  <a:lnTo>
                                    <a:pt x="3988" y="6240"/>
                                  </a:lnTo>
                                  <a:lnTo>
                                    <a:pt x="3996" y="6260"/>
                                  </a:lnTo>
                                  <a:lnTo>
                                    <a:pt x="4001" y="6260"/>
                                  </a:lnTo>
                                  <a:lnTo>
                                    <a:pt x="3994" y="6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226"/>
                          <wps:cNvSpPr>
                            <a:spLocks/>
                          </wps:cNvSpPr>
                          <wps:spPr bwMode="auto">
                            <a:xfrm>
                              <a:off x="2754" y="-11935"/>
                              <a:ext cx="4226" cy="8040"/>
                            </a:xfrm>
                            <a:custGeom>
                              <a:avLst/>
                              <a:gdLst>
                                <a:gd name="T0" fmla="+- 0 6810 2754"/>
                                <a:gd name="T1" fmla="*/ T0 w 4226"/>
                                <a:gd name="T2" fmla="+- 0 -5695 -11935"/>
                                <a:gd name="T3" fmla="*/ -5695 h 8040"/>
                                <a:gd name="T4" fmla="+- 0 6804 2754"/>
                                <a:gd name="T5" fmla="*/ T4 w 4226"/>
                                <a:gd name="T6" fmla="+- 0 -5695 -11935"/>
                                <a:gd name="T7" fmla="*/ -5695 h 8040"/>
                                <a:gd name="T8" fmla="+- 0 6797 2754"/>
                                <a:gd name="T9" fmla="*/ T8 w 4226"/>
                                <a:gd name="T10" fmla="+- 0 -5675 -11935"/>
                                <a:gd name="T11" fmla="*/ -5675 h 8040"/>
                                <a:gd name="T12" fmla="+- 0 6802 2754"/>
                                <a:gd name="T13" fmla="*/ T12 w 4226"/>
                                <a:gd name="T14" fmla="+- 0 -5675 -11935"/>
                                <a:gd name="T15" fmla="*/ -5675 h 8040"/>
                                <a:gd name="T16" fmla="+- 0 6810 2754"/>
                                <a:gd name="T17" fmla="*/ T16 w 4226"/>
                                <a:gd name="T18" fmla="+- 0 -5695 -11935"/>
                                <a:gd name="T19" fmla="*/ -5695 h 8040"/>
                              </a:gdLst>
                              <a:ahLst/>
                              <a:cxnLst>
                                <a:cxn ang="0">
                                  <a:pos x="T1" y="T3"/>
                                </a:cxn>
                                <a:cxn ang="0">
                                  <a:pos x="T5" y="T7"/>
                                </a:cxn>
                                <a:cxn ang="0">
                                  <a:pos x="T9" y="T11"/>
                                </a:cxn>
                                <a:cxn ang="0">
                                  <a:pos x="T13" y="T15"/>
                                </a:cxn>
                                <a:cxn ang="0">
                                  <a:pos x="T17" y="T19"/>
                                </a:cxn>
                              </a:cxnLst>
                              <a:rect l="0" t="0" r="r" b="b"/>
                              <a:pathLst>
                                <a:path w="4226" h="8040">
                                  <a:moveTo>
                                    <a:pt x="4056" y="6240"/>
                                  </a:moveTo>
                                  <a:lnTo>
                                    <a:pt x="4050" y="6240"/>
                                  </a:lnTo>
                                  <a:lnTo>
                                    <a:pt x="4043" y="6260"/>
                                  </a:lnTo>
                                  <a:lnTo>
                                    <a:pt x="4048" y="6260"/>
                                  </a:lnTo>
                                  <a:lnTo>
                                    <a:pt x="4056" y="6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227"/>
                          <wps:cNvSpPr>
                            <a:spLocks/>
                          </wps:cNvSpPr>
                          <wps:spPr bwMode="auto">
                            <a:xfrm>
                              <a:off x="2754" y="-11935"/>
                              <a:ext cx="4226" cy="8040"/>
                            </a:xfrm>
                            <a:custGeom>
                              <a:avLst/>
                              <a:gdLst>
                                <a:gd name="T0" fmla="+- 0 2949 2754"/>
                                <a:gd name="T1" fmla="*/ T0 w 4226"/>
                                <a:gd name="T2" fmla="+- 0 -5735 -11935"/>
                                <a:gd name="T3" fmla="*/ -5735 h 8040"/>
                                <a:gd name="T4" fmla="+- 0 2934 2754"/>
                                <a:gd name="T5" fmla="*/ T4 w 4226"/>
                                <a:gd name="T6" fmla="+- 0 -5735 -11935"/>
                                <a:gd name="T7" fmla="*/ -5735 h 8040"/>
                                <a:gd name="T8" fmla="+- 0 2926 2754"/>
                                <a:gd name="T9" fmla="*/ T8 w 4226"/>
                                <a:gd name="T10" fmla="+- 0 -5715 -11935"/>
                                <a:gd name="T11" fmla="*/ -5715 h 8040"/>
                                <a:gd name="T12" fmla="+- 0 2923 2754"/>
                                <a:gd name="T13" fmla="*/ T12 w 4226"/>
                                <a:gd name="T14" fmla="+- 0 -5695 -11935"/>
                                <a:gd name="T15" fmla="*/ -5695 h 8040"/>
                                <a:gd name="T16" fmla="+- 0 2930 2754"/>
                                <a:gd name="T17" fmla="*/ T16 w 4226"/>
                                <a:gd name="T18" fmla="+- 0 -5695 -11935"/>
                                <a:gd name="T19" fmla="*/ -5695 h 8040"/>
                                <a:gd name="T20" fmla="+- 0 2933 2754"/>
                                <a:gd name="T21" fmla="*/ T20 w 4226"/>
                                <a:gd name="T22" fmla="+- 0 -5715 -11935"/>
                                <a:gd name="T23" fmla="*/ -5715 h 8040"/>
                                <a:gd name="T24" fmla="+- 0 2939 2754"/>
                                <a:gd name="T25" fmla="*/ T24 w 4226"/>
                                <a:gd name="T26" fmla="+- 0 -5715 -11935"/>
                                <a:gd name="T27" fmla="*/ -5715 h 8040"/>
                                <a:gd name="T28" fmla="+- 0 2949 2754"/>
                                <a:gd name="T29" fmla="*/ T28 w 4226"/>
                                <a:gd name="T30" fmla="+- 0 -5735 -11935"/>
                                <a:gd name="T31" fmla="*/ -5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95" y="6200"/>
                                  </a:moveTo>
                                  <a:lnTo>
                                    <a:pt x="180" y="6200"/>
                                  </a:lnTo>
                                  <a:lnTo>
                                    <a:pt x="172" y="6220"/>
                                  </a:lnTo>
                                  <a:lnTo>
                                    <a:pt x="169" y="6240"/>
                                  </a:lnTo>
                                  <a:lnTo>
                                    <a:pt x="176" y="6240"/>
                                  </a:lnTo>
                                  <a:lnTo>
                                    <a:pt x="179" y="6220"/>
                                  </a:lnTo>
                                  <a:lnTo>
                                    <a:pt x="185" y="6220"/>
                                  </a:lnTo>
                                  <a:lnTo>
                                    <a:pt x="195" y="6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228"/>
                          <wps:cNvSpPr>
                            <a:spLocks/>
                          </wps:cNvSpPr>
                          <wps:spPr bwMode="auto">
                            <a:xfrm>
                              <a:off x="2754" y="-11935"/>
                              <a:ext cx="4226" cy="8040"/>
                            </a:xfrm>
                            <a:custGeom>
                              <a:avLst/>
                              <a:gdLst>
                                <a:gd name="T0" fmla="+- 0 2986 2754"/>
                                <a:gd name="T1" fmla="*/ T0 w 4226"/>
                                <a:gd name="T2" fmla="+- 0 -5735 -11935"/>
                                <a:gd name="T3" fmla="*/ -5735 h 8040"/>
                                <a:gd name="T4" fmla="+- 0 2972 2754"/>
                                <a:gd name="T5" fmla="*/ T4 w 4226"/>
                                <a:gd name="T6" fmla="+- 0 -5735 -11935"/>
                                <a:gd name="T7" fmla="*/ -5735 h 8040"/>
                                <a:gd name="T8" fmla="+- 0 2981 2754"/>
                                <a:gd name="T9" fmla="*/ T8 w 4226"/>
                                <a:gd name="T10" fmla="+- 0 -5715 -11935"/>
                                <a:gd name="T11" fmla="*/ -5715 h 8040"/>
                                <a:gd name="T12" fmla="+- 0 2988 2754"/>
                                <a:gd name="T13" fmla="*/ T12 w 4226"/>
                                <a:gd name="T14" fmla="+- 0 -5715 -11935"/>
                                <a:gd name="T15" fmla="*/ -5715 h 8040"/>
                                <a:gd name="T16" fmla="+- 0 2990 2754"/>
                                <a:gd name="T17" fmla="*/ T16 w 4226"/>
                                <a:gd name="T18" fmla="+- 0 -5695 -11935"/>
                                <a:gd name="T19" fmla="*/ -5695 h 8040"/>
                                <a:gd name="T20" fmla="+- 0 2997 2754"/>
                                <a:gd name="T21" fmla="*/ T20 w 4226"/>
                                <a:gd name="T22" fmla="+- 0 -5695 -11935"/>
                                <a:gd name="T23" fmla="*/ -5695 h 8040"/>
                                <a:gd name="T24" fmla="+- 0 2994 2754"/>
                                <a:gd name="T25" fmla="*/ T24 w 4226"/>
                                <a:gd name="T26" fmla="+- 0 -5715 -11935"/>
                                <a:gd name="T27" fmla="*/ -5715 h 8040"/>
                                <a:gd name="T28" fmla="+- 0 2986 2754"/>
                                <a:gd name="T29" fmla="*/ T28 w 4226"/>
                                <a:gd name="T30" fmla="+- 0 -5735 -11935"/>
                                <a:gd name="T31" fmla="*/ -5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32" y="6200"/>
                                  </a:moveTo>
                                  <a:lnTo>
                                    <a:pt x="218" y="6200"/>
                                  </a:lnTo>
                                  <a:lnTo>
                                    <a:pt x="227" y="6220"/>
                                  </a:lnTo>
                                  <a:lnTo>
                                    <a:pt x="234" y="6220"/>
                                  </a:lnTo>
                                  <a:lnTo>
                                    <a:pt x="236" y="6240"/>
                                  </a:lnTo>
                                  <a:lnTo>
                                    <a:pt x="243" y="6240"/>
                                  </a:lnTo>
                                  <a:lnTo>
                                    <a:pt x="240" y="6220"/>
                                  </a:lnTo>
                                  <a:lnTo>
                                    <a:pt x="232" y="6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Freeform 229"/>
                          <wps:cNvSpPr>
                            <a:spLocks/>
                          </wps:cNvSpPr>
                          <wps:spPr bwMode="auto">
                            <a:xfrm>
                              <a:off x="2754" y="-11935"/>
                              <a:ext cx="4226" cy="8040"/>
                            </a:xfrm>
                            <a:custGeom>
                              <a:avLst/>
                              <a:gdLst>
                                <a:gd name="T0" fmla="+- 0 3459 2754"/>
                                <a:gd name="T1" fmla="*/ T0 w 4226"/>
                                <a:gd name="T2" fmla="+- 0 -5735 -11935"/>
                                <a:gd name="T3" fmla="*/ -5735 h 8040"/>
                                <a:gd name="T4" fmla="+- 0 3440 2754"/>
                                <a:gd name="T5" fmla="*/ T4 w 4226"/>
                                <a:gd name="T6" fmla="+- 0 -5735 -11935"/>
                                <a:gd name="T7" fmla="*/ -5735 h 8040"/>
                                <a:gd name="T8" fmla="+- 0 3433 2754"/>
                                <a:gd name="T9" fmla="*/ T8 w 4226"/>
                                <a:gd name="T10" fmla="+- 0 -5715 -11935"/>
                                <a:gd name="T11" fmla="*/ -5715 h 8040"/>
                                <a:gd name="T12" fmla="+- 0 3433 2754"/>
                                <a:gd name="T13" fmla="*/ T12 w 4226"/>
                                <a:gd name="T14" fmla="+- 0 -5695 -11935"/>
                                <a:gd name="T15" fmla="*/ -5695 h 8040"/>
                                <a:gd name="T16" fmla="+- 0 3444 2754"/>
                                <a:gd name="T17" fmla="*/ T16 w 4226"/>
                                <a:gd name="T18" fmla="+- 0 -5695 -11935"/>
                                <a:gd name="T19" fmla="*/ -5695 h 8040"/>
                                <a:gd name="T20" fmla="+- 0 3440 2754"/>
                                <a:gd name="T21" fmla="*/ T20 w 4226"/>
                                <a:gd name="T22" fmla="+- 0 -5715 -11935"/>
                                <a:gd name="T23" fmla="*/ -5715 h 8040"/>
                                <a:gd name="T24" fmla="+- 0 3467 2754"/>
                                <a:gd name="T25" fmla="*/ T24 w 4226"/>
                                <a:gd name="T26" fmla="+- 0 -5715 -11935"/>
                                <a:gd name="T27" fmla="*/ -5715 h 8040"/>
                                <a:gd name="T28" fmla="+- 0 3459 2754"/>
                                <a:gd name="T29" fmla="*/ T28 w 4226"/>
                                <a:gd name="T30" fmla="+- 0 -5735 -11935"/>
                                <a:gd name="T31" fmla="*/ -5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705" y="6200"/>
                                  </a:moveTo>
                                  <a:lnTo>
                                    <a:pt x="686" y="6200"/>
                                  </a:lnTo>
                                  <a:lnTo>
                                    <a:pt x="679" y="6220"/>
                                  </a:lnTo>
                                  <a:lnTo>
                                    <a:pt x="679" y="6240"/>
                                  </a:lnTo>
                                  <a:lnTo>
                                    <a:pt x="690" y="6240"/>
                                  </a:lnTo>
                                  <a:lnTo>
                                    <a:pt x="686" y="6220"/>
                                  </a:lnTo>
                                  <a:lnTo>
                                    <a:pt x="713" y="6220"/>
                                  </a:lnTo>
                                  <a:lnTo>
                                    <a:pt x="705" y="6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230"/>
                          <wps:cNvSpPr>
                            <a:spLocks/>
                          </wps:cNvSpPr>
                          <wps:spPr bwMode="auto">
                            <a:xfrm>
                              <a:off x="2754" y="-11935"/>
                              <a:ext cx="4226" cy="8040"/>
                            </a:xfrm>
                            <a:custGeom>
                              <a:avLst/>
                              <a:gdLst>
                                <a:gd name="T0" fmla="+- 0 3467 2754"/>
                                <a:gd name="T1" fmla="*/ T0 w 4226"/>
                                <a:gd name="T2" fmla="+- 0 -5715 -11935"/>
                                <a:gd name="T3" fmla="*/ -5715 h 8040"/>
                                <a:gd name="T4" fmla="+- 0 3460 2754"/>
                                <a:gd name="T5" fmla="*/ T4 w 4226"/>
                                <a:gd name="T6" fmla="+- 0 -5715 -11935"/>
                                <a:gd name="T7" fmla="*/ -5715 h 8040"/>
                                <a:gd name="T8" fmla="+- 0 3455 2754"/>
                                <a:gd name="T9" fmla="*/ T8 w 4226"/>
                                <a:gd name="T10" fmla="+- 0 -5695 -11935"/>
                                <a:gd name="T11" fmla="*/ -5695 h 8040"/>
                                <a:gd name="T12" fmla="+- 0 3467 2754"/>
                                <a:gd name="T13" fmla="*/ T12 w 4226"/>
                                <a:gd name="T14" fmla="+- 0 -5695 -11935"/>
                                <a:gd name="T15" fmla="*/ -5695 h 8040"/>
                                <a:gd name="T16" fmla="+- 0 3467 2754"/>
                                <a:gd name="T17" fmla="*/ T16 w 4226"/>
                                <a:gd name="T18" fmla="+- 0 -5715 -11935"/>
                                <a:gd name="T19" fmla="*/ -5715 h 8040"/>
                              </a:gdLst>
                              <a:ahLst/>
                              <a:cxnLst>
                                <a:cxn ang="0">
                                  <a:pos x="T1" y="T3"/>
                                </a:cxn>
                                <a:cxn ang="0">
                                  <a:pos x="T5" y="T7"/>
                                </a:cxn>
                                <a:cxn ang="0">
                                  <a:pos x="T9" y="T11"/>
                                </a:cxn>
                                <a:cxn ang="0">
                                  <a:pos x="T13" y="T15"/>
                                </a:cxn>
                                <a:cxn ang="0">
                                  <a:pos x="T17" y="T19"/>
                                </a:cxn>
                              </a:cxnLst>
                              <a:rect l="0" t="0" r="r" b="b"/>
                              <a:pathLst>
                                <a:path w="4226" h="8040">
                                  <a:moveTo>
                                    <a:pt x="713" y="6220"/>
                                  </a:moveTo>
                                  <a:lnTo>
                                    <a:pt x="706" y="6220"/>
                                  </a:lnTo>
                                  <a:lnTo>
                                    <a:pt x="701" y="6240"/>
                                  </a:lnTo>
                                  <a:lnTo>
                                    <a:pt x="713" y="6240"/>
                                  </a:lnTo>
                                  <a:lnTo>
                                    <a:pt x="713" y="6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231"/>
                          <wps:cNvSpPr>
                            <a:spLocks/>
                          </wps:cNvSpPr>
                          <wps:spPr bwMode="auto">
                            <a:xfrm>
                              <a:off x="2754" y="-11935"/>
                              <a:ext cx="4226" cy="8040"/>
                            </a:xfrm>
                            <a:custGeom>
                              <a:avLst/>
                              <a:gdLst>
                                <a:gd name="T0" fmla="+- 0 5861 2754"/>
                                <a:gd name="T1" fmla="*/ T0 w 4226"/>
                                <a:gd name="T2" fmla="+- 0 -5715 -11935"/>
                                <a:gd name="T3" fmla="*/ -5715 h 8040"/>
                                <a:gd name="T4" fmla="+- 0 5854 2754"/>
                                <a:gd name="T5" fmla="*/ T4 w 4226"/>
                                <a:gd name="T6" fmla="+- 0 -5715 -11935"/>
                                <a:gd name="T7" fmla="*/ -5715 h 8040"/>
                                <a:gd name="T8" fmla="+- 0 5854 2754"/>
                                <a:gd name="T9" fmla="*/ T8 w 4226"/>
                                <a:gd name="T10" fmla="+- 0 -5695 -11935"/>
                                <a:gd name="T11" fmla="*/ -5695 h 8040"/>
                                <a:gd name="T12" fmla="+- 0 5861 2754"/>
                                <a:gd name="T13" fmla="*/ T12 w 4226"/>
                                <a:gd name="T14" fmla="+- 0 -5695 -11935"/>
                                <a:gd name="T15" fmla="*/ -5695 h 8040"/>
                                <a:gd name="T16" fmla="+- 0 5861 2754"/>
                                <a:gd name="T17" fmla="*/ T16 w 4226"/>
                                <a:gd name="T18" fmla="+- 0 -5715 -11935"/>
                                <a:gd name="T19" fmla="*/ -5715 h 8040"/>
                              </a:gdLst>
                              <a:ahLst/>
                              <a:cxnLst>
                                <a:cxn ang="0">
                                  <a:pos x="T1" y="T3"/>
                                </a:cxn>
                                <a:cxn ang="0">
                                  <a:pos x="T5" y="T7"/>
                                </a:cxn>
                                <a:cxn ang="0">
                                  <a:pos x="T9" y="T11"/>
                                </a:cxn>
                                <a:cxn ang="0">
                                  <a:pos x="T13" y="T15"/>
                                </a:cxn>
                                <a:cxn ang="0">
                                  <a:pos x="T17" y="T19"/>
                                </a:cxn>
                              </a:cxnLst>
                              <a:rect l="0" t="0" r="r" b="b"/>
                              <a:pathLst>
                                <a:path w="4226" h="8040">
                                  <a:moveTo>
                                    <a:pt x="3107" y="6220"/>
                                  </a:moveTo>
                                  <a:lnTo>
                                    <a:pt x="3100" y="6220"/>
                                  </a:lnTo>
                                  <a:lnTo>
                                    <a:pt x="3100" y="6240"/>
                                  </a:lnTo>
                                  <a:lnTo>
                                    <a:pt x="3107" y="6240"/>
                                  </a:lnTo>
                                  <a:lnTo>
                                    <a:pt x="3107" y="6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Freeform 232"/>
                          <wps:cNvSpPr>
                            <a:spLocks/>
                          </wps:cNvSpPr>
                          <wps:spPr bwMode="auto">
                            <a:xfrm>
                              <a:off x="2754" y="-11935"/>
                              <a:ext cx="4226" cy="8040"/>
                            </a:xfrm>
                            <a:custGeom>
                              <a:avLst/>
                              <a:gdLst>
                                <a:gd name="T0" fmla="+- 0 6764 2754"/>
                                <a:gd name="T1" fmla="*/ T0 w 4226"/>
                                <a:gd name="T2" fmla="+- 0 -5735 -11935"/>
                                <a:gd name="T3" fmla="*/ -5735 h 8040"/>
                                <a:gd name="T4" fmla="+- 0 6750 2754"/>
                                <a:gd name="T5" fmla="*/ T4 w 4226"/>
                                <a:gd name="T6" fmla="+- 0 -5735 -11935"/>
                                <a:gd name="T7" fmla="*/ -5735 h 8040"/>
                                <a:gd name="T8" fmla="+- 0 6742 2754"/>
                                <a:gd name="T9" fmla="*/ T8 w 4226"/>
                                <a:gd name="T10" fmla="+- 0 -5715 -11935"/>
                                <a:gd name="T11" fmla="*/ -5715 h 8040"/>
                                <a:gd name="T12" fmla="+- 0 6739 2754"/>
                                <a:gd name="T13" fmla="*/ T12 w 4226"/>
                                <a:gd name="T14" fmla="+- 0 -5695 -11935"/>
                                <a:gd name="T15" fmla="*/ -5695 h 8040"/>
                                <a:gd name="T16" fmla="+- 0 6746 2754"/>
                                <a:gd name="T17" fmla="*/ T16 w 4226"/>
                                <a:gd name="T18" fmla="+- 0 -5695 -11935"/>
                                <a:gd name="T19" fmla="*/ -5695 h 8040"/>
                                <a:gd name="T20" fmla="+- 0 6748 2754"/>
                                <a:gd name="T21" fmla="*/ T20 w 4226"/>
                                <a:gd name="T22" fmla="+- 0 -5715 -11935"/>
                                <a:gd name="T23" fmla="*/ -5715 h 8040"/>
                                <a:gd name="T24" fmla="+- 0 6755 2754"/>
                                <a:gd name="T25" fmla="*/ T24 w 4226"/>
                                <a:gd name="T26" fmla="+- 0 -5715 -11935"/>
                                <a:gd name="T27" fmla="*/ -5715 h 8040"/>
                                <a:gd name="T28" fmla="+- 0 6764 2754"/>
                                <a:gd name="T29" fmla="*/ T28 w 4226"/>
                                <a:gd name="T30" fmla="+- 0 -5735 -11935"/>
                                <a:gd name="T31" fmla="*/ -5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10" y="6200"/>
                                  </a:moveTo>
                                  <a:lnTo>
                                    <a:pt x="3996" y="6200"/>
                                  </a:lnTo>
                                  <a:lnTo>
                                    <a:pt x="3988" y="6220"/>
                                  </a:lnTo>
                                  <a:lnTo>
                                    <a:pt x="3985" y="6240"/>
                                  </a:lnTo>
                                  <a:lnTo>
                                    <a:pt x="3992" y="6240"/>
                                  </a:lnTo>
                                  <a:lnTo>
                                    <a:pt x="3994" y="6220"/>
                                  </a:lnTo>
                                  <a:lnTo>
                                    <a:pt x="4001" y="6220"/>
                                  </a:lnTo>
                                  <a:lnTo>
                                    <a:pt x="4010" y="6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233"/>
                          <wps:cNvSpPr>
                            <a:spLocks/>
                          </wps:cNvSpPr>
                          <wps:spPr bwMode="auto">
                            <a:xfrm>
                              <a:off x="2754" y="-11935"/>
                              <a:ext cx="4226" cy="8040"/>
                            </a:xfrm>
                            <a:custGeom>
                              <a:avLst/>
                              <a:gdLst>
                                <a:gd name="T0" fmla="+- 0 6802 2754"/>
                                <a:gd name="T1" fmla="*/ T0 w 4226"/>
                                <a:gd name="T2" fmla="+- 0 -5735 -11935"/>
                                <a:gd name="T3" fmla="*/ -5735 h 8040"/>
                                <a:gd name="T4" fmla="+- 0 6788 2754"/>
                                <a:gd name="T5" fmla="*/ T4 w 4226"/>
                                <a:gd name="T6" fmla="+- 0 -5735 -11935"/>
                                <a:gd name="T7" fmla="*/ -5735 h 8040"/>
                                <a:gd name="T8" fmla="+- 0 6797 2754"/>
                                <a:gd name="T9" fmla="*/ T8 w 4226"/>
                                <a:gd name="T10" fmla="+- 0 -5715 -11935"/>
                                <a:gd name="T11" fmla="*/ -5715 h 8040"/>
                                <a:gd name="T12" fmla="+- 0 6804 2754"/>
                                <a:gd name="T13" fmla="*/ T12 w 4226"/>
                                <a:gd name="T14" fmla="+- 0 -5715 -11935"/>
                                <a:gd name="T15" fmla="*/ -5715 h 8040"/>
                                <a:gd name="T16" fmla="+- 0 6806 2754"/>
                                <a:gd name="T17" fmla="*/ T16 w 4226"/>
                                <a:gd name="T18" fmla="+- 0 -5695 -11935"/>
                                <a:gd name="T19" fmla="*/ -5695 h 8040"/>
                                <a:gd name="T20" fmla="+- 0 6813 2754"/>
                                <a:gd name="T21" fmla="*/ T20 w 4226"/>
                                <a:gd name="T22" fmla="+- 0 -5695 -11935"/>
                                <a:gd name="T23" fmla="*/ -5695 h 8040"/>
                                <a:gd name="T24" fmla="+- 0 6810 2754"/>
                                <a:gd name="T25" fmla="*/ T24 w 4226"/>
                                <a:gd name="T26" fmla="+- 0 -5715 -11935"/>
                                <a:gd name="T27" fmla="*/ -5715 h 8040"/>
                                <a:gd name="T28" fmla="+- 0 6802 2754"/>
                                <a:gd name="T29" fmla="*/ T28 w 4226"/>
                                <a:gd name="T30" fmla="+- 0 -5735 -11935"/>
                                <a:gd name="T31" fmla="*/ -5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48" y="6200"/>
                                  </a:moveTo>
                                  <a:lnTo>
                                    <a:pt x="4034" y="6200"/>
                                  </a:lnTo>
                                  <a:lnTo>
                                    <a:pt x="4043" y="6220"/>
                                  </a:lnTo>
                                  <a:lnTo>
                                    <a:pt x="4050" y="6220"/>
                                  </a:lnTo>
                                  <a:lnTo>
                                    <a:pt x="4052" y="6240"/>
                                  </a:lnTo>
                                  <a:lnTo>
                                    <a:pt x="4059" y="6240"/>
                                  </a:lnTo>
                                  <a:lnTo>
                                    <a:pt x="4056" y="6220"/>
                                  </a:lnTo>
                                  <a:lnTo>
                                    <a:pt x="4048" y="6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Freeform 234"/>
                          <wps:cNvSpPr>
                            <a:spLocks/>
                          </wps:cNvSpPr>
                          <wps:spPr bwMode="auto">
                            <a:xfrm>
                              <a:off x="2754" y="-11935"/>
                              <a:ext cx="4226" cy="8040"/>
                            </a:xfrm>
                            <a:custGeom>
                              <a:avLst/>
                              <a:gdLst>
                                <a:gd name="T0" fmla="+- 0 4935 2754"/>
                                <a:gd name="T1" fmla="*/ T0 w 4226"/>
                                <a:gd name="T2" fmla="+- 0 -5775 -11935"/>
                                <a:gd name="T3" fmla="*/ -5775 h 8040"/>
                                <a:gd name="T4" fmla="+- 0 4928 2754"/>
                                <a:gd name="T5" fmla="*/ T4 w 4226"/>
                                <a:gd name="T6" fmla="+- 0 -5775 -11935"/>
                                <a:gd name="T7" fmla="*/ -5775 h 8040"/>
                                <a:gd name="T8" fmla="+- 0 4928 2754"/>
                                <a:gd name="T9" fmla="*/ T8 w 4226"/>
                                <a:gd name="T10" fmla="+- 0 -5755 -11935"/>
                                <a:gd name="T11" fmla="*/ -5755 h 8040"/>
                                <a:gd name="T12" fmla="+- 0 4936 2754"/>
                                <a:gd name="T13" fmla="*/ T12 w 4226"/>
                                <a:gd name="T14" fmla="+- 0 -5735 -11935"/>
                                <a:gd name="T15" fmla="*/ -5735 h 8040"/>
                                <a:gd name="T16" fmla="+- 0 4955 2754"/>
                                <a:gd name="T17" fmla="*/ T16 w 4226"/>
                                <a:gd name="T18" fmla="+- 0 -5735 -11935"/>
                                <a:gd name="T19" fmla="*/ -5735 h 8040"/>
                                <a:gd name="T20" fmla="+- 0 4962 2754"/>
                                <a:gd name="T21" fmla="*/ T20 w 4226"/>
                                <a:gd name="T22" fmla="+- 0 -5755 -11935"/>
                                <a:gd name="T23" fmla="*/ -5755 h 8040"/>
                                <a:gd name="T24" fmla="+- 0 4935 2754"/>
                                <a:gd name="T25" fmla="*/ T24 w 4226"/>
                                <a:gd name="T26" fmla="+- 0 -5755 -11935"/>
                                <a:gd name="T27" fmla="*/ -5755 h 8040"/>
                                <a:gd name="T28" fmla="+- 0 4935 2754"/>
                                <a:gd name="T29" fmla="*/ T28 w 4226"/>
                                <a:gd name="T30" fmla="+- 0 -5775 -11935"/>
                                <a:gd name="T31" fmla="*/ -57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181" y="6160"/>
                                  </a:moveTo>
                                  <a:lnTo>
                                    <a:pt x="2174" y="6160"/>
                                  </a:lnTo>
                                  <a:lnTo>
                                    <a:pt x="2174" y="6180"/>
                                  </a:lnTo>
                                  <a:lnTo>
                                    <a:pt x="2182" y="6200"/>
                                  </a:lnTo>
                                  <a:lnTo>
                                    <a:pt x="2201" y="6200"/>
                                  </a:lnTo>
                                  <a:lnTo>
                                    <a:pt x="2208" y="6180"/>
                                  </a:lnTo>
                                  <a:lnTo>
                                    <a:pt x="2181" y="6180"/>
                                  </a:lnTo>
                                  <a:lnTo>
                                    <a:pt x="2181" y="61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Freeform 235"/>
                          <wps:cNvSpPr>
                            <a:spLocks/>
                          </wps:cNvSpPr>
                          <wps:spPr bwMode="auto">
                            <a:xfrm>
                              <a:off x="2754" y="-11935"/>
                              <a:ext cx="4226" cy="8040"/>
                            </a:xfrm>
                            <a:custGeom>
                              <a:avLst/>
                              <a:gdLst>
                                <a:gd name="T0" fmla="+- 0 4962 2754"/>
                                <a:gd name="T1" fmla="*/ T0 w 4226"/>
                                <a:gd name="T2" fmla="+- 0 -5775 -11935"/>
                                <a:gd name="T3" fmla="*/ -5775 h 8040"/>
                                <a:gd name="T4" fmla="+- 0 4955 2754"/>
                                <a:gd name="T5" fmla="*/ T4 w 4226"/>
                                <a:gd name="T6" fmla="+- 0 -5775 -11935"/>
                                <a:gd name="T7" fmla="*/ -5775 h 8040"/>
                                <a:gd name="T8" fmla="+- 0 4955 2754"/>
                                <a:gd name="T9" fmla="*/ T8 w 4226"/>
                                <a:gd name="T10" fmla="+- 0 -5755 -11935"/>
                                <a:gd name="T11" fmla="*/ -5755 h 8040"/>
                                <a:gd name="T12" fmla="+- 0 4962 2754"/>
                                <a:gd name="T13" fmla="*/ T12 w 4226"/>
                                <a:gd name="T14" fmla="+- 0 -5755 -11935"/>
                                <a:gd name="T15" fmla="*/ -5755 h 8040"/>
                                <a:gd name="T16" fmla="+- 0 4962 2754"/>
                                <a:gd name="T17" fmla="*/ T16 w 4226"/>
                                <a:gd name="T18" fmla="+- 0 -5775 -11935"/>
                                <a:gd name="T19" fmla="*/ -5775 h 8040"/>
                              </a:gdLst>
                              <a:ahLst/>
                              <a:cxnLst>
                                <a:cxn ang="0">
                                  <a:pos x="T1" y="T3"/>
                                </a:cxn>
                                <a:cxn ang="0">
                                  <a:pos x="T5" y="T7"/>
                                </a:cxn>
                                <a:cxn ang="0">
                                  <a:pos x="T9" y="T11"/>
                                </a:cxn>
                                <a:cxn ang="0">
                                  <a:pos x="T13" y="T15"/>
                                </a:cxn>
                                <a:cxn ang="0">
                                  <a:pos x="T17" y="T19"/>
                                </a:cxn>
                              </a:cxnLst>
                              <a:rect l="0" t="0" r="r" b="b"/>
                              <a:pathLst>
                                <a:path w="4226" h="8040">
                                  <a:moveTo>
                                    <a:pt x="2208" y="6160"/>
                                  </a:moveTo>
                                  <a:lnTo>
                                    <a:pt x="2201" y="6160"/>
                                  </a:lnTo>
                                  <a:lnTo>
                                    <a:pt x="2201" y="6180"/>
                                  </a:lnTo>
                                  <a:lnTo>
                                    <a:pt x="2208" y="6180"/>
                                  </a:lnTo>
                                  <a:lnTo>
                                    <a:pt x="2208" y="61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Freeform 236"/>
                          <wps:cNvSpPr>
                            <a:spLocks/>
                          </wps:cNvSpPr>
                          <wps:spPr bwMode="auto">
                            <a:xfrm>
                              <a:off x="2754" y="-11935"/>
                              <a:ext cx="4226" cy="8040"/>
                            </a:xfrm>
                            <a:custGeom>
                              <a:avLst/>
                              <a:gdLst>
                                <a:gd name="T0" fmla="+- 0 6525 2754"/>
                                <a:gd name="T1" fmla="*/ T0 w 4226"/>
                                <a:gd name="T2" fmla="+- 0 -5815 -11935"/>
                                <a:gd name="T3" fmla="*/ -5815 h 8040"/>
                                <a:gd name="T4" fmla="+- 0 6518 2754"/>
                                <a:gd name="T5" fmla="*/ T4 w 4226"/>
                                <a:gd name="T6" fmla="+- 0 -5815 -11935"/>
                                <a:gd name="T7" fmla="*/ -5815 h 8040"/>
                                <a:gd name="T8" fmla="+- 0 6518 2754"/>
                                <a:gd name="T9" fmla="*/ T8 w 4226"/>
                                <a:gd name="T10" fmla="+- 0 -5795 -11935"/>
                                <a:gd name="T11" fmla="*/ -5795 h 8040"/>
                                <a:gd name="T12" fmla="+- 0 6525 2754"/>
                                <a:gd name="T13" fmla="*/ T12 w 4226"/>
                                <a:gd name="T14" fmla="+- 0 -5775 -11935"/>
                                <a:gd name="T15" fmla="*/ -5775 h 8040"/>
                                <a:gd name="T16" fmla="+- 0 6544 2754"/>
                                <a:gd name="T17" fmla="*/ T16 w 4226"/>
                                <a:gd name="T18" fmla="+- 0 -5775 -11935"/>
                                <a:gd name="T19" fmla="*/ -5775 h 8040"/>
                                <a:gd name="T20" fmla="+- 0 6551 2754"/>
                                <a:gd name="T21" fmla="*/ T20 w 4226"/>
                                <a:gd name="T22" fmla="+- 0 -5795 -11935"/>
                                <a:gd name="T23" fmla="*/ -5795 h 8040"/>
                                <a:gd name="T24" fmla="+- 0 6525 2754"/>
                                <a:gd name="T25" fmla="*/ T24 w 4226"/>
                                <a:gd name="T26" fmla="+- 0 -5795 -11935"/>
                                <a:gd name="T27" fmla="*/ -5795 h 8040"/>
                                <a:gd name="T28" fmla="+- 0 6525 2754"/>
                                <a:gd name="T29" fmla="*/ T28 w 4226"/>
                                <a:gd name="T30" fmla="+- 0 -5815 -11935"/>
                                <a:gd name="T31" fmla="*/ -58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771" y="6120"/>
                                  </a:moveTo>
                                  <a:lnTo>
                                    <a:pt x="3764" y="6120"/>
                                  </a:lnTo>
                                  <a:lnTo>
                                    <a:pt x="3764" y="6140"/>
                                  </a:lnTo>
                                  <a:lnTo>
                                    <a:pt x="3771" y="6160"/>
                                  </a:lnTo>
                                  <a:lnTo>
                                    <a:pt x="3790" y="6160"/>
                                  </a:lnTo>
                                  <a:lnTo>
                                    <a:pt x="3797" y="6140"/>
                                  </a:lnTo>
                                  <a:lnTo>
                                    <a:pt x="3771" y="6140"/>
                                  </a:lnTo>
                                  <a:lnTo>
                                    <a:pt x="3771" y="61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Freeform 237"/>
                          <wps:cNvSpPr>
                            <a:spLocks/>
                          </wps:cNvSpPr>
                          <wps:spPr bwMode="auto">
                            <a:xfrm>
                              <a:off x="2754" y="-11935"/>
                              <a:ext cx="4226" cy="8040"/>
                            </a:xfrm>
                            <a:custGeom>
                              <a:avLst/>
                              <a:gdLst>
                                <a:gd name="T0" fmla="+- 0 6551 2754"/>
                                <a:gd name="T1" fmla="*/ T0 w 4226"/>
                                <a:gd name="T2" fmla="+- 0 -5815 -11935"/>
                                <a:gd name="T3" fmla="*/ -5815 h 8040"/>
                                <a:gd name="T4" fmla="+- 0 6545 2754"/>
                                <a:gd name="T5" fmla="*/ T4 w 4226"/>
                                <a:gd name="T6" fmla="+- 0 -5815 -11935"/>
                                <a:gd name="T7" fmla="*/ -5815 h 8040"/>
                                <a:gd name="T8" fmla="+- 0 6545 2754"/>
                                <a:gd name="T9" fmla="*/ T8 w 4226"/>
                                <a:gd name="T10" fmla="+- 0 -5795 -11935"/>
                                <a:gd name="T11" fmla="*/ -5795 h 8040"/>
                                <a:gd name="T12" fmla="+- 0 6551 2754"/>
                                <a:gd name="T13" fmla="*/ T12 w 4226"/>
                                <a:gd name="T14" fmla="+- 0 -5795 -11935"/>
                                <a:gd name="T15" fmla="*/ -5795 h 8040"/>
                                <a:gd name="T16" fmla="+- 0 6551 2754"/>
                                <a:gd name="T17" fmla="*/ T16 w 4226"/>
                                <a:gd name="T18" fmla="+- 0 -5815 -11935"/>
                                <a:gd name="T19" fmla="*/ -5815 h 8040"/>
                              </a:gdLst>
                              <a:ahLst/>
                              <a:cxnLst>
                                <a:cxn ang="0">
                                  <a:pos x="T1" y="T3"/>
                                </a:cxn>
                                <a:cxn ang="0">
                                  <a:pos x="T5" y="T7"/>
                                </a:cxn>
                                <a:cxn ang="0">
                                  <a:pos x="T9" y="T11"/>
                                </a:cxn>
                                <a:cxn ang="0">
                                  <a:pos x="T13" y="T15"/>
                                </a:cxn>
                                <a:cxn ang="0">
                                  <a:pos x="T17" y="T19"/>
                                </a:cxn>
                              </a:cxnLst>
                              <a:rect l="0" t="0" r="r" b="b"/>
                              <a:pathLst>
                                <a:path w="4226" h="8040">
                                  <a:moveTo>
                                    <a:pt x="3797" y="6120"/>
                                  </a:moveTo>
                                  <a:lnTo>
                                    <a:pt x="3791" y="6120"/>
                                  </a:lnTo>
                                  <a:lnTo>
                                    <a:pt x="3791" y="6140"/>
                                  </a:lnTo>
                                  <a:lnTo>
                                    <a:pt x="3797" y="6140"/>
                                  </a:lnTo>
                                  <a:lnTo>
                                    <a:pt x="3797" y="61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Freeform 238"/>
                          <wps:cNvSpPr>
                            <a:spLocks/>
                          </wps:cNvSpPr>
                          <wps:spPr bwMode="auto">
                            <a:xfrm>
                              <a:off x="2754" y="-11935"/>
                              <a:ext cx="4226" cy="8040"/>
                            </a:xfrm>
                            <a:custGeom>
                              <a:avLst/>
                              <a:gdLst>
                                <a:gd name="T0" fmla="+- 0 4178 2754"/>
                                <a:gd name="T1" fmla="*/ T0 w 4226"/>
                                <a:gd name="T2" fmla="+- 0 -5875 -11935"/>
                                <a:gd name="T3" fmla="*/ -5875 h 8040"/>
                                <a:gd name="T4" fmla="+- 0 4171 2754"/>
                                <a:gd name="T5" fmla="*/ T4 w 4226"/>
                                <a:gd name="T6" fmla="+- 0 -5875 -11935"/>
                                <a:gd name="T7" fmla="*/ -5875 h 8040"/>
                                <a:gd name="T8" fmla="+- 0 4171 2754"/>
                                <a:gd name="T9" fmla="*/ T8 w 4226"/>
                                <a:gd name="T10" fmla="+- 0 -5855 -11935"/>
                                <a:gd name="T11" fmla="*/ -5855 h 8040"/>
                                <a:gd name="T12" fmla="+- 0 4178 2754"/>
                                <a:gd name="T13" fmla="*/ T12 w 4226"/>
                                <a:gd name="T14" fmla="+- 0 -5835 -11935"/>
                                <a:gd name="T15" fmla="*/ -5835 h 8040"/>
                                <a:gd name="T16" fmla="+- 0 4197 2754"/>
                                <a:gd name="T17" fmla="*/ T16 w 4226"/>
                                <a:gd name="T18" fmla="+- 0 -5835 -11935"/>
                                <a:gd name="T19" fmla="*/ -5835 h 8040"/>
                                <a:gd name="T20" fmla="+- 0 4204 2754"/>
                                <a:gd name="T21" fmla="*/ T20 w 4226"/>
                                <a:gd name="T22" fmla="+- 0 -5855 -11935"/>
                                <a:gd name="T23" fmla="*/ -5855 h 8040"/>
                                <a:gd name="T24" fmla="+- 0 4178 2754"/>
                                <a:gd name="T25" fmla="*/ T24 w 4226"/>
                                <a:gd name="T26" fmla="+- 0 -5855 -11935"/>
                                <a:gd name="T27" fmla="*/ -5855 h 8040"/>
                                <a:gd name="T28" fmla="+- 0 4178 2754"/>
                                <a:gd name="T29" fmla="*/ T28 w 4226"/>
                                <a:gd name="T30" fmla="+- 0 -5875 -11935"/>
                                <a:gd name="T31" fmla="*/ -58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424" y="6060"/>
                                  </a:moveTo>
                                  <a:lnTo>
                                    <a:pt x="1417" y="6060"/>
                                  </a:lnTo>
                                  <a:lnTo>
                                    <a:pt x="1417" y="6080"/>
                                  </a:lnTo>
                                  <a:lnTo>
                                    <a:pt x="1424" y="6100"/>
                                  </a:lnTo>
                                  <a:lnTo>
                                    <a:pt x="1443" y="6100"/>
                                  </a:lnTo>
                                  <a:lnTo>
                                    <a:pt x="1450" y="6080"/>
                                  </a:lnTo>
                                  <a:lnTo>
                                    <a:pt x="1424" y="6080"/>
                                  </a:lnTo>
                                  <a:lnTo>
                                    <a:pt x="1424" y="6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Freeform 239"/>
                          <wps:cNvSpPr>
                            <a:spLocks/>
                          </wps:cNvSpPr>
                          <wps:spPr bwMode="auto">
                            <a:xfrm>
                              <a:off x="2754" y="-11935"/>
                              <a:ext cx="4226" cy="8040"/>
                            </a:xfrm>
                            <a:custGeom>
                              <a:avLst/>
                              <a:gdLst>
                                <a:gd name="T0" fmla="+- 0 2975 2754"/>
                                <a:gd name="T1" fmla="*/ T0 w 4226"/>
                                <a:gd name="T2" fmla="+- 0 -5875 -11935"/>
                                <a:gd name="T3" fmla="*/ -5875 h 8040"/>
                                <a:gd name="T4" fmla="+- 0 2946 2754"/>
                                <a:gd name="T5" fmla="*/ T4 w 4226"/>
                                <a:gd name="T6" fmla="+- 0 -5875 -11935"/>
                                <a:gd name="T7" fmla="*/ -5875 h 8040"/>
                                <a:gd name="T8" fmla="+- 0 2960 2754"/>
                                <a:gd name="T9" fmla="*/ T8 w 4226"/>
                                <a:gd name="T10" fmla="+- 0 -5855 -11935"/>
                                <a:gd name="T11" fmla="*/ -5855 h 8040"/>
                                <a:gd name="T12" fmla="+- 0 2975 2754"/>
                                <a:gd name="T13" fmla="*/ T12 w 4226"/>
                                <a:gd name="T14" fmla="+- 0 -5875 -11935"/>
                                <a:gd name="T15" fmla="*/ -5875 h 8040"/>
                              </a:gdLst>
                              <a:ahLst/>
                              <a:cxnLst>
                                <a:cxn ang="0">
                                  <a:pos x="T1" y="T3"/>
                                </a:cxn>
                                <a:cxn ang="0">
                                  <a:pos x="T5" y="T7"/>
                                </a:cxn>
                                <a:cxn ang="0">
                                  <a:pos x="T9" y="T11"/>
                                </a:cxn>
                                <a:cxn ang="0">
                                  <a:pos x="T13" y="T15"/>
                                </a:cxn>
                              </a:cxnLst>
                              <a:rect l="0" t="0" r="r" b="b"/>
                              <a:pathLst>
                                <a:path w="4226" h="8040">
                                  <a:moveTo>
                                    <a:pt x="221" y="6060"/>
                                  </a:moveTo>
                                  <a:lnTo>
                                    <a:pt x="192" y="6060"/>
                                  </a:lnTo>
                                  <a:lnTo>
                                    <a:pt x="206" y="6080"/>
                                  </a:lnTo>
                                  <a:lnTo>
                                    <a:pt x="221" y="6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240"/>
                          <wps:cNvSpPr>
                            <a:spLocks/>
                          </wps:cNvSpPr>
                          <wps:spPr bwMode="auto">
                            <a:xfrm>
                              <a:off x="2754" y="-11935"/>
                              <a:ext cx="4226" cy="8040"/>
                            </a:xfrm>
                            <a:custGeom>
                              <a:avLst/>
                              <a:gdLst>
                                <a:gd name="T0" fmla="+- 0 4204 2754"/>
                                <a:gd name="T1" fmla="*/ T0 w 4226"/>
                                <a:gd name="T2" fmla="+- 0 -5875 -11935"/>
                                <a:gd name="T3" fmla="*/ -5875 h 8040"/>
                                <a:gd name="T4" fmla="+- 0 4197 2754"/>
                                <a:gd name="T5" fmla="*/ T4 w 4226"/>
                                <a:gd name="T6" fmla="+- 0 -5875 -11935"/>
                                <a:gd name="T7" fmla="*/ -5875 h 8040"/>
                                <a:gd name="T8" fmla="+- 0 4197 2754"/>
                                <a:gd name="T9" fmla="*/ T8 w 4226"/>
                                <a:gd name="T10" fmla="+- 0 -5855 -11935"/>
                                <a:gd name="T11" fmla="*/ -5855 h 8040"/>
                                <a:gd name="T12" fmla="+- 0 4204 2754"/>
                                <a:gd name="T13" fmla="*/ T12 w 4226"/>
                                <a:gd name="T14" fmla="+- 0 -5855 -11935"/>
                                <a:gd name="T15" fmla="*/ -5855 h 8040"/>
                                <a:gd name="T16" fmla="+- 0 4204 2754"/>
                                <a:gd name="T17" fmla="*/ T16 w 4226"/>
                                <a:gd name="T18" fmla="+- 0 -5875 -11935"/>
                                <a:gd name="T19" fmla="*/ -5875 h 8040"/>
                              </a:gdLst>
                              <a:ahLst/>
                              <a:cxnLst>
                                <a:cxn ang="0">
                                  <a:pos x="T1" y="T3"/>
                                </a:cxn>
                                <a:cxn ang="0">
                                  <a:pos x="T5" y="T7"/>
                                </a:cxn>
                                <a:cxn ang="0">
                                  <a:pos x="T9" y="T11"/>
                                </a:cxn>
                                <a:cxn ang="0">
                                  <a:pos x="T13" y="T15"/>
                                </a:cxn>
                                <a:cxn ang="0">
                                  <a:pos x="T17" y="T19"/>
                                </a:cxn>
                              </a:cxnLst>
                              <a:rect l="0" t="0" r="r" b="b"/>
                              <a:pathLst>
                                <a:path w="4226" h="8040">
                                  <a:moveTo>
                                    <a:pt x="1450" y="6060"/>
                                  </a:moveTo>
                                  <a:lnTo>
                                    <a:pt x="1443" y="6060"/>
                                  </a:lnTo>
                                  <a:lnTo>
                                    <a:pt x="1443" y="6080"/>
                                  </a:lnTo>
                                  <a:lnTo>
                                    <a:pt x="1450" y="6080"/>
                                  </a:lnTo>
                                  <a:lnTo>
                                    <a:pt x="1450" y="6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Freeform 241"/>
                          <wps:cNvSpPr>
                            <a:spLocks/>
                          </wps:cNvSpPr>
                          <wps:spPr bwMode="auto">
                            <a:xfrm>
                              <a:off x="2754" y="-11935"/>
                              <a:ext cx="4226" cy="8040"/>
                            </a:xfrm>
                            <a:custGeom>
                              <a:avLst/>
                              <a:gdLst>
                                <a:gd name="T0" fmla="+- 0 6790 2754"/>
                                <a:gd name="T1" fmla="*/ T0 w 4226"/>
                                <a:gd name="T2" fmla="+- 0 -5875 -11935"/>
                                <a:gd name="T3" fmla="*/ -5875 h 8040"/>
                                <a:gd name="T4" fmla="+- 0 6762 2754"/>
                                <a:gd name="T5" fmla="*/ T4 w 4226"/>
                                <a:gd name="T6" fmla="+- 0 -5875 -11935"/>
                                <a:gd name="T7" fmla="*/ -5875 h 8040"/>
                                <a:gd name="T8" fmla="+- 0 6776 2754"/>
                                <a:gd name="T9" fmla="*/ T8 w 4226"/>
                                <a:gd name="T10" fmla="+- 0 -5855 -11935"/>
                                <a:gd name="T11" fmla="*/ -5855 h 8040"/>
                                <a:gd name="T12" fmla="+- 0 6790 2754"/>
                                <a:gd name="T13" fmla="*/ T12 w 4226"/>
                                <a:gd name="T14" fmla="+- 0 -5875 -11935"/>
                                <a:gd name="T15" fmla="*/ -5875 h 8040"/>
                              </a:gdLst>
                              <a:ahLst/>
                              <a:cxnLst>
                                <a:cxn ang="0">
                                  <a:pos x="T1" y="T3"/>
                                </a:cxn>
                                <a:cxn ang="0">
                                  <a:pos x="T5" y="T7"/>
                                </a:cxn>
                                <a:cxn ang="0">
                                  <a:pos x="T9" y="T11"/>
                                </a:cxn>
                                <a:cxn ang="0">
                                  <a:pos x="T13" y="T15"/>
                                </a:cxn>
                              </a:cxnLst>
                              <a:rect l="0" t="0" r="r" b="b"/>
                              <a:pathLst>
                                <a:path w="4226" h="8040">
                                  <a:moveTo>
                                    <a:pt x="4036" y="6060"/>
                                  </a:moveTo>
                                  <a:lnTo>
                                    <a:pt x="4008" y="6060"/>
                                  </a:lnTo>
                                  <a:lnTo>
                                    <a:pt x="4022" y="6080"/>
                                  </a:lnTo>
                                  <a:lnTo>
                                    <a:pt x="4036" y="6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242"/>
                          <wps:cNvSpPr>
                            <a:spLocks/>
                          </wps:cNvSpPr>
                          <wps:spPr bwMode="auto">
                            <a:xfrm>
                              <a:off x="2754" y="-11935"/>
                              <a:ext cx="4226" cy="8040"/>
                            </a:xfrm>
                            <a:custGeom>
                              <a:avLst/>
                              <a:gdLst>
                                <a:gd name="T0" fmla="+- 0 2933 2754"/>
                                <a:gd name="T1" fmla="*/ T0 w 4226"/>
                                <a:gd name="T2" fmla="+- 0 -5895 -11935"/>
                                <a:gd name="T3" fmla="*/ -5895 h 8040"/>
                                <a:gd name="T4" fmla="+- 0 2926 2754"/>
                                <a:gd name="T5" fmla="*/ T4 w 4226"/>
                                <a:gd name="T6" fmla="+- 0 -5895 -11935"/>
                                <a:gd name="T7" fmla="*/ -5895 h 8040"/>
                                <a:gd name="T8" fmla="+- 0 2934 2754"/>
                                <a:gd name="T9" fmla="*/ T8 w 4226"/>
                                <a:gd name="T10" fmla="+- 0 -5875 -11935"/>
                                <a:gd name="T11" fmla="*/ -5875 h 8040"/>
                                <a:gd name="T12" fmla="+- 0 2939 2754"/>
                                <a:gd name="T13" fmla="*/ T12 w 4226"/>
                                <a:gd name="T14" fmla="+- 0 -5875 -11935"/>
                                <a:gd name="T15" fmla="*/ -5875 h 8040"/>
                                <a:gd name="T16" fmla="+- 0 2933 2754"/>
                                <a:gd name="T17" fmla="*/ T16 w 4226"/>
                                <a:gd name="T18" fmla="+- 0 -5895 -11935"/>
                                <a:gd name="T19" fmla="*/ -5895 h 8040"/>
                              </a:gdLst>
                              <a:ahLst/>
                              <a:cxnLst>
                                <a:cxn ang="0">
                                  <a:pos x="T1" y="T3"/>
                                </a:cxn>
                                <a:cxn ang="0">
                                  <a:pos x="T5" y="T7"/>
                                </a:cxn>
                                <a:cxn ang="0">
                                  <a:pos x="T9" y="T11"/>
                                </a:cxn>
                                <a:cxn ang="0">
                                  <a:pos x="T13" y="T15"/>
                                </a:cxn>
                                <a:cxn ang="0">
                                  <a:pos x="T17" y="T19"/>
                                </a:cxn>
                              </a:cxnLst>
                              <a:rect l="0" t="0" r="r" b="b"/>
                              <a:pathLst>
                                <a:path w="4226" h="8040">
                                  <a:moveTo>
                                    <a:pt x="179" y="6040"/>
                                  </a:moveTo>
                                  <a:lnTo>
                                    <a:pt x="172" y="6040"/>
                                  </a:lnTo>
                                  <a:lnTo>
                                    <a:pt x="180" y="6060"/>
                                  </a:lnTo>
                                  <a:lnTo>
                                    <a:pt x="185" y="6060"/>
                                  </a:lnTo>
                                  <a:lnTo>
                                    <a:pt x="179" y="6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Freeform 243"/>
                          <wps:cNvSpPr>
                            <a:spLocks/>
                          </wps:cNvSpPr>
                          <wps:spPr bwMode="auto">
                            <a:xfrm>
                              <a:off x="2754" y="-11935"/>
                              <a:ext cx="4226" cy="8040"/>
                            </a:xfrm>
                            <a:custGeom>
                              <a:avLst/>
                              <a:gdLst>
                                <a:gd name="T0" fmla="+- 0 2994 2754"/>
                                <a:gd name="T1" fmla="*/ T0 w 4226"/>
                                <a:gd name="T2" fmla="+- 0 -5895 -11935"/>
                                <a:gd name="T3" fmla="*/ -5895 h 8040"/>
                                <a:gd name="T4" fmla="+- 0 2988 2754"/>
                                <a:gd name="T5" fmla="*/ T4 w 4226"/>
                                <a:gd name="T6" fmla="+- 0 -5895 -11935"/>
                                <a:gd name="T7" fmla="*/ -5895 h 8040"/>
                                <a:gd name="T8" fmla="+- 0 2981 2754"/>
                                <a:gd name="T9" fmla="*/ T8 w 4226"/>
                                <a:gd name="T10" fmla="+- 0 -5875 -11935"/>
                                <a:gd name="T11" fmla="*/ -5875 h 8040"/>
                                <a:gd name="T12" fmla="+- 0 2986 2754"/>
                                <a:gd name="T13" fmla="*/ T12 w 4226"/>
                                <a:gd name="T14" fmla="+- 0 -5875 -11935"/>
                                <a:gd name="T15" fmla="*/ -5875 h 8040"/>
                                <a:gd name="T16" fmla="+- 0 2994 2754"/>
                                <a:gd name="T17" fmla="*/ T16 w 4226"/>
                                <a:gd name="T18" fmla="+- 0 -5895 -11935"/>
                                <a:gd name="T19" fmla="*/ -5895 h 8040"/>
                              </a:gdLst>
                              <a:ahLst/>
                              <a:cxnLst>
                                <a:cxn ang="0">
                                  <a:pos x="T1" y="T3"/>
                                </a:cxn>
                                <a:cxn ang="0">
                                  <a:pos x="T5" y="T7"/>
                                </a:cxn>
                                <a:cxn ang="0">
                                  <a:pos x="T9" y="T11"/>
                                </a:cxn>
                                <a:cxn ang="0">
                                  <a:pos x="T13" y="T15"/>
                                </a:cxn>
                                <a:cxn ang="0">
                                  <a:pos x="T17" y="T19"/>
                                </a:cxn>
                              </a:cxnLst>
                              <a:rect l="0" t="0" r="r" b="b"/>
                              <a:pathLst>
                                <a:path w="4226" h="8040">
                                  <a:moveTo>
                                    <a:pt x="240" y="6040"/>
                                  </a:moveTo>
                                  <a:lnTo>
                                    <a:pt x="234" y="6040"/>
                                  </a:lnTo>
                                  <a:lnTo>
                                    <a:pt x="227" y="6060"/>
                                  </a:lnTo>
                                  <a:lnTo>
                                    <a:pt x="232" y="6060"/>
                                  </a:lnTo>
                                  <a:lnTo>
                                    <a:pt x="240" y="6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Freeform 244"/>
                          <wps:cNvSpPr>
                            <a:spLocks/>
                          </wps:cNvSpPr>
                          <wps:spPr bwMode="auto">
                            <a:xfrm>
                              <a:off x="2754" y="-11935"/>
                              <a:ext cx="4226" cy="8040"/>
                            </a:xfrm>
                            <a:custGeom>
                              <a:avLst/>
                              <a:gdLst>
                                <a:gd name="T0" fmla="+- 0 6748 2754"/>
                                <a:gd name="T1" fmla="*/ T0 w 4226"/>
                                <a:gd name="T2" fmla="+- 0 -5895 -11935"/>
                                <a:gd name="T3" fmla="*/ -5895 h 8040"/>
                                <a:gd name="T4" fmla="+- 0 6742 2754"/>
                                <a:gd name="T5" fmla="*/ T4 w 4226"/>
                                <a:gd name="T6" fmla="+- 0 -5895 -11935"/>
                                <a:gd name="T7" fmla="*/ -5895 h 8040"/>
                                <a:gd name="T8" fmla="+- 0 6750 2754"/>
                                <a:gd name="T9" fmla="*/ T8 w 4226"/>
                                <a:gd name="T10" fmla="+- 0 -5875 -11935"/>
                                <a:gd name="T11" fmla="*/ -5875 h 8040"/>
                                <a:gd name="T12" fmla="+- 0 6755 2754"/>
                                <a:gd name="T13" fmla="*/ T12 w 4226"/>
                                <a:gd name="T14" fmla="+- 0 -5875 -11935"/>
                                <a:gd name="T15" fmla="*/ -5875 h 8040"/>
                                <a:gd name="T16" fmla="+- 0 6748 2754"/>
                                <a:gd name="T17" fmla="*/ T16 w 4226"/>
                                <a:gd name="T18" fmla="+- 0 -5895 -11935"/>
                                <a:gd name="T19" fmla="*/ -5895 h 8040"/>
                              </a:gdLst>
                              <a:ahLst/>
                              <a:cxnLst>
                                <a:cxn ang="0">
                                  <a:pos x="T1" y="T3"/>
                                </a:cxn>
                                <a:cxn ang="0">
                                  <a:pos x="T5" y="T7"/>
                                </a:cxn>
                                <a:cxn ang="0">
                                  <a:pos x="T9" y="T11"/>
                                </a:cxn>
                                <a:cxn ang="0">
                                  <a:pos x="T13" y="T15"/>
                                </a:cxn>
                                <a:cxn ang="0">
                                  <a:pos x="T17" y="T19"/>
                                </a:cxn>
                              </a:cxnLst>
                              <a:rect l="0" t="0" r="r" b="b"/>
                              <a:pathLst>
                                <a:path w="4226" h="8040">
                                  <a:moveTo>
                                    <a:pt x="3994" y="6040"/>
                                  </a:moveTo>
                                  <a:lnTo>
                                    <a:pt x="3988" y="6040"/>
                                  </a:lnTo>
                                  <a:lnTo>
                                    <a:pt x="3996" y="6060"/>
                                  </a:lnTo>
                                  <a:lnTo>
                                    <a:pt x="4001" y="6060"/>
                                  </a:lnTo>
                                  <a:lnTo>
                                    <a:pt x="3994" y="6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245"/>
                          <wps:cNvSpPr>
                            <a:spLocks/>
                          </wps:cNvSpPr>
                          <wps:spPr bwMode="auto">
                            <a:xfrm>
                              <a:off x="2754" y="-11935"/>
                              <a:ext cx="4226" cy="8040"/>
                            </a:xfrm>
                            <a:custGeom>
                              <a:avLst/>
                              <a:gdLst>
                                <a:gd name="T0" fmla="+- 0 6810 2754"/>
                                <a:gd name="T1" fmla="*/ T0 w 4226"/>
                                <a:gd name="T2" fmla="+- 0 -5895 -11935"/>
                                <a:gd name="T3" fmla="*/ -5895 h 8040"/>
                                <a:gd name="T4" fmla="+- 0 6804 2754"/>
                                <a:gd name="T5" fmla="*/ T4 w 4226"/>
                                <a:gd name="T6" fmla="+- 0 -5895 -11935"/>
                                <a:gd name="T7" fmla="*/ -5895 h 8040"/>
                                <a:gd name="T8" fmla="+- 0 6797 2754"/>
                                <a:gd name="T9" fmla="*/ T8 w 4226"/>
                                <a:gd name="T10" fmla="+- 0 -5875 -11935"/>
                                <a:gd name="T11" fmla="*/ -5875 h 8040"/>
                                <a:gd name="T12" fmla="+- 0 6802 2754"/>
                                <a:gd name="T13" fmla="*/ T12 w 4226"/>
                                <a:gd name="T14" fmla="+- 0 -5875 -11935"/>
                                <a:gd name="T15" fmla="*/ -5875 h 8040"/>
                                <a:gd name="T16" fmla="+- 0 6810 2754"/>
                                <a:gd name="T17" fmla="*/ T16 w 4226"/>
                                <a:gd name="T18" fmla="+- 0 -5895 -11935"/>
                                <a:gd name="T19" fmla="*/ -5895 h 8040"/>
                              </a:gdLst>
                              <a:ahLst/>
                              <a:cxnLst>
                                <a:cxn ang="0">
                                  <a:pos x="T1" y="T3"/>
                                </a:cxn>
                                <a:cxn ang="0">
                                  <a:pos x="T5" y="T7"/>
                                </a:cxn>
                                <a:cxn ang="0">
                                  <a:pos x="T9" y="T11"/>
                                </a:cxn>
                                <a:cxn ang="0">
                                  <a:pos x="T13" y="T15"/>
                                </a:cxn>
                                <a:cxn ang="0">
                                  <a:pos x="T17" y="T19"/>
                                </a:cxn>
                              </a:cxnLst>
                              <a:rect l="0" t="0" r="r" b="b"/>
                              <a:pathLst>
                                <a:path w="4226" h="8040">
                                  <a:moveTo>
                                    <a:pt x="4056" y="6040"/>
                                  </a:moveTo>
                                  <a:lnTo>
                                    <a:pt x="4050" y="6040"/>
                                  </a:lnTo>
                                  <a:lnTo>
                                    <a:pt x="4043" y="6060"/>
                                  </a:lnTo>
                                  <a:lnTo>
                                    <a:pt x="4048" y="6060"/>
                                  </a:lnTo>
                                  <a:lnTo>
                                    <a:pt x="4056" y="6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Freeform 246"/>
                          <wps:cNvSpPr>
                            <a:spLocks/>
                          </wps:cNvSpPr>
                          <wps:spPr bwMode="auto">
                            <a:xfrm>
                              <a:off x="2754" y="-11935"/>
                              <a:ext cx="4226" cy="8040"/>
                            </a:xfrm>
                            <a:custGeom>
                              <a:avLst/>
                              <a:gdLst>
                                <a:gd name="T0" fmla="+- 0 2949 2754"/>
                                <a:gd name="T1" fmla="*/ T0 w 4226"/>
                                <a:gd name="T2" fmla="+- 0 -5935 -11935"/>
                                <a:gd name="T3" fmla="*/ -5935 h 8040"/>
                                <a:gd name="T4" fmla="+- 0 2934 2754"/>
                                <a:gd name="T5" fmla="*/ T4 w 4226"/>
                                <a:gd name="T6" fmla="+- 0 -5935 -11935"/>
                                <a:gd name="T7" fmla="*/ -5935 h 8040"/>
                                <a:gd name="T8" fmla="+- 0 2926 2754"/>
                                <a:gd name="T9" fmla="*/ T8 w 4226"/>
                                <a:gd name="T10" fmla="+- 0 -5915 -11935"/>
                                <a:gd name="T11" fmla="*/ -5915 h 8040"/>
                                <a:gd name="T12" fmla="+- 0 2923 2754"/>
                                <a:gd name="T13" fmla="*/ T12 w 4226"/>
                                <a:gd name="T14" fmla="+- 0 -5895 -11935"/>
                                <a:gd name="T15" fmla="*/ -5895 h 8040"/>
                                <a:gd name="T16" fmla="+- 0 2930 2754"/>
                                <a:gd name="T17" fmla="*/ T16 w 4226"/>
                                <a:gd name="T18" fmla="+- 0 -5895 -11935"/>
                                <a:gd name="T19" fmla="*/ -5895 h 8040"/>
                                <a:gd name="T20" fmla="+- 0 2933 2754"/>
                                <a:gd name="T21" fmla="*/ T20 w 4226"/>
                                <a:gd name="T22" fmla="+- 0 -5915 -11935"/>
                                <a:gd name="T23" fmla="*/ -5915 h 8040"/>
                                <a:gd name="T24" fmla="+- 0 2939 2754"/>
                                <a:gd name="T25" fmla="*/ T24 w 4226"/>
                                <a:gd name="T26" fmla="+- 0 -5915 -11935"/>
                                <a:gd name="T27" fmla="*/ -5915 h 8040"/>
                                <a:gd name="T28" fmla="+- 0 2949 2754"/>
                                <a:gd name="T29" fmla="*/ T28 w 4226"/>
                                <a:gd name="T30" fmla="+- 0 -5935 -11935"/>
                                <a:gd name="T31" fmla="*/ -59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95" y="6000"/>
                                  </a:moveTo>
                                  <a:lnTo>
                                    <a:pt x="180" y="6000"/>
                                  </a:lnTo>
                                  <a:lnTo>
                                    <a:pt x="172" y="6020"/>
                                  </a:lnTo>
                                  <a:lnTo>
                                    <a:pt x="169" y="6040"/>
                                  </a:lnTo>
                                  <a:lnTo>
                                    <a:pt x="176" y="6040"/>
                                  </a:lnTo>
                                  <a:lnTo>
                                    <a:pt x="179" y="6020"/>
                                  </a:lnTo>
                                  <a:lnTo>
                                    <a:pt x="185" y="6020"/>
                                  </a:lnTo>
                                  <a:lnTo>
                                    <a:pt x="195" y="6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247"/>
                          <wps:cNvSpPr>
                            <a:spLocks/>
                          </wps:cNvSpPr>
                          <wps:spPr bwMode="auto">
                            <a:xfrm>
                              <a:off x="2754" y="-11935"/>
                              <a:ext cx="4226" cy="8040"/>
                            </a:xfrm>
                            <a:custGeom>
                              <a:avLst/>
                              <a:gdLst>
                                <a:gd name="T0" fmla="+- 0 2986 2754"/>
                                <a:gd name="T1" fmla="*/ T0 w 4226"/>
                                <a:gd name="T2" fmla="+- 0 -5935 -11935"/>
                                <a:gd name="T3" fmla="*/ -5935 h 8040"/>
                                <a:gd name="T4" fmla="+- 0 2972 2754"/>
                                <a:gd name="T5" fmla="*/ T4 w 4226"/>
                                <a:gd name="T6" fmla="+- 0 -5935 -11935"/>
                                <a:gd name="T7" fmla="*/ -5935 h 8040"/>
                                <a:gd name="T8" fmla="+- 0 2981 2754"/>
                                <a:gd name="T9" fmla="*/ T8 w 4226"/>
                                <a:gd name="T10" fmla="+- 0 -5915 -11935"/>
                                <a:gd name="T11" fmla="*/ -5915 h 8040"/>
                                <a:gd name="T12" fmla="+- 0 2988 2754"/>
                                <a:gd name="T13" fmla="*/ T12 w 4226"/>
                                <a:gd name="T14" fmla="+- 0 -5915 -11935"/>
                                <a:gd name="T15" fmla="*/ -5915 h 8040"/>
                                <a:gd name="T16" fmla="+- 0 2990 2754"/>
                                <a:gd name="T17" fmla="*/ T16 w 4226"/>
                                <a:gd name="T18" fmla="+- 0 -5895 -11935"/>
                                <a:gd name="T19" fmla="*/ -5895 h 8040"/>
                                <a:gd name="T20" fmla="+- 0 2997 2754"/>
                                <a:gd name="T21" fmla="*/ T20 w 4226"/>
                                <a:gd name="T22" fmla="+- 0 -5895 -11935"/>
                                <a:gd name="T23" fmla="*/ -5895 h 8040"/>
                                <a:gd name="T24" fmla="+- 0 2994 2754"/>
                                <a:gd name="T25" fmla="*/ T24 w 4226"/>
                                <a:gd name="T26" fmla="+- 0 -5915 -11935"/>
                                <a:gd name="T27" fmla="*/ -5915 h 8040"/>
                                <a:gd name="T28" fmla="+- 0 2986 2754"/>
                                <a:gd name="T29" fmla="*/ T28 w 4226"/>
                                <a:gd name="T30" fmla="+- 0 -5935 -11935"/>
                                <a:gd name="T31" fmla="*/ -59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32" y="6000"/>
                                  </a:moveTo>
                                  <a:lnTo>
                                    <a:pt x="218" y="6000"/>
                                  </a:lnTo>
                                  <a:lnTo>
                                    <a:pt x="227" y="6020"/>
                                  </a:lnTo>
                                  <a:lnTo>
                                    <a:pt x="234" y="6020"/>
                                  </a:lnTo>
                                  <a:lnTo>
                                    <a:pt x="236" y="6040"/>
                                  </a:lnTo>
                                  <a:lnTo>
                                    <a:pt x="243" y="6040"/>
                                  </a:lnTo>
                                  <a:lnTo>
                                    <a:pt x="240" y="6020"/>
                                  </a:lnTo>
                                  <a:lnTo>
                                    <a:pt x="232" y="6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Freeform 248"/>
                          <wps:cNvSpPr>
                            <a:spLocks/>
                          </wps:cNvSpPr>
                          <wps:spPr bwMode="auto">
                            <a:xfrm>
                              <a:off x="2754" y="-11935"/>
                              <a:ext cx="4226" cy="8040"/>
                            </a:xfrm>
                            <a:custGeom>
                              <a:avLst/>
                              <a:gdLst>
                                <a:gd name="T0" fmla="+- 0 6764 2754"/>
                                <a:gd name="T1" fmla="*/ T0 w 4226"/>
                                <a:gd name="T2" fmla="+- 0 -5935 -11935"/>
                                <a:gd name="T3" fmla="*/ -5935 h 8040"/>
                                <a:gd name="T4" fmla="+- 0 6750 2754"/>
                                <a:gd name="T5" fmla="*/ T4 w 4226"/>
                                <a:gd name="T6" fmla="+- 0 -5935 -11935"/>
                                <a:gd name="T7" fmla="*/ -5935 h 8040"/>
                                <a:gd name="T8" fmla="+- 0 6742 2754"/>
                                <a:gd name="T9" fmla="*/ T8 w 4226"/>
                                <a:gd name="T10" fmla="+- 0 -5915 -11935"/>
                                <a:gd name="T11" fmla="*/ -5915 h 8040"/>
                                <a:gd name="T12" fmla="+- 0 6739 2754"/>
                                <a:gd name="T13" fmla="*/ T12 w 4226"/>
                                <a:gd name="T14" fmla="+- 0 -5895 -11935"/>
                                <a:gd name="T15" fmla="*/ -5895 h 8040"/>
                                <a:gd name="T16" fmla="+- 0 6746 2754"/>
                                <a:gd name="T17" fmla="*/ T16 w 4226"/>
                                <a:gd name="T18" fmla="+- 0 -5895 -11935"/>
                                <a:gd name="T19" fmla="*/ -5895 h 8040"/>
                                <a:gd name="T20" fmla="+- 0 6748 2754"/>
                                <a:gd name="T21" fmla="*/ T20 w 4226"/>
                                <a:gd name="T22" fmla="+- 0 -5915 -11935"/>
                                <a:gd name="T23" fmla="*/ -5915 h 8040"/>
                                <a:gd name="T24" fmla="+- 0 6755 2754"/>
                                <a:gd name="T25" fmla="*/ T24 w 4226"/>
                                <a:gd name="T26" fmla="+- 0 -5915 -11935"/>
                                <a:gd name="T27" fmla="*/ -5915 h 8040"/>
                                <a:gd name="T28" fmla="+- 0 6764 2754"/>
                                <a:gd name="T29" fmla="*/ T28 w 4226"/>
                                <a:gd name="T30" fmla="+- 0 -5935 -11935"/>
                                <a:gd name="T31" fmla="*/ -59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10" y="6000"/>
                                  </a:moveTo>
                                  <a:lnTo>
                                    <a:pt x="3996" y="6000"/>
                                  </a:lnTo>
                                  <a:lnTo>
                                    <a:pt x="3988" y="6020"/>
                                  </a:lnTo>
                                  <a:lnTo>
                                    <a:pt x="3985" y="6040"/>
                                  </a:lnTo>
                                  <a:lnTo>
                                    <a:pt x="3992" y="6040"/>
                                  </a:lnTo>
                                  <a:lnTo>
                                    <a:pt x="3994" y="6020"/>
                                  </a:lnTo>
                                  <a:lnTo>
                                    <a:pt x="4001" y="6020"/>
                                  </a:lnTo>
                                  <a:lnTo>
                                    <a:pt x="4010" y="6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Freeform 249"/>
                          <wps:cNvSpPr>
                            <a:spLocks/>
                          </wps:cNvSpPr>
                          <wps:spPr bwMode="auto">
                            <a:xfrm>
                              <a:off x="2754" y="-11935"/>
                              <a:ext cx="4226" cy="8040"/>
                            </a:xfrm>
                            <a:custGeom>
                              <a:avLst/>
                              <a:gdLst>
                                <a:gd name="T0" fmla="+- 0 6802 2754"/>
                                <a:gd name="T1" fmla="*/ T0 w 4226"/>
                                <a:gd name="T2" fmla="+- 0 -5935 -11935"/>
                                <a:gd name="T3" fmla="*/ -5935 h 8040"/>
                                <a:gd name="T4" fmla="+- 0 6788 2754"/>
                                <a:gd name="T5" fmla="*/ T4 w 4226"/>
                                <a:gd name="T6" fmla="+- 0 -5935 -11935"/>
                                <a:gd name="T7" fmla="*/ -5935 h 8040"/>
                                <a:gd name="T8" fmla="+- 0 6797 2754"/>
                                <a:gd name="T9" fmla="*/ T8 w 4226"/>
                                <a:gd name="T10" fmla="+- 0 -5915 -11935"/>
                                <a:gd name="T11" fmla="*/ -5915 h 8040"/>
                                <a:gd name="T12" fmla="+- 0 6804 2754"/>
                                <a:gd name="T13" fmla="*/ T12 w 4226"/>
                                <a:gd name="T14" fmla="+- 0 -5915 -11935"/>
                                <a:gd name="T15" fmla="*/ -5915 h 8040"/>
                                <a:gd name="T16" fmla="+- 0 6806 2754"/>
                                <a:gd name="T17" fmla="*/ T16 w 4226"/>
                                <a:gd name="T18" fmla="+- 0 -5895 -11935"/>
                                <a:gd name="T19" fmla="*/ -5895 h 8040"/>
                                <a:gd name="T20" fmla="+- 0 6813 2754"/>
                                <a:gd name="T21" fmla="*/ T20 w 4226"/>
                                <a:gd name="T22" fmla="+- 0 -5895 -11935"/>
                                <a:gd name="T23" fmla="*/ -5895 h 8040"/>
                                <a:gd name="T24" fmla="+- 0 6810 2754"/>
                                <a:gd name="T25" fmla="*/ T24 w 4226"/>
                                <a:gd name="T26" fmla="+- 0 -5915 -11935"/>
                                <a:gd name="T27" fmla="*/ -5915 h 8040"/>
                                <a:gd name="T28" fmla="+- 0 6802 2754"/>
                                <a:gd name="T29" fmla="*/ T28 w 4226"/>
                                <a:gd name="T30" fmla="+- 0 -5935 -11935"/>
                                <a:gd name="T31" fmla="*/ -59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48" y="6000"/>
                                  </a:moveTo>
                                  <a:lnTo>
                                    <a:pt x="4034" y="6000"/>
                                  </a:lnTo>
                                  <a:lnTo>
                                    <a:pt x="4043" y="6020"/>
                                  </a:lnTo>
                                  <a:lnTo>
                                    <a:pt x="4050" y="6020"/>
                                  </a:lnTo>
                                  <a:lnTo>
                                    <a:pt x="4052" y="6040"/>
                                  </a:lnTo>
                                  <a:lnTo>
                                    <a:pt x="4059" y="6040"/>
                                  </a:lnTo>
                                  <a:lnTo>
                                    <a:pt x="4056" y="6020"/>
                                  </a:lnTo>
                                  <a:lnTo>
                                    <a:pt x="4048" y="6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Freeform 250"/>
                          <wps:cNvSpPr>
                            <a:spLocks/>
                          </wps:cNvSpPr>
                          <wps:spPr bwMode="auto">
                            <a:xfrm>
                              <a:off x="2754" y="-11935"/>
                              <a:ext cx="4226" cy="8040"/>
                            </a:xfrm>
                            <a:custGeom>
                              <a:avLst/>
                              <a:gdLst>
                                <a:gd name="T0" fmla="+- 0 3558 2754"/>
                                <a:gd name="T1" fmla="*/ T0 w 4226"/>
                                <a:gd name="T2" fmla="+- 0 -5955 -11935"/>
                                <a:gd name="T3" fmla="*/ -5955 h 8040"/>
                                <a:gd name="T4" fmla="+- 0 3554 2754"/>
                                <a:gd name="T5" fmla="*/ T4 w 4226"/>
                                <a:gd name="T6" fmla="+- 0 -5955 -11935"/>
                                <a:gd name="T7" fmla="*/ -5955 h 8040"/>
                                <a:gd name="T8" fmla="+- 0 3547 2754"/>
                                <a:gd name="T9" fmla="*/ T8 w 4226"/>
                                <a:gd name="T10" fmla="+- 0 -5935 -11935"/>
                                <a:gd name="T11" fmla="*/ -5935 h 8040"/>
                                <a:gd name="T12" fmla="+- 0 3554 2754"/>
                                <a:gd name="T13" fmla="*/ T12 w 4226"/>
                                <a:gd name="T14" fmla="+- 0 -5915 -11935"/>
                                <a:gd name="T15" fmla="*/ -5915 h 8040"/>
                                <a:gd name="T16" fmla="+- 0 3573 2754"/>
                                <a:gd name="T17" fmla="*/ T16 w 4226"/>
                                <a:gd name="T18" fmla="+- 0 -5915 -11935"/>
                                <a:gd name="T19" fmla="*/ -5915 h 8040"/>
                                <a:gd name="T20" fmla="+- 0 3581 2754"/>
                                <a:gd name="T21" fmla="*/ T20 w 4226"/>
                                <a:gd name="T22" fmla="+- 0 -5935 -11935"/>
                                <a:gd name="T23" fmla="*/ -5935 h 8040"/>
                                <a:gd name="T24" fmla="+- 0 3554 2754"/>
                                <a:gd name="T25" fmla="*/ T24 w 4226"/>
                                <a:gd name="T26" fmla="+- 0 -5935 -11935"/>
                                <a:gd name="T27" fmla="*/ -5935 h 8040"/>
                                <a:gd name="T28" fmla="+- 0 3558 2754"/>
                                <a:gd name="T29" fmla="*/ T28 w 4226"/>
                                <a:gd name="T30" fmla="+- 0 -5955 -11935"/>
                                <a:gd name="T31" fmla="*/ -59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804" y="5980"/>
                                  </a:moveTo>
                                  <a:lnTo>
                                    <a:pt x="800" y="5980"/>
                                  </a:lnTo>
                                  <a:lnTo>
                                    <a:pt x="793" y="6000"/>
                                  </a:lnTo>
                                  <a:lnTo>
                                    <a:pt x="800" y="6020"/>
                                  </a:lnTo>
                                  <a:lnTo>
                                    <a:pt x="819" y="6020"/>
                                  </a:lnTo>
                                  <a:lnTo>
                                    <a:pt x="827" y="6000"/>
                                  </a:lnTo>
                                  <a:lnTo>
                                    <a:pt x="800" y="6000"/>
                                  </a:lnTo>
                                  <a:lnTo>
                                    <a:pt x="804" y="5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Freeform 251"/>
                          <wps:cNvSpPr>
                            <a:spLocks/>
                          </wps:cNvSpPr>
                          <wps:spPr bwMode="auto">
                            <a:xfrm>
                              <a:off x="2754" y="-11935"/>
                              <a:ext cx="4226" cy="8040"/>
                            </a:xfrm>
                            <a:custGeom>
                              <a:avLst/>
                              <a:gdLst>
                                <a:gd name="T0" fmla="+- 0 5800 2754"/>
                                <a:gd name="T1" fmla="*/ T0 w 4226"/>
                                <a:gd name="T2" fmla="+- 0 -5935 -11935"/>
                                <a:gd name="T3" fmla="*/ -5935 h 8040"/>
                                <a:gd name="T4" fmla="+- 0 5793 2754"/>
                                <a:gd name="T5" fmla="*/ T4 w 4226"/>
                                <a:gd name="T6" fmla="+- 0 -5935 -11935"/>
                                <a:gd name="T7" fmla="*/ -5935 h 8040"/>
                                <a:gd name="T8" fmla="+- 0 5793 2754"/>
                                <a:gd name="T9" fmla="*/ T8 w 4226"/>
                                <a:gd name="T10" fmla="+- 0 -5915 -11935"/>
                                <a:gd name="T11" fmla="*/ -5915 h 8040"/>
                                <a:gd name="T12" fmla="+- 0 5800 2754"/>
                                <a:gd name="T13" fmla="*/ T12 w 4226"/>
                                <a:gd name="T14" fmla="+- 0 -5915 -11935"/>
                                <a:gd name="T15" fmla="*/ -5915 h 8040"/>
                                <a:gd name="T16" fmla="+- 0 5800 2754"/>
                                <a:gd name="T17" fmla="*/ T16 w 4226"/>
                                <a:gd name="T18" fmla="+- 0 -5935 -11935"/>
                                <a:gd name="T19" fmla="*/ -5935 h 8040"/>
                              </a:gdLst>
                              <a:ahLst/>
                              <a:cxnLst>
                                <a:cxn ang="0">
                                  <a:pos x="T1" y="T3"/>
                                </a:cxn>
                                <a:cxn ang="0">
                                  <a:pos x="T5" y="T7"/>
                                </a:cxn>
                                <a:cxn ang="0">
                                  <a:pos x="T9" y="T11"/>
                                </a:cxn>
                                <a:cxn ang="0">
                                  <a:pos x="T13" y="T15"/>
                                </a:cxn>
                                <a:cxn ang="0">
                                  <a:pos x="T17" y="T19"/>
                                </a:cxn>
                              </a:cxnLst>
                              <a:rect l="0" t="0" r="r" b="b"/>
                              <a:pathLst>
                                <a:path w="4226" h="8040">
                                  <a:moveTo>
                                    <a:pt x="3046" y="6000"/>
                                  </a:moveTo>
                                  <a:lnTo>
                                    <a:pt x="3039" y="6000"/>
                                  </a:lnTo>
                                  <a:lnTo>
                                    <a:pt x="3039" y="6020"/>
                                  </a:lnTo>
                                  <a:lnTo>
                                    <a:pt x="3046" y="6020"/>
                                  </a:lnTo>
                                  <a:lnTo>
                                    <a:pt x="3046" y="6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Freeform 252"/>
                          <wps:cNvSpPr>
                            <a:spLocks/>
                          </wps:cNvSpPr>
                          <wps:spPr bwMode="auto">
                            <a:xfrm>
                              <a:off x="2754" y="-11935"/>
                              <a:ext cx="4226" cy="8040"/>
                            </a:xfrm>
                            <a:custGeom>
                              <a:avLst/>
                              <a:gdLst>
                                <a:gd name="T0" fmla="+- 0 5827 2754"/>
                                <a:gd name="T1" fmla="*/ T0 w 4226"/>
                                <a:gd name="T2" fmla="+- 0 -5935 -11935"/>
                                <a:gd name="T3" fmla="*/ -5935 h 8040"/>
                                <a:gd name="T4" fmla="+- 0 5820 2754"/>
                                <a:gd name="T5" fmla="*/ T4 w 4226"/>
                                <a:gd name="T6" fmla="+- 0 -5935 -11935"/>
                                <a:gd name="T7" fmla="*/ -5935 h 8040"/>
                                <a:gd name="T8" fmla="+- 0 5820 2754"/>
                                <a:gd name="T9" fmla="*/ T8 w 4226"/>
                                <a:gd name="T10" fmla="+- 0 -5915 -11935"/>
                                <a:gd name="T11" fmla="*/ -5915 h 8040"/>
                                <a:gd name="T12" fmla="+- 0 5827 2754"/>
                                <a:gd name="T13" fmla="*/ T12 w 4226"/>
                                <a:gd name="T14" fmla="+- 0 -5915 -11935"/>
                                <a:gd name="T15" fmla="*/ -5915 h 8040"/>
                                <a:gd name="T16" fmla="+- 0 5827 2754"/>
                                <a:gd name="T17" fmla="*/ T16 w 4226"/>
                                <a:gd name="T18" fmla="+- 0 -5935 -11935"/>
                                <a:gd name="T19" fmla="*/ -5935 h 8040"/>
                              </a:gdLst>
                              <a:ahLst/>
                              <a:cxnLst>
                                <a:cxn ang="0">
                                  <a:pos x="T1" y="T3"/>
                                </a:cxn>
                                <a:cxn ang="0">
                                  <a:pos x="T5" y="T7"/>
                                </a:cxn>
                                <a:cxn ang="0">
                                  <a:pos x="T9" y="T11"/>
                                </a:cxn>
                                <a:cxn ang="0">
                                  <a:pos x="T13" y="T15"/>
                                </a:cxn>
                                <a:cxn ang="0">
                                  <a:pos x="T17" y="T19"/>
                                </a:cxn>
                              </a:cxnLst>
                              <a:rect l="0" t="0" r="r" b="b"/>
                              <a:pathLst>
                                <a:path w="4226" h="8040">
                                  <a:moveTo>
                                    <a:pt x="3073" y="6000"/>
                                  </a:moveTo>
                                  <a:lnTo>
                                    <a:pt x="3066" y="6000"/>
                                  </a:lnTo>
                                  <a:lnTo>
                                    <a:pt x="3066" y="6020"/>
                                  </a:lnTo>
                                  <a:lnTo>
                                    <a:pt x="3073" y="6020"/>
                                  </a:lnTo>
                                  <a:lnTo>
                                    <a:pt x="3073" y="6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Freeform 253"/>
                          <wps:cNvSpPr>
                            <a:spLocks/>
                          </wps:cNvSpPr>
                          <wps:spPr bwMode="auto">
                            <a:xfrm>
                              <a:off x="2754" y="-11935"/>
                              <a:ext cx="4226" cy="8040"/>
                            </a:xfrm>
                            <a:custGeom>
                              <a:avLst/>
                              <a:gdLst>
                                <a:gd name="T0" fmla="+- 0 3573 2754"/>
                                <a:gd name="T1" fmla="*/ T0 w 4226"/>
                                <a:gd name="T2" fmla="+- 0 -5955 -11935"/>
                                <a:gd name="T3" fmla="*/ -5955 h 8040"/>
                                <a:gd name="T4" fmla="+- 0 3569 2754"/>
                                <a:gd name="T5" fmla="*/ T4 w 4226"/>
                                <a:gd name="T6" fmla="+- 0 -5955 -11935"/>
                                <a:gd name="T7" fmla="*/ -5955 h 8040"/>
                                <a:gd name="T8" fmla="+- 0 3574 2754"/>
                                <a:gd name="T9" fmla="*/ T8 w 4226"/>
                                <a:gd name="T10" fmla="+- 0 -5935 -11935"/>
                                <a:gd name="T11" fmla="*/ -5935 h 8040"/>
                                <a:gd name="T12" fmla="+- 0 3581 2754"/>
                                <a:gd name="T13" fmla="*/ T12 w 4226"/>
                                <a:gd name="T14" fmla="+- 0 -5935 -11935"/>
                                <a:gd name="T15" fmla="*/ -5935 h 8040"/>
                                <a:gd name="T16" fmla="+- 0 3573 2754"/>
                                <a:gd name="T17" fmla="*/ T16 w 4226"/>
                                <a:gd name="T18" fmla="+- 0 -5955 -11935"/>
                                <a:gd name="T19" fmla="*/ -5955 h 8040"/>
                              </a:gdLst>
                              <a:ahLst/>
                              <a:cxnLst>
                                <a:cxn ang="0">
                                  <a:pos x="T1" y="T3"/>
                                </a:cxn>
                                <a:cxn ang="0">
                                  <a:pos x="T5" y="T7"/>
                                </a:cxn>
                                <a:cxn ang="0">
                                  <a:pos x="T9" y="T11"/>
                                </a:cxn>
                                <a:cxn ang="0">
                                  <a:pos x="T13" y="T15"/>
                                </a:cxn>
                                <a:cxn ang="0">
                                  <a:pos x="T17" y="T19"/>
                                </a:cxn>
                              </a:cxnLst>
                              <a:rect l="0" t="0" r="r" b="b"/>
                              <a:pathLst>
                                <a:path w="4226" h="8040">
                                  <a:moveTo>
                                    <a:pt x="819" y="5980"/>
                                  </a:moveTo>
                                  <a:lnTo>
                                    <a:pt x="815" y="5980"/>
                                  </a:lnTo>
                                  <a:lnTo>
                                    <a:pt x="820" y="6000"/>
                                  </a:lnTo>
                                  <a:lnTo>
                                    <a:pt x="827" y="6000"/>
                                  </a:lnTo>
                                  <a:lnTo>
                                    <a:pt x="819" y="5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Freeform 254"/>
                          <wps:cNvSpPr>
                            <a:spLocks/>
                          </wps:cNvSpPr>
                          <wps:spPr bwMode="auto">
                            <a:xfrm>
                              <a:off x="2754" y="-11935"/>
                              <a:ext cx="4226" cy="8040"/>
                            </a:xfrm>
                            <a:custGeom>
                              <a:avLst/>
                              <a:gdLst>
                                <a:gd name="T0" fmla="+- 0 4088 2754"/>
                                <a:gd name="T1" fmla="*/ T0 w 4226"/>
                                <a:gd name="T2" fmla="+- 0 -5995 -11935"/>
                                <a:gd name="T3" fmla="*/ -5995 h 8040"/>
                                <a:gd name="T4" fmla="+- 0 4077 2754"/>
                                <a:gd name="T5" fmla="*/ T4 w 4226"/>
                                <a:gd name="T6" fmla="+- 0 -5995 -11935"/>
                                <a:gd name="T7" fmla="*/ -5995 h 8040"/>
                                <a:gd name="T8" fmla="+- 0 4077 2754"/>
                                <a:gd name="T9" fmla="*/ T8 w 4226"/>
                                <a:gd name="T10" fmla="+- 0 -5975 -11935"/>
                                <a:gd name="T11" fmla="*/ -5975 h 8040"/>
                                <a:gd name="T12" fmla="+- 0 4084 2754"/>
                                <a:gd name="T13" fmla="*/ T12 w 4226"/>
                                <a:gd name="T14" fmla="+- 0 -5955 -11935"/>
                                <a:gd name="T15" fmla="*/ -5955 h 8040"/>
                                <a:gd name="T16" fmla="+- 0 4103 2754"/>
                                <a:gd name="T17" fmla="*/ T16 w 4226"/>
                                <a:gd name="T18" fmla="+- 0 -5955 -11935"/>
                                <a:gd name="T19" fmla="*/ -5955 h 8040"/>
                                <a:gd name="T20" fmla="+- 0 4110 2754"/>
                                <a:gd name="T21" fmla="*/ T20 w 4226"/>
                                <a:gd name="T22" fmla="+- 0 -5975 -11935"/>
                                <a:gd name="T23" fmla="*/ -5975 h 8040"/>
                                <a:gd name="T24" fmla="+- 0 4084 2754"/>
                                <a:gd name="T25" fmla="*/ T24 w 4226"/>
                                <a:gd name="T26" fmla="+- 0 -5975 -11935"/>
                                <a:gd name="T27" fmla="*/ -5975 h 8040"/>
                                <a:gd name="T28" fmla="+- 0 4088 2754"/>
                                <a:gd name="T29" fmla="*/ T28 w 4226"/>
                                <a:gd name="T30" fmla="+- 0 -5995 -11935"/>
                                <a:gd name="T31" fmla="*/ -59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334" y="5940"/>
                                  </a:moveTo>
                                  <a:lnTo>
                                    <a:pt x="1323" y="5940"/>
                                  </a:lnTo>
                                  <a:lnTo>
                                    <a:pt x="1323" y="5960"/>
                                  </a:lnTo>
                                  <a:lnTo>
                                    <a:pt x="1330" y="5980"/>
                                  </a:lnTo>
                                  <a:lnTo>
                                    <a:pt x="1349" y="5980"/>
                                  </a:lnTo>
                                  <a:lnTo>
                                    <a:pt x="1356" y="5960"/>
                                  </a:lnTo>
                                  <a:lnTo>
                                    <a:pt x="1330" y="5960"/>
                                  </a:lnTo>
                                  <a:lnTo>
                                    <a:pt x="1334" y="59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Freeform 255"/>
                          <wps:cNvSpPr>
                            <a:spLocks/>
                          </wps:cNvSpPr>
                          <wps:spPr bwMode="auto">
                            <a:xfrm>
                              <a:off x="2754" y="-11935"/>
                              <a:ext cx="4226" cy="8040"/>
                            </a:xfrm>
                            <a:custGeom>
                              <a:avLst/>
                              <a:gdLst>
                                <a:gd name="T0" fmla="+- 0 4110 2754"/>
                                <a:gd name="T1" fmla="*/ T0 w 4226"/>
                                <a:gd name="T2" fmla="+- 0 -5995 -11935"/>
                                <a:gd name="T3" fmla="*/ -5995 h 8040"/>
                                <a:gd name="T4" fmla="+- 0 4099 2754"/>
                                <a:gd name="T5" fmla="*/ T4 w 4226"/>
                                <a:gd name="T6" fmla="+- 0 -5995 -11935"/>
                                <a:gd name="T7" fmla="*/ -5995 h 8040"/>
                                <a:gd name="T8" fmla="+- 0 4103 2754"/>
                                <a:gd name="T9" fmla="*/ T8 w 4226"/>
                                <a:gd name="T10" fmla="+- 0 -5975 -11935"/>
                                <a:gd name="T11" fmla="*/ -5975 h 8040"/>
                                <a:gd name="T12" fmla="+- 0 4110 2754"/>
                                <a:gd name="T13" fmla="*/ T12 w 4226"/>
                                <a:gd name="T14" fmla="+- 0 -5975 -11935"/>
                                <a:gd name="T15" fmla="*/ -5975 h 8040"/>
                                <a:gd name="T16" fmla="+- 0 4110 2754"/>
                                <a:gd name="T17" fmla="*/ T16 w 4226"/>
                                <a:gd name="T18" fmla="+- 0 -5995 -11935"/>
                                <a:gd name="T19" fmla="*/ -5995 h 8040"/>
                              </a:gdLst>
                              <a:ahLst/>
                              <a:cxnLst>
                                <a:cxn ang="0">
                                  <a:pos x="T1" y="T3"/>
                                </a:cxn>
                                <a:cxn ang="0">
                                  <a:pos x="T5" y="T7"/>
                                </a:cxn>
                                <a:cxn ang="0">
                                  <a:pos x="T9" y="T11"/>
                                </a:cxn>
                                <a:cxn ang="0">
                                  <a:pos x="T13" y="T15"/>
                                </a:cxn>
                                <a:cxn ang="0">
                                  <a:pos x="T17" y="T19"/>
                                </a:cxn>
                              </a:cxnLst>
                              <a:rect l="0" t="0" r="r" b="b"/>
                              <a:pathLst>
                                <a:path w="4226" h="8040">
                                  <a:moveTo>
                                    <a:pt x="1356" y="5940"/>
                                  </a:moveTo>
                                  <a:lnTo>
                                    <a:pt x="1345" y="5940"/>
                                  </a:lnTo>
                                  <a:lnTo>
                                    <a:pt x="1349" y="5960"/>
                                  </a:lnTo>
                                  <a:lnTo>
                                    <a:pt x="1356" y="5960"/>
                                  </a:lnTo>
                                  <a:lnTo>
                                    <a:pt x="1356" y="59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Freeform 256"/>
                          <wps:cNvSpPr>
                            <a:spLocks/>
                          </wps:cNvSpPr>
                          <wps:spPr bwMode="auto">
                            <a:xfrm>
                              <a:off x="2754" y="-11935"/>
                              <a:ext cx="4226" cy="8040"/>
                            </a:xfrm>
                            <a:custGeom>
                              <a:avLst/>
                              <a:gdLst>
                                <a:gd name="T0" fmla="+- 0 4148 2754"/>
                                <a:gd name="T1" fmla="*/ T0 w 4226"/>
                                <a:gd name="T2" fmla="+- 0 -6095 -11935"/>
                                <a:gd name="T3" fmla="*/ -6095 h 8040"/>
                                <a:gd name="T4" fmla="+- 0 4137 2754"/>
                                <a:gd name="T5" fmla="*/ T4 w 4226"/>
                                <a:gd name="T6" fmla="+- 0 -6095 -11935"/>
                                <a:gd name="T7" fmla="*/ -6095 h 8040"/>
                                <a:gd name="T8" fmla="+- 0 4137 2754"/>
                                <a:gd name="T9" fmla="*/ T8 w 4226"/>
                                <a:gd name="T10" fmla="+- 0 -6075 -11935"/>
                                <a:gd name="T11" fmla="*/ -6075 h 8040"/>
                                <a:gd name="T12" fmla="+- 0 4145 2754"/>
                                <a:gd name="T13" fmla="*/ T12 w 4226"/>
                                <a:gd name="T14" fmla="+- 0 -6055 -11935"/>
                                <a:gd name="T15" fmla="*/ -6055 h 8040"/>
                                <a:gd name="T16" fmla="+- 0 4163 2754"/>
                                <a:gd name="T17" fmla="*/ T16 w 4226"/>
                                <a:gd name="T18" fmla="+- 0 -6055 -11935"/>
                                <a:gd name="T19" fmla="*/ -6055 h 8040"/>
                                <a:gd name="T20" fmla="+- 0 4171 2754"/>
                                <a:gd name="T21" fmla="*/ T20 w 4226"/>
                                <a:gd name="T22" fmla="+- 0 -6075 -11935"/>
                                <a:gd name="T23" fmla="*/ -6075 h 8040"/>
                                <a:gd name="T24" fmla="+- 0 4144 2754"/>
                                <a:gd name="T25" fmla="*/ T24 w 4226"/>
                                <a:gd name="T26" fmla="+- 0 -6075 -11935"/>
                                <a:gd name="T27" fmla="*/ -6075 h 8040"/>
                                <a:gd name="T28" fmla="+- 0 4148 2754"/>
                                <a:gd name="T29" fmla="*/ T28 w 4226"/>
                                <a:gd name="T30" fmla="+- 0 -6095 -11935"/>
                                <a:gd name="T31" fmla="*/ -60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394" y="5840"/>
                                  </a:moveTo>
                                  <a:lnTo>
                                    <a:pt x="1383" y="5840"/>
                                  </a:lnTo>
                                  <a:lnTo>
                                    <a:pt x="1383" y="5860"/>
                                  </a:lnTo>
                                  <a:lnTo>
                                    <a:pt x="1391" y="5880"/>
                                  </a:lnTo>
                                  <a:lnTo>
                                    <a:pt x="1409" y="5880"/>
                                  </a:lnTo>
                                  <a:lnTo>
                                    <a:pt x="1417" y="5860"/>
                                  </a:lnTo>
                                  <a:lnTo>
                                    <a:pt x="1390" y="5860"/>
                                  </a:lnTo>
                                  <a:lnTo>
                                    <a:pt x="1394" y="5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Freeform 257"/>
                          <wps:cNvSpPr>
                            <a:spLocks/>
                          </wps:cNvSpPr>
                          <wps:spPr bwMode="auto">
                            <a:xfrm>
                              <a:off x="2754" y="-11935"/>
                              <a:ext cx="4226" cy="8040"/>
                            </a:xfrm>
                            <a:custGeom>
                              <a:avLst/>
                              <a:gdLst>
                                <a:gd name="T0" fmla="+- 0 2933 2754"/>
                                <a:gd name="T1" fmla="*/ T0 w 4226"/>
                                <a:gd name="T2" fmla="+- 0 -6095 -11935"/>
                                <a:gd name="T3" fmla="*/ -6095 h 8040"/>
                                <a:gd name="T4" fmla="+- 0 2926 2754"/>
                                <a:gd name="T5" fmla="*/ T4 w 4226"/>
                                <a:gd name="T6" fmla="+- 0 -6095 -11935"/>
                                <a:gd name="T7" fmla="*/ -6095 h 8040"/>
                                <a:gd name="T8" fmla="+- 0 2934 2754"/>
                                <a:gd name="T9" fmla="*/ T8 w 4226"/>
                                <a:gd name="T10" fmla="+- 0 -6075 -11935"/>
                                <a:gd name="T11" fmla="*/ -6075 h 8040"/>
                                <a:gd name="T12" fmla="+- 0 2939 2754"/>
                                <a:gd name="T13" fmla="*/ T12 w 4226"/>
                                <a:gd name="T14" fmla="+- 0 -6075 -11935"/>
                                <a:gd name="T15" fmla="*/ -6075 h 8040"/>
                                <a:gd name="T16" fmla="+- 0 2933 2754"/>
                                <a:gd name="T17" fmla="*/ T16 w 4226"/>
                                <a:gd name="T18" fmla="+- 0 -6095 -11935"/>
                                <a:gd name="T19" fmla="*/ -6095 h 8040"/>
                              </a:gdLst>
                              <a:ahLst/>
                              <a:cxnLst>
                                <a:cxn ang="0">
                                  <a:pos x="T1" y="T3"/>
                                </a:cxn>
                                <a:cxn ang="0">
                                  <a:pos x="T5" y="T7"/>
                                </a:cxn>
                                <a:cxn ang="0">
                                  <a:pos x="T9" y="T11"/>
                                </a:cxn>
                                <a:cxn ang="0">
                                  <a:pos x="T13" y="T15"/>
                                </a:cxn>
                                <a:cxn ang="0">
                                  <a:pos x="T17" y="T19"/>
                                </a:cxn>
                              </a:cxnLst>
                              <a:rect l="0" t="0" r="r" b="b"/>
                              <a:pathLst>
                                <a:path w="4226" h="8040">
                                  <a:moveTo>
                                    <a:pt x="179" y="5840"/>
                                  </a:moveTo>
                                  <a:lnTo>
                                    <a:pt x="172" y="5840"/>
                                  </a:lnTo>
                                  <a:lnTo>
                                    <a:pt x="180" y="5860"/>
                                  </a:lnTo>
                                  <a:lnTo>
                                    <a:pt x="185" y="5860"/>
                                  </a:lnTo>
                                  <a:lnTo>
                                    <a:pt x="179" y="5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Freeform 258"/>
                          <wps:cNvSpPr>
                            <a:spLocks/>
                          </wps:cNvSpPr>
                          <wps:spPr bwMode="auto">
                            <a:xfrm>
                              <a:off x="2754" y="-11935"/>
                              <a:ext cx="4226" cy="8040"/>
                            </a:xfrm>
                            <a:custGeom>
                              <a:avLst/>
                              <a:gdLst>
                                <a:gd name="T0" fmla="+- 0 2994 2754"/>
                                <a:gd name="T1" fmla="*/ T0 w 4226"/>
                                <a:gd name="T2" fmla="+- 0 -6095 -11935"/>
                                <a:gd name="T3" fmla="*/ -6095 h 8040"/>
                                <a:gd name="T4" fmla="+- 0 2988 2754"/>
                                <a:gd name="T5" fmla="*/ T4 w 4226"/>
                                <a:gd name="T6" fmla="+- 0 -6095 -11935"/>
                                <a:gd name="T7" fmla="*/ -6095 h 8040"/>
                                <a:gd name="T8" fmla="+- 0 2981 2754"/>
                                <a:gd name="T9" fmla="*/ T8 w 4226"/>
                                <a:gd name="T10" fmla="+- 0 -6075 -11935"/>
                                <a:gd name="T11" fmla="*/ -6075 h 8040"/>
                                <a:gd name="T12" fmla="+- 0 2986 2754"/>
                                <a:gd name="T13" fmla="*/ T12 w 4226"/>
                                <a:gd name="T14" fmla="+- 0 -6075 -11935"/>
                                <a:gd name="T15" fmla="*/ -6075 h 8040"/>
                                <a:gd name="T16" fmla="+- 0 2994 2754"/>
                                <a:gd name="T17" fmla="*/ T16 w 4226"/>
                                <a:gd name="T18" fmla="+- 0 -6095 -11935"/>
                                <a:gd name="T19" fmla="*/ -6095 h 8040"/>
                              </a:gdLst>
                              <a:ahLst/>
                              <a:cxnLst>
                                <a:cxn ang="0">
                                  <a:pos x="T1" y="T3"/>
                                </a:cxn>
                                <a:cxn ang="0">
                                  <a:pos x="T5" y="T7"/>
                                </a:cxn>
                                <a:cxn ang="0">
                                  <a:pos x="T9" y="T11"/>
                                </a:cxn>
                                <a:cxn ang="0">
                                  <a:pos x="T13" y="T15"/>
                                </a:cxn>
                                <a:cxn ang="0">
                                  <a:pos x="T17" y="T19"/>
                                </a:cxn>
                              </a:cxnLst>
                              <a:rect l="0" t="0" r="r" b="b"/>
                              <a:pathLst>
                                <a:path w="4226" h="8040">
                                  <a:moveTo>
                                    <a:pt x="240" y="5840"/>
                                  </a:moveTo>
                                  <a:lnTo>
                                    <a:pt x="234" y="5840"/>
                                  </a:lnTo>
                                  <a:lnTo>
                                    <a:pt x="227" y="5860"/>
                                  </a:lnTo>
                                  <a:lnTo>
                                    <a:pt x="232" y="5860"/>
                                  </a:lnTo>
                                  <a:lnTo>
                                    <a:pt x="240" y="5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Freeform 259"/>
                          <wps:cNvSpPr>
                            <a:spLocks/>
                          </wps:cNvSpPr>
                          <wps:spPr bwMode="auto">
                            <a:xfrm>
                              <a:off x="2754" y="-11935"/>
                              <a:ext cx="4226" cy="8040"/>
                            </a:xfrm>
                            <a:custGeom>
                              <a:avLst/>
                              <a:gdLst>
                                <a:gd name="T0" fmla="+- 0 3614 2754"/>
                                <a:gd name="T1" fmla="*/ T0 w 4226"/>
                                <a:gd name="T2" fmla="+- 0 -6095 -11935"/>
                                <a:gd name="T3" fmla="*/ -6095 h 8040"/>
                                <a:gd name="T4" fmla="+- 0 3607 2754"/>
                                <a:gd name="T5" fmla="*/ T4 w 4226"/>
                                <a:gd name="T6" fmla="+- 0 -6095 -11935"/>
                                <a:gd name="T7" fmla="*/ -6095 h 8040"/>
                                <a:gd name="T8" fmla="+- 0 3607 2754"/>
                                <a:gd name="T9" fmla="*/ T8 w 4226"/>
                                <a:gd name="T10" fmla="+- 0 -6075 -11935"/>
                                <a:gd name="T11" fmla="*/ -6075 h 8040"/>
                                <a:gd name="T12" fmla="+- 0 3614 2754"/>
                                <a:gd name="T13" fmla="*/ T12 w 4226"/>
                                <a:gd name="T14" fmla="+- 0 -6075 -11935"/>
                                <a:gd name="T15" fmla="*/ -6075 h 8040"/>
                                <a:gd name="T16" fmla="+- 0 3614 2754"/>
                                <a:gd name="T17" fmla="*/ T16 w 4226"/>
                                <a:gd name="T18" fmla="+- 0 -6095 -11935"/>
                                <a:gd name="T19" fmla="*/ -6095 h 8040"/>
                              </a:gdLst>
                              <a:ahLst/>
                              <a:cxnLst>
                                <a:cxn ang="0">
                                  <a:pos x="T1" y="T3"/>
                                </a:cxn>
                                <a:cxn ang="0">
                                  <a:pos x="T5" y="T7"/>
                                </a:cxn>
                                <a:cxn ang="0">
                                  <a:pos x="T9" y="T11"/>
                                </a:cxn>
                                <a:cxn ang="0">
                                  <a:pos x="T13" y="T15"/>
                                </a:cxn>
                                <a:cxn ang="0">
                                  <a:pos x="T17" y="T19"/>
                                </a:cxn>
                              </a:cxnLst>
                              <a:rect l="0" t="0" r="r" b="b"/>
                              <a:pathLst>
                                <a:path w="4226" h="8040">
                                  <a:moveTo>
                                    <a:pt x="860" y="5840"/>
                                  </a:moveTo>
                                  <a:lnTo>
                                    <a:pt x="853" y="5840"/>
                                  </a:lnTo>
                                  <a:lnTo>
                                    <a:pt x="853" y="5860"/>
                                  </a:lnTo>
                                  <a:lnTo>
                                    <a:pt x="860" y="5860"/>
                                  </a:lnTo>
                                  <a:lnTo>
                                    <a:pt x="860" y="5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Freeform 260"/>
                          <wps:cNvSpPr>
                            <a:spLocks/>
                          </wps:cNvSpPr>
                          <wps:spPr bwMode="auto">
                            <a:xfrm>
                              <a:off x="2754" y="-11935"/>
                              <a:ext cx="4226" cy="8040"/>
                            </a:xfrm>
                            <a:custGeom>
                              <a:avLst/>
                              <a:gdLst>
                                <a:gd name="T0" fmla="+- 0 3641 2754"/>
                                <a:gd name="T1" fmla="*/ T0 w 4226"/>
                                <a:gd name="T2" fmla="+- 0 -6095 -11935"/>
                                <a:gd name="T3" fmla="*/ -6095 h 8040"/>
                                <a:gd name="T4" fmla="+- 0 3634 2754"/>
                                <a:gd name="T5" fmla="*/ T4 w 4226"/>
                                <a:gd name="T6" fmla="+- 0 -6095 -11935"/>
                                <a:gd name="T7" fmla="*/ -6095 h 8040"/>
                                <a:gd name="T8" fmla="+- 0 3634 2754"/>
                                <a:gd name="T9" fmla="*/ T8 w 4226"/>
                                <a:gd name="T10" fmla="+- 0 -6075 -11935"/>
                                <a:gd name="T11" fmla="*/ -6075 h 8040"/>
                                <a:gd name="T12" fmla="+- 0 3641 2754"/>
                                <a:gd name="T13" fmla="*/ T12 w 4226"/>
                                <a:gd name="T14" fmla="+- 0 -6075 -11935"/>
                                <a:gd name="T15" fmla="*/ -6075 h 8040"/>
                                <a:gd name="T16" fmla="+- 0 3641 2754"/>
                                <a:gd name="T17" fmla="*/ T16 w 4226"/>
                                <a:gd name="T18" fmla="+- 0 -6095 -11935"/>
                                <a:gd name="T19" fmla="*/ -6095 h 8040"/>
                              </a:gdLst>
                              <a:ahLst/>
                              <a:cxnLst>
                                <a:cxn ang="0">
                                  <a:pos x="T1" y="T3"/>
                                </a:cxn>
                                <a:cxn ang="0">
                                  <a:pos x="T5" y="T7"/>
                                </a:cxn>
                                <a:cxn ang="0">
                                  <a:pos x="T9" y="T11"/>
                                </a:cxn>
                                <a:cxn ang="0">
                                  <a:pos x="T13" y="T15"/>
                                </a:cxn>
                                <a:cxn ang="0">
                                  <a:pos x="T17" y="T19"/>
                                </a:cxn>
                              </a:cxnLst>
                              <a:rect l="0" t="0" r="r" b="b"/>
                              <a:pathLst>
                                <a:path w="4226" h="8040">
                                  <a:moveTo>
                                    <a:pt x="887" y="5840"/>
                                  </a:moveTo>
                                  <a:lnTo>
                                    <a:pt x="880" y="5840"/>
                                  </a:lnTo>
                                  <a:lnTo>
                                    <a:pt x="880" y="5860"/>
                                  </a:lnTo>
                                  <a:lnTo>
                                    <a:pt x="887" y="5860"/>
                                  </a:lnTo>
                                  <a:lnTo>
                                    <a:pt x="887" y="5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Freeform 261"/>
                          <wps:cNvSpPr>
                            <a:spLocks/>
                          </wps:cNvSpPr>
                          <wps:spPr bwMode="auto">
                            <a:xfrm>
                              <a:off x="2754" y="-11935"/>
                              <a:ext cx="4226" cy="8040"/>
                            </a:xfrm>
                            <a:custGeom>
                              <a:avLst/>
                              <a:gdLst>
                                <a:gd name="T0" fmla="+- 0 4171 2754"/>
                                <a:gd name="T1" fmla="*/ T0 w 4226"/>
                                <a:gd name="T2" fmla="+- 0 -6095 -11935"/>
                                <a:gd name="T3" fmla="*/ -6095 h 8040"/>
                                <a:gd name="T4" fmla="+- 0 4159 2754"/>
                                <a:gd name="T5" fmla="*/ T4 w 4226"/>
                                <a:gd name="T6" fmla="+- 0 -6095 -11935"/>
                                <a:gd name="T7" fmla="*/ -6095 h 8040"/>
                                <a:gd name="T8" fmla="+- 0 4164 2754"/>
                                <a:gd name="T9" fmla="*/ T8 w 4226"/>
                                <a:gd name="T10" fmla="+- 0 -6075 -11935"/>
                                <a:gd name="T11" fmla="*/ -6075 h 8040"/>
                                <a:gd name="T12" fmla="+- 0 4171 2754"/>
                                <a:gd name="T13" fmla="*/ T12 w 4226"/>
                                <a:gd name="T14" fmla="+- 0 -6075 -11935"/>
                                <a:gd name="T15" fmla="*/ -6075 h 8040"/>
                                <a:gd name="T16" fmla="+- 0 4171 2754"/>
                                <a:gd name="T17" fmla="*/ T16 w 4226"/>
                                <a:gd name="T18" fmla="+- 0 -6095 -11935"/>
                                <a:gd name="T19" fmla="*/ -6095 h 8040"/>
                              </a:gdLst>
                              <a:ahLst/>
                              <a:cxnLst>
                                <a:cxn ang="0">
                                  <a:pos x="T1" y="T3"/>
                                </a:cxn>
                                <a:cxn ang="0">
                                  <a:pos x="T5" y="T7"/>
                                </a:cxn>
                                <a:cxn ang="0">
                                  <a:pos x="T9" y="T11"/>
                                </a:cxn>
                                <a:cxn ang="0">
                                  <a:pos x="T13" y="T15"/>
                                </a:cxn>
                                <a:cxn ang="0">
                                  <a:pos x="T17" y="T19"/>
                                </a:cxn>
                              </a:cxnLst>
                              <a:rect l="0" t="0" r="r" b="b"/>
                              <a:pathLst>
                                <a:path w="4226" h="8040">
                                  <a:moveTo>
                                    <a:pt x="1417" y="5840"/>
                                  </a:moveTo>
                                  <a:lnTo>
                                    <a:pt x="1405" y="5840"/>
                                  </a:lnTo>
                                  <a:lnTo>
                                    <a:pt x="1410" y="5860"/>
                                  </a:lnTo>
                                  <a:lnTo>
                                    <a:pt x="1417" y="5860"/>
                                  </a:lnTo>
                                  <a:lnTo>
                                    <a:pt x="1417" y="5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262"/>
                          <wps:cNvSpPr>
                            <a:spLocks/>
                          </wps:cNvSpPr>
                          <wps:spPr bwMode="auto">
                            <a:xfrm>
                              <a:off x="2754" y="-11935"/>
                              <a:ext cx="4226" cy="8040"/>
                            </a:xfrm>
                            <a:custGeom>
                              <a:avLst/>
                              <a:gdLst>
                                <a:gd name="T0" fmla="+- 0 6748 2754"/>
                                <a:gd name="T1" fmla="*/ T0 w 4226"/>
                                <a:gd name="T2" fmla="+- 0 -6095 -11935"/>
                                <a:gd name="T3" fmla="*/ -6095 h 8040"/>
                                <a:gd name="T4" fmla="+- 0 6742 2754"/>
                                <a:gd name="T5" fmla="*/ T4 w 4226"/>
                                <a:gd name="T6" fmla="+- 0 -6095 -11935"/>
                                <a:gd name="T7" fmla="*/ -6095 h 8040"/>
                                <a:gd name="T8" fmla="+- 0 6750 2754"/>
                                <a:gd name="T9" fmla="*/ T8 w 4226"/>
                                <a:gd name="T10" fmla="+- 0 -6075 -11935"/>
                                <a:gd name="T11" fmla="*/ -6075 h 8040"/>
                                <a:gd name="T12" fmla="+- 0 6755 2754"/>
                                <a:gd name="T13" fmla="*/ T12 w 4226"/>
                                <a:gd name="T14" fmla="+- 0 -6075 -11935"/>
                                <a:gd name="T15" fmla="*/ -6075 h 8040"/>
                                <a:gd name="T16" fmla="+- 0 6748 2754"/>
                                <a:gd name="T17" fmla="*/ T16 w 4226"/>
                                <a:gd name="T18" fmla="+- 0 -6095 -11935"/>
                                <a:gd name="T19" fmla="*/ -6095 h 8040"/>
                              </a:gdLst>
                              <a:ahLst/>
                              <a:cxnLst>
                                <a:cxn ang="0">
                                  <a:pos x="T1" y="T3"/>
                                </a:cxn>
                                <a:cxn ang="0">
                                  <a:pos x="T5" y="T7"/>
                                </a:cxn>
                                <a:cxn ang="0">
                                  <a:pos x="T9" y="T11"/>
                                </a:cxn>
                                <a:cxn ang="0">
                                  <a:pos x="T13" y="T15"/>
                                </a:cxn>
                                <a:cxn ang="0">
                                  <a:pos x="T17" y="T19"/>
                                </a:cxn>
                              </a:cxnLst>
                              <a:rect l="0" t="0" r="r" b="b"/>
                              <a:pathLst>
                                <a:path w="4226" h="8040">
                                  <a:moveTo>
                                    <a:pt x="3994" y="5840"/>
                                  </a:moveTo>
                                  <a:lnTo>
                                    <a:pt x="3988" y="5840"/>
                                  </a:lnTo>
                                  <a:lnTo>
                                    <a:pt x="3996" y="5860"/>
                                  </a:lnTo>
                                  <a:lnTo>
                                    <a:pt x="4001" y="5860"/>
                                  </a:lnTo>
                                  <a:lnTo>
                                    <a:pt x="3994" y="5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Freeform 263"/>
                          <wps:cNvSpPr>
                            <a:spLocks/>
                          </wps:cNvSpPr>
                          <wps:spPr bwMode="auto">
                            <a:xfrm>
                              <a:off x="2754" y="-11935"/>
                              <a:ext cx="4226" cy="8040"/>
                            </a:xfrm>
                            <a:custGeom>
                              <a:avLst/>
                              <a:gdLst>
                                <a:gd name="T0" fmla="+- 0 6810 2754"/>
                                <a:gd name="T1" fmla="*/ T0 w 4226"/>
                                <a:gd name="T2" fmla="+- 0 -6095 -11935"/>
                                <a:gd name="T3" fmla="*/ -6095 h 8040"/>
                                <a:gd name="T4" fmla="+- 0 6804 2754"/>
                                <a:gd name="T5" fmla="*/ T4 w 4226"/>
                                <a:gd name="T6" fmla="+- 0 -6095 -11935"/>
                                <a:gd name="T7" fmla="*/ -6095 h 8040"/>
                                <a:gd name="T8" fmla="+- 0 6797 2754"/>
                                <a:gd name="T9" fmla="*/ T8 w 4226"/>
                                <a:gd name="T10" fmla="+- 0 -6075 -11935"/>
                                <a:gd name="T11" fmla="*/ -6075 h 8040"/>
                                <a:gd name="T12" fmla="+- 0 6802 2754"/>
                                <a:gd name="T13" fmla="*/ T12 w 4226"/>
                                <a:gd name="T14" fmla="+- 0 -6075 -11935"/>
                                <a:gd name="T15" fmla="*/ -6075 h 8040"/>
                                <a:gd name="T16" fmla="+- 0 6810 2754"/>
                                <a:gd name="T17" fmla="*/ T16 w 4226"/>
                                <a:gd name="T18" fmla="+- 0 -6095 -11935"/>
                                <a:gd name="T19" fmla="*/ -6095 h 8040"/>
                              </a:gdLst>
                              <a:ahLst/>
                              <a:cxnLst>
                                <a:cxn ang="0">
                                  <a:pos x="T1" y="T3"/>
                                </a:cxn>
                                <a:cxn ang="0">
                                  <a:pos x="T5" y="T7"/>
                                </a:cxn>
                                <a:cxn ang="0">
                                  <a:pos x="T9" y="T11"/>
                                </a:cxn>
                                <a:cxn ang="0">
                                  <a:pos x="T13" y="T15"/>
                                </a:cxn>
                                <a:cxn ang="0">
                                  <a:pos x="T17" y="T19"/>
                                </a:cxn>
                              </a:cxnLst>
                              <a:rect l="0" t="0" r="r" b="b"/>
                              <a:pathLst>
                                <a:path w="4226" h="8040">
                                  <a:moveTo>
                                    <a:pt x="4056" y="5840"/>
                                  </a:moveTo>
                                  <a:lnTo>
                                    <a:pt x="4050" y="5840"/>
                                  </a:lnTo>
                                  <a:lnTo>
                                    <a:pt x="4043" y="5860"/>
                                  </a:lnTo>
                                  <a:lnTo>
                                    <a:pt x="4048" y="5860"/>
                                  </a:lnTo>
                                  <a:lnTo>
                                    <a:pt x="4056" y="5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264"/>
                          <wps:cNvSpPr>
                            <a:spLocks/>
                          </wps:cNvSpPr>
                          <wps:spPr bwMode="auto">
                            <a:xfrm>
                              <a:off x="2754" y="-11935"/>
                              <a:ext cx="4226" cy="8040"/>
                            </a:xfrm>
                            <a:custGeom>
                              <a:avLst/>
                              <a:gdLst>
                                <a:gd name="T0" fmla="+- 0 2949 2754"/>
                                <a:gd name="T1" fmla="*/ T0 w 4226"/>
                                <a:gd name="T2" fmla="+- 0 -6135 -11935"/>
                                <a:gd name="T3" fmla="*/ -6135 h 8040"/>
                                <a:gd name="T4" fmla="+- 0 2934 2754"/>
                                <a:gd name="T5" fmla="*/ T4 w 4226"/>
                                <a:gd name="T6" fmla="+- 0 -6135 -11935"/>
                                <a:gd name="T7" fmla="*/ -6135 h 8040"/>
                                <a:gd name="T8" fmla="+- 0 2926 2754"/>
                                <a:gd name="T9" fmla="*/ T8 w 4226"/>
                                <a:gd name="T10" fmla="+- 0 -6115 -11935"/>
                                <a:gd name="T11" fmla="*/ -6115 h 8040"/>
                                <a:gd name="T12" fmla="+- 0 2923 2754"/>
                                <a:gd name="T13" fmla="*/ T12 w 4226"/>
                                <a:gd name="T14" fmla="+- 0 -6095 -11935"/>
                                <a:gd name="T15" fmla="*/ -6095 h 8040"/>
                                <a:gd name="T16" fmla="+- 0 2930 2754"/>
                                <a:gd name="T17" fmla="*/ T16 w 4226"/>
                                <a:gd name="T18" fmla="+- 0 -6095 -11935"/>
                                <a:gd name="T19" fmla="*/ -6095 h 8040"/>
                                <a:gd name="T20" fmla="+- 0 2933 2754"/>
                                <a:gd name="T21" fmla="*/ T20 w 4226"/>
                                <a:gd name="T22" fmla="+- 0 -6115 -11935"/>
                                <a:gd name="T23" fmla="*/ -6115 h 8040"/>
                                <a:gd name="T24" fmla="+- 0 2939 2754"/>
                                <a:gd name="T25" fmla="*/ T24 w 4226"/>
                                <a:gd name="T26" fmla="+- 0 -6115 -11935"/>
                                <a:gd name="T27" fmla="*/ -6115 h 8040"/>
                                <a:gd name="T28" fmla="+- 0 2949 2754"/>
                                <a:gd name="T29" fmla="*/ T28 w 4226"/>
                                <a:gd name="T30" fmla="+- 0 -6135 -11935"/>
                                <a:gd name="T31" fmla="*/ -61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95" y="5800"/>
                                  </a:moveTo>
                                  <a:lnTo>
                                    <a:pt x="180" y="5800"/>
                                  </a:lnTo>
                                  <a:lnTo>
                                    <a:pt x="172" y="5820"/>
                                  </a:lnTo>
                                  <a:lnTo>
                                    <a:pt x="169" y="5840"/>
                                  </a:lnTo>
                                  <a:lnTo>
                                    <a:pt x="176" y="5840"/>
                                  </a:lnTo>
                                  <a:lnTo>
                                    <a:pt x="179" y="5820"/>
                                  </a:lnTo>
                                  <a:lnTo>
                                    <a:pt x="185" y="5820"/>
                                  </a:lnTo>
                                  <a:lnTo>
                                    <a:pt x="195" y="5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Freeform 265"/>
                          <wps:cNvSpPr>
                            <a:spLocks/>
                          </wps:cNvSpPr>
                          <wps:spPr bwMode="auto">
                            <a:xfrm>
                              <a:off x="2754" y="-11935"/>
                              <a:ext cx="4226" cy="8040"/>
                            </a:xfrm>
                            <a:custGeom>
                              <a:avLst/>
                              <a:gdLst>
                                <a:gd name="T0" fmla="+- 0 2986 2754"/>
                                <a:gd name="T1" fmla="*/ T0 w 4226"/>
                                <a:gd name="T2" fmla="+- 0 -6135 -11935"/>
                                <a:gd name="T3" fmla="*/ -6135 h 8040"/>
                                <a:gd name="T4" fmla="+- 0 2972 2754"/>
                                <a:gd name="T5" fmla="*/ T4 w 4226"/>
                                <a:gd name="T6" fmla="+- 0 -6135 -11935"/>
                                <a:gd name="T7" fmla="*/ -6135 h 8040"/>
                                <a:gd name="T8" fmla="+- 0 2981 2754"/>
                                <a:gd name="T9" fmla="*/ T8 w 4226"/>
                                <a:gd name="T10" fmla="+- 0 -6115 -11935"/>
                                <a:gd name="T11" fmla="*/ -6115 h 8040"/>
                                <a:gd name="T12" fmla="+- 0 2988 2754"/>
                                <a:gd name="T13" fmla="*/ T12 w 4226"/>
                                <a:gd name="T14" fmla="+- 0 -6115 -11935"/>
                                <a:gd name="T15" fmla="*/ -6115 h 8040"/>
                                <a:gd name="T16" fmla="+- 0 2990 2754"/>
                                <a:gd name="T17" fmla="*/ T16 w 4226"/>
                                <a:gd name="T18" fmla="+- 0 -6095 -11935"/>
                                <a:gd name="T19" fmla="*/ -6095 h 8040"/>
                                <a:gd name="T20" fmla="+- 0 2997 2754"/>
                                <a:gd name="T21" fmla="*/ T20 w 4226"/>
                                <a:gd name="T22" fmla="+- 0 -6095 -11935"/>
                                <a:gd name="T23" fmla="*/ -6095 h 8040"/>
                                <a:gd name="T24" fmla="+- 0 2994 2754"/>
                                <a:gd name="T25" fmla="*/ T24 w 4226"/>
                                <a:gd name="T26" fmla="+- 0 -6115 -11935"/>
                                <a:gd name="T27" fmla="*/ -6115 h 8040"/>
                                <a:gd name="T28" fmla="+- 0 2986 2754"/>
                                <a:gd name="T29" fmla="*/ T28 w 4226"/>
                                <a:gd name="T30" fmla="+- 0 -6135 -11935"/>
                                <a:gd name="T31" fmla="*/ -61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32" y="5800"/>
                                  </a:moveTo>
                                  <a:lnTo>
                                    <a:pt x="218" y="5800"/>
                                  </a:lnTo>
                                  <a:lnTo>
                                    <a:pt x="227" y="5820"/>
                                  </a:lnTo>
                                  <a:lnTo>
                                    <a:pt x="234" y="5820"/>
                                  </a:lnTo>
                                  <a:lnTo>
                                    <a:pt x="236" y="5840"/>
                                  </a:lnTo>
                                  <a:lnTo>
                                    <a:pt x="243" y="5840"/>
                                  </a:lnTo>
                                  <a:lnTo>
                                    <a:pt x="240" y="5820"/>
                                  </a:lnTo>
                                  <a:lnTo>
                                    <a:pt x="232" y="5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266"/>
                          <wps:cNvSpPr>
                            <a:spLocks/>
                          </wps:cNvSpPr>
                          <wps:spPr bwMode="auto">
                            <a:xfrm>
                              <a:off x="2754" y="-11935"/>
                              <a:ext cx="4226" cy="8040"/>
                            </a:xfrm>
                            <a:custGeom>
                              <a:avLst/>
                              <a:gdLst>
                                <a:gd name="T0" fmla="+- 0 6764 2754"/>
                                <a:gd name="T1" fmla="*/ T0 w 4226"/>
                                <a:gd name="T2" fmla="+- 0 -6135 -11935"/>
                                <a:gd name="T3" fmla="*/ -6135 h 8040"/>
                                <a:gd name="T4" fmla="+- 0 6750 2754"/>
                                <a:gd name="T5" fmla="*/ T4 w 4226"/>
                                <a:gd name="T6" fmla="+- 0 -6135 -11935"/>
                                <a:gd name="T7" fmla="*/ -6135 h 8040"/>
                                <a:gd name="T8" fmla="+- 0 6742 2754"/>
                                <a:gd name="T9" fmla="*/ T8 w 4226"/>
                                <a:gd name="T10" fmla="+- 0 -6115 -11935"/>
                                <a:gd name="T11" fmla="*/ -6115 h 8040"/>
                                <a:gd name="T12" fmla="+- 0 6739 2754"/>
                                <a:gd name="T13" fmla="*/ T12 w 4226"/>
                                <a:gd name="T14" fmla="+- 0 -6095 -11935"/>
                                <a:gd name="T15" fmla="*/ -6095 h 8040"/>
                                <a:gd name="T16" fmla="+- 0 6746 2754"/>
                                <a:gd name="T17" fmla="*/ T16 w 4226"/>
                                <a:gd name="T18" fmla="+- 0 -6095 -11935"/>
                                <a:gd name="T19" fmla="*/ -6095 h 8040"/>
                                <a:gd name="T20" fmla="+- 0 6748 2754"/>
                                <a:gd name="T21" fmla="*/ T20 w 4226"/>
                                <a:gd name="T22" fmla="+- 0 -6115 -11935"/>
                                <a:gd name="T23" fmla="*/ -6115 h 8040"/>
                                <a:gd name="T24" fmla="+- 0 6755 2754"/>
                                <a:gd name="T25" fmla="*/ T24 w 4226"/>
                                <a:gd name="T26" fmla="+- 0 -6115 -11935"/>
                                <a:gd name="T27" fmla="*/ -6115 h 8040"/>
                                <a:gd name="T28" fmla="+- 0 6764 2754"/>
                                <a:gd name="T29" fmla="*/ T28 w 4226"/>
                                <a:gd name="T30" fmla="+- 0 -6135 -11935"/>
                                <a:gd name="T31" fmla="*/ -61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10" y="5800"/>
                                  </a:moveTo>
                                  <a:lnTo>
                                    <a:pt x="3996" y="5800"/>
                                  </a:lnTo>
                                  <a:lnTo>
                                    <a:pt x="3988" y="5820"/>
                                  </a:lnTo>
                                  <a:lnTo>
                                    <a:pt x="3985" y="5840"/>
                                  </a:lnTo>
                                  <a:lnTo>
                                    <a:pt x="3992" y="5840"/>
                                  </a:lnTo>
                                  <a:lnTo>
                                    <a:pt x="3994" y="5820"/>
                                  </a:lnTo>
                                  <a:lnTo>
                                    <a:pt x="4001" y="5820"/>
                                  </a:lnTo>
                                  <a:lnTo>
                                    <a:pt x="4010" y="5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267"/>
                          <wps:cNvSpPr>
                            <a:spLocks/>
                          </wps:cNvSpPr>
                          <wps:spPr bwMode="auto">
                            <a:xfrm>
                              <a:off x="2754" y="-11935"/>
                              <a:ext cx="4226" cy="8040"/>
                            </a:xfrm>
                            <a:custGeom>
                              <a:avLst/>
                              <a:gdLst>
                                <a:gd name="T0" fmla="+- 0 6802 2754"/>
                                <a:gd name="T1" fmla="*/ T0 w 4226"/>
                                <a:gd name="T2" fmla="+- 0 -6135 -11935"/>
                                <a:gd name="T3" fmla="*/ -6135 h 8040"/>
                                <a:gd name="T4" fmla="+- 0 6788 2754"/>
                                <a:gd name="T5" fmla="*/ T4 w 4226"/>
                                <a:gd name="T6" fmla="+- 0 -6135 -11935"/>
                                <a:gd name="T7" fmla="*/ -6135 h 8040"/>
                                <a:gd name="T8" fmla="+- 0 6797 2754"/>
                                <a:gd name="T9" fmla="*/ T8 w 4226"/>
                                <a:gd name="T10" fmla="+- 0 -6115 -11935"/>
                                <a:gd name="T11" fmla="*/ -6115 h 8040"/>
                                <a:gd name="T12" fmla="+- 0 6804 2754"/>
                                <a:gd name="T13" fmla="*/ T12 w 4226"/>
                                <a:gd name="T14" fmla="+- 0 -6115 -11935"/>
                                <a:gd name="T15" fmla="*/ -6115 h 8040"/>
                                <a:gd name="T16" fmla="+- 0 6806 2754"/>
                                <a:gd name="T17" fmla="*/ T16 w 4226"/>
                                <a:gd name="T18" fmla="+- 0 -6095 -11935"/>
                                <a:gd name="T19" fmla="*/ -6095 h 8040"/>
                                <a:gd name="T20" fmla="+- 0 6813 2754"/>
                                <a:gd name="T21" fmla="*/ T20 w 4226"/>
                                <a:gd name="T22" fmla="+- 0 -6095 -11935"/>
                                <a:gd name="T23" fmla="*/ -6095 h 8040"/>
                                <a:gd name="T24" fmla="+- 0 6810 2754"/>
                                <a:gd name="T25" fmla="*/ T24 w 4226"/>
                                <a:gd name="T26" fmla="+- 0 -6115 -11935"/>
                                <a:gd name="T27" fmla="*/ -6115 h 8040"/>
                                <a:gd name="T28" fmla="+- 0 6802 2754"/>
                                <a:gd name="T29" fmla="*/ T28 w 4226"/>
                                <a:gd name="T30" fmla="+- 0 -6135 -11935"/>
                                <a:gd name="T31" fmla="*/ -61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48" y="5800"/>
                                  </a:moveTo>
                                  <a:lnTo>
                                    <a:pt x="4034" y="5800"/>
                                  </a:lnTo>
                                  <a:lnTo>
                                    <a:pt x="4043" y="5820"/>
                                  </a:lnTo>
                                  <a:lnTo>
                                    <a:pt x="4050" y="5820"/>
                                  </a:lnTo>
                                  <a:lnTo>
                                    <a:pt x="4052" y="5840"/>
                                  </a:lnTo>
                                  <a:lnTo>
                                    <a:pt x="4059" y="5840"/>
                                  </a:lnTo>
                                  <a:lnTo>
                                    <a:pt x="4056" y="5820"/>
                                  </a:lnTo>
                                  <a:lnTo>
                                    <a:pt x="4048" y="5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268"/>
                          <wps:cNvSpPr>
                            <a:spLocks/>
                          </wps:cNvSpPr>
                          <wps:spPr bwMode="auto">
                            <a:xfrm>
                              <a:off x="2754" y="-11935"/>
                              <a:ext cx="4226" cy="8040"/>
                            </a:xfrm>
                            <a:custGeom>
                              <a:avLst/>
                              <a:gdLst>
                                <a:gd name="T0" fmla="+- 0 4164 2754"/>
                                <a:gd name="T1" fmla="*/ T0 w 4226"/>
                                <a:gd name="T2" fmla="+- 0 -6195 -11935"/>
                                <a:gd name="T3" fmla="*/ -6195 h 8040"/>
                                <a:gd name="T4" fmla="+- 0 4157 2754"/>
                                <a:gd name="T5" fmla="*/ T4 w 4226"/>
                                <a:gd name="T6" fmla="+- 0 -6195 -11935"/>
                                <a:gd name="T7" fmla="*/ -6195 h 8040"/>
                                <a:gd name="T8" fmla="+- 0 4157 2754"/>
                                <a:gd name="T9" fmla="*/ T8 w 4226"/>
                                <a:gd name="T10" fmla="+- 0 -6175 -11935"/>
                                <a:gd name="T11" fmla="*/ -6175 h 8040"/>
                                <a:gd name="T12" fmla="+- 0 4164 2754"/>
                                <a:gd name="T13" fmla="*/ T12 w 4226"/>
                                <a:gd name="T14" fmla="+- 0 -6175 -11935"/>
                                <a:gd name="T15" fmla="*/ -6175 h 8040"/>
                                <a:gd name="T16" fmla="+- 0 4164 2754"/>
                                <a:gd name="T17" fmla="*/ T16 w 4226"/>
                                <a:gd name="T18" fmla="+- 0 -6195 -11935"/>
                                <a:gd name="T19" fmla="*/ -6195 h 8040"/>
                              </a:gdLst>
                              <a:ahLst/>
                              <a:cxnLst>
                                <a:cxn ang="0">
                                  <a:pos x="T1" y="T3"/>
                                </a:cxn>
                                <a:cxn ang="0">
                                  <a:pos x="T5" y="T7"/>
                                </a:cxn>
                                <a:cxn ang="0">
                                  <a:pos x="T9" y="T11"/>
                                </a:cxn>
                                <a:cxn ang="0">
                                  <a:pos x="T13" y="T15"/>
                                </a:cxn>
                                <a:cxn ang="0">
                                  <a:pos x="T17" y="T19"/>
                                </a:cxn>
                              </a:cxnLst>
                              <a:rect l="0" t="0" r="r" b="b"/>
                              <a:pathLst>
                                <a:path w="4226" h="8040">
                                  <a:moveTo>
                                    <a:pt x="1410" y="5740"/>
                                  </a:moveTo>
                                  <a:lnTo>
                                    <a:pt x="1403" y="5740"/>
                                  </a:lnTo>
                                  <a:lnTo>
                                    <a:pt x="1403" y="5760"/>
                                  </a:lnTo>
                                  <a:lnTo>
                                    <a:pt x="1410" y="5760"/>
                                  </a:lnTo>
                                  <a:lnTo>
                                    <a:pt x="1410" y="57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269"/>
                          <wps:cNvSpPr>
                            <a:spLocks/>
                          </wps:cNvSpPr>
                          <wps:spPr bwMode="auto">
                            <a:xfrm>
                              <a:off x="2754" y="-11935"/>
                              <a:ext cx="4226" cy="8040"/>
                            </a:xfrm>
                            <a:custGeom>
                              <a:avLst/>
                              <a:gdLst>
                                <a:gd name="T0" fmla="+- 0 4191 2754"/>
                                <a:gd name="T1" fmla="*/ T0 w 4226"/>
                                <a:gd name="T2" fmla="+- 0 -6195 -11935"/>
                                <a:gd name="T3" fmla="*/ -6195 h 8040"/>
                                <a:gd name="T4" fmla="+- 0 4184 2754"/>
                                <a:gd name="T5" fmla="*/ T4 w 4226"/>
                                <a:gd name="T6" fmla="+- 0 -6195 -11935"/>
                                <a:gd name="T7" fmla="*/ -6195 h 8040"/>
                                <a:gd name="T8" fmla="+- 0 4184 2754"/>
                                <a:gd name="T9" fmla="*/ T8 w 4226"/>
                                <a:gd name="T10" fmla="+- 0 -6175 -11935"/>
                                <a:gd name="T11" fmla="*/ -6175 h 8040"/>
                                <a:gd name="T12" fmla="+- 0 4191 2754"/>
                                <a:gd name="T13" fmla="*/ T12 w 4226"/>
                                <a:gd name="T14" fmla="+- 0 -6175 -11935"/>
                                <a:gd name="T15" fmla="*/ -6175 h 8040"/>
                                <a:gd name="T16" fmla="+- 0 4191 2754"/>
                                <a:gd name="T17" fmla="*/ T16 w 4226"/>
                                <a:gd name="T18" fmla="+- 0 -6195 -11935"/>
                                <a:gd name="T19" fmla="*/ -6195 h 8040"/>
                              </a:gdLst>
                              <a:ahLst/>
                              <a:cxnLst>
                                <a:cxn ang="0">
                                  <a:pos x="T1" y="T3"/>
                                </a:cxn>
                                <a:cxn ang="0">
                                  <a:pos x="T5" y="T7"/>
                                </a:cxn>
                                <a:cxn ang="0">
                                  <a:pos x="T9" y="T11"/>
                                </a:cxn>
                                <a:cxn ang="0">
                                  <a:pos x="T13" y="T15"/>
                                </a:cxn>
                                <a:cxn ang="0">
                                  <a:pos x="T17" y="T19"/>
                                </a:cxn>
                              </a:cxnLst>
                              <a:rect l="0" t="0" r="r" b="b"/>
                              <a:pathLst>
                                <a:path w="4226" h="8040">
                                  <a:moveTo>
                                    <a:pt x="1437" y="5740"/>
                                  </a:moveTo>
                                  <a:lnTo>
                                    <a:pt x="1430" y="5740"/>
                                  </a:lnTo>
                                  <a:lnTo>
                                    <a:pt x="1430" y="5760"/>
                                  </a:lnTo>
                                  <a:lnTo>
                                    <a:pt x="1437" y="5760"/>
                                  </a:lnTo>
                                  <a:lnTo>
                                    <a:pt x="1437" y="57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270"/>
                          <wps:cNvSpPr>
                            <a:spLocks/>
                          </wps:cNvSpPr>
                          <wps:spPr bwMode="auto">
                            <a:xfrm>
                              <a:off x="2754" y="-11935"/>
                              <a:ext cx="4226" cy="8040"/>
                            </a:xfrm>
                            <a:custGeom>
                              <a:avLst/>
                              <a:gdLst>
                                <a:gd name="T0" fmla="+- 0 4900 2754"/>
                                <a:gd name="T1" fmla="*/ T0 w 4226"/>
                                <a:gd name="T2" fmla="+- 0 -6215 -11935"/>
                                <a:gd name="T3" fmla="*/ -6215 h 8040"/>
                                <a:gd name="T4" fmla="+- 0 4888 2754"/>
                                <a:gd name="T5" fmla="*/ T4 w 4226"/>
                                <a:gd name="T6" fmla="+- 0 -6215 -11935"/>
                                <a:gd name="T7" fmla="*/ -6215 h 8040"/>
                                <a:gd name="T8" fmla="+- 0 4888 2754"/>
                                <a:gd name="T9" fmla="*/ T8 w 4226"/>
                                <a:gd name="T10" fmla="+- 0 -6195 -11935"/>
                                <a:gd name="T11" fmla="*/ -6195 h 8040"/>
                                <a:gd name="T12" fmla="+- 0 4896 2754"/>
                                <a:gd name="T13" fmla="*/ T12 w 4226"/>
                                <a:gd name="T14" fmla="+- 0 -6175 -11935"/>
                                <a:gd name="T15" fmla="*/ -6175 h 8040"/>
                                <a:gd name="T16" fmla="+- 0 4914 2754"/>
                                <a:gd name="T17" fmla="*/ T16 w 4226"/>
                                <a:gd name="T18" fmla="+- 0 -6175 -11935"/>
                                <a:gd name="T19" fmla="*/ -6175 h 8040"/>
                                <a:gd name="T20" fmla="+- 0 4922 2754"/>
                                <a:gd name="T21" fmla="*/ T20 w 4226"/>
                                <a:gd name="T22" fmla="+- 0 -6195 -11935"/>
                                <a:gd name="T23" fmla="*/ -6195 h 8040"/>
                                <a:gd name="T24" fmla="+- 0 4895 2754"/>
                                <a:gd name="T25" fmla="*/ T24 w 4226"/>
                                <a:gd name="T26" fmla="+- 0 -6195 -11935"/>
                                <a:gd name="T27" fmla="*/ -6195 h 8040"/>
                                <a:gd name="T28" fmla="+- 0 4900 2754"/>
                                <a:gd name="T29" fmla="*/ T28 w 4226"/>
                                <a:gd name="T30" fmla="+- 0 -6215 -11935"/>
                                <a:gd name="T31" fmla="*/ -62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146" y="5720"/>
                                  </a:moveTo>
                                  <a:lnTo>
                                    <a:pt x="2134" y="5720"/>
                                  </a:lnTo>
                                  <a:lnTo>
                                    <a:pt x="2134" y="5740"/>
                                  </a:lnTo>
                                  <a:lnTo>
                                    <a:pt x="2142" y="5760"/>
                                  </a:lnTo>
                                  <a:lnTo>
                                    <a:pt x="2160" y="5760"/>
                                  </a:lnTo>
                                  <a:lnTo>
                                    <a:pt x="2168" y="5740"/>
                                  </a:lnTo>
                                  <a:lnTo>
                                    <a:pt x="2141" y="5740"/>
                                  </a:lnTo>
                                  <a:lnTo>
                                    <a:pt x="2146" y="5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Freeform 271"/>
                          <wps:cNvSpPr>
                            <a:spLocks/>
                          </wps:cNvSpPr>
                          <wps:spPr bwMode="auto">
                            <a:xfrm>
                              <a:off x="2754" y="-11935"/>
                              <a:ext cx="4226" cy="8040"/>
                            </a:xfrm>
                            <a:custGeom>
                              <a:avLst/>
                              <a:gdLst>
                                <a:gd name="T0" fmla="+- 0 5577 2754"/>
                                <a:gd name="T1" fmla="*/ T0 w 4226"/>
                                <a:gd name="T2" fmla="+- 0 -6215 -11935"/>
                                <a:gd name="T3" fmla="*/ -6215 h 8040"/>
                                <a:gd name="T4" fmla="+- 0 5565 2754"/>
                                <a:gd name="T5" fmla="*/ T4 w 4226"/>
                                <a:gd name="T6" fmla="+- 0 -6215 -11935"/>
                                <a:gd name="T7" fmla="*/ -6215 h 8040"/>
                                <a:gd name="T8" fmla="+- 0 5565 2754"/>
                                <a:gd name="T9" fmla="*/ T8 w 4226"/>
                                <a:gd name="T10" fmla="+- 0 -6195 -11935"/>
                                <a:gd name="T11" fmla="*/ -6195 h 8040"/>
                                <a:gd name="T12" fmla="+- 0 5573 2754"/>
                                <a:gd name="T13" fmla="*/ T12 w 4226"/>
                                <a:gd name="T14" fmla="+- 0 -6175 -11935"/>
                                <a:gd name="T15" fmla="*/ -6175 h 8040"/>
                                <a:gd name="T16" fmla="+- 0 5592 2754"/>
                                <a:gd name="T17" fmla="*/ T16 w 4226"/>
                                <a:gd name="T18" fmla="+- 0 -6175 -11935"/>
                                <a:gd name="T19" fmla="*/ -6175 h 8040"/>
                                <a:gd name="T20" fmla="+- 0 5599 2754"/>
                                <a:gd name="T21" fmla="*/ T20 w 4226"/>
                                <a:gd name="T22" fmla="+- 0 -6195 -11935"/>
                                <a:gd name="T23" fmla="*/ -6195 h 8040"/>
                                <a:gd name="T24" fmla="+- 0 5572 2754"/>
                                <a:gd name="T25" fmla="*/ T24 w 4226"/>
                                <a:gd name="T26" fmla="+- 0 -6195 -11935"/>
                                <a:gd name="T27" fmla="*/ -6195 h 8040"/>
                                <a:gd name="T28" fmla="+- 0 5577 2754"/>
                                <a:gd name="T29" fmla="*/ T28 w 4226"/>
                                <a:gd name="T30" fmla="+- 0 -6215 -11935"/>
                                <a:gd name="T31" fmla="*/ -62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823" y="5720"/>
                                  </a:moveTo>
                                  <a:lnTo>
                                    <a:pt x="2811" y="5720"/>
                                  </a:lnTo>
                                  <a:lnTo>
                                    <a:pt x="2811" y="5740"/>
                                  </a:lnTo>
                                  <a:lnTo>
                                    <a:pt x="2819" y="5760"/>
                                  </a:lnTo>
                                  <a:lnTo>
                                    <a:pt x="2838" y="5760"/>
                                  </a:lnTo>
                                  <a:lnTo>
                                    <a:pt x="2845" y="5740"/>
                                  </a:lnTo>
                                  <a:lnTo>
                                    <a:pt x="2818" y="5740"/>
                                  </a:lnTo>
                                  <a:lnTo>
                                    <a:pt x="2823" y="5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272"/>
                          <wps:cNvSpPr>
                            <a:spLocks/>
                          </wps:cNvSpPr>
                          <wps:spPr bwMode="auto">
                            <a:xfrm>
                              <a:off x="2754" y="-11935"/>
                              <a:ext cx="4226" cy="8040"/>
                            </a:xfrm>
                            <a:custGeom>
                              <a:avLst/>
                              <a:gdLst>
                                <a:gd name="T0" fmla="+- 0 4922 2754"/>
                                <a:gd name="T1" fmla="*/ T0 w 4226"/>
                                <a:gd name="T2" fmla="+- 0 -6215 -11935"/>
                                <a:gd name="T3" fmla="*/ -6215 h 8040"/>
                                <a:gd name="T4" fmla="+- 0 4910 2754"/>
                                <a:gd name="T5" fmla="*/ T4 w 4226"/>
                                <a:gd name="T6" fmla="+- 0 -6215 -11935"/>
                                <a:gd name="T7" fmla="*/ -6215 h 8040"/>
                                <a:gd name="T8" fmla="+- 0 4915 2754"/>
                                <a:gd name="T9" fmla="*/ T8 w 4226"/>
                                <a:gd name="T10" fmla="+- 0 -6195 -11935"/>
                                <a:gd name="T11" fmla="*/ -6195 h 8040"/>
                                <a:gd name="T12" fmla="+- 0 4922 2754"/>
                                <a:gd name="T13" fmla="*/ T12 w 4226"/>
                                <a:gd name="T14" fmla="+- 0 -6195 -11935"/>
                                <a:gd name="T15" fmla="*/ -6195 h 8040"/>
                                <a:gd name="T16" fmla="+- 0 4922 2754"/>
                                <a:gd name="T17" fmla="*/ T16 w 4226"/>
                                <a:gd name="T18" fmla="+- 0 -6215 -11935"/>
                                <a:gd name="T19" fmla="*/ -6215 h 8040"/>
                              </a:gdLst>
                              <a:ahLst/>
                              <a:cxnLst>
                                <a:cxn ang="0">
                                  <a:pos x="T1" y="T3"/>
                                </a:cxn>
                                <a:cxn ang="0">
                                  <a:pos x="T5" y="T7"/>
                                </a:cxn>
                                <a:cxn ang="0">
                                  <a:pos x="T9" y="T11"/>
                                </a:cxn>
                                <a:cxn ang="0">
                                  <a:pos x="T13" y="T15"/>
                                </a:cxn>
                                <a:cxn ang="0">
                                  <a:pos x="T17" y="T19"/>
                                </a:cxn>
                              </a:cxnLst>
                              <a:rect l="0" t="0" r="r" b="b"/>
                              <a:pathLst>
                                <a:path w="4226" h="8040">
                                  <a:moveTo>
                                    <a:pt x="2168" y="5720"/>
                                  </a:moveTo>
                                  <a:lnTo>
                                    <a:pt x="2156" y="5720"/>
                                  </a:lnTo>
                                  <a:lnTo>
                                    <a:pt x="2161" y="5740"/>
                                  </a:lnTo>
                                  <a:lnTo>
                                    <a:pt x="2168" y="5740"/>
                                  </a:lnTo>
                                  <a:lnTo>
                                    <a:pt x="2168" y="5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273"/>
                          <wps:cNvSpPr>
                            <a:spLocks/>
                          </wps:cNvSpPr>
                          <wps:spPr bwMode="auto">
                            <a:xfrm>
                              <a:off x="2754" y="-11935"/>
                              <a:ext cx="4226" cy="8040"/>
                            </a:xfrm>
                            <a:custGeom>
                              <a:avLst/>
                              <a:gdLst>
                                <a:gd name="T0" fmla="+- 0 5599 2754"/>
                                <a:gd name="T1" fmla="*/ T0 w 4226"/>
                                <a:gd name="T2" fmla="+- 0 -6215 -11935"/>
                                <a:gd name="T3" fmla="*/ -6215 h 8040"/>
                                <a:gd name="T4" fmla="+- 0 5588 2754"/>
                                <a:gd name="T5" fmla="*/ T4 w 4226"/>
                                <a:gd name="T6" fmla="+- 0 -6215 -11935"/>
                                <a:gd name="T7" fmla="*/ -6215 h 8040"/>
                                <a:gd name="T8" fmla="+- 0 5592 2754"/>
                                <a:gd name="T9" fmla="*/ T8 w 4226"/>
                                <a:gd name="T10" fmla="+- 0 -6195 -11935"/>
                                <a:gd name="T11" fmla="*/ -6195 h 8040"/>
                                <a:gd name="T12" fmla="+- 0 5599 2754"/>
                                <a:gd name="T13" fmla="*/ T12 w 4226"/>
                                <a:gd name="T14" fmla="+- 0 -6195 -11935"/>
                                <a:gd name="T15" fmla="*/ -6195 h 8040"/>
                                <a:gd name="T16" fmla="+- 0 5599 2754"/>
                                <a:gd name="T17" fmla="*/ T16 w 4226"/>
                                <a:gd name="T18" fmla="+- 0 -6215 -11935"/>
                                <a:gd name="T19" fmla="*/ -6215 h 8040"/>
                              </a:gdLst>
                              <a:ahLst/>
                              <a:cxnLst>
                                <a:cxn ang="0">
                                  <a:pos x="T1" y="T3"/>
                                </a:cxn>
                                <a:cxn ang="0">
                                  <a:pos x="T5" y="T7"/>
                                </a:cxn>
                                <a:cxn ang="0">
                                  <a:pos x="T9" y="T11"/>
                                </a:cxn>
                                <a:cxn ang="0">
                                  <a:pos x="T13" y="T15"/>
                                </a:cxn>
                                <a:cxn ang="0">
                                  <a:pos x="T17" y="T19"/>
                                </a:cxn>
                              </a:cxnLst>
                              <a:rect l="0" t="0" r="r" b="b"/>
                              <a:pathLst>
                                <a:path w="4226" h="8040">
                                  <a:moveTo>
                                    <a:pt x="2845" y="5720"/>
                                  </a:moveTo>
                                  <a:lnTo>
                                    <a:pt x="2834" y="5720"/>
                                  </a:lnTo>
                                  <a:lnTo>
                                    <a:pt x="2838" y="5740"/>
                                  </a:lnTo>
                                  <a:lnTo>
                                    <a:pt x="2845" y="5740"/>
                                  </a:lnTo>
                                  <a:lnTo>
                                    <a:pt x="2845" y="5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274"/>
                          <wps:cNvSpPr>
                            <a:spLocks/>
                          </wps:cNvSpPr>
                          <wps:spPr bwMode="auto">
                            <a:xfrm>
                              <a:off x="2754" y="-11935"/>
                              <a:ext cx="4226" cy="8040"/>
                            </a:xfrm>
                            <a:custGeom>
                              <a:avLst/>
                              <a:gdLst>
                                <a:gd name="T0" fmla="+- 0 4269 2754"/>
                                <a:gd name="T1" fmla="*/ T0 w 4226"/>
                                <a:gd name="T2" fmla="+- 0 -6255 -11935"/>
                                <a:gd name="T3" fmla="*/ -6255 h 8040"/>
                                <a:gd name="T4" fmla="+- 0 4258 2754"/>
                                <a:gd name="T5" fmla="*/ T4 w 4226"/>
                                <a:gd name="T6" fmla="+- 0 -6255 -11935"/>
                                <a:gd name="T7" fmla="*/ -6255 h 8040"/>
                                <a:gd name="T8" fmla="+- 0 4258 2754"/>
                                <a:gd name="T9" fmla="*/ T8 w 4226"/>
                                <a:gd name="T10" fmla="+- 0 -6235 -11935"/>
                                <a:gd name="T11" fmla="*/ -6235 h 8040"/>
                                <a:gd name="T12" fmla="+- 0 4265 2754"/>
                                <a:gd name="T13" fmla="*/ T12 w 4226"/>
                                <a:gd name="T14" fmla="+- 0 -6215 -11935"/>
                                <a:gd name="T15" fmla="*/ -6215 h 8040"/>
                                <a:gd name="T16" fmla="+- 0 4284 2754"/>
                                <a:gd name="T17" fmla="*/ T16 w 4226"/>
                                <a:gd name="T18" fmla="+- 0 -6215 -11935"/>
                                <a:gd name="T19" fmla="*/ -6215 h 8040"/>
                                <a:gd name="T20" fmla="+- 0 4292 2754"/>
                                <a:gd name="T21" fmla="*/ T20 w 4226"/>
                                <a:gd name="T22" fmla="+- 0 -6235 -11935"/>
                                <a:gd name="T23" fmla="*/ -6235 h 8040"/>
                                <a:gd name="T24" fmla="+- 0 4265 2754"/>
                                <a:gd name="T25" fmla="*/ T24 w 4226"/>
                                <a:gd name="T26" fmla="+- 0 -6235 -11935"/>
                                <a:gd name="T27" fmla="*/ -6235 h 8040"/>
                                <a:gd name="T28" fmla="+- 0 4269 2754"/>
                                <a:gd name="T29" fmla="*/ T28 w 4226"/>
                                <a:gd name="T30" fmla="+- 0 -6255 -11935"/>
                                <a:gd name="T31" fmla="*/ -62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515" y="5680"/>
                                  </a:moveTo>
                                  <a:lnTo>
                                    <a:pt x="1504" y="5680"/>
                                  </a:lnTo>
                                  <a:lnTo>
                                    <a:pt x="1504" y="5700"/>
                                  </a:lnTo>
                                  <a:lnTo>
                                    <a:pt x="1511" y="5720"/>
                                  </a:lnTo>
                                  <a:lnTo>
                                    <a:pt x="1530" y="5720"/>
                                  </a:lnTo>
                                  <a:lnTo>
                                    <a:pt x="1538" y="5700"/>
                                  </a:lnTo>
                                  <a:lnTo>
                                    <a:pt x="1511" y="5700"/>
                                  </a:lnTo>
                                  <a:lnTo>
                                    <a:pt x="1515" y="5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275"/>
                          <wps:cNvSpPr>
                            <a:spLocks/>
                          </wps:cNvSpPr>
                          <wps:spPr bwMode="auto">
                            <a:xfrm>
                              <a:off x="2754" y="-11935"/>
                              <a:ext cx="4226" cy="8040"/>
                            </a:xfrm>
                            <a:custGeom>
                              <a:avLst/>
                              <a:gdLst>
                                <a:gd name="T0" fmla="+- 0 4292 2754"/>
                                <a:gd name="T1" fmla="*/ T0 w 4226"/>
                                <a:gd name="T2" fmla="+- 0 -6255 -11935"/>
                                <a:gd name="T3" fmla="*/ -6255 h 8040"/>
                                <a:gd name="T4" fmla="+- 0 4280 2754"/>
                                <a:gd name="T5" fmla="*/ T4 w 4226"/>
                                <a:gd name="T6" fmla="+- 0 -6255 -11935"/>
                                <a:gd name="T7" fmla="*/ -6255 h 8040"/>
                                <a:gd name="T8" fmla="+- 0 4285 2754"/>
                                <a:gd name="T9" fmla="*/ T8 w 4226"/>
                                <a:gd name="T10" fmla="+- 0 -6235 -11935"/>
                                <a:gd name="T11" fmla="*/ -6235 h 8040"/>
                                <a:gd name="T12" fmla="+- 0 4292 2754"/>
                                <a:gd name="T13" fmla="*/ T12 w 4226"/>
                                <a:gd name="T14" fmla="+- 0 -6235 -11935"/>
                                <a:gd name="T15" fmla="*/ -6235 h 8040"/>
                                <a:gd name="T16" fmla="+- 0 4292 2754"/>
                                <a:gd name="T17" fmla="*/ T16 w 4226"/>
                                <a:gd name="T18" fmla="+- 0 -6255 -11935"/>
                                <a:gd name="T19" fmla="*/ -6255 h 8040"/>
                              </a:gdLst>
                              <a:ahLst/>
                              <a:cxnLst>
                                <a:cxn ang="0">
                                  <a:pos x="T1" y="T3"/>
                                </a:cxn>
                                <a:cxn ang="0">
                                  <a:pos x="T5" y="T7"/>
                                </a:cxn>
                                <a:cxn ang="0">
                                  <a:pos x="T9" y="T11"/>
                                </a:cxn>
                                <a:cxn ang="0">
                                  <a:pos x="T13" y="T15"/>
                                </a:cxn>
                                <a:cxn ang="0">
                                  <a:pos x="T17" y="T19"/>
                                </a:cxn>
                              </a:cxnLst>
                              <a:rect l="0" t="0" r="r" b="b"/>
                              <a:pathLst>
                                <a:path w="4226" h="8040">
                                  <a:moveTo>
                                    <a:pt x="1538" y="5680"/>
                                  </a:moveTo>
                                  <a:lnTo>
                                    <a:pt x="1526" y="5680"/>
                                  </a:lnTo>
                                  <a:lnTo>
                                    <a:pt x="1531" y="5700"/>
                                  </a:lnTo>
                                  <a:lnTo>
                                    <a:pt x="1538" y="5700"/>
                                  </a:lnTo>
                                  <a:lnTo>
                                    <a:pt x="1538" y="5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276"/>
                          <wps:cNvSpPr>
                            <a:spLocks/>
                          </wps:cNvSpPr>
                          <wps:spPr bwMode="auto">
                            <a:xfrm>
                              <a:off x="2754" y="-11935"/>
                              <a:ext cx="4226" cy="8040"/>
                            </a:xfrm>
                            <a:custGeom>
                              <a:avLst/>
                              <a:gdLst>
                                <a:gd name="T0" fmla="+- 0 6748 2754"/>
                                <a:gd name="T1" fmla="*/ T0 w 4226"/>
                                <a:gd name="T2" fmla="+- 0 -6295 -11935"/>
                                <a:gd name="T3" fmla="*/ -6295 h 8040"/>
                                <a:gd name="T4" fmla="+- 0 6742 2754"/>
                                <a:gd name="T5" fmla="*/ T4 w 4226"/>
                                <a:gd name="T6" fmla="+- 0 -6295 -11935"/>
                                <a:gd name="T7" fmla="*/ -6295 h 8040"/>
                                <a:gd name="T8" fmla="+- 0 6750 2754"/>
                                <a:gd name="T9" fmla="*/ T8 w 4226"/>
                                <a:gd name="T10" fmla="+- 0 -6275 -11935"/>
                                <a:gd name="T11" fmla="*/ -6275 h 8040"/>
                                <a:gd name="T12" fmla="+- 0 6755 2754"/>
                                <a:gd name="T13" fmla="*/ T12 w 4226"/>
                                <a:gd name="T14" fmla="+- 0 -6275 -11935"/>
                                <a:gd name="T15" fmla="*/ -6275 h 8040"/>
                                <a:gd name="T16" fmla="+- 0 6748 2754"/>
                                <a:gd name="T17" fmla="*/ T16 w 4226"/>
                                <a:gd name="T18" fmla="+- 0 -6295 -11935"/>
                                <a:gd name="T19" fmla="*/ -6295 h 8040"/>
                              </a:gdLst>
                              <a:ahLst/>
                              <a:cxnLst>
                                <a:cxn ang="0">
                                  <a:pos x="T1" y="T3"/>
                                </a:cxn>
                                <a:cxn ang="0">
                                  <a:pos x="T5" y="T7"/>
                                </a:cxn>
                                <a:cxn ang="0">
                                  <a:pos x="T9" y="T11"/>
                                </a:cxn>
                                <a:cxn ang="0">
                                  <a:pos x="T13" y="T15"/>
                                </a:cxn>
                                <a:cxn ang="0">
                                  <a:pos x="T17" y="T19"/>
                                </a:cxn>
                              </a:cxnLst>
                              <a:rect l="0" t="0" r="r" b="b"/>
                              <a:pathLst>
                                <a:path w="4226" h="8040">
                                  <a:moveTo>
                                    <a:pt x="3994" y="5640"/>
                                  </a:moveTo>
                                  <a:lnTo>
                                    <a:pt x="3988" y="5640"/>
                                  </a:lnTo>
                                  <a:lnTo>
                                    <a:pt x="3996" y="5660"/>
                                  </a:lnTo>
                                  <a:lnTo>
                                    <a:pt x="4001" y="5660"/>
                                  </a:lnTo>
                                  <a:lnTo>
                                    <a:pt x="3994" y="5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277"/>
                          <wps:cNvSpPr>
                            <a:spLocks/>
                          </wps:cNvSpPr>
                          <wps:spPr bwMode="auto">
                            <a:xfrm>
                              <a:off x="2754" y="-11935"/>
                              <a:ext cx="4226" cy="8040"/>
                            </a:xfrm>
                            <a:custGeom>
                              <a:avLst/>
                              <a:gdLst>
                                <a:gd name="T0" fmla="+- 0 6810 2754"/>
                                <a:gd name="T1" fmla="*/ T0 w 4226"/>
                                <a:gd name="T2" fmla="+- 0 -6295 -11935"/>
                                <a:gd name="T3" fmla="*/ -6295 h 8040"/>
                                <a:gd name="T4" fmla="+- 0 6804 2754"/>
                                <a:gd name="T5" fmla="*/ T4 w 4226"/>
                                <a:gd name="T6" fmla="+- 0 -6295 -11935"/>
                                <a:gd name="T7" fmla="*/ -6295 h 8040"/>
                                <a:gd name="T8" fmla="+- 0 6797 2754"/>
                                <a:gd name="T9" fmla="*/ T8 w 4226"/>
                                <a:gd name="T10" fmla="+- 0 -6275 -11935"/>
                                <a:gd name="T11" fmla="*/ -6275 h 8040"/>
                                <a:gd name="T12" fmla="+- 0 6802 2754"/>
                                <a:gd name="T13" fmla="*/ T12 w 4226"/>
                                <a:gd name="T14" fmla="+- 0 -6275 -11935"/>
                                <a:gd name="T15" fmla="*/ -6275 h 8040"/>
                                <a:gd name="T16" fmla="+- 0 6810 2754"/>
                                <a:gd name="T17" fmla="*/ T16 w 4226"/>
                                <a:gd name="T18" fmla="+- 0 -6295 -11935"/>
                                <a:gd name="T19" fmla="*/ -6295 h 8040"/>
                              </a:gdLst>
                              <a:ahLst/>
                              <a:cxnLst>
                                <a:cxn ang="0">
                                  <a:pos x="T1" y="T3"/>
                                </a:cxn>
                                <a:cxn ang="0">
                                  <a:pos x="T5" y="T7"/>
                                </a:cxn>
                                <a:cxn ang="0">
                                  <a:pos x="T9" y="T11"/>
                                </a:cxn>
                                <a:cxn ang="0">
                                  <a:pos x="T13" y="T15"/>
                                </a:cxn>
                                <a:cxn ang="0">
                                  <a:pos x="T17" y="T19"/>
                                </a:cxn>
                              </a:cxnLst>
                              <a:rect l="0" t="0" r="r" b="b"/>
                              <a:pathLst>
                                <a:path w="4226" h="8040">
                                  <a:moveTo>
                                    <a:pt x="4056" y="5640"/>
                                  </a:moveTo>
                                  <a:lnTo>
                                    <a:pt x="4050" y="5640"/>
                                  </a:lnTo>
                                  <a:lnTo>
                                    <a:pt x="4043" y="5660"/>
                                  </a:lnTo>
                                  <a:lnTo>
                                    <a:pt x="4048" y="5660"/>
                                  </a:lnTo>
                                  <a:lnTo>
                                    <a:pt x="4056" y="5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278"/>
                          <wps:cNvSpPr>
                            <a:spLocks/>
                          </wps:cNvSpPr>
                          <wps:spPr bwMode="auto">
                            <a:xfrm>
                              <a:off x="2754" y="-11935"/>
                              <a:ext cx="4226" cy="8040"/>
                            </a:xfrm>
                            <a:custGeom>
                              <a:avLst/>
                              <a:gdLst>
                                <a:gd name="T0" fmla="+- 0 6755 2754"/>
                                <a:gd name="T1" fmla="*/ T0 w 4226"/>
                                <a:gd name="T2" fmla="+- 0 -6335 -11935"/>
                                <a:gd name="T3" fmla="*/ -6335 h 8040"/>
                                <a:gd name="T4" fmla="+- 0 6750 2754"/>
                                <a:gd name="T5" fmla="*/ T4 w 4226"/>
                                <a:gd name="T6" fmla="+- 0 -6335 -11935"/>
                                <a:gd name="T7" fmla="*/ -6335 h 8040"/>
                                <a:gd name="T8" fmla="+- 0 6742 2754"/>
                                <a:gd name="T9" fmla="*/ T8 w 4226"/>
                                <a:gd name="T10" fmla="+- 0 -6315 -11935"/>
                                <a:gd name="T11" fmla="*/ -6315 h 8040"/>
                                <a:gd name="T12" fmla="+- 0 6739 2754"/>
                                <a:gd name="T13" fmla="*/ T12 w 4226"/>
                                <a:gd name="T14" fmla="+- 0 -6295 -11935"/>
                                <a:gd name="T15" fmla="*/ -6295 h 8040"/>
                                <a:gd name="T16" fmla="+- 0 6746 2754"/>
                                <a:gd name="T17" fmla="*/ T16 w 4226"/>
                                <a:gd name="T18" fmla="+- 0 -6295 -11935"/>
                                <a:gd name="T19" fmla="*/ -6295 h 8040"/>
                                <a:gd name="T20" fmla="+- 0 6748 2754"/>
                                <a:gd name="T21" fmla="*/ T20 w 4226"/>
                                <a:gd name="T22" fmla="+- 0 -6315 -11935"/>
                                <a:gd name="T23" fmla="*/ -6315 h 8040"/>
                                <a:gd name="T24" fmla="+- 0 6755 2754"/>
                                <a:gd name="T25" fmla="*/ T24 w 4226"/>
                                <a:gd name="T26" fmla="+- 0 -6335 -11935"/>
                                <a:gd name="T27" fmla="*/ -63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4001" y="5600"/>
                                  </a:moveTo>
                                  <a:lnTo>
                                    <a:pt x="3996" y="5600"/>
                                  </a:lnTo>
                                  <a:lnTo>
                                    <a:pt x="3988" y="5620"/>
                                  </a:lnTo>
                                  <a:lnTo>
                                    <a:pt x="3985" y="5640"/>
                                  </a:lnTo>
                                  <a:lnTo>
                                    <a:pt x="3992" y="5640"/>
                                  </a:lnTo>
                                  <a:lnTo>
                                    <a:pt x="3994" y="5620"/>
                                  </a:lnTo>
                                  <a:lnTo>
                                    <a:pt x="4001" y="5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279"/>
                          <wps:cNvSpPr>
                            <a:spLocks/>
                          </wps:cNvSpPr>
                          <wps:spPr bwMode="auto">
                            <a:xfrm>
                              <a:off x="2754" y="-11935"/>
                              <a:ext cx="4226" cy="8040"/>
                            </a:xfrm>
                            <a:custGeom>
                              <a:avLst/>
                              <a:gdLst>
                                <a:gd name="T0" fmla="+- 0 6802 2754"/>
                                <a:gd name="T1" fmla="*/ T0 w 4226"/>
                                <a:gd name="T2" fmla="+- 0 -6335 -11935"/>
                                <a:gd name="T3" fmla="*/ -6335 h 8040"/>
                                <a:gd name="T4" fmla="+- 0 6797 2754"/>
                                <a:gd name="T5" fmla="*/ T4 w 4226"/>
                                <a:gd name="T6" fmla="+- 0 -6335 -11935"/>
                                <a:gd name="T7" fmla="*/ -6335 h 8040"/>
                                <a:gd name="T8" fmla="+- 0 6804 2754"/>
                                <a:gd name="T9" fmla="*/ T8 w 4226"/>
                                <a:gd name="T10" fmla="+- 0 -6315 -11935"/>
                                <a:gd name="T11" fmla="*/ -6315 h 8040"/>
                                <a:gd name="T12" fmla="+- 0 6806 2754"/>
                                <a:gd name="T13" fmla="*/ T12 w 4226"/>
                                <a:gd name="T14" fmla="+- 0 -6295 -11935"/>
                                <a:gd name="T15" fmla="*/ -6295 h 8040"/>
                                <a:gd name="T16" fmla="+- 0 6813 2754"/>
                                <a:gd name="T17" fmla="*/ T16 w 4226"/>
                                <a:gd name="T18" fmla="+- 0 -6295 -11935"/>
                                <a:gd name="T19" fmla="*/ -6295 h 8040"/>
                                <a:gd name="T20" fmla="+- 0 6810 2754"/>
                                <a:gd name="T21" fmla="*/ T20 w 4226"/>
                                <a:gd name="T22" fmla="+- 0 -6315 -11935"/>
                                <a:gd name="T23" fmla="*/ -6315 h 8040"/>
                                <a:gd name="T24" fmla="+- 0 6802 2754"/>
                                <a:gd name="T25" fmla="*/ T24 w 4226"/>
                                <a:gd name="T26" fmla="+- 0 -6335 -11935"/>
                                <a:gd name="T27" fmla="*/ -63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4048" y="5600"/>
                                  </a:moveTo>
                                  <a:lnTo>
                                    <a:pt x="4043" y="5600"/>
                                  </a:lnTo>
                                  <a:lnTo>
                                    <a:pt x="4050" y="5620"/>
                                  </a:lnTo>
                                  <a:lnTo>
                                    <a:pt x="4052" y="5640"/>
                                  </a:lnTo>
                                  <a:lnTo>
                                    <a:pt x="4059" y="5640"/>
                                  </a:lnTo>
                                  <a:lnTo>
                                    <a:pt x="4056" y="5620"/>
                                  </a:lnTo>
                                  <a:lnTo>
                                    <a:pt x="4048" y="5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280"/>
                          <wps:cNvSpPr>
                            <a:spLocks/>
                          </wps:cNvSpPr>
                          <wps:spPr bwMode="auto">
                            <a:xfrm>
                              <a:off x="2754" y="-11935"/>
                              <a:ext cx="4226" cy="8040"/>
                            </a:xfrm>
                            <a:custGeom>
                              <a:avLst/>
                              <a:gdLst>
                                <a:gd name="T0" fmla="+- 0 4607 2754"/>
                                <a:gd name="T1" fmla="*/ T0 w 4226"/>
                                <a:gd name="T2" fmla="+- 0 -6415 -11935"/>
                                <a:gd name="T3" fmla="*/ -6415 h 8040"/>
                                <a:gd name="T4" fmla="+- 0 4600 2754"/>
                                <a:gd name="T5" fmla="*/ T4 w 4226"/>
                                <a:gd name="T6" fmla="+- 0 -6415 -11935"/>
                                <a:gd name="T7" fmla="*/ -6415 h 8040"/>
                                <a:gd name="T8" fmla="+- 0 4600 2754"/>
                                <a:gd name="T9" fmla="*/ T8 w 4226"/>
                                <a:gd name="T10" fmla="+- 0 -6395 -11935"/>
                                <a:gd name="T11" fmla="*/ -6395 h 8040"/>
                                <a:gd name="T12" fmla="+- 0 4607 2754"/>
                                <a:gd name="T13" fmla="*/ T12 w 4226"/>
                                <a:gd name="T14" fmla="+- 0 -6395 -11935"/>
                                <a:gd name="T15" fmla="*/ -6395 h 8040"/>
                                <a:gd name="T16" fmla="+- 0 4607 2754"/>
                                <a:gd name="T17" fmla="*/ T16 w 4226"/>
                                <a:gd name="T18" fmla="+- 0 -6415 -11935"/>
                                <a:gd name="T19" fmla="*/ -6415 h 8040"/>
                              </a:gdLst>
                              <a:ahLst/>
                              <a:cxnLst>
                                <a:cxn ang="0">
                                  <a:pos x="T1" y="T3"/>
                                </a:cxn>
                                <a:cxn ang="0">
                                  <a:pos x="T5" y="T7"/>
                                </a:cxn>
                                <a:cxn ang="0">
                                  <a:pos x="T9" y="T11"/>
                                </a:cxn>
                                <a:cxn ang="0">
                                  <a:pos x="T13" y="T15"/>
                                </a:cxn>
                                <a:cxn ang="0">
                                  <a:pos x="T17" y="T19"/>
                                </a:cxn>
                              </a:cxnLst>
                              <a:rect l="0" t="0" r="r" b="b"/>
                              <a:pathLst>
                                <a:path w="4226" h="8040">
                                  <a:moveTo>
                                    <a:pt x="1853" y="5520"/>
                                  </a:moveTo>
                                  <a:lnTo>
                                    <a:pt x="1846" y="5520"/>
                                  </a:lnTo>
                                  <a:lnTo>
                                    <a:pt x="1846" y="5540"/>
                                  </a:lnTo>
                                  <a:lnTo>
                                    <a:pt x="1853" y="5540"/>
                                  </a:lnTo>
                                  <a:lnTo>
                                    <a:pt x="1853" y="5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281"/>
                          <wps:cNvSpPr>
                            <a:spLocks/>
                          </wps:cNvSpPr>
                          <wps:spPr bwMode="auto">
                            <a:xfrm>
                              <a:off x="2754" y="-11935"/>
                              <a:ext cx="4226" cy="8040"/>
                            </a:xfrm>
                            <a:custGeom>
                              <a:avLst/>
                              <a:gdLst>
                                <a:gd name="T0" fmla="+- 0 4634 2754"/>
                                <a:gd name="T1" fmla="*/ T0 w 4226"/>
                                <a:gd name="T2" fmla="+- 0 -6415 -11935"/>
                                <a:gd name="T3" fmla="*/ -6415 h 8040"/>
                                <a:gd name="T4" fmla="+- 0 4627 2754"/>
                                <a:gd name="T5" fmla="*/ T4 w 4226"/>
                                <a:gd name="T6" fmla="+- 0 -6415 -11935"/>
                                <a:gd name="T7" fmla="*/ -6415 h 8040"/>
                                <a:gd name="T8" fmla="+- 0 4627 2754"/>
                                <a:gd name="T9" fmla="*/ T8 w 4226"/>
                                <a:gd name="T10" fmla="+- 0 -6395 -11935"/>
                                <a:gd name="T11" fmla="*/ -6395 h 8040"/>
                                <a:gd name="T12" fmla="+- 0 4634 2754"/>
                                <a:gd name="T13" fmla="*/ T12 w 4226"/>
                                <a:gd name="T14" fmla="+- 0 -6395 -11935"/>
                                <a:gd name="T15" fmla="*/ -6395 h 8040"/>
                                <a:gd name="T16" fmla="+- 0 4634 2754"/>
                                <a:gd name="T17" fmla="*/ T16 w 4226"/>
                                <a:gd name="T18" fmla="+- 0 -6415 -11935"/>
                                <a:gd name="T19" fmla="*/ -6415 h 8040"/>
                              </a:gdLst>
                              <a:ahLst/>
                              <a:cxnLst>
                                <a:cxn ang="0">
                                  <a:pos x="T1" y="T3"/>
                                </a:cxn>
                                <a:cxn ang="0">
                                  <a:pos x="T5" y="T7"/>
                                </a:cxn>
                                <a:cxn ang="0">
                                  <a:pos x="T9" y="T11"/>
                                </a:cxn>
                                <a:cxn ang="0">
                                  <a:pos x="T13" y="T15"/>
                                </a:cxn>
                                <a:cxn ang="0">
                                  <a:pos x="T17" y="T19"/>
                                </a:cxn>
                              </a:cxnLst>
                              <a:rect l="0" t="0" r="r" b="b"/>
                              <a:pathLst>
                                <a:path w="4226" h="8040">
                                  <a:moveTo>
                                    <a:pt x="1880" y="5520"/>
                                  </a:moveTo>
                                  <a:lnTo>
                                    <a:pt x="1873" y="5520"/>
                                  </a:lnTo>
                                  <a:lnTo>
                                    <a:pt x="1873" y="5540"/>
                                  </a:lnTo>
                                  <a:lnTo>
                                    <a:pt x="1880" y="5540"/>
                                  </a:lnTo>
                                  <a:lnTo>
                                    <a:pt x="1880" y="5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282"/>
                          <wps:cNvSpPr>
                            <a:spLocks/>
                          </wps:cNvSpPr>
                          <wps:spPr bwMode="auto">
                            <a:xfrm>
                              <a:off x="2754" y="-11935"/>
                              <a:ext cx="4226" cy="8040"/>
                            </a:xfrm>
                            <a:custGeom>
                              <a:avLst/>
                              <a:gdLst>
                                <a:gd name="T0" fmla="+- 0 5289 2754"/>
                                <a:gd name="T1" fmla="*/ T0 w 4226"/>
                                <a:gd name="T2" fmla="+- 0 -6435 -11935"/>
                                <a:gd name="T3" fmla="*/ -6435 h 8040"/>
                                <a:gd name="T4" fmla="+- 0 5277 2754"/>
                                <a:gd name="T5" fmla="*/ T4 w 4226"/>
                                <a:gd name="T6" fmla="+- 0 -6435 -11935"/>
                                <a:gd name="T7" fmla="*/ -6435 h 8040"/>
                                <a:gd name="T8" fmla="+- 0 5277 2754"/>
                                <a:gd name="T9" fmla="*/ T8 w 4226"/>
                                <a:gd name="T10" fmla="+- 0 -6415 -11935"/>
                                <a:gd name="T11" fmla="*/ -6415 h 8040"/>
                                <a:gd name="T12" fmla="+- 0 5285 2754"/>
                                <a:gd name="T13" fmla="*/ T12 w 4226"/>
                                <a:gd name="T14" fmla="+- 0 -6395 -11935"/>
                                <a:gd name="T15" fmla="*/ -6395 h 8040"/>
                                <a:gd name="T16" fmla="+- 0 5303 2754"/>
                                <a:gd name="T17" fmla="*/ T16 w 4226"/>
                                <a:gd name="T18" fmla="+- 0 -6395 -11935"/>
                                <a:gd name="T19" fmla="*/ -6395 h 8040"/>
                                <a:gd name="T20" fmla="+- 0 5311 2754"/>
                                <a:gd name="T21" fmla="*/ T20 w 4226"/>
                                <a:gd name="T22" fmla="+- 0 -6415 -11935"/>
                                <a:gd name="T23" fmla="*/ -6415 h 8040"/>
                                <a:gd name="T24" fmla="+- 0 5284 2754"/>
                                <a:gd name="T25" fmla="*/ T24 w 4226"/>
                                <a:gd name="T26" fmla="+- 0 -6415 -11935"/>
                                <a:gd name="T27" fmla="*/ -6415 h 8040"/>
                                <a:gd name="T28" fmla="+- 0 5289 2754"/>
                                <a:gd name="T29" fmla="*/ T28 w 4226"/>
                                <a:gd name="T30" fmla="+- 0 -6435 -11935"/>
                                <a:gd name="T31" fmla="*/ -64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535" y="5500"/>
                                  </a:moveTo>
                                  <a:lnTo>
                                    <a:pt x="2523" y="5500"/>
                                  </a:lnTo>
                                  <a:lnTo>
                                    <a:pt x="2523" y="5520"/>
                                  </a:lnTo>
                                  <a:lnTo>
                                    <a:pt x="2531" y="5540"/>
                                  </a:lnTo>
                                  <a:lnTo>
                                    <a:pt x="2549" y="5540"/>
                                  </a:lnTo>
                                  <a:lnTo>
                                    <a:pt x="2557" y="5520"/>
                                  </a:lnTo>
                                  <a:lnTo>
                                    <a:pt x="2530" y="5520"/>
                                  </a:lnTo>
                                  <a:lnTo>
                                    <a:pt x="2535" y="5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283"/>
                          <wps:cNvSpPr>
                            <a:spLocks/>
                          </wps:cNvSpPr>
                          <wps:spPr bwMode="auto">
                            <a:xfrm>
                              <a:off x="2754" y="-11935"/>
                              <a:ext cx="4226" cy="8040"/>
                            </a:xfrm>
                            <a:custGeom>
                              <a:avLst/>
                              <a:gdLst>
                                <a:gd name="T0" fmla="+- 0 5311 2754"/>
                                <a:gd name="T1" fmla="*/ T0 w 4226"/>
                                <a:gd name="T2" fmla="+- 0 -6435 -11935"/>
                                <a:gd name="T3" fmla="*/ -6435 h 8040"/>
                                <a:gd name="T4" fmla="+- 0 5299 2754"/>
                                <a:gd name="T5" fmla="*/ T4 w 4226"/>
                                <a:gd name="T6" fmla="+- 0 -6435 -11935"/>
                                <a:gd name="T7" fmla="*/ -6435 h 8040"/>
                                <a:gd name="T8" fmla="+- 0 5304 2754"/>
                                <a:gd name="T9" fmla="*/ T8 w 4226"/>
                                <a:gd name="T10" fmla="+- 0 -6415 -11935"/>
                                <a:gd name="T11" fmla="*/ -6415 h 8040"/>
                                <a:gd name="T12" fmla="+- 0 5311 2754"/>
                                <a:gd name="T13" fmla="*/ T12 w 4226"/>
                                <a:gd name="T14" fmla="+- 0 -6415 -11935"/>
                                <a:gd name="T15" fmla="*/ -6415 h 8040"/>
                                <a:gd name="T16" fmla="+- 0 5311 2754"/>
                                <a:gd name="T17" fmla="*/ T16 w 4226"/>
                                <a:gd name="T18" fmla="+- 0 -6435 -11935"/>
                                <a:gd name="T19" fmla="*/ -6435 h 8040"/>
                              </a:gdLst>
                              <a:ahLst/>
                              <a:cxnLst>
                                <a:cxn ang="0">
                                  <a:pos x="T1" y="T3"/>
                                </a:cxn>
                                <a:cxn ang="0">
                                  <a:pos x="T5" y="T7"/>
                                </a:cxn>
                                <a:cxn ang="0">
                                  <a:pos x="T9" y="T11"/>
                                </a:cxn>
                                <a:cxn ang="0">
                                  <a:pos x="T13" y="T15"/>
                                </a:cxn>
                                <a:cxn ang="0">
                                  <a:pos x="T17" y="T19"/>
                                </a:cxn>
                              </a:cxnLst>
                              <a:rect l="0" t="0" r="r" b="b"/>
                              <a:pathLst>
                                <a:path w="4226" h="8040">
                                  <a:moveTo>
                                    <a:pt x="2557" y="5500"/>
                                  </a:moveTo>
                                  <a:lnTo>
                                    <a:pt x="2545" y="5500"/>
                                  </a:lnTo>
                                  <a:lnTo>
                                    <a:pt x="2550" y="5520"/>
                                  </a:lnTo>
                                  <a:lnTo>
                                    <a:pt x="2557" y="5520"/>
                                  </a:lnTo>
                                  <a:lnTo>
                                    <a:pt x="2557" y="5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284"/>
                          <wps:cNvSpPr>
                            <a:spLocks/>
                          </wps:cNvSpPr>
                          <wps:spPr bwMode="auto">
                            <a:xfrm>
                              <a:off x="2754" y="-11935"/>
                              <a:ext cx="4226" cy="8040"/>
                            </a:xfrm>
                            <a:custGeom>
                              <a:avLst/>
                              <a:gdLst>
                                <a:gd name="T0" fmla="+- 0 4351 2754"/>
                                <a:gd name="T1" fmla="*/ T0 w 4226"/>
                                <a:gd name="T2" fmla="+- 0 -6495 -11935"/>
                                <a:gd name="T3" fmla="*/ -6495 h 8040"/>
                                <a:gd name="T4" fmla="+- 0 4332 2754"/>
                                <a:gd name="T5" fmla="*/ T4 w 4226"/>
                                <a:gd name="T6" fmla="+- 0 -6495 -11935"/>
                                <a:gd name="T7" fmla="*/ -6495 h 8040"/>
                                <a:gd name="T8" fmla="+- 0 4325 2754"/>
                                <a:gd name="T9" fmla="*/ T8 w 4226"/>
                                <a:gd name="T10" fmla="+- 0 -6475 -11935"/>
                                <a:gd name="T11" fmla="*/ -6475 h 8040"/>
                                <a:gd name="T12" fmla="+- 0 4325 2754"/>
                                <a:gd name="T13" fmla="*/ T12 w 4226"/>
                                <a:gd name="T14" fmla="+- 0 -6455 -11935"/>
                                <a:gd name="T15" fmla="*/ -6455 h 8040"/>
                                <a:gd name="T16" fmla="+- 0 4336 2754"/>
                                <a:gd name="T17" fmla="*/ T16 w 4226"/>
                                <a:gd name="T18" fmla="+- 0 -6455 -11935"/>
                                <a:gd name="T19" fmla="*/ -6455 h 8040"/>
                                <a:gd name="T20" fmla="+- 0 4332 2754"/>
                                <a:gd name="T21" fmla="*/ T20 w 4226"/>
                                <a:gd name="T22" fmla="+- 0 -6475 -11935"/>
                                <a:gd name="T23" fmla="*/ -6475 h 8040"/>
                                <a:gd name="T24" fmla="+- 0 4359 2754"/>
                                <a:gd name="T25" fmla="*/ T24 w 4226"/>
                                <a:gd name="T26" fmla="+- 0 -6475 -11935"/>
                                <a:gd name="T27" fmla="*/ -6475 h 8040"/>
                                <a:gd name="T28" fmla="+- 0 4351 2754"/>
                                <a:gd name="T29" fmla="*/ T28 w 4226"/>
                                <a:gd name="T30" fmla="+- 0 -6495 -11935"/>
                                <a:gd name="T31" fmla="*/ -64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597" y="5440"/>
                                  </a:moveTo>
                                  <a:lnTo>
                                    <a:pt x="1578" y="5440"/>
                                  </a:lnTo>
                                  <a:lnTo>
                                    <a:pt x="1571" y="5460"/>
                                  </a:lnTo>
                                  <a:lnTo>
                                    <a:pt x="1571" y="5480"/>
                                  </a:lnTo>
                                  <a:lnTo>
                                    <a:pt x="1582" y="5480"/>
                                  </a:lnTo>
                                  <a:lnTo>
                                    <a:pt x="1578" y="5460"/>
                                  </a:lnTo>
                                  <a:lnTo>
                                    <a:pt x="1605" y="5460"/>
                                  </a:lnTo>
                                  <a:lnTo>
                                    <a:pt x="1597" y="5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285"/>
                          <wps:cNvSpPr>
                            <a:spLocks/>
                          </wps:cNvSpPr>
                          <wps:spPr bwMode="auto">
                            <a:xfrm>
                              <a:off x="2754" y="-11935"/>
                              <a:ext cx="4226" cy="8040"/>
                            </a:xfrm>
                            <a:custGeom>
                              <a:avLst/>
                              <a:gdLst>
                                <a:gd name="T0" fmla="+- 0 4359 2754"/>
                                <a:gd name="T1" fmla="*/ T0 w 4226"/>
                                <a:gd name="T2" fmla="+- 0 -6475 -11935"/>
                                <a:gd name="T3" fmla="*/ -6475 h 8040"/>
                                <a:gd name="T4" fmla="+- 0 4352 2754"/>
                                <a:gd name="T5" fmla="*/ T4 w 4226"/>
                                <a:gd name="T6" fmla="+- 0 -6475 -11935"/>
                                <a:gd name="T7" fmla="*/ -6475 h 8040"/>
                                <a:gd name="T8" fmla="+- 0 4347 2754"/>
                                <a:gd name="T9" fmla="*/ T8 w 4226"/>
                                <a:gd name="T10" fmla="+- 0 -6455 -11935"/>
                                <a:gd name="T11" fmla="*/ -6455 h 8040"/>
                                <a:gd name="T12" fmla="+- 0 4359 2754"/>
                                <a:gd name="T13" fmla="*/ T12 w 4226"/>
                                <a:gd name="T14" fmla="+- 0 -6455 -11935"/>
                                <a:gd name="T15" fmla="*/ -6455 h 8040"/>
                                <a:gd name="T16" fmla="+- 0 4359 2754"/>
                                <a:gd name="T17" fmla="*/ T16 w 4226"/>
                                <a:gd name="T18" fmla="+- 0 -6475 -11935"/>
                                <a:gd name="T19" fmla="*/ -6475 h 8040"/>
                              </a:gdLst>
                              <a:ahLst/>
                              <a:cxnLst>
                                <a:cxn ang="0">
                                  <a:pos x="T1" y="T3"/>
                                </a:cxn>
                                <a:cxn ang="0">
                                  <a:pos x="T5" y="T7"/>
                                </a:cxn>
                                <a:cxn ang="0">
                                  <a:pos x="T9" y="T11"/>
                                </a:cxn>
                                <a:cxn ang="0">
                                  <a:pos x="T13" y="T15"/>
                                </a:cxn>
                                <a:cxn ang="0">
                                  <a:pos x="T17" y="T19"/>
                                </a:cxn>
                              </a:cxnLst>
                              <a:rect l="0" t="0" r="r" b="b"/>
                              <a:pathLst>
                                <a:path w="4226" h="8040">
                                  <a:moveTo>
                                    <a:pt x="1605" y="5460"/>
                                  </a:moveTo>
                                  <a:lnTo>
                                    <a:pt x="1598" y="5460"/>
                                  </a:lnTo>
                                  <a:lnTo>
                                    <a:pt x="1593" y="5480"/>
                                  </a:lnTo>
                                  <a:lnTo>
                                    <a:pt x="1605" y="5480"/>
                                  </a:lnTo>
                                  <a:lnTo>
                                    <a:pt x="1605" y="5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286"/>
                          <wps:cNvSpPr>
                            <a:spLocks/>
                          </wps:cNvSpPr>
                          <wps:spPr bwMode="auto">
                            <a:xfrm>
                              <a:off x="2754" y="-11935"/>
                              <a:ext cx="4226" cy="8040"/>
                            </a:xfrm>
                            <a:custGeom>
                              <a:avLst/>
                              <a:gdLst>
                                <a:gd name="T0" fmla="+- 0 2930 2754"/>
                                <a:gd name="T1" fmla="*/ T0 w 4226"/>
                                <a:gd name="T2" fmla="+- 0 -6515 -11935"/>
                                <a:gd name="T3" fmla="*/ -6515 h 8040"/>
                                <a:gd name="T4" fmla="+- 0 2923 2754"/>
                                <a:gd name="T5" fmla="*/ T4 w 4226"/>
                                <a:gd name="T6" fmla="+- 0 -6515 -11935"/>
                                <a:gd name="T7" fmla="*/ -6515 h 8040"/>
                                <a:gd name="T8" fmla="+- 0 2926 2754"/>
                                <a:gd name="T9" fmla="*/ T8 w 4226"/>
                                <a:gd name="T10" fmla="+- 0 -6495 -11935"/>
                                <a:gd name="T11" fmla="*/ -6495 h 8040"/>
                                <a:gd name="T12" fmla="+- 0 2934 2754"/>
                                <a:gd name="T13" fmla="*/ T12 w 4226"/>
                                <a:gd name="T14" fmla="+- 0 -6475 -11935"/>
                                <a:gd name="T15" fmla="*/ -6475 h 8040"/>
                                <a:gd name="T16" fmla="+- 0 2939 2754"/>
                                <a:gd name="T17" fmla="*/ T16 w 4226"/>
                                <a:gd name="T18" fmla="+- 0 -6475 -11935"/>
                                <a:gd name="T19" fmla="*/ -6475 h 8040"/>
                                <a:gd name="T20" fmla="+- 0 2933 2754"/>
                                <a:gd name="T21" fmla="*/ T20 w 4226"/>
                                <a:gd name="T22" fmla="+- 0 -6495 -11935"/>
                                <a:gd name="T23" fmla="*/ -6495 h 8040"/>
                                <a:gd name="T24" fmla="+- 0 2930 2754"/>
                                <a:gd name="T25" fmla="*/ T24 w 4226"/>
                                <a:gd name="T26" fmla="+- 0 -6515 -11935"/>
                                <a:gd name="T27" fmla="*/ -6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176" y="5420"/>
                                  </a:moveTo>
                                  <a:lnTo>
                                    <a:pt x="169" y="5420"/>
                                  </a:lnTo>
                                  <a:lnTo>
                                    <a:pt x="172" y="5440"/>
                                  </a:lnTo>
                                  <a:lnTo>
                                    <a:pt x="180" y="5460"/>
                                  </a:lnTo>
                                  <a:lnTo>
                                    <a:pt x="185" y="5460"/>
                                  </a:lnTo>
                                  <a:lnTo>
                                    <a:pt x="179" y="5440"/>
                                  </a:lnTo>
                                  <a:lnTo>
                                    <a:pt x="176" y="5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287"/>
                          <wps:cNvSpPr>
                            <a:spLocks/>
                          </wps:cNvSpPr>
                          <wps:spPr bwMode="auto">
                            <a:xfrm>
                              <a:off x="2754" y="-11935"/>
                              <a:ext cx="4226" cy="8040"/>
                            </a:xfrm>
                            <a:custGeom>
                              <a:avLst/>
                              <a:gdLst>
                                <a:gd name="T0" fmla="+- 0 2997 2754"/>
                                <a:gd name="T1" fmla="*/ T0 w 4226"/>
                                <a:gd name="T2" fmla="+- 0 -6515 -11935"/>
                                <a:gd name="T3" fmla="*/ -6515 h 8040"/>
                                <a:gd name="T4" fmla="+- 0 2990 2754"/>
                                <a:gd name="T5" fmla="*/ T4 w 4226"/>
                                <a:gd name="T6" fmla="+- 0 -6515 -11935"/>
                                <a:gd name="T7" fmla="*/ -6515 h 8040"/>
                                <a:gd name="T8" fmla="+- 0 2988 2754"/>
                                <a:gd name="T9" fmla="*/ T8 w 4226"/>
                                <a:gd name="T10" fmla="+- 0 -6495 -11935"/>
                                <a:gd name="T11" fmla="*/ -6495 h 8040"/>
                                <a:gd name="T12" fmla="+- 0 2981 2754"/>
                                <a:gd name="T13" fmla="*/ T12 w 4226"/>
                                <a:gd name="T14" fmla="+- 0 -6475 -11935"/>
                                <a:gd name="T15" fmla="*/ -6475 h 8040"/>
                                <a:gd name="T16" fmla="+- 0 2986 2754"/>
                                <a:gd name="T17" fmla="*/ T16 w 4226"/>
                                <a:gd name="T18" fmla="+- 0 -6475 -11935"/>
                                <a:gd name="T19" fmla="*/ -6475 h 8040"/>
                                <a:gd name="T20" fmla="+- 0 2994 2754"/>
                                <a:gd name="T21" fmla="*/ T20 w 4226"/>
                                <a:gd name="T22" fmla="+- 0 -6495 -11935"/>
                                <a:gd name="T23" fmla="*/ -6495 h 8040"/>
                                <a:gd name="T24" fmla="+- 0 2997 2754"/>
                                <a:gd name="T25" fmla="*/ T24 w 4226"/>
                                <a:gd name="T26" fmla="+- 0 -6515 -11935"/>
                                <a:gd name="T27" fmla="*/ -6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243" y="5420"/>
                                  </a:moveTo>
                                  <a:lnTo>
                                    <a:pt x="236" y="5420"/>
                                  </a:lnTo>
                                  <a:lnTo>
                                    <a:pt x="234" y="5440"/>
                                  </a:lnTo>
                                  <a:lnTo>
                                    <a:pt x="227" y="5460"/>
                                  </a:lnTo>
                                  <a:lnTo>
                                    <a:pt x="232" y="5460"/>
                                  </a:lnTo>
                                  <a:lnTo>
                                    <a:pt x="240" y="5440"/>
                                  </a:lnTo>
                                  <a:lnTo>
                                    <a:pt x="243" y="5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288"/>
                          <wps:cNvSpPr>
                            <a:spLocks/>
                          </wps:cNvSpPr>
                          <wps:spPr bwMode="auto">
                            <a:xfrm>
                              <a:off x="2754" y="-11935"/>
                              <a:ext cx="4226" cy="8040"/>
                            </a:xfrm>
                            <a:custGeom>
                              <a:avLst/>
                              <a:gdLst>
                                <a:gd name="T0" fmla="+- 0 4867 2754"/>
                                <a:gd name="T1" fmla="*/ T0 w 4226"/>
                                <a:gd name="T2" fmla="+- 0 -6515 -11935"/>
                                <a:gd name="T3" fmla="*/ -6515 h 8040"/>
                                <a:gd name="T4" fmla="+- 0 4849 2754"/>
                                <a:gd name="T5" fmla="*/ T4 w 4226"/>
                                <a:gd name="T6" fmla="+- 0 -6515 -11935"/>
                                <a:gd name="T7" fmla="*/ -6515 h 8040"/>
                                <a:gd name="T8" fmla="+- 0 4841 2754"/>
                                <a:gd name="T9" fmla="*/ T8 w 4226"/>
                                <a:gd name="T10" fmla="+- 0 -6495 -11935"/>
                                <a:gd name="T11" fmla="*/ -6495 h 8040"/>
                                <a:gd name="T12" fmla="+- 0 4841 2754"/>
                                <a:gd name="T13" fmla="*/ T12 w 4226"/>
                                <a:gd name="T14" fmla="+- 0 -6475 -11935"/>
                                <a:gd name="T15" fmla="*/ -6475 h 8040"/>
                                <a:gd name="T16" fmla="+- 0 4853 2754"/>
                                <a:gd name="T17" fmla="*/ T16 w 4226"/>
                                <a:gd name="T18" fmla="+- 0 -6475 -11935"/>
                                <a:gd name="T19" fmla="*/ -6475 h 8040"/>
                                <a:gd name="T20" fmla="+- 0 4848 2754"/>
                                <a:gd name="T21" fmla="*/ T20 w 4226"/>
                                <a:gd name="T22" fmla="+- 0 -6495 -11935"/>
                                <a:gd name="T23" fmla="*/ -6495 h 8040"/>
                                <a:gd name="T24" fmla="+- 0 4875 2754"/>
                                <a:gd name="T25" fmla="*/ T24 w 4226"/>
                                <a:gd name="T26" fmla="+- 0 -6495 -11935"/>
                                <a:gd name="T27" fmla="*/ -6495 h 8040"/>
                                <a:gd name="T28" fmla="+- 0 4867 2754"/>
                                <a:gd name="T29" fmla="*/ T28 w 4226"/>
                                <a:gd name="T30" fmla="+- 0 -6515 -11935"/>
                                <a:gd name="T31" fmla="*/ -65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113" y="5420"/>
                                  </a:moveTo>
                                  <a:lnTo>
                                    <a:pt x="2095" y="5420"/>
                                  </a:lnTo>
                                  <a:lnTo>
                                    <a:pt x="2087" y="5440"/>
                                  </a:lnTo>
                                  <a:lnTo>
                                    <a:pt x="2087" y="5460"/>
                                  </a:lnTo>
                                  <a:lnTo>
                                    <a:pt x="2099" y="5460"/>
                                  </a:lnTo>
                                  <a:lnTo>
                                    <a:pt x="2094" y="5440"/>
                                  </a:lnTo>
                                  <a:lnTo>
                                    <a:pt x="2121" y="5440"/>
                                  </a:lnTo>
                                  <a:lnTo>
                                    <a:pt x="2113" y="5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289"/>
                          <wps:cNvSpPr>
                            <a:spLocks/>
                          </wps:cNvSpPr>
                          <wps:spPr bwMode="auto">
                            <a:xfrm>
                              <a:off x="2754" y="-11935"/>
                              <a:ext cx="4226" cy="8040"/>
                            </a:xfrm>
                            <a:custGeom>
                              <a:avLst/>
                              <a:gdLst>
                                <a:gd name="T0" fmla="+- 0 4875 2754"/>
                                <a:gd name="T1" fmla="*/ T0 w 4226"/>
                                <a:gd name="T2" fmla="+- 0 -6495 -11935"/>
                                <a:gd name="T3" fmla="*/ -6495 h 8040"/>
                                <a:gd name="T4" fmla="+- 0 4868 2754"/>
                                <a:gd name="T5" fmla="*/ T4 w 4226"/>
                                <a:gd name="T6" fmla="+- 0 -6495 -11935"/>
                                <a:gd name="T7" fmla="*/ -6495 h 8040"/>
                                <a:gd name="T8" fmla="+- 0 4864 2754"/>
                                <a:gd name="T9" fmla="*/ T8 w 4226"/>
                                <a:gd name="T10" fmla="+- 0 -6475 -11935"/>
                                <a:gd name="T11" fmla="*/ -6475 h 8040"/>
                                <a:gd name="T12" fmla="+- 0 4875 2754"/>
                                <a:gd name="T13" fmla="*/ T12 w 4226"/>
                                <a:gd name="T14" fmla="+- 0 -6475 -11935"/>
                                <a:gd name="T15" fmla="*/ -6475 h 8040"/>
                                <a:gd name="T16" fmla="+- 0 4875 2754"/>
                                <a:gd name="T17" fmla="*/ T16 w 4226"/>
                                <a:gd name="T18" fmla="+- 0 -6495 -11935"/>
                                <a:gd name="T19" fmla="*/ -6495 h 8040"/>
                              </a:gdLst>
                              <a:ahLst/>
                              <a:cxnLst>
                                <a:cxn ang="0">
                                  <a:pos x="T1" y="T3"/>
                                </a:cxn>
                                <a:cxn ang="0">
                                  <a:pos x="T5" y="T7"/>
                                </a:cxn>
                                <a:cxn ang="0">
                                  <a:pos x="T9" y="T11"/>
                                </a:cxn>
                                <a:cxn ang="0">
                                  <a:pos x="T13" y="T15"/>
                                </a:cxn>
                                <a:cxn ang="0">
                                  <a:pos x="T17" y="T19"/>
                                </a:cxn>
                              </a:cxnLst>
                              <a:rect l="0" t="0" r="r" b="b"/>
                              <a:pathLst>
                                <a:path w="4226" h="8040">
                                  <a:moveTo>
                                    <a:pt x="2121" y="5440"/>
                                  </a:moveTo>
                                  <a:lnTo>
                                    <a:pt x="2114" y="5440"/>
                                  </a:lnTo>
                                  <a:lnTo>
                                    <a:pt x="2110" y="5460"/>
                                  </a:lnTo>
                                  <a:lnTo>
                                    <a:pt x="2121" y="5460"/>
                                  </a:lnTo>
                                  <a:lnTo>
                                    <a:pt x="2121" y="5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290"/>
                          <wps:cNvSpPr>
                            <a:spLocks/>
                          </wps:cNvSpPr>
                          <wps:spPr bwMode="auto">
                            <a:xfrm>
                              <a:off x="2754" y="-11935"/>
                              <a:ext cx="4226" cy="8040"/>
                            </a:xfrm>
                            <a:custGeom>
                              <a:avLst/>
                              <a:gdLst>
                                <a:gd name="T0" fmla="+- 0 6746 2754"/>
                                <a:gd name="T1" fmla="*/ T0 w 4226"/>
                                <a:gd name="T2" fmla="+- 0 -6515 -11935"/>
                                <a:gd name="T3" fmla="*/ -6515 h 8040"/>
                                <a:gd name="T4" fmla="+- 0 6739 2754"/>
                                <a:gd name="T5" fmla="*/ T4 w 4226"/>
                                <a:gd name="T6" fmla="+- 0 -6515 -11935"/>
                                <a:gd name="T7" fmla="*/ -6515 h 8040"/>
                                <a:gd name="T8" fmla="+- 0 6742 2754"/>
                                <a:gd name="T9" fmla="*/ T8 w 4226"/>
                                <a:gd name="T10" fmla="+- 0 -6495 -11935"/>
                                <a:gd name="T11" fmla="*/ -6495 h 8040"/>
                                <a:gd name="T12" fmla="+- 0 6750 2754"/>
                                <a:gd name="T13" fmla="*/ T12 w 4226"/>
                                <a:gd name="T14" fmla="+- 0 -6475 -11935"/>
                                <a:gd name="T15" fmla="*/ -6475 h 8040"/>
                                <a:gd name="T16" fmla="+- 0 6755 2754"/>
                                <a:gd name="T17" fmla="*/ T16 w 4226"/>
                                <a:gd name="T18" fmla="+- 0 -6475 -11935"/>
                                <a:gd name="T19" fmla="*/ -6475 h 8040"/>
                                <a:gd name="T20" fmla="+- 0 6748 2754"/>
                                <a:gd name="T21" fmla="*/ T20 w 4226"/>
                                <a:gd name="T22" fmla="+- 0 -6495 -11935"/>
                                <a:gd name="T23" fmla="*/ -6495 h 8040"/>
                                <a:gd name="T24" fmla="+- 0 6746 2754"/>
                                <a:gd name="T25" fmla="*/ T24 w 4226"/>
                                <a:gd name="T26" fmla="+- 0 -6515 -11935"/>
                                <a:gd name="T27" fmla="*/ -6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992" y="5420"/>
                                  </a:moveTo>
                                  <a:lnTo>
                                    <a:pt x="3985" y="5420"/>
                                  </a:lnTo>
                                  <a:lnTo>
                                    <a:pt x="3988" y="5440"/>
                                  </a:lnTo>
                                  <a:lnTo>
                                    <a:pt x="3996" y="5460"/>
                                  </a:lnTo>
                                  <a:lnTo>
                                    <a:pt x="4001" y="5460"/>
                                  </a:lnTo>
                                  <a:lnTo>
                                    <a:pt x="3994" y="5440"/>
                                  </a:lnTo>
                                  <a:lnTo>
                                    <a:pt x="3992" y="5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291"/>
                          <wps:cNvSpPr>
                            <a:spLocks/>
                          </wps:cNvSpPr>
                          <wps:spPr bwMode="auto">
                            <a:xfrm>
                              <a:off x="2754" y="-11935"/>
                              <a:ext cx="4226" cy="8040"/>
                            </a:xfrm>
                            <a:custGeom>
                              <a:avLst/>
                              <a:gdLst>
                                <a:gd name="T0" fmla="+- 0 6813 2754"/>
                                <a:gd name="T1" fmla="*/ T0 w 4226"/>
                                <a:gd name="T2" fmla="+- 0 -6515 -11935"/>
                                <a:gd name="T3" fmla="*/ -6515 h 8040"/>
                                <a:gd name="T4" fmla="+- 0 6806 2754"/>
                                <a:gd name="T5" fmla="*/ T4 w 4226"/>
                                <a:gd name="T6" fmla="+- 0 -6515 -11935"/>
                                <a:gd name="T7" fmla="*/ -6515 h 8040"/>
                                <a:gd name="T8" fmla="+- 0 6804 2754"/>
                                <a:gd name="T9" fmla="*/ T8 w 4226"/>
                                <a:gd name="T10" fmla="+- 0 -6495 -11935"/>
                                <a:gd name="T11" fmla="*/ -6495 h 8040"/>
                                <a:gd name="T12" fmla="+- 0 6797 2754"/>
                                <a:gd name="T13" fmla="*/ T12 w 4226"/>
                                <a:gd name="T14" fmla="+- 0 -6475 -11935"/>
                                <a:gd name="T15" fmla="*/ -6475 h 8040"/>
                                <a:gd name="T16" fmla="+- 0 6802 2754"/>
                                <a:gd name="T17" fmla="*/ T16 w 4226"/>
                                <a:gd name="T18" fmla="+- 0 -6475 -11935"/>
                                <a:gd name="T19" fmla="*/ -6475 h 8040"/>
                                <a:gd name="T20" fmla="+- 0 6810 2754"/>
                                <a:gd name="T21" fmla="*/ T20 w 4226"/>
                                <a:gd name="T22" fmla="+- 0 -6495 -11935"/>
                                <a:gd name="T23" fmla="*/ -6495 h 8040"/>
                                <a:gd name="T24" fmla="+- 0 6813 2754"/>
                                <a:gd name="T25" fmla="*/ T24 w 4226"/>
                                <a:gd name="T26" fmla="+- 0 -6515 -11935"/>
                                <a:gd name="T27" fmla="*/ -6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4059" y="5420"/>
                                  </a:moveTo>
                                  <a:lnTo>
                                    <a:pt x="4052" y="5420"/>
                                  </a:lnTo>
                                  <a:lnTo>
                                    <a:pt x="4050" y="5440"/>
                                  </a:lnTo>
                                  <a:lnTo>
                                    <a:pt x="4043" y="5460"/>
                                  </a:lnTo>
                                  <a:lnTo>
                                    <a:pt x="4048" y="5460"/>
                                  </a:lnTo>
                                  <a:lnTo>
                                    <a:pt x="4056" y="5440"/>
                                  </a:lnTo>
                                  <a:lnTo>
                                    <a:pt x="4059" y="5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292"/>
                          <wps:cNvSpPr>
                            <a:spLocks/>
                          </wps:cNvSpPr>
                          <wps:spPr bwMode="auto">
                            <a:xfrm>
                              <a:off x="2754" y="-11935"/>
                              <a:ext cx="4226" cy="8040"/>
                            </a:xfrm>
                            <a:custGeom>
                              <a:avLst/>
                              <a:gdLst>
                                <a:gd name="T0" fmla="+- 0 2939 2754"/>
                                <a:gd name="T1" fmla="*/ T0 w 4226"/>
                                <a:gd name="T2" fmla="+- 0 -6535 -11935"/>
                                <a:gd name="T3" fmla="*/ -6535 h 8040"/>
                                <a:gd name="T4" fmla="+- 0 2934 2754"/>
                                <a:gd name="T5" fmla="*/ T4 w 4226"/>
                                <a:gd name="T6" fmla="+- 0 -6535 -11935"/>
                                <a:gd name="T7" fmla="*/ -6535 h 8040"/>
                                <a:gd name="T8" fmla="+- 0 2926 2754"/>
                                <a:gd name="T9" fmla="*/ T8 w 4226"/>
                                <a:gd name="T10" fmla="+- 0 -6515 -11935"/>
                                <a:gd name="T11" fmla="*/ -6515 h 8040"/>
                                <a:gd name="T12" fmla="+- 0 2933 2754"/>
                                <a:gd name="T13" fmla="*/ T12 w 4226"/>
                                <a:gd name="T14" fmla="+- 0 -6515 -11935"/>
                                <a:gd name="T15" fmla="*/ -6515 h 8040"/>
                                <a:gd name="T16" fmla="+- 0 2939 2754"/>
                                <a:gd name="T17" fmla="*/ T16 w 4226"/>
                                <a:gd name="T18" fmla="+- 0 -6535 -11935"/>
                                <a:gd name="T19" fmla="*/ -6535 h 8040"/>
                              </a:gdLst>
                              <a:ahLst/>
                              <a:cxnLst>
                                <a:cxn ang="0">
                                  <a:pos x="T1" y="T3"/>
                                </a:cxn>
                                <a:cxn ang="0">
                                  <a:pos x="T5" y="T7"/>
                                </a:cxn>
                                <a:cxn ang="0">
                                  <a:pos x="T9" y="T11"/>
                                </a:cxn>
                                <a:cxn ang="0">
                                  <a:pos x="T13" y="T15"/>
                                </a:cxn>
                                <a:cxn ang="0">
                                  <a:pos x="T17" y="T19"/>
                                </a:cxn>
                              </a:cxnLst>
                              <a:rect l="0" t="0" r="r" b="b"/>
                              <a:pathLst>
                                <a:path w="4226" h="8040">
                                  <a:moveTo>
                                    <a:pt x="185" y="5400"/>
                                  </a:moveTo>
                                  <a:lnTo>
                                    <a:pt x="180" y="5400"/>
                                  </a:lnTo>
                                  <a:lnTo>
                                    <a:pt x="172" y="5420"/>
                                  </a:lnTo>
                                  <a:lnTo>
                                    <a:pt x="179" y="5420"/>
                                  </a:lnTo>
                                  <a:lnTo>
                                    <a:pt x="185" y="5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293"/>
                          <wps:cNvSpPr>
                            <a:spLocks/>
                          </wps:cNvSpPr>
                          <wps:spPr bwMode="auto">
                            <a:xfrm>
                              <a:off x="2754" y="-11935"/>
                              <a:ext cx="4226" cy="8040"/>
                            </a:xfrm>
                            <a:custGeom>
                              <a:avLst/>
                              <a:gdLst>
                                <a:gd name="T0" fmla="+- 0 2986 2754"/>
                                <a:gd name="T1" fmla="*/ T0 w 4226"/>
                                <a:gd name="T2" fmla="+- 0 -6535 -11935"/>
                                <a:gd name="T3" fmla="*/ -6535 h 8040"/>
                                <a:gd name="T4" fmla="+- 0 2981 2754"/>
                                <a:gd name="T5" fmla="*/ T4 w 4226"/>
                                <a:gd name="T6" fmla="+- 0 -6535 -11935"/>
                                <a:gd name="T7" fmla="*/ -6535 h 8040"/>
                                <a:gd name="T8" fmla="+- 0 2988 2754"/>
                                <a:gd name="T9" fmla="*/ T8 w 4226"/>
                                <a:gd name="T10" fmla="+- 0 -6515 -11935"/>
                                <a:gd name="T11" fmla="*/ -6515 h 8040"/>
                                <a:gd name="T12" fmla="+- 0 2994 2754"/>
                                <a:gd name="T13" fmla="*/ T12 w 4226"/>
                                <a:gd name="T14" fmla="+- 0 -6515 -11935"/>
                                <a:gd name="T15" fmla="*/ -6515 h 8040"/>
                                <a:gd name="T16" fmla="+- 0 2986 2754"/>
                                <a:gd name="T17" fmla="*/ T16 w 4226"/>
                                <a:gd name="T18" fmla="+- 0 -6535 -11935"/>
                                <a:gd name="T19" fmla="*/ -6535 h 8040"/>
                              </a:gdLst>
                              <a:ahLst/>
                              <a:cxnLst>
                                <a:cxn ang="0">
                                  <a:pos x="T1" y="T3"/>
                                </a:cxn>
                                <a:cxn ang="0">
                                  <a:pos x="T5" y="T7"/>
                                </a:cxn>
                                <a:cxn ang="0">
                                  <a:pos x="T9" y="T11"/>
                                </a:cxn>
                                <a:cxn ang="0">
                                  <a:pos x="T13" y="T15"/>
                                </a:cxn>
                                <a:cxn ang="0">
                                  <a:pos x="T17" y="T19"/>
                                </a:cxn>
                              </a:cxnLst>
                              <a:rect l="0" t="0" r="r" b="b"/>
                              <a:pathLst>
                                <a:path w="4226" h="8040">
                                  <a:moveTo>
                                    <a:pt x="232" y="5400"/>
                                  </a:moveTo>
                                  <a:lnTo>
                                    <a:pt x="227" y="5400"/>
                                  </a:lnTo>
                                  <a:lnTo>
                                    <a:pt x="234" y="5420"/>
                                  </a:lnTo>
                                  <a:lnTo>
                                    <a:pt x="240" y="5420"/>
                                  </a:lnTo>
                                  <a:lnTo>
                                    <a:pt x="232" y="5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294"/>
                          <wps:cNvSpPr>
                            <a:spLocks/>
                          </wps:cNvSpPr>
                          <wps:spPr bwMode="auto">
                            <a:xfrm>
                              <a:off x="2754" y="-11935"/>
                              <a:ext cx="4226" cy="8040"/>
                            </a:xfrm>
                            <a:custGeom>
                              <a:avLst/>
                              <a:gdLst>
                                <a:gd name="T0" fmla="+- 0 6755 2754"/>
                                <a:gd name="T1" fmla="*/ T0 w 4226"/>
                                <a:gd name="T2" fmla="+- 0 -6535 -11935"/>
                                <a:gd name="T3" fmla="*/ -6535 h 8040"/>
                                <a:gd name="T4" fmla="+- 0 6750 2754"/>
                                <a:gd name="T5" fmla="*/ T4 w 4226"/>
                                <a:gd name="T6" fmla="+- 0 -6535 -11935"/>
                                <a:gd name="T7" fmla="*/ -6535 h 8040"/>
                                <a:gd name="T8" fmla="+- 0 6742 2754"/>
                                <a:gd name="T9" fmla="*/ T8 w 4226"/>
                                <a:gd name="T10" fmla="+- 0 -6515 -11935"/>
                                <a:gd name="T11" fmla="*/ -6515 h 8040"/>
                                <a:gd name="T12" fmla="+- 0 6748 2754"/>
                                <a:gd name="T13" fmla="*/ T12 w 4226"/>
                                <a:gd name="T14" fmla="+- 0 -6515 -11935"/>
                                <a:gd name="T15" fmla="*/ -6515 h 8040"/>
                                <a:gd name="T16" fmla="+- 0 6755 2754"/>
                                <a:gd name="T17" fmla="*/ T16 w 4226"/>
                                <a:gd name="T18" fmla="+- 0 -6535 -11935"/>
                                <a:gd name="T19" fmla="*/ -6535 h 8040"/>
                              </a:gdLst>
                              <a:ahLst/>
                              <a:cxnLst>
                                <a:cxn ang="0">
                                  <a:pos x="T1" y="T3"/>
                                </a:cxn>
                                <a:cxn ang="0">
                                  <a:pos x="T5" y="T7"/>
                                </a:cxn>
                                <a:cxn ang="0">
                                  <a:pos x="T9" y="T11"/>
                                </a:cxn>
                                <a:cxn ang="0">
                                  <a:pos x="T13" y="T15"/>
                                </a:cxn>
                                <a:cxn ang="0">
                                  <a:pos x="T17" y="T19"/>
                                </a:cxn>
                              </a:cxnLst>
                              <a:rect l="0" t="0" r="r" b="b"/>
                              <a:pathLst>
                                <a:path w="4226" h="8040">
                                  <a:moveTo>
                                    <a:pt x="4001" y="5400"/>
                                  </a:moveTo>
                                  <a:lnTo>
                                    <a:pt x="3996" y="5400"/>
                                  </a:lnTo>
                                  <a:lnTo>
                                    <a:pt x="3988" y="5420"/>
                                  </a:lnTo>
                                  <a:lnTo>
                                    <a:pt x="3994" y="5420"/>
                                  </a:lnTo>
                                  <a:lnTo>
                                    <a:pt x="4001" y="5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295"/>
                          <wps:cNvSpPr>
                            <a:spLocks/>
                          </wps:cNvSpPr>
                          <wps:spPr bwMode="auto">
                            <a:xfrm>
                              <a:off x="2754" y="-11935"/>
                              <a:ext cx="4226" cy="8040"/>
                            </a:xfrm>
                            <a:custGeom>
                              <a:avLst/>
                              <a:gdLst>
                                <a:gd name="T0" fmla="+- 0 6802 2754"/>
                                <a:gd name="T1" fmla="*/ T0 w 4226"/>
                                <a:gd name="T2" fmla="+- 0 -6535 -11935"/>
                                <a:gd name="T3" fmla="*/ -6535 h 8040"/>
                                <a:gd name="T4" fmla="+- 0 6797 2754"/>
                                <a:gd name="T5" fmla="*/ T4 w 4226"/>
                                <a:gd name="T6" fmla="+- 0 -6535 -11935"/>
                                <a:gd name="T7" fmla="*/ -6535 h 8040"/>
                                <a:gd name="T8" fmla="+- 0 6804 2754"/>
                                <a:gd name="T9" fmla="*/ T8 w 4226"/>
                                <a:gd name="T10" fmla="+- 0 -6515 -11935"/>
                                <a:gd name="T11" fmla="*/ -6515 h 8040"/>
                                <a:gd name="T12" fmla="+- 0 6810 2754"/>
                                <a:gd name="T13" fmla="*/ T12 w 4226"/>
                                <a:gd name="T14" fmla="+- 0 -6515 -11935"/>
                                <a:gd name="T15" fmla="*/ -6515 h 8040"/>
                                <a:gd name="T16" fmla="+- 0 6802 2754"/>
                                <a:gd name="T17" fmla="*/ T16 w 4226"/>
                                <a:gd name="T18" fmla="+- 0 -6535 -11935"/>
                                <a:gd name="T19" fmla="*/ -6535 h 8040"/>
                              </a:gdLst>
                              <a:ahLst/>
                              <a:cxnLst>
                                <a:cxn ang="0">
                                  <a:pos x="T1" y="T3"/>
                                </a:cxn>
                                <a:cxn ang="0">
                                  <a:pos x="T5" y="T7"/>
                                </a:cxn>
                                <a:cxn ang="0">
                                  <a:pos x="T9" y="T11"/>
                                </a:cxn>
                                <a:cxn ang="0">
                                  <a:pos x="T13" y="T15"/>
                                </a:cxn>
                                <a:cxn ang="0">
                                  <a:pos x="T17" y="T19"/>
                                </a:cxn>
                              </a:cxnLst>
                              <a:rect l="0" t="0" r="r" b="b"/>
                              <a:pathLst>
                                <a:path w="4226" h="8040">
                                  <a:moveTo>
                                    <a:pt x="4048" y="5400"/>
                                  </a:moveTo>
                                  <a:lnTo>
                                    <a:pt x="4043" y="5400"/>
                                  </a:lnTo>
                                  <a:lnTo>
                                    <a:pt x="4050" y="5420"/>
                                  </a:lnTo>
                                  <a:lnTo>
                                    <a:pt x="4056" y="5420"/>
                                  </a:lnTo>
                                  <a:lnTo>
                                    <a:pt x="4048" y="5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296"/>
                          <wps:cNvSpPr>
                            <a:spLocks/>
                          </wps:cNvSpPr>
                          <wps:spPr bwMode="auto">
                            <a:xfrm>
                              <a:off x="2754" y="-11935"/>
                              <a:ext cx="4226" cy="8040"/>
                            </a:xfrm>
                            <a:custGeom>
                              <a:avLst/>
                              <a:gdLst>
                                <a:gd name="T0" fmla="+- 0 3361 2754"/>
                                <a:gd name="T1" fmla="*/ T0 w 4226"/>
                                <a:gd name="T2" fmla="+- 0 -6835 -11935"/>
                                <a:gd name="T3" fmla="*/ -6835 h 8040"/>
                                <a:gd name="T4" fmla="+- 0 3310 2754"/>
                                <a:gd name="T5" fmla="*/ T4 w 4226"/>
                                <a:gd name="T6" fmla="+- 0 -6835 -11935"/>
                                <a:gd name="T7" fmla="*/ -6835 h 8040"/>
                                <a:gd name="T8" fmla="+- 0 3268 2754"/>
                                <a:gd name="T9" fmla="*/ T8 w 4226"/>
                                <a:gd name="T10" fmla="+- 0 -6795 -11935"/>
                                <a:gd name="T11" fmla="*/ -6795 h 8040"/>
                                <a:gd name="T12" fmla="+- 0 3240 2754"/>
                                <a:gd name="T13" fmla="*/ T12 w 4226"/>
                                <a:gd name="T14" fmla="+- 0 -6755 -11935"/>
                                <a:gd name="T15" fmla="*/ -6755 h 8040"/>
                                <a:gd name="T16" fmla="+- 0 3230 2754"/>
                                <a:gd name="T17" fmla="*/ T16 w 4226"/>
                                <a:gd name="T18" fmla="+- 0 -6715 -11935"/>
                                <a:gd name="T19" fmla="*/ -6715 h 8040"/>
                                <a:gd name="T20" fmla="+- 0 3240 2754"/>
                                <a:gd name="T21" fmla="*/ T20 w 4226"/>
                                <a:gd name="T22" fmla="+- 0 -6655 -11935"/>
                                <a:gd name="T23" fmla="*/ -6655 h 8040"/>
                                <a:gd name="T24" fmla="+- 0 3268 2754"/>
                                <a:gd name="T25" fmla="*/ T24 w 4226"/>
                                <a:gd name="T26" fmla="+- 0 -6615 -11935"/>
                                <a:gd name="T27" fmla="*/ -6615 h 8040"/>
                                <a:gd name="T28" fmla="+- 0 3310 2754"/>
                                <a:gd name="T29" fmla="*/ T28 w 4226"/>
                                <a:gd name="T30" fmla="+- 0 -6575 -11935"/>
                                <a:gd name="T31" fmla="*/ -6575 h 8040"/>
                                <a:gd name="T32" fmla="+- 0 3361 2754"/>
                                <a:gd name="T33" fmla="*/ T32 w 4226"/>
                                <a:gd name="T34" fmla="+- 0 -6575 -11935"/>
                                <a:gd name="T35" fmla="*/ -6575 h 8040"/>
                                <a:gd name="T36" fmla="+- 0 3313 2754"/>
                                <a:gd name="T37" fmla="*/ T36 w 4226"/>
                                <a:gd name="T38" fmla="+- 0 -6595 -11935"/>
                                <a:gd name="T39" fmla="*/ -6595 h 8040"/>
                                <a:gd name="T40" fmla="+- 0 3273 2754"/>
                                <a:gd name="T41" fmla="*/ T40 w 4226"/>
                                <a:gd name="T42" fmla="+- 0 -6615 -11935"/>
                                <a:gd name="T43" fmla="*/ -6615 h 8040"/>
                                <a:gd name="T44" fmla="+- 0 3247 2754"/>
                                <a:gd name="T45" fmla="*/ T44 w 4226"/>
                                <a:gd name="T46" fmla="+- 0 -6655 -11935"/>
                                <a:gd name="T47" fmla="*/ -6655 h 8040"/>
                                <a:gd name="T48" fmla="+- 0 3237 2754"/>
                                <a:gd name="T49" fmla="*/ T48 w 4226"/>
                                <a:gd name="T50" fmla="+- 0 -6715 -11935"/>
                                <a:gd name="T51" fmla="*/ -6715 h 8040"/>
                                <a:gd name="T52" fmla="+- 0 3247 2754"/>
                                <a:gd name="T53" fmla="*/ T52 w 4226"/>
                                <a:gd name="T54" fmla="+- 0 -6755 -11935"/>
                                <a:gd name="T55" fmla="*/ -6755 h 8040"/>
                                <a:gd name="T56" fmla="+- 0 3273 2754"/>
                                <a:gd name="T57" fmla="*/ T56 w 4226"/>
                                <a:gd name="T58" fmla="+- 0 -6795 -11935"/>
                                <a:gd name="T59" fmla="*/ -6795 h 8040"/>
                                <a:gd name="T60" fmla="+- 0 3313 2754"/>
                                <a:gd name="T61" fmla="*/ T60 w 4226"/>
                                <a:gd name="T62" fmla="+- 0 -6815 -11935"/>
                                <a:gd name="T63" fmla="*/ -6815 h 8040"/>
                                <a:gd name="T64" fmla="+- 0 3361 2754"/>
                                <a:gd name="T65" fmla="*/ T64 w 4226"/>
                                <a:gd name="T66" fmla="+- 0 -6835 -11935"/>
                                <a:gd name="T67" fmla="*/ -68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6" h="8040">
                                  <a:moveTo>
                                    <a:pt x="607" y="5100"/>
                                  </a:moveTo>
                                  <a:lnTo>
                                    <a:pt x="556" y="5100"/>
                                  </a:lnTo>
                                  <a:lnTo>
                                    <a:pt x="514" y="5140"/>
                                  </a:lnTo>
                                  <a:lnTo>
                                    <a:pt x="486" y="5180"/>
                                  </a:lnTo>
                                  <a:lnTo>
                                    <a:pt x="476" y="5220"/>
                                  </a:lnTo>
                                  <a:lnTo>
                                    <a:pt x="486" y="5280"/>
                                  </a:lnTo>
                                  <a:lnTo>
                                    <a:pt x="514" y="5320"/>
                                  </a:lnTo>
                                  <a:lnTo>
                                    <a:pt x="556" y="5360"/>
                                  </a:lnTo>
                                  <a:lnTo>
                                    <a:pt x="607" y="5360"/>
                                  </a:lnTo>
                                  <a:lnTo>
                                    <a:pt x="559" y="5340"/>
                                  </a:lnTo>
                                  <a:lnTo>
                                    <a:pt x="519" y="5320"/>
                                  </a:lnTo>
                                  <a:lnTo>
                                    <a:pt x="493" y="5280"/>
                                  </a:lnTo>
                                  <a:lnTo>
                                    <a:pt x="483" y="5220"/>
                                  </a:lnTo>
                                  <a:lnTo>
                                    <a:pt x="493" y="5180"/>
                                  </a:lnTo>
                                  <a:lnTo>
                                    <a:pt x="519" y="5140"/>
                                  </a:lnTo>
                                  <a:lnTo>
                                    <a:pt x="559" y="5120"/>
                                  </a:lnTo>
                                  <a:lnTo>
                                    <a:pt x="607" y="51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297"/>
                          <wps:cNvSpPr>
                            <a:spLocks/>
                          </wps:cNvSpPr>
                          <wps:spPr bwMode="auto">
                            <a:xfrm>
                              <a:off x="2754" y="-11935"/>
                              <a:ext cx="4226" cy="8040"/>
                            </a:xfrm>
                            <a:custGeom>
                              <a:avLst/>
                              <a:gdLst>
                                <a:gd name="T0" fmla="+- 0 3412 2754"/>
                                <a:gd name="T1" fmla="*/ T0 w 4226"/>
                                <a:gd name="T2" fmla="+- 0 -6835 -11935"/>
                                <a:gd name="T3" fmla="*/ -6835 h 8040"/>
                                <a:gd name="T4" fmla="+- 0 3361 2754"/>
                                <a:gd name="T5" fmla="*/ T4 w 4226"/>
                                <a:gd name="T6" fmla="+- 0 -6835 -11935"/>
                                <a:gd name="T7" fmla="*/ -6835 h 8040"/>
                                <a:gd name="T8" fmla="+- 0 3409 2754"/>
                                <a:gd name="T9" fmla="*/ T8 w 4226"/>
                                <a:gd name="T10" fmla="+- 0 -6815 -11935"/>
                                <a:gd name="T11" fmla="*/ -6815 h 8040"/>
                                <a:gd name="T12" fmla="+- 0 3449 2754"/>
                                <a:gd name="T13" fmla="*/ T12 w 4226"/>
                                <a:gd name="T14" fmla="+- 0 -6795 -11935"/>
                                <a:gd name="T15" fmla="*/ -6795 h 8040"/>
                                <a:gd name="T16" fmla="+- 0 3475 2754"/>
                                <a:gd name="T17" fmla="*/ T16 w 4226"/>
                                <a:gd name="T18" fmla="+- 0 -6755 -11935"/>
                                <a:gd name="T19" fmla="*/ -6755 h 8040"/>
                                <a:gd name="T20" fmla="+- 0 3485 2754"/>
                                <a:gd name="T21" fmla="*/ T20 w 4226"/>
                                <a:gd name="T22" fmla="+- 0 -6715 -11935"/>
                                <a:gd name="T23" fmla="*/ -6715 h 8040"/>
                                <a:gd name="T24" fmla="+- 0 3475 2754"/>
                                <a:gd name="T25" fmla="*/ T24 w 4226"/>
                                <a:gd name="T26" fmla="+- 0 -6655 -11935"/>
                                <a:gd name="T27" fmla="*/ -6655 h 8040"/>
                                <a:gd name="T28" fmla="+- 0 3449 2754"/>
                                <a:gd name="T29" fmla="*/ T28 w 4226"/>
                                <a:gd name="T30" fmla="+- 0 -6615 -11935"/>
                                <a:gd name="T31" fmla="*/ -6615 h 8040"/>
                                <a:gd name="T32" fmla="+- 0 3409 2754"/>
                                <a:gd name="T33" fmla="*/ T32 w 4226"/>
                                <a:gd name="T34" fmla="+- 0 -6595 -11935"/>
                                <a:gd name="T35" fmla="*/ -6595 h 8040"/>
                                <a:gd name="T36" fmla="+- 0 3361 2754"/>
                                <a:gd name="T37" fmla="*/ T36 w 4226"/>
                                <a:gd name="T38" fmla="+- 0 -6575 -11935"/>
                                <a:gd name="T39" fmla="*/ -6575 h 8040"/>
                                <a:gd name="T40" fmla="+- 0 3412 2754"/>
                                <a:gd name="T41" fmla="*/ T40 w 4226"/>
                                <a:gd name="T42" fmla="+- 0 -6575 -11935"/>
                                <a:gd name="T43" fmla="*/ -6575 h 8040"/>
                                <a:gd name="T44" fmla="+- 0 3453 2754"/>
                                <a:gd name="T45" fmla="*/ T44 w 4226"/>
                                <a:gd name="T46" fmla="+- 0 -6615 -11935"/>
                                <a:gd name="T47" fmla="*/ -6615 h 8040"/>
                                <a:gd name="T48" fmla="+- 0 3482 2754"/>
                                <a:gd name="T49" fmla="*/ T48 w 4226"/>
                                <a:gd name="T50" fmla="+- 0 -6655 -11935"/>
                                <a:gd name="T51" fmla="*/ -6655 h 8040"/>
                                <a:gd name="T52" fmla="+- 0 3492 2754"/>
                                <a:gd name="T53" fmla="*/ T52 w 4226"/>
                                <a:gd name="T54" fmla="+- 0 -6715 -11935"/>
                                <a:gd name="T55" fmla="*/ -6715 h 8040"/>
                                <a:gd name="T56" fmla="+- 0 3482 2754"/>
                                <a:gd name="T57" fmla="*/ T56 w 4226"/>
                                <a:gd name="T58" fmla="+- 0 -6755 -11935"/>
                                <a:gd name="T59" fmla="*/ -6755 h 8040"/>
                                <a:gd name="T60" fmla="+- 0 3453 2754"/>
                                <a:gd name="T61" fmla="*/ T60 w 4226"/>
                                <a:gd name="T62" fmla="+- 0 -6795 -11935"/>
                                <a:gd name="T63" fmla="*/ -6795 h 8040"/>
                                <a:gd name="T64" fmla="+- 0 3412 2754"/>
                                <a:gd name="T65" fmla="*/ T64 w 4226"/>
                                <a:gd name="T66" fmla="+- 0 -6835 -11935"/>
                                <a:gd name="T67" fmla="*/ -68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6" h="8040">
                                  <a:moveTo>
                                    <a:pt x="658" y="5100"/>
                                  </a:moveTo>
                                  <a:lnTo>
                                    <a:pt x="607" y="5100"/>
                                  </a:lnTo>
                                  <a:lnTo>
                                    <a:pt x="655" y="5120"/>
                                  </a:lnTo>
                                  <a:lnTo>
                                    <a:pt x="695" y="5140"/>
                                  </a:lnTo>
                                  <a:lnTo>
                                    <a:pt x="721" y="5180"/>
                                  </a:lnTo>
                                  <a:lnTo>
                                    <a:pt x="731" y="5220"/>
                                  </a:lnTo>
                                  <a:lnTo>
                                    <a:pt x="721" y="5280"/>
                                  </a:lnTo>
                                  <a:lnTo>
                                    <a:pt x="695" y="5320"/>
                                  </a:lnTo>
                                  <a:lnTo>
                                    <a:pt x="655" y="5340"/>
                                  </a:lnTo>
                                  <a:lnTo>
                                    <a:pt x="607" y="5360"/>
                                  </a:lnTo>
                                  <a:lnTo>
                                    <a:pt x="658" y="5360"/>
                                  </a:lnTo>
                                  <a:lnTo>
                                    <a:pt x="699" y="5320"/>
                                  </a:lnTo>
                                  <a:lnTo>
                                    <a:pt x="728" y="5280"/>
                                  </a:lnTo>
                                  <a:lnTo>
                                    <a:pt x="738" y="5220"/>
                                  </a:lnTo>
                                  <a:lnTo>
                                    <a:pt x="728" y="5180"/>
                                  </a:lnTo>
                                  <a:lnTo>
                                    <a:pt x="699" y="5140"/>
                                  </a:lnTo>
                                  <a:lnTo>
                                    <a:pt x="658" y="51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298"/>
                          <wps:cNvSpPr>
                            <a:spLocks/>
                          </wps:cNvSpPr>
                          <wps:spPr bwMode="auto">
                            <a:xfrm>
                              <a:off x="2754" y="-11935"/>
                              <a:ext cx="4226" cy="8040"/>
                            </a:xfrm>
                            <a:custGeom>
                              <a:avLst/>
                              <a:gdLst>
                                <a:gd name="T0" fmla="+- 0 5567 2754"/>
                                <a:gd name="T1" fmla="*/ T0 w 4226"/>
                                <a:gd name="T2" fmla="+- 0 -6835 -11935"/>
                                <a:gd name="T3" fmla="*/ -6835 h 8040"/>
                                <a:gd name="T4" fmla="+- 0 5516 2754"/>
                                <a:gd name="T5" fmla="*/ T4 w 4226"/>
                                <a:gd name="T6" fmla="+- 0 -6835 -11935"/>
                                <a:gd name="T7" fmla="*/ -6835 h 8040"/>
                                <a:gd name="T8" fmla="+- 0 5475 2754"/>
                                <a:gd name="T9" fmla="*/ T8 w 4226"/>
                                <a:gd name="T10" fmla="+- 0 -6795 -11935"/>
                                <a:gd name="T11" fmla="*/ -6795 h 8040"/>
                                <a:gd name="T12" fmla="+- 0 5447 2754"/>
                                <a:gd name="T13" fmla="*/ T12 w 4226"/>
                                <a:gd name="T14" fmla="+- 0 -6755 -11935"/>
                                <a:gd name="T15" fmla="*/ -6755 h 8040"/>
                                <a:gd name="T16" fmla="+- 0 5436 2754"/>
                                <a:gd name="T17" fmla="*/ T16 w 4226"/>
                                <a:gd name="T18" fmla="+- 0 -6715 -11935"/>
                                <a:gd name="T19" fmla="*/ -6715 h 8040"/>
                                <a:gd name="T20" fmla="+- 0 5447 2754"/>
                                <a:gd name="T21" fmla="*/ T20 w 4226"/>
                                <a:gd name="T22" fmla="+- 0 -6655 -11935"/>
                                <a:gd name="T23" fmla="*/ -6655 h 8040"/>
                                <a:gd name="T24" fmla="+- 0 5475 2754"/>
                                <a:gd name="T25" fmla="*/ T24 w 4226"/>
                                <a:gd name="T26" fmla="+- 0 -6615 -11935"/>
                                <a:gd name="T27" fmla="*/ -6615 h 8040"/>
                                <a:gd name="T28" fmla="+- 0 5516 2754"/>
                                <a:gd name="T29" fmla="*/ T28 w 4226"/>
                                <a:gd name="T30" fmla="+- 0 -6575 -11935"/>
                                <a:gd name="T31" fmla="*/ -6575 h 8040"/>
                                <a:gd name="T32" fmla="+- 0 5567 2754"/>
                                <a:gd name="T33" fmla="*/ T32 w 4226"/>
                                <a:gd name="T34" fmla="+- 0 -6575 -11935"/>
                                <a:gd name="T35" fmla="*/ -6575 h 8040"/>
                                <a:gd name="T36" fmla="+- 0 5519 2754"/>
                                <a:gd name="T37" fmla="*/ T36 w 4226"/>
                                <a:gd name="T38" fmla="+- 0 -6595 -11935"/>
                                <a:gd name="T39" fmla="*/ -6595 h 8040"/>
                                <a:gd name="T40" fmla="+- 0 5480 2754"/>
                                <a:gd name="T41" fmla="*/ T40 w 4226"/>
                                <a:gd name="T42" fmla="+- 0 -6615 -11935"/>
                                <a:gd name="T43" fmla="*/ -6615 h 8040"/>
                                <a:gd name="T44" fmla="+- 0 5453 2754"/>
                                <a:gd name="T45" fmla="*/ T44 w 4226"/>
                                <a:gd name="T46" fmla="+- 0 -6655 -11935"/>
                                <a:gd name="T47" fmla="*/ -6655 h 8040"/>
                                <a:gd name="T48" fmla="+- 0 5443 2754"/>
                                <a:gd name="T49" fmla="*/ T48 w 4226"/>
                                <a:gd name="T50" fmla="+- 0 -6715 -11935"/>
                                <a:gd name="T51" fmla="*/ -6715 h 8040"/>
                                <a:gd name="T52" fmla="+- 0 5453 2754"/>
                                <a:gd name="T53" fmla="*/ T52 w 4226"/>
                                <a:gd name="T54" fmla="+- 0 -6755 -11935"/>
                                <a:gd name="T55" fmla="*/ -6755 h 8040"/>
                                <a:gd name="T56" fmla="+- 0 5480 2754"/>
                                <a:gd name="T57" fmla="*/ T56 w 4226"/>
                                <a:gd name="T58" fmla="+- 0 -6795 -11935"/>
                                <a:gd name="T59" fmla="*/ -6795 h 8040"/>
                                <a:gd name="T60" fmla="+- 0 5519 2754"/>
                                <a:gd name="T61" fmla="*/ T60 w 4226"/>
                                <a:gd name="T62" fmla="+- 0 -6815 -11935"/>
                                <a:gd name="T63" fmla="*/ -6815 h 8040"/>
                                <a:gd name="T64" fmla="+- 0 5567 2754"/>
                                <a:gd name="T65" fmla="*/ T64 w 4226"/>
                                <a:gd name="T66" fmla="+- 0 -6835 -11935"/>
                                <a:gd name="T67" fmla="*/ -68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6" h="8040">
                                  <a:moveTo>
                                    <a:pt x="2813" y="5100"/>
                                  </a:moveTo>
                                  <a:lnTo>
                                    <a:pt x="2762" y="5100"/>
                                  </a:lnTo>
                                  <a:lnTo>
                                    <a:pt x="2721" y="5140"/>
                                  </a:lnTo>
                                  <a:lnTo>
                                    <a:pt x="2693" y="5180"/>
                                  </a:lnTo>
                                  <a:lnTo>
                                    <a:pt x="2682" y="5220"/>
                                  </a:lnTo>
                                  <a:lnTo>
                                    <a:pt x="2693" y="5280"/>
                                  </a:lnTo>
                                  <a:lnTo>
                                    <a:pt x="2721" y="5320"/>
                                  </a:lnTo>
                                  <a:lnTo>
                                    <a:pt x="2762" y="5360"/>
                                  </a:lnTo>
                                  <a:lnTo>
                                    <a:pt x="2813" y="5360"/>
                                  </a:lnTo>
                                  <a:lnTo>
                                    <a:pt x="2765" y="5340"/>
                                  </a:lnTo>
                                  <a:lnTo>
                                    <a:pt x="2726" y="5320"/>
                                  </a:lnTo>
                                  <a:lnTo>
                                    <a:pt x="2699" y="5280"/>
                                  </a:lnTo>
                                  <a:lnTo>
                                    <a:pt x="2689" y="5220"/>
                                  </a:lnTo>
                                  <a:lnTo>
                                    <a:pt x="2699" y="5180"/>
                                  </a:lnTo>
                                  <a:lnTo>
                                    <a:pt x="2726" y="5140"/>
                                  </a:lnTo>
                                  <a:lnTo>
                                    <a:pt x="2765" y="5120"/>
                                  </a:lnTo>
                                  <a:lnTo>
                                    <a:pt x="2813" y="51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299"/>
                          <wps:cNvSpPr>
                            <a:spLocks/>
                          </wps:cNvSpPr>
                          <wps:spPr bwMode="auto">
                            <a:xfrm>
                              <a:off x="2754" y="-11935"/>
                              <a:ext cx="4226" cy="8040"/>
                            </a:xfrm>
                            <a:custGeom>
                              <a:avLst/>
                              <a:gdLst>
                                <a:gd name="T0" fmla="+- 0 5618 2754"/>
                                <a:gd name="T1" fmla="*/ T0 w 4226"/>
                                <a:gd name="T2" fmla="+- 0 -6835 -11935"/>
                                <a:gd name="T3" fmla="*/ -6835 h 8040"/>
                                <a:gd name="T4" fmla="+- 0 5567 2754"/>
                                <a:gd name="T5" fmla="*/ T4 w 4226"/>
                                <a:gd name="T6" fmla="+- 0 -6835 -11935"/>
                                <a:gd name="T7" fmla="*/ -6835 h 8040"/>
                                <a:gd name="T8" fmla="+- 0 5615 2754"/>
                                <a:gd name="T9" fmla="*/ T8 w 4226"/>
                                <a:gd name="T10" fmla="+- 0 -6815 -11935"/>
                                <a:gd name="T11" fmla="*/ -6815 h 8040"/>
                                <a:gd name="T12" fmla="+- 0 5655 2754"/>
                                <a:gd name="T13" fmla="*/ T12 w 4226"/>
                                <a:gd name="T14" fmla="+- 0 -6795 -11935"/>
                                <a:gd name="T15" fmla="*/ -6795 h 8040"/>
                                <a:gd name="T16" fmla="+- 0 5681 2754"/>
                                <a:gd name="T17" fmla="*/ T16 w 4226"/>
                                <a:gd name="T18" fmla="+- 0 -6755 -11935"/>
                                <a:gd name="T19" fmla="*/ -6755 h 8040"/>
                                <a:gd name="T20" fmla="+- 0 5691 2754"/>
                                <a:gd name="T21" fmla="*/ T20 w 4226"/>
                                <a:gd name="T22" fmla="+- 0 -6715 -11935"/>
                                <a:gd name="T23" fmla="*/ -6715 h 8040"/>
                                <a:gd name="T24" fmla="+- 0 5681 2754"/>
                                <a:gd name="T25" fmla="*/ T24 w 4226"/>
                                <a:gd name="T26" fmla="+- 0 -6655 -11935"/>
                                <a:gd name="T27" fmla="*/ -6655 h 8040"/>
                                <a:gd name="T28" fmla="+- 0 5655 2754"/>
                                <a:gd name="T29" fmla="*/ T28 w 4226"/>
                                <a:gd name="T30" fmla="+- 0 -6615 -11935"/>
                                <a:gd name="T31" fmla="*/ -6615 h 8040"/>
                                <a:gd name="T32" fmla="+- 0 5615 2754"/>
                                <a:gd name="T33" fmla="*/ T32 w 4226"/>
                                <a:gd name="T34" fmla="+- 0 -6595 -11935"/>
                                <a:gd name="T35" fmla="*/ -6595 h 8040"/>
                                <a:gd name="T36" fmla="+- 0 5567 2754"/>
                                <a:gd name="T37" fmla="*/ T36 w 4226"/>
                                <a:gd name="T38" fmla="+- 0 -6575 -11935"/>
                                <a:gd name="T39" fmla="*/ -6575 h 8040"/>
                                <a:gd name="T40" fmla="+- 0 5618 2754"/>
                                <a:gd name="T41" fmla="*/ T40 w 4226"/>
                                <a:gd name="T42" fmla="+- 0 -6575 -11935"/>
                                <a:gd name="T43" fmla="*/ -6575 h 8040"/>
                                <a:gd name="T44" fmla="+- 0 5660 2754"/>
                                <a:gd name="T45" fmla="*/ T44 w 4226"/>
                                <a:gd name="T46" fmla="+- 0 -6615 -11935"/>
                                <a:gd name="T47" fmla="*/ -6615 h 8040"/>
                                <a:gd name="T48" fmla="+- 0 5688 2754"/>
                                <a:gd name="T49" fmla="*/ T48 w 4226"/>
                                <a:gd name="T50" fmla="+- 0 -6655 -11935"/>
                                <a:gd name="T51" fmla="*/ -6655 h 8040"/>
                                <a:gd name="T52" fmla="+- 0 5698 2754"/>
                                <a:gd name="T53" fmla="*/ T52 w 4226"/>
                                <a:gd name="T54" fmla="+- 0 -6715 -11935"/>
                                <a:gd name="T55" fmla="*/ -6715 h 8040"/>
                                <a:gd name="T56" fmla="+- 0 5688 2754"/>
                                <a:gd name="T57" fmla="*/ T56 w 4226"/>
                                <a:gd name="T58" fmla="+- 0 -6755 -11935"/>
                                <a:gd name="T59" fmla="*/ -6755 h 8040"/>
                                <a:gd name="T60" fmla="+- 0 5660 2754"/>
                                <a:gd name="T61" fmla="*/ T60 w 4226"/>
                                <a:gd name="T62" fmla="+- 0 -6795 -11935"/>
                                <a:gd name="T63" fmla="*/ -6795 h 8040"/>
                                <a:gd name="T64" fmla="+- 0 5618 2754"/>
                                <a:gd name="T65" fmla="*/ T64 w 4226"/>
                                <a:gd name="T66" fmla="+- 0 -6835 -11935"/>
                                <a:gd name="T67" fmla="*/ -68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6" h="8040">
                                  <a:moveTo>
                                    <a:pt x="2864" y="5100"/>
                                  </a:moveTo>
                                  <a:lnTo>
                                    <a:pt x="2813" y="5100"/>
                                  </a:lnTo>
                                  <a:lnTo>
                                    <a:pt x="2861" y="5120"/>
                                  </a:lnTo>
                                  <a:lnTo>
                                    <a:pt x="2901" y="5140"/>
                                  </a:lnTo>
                                  <a:lnTo>
                                    <a:pt x="2927" y="5180"/>
                                  </a:lnTo>
                                  <a:lnTo>
                                    <a:pt x="2937" y="5220"/>
                                  </a:lnTo>
                                  <a:lnTo>
                                    <a:pt x="2927" y="5280"/>
                                  </a:lnTo>
                                  <a:lnTo>
                                    <a:pt x="2901" y="5320"/>
                                  </a:lnTo>
                                  <a:lnTo>
                                    <a:pt x="2861" y="5340"/>
                                  </a:lnTo>
                                  <a:lnTo>
                                    <a:pt x="2813" y="5360"/>
                                  </a:lnTo>
                                  <a:lnTo>
                                    <a:pt x="2864" y="5360"/>
                                  </a:lnTo>
                                  <a:lnTo>
                                    <a:pt x="2906" y="5320"/>
                                  </a:lnTo>
                                  <a:lnTo>
                                    <a:pt x="2934" y="5280"/>
                                  </a:lnTo>
                                  <a:lnTo>
                                    <a:pt x="2944" y="5220"/>
                                  </a:lnTo>
                                  <a:lnTo>
                                    <a:pt x="2934" y="5180"/>
                                  </a:lnTo>
                                  <a:lnTo>
                                    <a:pt x="2906" y="5140"/>
                                  </a:lnTo>
                                  <a:lnTo>
                                    <a:pt x="2864" y="51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00"/>
                          <wps:cNvSpPr>
                            <a:spLocks/>
                          </wps:cNvSpPr>
                          <wps:spPr bwMode="auto">
                            <a:xfrm>
                              <a:off x="2754" y="-11935"/>
                              <a:ext cx="4226" cy="8040"/>
                            </a:xfrm>
                            <a:custGeom>
                              <a:avLst/>
                              <a:gdLst>
                                <a:gd name="T0" fmla="+- 0 6491 2754"/>
                                <a:gd name="T1" fmla="*/ T0 w 4226"/>
                                <a:gd name="T2" fmla="+- 0 -6655 -11935"/>
                                <a:gd name="T3" fmla="*/ -6655 h 8040"/>
                                <a:gd name="T4" fmla="+- 0 6484 2754"/>
                                <a:gd name="T5" fmla="*/ T4 w 4226"/>
                                <a:gd name="T6" fmla="+- 0 -6655 -11935"/>
                                <a:gd name="T7" fmla="*/ -6655 h 8040"/>
                                <a:gd name="T8" fmla="+- 0 6484 2754"/>
                                <a:gd name="T9" fmla="*/ T8 w 4226"/>
                                <a:gd name="T10" fmla="+- 0 -6635 -11935"/>
                                <a:gd name="T11" fmla="*/ -6635 h 8040"/>
                                <a:gd name="T12" fmla="+- 0 6491 2754"/>
                                <a:gd name="T13" fmla="*/ T12 w 4226"/>
                                <a:gd name="T14" fmla="+- 0 -6635 -11935"/>
                                <a:gd name="T15" fmla="*/ -6635 h 8040"/>
                                <a:gd name="T16" fmla="+- 0 6491 2754"/>
                                <a:gd name="T17" fmla="*/ T16 w 4226"/>
                                <a:gd name="T18" fmla="+- 0 -6655 -11935"/>
                                <a:gd name="T19" fmla="*/ -6655 h 8040"/>
                              </a:gdLst>
                              <a:ahLst/>
                              <a:cxnLst>
                                <a:cxn ang="0">
                                  <a:pos x="T1" y="T3"/>
                                </a:cxn>
                                <a:cxn ang="0">
                                  <a:pos x="T5" y="T7"/>
                                </a:cxn>
                                <a:cxn ang="0">
                                  <a:pos x="T9" y="T11"/>
                                </a:cxn>
                                <a:cxn ang="0">
                                  <a:pos x="T13" y="T15"/>
                                </a:cxn>
                                <a:cxn ang="0">
                                  <a:pos x="T17" y="T19"/>
                                </a:cxn>
                              </a:cxnLst>
                              <a:rect l="0" t="0" r="r" b="b"/>
                              <a:pathLst>
                                <a:path w="4226" h="8040">
                                  <a:moveTo>
                                    <a:pt x="3737" y="5280"/>
                                  </a:moveTo>
                                  <a:lnTo>
                                    <a:pt x="3730" y="5280"/>
                                  </a:lnTo>
                                  <a:lnTo>
                                    <a:pt x="3730" y="5300"/>
                                  </a:lnTo>
                                  <a:lnTo>
                                    <a:pt x="3737" y="5300"/>
                                  </a:lnTo>
                                  <a:lnTo>
                                    <a:pt x="3737" y="5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01"/>
                          <wps:cNvSpPr>
                            <a:spLocks/>
                          </wps:cNvSpPr>
                          <wps:spPr bwMode="auto">
                            <a:xfrm>
                              <a:off x="2754" y="-11935"/>
                              <a:ext cx="4226" cy="8040"/>
                            </a:xfrm>
                            <a:custGeom>
                              <a:avLst/>
                              <a:gdLst>
                                <a:gd name="T0" fmla="+- 0 6518 2754"/>
                                <a:gd name="T1" fmla="*/ T0 w 4226"/>
                                <a:gd name="T2" fmla="+- 0 -6655 -11935"/>
                                <a:gd name="T3" fmla="*/ -6655 h 8040"/>
                                <a:gd name="T4" fmla="+- 0 6511 2754"/>
                                <a:gd name="T5" fmla="*/ T4 w 4226"/>
                                <a:gd name="T6" fmla="+- 0 -6655 -11935"/>
                                <a:gd name="T7" fmla="*/ -6655 h 8040"/>
                                <a:gd name="T8" fmla="+- 0 6511 2754"/>
                                <a:gd name="T9" fmla="*/ T8 w 4226"/>
                                <a:gd name="T10" fmla="+- 0 -6635 -11935"/>
                                <a:gd name="T11" fmla="*/ -6635 h 8040"/>
                                <a:gd name="T12" fmla="+- 0 6518 2754"/>
                                <a:gd name="T13" fmla="*/ T12 w 4226"/>
                                <a:gd name="T14" fmla="+- 0 -6635 -11935"/>
                                <a:gd name="T15" fmla="*/ -6635 h 8040"/>
                                <a:gd name="T16" fmla="+- 0 6518 2754"/>
                                <a:gd name="T17" fmla="*/ T16 w 4226"/>
                                <a:gd name="T18" fmla="+- 0 -6655 -11935"/>
                                <a:gd name="T19" fmla="*/ -6655 h 8040"/>
                              </a:gdLst>
                              <a:ahLst/>
                              <a:cxnLst>
                                <a:cxn ang="0">
                                  <a:pos x="T1" y="T3"/>
                                </a:cxn>
                                <a:cxn ang="0">
                                  <a:pos x="T5" y="T7"/>
                                </a:cxn>
                                <a:cxn ang="0">
                                  <a:pos x="T9" y="T11"/>
                                </a:cxn>
                                <a:cxn ang="0">
                                  <a:pos x="T13" y="T15"/>
                                </a:cxn>
                                <a:cxn ang="0">
                                  <a:pos x="T17" y="T19"/>
                                </a:cxn>
                              </a:cxnLst>
                              <a:rect l="0" t="0" r="r" b="b"/>
                              <a:pathLst>
                                <a:path w="4226" h="8040">
                                  <a:moveTo>
                                    <a:pt x="3764" y="5280"/>
                                  </a:moveTo>
                                  <a:lnTo>
                                    <a:pt x="3757" y="5280"/>
                                  </a:lnTo>
                                  <a:lnTo>
                                    <a:pt x="3757" y="5300"/>
                                  </a:lnTo>
                                  <a:lnTo>
                                    <a:pt x="3764" y="5300"/>
                                  </a:lnTo>
                                  <a:lnTo>
                                    <a:pt x="3764" y="5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02"/>
                          <wps:cNvSpPr>
                            <a:spLocks/>
                          </wps:cNvSpPr>
                          <wps:spPr bwMode="auto">
                            <a:xfrm>
                              <a:off x="2754" y="-11935"/>
                              <a:ext cx="4226" cy="8040"/>
                            </a:xfrm>
                            <a:custGeom>
                              <a:avLst/>
                              <a:gdLst>
                                <a:gd name="T0" fmla="+- 0 4730 2754"/>
                                <a:gd name="T1" fmla="*/ T0 w 4226"/>
                                <a:gd name="T2" fmla="+- 0 -6715 -11935"/>
                                <a:gd name="T3" fmla="*/ -6715 h 8040"/>
                                <a:gd name="T4" fmla="+- 0 4724 2754"/>
                                <a:gd name="T5" fmla="*/ T4 w 4226"/>
                                <a:gd name="T6" fmla="+- 0 -6715 -11935"/>
                                <a:gd name="T7" fmla="*/ -6715 h 8040"/>
                                <a:gd name="T8" fmla="+- 0 4720 2754"/>
                                <a:gd name="T9" fmla="*/ T8 w 4226"/>
                                <a:gd name="T10" fmla="+- 0 -6695 -11935"/>
                                <a:gd name="T11" fmla="*/ -6695 h 8040"/>
                                <a:gd name="T12" fmla="+- 0 4724 2754"/>
                                <a:gd name="T13" fmla="*/ T12 w 4226"/>
                                <a:gd name="T14" fmla="+- 0 -6675 -11935"/>
                                <a:gd name="T15" fmla="*/ -6675 h 8040"/>
                                <a:gd name="T16" fmla="+- 0 4733 2754"/>
                                <a:gd name="T17" fmla="*/ T16 w 4226"/>
                                <a:gd name="T18" fmla="+- 0 -6655 -11935"/>
                                <a:gd name="T19" fmla="*/ -6655 h 8040"/>
                                <a:gd name="T20" fmla="+- 0 4750 2754"/>
                                <a:gd name="T21" fmla="*/ T20 w 4226"/>
                                <a:gd name="T22" fmla="+- 0 -6655 -11935"/>
                                <a:gd name="T23" fmla="*/ -6655 h 8040"/>
                                <a:gd name="T24" fmla="+- 0 4738 2754"/>
                                <a:gd name="T25" fmla="*/ T24 w 4226"/>
                                <a:gd name="T26" fmla="+- 0 -6675 -11935"/>
                                <a:gd name="T27" fmla="*/ -6675 h 8040"/>
                                <a:gd name="T28" fmla="+- 0 4730 2754"/>
                                <a:gd name="T29" fmla="*/ T28 w 4226"/>
                                <a:gd name="T30" fmla="+- 0 -6675 -11935"/>
                                <a:gd name="T31" fmla="*/ -6675 h 8040"/>
                                <a:gd name="T32" fmla="+- 0 4727 2754"/>
                                <a:gd name="T33" fmla="*/ T32 w 4226"/>
                                <a:gd name="T34" fmla="+- 0 -6695 -11935"/>
                                <a:gd name="T35" fmla="*/ -6695 h 8040"/>
                                <a:gd name="T36" fmla="+- 0 4730 2754"/>
                                <a:gd name="T37" fmla="*/ T36 w 4226"/>
                                <a:gd name="T38" fmla="+- 0 -6715 -11935"/>
                                <a:gd name="T39" fmla="*/ -67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1976" y="5220"/>
                                  </a:moveTo>
                                  <a:lnTo>
                                    <a:pt x="1970" y="5220"/>
                                  </a:lnTo>
                                  <a:lnTo>
                                    <a:pt x="1966" y="5240"/>
                                  </a:lnTo>
                                  <a:lnTo>
                                    <a:pt x="1970" y="5260"/>
                                  </a:lnTo>
                                  <a:lnTo>
                                    <a:pt x="1979" y="5280"/>
                                  </a:lnTo>
                                  <a:lnTo>
                                    <a:pt x="1996" y="5280"/>
                                  </a:lnTo>
                                  <a:lnTo>
                                    <a:pt x="1984" y="5260"/>
                                  </a:lnTo>
                                  <a:lnTo>
                                    <a:pt x="1976" y="5260"/>
                                  </a:lnTo>
                                  <a:lnTo>
                                    <a:pt x="1973" y="5240"/>
                                  </a:lnTo>
                                  <a:lnTo>
                                    <a:pt x="1976" y="5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03"/>
                          <wps:cNvSpPr>
                            <a:spLocks/>
                          </wps:cNvSpPr>
                          <wps:spPr bwMode="auto">
                            <a:xfrm>
                              <a:off x="2754" y="-11935"/>
                              <a:ext cx="4226" cy="8040"/>
                            </a:xfrm>
                            <a:custGeom>
                              <a:avLst/>
                              <a:gdLst>
                                <a:gd name="T0" fmla="+- 0 4804 2754"/>
                                <a:gd name="T1" fmla="*/ T0 w 4226"/>
                                <a:gd name="T2" fmla="+- 0 -6715 -11935"/>
                                <a:gd name="T3" fmla="*/ -6715 h 8040"/>
                                <a:gd name="T4" fmla="+- 0 4798 2754"/>
                                <a:gd name="T5" fmla="*/ T4 w 4226"/>
                                <a:gd name="T6" fmla="+- 0 -6715 -11935"/>
                                <a:gd name="T7" fmla="*/ -6715 h 8040"/>
                                <a:gd name="T8" fmla="+- 0 4801 2754"/>
                                <a:gd name="T9" fmla="*/ T8 w 4226"/>
                                <a:gd name="T10" fmla="+- 0 -6695 -11935"/>
                                <a:gd name="T11" fmla="*/ -6695 h 8040"/>
                                <a:gd name="T12" fmla="+- 0 4798 2754"/>
                                <a:gd name="T13" fmla="*/ T12 w 4226"/>
                                <a:gd name="T14" fmla="+- 0 -6675 -11935"/>
                                <a:gd name="T15" fmla="*/ -6675 h 8040"/>
                                <a:gd name="T16" fmla="+- 0 4790 2754"/>
                                <a:gd name="T17" fmla="*/ T16 w 4226"/>
                                <a:gd name="T18" fmla="+- 0 -6675 -11935"/>
                                <a:gd name="T19" fmla="*/ -6675 h 8040"/>
                                <a:gd name="T20" fmla="+- 0 4778 2754"/>
                                <a:gd name="T21" fmla="*/ T20 w 4226"/>
                                <a:gd name="T22" fmla="+- 0 -6655 -11935"/>
                                <a:gd name="T23" fmla="*/ -6655 h 8040"/>
                                <a:gd name="T24" fmla="+- 0 4795 2754"/>
                                <a:gd name="T25" fmla="*/ T24 w 4226"/>
                                <a:gd name="T26" fmla="+- 0 -6655 -11935"/>
                                <a:gd name="T27" fmla="*/ -6655 h 8040"/>
                                <a:gd name="T28" fmla="+- 0 4804 2754"/>
                                <a:gd name="T29" fmla="*/ T28 w 4226"/>
                                <a:gd name="T30" fmla="+- 0 -6675 -11935"/>
                                <a:gd name="T31" fmla="*/ -6675 h 8040"/>
                                <a:gd name="T32" fmla="+- 0 4808 2754"/>
                                <a:gd name="T33" fmla="*/ T32 w 4226"/>
                                <a:gd name="T34" fmla="+- 0 -6695 -11935"/>
                                <a:gd name="T35" fmla="*/ -6695 h 8040"/>
                                <a:gd name="T36" fmla="+- 0 4804 2754"/>
                                <a:gd name="T37" fmla="*/ T36 w 4226"/>
                                <a:gd name="T38" fmla="+- 0 -6715 -11935"/>
                                <a:gd name="T39" fmla="*/ -67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050" y="5220"/>
                                  </a:moveTo>
                                  <a:lnTo>
                                    <a:pt x="2044" y="5220"/>
                                  </a:lnTo>
                                  <a:lnTo>
                                    <a:pt x="2047" y="5240"/>
                                  </a:lnTo>
                                  <a:lnTo>
                                    <a:pt x="2044" y="5260"/>
                                  </a:lnTo>
                                  <a:lnTo>
                                    <a:pt x="2036" y="5260"/>
                                  </a:lnTo>
                                  <a:lnTo>
                                    <a:pt x="2024" y="5280"/>
                                  </a:lnTo>
                                  <a:lnTo>
                                    <a:pt x="2041" y="5280"/>
                                  </a:lnTo>
                                  <a:lnTo>
                                    <a:pt x="2050" y="5260"/>
                                  </a:lnTo>
                                  <a:lnTo>
                                    <a:pt x="2054" y="5240"/>
                                  </a:lnTo>
                                  <a:lnTo>
                                    <a:pt x="2050" y="5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04"/>
                          <wps:cNvSpPr>
                            <a:spLocks/>
                          </wps:cNvSpPr>
                          <wps:spPr bwMode="auto">
                            <a:xfrm>
                              <a:off x="2754" y="-11935"/>
                              <a:ext cx="4226" cy="8040"/>
                            </a:xfrm>
                            <a:custGeom>
                              <a:avLst/>
                              <a:gdLst>
                                <a:gd name="T0" fmla="+- 0 4931 2754"/>
                                <a:gd name="T1" fmla="*/ T0 w 4226"/>
                                <a:gd name="T2" fmla="+- 0 -6715 -11935"/>
                                <a:gd name="T3" fmla="*/ -6715 h 8040"/>
                                <a:gd name="T4" fmla="+- 0 4925 2754"/>
                                <a:gd name="T5" fmla="*/ T4 w 4226"/>
                                <a:gd name="T6" fmla="+- 0 -6715 -11935"/>
                                <a:gd name="T7" fmla="*/ -6715 h 8040"/>
                                <a:gd name="T8" fmla="+- 0 4922 2754"/>
                                <a:gd name="T9" fmla="*/ T8 w 4226"/>
                                <a:gd name="T10" fmla="+- 0 -6695 -11935"/>
                                <a:gd name="T11" fmla="*/ -6695 h 8040"/>
                                <a:gd name="T12" fmla="+- 0 4925 2754"/>
                                <a:gd name="T13" fmla="*/ T12 w 4226"/>
                                <a:gd name="T14" fmla="+- 0 -6675 -11935"/>
                                <a:gd name="T15" fmla="*/ -6675 h 8040"/>
                                <a:gd name="T16" fmla="+- 0 4934 2754"/>
                                <a:gd name="T17" fmla="*/ T16 w 4226"/>
                                <a:gd name="T18" fmla="+- 0 -6655 -11935"/>
                                <a:gd name="T19" fmla="*/ -6655 h 8040"/>
                                <a:gd name="T20" fmla="+- 0 4951 2754"/>
                                <a:gd name="T21" fmla="*/ T20 w 4226"/>
                                <a:gd name="T22" fmla="+- 0 -6655 -11935"/>
                                <a:gd name="T23" fmla="*/ -6655 h 8040"/>
                                <a:gd name="T24" fmla="+- 0 4939 2754"/>
                                <a:gd name="T25" fmla="*/ T24 w 4226"/>
                                <a:gd name="T26" fmla="+- 0 -6675 -11935"/>
                                <a:gd name="T27" fmla="*/ -6675 h 8040"/>
                                <a:gd name="T28" fmla="+- 0 4931 2754"/>
                                <a:gd name="T29" fmla="*/ T28 w 4226"/>
                                <a:gd name="T30" fmla="+- 0 -6675 -11935"/>
                                <a:gd name="T31" fmla="*/ -6675 h 8040"/>
                                <a:gd name="T32" fmla="+- 0 4929 2754"/>
                                <a:gd name="T33" fmla="*/ T32 w 4226"/>
                                <a:gd name="T34" fmla="+- 0 -6695 -11935"/>
                                <a:gd name="T35" fmla="*/ -6695 h 8040"/>
                                <a:gd name="T36" fmla="+- 0 4931 2754"/>
                                <a:gd name="T37" fmla="*/ T36 w 4226"/>
                                <a:gd name="T38" fmla="+- 0 -6715 -11935"/>
                                <a:gd name="T39" fmla="*/ -67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177" y="5220"/>
                                  </a:moveTo>
                                  <a:lnTo>
                                    <a:pt x="2171" y="5220"/>
                                  </a:lnTo>
                                  <a:lnTo>
                                    <a:pt x="2168" y="5240"/>
                                  </a:lnTo>
                                  <a:lnTo>
                                    <a:pt x="2171" y="5260"/>
                                  </a:lnTo>
                                  <a:lnTo>
                                    <a:pt x="2180" y="5280"/>
                                  </a:lnTo>
                                  <a:lnTo>
                                    <a:pt x="2197" y="5280"/>
                                  </a:lnTo>
                                  <a:lnTo>
                                    <a:pt x="2185" y="5260"/>
                                  </a:lnTo>
                                  <a:lnTo>
                                    <a:pt x="2177" y="5260"/>
                                  </a:lnTo>
                                  <a:lnTo>
                                    <a:pt x="2175" y="5240"/>
                                  </a:lnTo>
                                  <a:lnTo>
                                    <a:pt x="2177" y="5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05"/>
                          <wps:cNvSpPr>
                            <a:spLocks/>
                          </wps:cNvSpPr>
                          <wps:spPr bwMode="auto">
                            <a:xfrm>
                              <a:off x="2754" y="-11935"/>
                              <a:ext cx="4226" cy="8040"/>
                            </a:xfrm>
                            <a:custGeom>
                              <a:avLst/>
                              <a:gdLst>
                                <a:gd name="T0" fmla="+- 0 5006 2754"/>
                                <a:gd name="T1" fmla="*/ T0 w 4226"/>
                                <a:gd name="T2" fmla="+- 0 -6715 -11935"/>
                                <a:gd name="T3" fmla="*/ -6715 h 8040"/>
                                <a:gd name="T4" fmla="+- 0 4999 2754"/>
                                <a:gd name="T5" fmla="*/ T4 w 4226"/>
                                <a:gd name="T6" fmla="+- 0 -6715 -11935"/>
                                <a:gd name="T7" fmla="*/ -6715 h 8040"/>
                                <a:gd name="T8" fmla="+- 0 5002 2754"/>
                                <a:gd name="T9" fmla="*/ T8 w 4226"/>
                                <a:gd name="T10" fmla="+- 0 -6695 -11935"/>
                                <a:gd name="T11" fmla="*/ -6695 h 8040"/>
                                <a:gd name="T12" fmla="+- 0 4999 2754"/>
                                <a:gd name="T13" fmla="*/ T12 w 4226"/>
                                <a:gd name="T14" fmla="+- 0 -6675 -11935"/>
                                <a:gd name="T15" fmla="*/ -6675 h 8040"/>
                                <a:gd name="T16" fmla="+- 0 4991 2754"/>
                                <a:gd name="T17" fmla="*/ T16 w 4226"/>
                                <a:gd name="T18" fmla="+- 0 -6675 -11935"/>
                                <a:gd name="T19" fmla="*/ -6675 h 8040"/>
                                <a:gd name="T20" fmla="+- 0 4980 2754"/>
                                <a:gd name="T21" fmla="*/ T20 w 4226"/>
                                <a:gd name="T22" fmla="+- 0 -6655 -11935"/>
                                <a:gd name="T23" fmla="*/ -6655 h 8040"/>
                                <a:gd name="T24" fmla="+- 0 4996 2754"/>
                                <a:gd name="T25" fmla="*/ T24 w 4226"/>
                                <a:gd name="T26" fmla="+- 0 -6655 -11935"/>
                                <a:gd name="T27" fmla="*/ -6655 h 8040"/>
                                <a:gd name="T28" fmla="+- 0 5006 2754"/>
                                <a:gd name="T29" fmla="*/ T28 w 4226"/>
                                <a:gd name="T30" fmla="+- 0 -6675 -11935"/>
                                <a:gd name="T31" fmla="*/ -6675 h 8040"/>
                                <a:gd name="T32" fmla="+- 0 5009 2754"/>
                                <a:gd name="T33" fmla="*/ T32 w 4226"/>
                                <a:gd name="T34" fmla="+- 0 -6695 -11935"/>
                                <a:gd name="T35" fmla="*/ -6695 h 8040"/>
                                <a:gd name="T36" fmla="+- 0 5006 2754"/>
                                <a:gd name="T37" fmla="*/ T36 w 4226"/>
                                <a:gd name="T38" fmla="+- 0 -6715 -11935"/>
                                <a:gd name="T39" fmla="*/ -67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252" y="5220"/>
                                  </a:moveTo>
                                  <a:lnTo>
                                    <a:pt x="2245" y="5220"/>
                                  </a:lnTo>
                                  <a:lnTo>
                                    <a:pt x="2248" y="5240"/>
                                  </a:lnTo>
                                  <a:lnTo>
                                    <a:pt x="2245" y="5260"/>
                                  </a:lnTo>
                                  <a:lnTo>
                                    <a:pt x="2237" y="5260"/>
                                  </a:lnTo>
                                  <a:lnTo>
                                    <a:pt x="2226" y="5280"/>
                                  </a:lnTo>
                                  <a:lnTo>
                                    <a:pt x="2242" y="5280"/>
                                  </a:lnTo>
                                  <a:lnTo>
                                    <a:pt x="2252" y="5260"/>
                                  </a:lnTo>
                                  <a:lnTo>
                                    <a:pt x="2255" y="5240"/>
                                  </a:lnTo>
                                  <a:lnTo>
                                    <a:pt x="2252" y="5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06"/>
                          <wps:cNvSpPr>
                            <a:spLocks/>
                          </wps:cNvSpPr>
                          <wps:spPr bwMode="auto">
                            <a:xfrm>
                              <a:off x="2754" y="-11935"/>
                              <a:ext cx="4226" cy="8040"/>
                            </a:xfrm>
                            <a:custGeom>
                              <a:avLst/>
                              <a:gdLst>
                                <a:gd name="T0" fmla="+- 0 5133 2754"/>
                                <a:gd name="T1" fmla="*/ T0 w 4226"/>
                                <a:gd name="T2" fmla="+- 0 -6715 -11935"/>
                                <a:gd name="T3" fmla="*/ -6715 h 8040"/>
                                <a:gd name="T4" fmla="+- 0 5126 2754"/>
                                <a:gd name="T5" fmla="*/ T4 w 4226"/>
                                <a:gd name="T6" fmla="+- 0 -6715 -11935"/>
                                <a:gd name="T7" fmla="*/ -6715 h 8040"/>
                                <a:gd name="T8" fmla="+- 0 5123 2754"/>
                                <a:gd name="T9" fmla="*/ T8 w 4226"/>
                                <a:gd name="T10" fmla="+- 0 -6695 -11935"/>
                                <a:gd name="T11" fmla="*/ -6695 h 8040"/>
                                <a:gd name="T12" fmla="+- 0 5126 2754"/>
                                <a:gd name="T13" fmla="*/ T12 w 4226"/>
                                <a:gd name="T14" fmla="+- 0 -6675 -11935"/>
                                <a:gd name="T15" fmla="*/ -6675 h 8040"/>
                                <a:gd name="T16" fmla="+- 0 5136 2754"/>
                                <a:gd name="T17" fmla="*/ T16 w 4226"/>
                                <a:gd name="T18" fmla="+- 0 -6655 -11935"/>
                                <a:gd name="T19" fmla="*/ -6655 h 8040"/>
                                <a:gd name="T20" fmla="+- 0 5152 2754"/>
                                <a:gd name="T21" fmla="*/ T20 w 4226"/>
                                <a:gd name="T22" fmla="+- 0 -6655 -11935"/>
                                <a:gd name="T23" fmla="*/ -6655 h 8040"/>
                                <a:gd name="T24" fmla="+- 0 5141 2754"/>
                                <a:gd name="T25" fmla="*/ T24 w 4226"/>
                                <a:gd name="T26" fmla="+- 0 -6675 -11935"/>
                                <a:gd name="T27" fmla="*/ -6675 h 8040"/>
                                <a:gd name="T28" fmla="+- 0 5133 2754"/>
                                <a:gd name="T29" fmla="*/ T28 w 4226"/>
                                <a:gd name="T30" fmla="+- 0 -6675 -11935"/>
                                <a:gd name="T31" fmla="*/ -6675 h 8040"/>
                                <a:gd name="T32" fmla="+- 0 5130 2754"/>
                                <a:gd name="T33" fmla="*/ T32 w 4226"/>
                                <a:gd name="T34" fmla="+- 0 -6695 -11935"/>
                                <a:gd name="T35" fmla="*/ -6695 h 8040"/>
                                <a:gd name="T36" fmla="+- 0 5133 2754"/>
                                <a:gd name="T37" fmla="*/ T36 w 4226"/>
                                <a:gd name="T38" fmla="+- 0 -6715 -11935"/>
                                <a:gd name="T39" fmla="*/ -67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379" y="5220"/>
                                  </a:moveTo>
                                  <a:lnTo>
                                    <a:pt x="2372" y="5220"/>
                                  </a:lnTo>
                                  <a:lnTo>
                                    <a:pt x="2369" y="5240"/>
                                  </a:lnTo>
                                  <a:lnTo>
                                    <a:pt x="2372" y="5260"/>
                                  </a:lnTo>
                                  <a:lnTo>
                                    <a:pt x="2382" y="5280"/>
                                  </a:lnTo>
                                  <a:lnTo>
                                    <a:pt x="2398" y="5280"/>
                                  </a:lnTo>
                                  <a:lnTo>
                                    <a:pt x="2387" y="5260"/>
                                  </a:lnTo>
                                  <a:lnTo>
                                    <a:pt x="2379" y="5260"/>
                                  </a:lnTo>
                                  <a:lnTo>
                                    <a:pt x="2376" y="5240"/>
                                  </a:lnTo>
                                  <a:lnTo>
                                    <a:pt x="2379" y="5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07"/>
                          <wps:cNvSpPr>
                            <a:spLocks/>
                          </wps:cNvSpPr>
                          <wps:spPr bwMode="auto">
                            <a:xfrm>
                              <a:off x="2754" y="-11935"/>
                              <a:ext cx="4226" cy="8040"/>
                            </a:xfrm>
                            <a:custGeom>
                              <a:avLst/>
                              <a:gdLst>
                                <a:gd name="T0" fmla="+- 0 5207 2754"/>
                                <a:gd name="T1" fmla="*/ T0 w 4226"/>
                                <a:gd name="T2" fmla="+- 0 -6715 -11935"/>
                                <a:gd name="T3" fmla="*/ -6715 h 8040"/>
                                <a:gd name="T4" fmla="+- 0 5200 2754"/>
                                <a:gd name="T5" fmla="*/ T4 w 4226"/>
                                <a:gd name="T6" fmla="+- 0 -6715 -11935"/>
                                <a:gd name="T7" fmla="*/ -6715 h 8040"/>
                                <a:gd name="T8" fmla="+- 0 5203 2754"/>
                                <a:gd name="T9" fmla="*/ T8 w 4226"/>
                                <a:gd name="T10" fmla="+- 0 -6695 -11935"/>
                                <a:gd name="T11" fmla="*/ -6695 h 8040"/>
                                <a:gd name="T12" fmla="+- 0 5200 2754"/>
                                <a:gd name="T13" fmla="*/ T12 w 4226"/>
                                <a:gd name="T14" fmla="+- 0 -6675 -11935"/>
                                <a:gd name="T15" fmla="*/ -6675 h 8040"/>
                                <a:gd name="T16" fmla="+- 0 5193 2754"/>
                                <a:gd name="T17" fmla="*/ T16 w 4226"/>
                                <a:gd name="T18" fmla="+- 0 -6675 -11935"/>
                                <a:gd name="T19" fmla="*/ -6675 h 8040"/>
                                <a:gd name="T20" fmla="+- 0 5181 2754"/>
                                <a:gd name="T21" fmla="*/ T20 w 4226"/>
                                <a:gd name="T22" fmla="+- 0 -6655 -11935"/>
                                <a:gd name="T23" fmla="*/ -6655 h 8040"/>
                                <a:gd name="T24" fmla="+- 0 5197 2754"/>
                                <a:gd name="T25" fmla="*/ T24 w 4226"/>
                                <a:gd name="T26" fmla="+- 0 -6655 -11935"/>
                                <a:gd name="T27" fmla="*/ -6655 h 8040"/>
                                <a:gd name="T28" fmla="+- 0 5207 2754"/>
                                <a:gd name="T29" fmla="*/ T28 w 4226"/>
                                <a:gd name="T30" fmla="+- 0 -6675 -11935"/>
                                <a:gd name="T31" fmla="*/ -6675 h 8040"/>
                                <a:gd name="T32" fmla="+- 0 5210 2754"/>
                                <a:gd name="T33" fmla="*/ T32 w 4226"/>
                                <a:gd name="T34" fmla="+- 0 -6695 -11935"/>
                                <a:gd name="T35" fmla="*/ -6695 h 8040"/>
                                <a:gd name="T36" fmla="+- 0 5207 2754"/>
                                <a:gd name="T37" fmla="*/ T36 w 4226"/>
                                <a:gd name="T38" fmla="+- 0 -6715 -11935"/>
                                <a:gd name="T39" fmla="*/ -67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453" y="5220"/>
                                  </a:moveTo>
                                  <a:lnTo>
                                    <a:pt x="2446" y="5220"/>
                                  </a:lnTo>
                                  <a:lnTo>
                                    <a:pt x="2449" y="5240"/>
                                  </a:lnTo>
                                  <a:lnTo>
                                    <a:pt x="2446" y="5260"/>
                                  </a:lnTo>
                                  <a:lnTo>
                                    <a:pt x="2439" y="5260"/>
                                  </a:lnTo>
                                  <a:lnTo>
                                    <a:pt x="2427" y="5280"/>
                                  </a:lnTo>
                                  <a:lnTo>
                                    <a:pt x="2443" y="5280"/>
                                  </a:lnTo>
                                  <a:lnTo>
                                    <a:pt x="2453" y="5260"/>
                                  </a:lnTo>
                                  <a:lnTo>
                                    <a:pt x="2456" y="5240"/>
                                  </a:lnTo>
                                  <a:lnTo>
                                    <a:pt x="2453" y="5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08"/>
                          <wps:cNvSpPr>
                            <a:spLocks/>
                          </wps:cNvSpPr>
                          <wps:spPr bwMode="auto">
                            <a:xfrm>
                              <a:off x="2754" y="-11935"/>
                              <a:ext cx="4226" cy="8040"/>
                            </a:xfrm>
                            <a:custGeom>
                              <a:avLst/>
                              <a:gdLst>
                                <a:gd name="T0" fmla="+- 0 2930 2754"/>
                                <a:gd name="T1" fmla="*/ T0 w 4226"/>
                                <a:gd name="T2" fmla="+- 0 -6715 -11935"/>
                                <a:gd name="T3" fmla="*/ -6715 h 8040"/>
                                <a:gd name="T4" fmla="+- 0 2923 2754"/>
                                <a:gd name="T5" fmla="*/ T4 w 4226"/>
                                <a:gd name="T6" fmla="+- 0 -6715 -11935"/>
                                <a:gd name="T7" fmla="*/ -6715 h 8040"/>
                                <a:gd name="T8" fmla="+- 0 2926 2754"/>
                                <a:gd name="T9" fmla="*/ T8 w 4226"/>
                                <a:gd name="T10" fmla="+- 0 -6695 -11935"/>
                                <a:gd name="T11" fmla="*/ -6695 h 8040"/>
                                <a:gd name="T12" fmla="+- 0 2934 2754"/>
                                <a:gd name="T13" fmla="*/ T12 w 4226"/>
                                <a:gd name="T14" fmla="+- 0 -6675 -11935"/>
                                <a:gd name="T15" fmla="*/ -6675 h 8040"/>
                                <a:gd name="T16" fmla="+- 0 2949 2754"/>
                                <a:gd name="T17" fmla="*/ T16 w 4226"/>
                                <a:gd name="T18" fmla="+- 0 -6675 -11935"/>
                                <a:gd name="T19" fmla="*/ -6675 h 8040"/>
                                <a:gd name="T20" fmla="+- 0 2939 2754"/>
                                <a:gd name="T21" fmla="*/ T20 w 4226"/>
                                <a:gd name="T22" fmla="+- 0 -6695 -11935"/>
                                <a:gd name="T23" fmla="*/ -6695 h 8040"/>
                                <a:gd name="T24" fmla="+- 0 2933 2754"/>
                                <a:gd name="T25" fmla="*/ T24 w 4226"/>
                                <a:gd name="T26" fmla="+- 0 -6695 -11935"/>
                                <a:gd name="T27" fmla="*/ -6695 h 8040"/>
                                <a:gd name="T28" fmla="+- 0 2930 2754"/>
                                <a:gd name="T29" fmla="*/ T28 w 4226"/>
                                <a:gd name="T30" fmla="+- 0 -6715 -11935"/>
                                <a:gd name="T31" fmla="*/ -67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6" y="5220"/>
                                  </a:moveTo>
                                  <a:lnTo>
                                    <a:pt x="169" y="5220"/>
                                  </a:lnTo>
                                  <a:lnTo>
                                    <a:pt x="172" y="5240"/>
                                  </a:lnTo>
                                  <a:lnTo>
                                    <a:pt x="180" y="5260"/>
                                  </a:lnTo>
                                  <a:lnTo>
                                    <a:pt x="195" y="5260"/>
                                  </a:lnTo>
                                  <a:lnTo>
                                    <a:pt x="185" y="5240"/>
                                  </a:lnTo>
                                  <a:lnTo>
                                    <a:pt x="179" y="5240"/>
                                  </a:lnTo>
                                  <a:lnTo>
                                    <a:pt x="176" y="5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09"/>
                          <wps:cNvSpPr>
                            <a:spLocks/>
                          </wps:cNvSpPr>
                          <wps:spPr bwMode="auto">
                            <a:xfrm>
                              <a:off x="2754" y="-11935"/>
                              <a:ext cx="4226" cy="8040"/>
                            </a:xfrm>
                            <a:custGeom>
                              <a:avLst/>
                              <a:gdLst>
                                <a:gd name="T0" fmla="+- 0 2997 2754"/>
                                <a:gd name="T1" fmla="*/ T0 w 4226"/>
                                <a:gd name="T2" fmla="+- 0 -6715 -11935"/>
                                <a:gd name="T3" fmla="*/ -6715 h 8040"/>
                                <a:gd name="T4" fmla="+- 0 2990 2754"/>
                                <a:gd name="T5" fmla="*/ T4 w 4226"/>
                                <a:gd name="T6" fmla="+- 0 -6715 -11935"/>
                                <a:gd name="T7" fmla="*/ -6715 h 8040"/>
                                <a:gd name="T8" fmla="+- 0 2988 2754"/>
                                <a:gd name="T9" fmla="*/ T8 w 4226"/>
                                <a:gd name="T10" fmla="+- 0 -6695 -11935"/>
                                <a:gd name="T11" fmla="*/ -6695 h 8040"/>
                                <a:gd name="T12" fmla="+- 0 2981 2754"/>
                                <a:gd name="T13" fmla="*/ T12 w 4226"/>
                                <a:gd name="T14" fmla="+- 0 -6695 -11935"/>
                                <a:gd name="T15" fmla="*/ -6695 h 8040"/>
                                <a:gd name="T16" fmla="+- 0 2972 2754"/>
                                <a:gd name="T17" fmla="*/ T16 w 4226"/>
                                <a:gd name="T18" fmla="+- 0 -6675 -11935"/>
                                <a:gd name="T19" fmla="*/ -6675 h 8040"/>
                                <a:gd name="T20" fmla="+- 0 2986 2754"/>
                                <a:gd name="T21" fmla="*/ T20 w 4226"/>
                                <a:gd name="T22" fmla="+- 0 -6675 -11935"/>
                                <a:gd name="T23" fmla="*/ -6675 h 8040"/>
                                <a:gd name="T24" fmla="+- 0 2994 2754"/>
                                <a:gd name="T25" fmla="*/ T24 w 4226"/>
                                <a:gd name="T26" fmla="+- 0 -6695 -11935"/>
                                <a:gd name="T27" fmla="*/ -6695 h 8040"/>
                                <a:gd name="T28" fmla="+- 0 2997 2754"/>
                                <a:gd name="T29" fmla="*/ T28 w 4226"/>
                                <a:gd name="T30" fmla="+- 0 -6715 -11935"/>
                                <a:gd name="T31" fmla="*/ -67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3" y="5220"/>
                                  </a:moveTo>
                                  <a:lnTo>
                                    <a:pt x="236" y="5220"/>
                                  </a:lnTo>
                                  <a:lnTo>
                                    <a:pt x="234" y="5240"/>
                                  </a:lnTo>
                                  <a:lnTo>
                                    <a:pt x="227" y="5240"/>
                                  </a:lnTo>
                                  <a:lnTo>
                                    <a:pt x="218" y="5260"/>
                                  </a:lnTo>
                                  <a:lnTo>
                                    <a:pt x="232" y="5260"/>
                                  </a:lnTo>
                                  <a:lnTo>
                                    <a:pt x="240" y="5240"/>
                                  </a:lnTo>
                                  <a:lnTo>
                                    <a:pt x="243" y="5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10"/>
                          <wps:cNvSpPr>
                            <a:spLocks/>
                          </wps:cNvSpPr>
                          <wps:spPr bwMode="auto">
                            <a:xfrm>
                              <a:off x="2754" y="-11935"/>
                              <a:ext cx="4226" cy="8040"/>
                            </a:xfrm>
                            <a:custGeom>
                              <a:avLst/>
                              <a:gdLst>
                                <a:gd name="T0" fmla="+- 0 6766 2754"/>
                                <a:gd name="T1" fmla="*/ T0 w 4226"/>
                                <a:gd name="T2" fmla="+- 0 -6715 -11935"/>
                                <a:gd name="T3" fmla="*/ -6715 h 8040"/>
                                <a:gd name="T4" fmla="+- 0 6759 2754"/>
                                <a:gd name="T5" fmla="*/ T4 w 4226"/>
                                <a:gd name="T6" fmla="+- 0 -6715 -11935"/>
                                <a:gd name="T7" fmla="*/ -6715 h 8040"/>
                                <a:gd name="T8" fmla="+- 0 6759 2754"/>
                                <a:gd name="T9" fmla="*/ T8 w 4226"/>
                                <a:gd name="T10" fmla="+- 0 -6695 -11935"/>
                                <a:gd name="T11" fmla="*/ -6695 h 8040"/>
                                <a:gd name="T12" fmla="+- 0 6766 2754"/>
                                <a:gd name="T13" fmla="*/ T12 w 4226"/>
                                <a:gd name="T14" fmla="+- 0 -6695 -11935"/>
                                <a:gd name="T15" fmla="*/ -6695 h 8040"/>
                                <a:gd name="T16" fmla="+- 0 6766 2754"/>
                                <a:gd name="T17" fmla="*/ T16 w 4226"/>
                                <a:gd name="T18" fmla="+- 0 -6715 -11935"/>
                                <a:gd name="T19" fmla="*/ -6715 h 8040"/>
                              </a:gdLst>
                              <a:ahLst/>
                              <a:cxnLst>
                                <a:cxn ang="0">
                                  <a:pos x="T1" y="T3"/>
                                </a:cxn>
                                <a:cxn ang="0">
                                  <a:pos x="T5" y="T7"/>
                                </a:cxn>
                                <a:cxn ang="0">
                                  <a:pos x="T9" y="T11"/>
                                </a:cxn>
                                <a:cxn ang="0">
                                  <a:pos x="T13" y="T15"/>
                                </a:cxn>
                                <a:cxn ang="0">
                                  <a:pos x="T17" y="T19"/>
                                </a:cxn>
                              </a:cxnLst>
                              <a:rect l="0" t="0" r="r" b="b"/>
                              <a:pathLst>
                                <a:path w="4226" h="8040">
                                  <a:moveTo>
                                    <a:pt x="4012" y="5220"/>
                                  </a:moveTo>
                                  <a:lnTo>
                                    <a:pt x="4005" y="5220"/>
                                  </a:lnTo>
                                  <a:lnTo>
                                    <a:pt x="4005" y="5240"/>
                                  </a:lnTo>
                                  <a:lnTo>
                                    <a:pt x="4012" y="5240"/>
                                  </a:lnTo>
                                  <a:lnTo>
                                    <a:pt x="4012" y="5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11"/>
                          <wps:cNvSpPr>
                            <a:spLocks/>
                          </wps:cNvSpPr>
                          <wps:spPr bwMode="auto">
                            <a:xfrm>
                              <a:off x="2754" y="-11935"/>
                              <a:ext cx="4226" cy="8040"/>
                            </a:xfrm>
                            <a:custGeom>
                              <a:avLst/>
                              <a:gdLst>
                                <a:gd name="T0" fmla="+- 0 6793 2754"/>
                                <a:gd name="T1" fmla="*/ T0 w 4226"/>
                                <a:gd name="T2" fmla="+- 0 -6715 -11935"/>
                                <a:gd name="T3" fmla="*/ -6715 h 8040"/>
                                <a:gd name="T4" fmla="+- 0 6786 2754"/>
                                <a:gd name="T5" fmla="*/ T4 w 4226"/>
                                <a:gd name="T6" fmla="+- 0 -6715 -11935"/>
                                <a:gd name="T7" fmla="*/ -6715 h 8040"/>
                                <a:gd name="T8" fmla="+- 0 6786 2754"/>
                                <a:gd name="T9" fmla="*/ T8 w 4226"/>
                                <a:gd name="T10" fmla="+- 0 -6695 -11935"/>
                                <a:gd name="T11" fmla="*/ -6695 h 8040"/>
                                <a:gd name="T12" fmla="+- 0 6793 2754"/>
                                <a:gd name="T13" fmla="*/ T12 w 4226"/>
                                <a:gd name="T14" fmla="+- 0 -6695 -11935"/>
                                <a:gd name="T15" fmla="*/ -6695 h 8040"/>
                                <a:gd name="T16" fmla="+- 0 6793 2754"/>
                                <a:gd name="T17" fmla="*/ T16 w 4226"/>
                                <a:gd name="T18" fmla="+- 0 -6715 -11935"/>
                                <a:gd name="T19" fmla="*/ -6715 h 8040"/>
                              </a:gdLst>
                              <a:ahLst/>
                              <a:cxnLst>
                                <a:cxn ang="0">
                                  <a:pos x="T1" y="T3"/>
                                </a:cxn>
                                <a:cxn ang="0">
                                  <a:pos x="T5" y="T7"/>
                                </a:cxn>
                                <a:cxn ang="0">
                                  <a:pos x="T9" y="T11"/>
                                </a:cxn>
                                <a:cxn ang="0">
                                  <a:pos x="T13" y="T15"/>
                                </a:cxn>
                                <a:cxn ang="0">
                                  <a:pos x="T17" y="T19"/>
                                </a:cxn>
                              </a:cxnLst>
                              <a:rect l="0" t="0" r="r" b="b"/>
                              <a:pathLst>
                                <a:path w="4226" h="8040">
                                  <a:moveTo>
                                    <a:pt x="4039" y="5220"/>
                                  </a:moveTo>
                                  <a:lnTo>
                                    <a:pt x="4032" y="5220"/>
                                  </a:lnTo>
                                  <a:lnTo>
                                    <a:pt x="4032" y="5240"/>
                                  </a:lnTo>
                                  <a:lnTo>
                                    <a:pt x="4039" y="5240"/>
                                  </a:lnTo>
                                  <a:lnTo>
                                    <a:pt x="4039" y="5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12"/>
                          <wps:cNvSpPr>
                            <a:spLocks/>
                          </wps:cNvSpPr>
                          <wps:spPr bwMode="auto">
                            <a:xfrm>
                              <a:off x="2754" y="-11935"/>
                              <a:ext cx="4226" cy="8040"/>
                            </a:xfrm>
                            <a:custGeom>
                              <a:avLst/>
                              <a:gdLst>
                                <a:gd name="T0" fmla="+- 0 2939 2754"/>
                                <a:gd name="T1" fmla="*/ T0 w 4226"/>
                                <a:gd name="T2" fmla="+- 0 -6735 -11935"/>
                                <a:gd name="T3" fmla="*/ -6735 h 8040"/>
                                <a:gd name="T4" fmla="+- 0 2934 2754"/>
                                <a:gd name="T5" fmla="*/ T4 w 4226"/>
                                <a:gd name="T6" fmla="+- 0 -6735 -11935"/>
                                <a:gd name="T7" fmla="*/ -6735 h 8040"/>
                                <a:gd name="T8" fmla="+- 0 2926 2754"/>
                                <a:gd name="T9" fmla="*/ T8 w 4226"/>
                                <a:gd name="T10" fmla="+- 0 -6715 -11935"/>
                                <a:gd name="T11" fmla="*/ -6715 h 8040"/>
                                <a:gd name="T12" fmla="+- 0 2933 2754"/>
                                <a:gd name="T13" fmla="*/ T12 w 4226"/>
                                <a:gd name="T14" fmla="+- 0 -6715 -11935"/>
                                <a:gd name="T15" fmla="*/ -6715 h 8040"/>
                                <a:gd name="T16" fmla="+- 0 2939 2754"/>
                                <a:gd name="T17" fmla="*/ T16 w 4226"/>
                                <a:gd name="T18" fmla="+- 0 -6735 -11935"/>
                                <a:gd name="T19" fmla="*/ -6735 h 8040"/>
                              </a:gdLst>
                              <a:ahLst/>
                              <a:cxnLst>
                                <a:cxn ang="0">
                                  <a:pos x="T1" y="T3"/>
                                </a:cxn>
                                <a:cxn ang="0">
                                  <a:pos x="T5" y="T7"/>
                                </a:cxn>
                                <a:cxn ang="0">
                                  <a:pos x="T9" y="T11"/>
                                </a:cxn>
                                <a:cxn ang="0">
                                  <a:pos x="T13" y="T15"/>
                                </a:cxn>
                                <a:cxn ang="0">
                                  <a:pos x="T17" y="T19"/>
                                </a:cxn>
                              </a:cxnLst>
                              <a:rect l="0" t="0" r="r" b="b"/>
                              <a:pathLst>
                                <a:path w="4226" h="8040">
                                  <a:moveTo>
                                    <a:pt x="185" y="5200"/>
                                  </a:moveTo>
                                  <a:lnTo>
                                    <a:pt x="180" y="5200"/>
                                  </a:lnTo>
                                  <a:lnTo>
                                    <a:pt x="172" y="5220"/>
                                  </a:lnTo>
                                  <a:lnTo>
                                    <a:pt x="179" y="5220"/>
                                  </a:lnTo>
                                  <a:lnTo>
                                    <a:pt x="185" y="5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13"/>
                          <wps:cNvSpPr>
                            <a:spLocks/>
                          </wps:cNvSpPr>
                          <wps:spPr bwMode="auto">
                            <a:xfrm>
                              <a:off x="2754" y="-11935"/>
                              <a:ext cx="4226" cy="8040"/>
                            </a:xfrm>
                            <a:custGeom>
                              <a:avLst/>
                              <a:gdLst>
                                <a:gd name="T0" fmla="+- 0 2986 2754"/>
                                <a:gd name="T1" fmla="*/ T0 w 4226"/>
                                <a:gd name="T2" fmla="+- 0 -6735 -11935"/>
                                <a:gd name="T3" fmla="*/ -6735 h 8040"/>
                                <a:gd name="T4" fmla="+- 0 2981 2754"/>
                                <a:gd name="T5" fmla="*/ T4 w 4226"/>
                                <a:gd name="T6" fmla="+- 0 -6735 -11935"/>
                                <a:gd name="T7" fmla="*/ -6735 h 8040"/>
                                <a:gd name="T8" fmla="+- 0 2988 2754"/>
                                <a:gd name="T9" fmla="*/ T8 w 4226"/>
                                <a:gd name="T10" fmla="+- 0 -6715 -11935"/>
                                <a:gd name="T11" fmla="*/ -6715 h 8040"/>
                                <a:gd name="T12" fmla="+- 0 2994 2754"/>
                                <a:gd name="T13" fmla="*/ T12 w 4226"/>
                                <a:gd name="T14" fmla="+- 0 -6715 -11935"/>
                                <a:gd name="T15" fmla="*/ -6715 h 8040"/>
                                <a:gd name="T16" fmla="+- 0 2986 2754"/>
                                <a:gd name="T17" fmla="*/ T16 w 4226"/>
                                <a:gd name="T18" fmla="+- 0 -6735 -11935"/>
                                <a:gd name="T19" fmla="*/ -6735 h 8040"/>
                              </a:gdLst>
                              <a:ahLst/>
                              <a:cxnLst>
                                <a:cxn ang="0">
                                  <a:pos x="T1" y="T3"/>
                                </a:cxn>
                                <a:cxn ang="0">
                                  <a:pos x="T5" y="T7"/>
                                </a:cxn>
                                <a:cxn ang="0">
                                  <a:pos x="T9" y="T11"/>
                                </a:cxn>
                                <a:cxn ang="0">
                                  <a:pos x="T13" y="T15"/>
                                </a:cxn>
                                <a:cxn ang="0">
                                  <a:pos x="T17" y="T19"/>
                                </a:cxn>
                              </a:cxnLst>
                              <a:rect l="0" t="0" r="r" b="b"/>
                              <a:pathLst>
                                <a:path w="4226" h="8040">
                                  <a:moveTo>
                                    <a:pt x="232" y="5200"/>
                                  </a:moveTo>
                                  <a:lnTo>
                                    <a:pt x="227" y="5200"/>
                                  </a:lnTo>
                                  <a:lnTo>
                                    <a:pt x="234" y="5220"/>
                                  </a:lnTo>
                                  <a:lnTo>
                                    <a:pt x="240" y="5220"/>
                                  </a:lnTo>
                                  <a:lnTo>
                                    <a:pt x="232" y="5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14"/>
                          <wps:cNvSpPr>
                            <a:spLocks/>
                          </wps:cNvSpPr>
                          <wps:spPr bwMode="auto">
                            <a:xfrm>
                              <a:off x="2754" y="-11935"/>
                              <a:ext cx="4226" cy="8040"/>
                            </a:xfrm>
                            <a:custGeom>
                              <a:avLst/>
                              <a:gdLst>
                                <a:gd name="T0" fmla="+- 0 4750 2754"/>
                                <a:gd name="T1" fmla="*/ T0 w 4226"/>
                                <a:gd name="T2" fmla="+- 0 -6735 -11935"/>
                                <a:gd name="T3" fmla="*/ -6735 h 8040"/>
                                <a:gd name="T4" fmla="+- 0 4747 2754"/>
                                <a:gd name="T5" fmla="*/ T4 w 4226"/>
                                <a:gd name="T6" fmla="+- 0 -6735 -11935"/>
                                <a:gd name="T7" fmla="*/ -6735 h 8040"/>
                                <a:gd name="T8" fmla="+- 0 4733 2754"/>
                                <a:gd name="T9" fmla="*/ T8 w 4226"/>
                                <a:gd name="T10" fmla="+- 0 -6715 -11935"/>
                                <a:gd name="T11" fmla="*/ -6715 h 8040"/>
                                <a:gd name="T12" fmla="+- 0 4738 2754"/>
                                <a:gd name="T13" fmla="*/ T12 w 4226"/>
                                <a:gd name="T14" fmla="+- 0 -6715 -11935"/>
                                <a:gd name="T15" fmla="*/ -6715 h 8040"/>
                                <a:gd name="T16" fmla="+- 0 4750 2754"/>
                                <a:gd name="T17" fmla="*/ T16 w 4226"/>
                                <a:gd name="T18" fmla="+- 0 -6735 -11935"/>
                                <a:gd name="T19" fmla="*/ -6735 h 8040"/>
                              </a:gdLst>
                              <a:ahLst/>
                              <a:cxnLst>
                                <a:cxn ang="0">
                                  <a:pos x="T1" y="T3"/>
                                </a:cxn>
                                <a:cxn ang="0">
                                  <a:pos x="T5" y="T7"/>
                                </a:cxn>
                                <a:cxn ang="0">
                                  <a:pos x="T9" y="T11"/>
                                </a:cxn>
                                <a:cxn ang="0">
                                  <a:pos x="T13" y="T15"/>
                                </a:cxn>
                                <a:cxn ang="0">
                                  <a:pos x="T17" y="T19"/>
                                </a:cxn>
                              </a:cxnLst>
                              <a:rect l="0" t="0" r="r" b="b"/>
                              <a:pathLst>
                                <a:path w="4226" h="8040">
                                  <a:moveTo>
                                    <a:pt x="1996" y="5200"/>
                                  </a:moveTo>
                                  <a:lnTo>
                                    <a:pt x="1993" y="5200"/>
                                  </a:lnTo>
                                  <a:lnTo>
                                    <a:pt x="1979" y="5220"/>
                                  </a:lnTo>
                                  <a:lnTo>
                                    <a:pt x="1984" y="5220"/>
                                  </a:lnTo>
                                  <a:lnTo>
                                    <a:pt x="1996" y="5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15"/>
                          <wps:cNvSpPr>
                            <a:spLocks/>
                          </wps:cNvSpPr>
                          <wps:spPr bwMode="auto">
                            <a:xfrm>
                              <a:off x="2754" y="-11935"/>
                              <a:ext cx="4226" cy="8040"/>
                            </a:xfrm>
                            <a:custGeom>
                              <a:avLst/>
                              <a:gdLst>
                                <a:gd name="T0" fmla="+- 0 4781 2754"/>
                                <a:gd name="T1" fmla="*/ T0 w 4226"/>
                                <a:gd name="T2" fmla="+- 0 -6735 -11935"/>
                                <a:gd name="T3" fmla="*/ -6735 h 8040"/>
                                <a:gd name="T4" fmla="+- 0 4778 2754"/>
                                <a:gd name="T5" fmla="*/ T4 w 4226"/>
                                <a:gd name="T6" fmla="+- 0 -6735 -11935"/>
                                <a:gd name="T7" fmla="*/ -6735 h 8040"/>
                                <a:gd name="T8" fmla="+- 0 4790 2754"/>
                                <a:gd name="T9" fmla="*/ T8 w 4226"/>
                                <a:gd name="T10" fmla="+- 0 -6715 -11935"/>
                                <a:gd name="T11" fmla="*/ -6715 h 8040"/>
                                <a:gd name="T12" fmla="+- 0 4795 2754"/>
                                <a:gd name="T13" fmla="*/ T12 w 4226"/>
                                <a:gd name="T14" fmla="+- 0 -6715 -11935"/>
                                <a:gd name="T15" fmla="*/ -6715 h 8040"/>
                                <a:gd name="T16" fmla="+- 0 4781 2754"/>
                                <a:gd name="T17" fmla="*/ T16 w 4226"/>
                                <a:gd name="T18" fmla="+- 0 -6735 -11935"/>
                                <a:gd name="T19" fmla="*/ -6735 h 8040"/>
                              </a:gdLst>
                              <a:ahLst/>
                              <a:cxnLst>
                                <a:cxn ang="0">
                                  <a:pos x="T1" y="T3"/>
                                </a:cxn>
                                <a:cxn ang="0">
                                  <a:pos x="T5" y="T7"/>
                                </a:cxn>
                                <a:cxn ang="0">
                                  <a:pos x="T9" y="T11"/>
                                </a:cxn>
                                <a:cxn ang="0">
                                  <a:pos x="T13" y="T15"/>
                                </a:cxn>
                                <a:cxn ang="0">
                                  <a:pos x="T17" y="T19"/>
                                </a:cxn>
                              </a:cxnLst>
                              <a:rect l="0" t="0" r="r" b="b"/>
                              <a:pathLst>
                                <a:path w="4226" h="8040">
                                  <a:moveTo>
                                    <a:pt x="2027" y="5200"/>
                                  </a:moveTo>
                                  <a:lnTo>
                                    <a:pt x="2024" y="5200"/>
                                  </a:lnTo>
                                  <a:lnTo>
                                    <a:pt x="2036" y="5220"/>
                                  </a:lnTo>
                                  <a:lnTo>
                                    <a:pt x="2041" y="5220"/>
                                  </a:lnTo>
                                  <a:lnTo>
                                    <a:pt x="2027" y="5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16"/>
                          <wps:cNvSpPr>
                            <a:spLocks/>
                          </wps:cNvSpPr>
                          <wps:spPr bwMode="auto">
                            <a:xfrm>
                              <a:off x="2754" y="-11935"/>
                              <a:ext cx="4226" cy="8040"/>
                            </a:xfrm>
                            <a:custGeom>
                              <a:avLst/>
                              <a:gdLst>
                                <a:gd name="T0" fmla="+- 0 4951 2754"/>
                                <a:gd name="T1" fmla="*/ T0 w 4226"/>
                                <a:gd name="T2" fmla="+- 0 -6735 -11935"/>
                                <a:gd name="T3" fmla="*/ -6735 h 8040"/>
                                <a:gd name="T4" fmla="+- 0 4948 2754"/>
                                <a:gd name="T5" fmla="*/ T4 w 4226"/>
                                <a:gd name="T6" fmla="+- 0 -6735 -11935"/>
                                <a:gd name="T7" fmla="*/ -6735 h 8040"/>
                                <a:gd name="T8" fmla="+- 0 4934 2754"/>
                                <a:gd name="T9" fmla="*/ T8 w 4226"/>
                                <a:gd name="T10" fmla="+- 0 -6715 -11935"/>
                                <a:gd name="T11" fmla="*/ -6715 h 8040"/>
                                <a:gd name="T12" fmla="+- 0 4939 2754"/>
                                <a:gd name="T13" fmla="*/ T12 w 4226"/>
                                <a:gd name="T14" fmla="+- 0 -6715 -11935"/>
                                <a:gd name="T15" fmla="*/ -6715 h 8040"/>
                                <a:gd name="T16" fmla="+- 0 4951 2754"/>
                                <a:gd name="T17" fmla="*/ T16 w 4226"/>
                                <a:gd name="T18" fmla="+- 0 -6735 -11935"/>
                                <a:gd name="T19" fmla="*/ -6735 h 8040"/>
                              </a:gdLst>
                              <a:ahLst/>
                              <a:cxnLst>
                                <a:cxn ang="0">
                                  <a:pos x="T1" y="T3"/>
                                </a:cxn>
                                <a:cxn ang="0">
                                  <a:pos x="T5" y="T7"/>
                                </a:cxn>
                                <a:cxn ang="0">
                                  <a:pos x="T9" y="T11"/>
                                </a:cxn>
                                <a:cxn ang="0">
                                  <a:pos x="T13" y="T15"/>
                                </a:cxn>
                                <a:cxn ang="0">
                                  <a:pos x="T17" y="T19"/>
                                </a:cxn>
                              </a:cxnLst>
                              <a:rect l="0" t="0" r="r" b="b"/>
                              <a:pathLst>
                                <a:path w="4226" h="8040">
                                  <a:moveTo>
                                    <a:pt x="2197" y="5200"/>
                                  </a:moveTo>
                                  <a:lnTo>
                                    <a:pt x="2194" y="5200"/>
                                  </a:lnTo>
                                  <a:lnTo>
                                    <a:pt x="2180" y="5220"/>
                                  </a:lnTo>
                                  <a:lnTo>
                                    <a:pt x="2185" y="5220"/>
                                  </a:lnTo>
                                  <a:lnTo>
                                    <a:pt x="2197" y="5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17"/>
                          <wps:cNvSpPr>
                            <a:spLocks/>
                          </wps:cNvSpPr>
                          <wps:spPr bwMode="auto">
                            <a:xfrm>
                              <a:off x="2754" y="-11935"/>
                              <a:ext cx="4226" cy="8040"/>
                            </a:xfrm>
                            <a:custGeom>
                              <a:avLst/>
                              <a:gdLst>
                                <a:gd name="T0" fmla="+- 0 4982 2754"/>
                                <a:gd name="T1" fmla="*/ T0 w 4226"/>
                                <a:gd name="T2" fmla="+- 0 -6735 -11935"/>
                                <a:gd name="T3" fmla="*/ -6735 h 8040"/>
                                <a:gd name="T4" fmla="+- 0 4980 2754"/>
                                <a:gd name="T5" fmla="*/ T4 w 4226"/>
                                <a:gd name="T6" fmla="+- 0 -6735 -11935"/>
                                <a:gd name="T7" fmla="*/ -6735 h 8040"/>
                                <a:gd name="T8" fmla="+- 0 4991 2754"/>
                                <a:gd name="T9" fmla="*/ T8 w 4226"/>
                                <a:gd name="T10" fmla="+- 0 -6715 -11935"/>
                                <a:gd name="T11" fmla="*/ -6715 h 8040"/>
                                <a:gd name="T12" fmla="+- 0 4996 2754"/>
                                <a:gd name="T13" fmla="*/ T12 w 4226"/>
                                <a:gd name="T14" fmla="+- 0 -6715 -11935"/>
                                <a:gd name="T15" fmla="*/ -6715 h 8040"/>
                                <a:gd name="T16" fmla="+- 0 4982 2754"/>
                                <a:gd name="T17" fmla="*/ T16 w 4226"/>
                                <a:gd name="T18" fmla="+- 0 -6735 -11935"/>
                                <a:gd name="T19" fmla="*/ -6735 h 8040"/>
                              </a:gdLst>
                              <a:ahLst/>
                              <a:cxnLst>
                                <a:cxn ang="0">
                                  <a:pos x="T1" y="T3"/>
                                </a:cxn>
                                <a:cxn ang="0">
                                  <a:pos x="T5" y="T7"/>
                                </a:cxn>
                                <a:cxn ang="0">
                                  <a:pos x="T9" y="T11"/>
                                </a:cxn>
                                <a:cxn ang="0">
                                  <a:pos x="T13" y="T15"/>
                                </a:cxn>
                                <a:cxn ang="0">
                                  <a:pos x="T17" y="T19"/>
                                </a:cxn>
                              </a:cxnLst>
                              <a:rect l="0" t="0" r="r" b="b"/>
                              <a:pathLst>
                                <a:path w="4226" h="8040">
                                  <a:moveTo>
                                    <a:pt x="2228" y="5200"/>
                                  </a:moveTo>
                                  <a:lnTo>
                                    <a:pt x="2226" y="5200"/>
                                  </a:lnTo>
                                  <a:lnTo>
                                    <a:pt x="2237" y="5220"/>
                                  </a:lnTo>
                                  <a:lnTo>
                                    <a:pt x="2242" y="5220"/>
                                  </a:lnTo>
                                  <a:lnTo>
                                    <a:pt x="2228" y="5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18"/>
                          <wps:cNvSpPr>
                            <a:spLocks/>
                          </wps:cNvSpPr>
                          <wps:spPr bwMode="auto">
                            <a:xfrm>
                              <a:off x="2754" y="-11935"/>
                              <a:ext cx="4226" cy="8040"/>
                            </a:xfrm>
                            <a:custGeom>
                              <a:avLst/>
                              <a:gdLst>
                                <a:gd name="T0" fmla="+- 0 5152 2754"/>
                                <a:gd name="T1" fmla="*/ T0 w 4226"/>
                                <a:gd name="T2" fmla="+- 0 -6735 -11935"/>
                                <a:gd name="T3" fmla="*/ -6735 h 8040"/>
                                <a:gd name="T4" fmla="+- 0 5150 2754"/>
                                <a:gd name="T5" fmla="*/ T4 w 4226"/>
                                <a:gd name="T6" fmla="+- 0 -6735 -11935"/>
                                <a:gd name="T7" fmla="*/ -6735 h 8040"/>
                                <a:gd name="T8" fmla="+- 0 5136 2754"/>
                                <a:gd name="T9" fmla="*/ T8 w 4226"/>
                                <a:gd name="T10" fmla="+- 0 -6715 -11935"/>
                                <a:gd name="T11" fmla="*/ -6715 h 8040"/>
                                <a:gd name="T12" fmla="+- 0 5141 2754"/>
                                <a:gd name="T13" fmla="*/ T12 w 4226"/>
                                <a:gd name="T14" fmla="+- 0 -6715 -11935"/>
                                <a:gd name="T15" fmla="*/ -6715 h 8040"/>
                                <a:gd name="T16" fmla="+- 0 5152 2754"/>
                                <a:gd name="T17" fmla="*/ T16 w 4226"/>
                                <a:gd name="T18" fmla="+- 0 -6735 -11935"/>
                                <a:gd name="T19" fmla="*/ -6735 h 8040"/>
                              </a:gdLst>
                              <a:ahLst/>
                              <a:cxnLst>
                                <a:cxn ang="0">
                                  <a:pos x="T1" y="T3"/>
                                </a:cxn>
                                <a:cxn ang="0">
                                  <a:pos x="T5" y="T7"/>
                                </a:cxn>
                                <a:cxn ang="0">
                                  <a:pos x="T9" y="T11"/>
                                </a:cxn>
                                <a:cxn ang="0">
                                  <a:pos x="T13" y="T15"/>
                                </a:cxn>
                                <a:cxn ang="0">
                                  <a:pos x="T17" y="T19"/>
                                </a:cxn>
                              </a:cxnLst>
                              <a:rect l="0" t="0" r="r" b="b"/>
                              <a:pathLst>
                                <a:path w="4226" h="8040">
                                  <a:moveTo>
                                    <a:pt x="2398" y="5200"/>
                                  </a:moveTo>
                                  <a:lnTo>
                                    <a:pt x="2396" y="5200"/>
                                  </a:lnTo>
                                  <a:lnTo>
                                    <a:pt x="2382" y="5220"/>
                                  </a:lnTo>
                                  <a:lnTo>
                                    <a:pt x="2387" y="5220"/>
                                  </a:lnTo>
                                  <a:lnTo>
                                    <a:pt x="2398" y="5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19"/>
                          <wps:cNvSpPr>
                            <a:spLocks/>
                          </wps:cNvSpPr>
                          <wps:spPr bwMode="auto">
                            <a:xfrm>
                              <a:off x="2754" y="-11935"/>
                              <a:ext cx="4226" cy="8040"/>
                            </a:xfrm>
                            <a:custGeom>
                              <a:avLst/>
                              <a:gdLst>
                                <a:gd name="T0" fmla="+- 0 5184 2754"/>
                                <a:gd name="T1" fmla="*/ T0 w 4226"/>
                                <a:gd name="T2" fmla="+- 0 -6735 -11935"/>
                                <a:gd name="T3" fmla="*/ -6735 h 8040"/>
                                <a:gd name="T4" fmla="+- 0 5181 2754"/>
                                <a:gd name="T5" fmla="*/ T4 w 4226"/>
                                <a:gd name="T6" fmla="+- 0 -6735 -11935"/>
                                <a:gd name="T7" fmla="*/ -6735 h 8040"/>
                                <a:gd name="T8" fmla="+- 0 5193 2754"/>
                                <a:gd name="T9" fmla="*/ T8 w 4226"/>
                                <a:gd name="T10" fmla="+- 0 -6715 -11935"/>
                                <a:gd name="T11" fmla="*/ -6715 h 8040"/>
                                <a:gd name="T12" fmla="+- 0 5197 2754"/>
                                <a:gd name="T13" fmla="*/ T12 w 4226"/>
                                <a:gd name="T14" fmla="+- 0 -6715 -11935"/>
                                <a:gd name="T15" fmla="*/ -6715 h 8040"/>
                                <a:gd name="T16" fmla="+- 0 5184 2754"/>
                                <a:gd name="T17" fmla="*/ T16 w 4226"/>
                                <a:gd name="T18" fmla="+- 0 -6735 -11935"/>
                                <a:gd name="T19" fmla="*/ -6735 h 8040"/>
                              </a:gdLst>
                              <a:ahLst/>
                              <a:cxnLst>
                                <a:cxn ang="0">
                                  <a:pos x="T1" y="T3"/>
                                </a:cxn>
                                <a:cxn ang="0">
                                  <a:pos x="T5" y="T7"/>
                                </a:cxn>
                                <a:cxn ang="0">
                                  <a:pos x="T9" y="T11"/>
                                </a:cxn>
                                <a:cxn ang="0">
                                  <a:pos x="T13" y="T15"/>
                                </a:cxn>
                                <a:cxn ang="0">
                                  <a:pos x="T17" y="T19"/>
                                </a:cxn>
                              </a:cxnLst>
                              <a:rect l="0" t="0" r="r" b="b"/>
                              <a:pathLst>
                                <a:path w="4226" h="8040">
                                  <a:moveTo>
                                    <a:pt x="2430" y="5200"/>
                                  </a:moveTo>
                                  <a:lnTo>
                                    <a:pt x="2427" y="5200"/>
                                  </a:lnTo>
                                  <a:lnTo>
                                    <a:pt x="2439" y="5220"/>
                                  </a:lnTo>
                                  <a:lnTo>
                                    <a:pt x="2443" y="5220"/>
                                  </a:lnTo>
                                  <a:lnTo>
                                    <a:pt x="2430" y="5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20"/>
                          <wps:cNvSpPr>
                            <a:spLocks/>
                          </wps:cNvSpPr>
                          <wps:spPr bwMode="auto">
                            <a:xfrm>
                              <a:off x="2754" y="-11935"/>
                              <a:ext cx="4226" cy="8040"/>
                            </a:xfrm>
                            <a:custGeom>
                              <a:avLst/>
                              <a:gdLst>
                                <a:gd name="T0" fmla="+- 0 6491 2754"/>
                                <a:gd name="T1" fmla="*/ T0 w 4226"/>
                                <a:gd name="T2" fmla="+- 0 -6775 -11935"/>
                                <a:gd name="T3" fmla="*/ -6775 h 8040"/>
                                <a:gd name="T4" fmla="+- 0 6484 2754"/>
                                <a:gd name="T5" fmla="*/ T4 w 4226"/>
                                <a:gd name="T6" fmla="+- 0 -6775 -11935"/>
                                <a:gd name="T7" fmla="*/ -6775 h 8040"/>
                                <a:gd name="T8" fmla="+- 0 6484 2754"/>
                                <a:gd name="T9" fmla="*/ T8 w 4226"/>
                                <a:gd name="T10" fmla="+- 0 -6755 -11935"/>
                                <a:gd name="T11" fmla="*/ -6755 h 8040"/>
                                <a:gd name="T12" fmla="+- 0 6491 2754"/>
                                <a:gd name="T13" fmla="*/ T12 w 4226"/>
                                <a:gd name="T14" fmla="+- 0 -6755 -11935"/>
                                <a:gd name="T15" fmla="*/ -6755 h 8040"/>
                                <a:gd name="T16" fmla="+- 0 6491 2754"/>
                                <a:gd name="T17" fmla="*/ T16 w 4226"/>
                                <a:gd name="T18" fmla="+- 0 -6775 -11935"/>
                                <a:gd name="T19" fmla="*/ -6775 h 8040"/>
                              </a:gdLst>
                              <a:ahLst/>
                              <a:cxnLst>
                                <a:cxn ang="0">
                                  <a:pos x="T1" y="T3"/>
                                </a:cxn>
                                <a:cxn ang="0">
                                  <a:pos x="T5" y="T7"/>
                                </a:cxn>
                                <a:cxn ang="0">
                                  <a:pos x="T9" y="T11"/>
                                </a:cxn>
                                <a:cxn ang="0">
                                  <a:pos x="T13" y="T15"/>
                                </a:cxn>
                                <a:cxn ang="0">
                                  <a:pos x="T17" y="T19"/>
                                </a:cxn>
                              </a:cxnLst>
                              <a:rect l="0" t="0" r="r" b="b"/>
                              <a:pathLst>
                                <a:path w="4226" h="8040">
                                  <a:moveTo>
                                    <a:pt x="3737" y="5160"/>
                                  </a:moveTo>
                                  <a:lnTo>
                                    <a:pt x="3730" y="5160"/>
                                  </a:lnTo>
                                  <a:lnTo>
                                    <a:pt x="3730" y="5180"/>
                                  </a:lnTo>
                                  <a:lnTo>
                                    <a:pt x="3737" y="5180"/>
                                  </a:lnTo>
                                  <a:lnTo>
                                    <a:pt x="3737" y="51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21"/>
                          <wps:cNvSpPr>
                            <a:spLocks/>
                          </wps:cNvSpPr>
                          <wps:spPr bwMode="auto">
                            <a:xfrm>
                              <a:off x="2754" y="-11935"/>
                              <a:ext cx="4226" cy="8040"/>
                            </a:xfrm>
                            <a:custGeom>
                              <a:avLst/>
                              <a:gdLst>
                                <a:gd name="T0" fmla="+- 0 6518 2754"/>
                                <a:gd name="T1" fmla="*/ T0 w 4226"/>
                                <a:gd name="T2" fmla="+- 0 -6775 -11935"/>
                                <a:gd name="T3" fmla="*/ -6775 h 8040"/>
                                <a:gd name="T4" fmla="+- 0 6511 2754"/>
                                <a:gd name="T5" fmla="*/ T4 w 4226"/>
                                <a:gd name="T6" fmla="+- 0 -6775 -11935"/>
                                <a:gd name="T7" fmla="*/ -6775 h 8040"/>
                                <a:gd name="T8" fmla="+- 0 6511 2754"/>
                                <a:gd name="T9" fmla="*/ T8 w 4226"/>
                                <a:gd name="T10" fmla="+- 0 -6755 -11935"/>
                                <a:gd name="T11" fmla="*/ -6755 h 8040"/>
                                <a:gd name="T12" fmla="+- 0 6518 2754"/>
                                <a:gd name="T13" fmla="*/ T12 w 4226"/>
                                <a:gd name="T14" fmla="+- 0 -6755 -11935"/>
                                <a:gd name="T15" fmla="*/ -6755 h 8040"/>
                                <a:gd name="T16" fmla="+- 0 6518 2754"/>
                                <a:gd name="T17" fmla="*/ T16 w 4226"/>
                                <a:gd name="T18" fmla="+- 0 -6775 -11935"/>
                                <a:gd name="T19" fmla="*/ -6775 h 8040"/>
                              </a:gdLst>
                              <a:ahLst/>
                              <a:cxnLst>
                                <a:cxn ang="0">
                                  <a:pos x="T1" y="T3"/>
                                </a:cxn>
                                <a:cxn ang="0">
                                  <a:pos x="T5" y="T7"/>
                                </a:cxn>
                                <a:cxn ang="0">
                                  <a:pos x="T9" y="T11"/>
                                </a:cxn>
                                <a:cxn ang="0">
                                  <a:pos x="T13" y="T15"/>
                                </a:cxn>
                                <a:cxn ang="0">
                                  <a:pos x="T17" y="T19"/>
                                </a:cxn>
                              </a:cxnLst>
                              <a:rect l="0" t="0" r="r" b="b"/>
                              <a:pathLst>
                                <a:path w="4226" h="8040">
                                  <a:moveTo>
                                    <a:pt x="3764" y="5160"/>
                                  </a:moveTo>
                                  <a:lnTo>
                                    <a:pt x="3757" y="5160"/>
                                  </a:lnTo>
                                  <a:lnTo>
                                    <a:pt x="3757" y="5180"/>
                                  </a:lnTo>
                                  <a:lnTo>
                                    <a:pt x="3764" y="5180"/>
                                  </a:lnTo>
                                  <a:lnTo>
                                    <a:pt x="3764" y="51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322"/>
                          <wps:cNvSpPr>
                            <a:spLocks/>
                          </wps:cNvSpPr>
                          <wps:spPr bwMode="auto">
                            <a:xfrm>
                              <a:off x="2754" y="-11935"/>
                              <a:ext cx="4226" cy="8040"/>
                            </a:xfrm>
                            <a:custGeom>
                              <a:avLst/>
                              <a:gdLst>
                                <a:gd name="T0" fmla="+- 0 5821 2754"/>
                                <a:gd name="T1" fmla="*/ T0 w 4226"/>
                                <a:gd name="T2" fmla="+- 0 -6855 -11935"/>
                                <a:gd name="T3" fmla="*/ -6855 h 8040"/>
                                <a:gd name="T4" fmla="+- 0 5814 2754"/>
                                <a:gd name="T5" fmla="*/ T4 w 4226"/>
                                <a:gd name="T6" fmla="+- 0 -6855 -11935"/>
                                <a:gd name="T7" fmla="*/ -6855 h 8040"/>
                                <a:gd name="T8" fmla="+- 0 5814 2754"/>
                                <a:gd name="T9" fmla="*/ T8 w 4226"/>
                                <a:gd name="T10" fmla="+- 0 -6835 -11935"/>
                                <a:gd name="T11" fmla="*/ -6835 h 8040"/>
                                <a:gd name="T12" fmla="+- 0 5821 2754"/>
                                <a:gd name="T13" fmla="*/ T12 w 4226"/>
                                <a:gd name="T14" fmla="+- 0 -6815 -11935"/>
                                <a:gd name="T15" fmla="*/ -6815 h 8040"/>
                                <a:gd name="T16" fmla="+- 0 5840 2754"/>
                                <a:gd name="T17" fmla="*/ T16 w 4226"/>
                                <a:gd name="T18" fmla="+- 0 -6815 -11935"/>
                                <a:gd name="T19" fmla="*/ -6815 h 8040"/>
                                <a:gd name="T20" fmla="+- 0 5847 2754"/>
                                <a:gd name="T21" fmla="*/ T20 w 4226"/>
                                <a:gd name="T22" fmla="+- 0 -6835 -11935"/>
                                <a:gd name="T23" fmla="*/ -6835 h 8040"/>
                                <a:gd name="T24" fmla="+- 0 5821 2754"/>
                                <a:gd name="T25" fmla="*/ T24 w 4226"/>
                                <a:gd name="T26" fmla="+- 0 -6835 -11935"/>
                                <a:gd name="T27" fmla="*/ -6835 h 8040"/>
                                <a:gd name="T28" fmla="+- 0 5821 2754"/>
                                <a:gd name="T29" fmla="*/ T28 w 4226"/>
                                <a:gd name="T30" fmla="+- 0 -6855 -11935"/>
                                <a:gd name="T31" fmla="*/ -68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067" y="5080"/>
                                  </a:moveTo>
                                  <a:lnTo>
                                    <a:pt x="3060" y="5080"/>
                                  </a:lnTo>
                                  <a:lnTo>
                                    <a:pt x="3060" y="5100"/>
                                  </a:lnTo>
                                  <a:lnTo>
                                    <a:pt x="3067" y="5120"/>
                                  </a:lnTo>
                                  <a:lnTo>
                                    <a:pt x="3086" y="5120"/>
                                  </a:lnTo>
                                  <a:lnTo>
                                    <a:pt x="3093" y="5100"/>
                                  </a:lnTo>
                                  <a:lnTo>
                                    <a:pt x="3067" y="5100"/>
                                  </a:lnTo>
                                  <a:lnTo>
                                    <a:pt x="3067" y="50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323"/>
                          <wps:cNvSpPr>
                            <a:spLocks/>
                          </wps:cNvSpPr>
                          <wps:spPr bwMode="auto">
                            <a:xfrm>
                              <a:off x="2754" y="-11935"/>
                              <a:ext cx="4226" cy="8040"/>
                            </a:xfrm>
                            <a:custGeom>
                              <a:avLst/>
                              <a:gdLst>
                                <a:gd name="T0" fmla="+- 0 5847 2754"/>
                                <a:gd name="T1" fmla="*/ T0 w 4226"/>
                                <a:gd name="T2" fmla="+- 0 -6855 -11935"/>
                                <a:gd name="T3" fmla="*/ -6855 h 8040"/>
                                <a:gd name="T4" fmla="+- 0 5840 2754"/>
                                <a:gd name="T5" fmla="*/ T4 w 4226"/>
                                <a:gd name="T6" fmla="+- 0 -6855 -11935"/>
                                <a:gd name="T7" fmla="*/ -6855 h 8040"/>
                                <a:gd name="T8" fmla="+- 0 5840 2754"/>
                                <a:gd name="T9" fmla="*/ T8 w 4226"/>
                                <a:gd name="T10" fmla="+- 0 -6835 -11935"/>
                                <a:gd name="T11" fmla="*/ -6835 h 8040"/>
                                <a:gd name="T12" fmla="+- 0 5847 2754"/>
                                <a:gd name="T13" fmla="*/ T12 w 4226"/>
                                <a:gd name="T14" fmla="+- 0 -6835 -11935"/>
                                <a:gd name="T15" fmla="*/ -6835 h 8040"/>
                                <a:gd name="T16" fmla="+- 0 5847 2754"/>
                                <a:gd name="T17" fmla="*/ T16 w 4226"/>
                                <a:gd name="T18" fmla="+- 0 -6855 -11935"/>
                                <a:gd name="T19" fmla="*/ -6855 h 8040"/>
                              </a:gdLst>
                              <a:ahLst/>
                              <a:cxnLst>
                                <a:cxn ang="0">
                                  <a:pos x="T1" y="T3"/>
                                </a:cxn>
                                <a:cxn ang="0">
                                  <a:pos x="T5" y="T7"/>
                                </a:cxn>
                                <a:cxn ang="0">
                                  <a:pos x="T9" y="T11"/>
                                </a:cxn>
                                <a:cxn ang="0">
                                  <a:pos x="T13" y="T15"/>
                                </a:cxn>
                                <a:cxn ang="0">
                                  <a:pos x="T17" y="T19"/>
                                </a:cxn>
                              </a:cxnLst>
                              <a:rect l="0" t="0" r="r" b="b"/>
                              <a:pathLst>
                                <a:path w="4226" h="8040">
                                  <a:moveTo>
                                    <a:pt x="3093" y="5080"/>
                                  </a:moveTo>
                                  <a:lnTo>
                                    <a:pt x="3086" y="5080"/>
                                  </a:lnTo>
                                  <a:lnTo>
                                    <a:pt x="3086" y="5100"/>
                                  </a:lnTo>
                                  <a:lnTo>
                                    <a:pt x="3093" y="5100"/>
                                  </a:lnTo>
                                  <a:lnTo>
                                    <a:pt x="3093" y="50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Freeform 324"/>
                          <wps:cNvSpPr>
                            <a:spLocks/>
                          </wps:cNvSpPr>
                          <wps:spPr bwMode="auto">
                            <a:xfrm>
                              <a:off x="2754" y="-11935"/>
                              <a:ext cx="4226" cy="8040"/>
                            </a:xfrm>
                            <a:custGeom>
                              <a:avLst/>
                              <a:gdLst>
                                <a:gd name="T0" fmla="+- 0 4750 2754"/>
                                <a:gd name="T1" fmla="*/ T0 w 4226"/>
                                <a:gd name="T2" fmla="+- 0 -6935 -11935"/>
                                <a:gd name="T3" fmla="*/ -6935 h 8040"/>
                                <a:gd name="T4" fmla="+- 0 4733 2754"/>
                                <a:gd name="T5" fmla="*/ T4 w 4226"/>
                                <a:gd name="T6" fmla="+- 0 -6935 -11935"/>
                                <a:gd name="T7" fmla="*/ -6935 h 8040"/>
                                <a:gd name="T8" fmla="+- 0 4724 2754"/>
                                <a:gd name="T9" fmla="*/ T8 w 4226"/>
                                <a:gd name="T10" fmla="+- 0 -6915 -11935"/>
                                <a:gd name="T11" fmla="*/ -6915 h 8040"/>
                                <a:gd name="T12" fmla="+- 0 4720 2754"/>
                                <a:gd name="T13" fmla="*/ T12 w 4226"/>
                                <a:gd name="T14" fmla="+- 0 -6895 -11935"/>
                                <a:gd name="T15" fmla="*/ -6895 h 8040"/>
                                <a:gd name="T16" fmla="+- 0 4724 2754"/>
                                <a:gd name="T17" fmla="*/ T16 w 4226"/>
                                <a:gd name="T18" fmla="+- 0 -6875 -11935"/>
                                <a:gd name="T19" fmla="*/ -6875 h 8040"/>
                                <a:gd name="T20" fmla="+- 0 4733 2754"/>
                                <a:gd name="T21" fmla="*/ T20 w 4226"/>
                                <a:gd name="T22" fmla="+- 0 -6855 -11935"/>
                                <a:gd name="T23" fmla="*/ -6855 h 8040"/>
                                <a:gd name="T24" fmla="+- 0 4750 2754"/>
                                <a:gd name="T25" fmla="*/ T24 w 4226"/>
                                <a:gd name="T26" fmla="+- 0 -6855 -11935"/>
                                <a:gd name="T27" fmla="*/ -6855 h 8040"/>
                                <a:gd name="T28" fmla="+- 0 4738 2754"/>
                                <a:gd name="T29" fmla="*/ T28 w 4226"/>
                                <a:gd name="T30" fmla="+- 0 -6875 -11935"/>
                                <a:gd name="T31" fmla="*/ -6875 h 8040"/>
                                <a:gd name="T32" fmla="+- 0 4730 2754"/>
                                <a:gd name="T33" fmla="*/ T32 w 4226"/>
                                <a:gd name="T34" fmla="+- 0 -6875 -11935"/>
                                <a:gd name="T35" fmla="*/ -6875 h 8040"/>
                                <a:gd name="T36" fmla="+- 0 4727 2754"/>
                                <a:gd name="T37" fmla="*/ T36 w 4226"/>
                                <a:gd name="T38" fmla="+- 0 -6895 -11935"/>
                                <a:gd name="T39" fmla="*/ -6895 h 8040"/>
                                <a:gd name="T40" fmla="+- 0 4730 2754"/>
                                <a:gd name="T41" fmla="*/ T40 w 4226"/>
                                <a:gd name="T42" fmla="+- 0 -6915 -11935"/>
                                <a:gd name="T43" fmla="*/ -6915 h 8040"/>
                                <a:gd name="T44" fmla="+- 0 4738 2754"/>
                                <a:gd name="T45" fmla="*/ T44 w 4226"/>
                                <a:gd name="T46" fmla="+- 0 -6915 -11935"/>
                                <a:gd name="T47" fmla="*/ -6915 h 8040"/>
                                <a:gd name="T48" fmla="+- 0 4750 2754"/>
                                <a:gd name="T49" fmla="*/ T48 w 4226"/>
                                <a:gd name="T50" fmla="+- 0 -6935 -11935"/>
                                <a:gd name="T51" fmla="*/ -69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1996" y="5000"/>
                                  </a:moveTo>
                                  <a:lnTo>
                                    <a:pt x="1979" y="5000"/>
                                  </a:lnTo>
                                  <a:lnTo>
                                    <a:pt x="1970" y="5020"/>
                                  </a:lnTo>
                                  <a:lnTo>
                                    <a:pt x="1966" y="5040"/>
                                  </a:lnTo>
                                  <a:lnTo>
                                    <a:pt x="1970" y="5060"/>
                                  </a:lnTo>
                                  <a:lnTo>
                                    <a:pt x="1979" y="5080"/>
                                  </a:lnTo>
                                  <a:lnTo>
                                    <a:pt x="1996" y="5080"/>
                                  </a:lnTo>
                                  <a:lnTo>
                                    <a:pt x="1984" y="5060"/>
                                  </a:lnTo>
                                  <a:lnTo>
                                    <a:pt x="1976" y="5060"/>
                                  </a:lnTo>
                                  <a:lnTo>
                                    <a:pt x="1973" y="5040"/>
                                  </a:lnTo>
                                  <a:lnTo>
                                    <a:pt x="1976" y="5020"/>
                                  </a:lnTo>
                                  <a:lnTo>
                                    <a:pt x="1984" y="5020"/>
                                  </a:lnTo>
                                  <a:lnTo>
                                    <a:pt x="1996" y="5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25"/>
                          <wps:cNvSpPr>
                            <a:spLocks/>
                          </wps:cNvSpPr>
                          <wps:spPr bwMode="auto">
                            <a:xfrm>
                              <a:off x="2754" y="-11935"/>
                              <a:ext cx="4226" cy="8040"/>
                            </a:xfrm>
                            <a:custGeom>
                              <a:avLst/>
                              <a:gdLst>
                                <a:gd name="T0" fmla="+- 0 4795 2754"/>
                                <a:gd name="T1" fmla="*/ T0 w 4226"/>
                                <a:gd name="T2" fmla="+- 0 -6935 -11935"/>
                                <a:gd name="T3" fmla="*/ -6935 h 8040"/>
                                <a:gd name="T4" fmla="+- 0 4778 2754"/>
                                <a:gd name="T5" fmla="*/ T4 w 4226"/>
                                <a:gd name="T6" fmla="+- 0 -6935 -11935"/>
                                <a:gd name="T7" fmla="*/ -6935 h 8040"/>
                                <a:gd name="T8" fmla="+- 0 4790 2754"/>
                                <a:gd name="T9" fmla="*/ T8 w 4226"/>
                                <a:gd name="T10" fmla="+- 0 -6915 -11935"/>
                                <a:gd name="T11" fmla="*/ -6915 h 8040"/>
                                <a:gd name="T12" fmla="+- 0 4798 2754"/>
                                <a:gd name="T13" fmla="*/ T12 w 4226"/>
                                <a:gd name="T14" fmla="+- 0 -6915 -11935"/>
                                <a:gd name="T15" fmla="*/ -6915 h 8040"/>
                                <a:gd name="T16" fmla="+- 0 4801 2754"/>
                                <a:gd name="T17" fmla="*/ T16 w 4226"/>
                                <a:gd name="T18" fmla="+- 0 -6895 -11935"/>
                                <a:gd name="T19" fmla="*/ -6895 h 8040"/>
                                <a:gd name="T20" fmla="+- 0 4798 2754"/>
                                <a:gd name="T21" fmla="*/ T20 w 4226"/>
                                <a:gd name="T22" fmla="+- 0 -6875 -11935"/>
                                <a:gd name="T23" fmla="*/ -6875 h 8040"/>
                                <a:gd name="T24" fmla="+- 0 4790 2754"/>
                                <a:gd name="T25" fmla="*/ T24 w 4226"/>
                                <a:gd name="T26" fmla="+- 0 -6875 -11935"/>
                                <a:gd name="T27" fmla="*/ -6875 h 8040"/>
                                <a:gd name="T28" fmla="+- 0 4778 2754"/>
                                <a:gd name="T29" fmla="*/ T28 w 4226"/>
                                <a:gd name="T30" fmla="+- 0 -6855 -11935"/>
                                <a:gd name="T31" fmla="*/ -6855 h 8040"/>
                                <a:gd name="T32" fmla="+- 0 4795 2754"/>
                                <a:gd name="T33" fmla="*/ T32 w 4226"/>
                                <a:gd name="T34" fmla="+- 0 -6855 -11935"/>
                                <a:gd name="T35" fmla="*/ -6855 h 8040"/>
                                <a:gd name="T36" fmla="+- 0 4804 2754"/>
                                <a:gd name="T37" fmla="*/ T36 w 4226"/>
                                <a:gd name="T38" fmla="+- 0 -6875 -11935"/>
                                <a:gd name="T39" fmla="*/ -6875 h 8040"/>
                                <a:gd name="T40" fmla="+- 0 4808 2754"/>
                                <a:gd name="T41" fmla="*/ T40 w 4226"/>
                                <a:gd name="T42" fmla="+- 0 -6895 -11935"/>
                                <a:gd name="T43" fmla="*/ -6895 h 8040"/>
                                <a:gd name="T44" fmla="+- 0 4804 2754"/>
                                <a:gd name="T45" fmla="*/ T44 w 4226"/>
                                <a:gd name="T46" fmla="+- 0 -6915 -11935"/>
                                <a:gd name="T47" fmla="*/ -6915 h 8040"/>
                                <a:gd name="T48" fmla="+- 0 4795 2754"/>
                                <a:gd name="T49" fmla="*/ T48 w 4226"/>
                                <a:gd name="T50" fmla="+- 0 -6935 -11935"/>
                                <a:gd name="T51" fmla="*/ -69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2041" y="5000"/>
                                  </a:moveTo>
                                  <a:lnTo>
                                    <a:pt x="2024" y="5000"/>
                                  </a:lnTo>
                                  <a:lnTo>
                                    <a:pt x="2036" y="5020"/>
                                  </a:lnTo>
                                  <a:lnTo>
                                    <a:pt x="2044" y="5020"/>
                                  </a:lnTo>
                                  <a:lnTo>
                                    <a:pt x="2047" y="5040"/>
                                  </a:lnTo>
                                  <a:lnTo>
                                    <a:pt x="2044" y="5060"/>
                                  </a:lnTo>
                                  <a:lnTo>
                                    <a:pt x="2036" y="5060"/>
                                  </a:lnTo>
                                  <a:lnTo>
                                    <a:pt x="2024" y="5080"/>
                                  </a:lnTo>
                                  <a:lnTo>
                                    <a:pt x="2041" y="5080"/>
                                  </a:lnTo>
                                  <a:lnTo>
                                    <a:pt x="2050" y="5060"/>
                                  </a:lnTo>
                                  <a:lnTo>
                                    <a:pt x="2054" y="5040"/>
                                  </a:lnTo>
                                  <a:lnTo>
                                    <a:pt x="2050" y="5020"/>
                                  </a:lnTo>
                                  <a:lnTo>
                                    <a:pt x="2041" y="5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26"/>
                          <wps:cNvSpPr>
                            <a:spLocks/>
                          </wps:cNvSpPr>
                          <wps:spPr bwMode="auto">
                            <a:xfrm>
                              <a:off x="2754" y="-11935"/>
                              <a:ext cx="4226" cy="8040"/>
                            </a:xfrm>
                            <a:custGeom>
                              <a:avLst/>
                              <a:gdLst>
                                <a:gd name="T0" fmla="+- 0 4951 2754"/>
                                <a:gd name="T1" fmla="*/ T0 w 4226"/>
                                <a:gd name="T2" fmla="+- 0 -6935 -11935"/>
                                <a:gd name="T3" fmla="*/ -6935 h 8040"/>
                                <a:gd name="T4" fmla="+- 0 4934 2754"/>
                                <a:gd name="T5" fmla="*/ T4 w 4226"/>
                                <a:gd name="T6" fmla="+- 0 -6935 -11935"/>
                                <a:gd name="T7" fmla="*/ -6935 h 8040"/>
                                <a:gd name="T8" fmla="+- 0 4925 2754"/>
                                <a:gd name="T9" fmla="*/ T8 w 4226"/>
                                <a:gd name="T10" fmla="+- 0 -6915 -11935"/>
                                <a:gd name="T11" fmla="*/ -6915 h 8040"/>
                                <a:gd name="T12" fmla="+- 0 4922 2754"/>
                                <a:gd name="T13" fmla="*/ T12 w 4226"/>
                                <a:gd name="T14" fmla="+- 0 -6895 -11935"/>
                                <a:gd name="T15" fmla="*/ -6895 h 8040"/>
                                <a:gd name="T16" fmla="+- 0 4925 2754"/>
                                <a:gd name="T17" fmla="*/ T16 w 4226"/>
                                <a:gd name="T18" fmla="+- 0 -6875 -11935"/>
                                <a:gd name="T19" fmla="*/ -6875 h 8040"/>
                                <a:gd name="T20" fmla="+- 0 4934 2754"/>
                                <a:gd name="T21" fmla="*/ T20 w 4226"/>
                                <a:gd name="T22" fmla="+- 0 -6855 -11935"/>
                                <a:gd name="T23" fmla="*/ -6855 h 8040"/>
                                <a:gd name="T24" fmla="+- 0 4951 2754"/>
                                <a:gd name="T25" fmla="*/ T24 w 4226"/>
                                <a:gd name="T26" fmla="+- 0 -6855 -11935"/>
                                <a:gd name="T27" fmla="*/ -6855 h 8040"/>
                                <a:gd name="T28" fmla="+- 0 4939 2754"/>
                                <a:gd name="T29" fmla="*/ T28 w 4226"/>
                                <a:gd name="T30" fmla="+- 0 -6875 -11935"/>
                                <a:gd name="T31" fmla="*/ -6875 h 8040"/>
                                <a:gd name="T32" fmla="+- 0 4931 2754"/>
                                <a:gd name="T33" fmla="*/ T32 w 4226"/>
                                <a:gd name="T34" fmla="+- 0 -6875 -11935"/>
                                <a:gd name="T35" fmla="*/ -6875 h 8040"/>
                                <a:gd name="T36" fmla="+- 0 4929 2754"/>
                                <a:gd name="T37" fmla="*/ T36 w 4226"/>
                                <a:gd name="T38" fmla="+- 0 -6895 -11935"/>
                                <a:gd name="T39" fmla="*/ -6895 h 8040"/>
                                <a:gd name="T40" fmla="+- 0 4931 2754"/>
                                <a:gd name="T41" fmla="*/ T40 w 4226"/>
                                <a:gd name="T42" fmla="+- 0 -6915 -11935"/>
                                <a:gd name="T43" fmla="*/ -6915 h 8040"/>
                                <a:gd name="T44" fmla="+- 0 4939 2754"/>
                                <a:gd name="T45" fmla="*/ T44 w 4226"/>
                                <a:gd name="T46" fmla="+- 0 -6915 -11935"/>
                                <a:gd name="T47" fmla="*/ -6915 h 8040"/>
                                <a:gd name="T48" fmla="+- 0 4951 2754"/>
                                <a:gd name="T49" fmla="*/ T48 w 4226"/>
                                <a:gd name="T50" fmla="+- 0 -6935 -11935"/>
                                <a:gd name="T51" fmla="*/ -69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2197" y="5000"/>
                                  </a:moveTo>
                                  <a:lnTo>
                                    <a:pt x="2180" y="5000"/>
                                  </a:lnTo>
                                  <a:lnTo>
                                    <a:pt x="2171" y="5020"/>
                                  </a:lnTo>
                                  <a:lnTo>
                                    <a:pt x="2168" y="5040"/>
                                  </a:lnTo>
                                  <a:lnTo>
                                    <a:pt x="2171" y="5060"/>
                                  </a:lnTo>
                                  <a:lnTo>
                                    <a:pt x="2180" y="5080"/>
                                  </a:lnTo>
                                  <a:lnTo>
                                    <a:pt x="2197" y="5080"/>
                                  </a:lnTo>
                                  <a:lnTo>
                                    <a:pt x="2185" y="5060"/>
                                  </a:lnTo>
                                  <a:lnTo>
                                    <a:pt x="2177" y="5060"/>
                                  </a:lnTo>
                                  <a:lnTo>
                                    <a:pt x="2175" y="5040"/>
                                  </a:lnTo>
                                  <a:lnTo>
                                    <a:pt x="2177" y="5020"/>
                                  </a:lnTo>
                                  <a:lnTo>
                                    <a:pt x="2185" y="5020"/>
                                  </a:lnTo>
                                  <a:lnTo>
                                    <a:pt x="2197" y="5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27"/>
                          <wps:cNvSpPr>
                            <a:spLocks/>
                          </wps:cNvSpPr>
                          <wps:spPr bwMode="auto">
                            <a:xfrm>
                              <a:off x="2754" y="-11935"/>
                              <a:ext cx="4226" cy="8040"/>
                            </a:xfrm>
                            <a:custGeom>
                              <a:avLst/>
                              <a:gdLst>
                                <a:gd name="T0" fmla="+- 0 4996 2754"/>
                                <a:gd name="T1" fmla="*/ T0 w 4226"/>
                                <a:gd name="T2" fmla="+- 0 -6935 -11935"/>
                                <a:gd name="T3" fmla="*/ -6935 h 8040"/>
                                <a:gd name="T4" fmla="+- 0 4980 2754"/>
                                <a:gd name="T5" fmla="*/ T4 w 4226"/>
                                <a:gd name="T6" fmla="+- 0 -6935 -11935"/>
                                <a:gd name="T7" fmla="*/ -6935 h 8040"/>
                                <a:gd name="T8" fmla="+- 0 4991 2754"/>
                                <a:gd name="T9" fmla="*/ T8 w 4226"/>
                                <a:gd name="T10" fmla="+- 0 -6915 -11935"/>
                                <a:gd name="T11" fmla="*/ -6915 h 8040"/>
                                <a:gd name="T12" fmla="+- 0 4999 2754"/>
                                <a:gd name="T13" fmla="*/ T12 w 4226"/>
                                <a:gd name="T14" fmla="+- 0 -6915 -11935"/>
                                <a:gd name="T15" fmla="*/ -6915 h 8040"/>
                                <a:gd name="T16" fmla="+- 0 5002 2754"/>
                                <a:gd name="T17" fmla="*/ T16 w 4226"/>
                                <a:gd name="T18" fmla="+- 0 -6895 -11935"/>
                                <a:gd name="T19" fmla="*/ -6895 h 8040"/>
                                <a:gd name="T20" fmla="+- 0 4999 2754"/>
                                <a:gd name="T21" fmla="*/ T20 w 4226"/>
                                <a:gd name="T22" fmla="+- 0 -6875 -11935"/>
                                <a:gd name="T23" fmla="*/ -6875 h 8040"/>
                                <a:gd name="T24" fmla="+- 0 4991 2754"/>
                                <a:gd name="T25" fmla="*/ T24 w 4226"/>
                                <a:gd name="T26" fmla="+- 0 -6875 -11935"/>
                                <a:gd name="T27" fmla="*/ -6875 h 8040"/>
                                <a:gd name="T28" fmla="+- 0 4980 2754"/>
                                <a:gd name="T29" fmla="*/ T28 w 4226"/>
                                <a:gd name="T30" fmla="+- 0 -6855 -11935"/>
                                <a:gd name="T31" fmla="*/ -6855 h 8040"/>
                                <a:gd name="T32" fmla="+- 0 4996 2754"/>
                                <a:gd name="T33" fmla="*/ T32 w 4226"/>
                                <a:gd name="T34" fmla="+- 0 -6855 -11935"/>
                                <a:gd name="T35" fmla="*/ -6855 h 8040"/>
                                <a:gd name="T36" fmla="+- 0 5006 2754"/>
                                <a:gd name="T37" fmla="*/ T36 w 4226"/>
                                <a:gd name="T38" fmla="+- 0 -6875 -11935"/>
                                <a:gd name="T39" fmla="*/ -6875 h 8040"/>
                                <a:gd name="T40" fmla="+- 0 5009 2754"/>
                                <a:gd name="T41" fmla="*/ T40 w 4226"/>
                                <a:gd name="T42" fmla="+- 0 -6895 -11935"/>
                                <a:gd name="T43" fmla="*/ -6895 h 8040"/>
                                <a:gd name="T44" fmla="+- 0 5006 2754"/>
                                <a:gd name="T45" fmla="*/ T44 w 4226"/>
                                <a:gd name="T46" fmla="+- 0 -6915 -11935"/>
                                <a:gd name="T47" fmla="*/ -6915 h 8040"/>
                                <a:gd name="T48" fmla="+- 0 4996 2754"/>
                                <a:gd name="T49" fmla="*/ T48 w 4226"/>
                                <a:gd name="T50" fmla="+- 0 -6935 -11935"/>
                                <a:gd name="T51" fmla="*/ -69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2242" y="5000"/>
                                  </a:moveTo>
                                  <a:lnTo>
                                    <a:pt x="2226" y="5000"/>
                                  </a:lnTo>
                                  <a:lnTo>
                                    <a:pt x="2237" y="5020"/>
                                  </a:lnTo>
                                  <a:lnTo>
                                    <a:pt x="2245" y="5020"/>
                                  </a:lnTo>
                                  <a:lnTo>
                                    <a:pt x="2248" y="5040"/>
                                  </a:lnTo>
                                  <a:lnTo>
                                    <a:pt x="2245" y="5060"/>
                                  </a:lnTo>
                                  <a:lnTo>
                                    <a:pt x="2237" y="5060"/>
                                  </a:lnTo>
                                  <a:lnTo>
                                    <a:pt x="2226" y="5080"/>
                                  </a:lnTo>
                                  <a:lnTo>
                                    <a:pt x="2242" y="5080"/>
                                  </a:lnTo>
                                  <a:lnTo>
                                    <a:pt x="2252" y="5060"/>
                                  </a:lnTo>
                                  <a:lnTo>
                                    <a:pt x="2255" y="5040"/>
                                  </a:lnTo>
                                  <a:lnTo>
                                    <a:pt x="2252" y="5020"/>
                                  </a:lnTo>
                                  <a:lnTo>
                                    <a:pt x="2242" y="5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28"/>
                          <wps:cNvSpPr>
                            <a:spLocks/>
                          </wps:cNvSpPr>
                          <wps:spPr bwMode="auto">
                            <a:xfrm>
                              <a:off x="2754" y="-11935"/>
                              <a:ext cx="4226" cy="8040"/>
                            </a:xfrm>
                            <a:custGeom>
                              <a:avLst/>
                              <a:gdLst>
                                <a:gd name="T0" fmla="+- 0 5152 2754"/>
                                <a:gd name="T1" fmla="*/ T0 w 4226"/>
                                <a:gd name="T2" fmla="+- 0 -6935 -11935"/>
                                <a:gd name="T3" fmla="*/ -6935 h 8040"/>
                                <a:gd name="T4" fmla="+- 0 5136 2754"/>
                                <a:gd name="T5" fmla="*/ T4 w 4226"/>
                                <a:gd name="T6" fmla="+- 0 -6935 -11935"/>
                                <a:gd name="T7" fmla="*/ -6935 h 8040"/>
                                <a:gd name="T8" fmla="+- 0 5126 2754"/>
                                <a:gd name="T9" fmla="*/ T8 w 4226"/>
                                <a:gd name="T10" fmla="+- 0 -6915 -11935"/>
                                <a:gd name="T11" fmla="*/ -6915 h 8040"/>
                                <a:gd name="T12" fmla="+- 0 5123 2754"/>
                                <a:gd name="T13" fmla="*/ T12 w 4226"/>
                                <a:gd name="T14" fmla="+- 0 -6895 -11935"/>
                                <a:gd name="T15" fmla="*/ -6895 h 8040"/>
                                <a:gd name="T16" fmla="+- 0 5126 2754"/>
                                <a:gd name="T17" fmla="*/ T16 w 4226"/>
                                <a:gd name="T18" fmla="+- 0 -6875 -11935"/>
                                <a:gd name="T19" fmla="*/ -6875 h 8040"/>
                                <a:gd name="T20" fmla="+- 0 5136 2754"/>
                                <a:gd name="T21" fmla="*/ T20 w 4226"/>
                                <a:gd name="T22" fmla="+- 0 -6855 -11935"/>
                                <a:gd name="T23" fmla="*/ -6855 h 8040"/>
                                <a:gd name="T24" fmla="+- 0 5152 2754"/>
                                <a:gd name="T25" fmla="*/ T24 w 4226"/>
                                <a:gd name="T26" fmla="+- 0 -6855 -11935"/>
                                <a:gd name="T27" fmla="*/ -6855 h 8040"/>
                                <a:gd name="T28" fmla="+- 0 5141 2754"/>
                                <a:gd name="T29" fmla="*/ T28 w 4226"/>
                                <a:gd name="T30" fmla="+- 0 -6875 -11935"/>
                                <a:gd name="T31" fmla="*/ -6875 h 8040"/>
                                <a:gd name="T32" fmla="+- 0 5133 2754"/>
                                <a:gd name="T33" fmla="*/ T32 w 4226"/>
                                <a:gd name="T34" fmla="+- 0 -6875 -11935"/>
                                <a:gd name="T35" fmla="*/ -6875 h 8040"/>
                                <a:gd name="T36" fmla="+- 0 5130 2754"/>
                                <a:gd name="T37" fmla="*/ T36 w 4226"/>
                                <a:gd name="T38" fmla="+- 0 -6895 -11935"/>
                                <a:gd name="T39" fmla="*/ -6895 h 8040"/>
                                <a:gd name="T40" fmla="+- 0 5133 2754"/>
                                <a:gd name="T41" fmla="*/ T40 w 4226"/>
                                <a:gd name="T42" fmla="+- 0 -6915 -11935"/>
                                <a:gd name="T43" fmla="*/ -6915 h 8040"/>
                                <a:gd name="T44" fmla="+- 0 5141 2754"/>
                                <a:gd name="T45" fmla="*/ T44 w 4226"/>
                                <a:gd name="T46" fmla="+- 0 -6915 -11935"/>
                                <a:gd name="T47" fmla="*/ -6915 h 8040"/>
                                <a:gd name="T48" fmla="+- 0 5152 2754"/>
                                <a:gd name="T49" fmla="*/ T48 w 4226"/>
                                <a:gd name="T50" fmla="+- 0 -6935 -11935"/>
                                <a:gd name="T51" fmla="*/ -69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2398" y="5000"/>
                                  </a:moveTo>
                                  <a:lnTo>
                                    <a:pt x="2382" y="5000"/>
                                  </a:lnTo>
                                  <a:lnTo>
                                    <a:pt x="2372" y="5020"/>
                                  </a:lnTo>
                                  <a:lnTo>
                                    <a:pt x="2369" y="5040"/>
                                  </a:lnTo>
                                  <a:lnTo>
                                    <a:pt x="2372" y="5060"/>
                                  </a:lnTo>
                                  <a:lnTo>
                                    <a:pt x="2382" y="5080"/>
                                  </a:lnTo>
                                  <a:lnTo>
                                    <a:pt x="2398" y="5080"/>
                                  </a:lnTo>
                                  <a:lnTo>
                                    <a:pt x="2387" y="5060"/>
                                  </a:lnTo>
                                  <a:lnTo>
                                    <a:pt x="2379" y="5060"/>
                                  </a:lnTo>
                                  <a:lnTo>
                                    <a:pt x="2376" y="5040"/>
                                  </a:lnTo>
                                  <a:lnTo>
                                    <a:pt x="2379" y="5020"/>
                                  </a:lnTo>
                                  <a:lnTo>
                                    <a:pt x="2387" y="5020"/>
                                  </a:lnTo>
                                  <a:lnTo>
                                    <a:pt x="2398" y="5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29"/>
                          <wps:cNvSpPr>
                            <a:spLocks/>
                          </wps:cNvSpPr>
                          <wps:spPr bwMode="auto">
                            <a:xfrm>
                              <a:off x="2754" y="-11935"/>
                              <a:ext cx="4226" cy="8040"/>
                            </a:xfrm>
                            <a:custGeom>
                              <a:avLst/>
                              <a:gdLst>
                                <a:gd name="T0" fmla="+- 0 5197 2754"/>
                                <a:gd name="T1" fmla="*/ T0 w 4226"/>
                                <a:gd name="T2" fmla="+- 0 -6935 -11935"/>
                                <a:gd name="T3" fmla="*/ -6935 h 8040"/>
                                <a:gd name="T4" fmla="+- 0 5181 2754"/>
                                <a:gd name="T5" fmla="*/ T4 w 4226"/>
                                <a:gd name="T6" fmla="+- 0 -6935 -11935"/>
                                <a:gd name="T7" fmla="*/ -6935 h 8040"/>
                                <a:gd name="T8" fmla="+- 0 5193 2754"/>
                                <a:gd name="T9" fmla="*/ T8 w 4226"/>
                                <a:gd name="T10" fmla="+- 0 -6915 -11935"/>
                                <a:gd name="T11" fmla="*/ -6915 h 8040"/>
                                <a:gd name="T12" fmla="+- 0 5200 2754"/>
                                <a:gd name="T13" fmla="*/ T12 w 4226"/>
                                <a:gd name="T14" fmla="+- 0 -6915 -11935"/>
                                <a:gd name="T15" fmla="*/ -6915 h 8040"/>
                                <a:gd name="T16" fmla="+- 0 5203 2754"/>
                                <a:gd name="T17" fmla="*/ T16 w 4226"/>
                                <a:gd name="T18" fmla="+- 0 -6895 -11935"/>
                                <a:gd name="T19" fmla="*/ -6895 h 8040"/>
                                <a:gd name="T20" fmla="+- 0 5200 2754"/>
                                <a:gd name="T21" fmla="*/ T20 w 4226"/>
                                <a:gd name="T22" fmla="+- 0 -6875 -11935"/>
                                <a:gd name="T23" fmla="*/ -6875 h 8040"/>
                                <a:gd name="T24" fmla="+- 0 5193 2754"/>
                                <a:gd name="T25" fmla="*/ T24 w 4226"/>
                                <a:gd name="T26" fmla="+- 0 -6875 -11935"/>
                                <a:gd name="T27" fmla="*/ -6875 h 8040"/>
                                <a:gd name="T28" fmla="+- 0 5181 2754"/>
                                <a:gd name="T29" fmla="*/ T28 w 4226"/>
                                <a:gd name="T30" fmla="+- 0 -6855 -11935"/>
                                <a:gd name="T31" fmla="*/ -6855 h 8040"/>
                                <a:gd name="T32" fmla="+- 0 5197 2754"/>
                                <a:gd name="T33" fmla="*/ T32 w 4226"/>
                                <a:gd name="T34" fmla="+- 0 -6855 -11935"/>
                                <a:gd name="T35" fmla="*/ -6855 h 8040"/>
                                <a:gd name="T36" fmla="+- 0 5207 2754"/>
                                <a:gd name="T37" fmla="*/ T36 w 4226"/>
                                <a:gd name="T38" fmla="+- 0 -6875 -11935"/>
                                <a:gd name="T39" fmla="*/ -6875 h 8040"/>
                                <a:gd name="T40" fmla="+- 0 5210 2754"/>
                                <a:gd name="T41" fmla="*/ T40 w 4226"/>
                                <a:gd name="T42" fmla="+- 0 -6895 -11935"/>
                                <a:gd name="T43" fmla="*/ -6895 h 8040"/>
                                <a:gd name="T44" fmla="+- 0 5207 2754"/>
                                <a:gd name="T45" fmla="*/ T44 w 4226"/>
                                <a:gd name="T46" fmla="+- 0 -6915 -11935"/>
                                <a:gd name="T47" fmla="*/ -6915 h 8040"/>
                                <a:gd name="T48" fmla="+- 0 5197 2754"/>
                                <a:gd name="T49" fmla="*/ T48 w 4226"/>
                                <a:gd name="T50" fmla="+- 0 -6935 -11935"/>
                                <a:gd name="T51" fmla="*/ -69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2443" y="5000"/>
                                  </a:moveTo>
                                  <a:lnTo>
                                    <a:pt x="2427" y="5000"/>
                                  </a:lnTo>
                                  <a:lnTo>
                                    <a:pt x="2439" y="5020"/>
                                  </a:lnTo>
                                  <a:lnTo>
                                    <a:pt x="2446" y="5020"/>
                                  </a:lnTo>
                                  <a:lnTo>
                                    <a:pt x="2449" y="5040"/>
                                  </a:lnTo>
                                  <a:lnTo>
                                    <a:pt x="2446" y="5060"/>
                                  </a:lnTo>
                                  <a:lnTo>
                                    <a:pt x="2439" y="5060"/>
                                  </a:lnTo>
                                  <a:lnTo>
                                    <a:pt x="2427" y="5080"/>
                                  </a:lnTo>
                                  <a:lnTo>
                                    <a:pt x="2443" y="5080"/>
                                  </a:lnTo>
                                  <a:lnTo>
                                    <a:pt x="2453" y="5060"/>
                                  </a:lnTo>
                                  <a:lnTo>
                                    <a:pt x="2456" y="5040"/>
                                  </a:lnTo>
                                  <a:lnTo>
                                    <a:pt x="2453" y="5020"/>
                                  </a:lnTo>
                                  <a:lnTo>
                                    <a:pt x="2443" y="5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30"/>
                          <wps:cNvSpPr>
                            <a:spLocks/>
                          </wps:cNvSpPr>
                          <wps:spPr bwMode="auto">
                            <a:xfrm>
                              <a:off x="2754" y="-11935"/>
                              <a:ext cx="4226" cy="8040"/>
                            </a:xfrm>
                            <a:custGeom>
                              <a:avLst/>
                              <a:gdLst>
                                <a:gd name="T0" fmla="+- 0 2930 2754"/>
                                <a:gd name="T1" fmla="*/ T0 w 4226"/>
                                <a:gd name="T2" fmla="+- 0 -6915 -11935"/>
                                <a:gd name="T3" fmla="*/ -6915 h 8040"/>
                                <a:gd name="T4" fmla="+- 0 2923 2754"/>
                                <a:gd name="T5" fmla="*/ T4 w 4226"/>
                                <a:gd name="T6" fmla="+- 0 -6915 -11935"/>
                                <a:gd name="T7" fmla="*/ -6915 h 8040"/>
                                <a:gd name="T8" fmla="+- 0 2926 2754"/>
                                <a:gd name="T9" fmla="*/ T8 w 4226"/>
                                <a:gd name="T10" fmla="+- 0 -6895 -11935"/>
                                <a:gd name="T11" fmla="*/ -6895 h 8040"/>
                                <a:gd name="T12" fmla="+- 0 2934 2754"/>
                                <a:gd name="T13" fmla="*/ T12 w 4226"/>
                                <a:gd name="T14" fmla="+- 0 -6875 -11935"/>
                                <a:gd name="T15" fmla="*/ -6875 h 8040"/>
                                <a:gd name="T16" fmla="+- 0 2949 2754"/>
                                <a:gd name="T17" fmla="*/ T16 w 4226"/>
                                <a:gd name="T18" fmla="+- 0 -6875 -11935"/>
                                <a:gd name="T19" fmla="*/ -6875 h 8040"/>
                                <a:gd name="T20" fmla="+- 0 2939 2754"/>
                                <a:gd name="T21" fmla="*/ T20 w 4226"/>
                                <a:gd name="T22" fmla="+- 0 -6895 -11935"/>
                                <a:gd name="T23" fmla="*/ -6895 h 8040"/>
                                <a:gd name="T24" fmla="+- 0 2933 2754"/>
                                <a:gd name="T25" fmla="*/ T24 w 4226"/>
                                <a:gd name="T26" fmla="+- 0 -6895 -11935"/>
                                <a:gd name="T27" fmla="*/ -6895 h 8040"/>
                                <a:gd name="T28" fmla="+- 0 2930 2754"/>
                                <a:gd name="T29" fmla="*/ T28 w 4226"/>
                                <a:gd name="T30" fmla="+- 0 -6915 -11935"/>
                                <a:gd name="T31" fmla="*/ -69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6" y="5020"/>
                                  </a:moveTo>
                                  <a:lnTo>
                                    <a:pt x="169" y="5020"/>
                                  </a:lnTo>
                                  <a:lnTo>
                                    <a:pt x="172" y="5040"/>
                                  </a:lnTo>
                                  <a:lnTo>
                                    <a:pt x="180" y="5060"/>
                                  </a:lnTo>
                                  <a:lnTo>
                                    <a:pt x="195" y="5060"/>
                                  </a:lnTo>
                                  <a:lnTo>
                                    <a:pt x="185" y="5040"/>
                                  </a:lnTo>
                                  <a:lnTo>
                                    <a:pt x="179" y="5040"/>
                                  </a:lnTo>
                                  <a:lnTo>
                                    <a:pt x="176" y="5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31"/>
                          <wps:cNvSpPr>
                            <a:spLocks/>
                          </wps:cNvSpPr>
                          <wps:spPr bwMode="auto">
                            <a:xfrm>
                              <a:off x="2754" y="-11935"/>
                              <a:ext cx="4226" cy="8040"/>
                            </a:xfrm>
                            <a:custGeom>
                              <a:avLst/>
                              <a:gdLst>
                                <a:gd name="T0" fmla="+- 0 2997 2754"/>
                                <a:gd name="T1" fmla="*/ T0 w 4226"/>
                                <a:gd name="T2" fmla="+- 0 -6915 -11935"/>
                                <a:gd name="T3" fmla="*/ -6915 h 8040"/>
                                <a:gd name="T4" fmla="+- 0 2990 2754"/>
                                <a:gd name="T5" fmla="*/ T4 w 4226"/>
                                <a:gd name="T6" fmla="+- 0 -6915 -11935"/>
                                <a:gd name="T7" fmla="*/ -6915 h 8040"/>
                                <a:gd name="T8" fmla="+- 0 2988 2754"/>
                                <a:gd name="T9" fmla="*/ T8 w 4226"/>
                                <a:gd name="T10" fmla="+- 0 -6895 -11935"/>
                                <a:gd name="T11" fmla="*/ -6895 h 8040"/>
                                <a:gd name="T12" fmla="+- 0 2981 2754"/>
                                <a:gd name="T13" fmla="*/ T12 w 4226"/>
                                <a:gd name="T14" fmla="+- 0 -6895 -11935"/>
                                <a:gd name="T15" fmla="*/ -6895 h 8040"/>
                                <a:gd name="T16" fmla="+- 0 2972 2754"/>
                                <a:gd name="T17" fmla="*/ T16 w 4226"/>
                                <a:gd name="T18" fmla="+- 0 -6875 -11935"/>
                                <a:gd name="T19" fmla="*/ -6875 h 8040"/>
                                <a:gd name="T20" fmla="+- 0 2986 2754"/>
                                <a:gd name="T21" fmla="*/ T20 w 4226"/>
                                <a:gd name="T22" fmla="+- 0 -6875 -11935"/>
                                <a:gd name="T23" fmla="*/ -6875 h 8040"/>
                                <a:gd name="T24" fmla="+- 0 2994 2754"/>
                                <a:gd name="T25" fmla="*/ T24 w 4226"/>
                                <a:gd name="T26" fmla="+- 0 -6895 -11935"/>
                                <a:gd name="T27" fmla="*/ -6895 h 8040"/>
                                <a:gd name="T28" fmla="+- 0 2997 2754"/>
                                <a:gd name="T29" fmla="*/ T28 w 4226"/>
                                <a:gd name="T30" fmla="+- 0 -6915 -11935"/>
                                <a:gd name="T31" fmla="*/ -69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3" y="5020"/>
                                  </a:moveTo>
                                  <a:lnTo>
                                    <a:pt x="236" y="5020"/>
                                  </a:lnTo>
                                  <a:lnTo>
                                    <a:pt x="234" y="5040"/>
                                  </a:lnTo>
                                  <a:lnTo>
                                    <a:pt x="227" y="5040"/>
                                  </a:lnTo>
                                  <a:lnTo>
                                    <a:pt x="218" y="5060"/>
                                  </a:lnTo>
                                  <a:lnTo>
                                    <a:pt x="232" y="5060"/>
                                  </a:lnTo>
                                  <a:lnTo>
                                    <a:pt x="240" y="5040"/>
                                  </a:lnTo>
                                  <a:lnTo>
                                    <a:pt x="243" y="5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32"/>
                          <wps:cNvSpPr>
                            <a:spLocks/>
                          </wps:cNvSpPr>
                          <wps:spPr bwMode="auto">
                            <a:xfrm>
                              <a:off x="2754" y="-11935"/>
                              <a:ext cx="4226" cy="8040"/>
                            </a:xfrm>
                            <a:custGeom>
                              <a:avLst/>
                              <a:gdLst>
                                <a:gd name="T0" fmla="+- 0 6746 2754"/>
                                <a:gd name="T1" fmla="*/ T0 w 4226"/>
                                <a:gd name="T2" fmla="+- 0 -6915 -11935"/>
                                <a:gd name="T3" fmla="*/ -6915 h 8040"/>
                                <a:gd name="T4" fmla="+- 0 6739 2754"/>
                                <a:gd name="T5" fmla="*/ T4 w 4226"/>
                                <a:gd name="T6" fmla="+- 0 -6915 -11935"/>
                                <a:gd name="T7" fmla="*/ -6915 h 8040"/>
                                <a:gd name="T8" fmla="+- 0 6742 2754"/>
                                <a:gd name="T9" fmla="*/ T8 w 4226"/>
                                <a:gd name="T10" fmla="+- 0 -6895 -11935"/>
                                <a:gd name="T11" fmla="*/ -6895 h 8040"/>
                                <a:gd name="T12" fmla="+- 0 6750 2754"/>
                                <a:gd name="T13" fmla="*/ T12 w 4226"/>
                                <a:gd name="T14" fmla="+- 0 -6875 -11935"/>
                                <a:gd name="T15" fmla="*/ -6875 h 8040"/>
                                <a:gd name="T16" fmla="+- 0 6764 2754"/>
                                <a:gd name="T17" fmla="*/ T16 w 4226"/>
                                <a:gd name="T18" fmla="+- 0 -6875 -11935"/>
                                <a:gd name="T19" fmla="*/ -6875 h 8040"/>
                                <a:gd name="T20" fmla="+- 0 6755 2754"/>
                                <a:gd name="T21" fmla="*/ T20 w 4226"/>
                                <a:gd name="T22" fmla="+- 0 -6895 -11935"/>
                                <a:gd name="T23" fmla="*/ -6895 h 8040"/>
                                <a:gd name="T24" fmla="+- 0 6748 2754"/>
                                <a:gd name="T25" fmla="*/ T24 w 4226"/>
                                <a:gd name="T26" fmla="+- 0 -6895 -11935"/>
                                <a:gd name="T27" fmla="*/ -6895 h 8040"/>
                                <a:gd name="T28" fmla="+- 0 6746 2754"/>
                                <a:gd name="T29" fmla="*/ T28 w 4226"/>
                                <a:gd name="T30" fmla="+- 0 -6915 -11935"/>
                                <a:gd name="T31" fmla="*/ -69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992" y="5020"/>
                                  </a:moveTo>
                                  <a:lnTo>
                                    <a:pt x="3985" y="5020"/>
                                  </a:lnTo>
                                  <a:lnTo>
                                    <a:pt x="3988" y="5040"/>
                                  </a:lnTo>
                                  <a:lnTo>
                                    <a:pt x="3996" y="5060"/>
                                  </a:lnTo>
                                  <a:lnTo>
                                    <a:pt x="4010" y="5060"/>
                                  </a:lnTo>
                                  <a:lnTo>
                                    <a:pt x="4001" y="5040"/>
                                  </a:lnTo>
                                  <a:lnTo>
                                    <a:pt x="3994" y="5040"/>
                                  </a:lnTo>
                                  <a:lnTo>
                                    <a:pt x="3992" y="5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33"/>
                          <wps:cNvSpPr>
                            <a:spLocks/>
                          </wps:cNvSpPr>
                          <wps:spPr bwMode="auto">
                            <a:xfrm>
                              <a:off x="2754" y="-11935"/>
                              <a:ext cx="4226" cy="8040"/>
                            </a:xfrm>
                            <a:custGeom>
                              <a:avLst/>
                              <a:gdLst>
                                <a:gd name="T0" fmla="+- 0 6813 2754"/>
                                <a:gd name="T1" fmla="*/ T0 w 4226"/>
                                <a:gd name="T2" fmla="+- 0 -6915 -11935"/>
                                <a:gd name="T3" fmla="*/ -6915 h 8040"/>
                                <a:gd name="T4" fmla="+- 0 6806 2754"/>
                                <a:gd name="T5" fmla="*/ T4 w 4226"/>
                                <a:gd name="T6" fmla="+- 0 -6915 -11935"/>
                                <a:gd name="T7" fmla="*/ -6915 h 8040"/>
                                <a:gd name="T8" fmla="+- 0 6804 2754"/>
                                <a:gd name="T9" fmla="*/ T8 w 4226"/>
                                <a:gd name="T10" fmla="+- 0 -6895 -11935"/>
                                <a:gd name="T11" fmla="*/ -6895 h 8040"/>
                                <a:gd name="T12" fmla="+- 0 6797 2754"/>
                                <a:gd name="T13" fmla="*/ T12 w 4226"/>
                                <a:gd name="T14" fmla="+- 0 -6895 -11935"/>
                                <a:gd name="T15" fmla="*/ -6895 h 8040"/>
                                <a:gd name="T16" fmla="+- 0 6788 2754"/>
                                <a:gd name="T17" fmla="*/ T16 w 4226"/>
                                <a:gd name="T18" fmla="+- 0 -6875 -11935"/>
                                <a:gd name="T19" fmla="*/ -6875 h 8040"/>
                                <a:gd name="T20" fmla="+- 0 6802 2754"/>
                                <a:gd name="T21" fmla="*/ T20 w 4226"/>
                                <a:gd name="T22" fmla="+- 0 -6875 -11935"/>
                                <a:gd name="T23" fmla="*/ -6875 h 8040"/>
                                <a:gd name="T24" fmla="+- 0 6810 2754"/>
                                <a:gd name="T25" fmla="*/ T24 w 4226"/>
                                <a:gd name="T26" fmla="+- 0 -6895 -11935"/>
                                <a:gd name="T27" fmla="*/ -6895 h 8040"/>
                                <a:gd name="T28" fmla="+- 0 6813 2754"/>
                                <a:gd name="T29" fmla="*/ T28 w 4226"/>
                                <a:gd name="T30" fmla="+- 0 -6915 -11935"/>
                                <a:gd name="T31" fmla="*/ -69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59" y="5020"/>
                                  </a:moveTo>
                                  <a:lnTo>
                                    <a:pt x="4052" y="5020"/>
                                  </a:lnTo>
                                  <a:lnTo>
                                    <a:pt x="4050" y="5040"/>
                                  </a:lnTo>
                                  <a:lnTo>
                                    <a:pt x="4043" y="5040"/>
                                  </a:lnTo>
                                  <a:lnTo>
                                    <a:pt x="4034" y="5060"/>
                                  </a:lnTo>
                                  <a:lnTo>
                                    <a:pt x="4048" y="5060"/>
                                  </a:lnTo>
                                  <a:lnTo>
                                    <a:pt x="4056" y="5040"/>
                                  </a:lnTo>
                                  <a:lnTo>
                                    <a:pt x="4059" y="5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34"/>
                          <wps:cNvSpPr>
                            <a:spLocks/>
                          </wps:cNvSpPr>
                          <wps:spPr bwMode="auto">
                            <a:xfrm>
                              <a:off x="2754" y="-11935"/>
                              <a:ext cx="4226" cy="8040"/>
                            </a:xfrm>
                            <a:custGeom>
                              <a:avLst/>
                              <a:gdLst>
                                <a:gd name="T0" fmla="+- 0 2939 2754"/>
                                <a:gd name="T1" fmla="*/ T0 w 4226"/>
                                <a:gd name="T2" fmla="+- 0 -6935 -11935"/>
                                <a:gd name="T3" fmla="*/ -6935 h 8040"/>
                                <a:gd name="T4" fmla="+- 0 2934 2754"/>
                                <a:gd name="T5" fmla="*/ T4 w 4226"/>
                                <a:gd name="T6" fmla="+- 0 -6935 -11935"/>
                                <a:gd name="T7" fmla="*/ -6935 h 8040"/>
                                <a:gd name="T8" fmla="+- 0 2926 2754"/>
                                <a:gd name="T9" fmla="*/ T8 w 4226"/>
                                <a:gd name="T10" fmla="+- 0 -6915 -11935"/>
                                <a:gd name="T11" fmla="*/ -6915 h 8040"/>
                                <a:gd name="T12" fmla="+- 0 2933 2754"/>
                                <a:gd name="T13" fmla="*/ T12 w 4226"/>
                                <a:gd name="T14" fmla="+- 0 -6915 -11935"/>
                                <a:gd name="T15" fmla="*/ -6915 h 8040"/>
                                <a:gd name="T16" fmla="+- 0 2939 2754"/>
                                <a:gd name="T17" fmla="*/ T16 w 4226"/>
                                <a:gd name="T18" fmla="+- 0 -6935 -11935"/>
                                <a:gd name="T19" fmla="*/ -6935 h 8040"/>
                              </a:gdLst>
                              <a:ahLst/>
                              <a:cxnLst>
                                <a:cxn ang="0">
                                  <a:pos x="T1" y="T3"/>
                                </a:cxn>
                                <a:cxn ang="0">
                                  <a:pos x="T5" y="T7"/>
                                </a:cxn>
                                <a:cxn ang="0">
                                  <a:pos x="T9" y="T11"/>
                                </a:cxn>
                                <a:cxn ang="0">
                                  <a:pos x="T13" y="T15"/>
                                </a:cxn>
                                <a:cxn ang="0">
                                  <a:pos x="T17" y="T19"/>
                                </a:cxn>
                              </a:cxnLst>
                              <a:rect l="0" t="0" r="r" b="b"/>
                              <a:pathLst>
                                <a:path w="4226" h="8040">
                                  <a:moveTo>
                                    <a:pt x="185" y="5000"/>
                                  </a:moveTo>
                                  <a:lnTo>
                                    <a:pt x="180" y="5000"/>
                                  </a:lnTo>
                                  <a:lnTo>
                                    <a:pt x="172" y="5020"/>
                                  </a:lnTo>
                                  <a:lnTo>
                                    <a:pt x="179" y="5020"/>
                                  </a:lnTo>
                                  <a:lnTo>
                                    <a:pt x="185" y="5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35"/>
                          <wps:cNvSpPr>
                            <a:spLocks/>
                          </wps:cNvSpPr>
                          <wps:spPr bwMode="auto">
                            <a:xfrm>
                              <a:off x="2754" y="-11935"/>
                              <a:ext cx="4226" cy="8040"/>
                            </a:xfrm>
                            <a:custGeom>
                              <a:avLst/>
                              <a:gdLst>
                                <a:gd name="T0" fmla="+- 0 2986 2754"/>
                                <a:gd name="T1" fmla="*/ T0 w 4226"/>
                                <a:gd name="T2" fmla="+- 0 -6935 -11935"/>
                                <a:gd name="T3" fmla="*/ -6935 h 8040"/>
                                <a:gd name="T4" fmla="+- 0 2981 2754"/>
                                <a:gd name="T5" fmla="*/ T4 w 4226"/>
                                <a:gd name="T6" fmla="+- 0 -6935 -11935"/>
                                <a:gd name="T7" fmla="*/ -6935 h 8040"/>
                                <a:gd name="T8" fmla="+- 0 2988 2754"/>
                                <a:gd name="T9" fmla="*/ T8 w 4226"/>
                                <a:gd name="T10" fmla="+- 0 -6915 -11935"/>
                                <a:gd name="T11" fmla="*/ -6915 h 8040"/>
                                <a:gd name="T12" fmla="+- 0 2994 2754"/>
                                <a:gd name="T13" fmla="*/ T12 w 4226"/>
                                <a:gd name="T14" fmla="+- 0 -6915 -11935"/>
                                <a:gd name="T15" fmla="*/ -6915 h 8040"/>
                                <a:gd name="T16" fmla="+- 0 2986 2754"/>
                                <a:gd name="T17" fmla="*/ T16 w 4226"/>
                                <a:gd name="T18" fmla="+- 0 -6935 -11935"/>
                                <a:gd name="T19" fmla="*/ -6935 h 8040"/>
                              </a:gdLst>
                              <a:ahLst/>
                              <a:cxnLst>
                                <a:cxn ang="0">
                                  <a:pos x="T1" y="T3"/>
                                </a:cxn>
                                <a:cxn ang="0">
                                  <a:pos x="T5" y="T7"/>
                                </a:cxn>
                                <a:cxn ang="0">
                                  <a:pos x="T9" y="T11"/>
                                </a:cxn>
                                <a:cxn ang="0">
                                  <a:pos x="T13" y="T15"/>
                                </a:cxn>
                                <a:cxn ang="0">
                                  <a:pos x="T17" y="T19"/>
                                </a:cxn>
                              </a:cxnLst>
                              <a:rect l="0" t="0" r="r" b="b"/>
                              <a:pathLst>
                                <a:path w="4226" h="8040">
                                  <a:moveTo>
                                    <a:pt x="232" y="5000"/>
                                  </a:moveTo>
                                  <a:lnTo>
                                    <a:pt x="227" y="5000"/>
                                  </a:lnTo>
                                  <a:lnTo>
                                    <a:pt x="234" y="5020"/>
                                  </a:lnTo>
                                  <a:lnTo>
                                    <a:pt x="240" y="5020"/>
                                  </a:lnTo>
                                  <a:lnTo>
                                    <a:pt x="232" y="5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36"/>
                          <wps:cNvSpPr>
                            <a:spLocks/>
                          </wps:cNvSpPr>
                          <wps:spPr bwMode="auto">
                            <a:xfrm>
                              <a:off x="2754" y="-11935"/>
                              <a:ext cx="4226" cy="8040"/>
                            </a:xfrm>
                            <a:custGeom>
                              <a:avLst/>
                              <a:gdLst>
                                <a:gd name="T0" fmla="+- 0 5464 2754"/>
                                <a:gd name="T1" fmla="*/ T0 w 4226"/>
                                <a:gd name="T2" fmla="+- 0 -6955 -11935"/>
                                <a:gd name="T3" fmla="*/ -6955 h 8040"/>
                                <a:gd name="T4" fmla="+- 0 5446 2754"/>
                                <a:gd name="T5" fmla="*/ T4 w 4226"/>
                                <a:gd name="T6" fmla="+- 0 -6955 -11935"/>
                                <a:gd name="T7" fmla="*/ -6955 h 8040"/>
                                <a:gd name="T8" fmla="+- 0 5438 2754"/>
                                <a:gd name="T9" fmla="*/ T8 w 4226"/>
                                <a:gd name="T10" fmla="+- 0 -6935 -11935"/>
                                <a:gd name="T11" fmla="*/ -6935 h 8040"/>
                                <a:gd name="T12" fmla="+- 0 5446 2754"/>
                                <a:gd name="T13" fmla="*/ T12 w 4226"/>
                                <a:gd name="T14" fmla="+- 0 -6915 -11935"/>
                                <a:gd name="T15" fmla="*/ -6915 h 8040"/>
                                <a:gd name="T16" fmla="+- 0 5449 2754"/>
                                <a:gd name="T17" fmla="*/ T16 w 4226"/>
                                <a:gd name="T18" fmla="+- 0 -6915 -11935"/>
                                <a:gd name="T19" fmla="*/ -6915 h 8040"/>
                                <a:gd name="T20" fmla="+- 0 5445 2754"/>
                                <a:gd name="T21" fmla="*/ T20 w 4226"/>
                                <a:gd name="T22" fmla="+- 0 -6935 -11935"/>
                                <a:gd name="T23" fmla="*/ -6935 h 8040"/>
                                <a:gd name="T24" fmla="+- 0 5472 2754"/>
                                <a:gd name="T25" fmla="*/ T24 w 4226"/>
                                <a:gd name="T26" fmla="+- 0 -6935 -11935"/>
                                <a:gd name="T27" fmla="*/ -6935 h 8040"/>
                                <a:gd name="T28" fmla="+- 0 5464 2754"/>
                                <a:gd name="T29" fmla="*/ T28 w 4226"/>
                                <a:gd name="T30" fmla="+- 0 -6955 -11935"/>
                                <a:gd name="T31" fmla="*/ -69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710" y="4980"/>
                                  </a:moveTo>
                                  <a:lnTo>
                                    <a:pt x="2692" y="4980"/>
                                  </a:lnTo>
                                  <a:lnTo>
                                    <a:pt x="2684" y="5000"/>
                                  </a:lnTo>
                                  <a:lnTo>
                                    <a:pt x="2692" y="5020"/>
                                  </a:lnTo>
                                  <a:lnTo>
                                    <a:pt x="2695" y="5020"/>
                                  </a:lnTo>
                                  <a:lnTo>
                                    <a:pt x="2691" y="5000"/>
                                  </a:lnTo>
                                  <a:lnTo>
                                    <a:pt x="2718" y="5000"/>
                                  </a:lnTo>
                                  <a:lnTo>
                                    <a:pt x="2710" y="4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37"/>
                          <wps:cNvSpPr>
                            <a:spLocks/>
                          </wps:cNvSpPr>
                          <wps:spPr bwMode="auto">
                            <a:xfrm>
                              <a:off x="2754" y="-11935"/>
                              <a:ext cx="4226" cy="8040"/>
                            </a:xfrm>
                            <a:custGeom>
                              <a:avLst/>
                              <a:gdLst>
                                <a:gd name="T0" fmla="+- 0 5472 2754"/>
                                <a:gd name="T1" fmla="*/ T0 w 4226"/>
                                <a:gd name="T2" fmla="+- 0 -6935 -11935"/>
                                <a:gd name="T3" fmla="*/ -6935 h 8040"/>
                                <a:gd name="T4" fmla="+- 0 5465 2754"/>
                                <a:gd name="T5" fmla="*/ T4 w 4226"/>
                                <a:gd name="T6" fmla="+- 0 -6935 -11935"/>
                                <a:gd name="T7" fmla="*/ -6935 h 8040"/>
                                <a:gd name="T8" fmla="+- 0 5460 2754"/>
                                <a:gd name="T9" fmla="*/ T8 w 4226"/>
                                <a:gd name="T10" fmla="+- 0 -6915 -11935"/>
                                <a:gd name="T11" fmla="*/ -6915 h 8040"/>
                                <a:gd name="T12" fmla="+- 0 5464 2754"/>
                                <a:gd name="T13" fmla="*/ T12 w 4226"/>
                                <a:gd name="T14" fmla="+- 0 -6915 -11935"/>
                                <a:gd name="T15" fmla="*/ -6915 h 8040"/>
                                <a:gd name="T16" fmla="+- 0 5472 2754"/>
                                <a:gd name="T17" fmla="*/ T16 w 4226"/>
                                <a:gd name="T18" fmla="+- 0 -6935 -11935"/>
                                <a:gd name="T19" fmla="*/ -6935 h 8040"/>
                              </a:gdLst>
                              <a:ahLst/>
                              <a:cxnLst>
                                <a:cxn ang="0">
                                  <a:pos x="T1" y="T3"/>
                                </a:cxn>
                                <a:cxn ang="0">
                                  <a:pos x="T5" y="T7"/>
                                </a:cxn>
                                <a:cxn ang="0">
                                  <a:pos x="T9" y="T11"/>
                                </a:cxn>
                                <a:cxn ang="0">
                                  <a:pos x="T13" y="T15"/>
                                </a:cxn>
                                <a:cxn ang="0">
                                  <a:pos x="T17" y="T19"/>
                                </a:cxn>
                              </a:cxnLst>
                              <a:rect l="0" t="0" r="r" b="b"/>
                              <a:pathLst>
                                <a:path w="4226" h="8040">
                                  <a:moveTo>
                                    <a:pt x="2718" y="5000"/>
                                  </a:moveTo>
                                  <a:lnTo>
                                    <a:pt x="2711" y="5000"/>
                                  </a:lnTo>
                                  <a:lnTo>
                                    <a:pt x="2706" y="5020"/>
                                  </a:lnTo>
                                  <a:lnTo>
                                    <a:pt x="2710" y="5020"/>
                                  </a:lnTo>
                                  <a:lnTo>
                                    <a:pt x="2718" y="5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38"/>
                          <wps:cNvSpPr>
                            <a:spLocks/>
                          </wps:cNvSpPr>
                          <wps:spPr bwMode="auto">
                            <a:xfrm>
                              <a:off x="2754" y="-11935"/>
                              <a:ext cx="4226" cy="8040"/>
                            </a:xfrm>
                            <a:custGeom>
                              <a:avLst/>
                              <a:gdLst>
                                <a:gd name="T0" fmla="+- 0 6755 2754"/>
                                <a:gd name="T1" fmla="*/ T0 w 4226"/>
                                <a:gd name="T2" fmla="+- 0 -6935 -11935"/>
                                <a:gd name="T3" fmla="*/ -6935 h 8040"/>
                                <a:gd name="T4" fmla="+- 0 6750 2754"/>
                                <a:gd name="T5" fmla="*/ T4 w 4226"/>
                                <a:gd name="T6" fmla="+- 0 -6935 -11935"/>
                                <a:gd name="T7" fmla="*/ -6935 h 8040"/>
                                <a:gd name="T8" fmla="+- 0 6742 2754"/>
                                <a:gd name="T9" fmla="*/ T8 w 4226"/>
                                <a:gd name="T10" fmla="+- 0 -6915 -11935"/>
                                <a:gd name="T11" fmla="*/ -6915 h 8040"/>
                                <a:gd name="T12" fmla="+- 0 6748 2754"/>
                                <a:gd name="T13" fmla="*/ T12 w 4226"/>
                                <a:gd name="T14" fmla="+- 0 -6915 -11935"/>
                                <a:gd name="T15" fmla="*/ -6915 h 8040"/>
                                <a:gd name="T16" fmla="+- 0 6755 2754"/>
                                <a:gd name="T17" fmla="*/ T16 w 4226"/>
                                <a:gd name="T18" fmla="+- 0 -6935 -11935"/>
                                <a:gd name="T19" fmla="*/ -6935 h 8040"/>
                              </a:gdLst>
                              <a:ahLst/>
                              <a:cxnLst>
                                <a:cxn ang="0">
                                  <a:pos x="T1" y="T3"/>
                                </a:cxn>
                                <a:cxn ang="0">
                                  <a:pos x="T5" y="T7"/>
                                </a:cxn>
                                <a:cxn ang="0">
                                  <a:pos x="T9" y="T11"/>
                                </a:cxn>
                                <a:cxn ang="0">
                                  <a:pos x="T13" y="T15"/>
                                </a:cxn>
                                <a:cxn ang="0">
                                  <a:pos x="T17" y="T19"/>
                                </a:cxn>
                              </a:cxnLst>
                              <a:rect l="0" t="0" r="r" b="b"/>
                              <a:pathLst>
                                <a:path w="4226" h="8040">
                                  <a:moveTo>
                                    <a:pt x="4001" y="5000"/>
                                  </a:moveTo>
                                  <a:lnTo>
                                    <a:pt x="3996" y="5000"/>
                                  </a:lnTo>
                                  <a:lnTo>
                                    <a:pt x="3988" y="5020"/>
                                  </a:lnTo>
                                  <a:lnTo>
                                    <a:pt x="3994" y="5020"/>
                                  </a:lnTo>
                                  <a:lnTo>
                                    <a:pt x="4001" y="5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39"/>
                          <wps:cNvSpPr>
                            <a:spLocks/>
                          </wps:cNvSpPr>
                          <wps:spPr bwMode="auto">
                            <a:xfrm>
                              <a:off x="2754" y="-11935"/>
                              <a:ext cx="4226" cy="8040"/>
                            </a:xfrm>
                            <a:custGeom>
                              <a:avLst/>
                              <a:gdLst>
                                <a:gd name="T0" fmla="+- 0 6802 2754"/>
                                <a:gd name="T1" fmla="*/ T0 w 4226"/>
                                <a:gd name="T2" fmla="+- 0 -6935 -11935"/>
                                <a:gd name="T3" fmla="*/ -6935 h 8040"/>
                                <a:gd name="T4" fmla="+- 0 6797 2754"/>
                                <a:gd name="T5" fmla="*/ T4 w 4226"/>
                                <a:gd name="T6" fmla="+- 0 -6935 -11935"/>
                                <a:gd name="T7" fmla="*/ -6935 h 8040"/>
                                <a:gd name="T8" fmla="+- 0 6804 2754"/>
                                <a:gd name="T9" fmla="*/ T8 w 4226"/>
                                <a:gd name="T10" fmla="+- 0 -6915 -11935"/>
                                <a:gd name="T11" fmla="*/ -6915 h 8040"/>
                                <a:gd name="T12" fmla="+- 0 6810 2754"/>
                                <a:gd name="T13" fmla="*/ T12 w 4226"/>
                                <a:gd name="T14" fmla="+- 0 -6915 -11935"/>
                                <a:gd name="T15" fmla="*/ -6915 h 8040"/>
                                <a:gd name="T16" fmla="+- 0 6802 2754"/>
                                <a:gd name="T17" fmla="*/ T16 w 4226"/>
                                <a:gd name="T18" fmla="+- 0 -6935 -11935"/>
                                <a:gd name="T19" fmla="*/ -6935 h 8040"/>
                              </a:gdLst>
                              <a:ahLst/>
                              <a:cxnLst>
                                <a:cxn ang="0">
                                  <a:pos x="T1" y="T3"/>
                                </a:cxn>
                                <a:cxn ang="0">
                                  <a:pos x="T5" y="T7"/>
                                </a:cxn>
                                <a:cxn ang="0">
                                  <a:pos x="T9" y="T11"/>
                                </a:cxn>
                                <a:cxn ang="0">
                                  <a:pos x="T13" y="T15"/>
                                </a:cxn>
                                <a:cxn ang="0">
                                  <a:pos x="T17" y="T19"/>
                                </a:cxn>
                              </a:cxnLst>
                              <a:rect l="0" t="0" r="r" b="b"/>
                              <a:pathLst>
                                <a:path w="4226" h="8040">
                                  <a:moveTo>
                                    <a:pt x="4048" y="5000"/>
                                  </a:moveTo>
                                  <a:lnTo>
                                    <a:pt x="4043" y="5000"/>
                                  </a:lnTo>
                                  <a:lnTo>
                                    <a:pt x="4050" y="5020"/>
                                  </a:lnTo>
                                  <a:lnTo>
                                    <a:pt x="4056" y="5020"/>
                                  </a:lnTo>
                                  <a:lnTo>
                                    <a:pt x="4048" y="5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Freeform 340"/>
                          <wps:cNvSpPr>
                            <a:spLocks/>
                          </wps:cNvSpPr>
                          <wps:spPr bwMode="auto">
                            <a:xfrm>
                              <a:off x="2754" y="-11935"/>
                              <a:ext cx="4226" cy="8040"/>
                            </a:xfrm>
                            <a:custGeom>
                              <a:avLst/>
                              <a:gdLst>
                                <a:gd name="T0" fmla="+- 0 4351 2754"/>
                                <a:gd name="T1" fmla="*/ T0 w 4226"/>
                                <a:gd name="T2" fmla="+- 0 -6975 -11935"/>
                                <a:gd name="T3" fmla="*/ -6975 h 8040"/>
                                <a:gd name="T4" fmla="+- 0 4332 2754"/>
                                <a:gd name="T5" fmla="*/ T4 w 4226"/>
                                <a:gd name="T6" fmla="+- 0 -6975 -11935"/>
                                <a:gd name="T7" fmla="*/ -6975 h 8040"/>
                                <a:gd name="T8" fmla="+- 0 4325 2754"/>
                                <a:gd name="T9" fmla="*/ T8 w 4226"/>
                                <a:gd name="T10" fmla="+- 0 -6955 -11935"/>
                                <a:gd name="T11" fmla="*/ -6955 h 8040"/>
                                <a:gd name="T12" fmla="+- 0 4325 2754"/>
                                <a:gd name="T13" fmla="*/ T12 w 4226"/>
                                <a:gd name="T14" fmla="+- 0 -6935 -11935"/>
                                <a:gd name="T15" fmla="*/ -6935 h 8040"/>
                                <a:gd name="T16" fmla="+- 0 4332 2754"/>
                                <a:gd name="T17" fmla="*/ T16 w 4226"/>
                                <a:gd name="T18" fmla="+- 0 -6935 -11935"/>
                                <a:gd name="T19" fmla="*/ -6935 h 8040"/>
                                <a:gd name="T20" fmla="+- 0 4332 2754"/>
                                <a:gd name="T21" fmla="*/ T20 w 4226"/>
                                <a:gd name="T22" fmla="+- 0 -6955 -11935"/>
                                <a:gd name="T23" fmla="*/ -6955 h 8040"/>
                                <a:gd name="T24" fmla="+- 0 4359 2754"/>
                                <a:gd name="T25" fmla="*/ T24 w 4226"/>
                                <a:gd name="T26" fmla="+- 0 -6955 -11935"/>
                                <a:gd name="T27" fmla="*/ -6955 h 8040"/>
                                <a:gd name="T28" fmla="+- 0 4351 2754"/>
                                <a:gd name="T29" fmla="*/ T28 w 4226"/>
                                <a:gd name="T30" fmla="+- 0 -6975 -11935"/>
                                <a:gd name="T31" fmla="*/ -69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597" y="4960"/>
                                  </a:moveTo>
                                  <a:lnTo>
                                    <a:pt x="1578" y="4960"/>
                                  </a:lnTo>
                                  <a:lnTo>
                                    <a:pt x="1571" y="4980"/>
                                  </a:lnTo>
                                  <a:lnTo>
                                    <a:pt x="1571" y="5000"/>
                                  </a:lnTo>
                                  <a:lnTo>
                                    <a:pt x="1578" y="5000"/>
                                  </a:lnTo>
                                  <a:lnTo>
                                    <a:pt x="1578" y="4980"/>
                                  </a:lnTo>
                                  <a:lnTo>
                                    <a:pt x="1605" y="4980"/>
                                  </a:lnTo>
                                  <a:lnTo>
                                    <a:pt x="1597" y="49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Freeform 341"/>
                          <wps:cNvSpPr>
                            <a:spLocks/>
                          </wps:cNvSpPr>
                          <wps:spPr bwMode="auto">
                            <a:xfrm>
                              <a:off x="2754" y="-11935"/>
                              <a:ext cx="4226" cy="8040"/>
                            </a:xfrm>
                            <a:custGeom>
                              <a:avLst/>
                              <a:gdLst>
                                <a:gd name="T0" fmla="+- 0 4359 2754"/>
                                <a:gd name="T1" fmla="*/ T0 w 4226"/>
                                <a:gd name="T2" fmla="+- 0 -6955 -11935"/>
                                <a:gd name="T3" fmla="*/ -6955 h 8040"/>
                                <a:gd name="T4" fmla="+- 0 4352 2754"/>
                                <a:gd name="T5" fmla="*/ T4 w 4226"/>
                                <a:gd name="T6" fmla="+- 0 -6955 -11935"/>
                                <a:gd name="T7" fmla="*/ -6955 h 8040"/>
                                <a:gd name="T8" fmla="+- 0 4352 2754"/>
                                <a:gd name="T9" fmla="*/ T8 w 4226"/>
                                <a:gd name="T10" fmla="+- 0 -6935 -11935"/>
                                <a:gd name="T11" fmla="*/ -6935 h 8040"/>
                                <a:gd name="T12" fmla="+- 0 4359 2754"/>
                                <a:gd name="T13" fmla="*/ T12 w 4226"/>
                                <a:gd name="T14" fmla="+- 0 -6935 -11935"/>
                                <a:gd name="T15" fmla="*/ -6935 h 8040"/>
                                <a:gd name="T16" fmla="+- 0 4359 2754"/>
                                <a:gd name="T17" fmla="*/ T16 w 4226"/>
                                <a:gd name="T18" fmla="+- 0 -6955 -11935"/>
                                <a:gd name="T19" fmla="*/ -6955 h 8040"/>
                              </a:gdLst>
                              <a:ahLst/>
                              <a:cxnLst>
                                <a:cxn ang="0">
                                  <a:pos x="T1" y="T3"/>
                                </a:cxn>
                                <a:cxn ang="0">
                                  <a:pos x="T5" y="T7"/>
                                </a:cxn>
                                <a:cxn ang="0">
                                  <a:pos x="T9" y="T11"/>
                                </a:cxn>
                                <a:cxn ang="0">
                                  <a:pos x="T13" y="T15"/>
                                </a:cxn>
                                <a:cxn ang="0">
                                  <a:pos x="T17" y="T19"/>
                                </a:cxn>
                              </a:cxnLst>
                              <a:rect l="0" t="0" r="r" b="b"/>
                              <a:pathLst>
                                <a:path w="4226" h="8040">
                                  <a:moveTo>
                                    <a:pt x="1605" y="4980"/>
                                  </a:moveTo>
                                  <a:lnTo>
                                    <a:pt x="1598" y="4980"/>
                                  </a:lnTo>
                                  <a:lnTo>
                                    <a:pt x="1598" y="5000"/>
                                  </a:lnTo>
                                  <a:lnTo>
                                    <a:pt x="1605" y="5000"/>
                                  </a:lnTo>
                                  <a:lnTo>
                                    <a:pt x="1605" y="4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342"/>
                          <wps:cNvSpPr>
                            <a:spLocks/>
                          </wps:cNvSpPr>
                          <wps:spPr bwMode="auto">
                            <a:xfrm>
                              <a:off x="2754" y="-11935"/>
                              <a:ext cx="4226" cy="8040"/>
                            </a:xfrm>
                            <a:custGeom>
                              <a:avLst/>
                              <a:gdLst>
                                <a:gd name="T0" fmla="+- 0 2930 2754"/>
                                <a:gd name="T1" fmla="*/ T0 w 4226"/>
                                <a:gd name="T2" fmla="+- 0 -7115 -11935"/>
                                <a:gd name="T3" fmla="*/ -7115 h 8040"/>
                                <a:gd name="T4" fmla="+- 0 2923 2754"/>
                                <a:gd name="T5" fmla="*/ T4 w 4226"/>
                                <a:gd name="T6" fmla="+- 0 -7115 -11935"/>
                                <a:gd name="T7" fmla="*/ -7115 h 8040"/>
                                <a:gd name="T8" fmla="+- 0 2926 2754"/>
                                <a:gd name="T9" fmla="*/ T8 w 4226"/>
                                <a:gd name="T10" fmla="+- 0 -7095 -11935"/>
                                <a:gd name="T11" fmla="*/ -7095 h 8040"/>
                                <a:gd name="T12" fmla="+- 0 2934 2754"/>
                                <a:gd name="T13" fmla="*/ T12 w 4226"/>
                                <a:gd name="T14" fmla="+- 0 -7075 -11935"/>
                                <a:gd name="T15" fmla="*/ -7075 h 8040"/>
                                <a:gd name="T16" fmla="+- 0 2949 2754"/>
                                <a:gd name="T17" fmla="*/ T16 w 4226"/>
                                <a:gd name="T18" fmla="+- 0 -7075 -11935"/>
                                <a:gd name="T19" fmla="*/ -7075 h 8040"/>
                                <a:gd name="T20" fmla="+- 0 2939 2754"/>
                                <a:gd name="T21" fmla="*/ T20 w 4226"/>
                                <a:gd name="T22" fmla="+- 0 -7095 -11935"/>
                                <a:gd name="T23" fmla="*/ -7095 h 8040"/>
                                <a:gd name="T24" fmla="+- 0 2933 2754"/>
                                <a:gd name="T25" fmla="*/ T24 w 4226"/>
                                <a:gd name="T26" fmla="+- 0 -7095 -11935"/>
                                <a:gd name="T27" fmla="*/ -7095 h 8040"/>
                                <a:gd name="T28" fmla="+- 0 2930 2754"/>
                                <a:gd name="T29" fmla="*/ T28 w 4226"/>
                                <a:gd name="T30" fmla="+- 0 -7115 -11935"/>
                                <a:gd name="T31" fmla="*/ -71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6" y="4820"/>
                                  </a:moveTo>
                                  <a:lnTo>
                                    <a:pt x="169" y="4820"/>
                                  </a:lnTo>
                                  <a:lnTo>
                                    <a:pt x="172" y="4840"/>
                                  </a:lnTo>
                                  <a:lnTo>
                                    <a:pt x="180" y="4860"/>
                                  </a:lnTo>
                                  <a:lnTo>
                                    <a:pt x="195" y="4860"/>
                                  </a:lnTo>
                                  <a:lnTo>
                                    <a:pt x="185" y="4840"/>
                                  </a:lnTo>
                                  <a:lnTo>
                                    <a:pt x="179" y="4840"/>
                                  </a:lnTo>
                                  <a:lnTo>
                                    <a:pt x="176" y="48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Freeform 343"/>
                          <wps:cNvSpPr>
                            <a:spLocks/>
                          </wps:cNvSpPr>
                          <wps:spPr bwMode="auto">
                            <a:xfrm>
                              <a:off x="2754" y="-11935"/>
                              <a:ext cx="4226" cy="8040"/>
                            </a:xfrm>
                            <a:custGeom>
                              <a:avLst/>
                              <a:gdLst>
                                <a:gd name="T0" fmla="+- 0 2997 2754"/>
                                <a:gd name="T1" fmla="*/ T0 w 4226"/>
                                <a:gd name="T2" fmla="+- 0 -7115 -11935"/>
                                <a:gd name="T3" fmla="*/ -7115 h 8040"/>
                                <a:gd name="T4" fmla="+- 0 2990 2754"/>
                                <a:gd name="T5" fmla="*/ T4 w 4226"/>
                                <a:gd name="T6" fmla="+- 0 -7115 -11935"/>
                                <a:gd name="T7" fmla="*/ -7115 h 8040"/>
                                <a:gd name="T8" fmla="+- 0 2988 2754"/>
                                <a:gd name="T9" fmla="*/ T8 w 4226"/>
                                <a:gd name="T10" fmla="+- 0 -7095 -11935"/>
                                <a:gd name="T11" fmla="*/ -7095 h 8040"/>
                                <a:gd name="T12" fmla="+- 0 2981 2754"/>
                                <a:gd name="T13" fmla="*/ T12 w 4226"/>
                                <a:gd name="T14" fmla="+- 0 -7095 -11935"/>
                                <a:gd name="T15" fmla="*/ -7095 h 8040"/>
                                <a:gd name="T16" fmla="+- 0 2972 2754"/>
                                <a:gd name="T17" fmla="*/ T16 w 4226"/>
                                <a:gd name="T18" fmla="+- 0 -7075 -11935"/>
                                <a:gd name="T19" fmla="*/ -7075 h 8040"/>
                                <a:gd name="T20" fmla="+- 0 2986 2754"/>
                                <a:gd name="T21" fmla="*/ T20 w 4226"/>
                                <a:gd name="T22" fmla="+- 0 -7075 -11935"/>
                                <a:gd name="T23" fmla="*/ -7075 h 8040"/>
                                <a:gd name="T24" fmla="+- 0 2994 2754"/>
                                <a:gd name="T25" fmla="*/ T24 w 4226"/>
                                <a:gd name="T26" fmla="+- 0 -7095 -11935"/>
                                <a:gd name="T27" fmla="*/ -7095 h 8040"/>
                                <a:gd name="T28" fmla="+- 0 2997 2754"/>
                                <a:gd name="T29" fmla="*/ T28 w 4226"/>
                                <a:gd name="T30" fmla="+- 0 -7115 -11935"/>
                                <a:gd name="T31" fmla="*/ -71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3" y="4820"/>
                                  </a:moveTo>
                                  <a:lnTo>
                                    <a:pt x="236" y="4820"/>
                                  </a:lnTo>
                                  <a:lnTo>
                                    <a:pt x="234" y="4840"/>
                                  </a:lnTo>
                                  <a:lnTo>
                                    <a:pt x="227" y="4840"/>
                                  </a:lnTo>
                                  <a:lnTo>
                                    <a:pt x="218" y="4860"/>
                                  </a:lnTo>
                                  <a:lnTo>
                                    <a:pt x="232" y="4860"/>
                                  </a:lnTo>
                                  <a:lnTo>
                                    <a:pt x="240" y="4840"/>
                                  </a:lnTo>
                                  <a:lnTo>
                                    <a:pt x="243" y="48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Freeform 344"/>
                          <wps:cNvSpPr>
                            <a:spLocks/>
                          </wps:cNvSpPr>
                          <wps:spPr bwMode="auto">
                            <a:xfrm>
                              <a:off x="2754" y="-11935"/>
                              <a:ext cx="4226" cy="8040"/>
                            </a:xfrm>
                            <a:custGeom>
                              <a:avLst/>
                              <a:gdLst>
                                <a:gd name="T0" fmla="+- 0 6746 2754"/>
                                <a:gd name="T1" fmla="*/ T0 w 4226"/>
                                <a:gd name="T2" fmla="+- 0 -7115 -11935"/>
                                <a:gd name="T3" fmla="*/ -7115 h 8040"/>
                                <a:gd name="T4" fmla="+- 0 6739 2754"/>
                                <a:gd name="T5" fmla="*/ T4 w 4226"/>
                                <a:gd name="T6" fmla="+- 0 -7115 -11935"/>
                                <a:gd name="T7" fmla="*/ -7115 h 8040"/>
                                <a:gd name="T8" fmla="+- 0 6742 2754"/>
                                <a:gd name="T9" fmla="*/ T8 w 4226"/>
                                <a:gd name="T10" fmla="+- 0 -7095 -11935"/>
                                <a:gd name="T11" fmla="*/ -7095 h 8040"/>
                                <a:gd name="T12" fmla="+- 0 6750 2754"/>
                                <a:gd name="T13" fmla="*/ T12 w 4226"/>
                                <a:gd name="T14" fmla="+- 0 -7075 -11935"/>
                                <a:gd name="T15" fmla="*/ -7075 h 8040"/>
                                <a:gd name="T16" fmla="+- 0 6764 2754"/>
                                <a:gd name="T17" fmla="*/ T16 w 4226"/>
                                <a:gd name="T18" fmla="+- 0 -7075 -11935"/>
                                <a:gd name="T19" fmla="*/ -7075 h 8040"/>
                                <a:gd name="T20" fmla="+- 0 6755 2754"/>
                                <a:gd name="T21" fmla="*/ T20 w 4226"/>
                                <a:gd name="T22" fmla="+- 0 -7095 -11935"/>
                                <a:gd name="T23" fmla="*/ -7095 h 8040"/>
                                <a:gd name="T24" fmla="+- 0 6748 2754"/>
                                <a:gd name="T25" fmla="*/ T24 w 4226"/>
                                <a:gd name="T26" fmla="+- 0 -7095 -11935"/>
                                <a:gd name="T27" fmla="*/ -7095 h 8040"/>
                                <a:gd name="T28" fmla="+- 0 6746 2754"/>
                                <a:gd name="T29" fmla="*/ T28 w 4226"/>
                                <a:gd name="T30" fmla="+- 0 -7115 -11935"/>
                                <a:gd name="T31" fmla="*/ -71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992" y="4820"/>
                                  </a:moveTo>
                                  <a:lnTo>
                                    <a:pt x="3985" y="4820"/>
                                  </a:lnTo>
                                  <a:lnTo>
                                    <a:pt x="3988" y="4840"/>
                                  </a:lnTo>
                                  <a:lnTo>
                                    <a:pt x="3996" y="4860"/>
                                  </a:lnTo>
                                  <a:lnTo>
                                    <a:pt x="4010" y="4860"/>
                                  </a:lnTo>
                                  <a:lnTo>
                                    <a:pt x="4001" y="4840"/>
                                  </a:lnTo>
                                  <a:lnTo>
                                    <a:pt x="3994" y="4840"/>
                                  </a:lnTo>
                                  <a:lnTo>
                                    <a:pt x="3992" y="48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345"/>
                          <wps:cNvSpPr>
                            <a:spLocks/>
                          </wps:cNvSpPr>
                          <wps:spPr bwMode="auto">
                            <a:xfrm>
                              <a:off x="2754" y="-11935"/>
                              <a:ext cx="4226" cy="8040"/>
                            </a:xfrm>
                            <a:custGeom>
                              <a:avLst/>
                              <a:gdLst>
                                <a:gd name="T0" fmla="+- 0 6813 2754"/>
                                <a:gd name="T1" fmla="*/ T0 w 4226"/>
                                <a:gd name="T2" fmla="+- 0 -7115 -11935"/>
                                <a:gd name="T3" fmla="*/ -7115 h 8040"/>
                                <a:gd name="T4" fmla="+- 0 6806 2754"/>
                                <a:gd name="T5" fmla="*/ T4 w 4226"/>
                                <a:gd name="T6" fmla="+- 0 -7115 -11935"/>
                                <a:gd name="T7" fmla="*/ -7115 h 8040"/>
                                <a:gd name="T8" fmla="+- 0 6804 2754"/>
                                <a:gd name="T9" fmla="*/ T8 w 4226"/>
                                <a:gd name="T10" fmla="+- 0 -7095 -11935"/>
                                <a:gd name="T11" fmla="*/ -7095 h 8040"/>
                                <a:gd name="T12" fmla="+- 0 6797 2754"/>
                                <a:gd name="T13" fmla="*/ T12 w 4226"/>
                                <a:gd name="T14" fmla="+- 0 -7095 -11935"/>
                                <a:gd name="T15" fmla="*/ -7095 h 8040"/>
                                <a:gd name="T16" fmla="+- 0 6788 2754"/>
                                <a:gd name="T17" fmla="*/ T16 w 4226"/>
                                <a:gd name="T18" fmla="+- 0 -7075 -11935"/>
                                <a:gd name="T19" fmla="*/ -7075 h 8040"/>
                                <a:gd name="T20" fmla="+- 0 6802 2754"/>
                                <a:gd name="T21" fmla="*/ T20 w 4226"/>
                                <a:gd name="T22" fmla="+- 0 -7075 -11935"/>
                                <a:gd name="T23" fmla="*/ -7075 h 8040"/>
                                <a:gd name="T24" fmla="+- 0 6810 2754"/>
                                <a:gd name="T25" fmla="*/ T24 w 4226"/>
                                <a:gd name="T26" fmla="+- 0 -7095 -11935"/>
                                <a:gd name="T27" fmla="*/ -7095 h 8040"/>
                                <a:gd name="T28" fmla="+- 0 6813 2754"/>
                                <a:gd name="T29" fmla="*/ T28 w 4226"/>
                                <a:gd name="T30" fmla="+- 0 -7115 -11935"/>
                                <a:gd name="T31" fmla="*/ -71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59" y="4820"/>
                                  </a:moveTo>
                                  <a:lnTo>
                                    <a:pt x="4052" y="4820"/>
                                  </a:lnTo>
                                  <a:lnTo>
                                    <a:pt x="4050" y="4840"/>
                                  </a:lnTo>
                                  <a:lnTo>
                                    <a:pt x="4043" y="4840"/>
                                  </a:lnTo>
                                  <a:lnTo>
                                    <a:pt x="4034" y="4860"/>
                                  </a:lnTo>
                                  <a:lnTo>
                                    <a:pt x="4048" y="4860"/>
                                  </a:lnTo>
                                  <a:lnTo>
                                    <a:pt x="4056" y="4840"/>
                                  </a:lnTo>
                                  <a:lnTo>
                                    <a:pt x="4059" y="48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Freeform 346"/>
                          <wps:cNvSpPr>
                            <a:spLocks/>
                          </wps:cNvSpPr>
                          <wps:spPr bwMode="auto">
                            <a:xfrm>
                              <a:off x="2754" y="-11935"/>
                              <a:ext cx="4226" cy="8040"/>
                            </a:xfrm>
                            <a:custGeom>
                              <a:avLst/>
                              <a:gdLst>
                                <a:gd name="T0" fmla="+- 0 4531 2754"/>
                                <a:gd name="T1" fmla="*/ T0 w 4226"/>
                                <a:gd name="T2" fmla="+- 0 -7135 -11935"/>
                                <a:gd name="T3" fmla="*/ -7135 h 8040"/>
                                <a:gd name="T4" fmla="+- 0 4519 2754"/>
                                <a:gd name="T5" fmla="*/ T4 w 4226"/>
                                <a:gd name="T6" fmla="+- 0 -7135 -11935"/>
                                <a:gd name="T7" fmla="*/ -7135 h 8040"/>
                                <a:gd name="T8" fmla="+- 0 4519 2754"/>
                                <a:gd name="T9" fmla="*/ T8 w 4226"/>
                                <a:gd name="T10" fmla="+- 0 -7115 -11935"/>
                                <a:gd name="T11" fmla="*/ -7115 h 8040"/>
                                <a:gd name="T12" fmla="+- 0 4527 2754"/>
                                <a:gd name="T13" fmla="*/ T12 w 4226"/>
                                <a:gd name="T14" fmla="+- 0 -7095 -11935"/>
                                <a:gd name="T15" fmla="*/ -7095 h 8040"/>
                                <a:gd name="T16" fmla="+- 0 4545 2754"/>
                                <a:gd name="T17" fmla="*/ T16 w 4226"/>
                                <a:gd name="T18" fmla="+- 0 -7095 -11935"/>
                                <a:gd name="T19" fmla="*/ -7095 h 8040"/>
                                <a:gd name="T20" fmla="+- 0 4553 2754"/>
                                <a:gd name="T21" fmla="*/ T20 w 4226"/>
                                <a:gd name="T22" fmla="+- 0 -7115 -11935"/>
                                <a:gd name="T23" fmla="*/ -7115 h 8040"/>
                                <a:gd name="T24" fmla="+- 0 4526 2754"/>
                                <a:gd name="T25" fmla="*/ T24 w 4226"/>
                                <a:gd name="T26" fmla="+- 0 -7115 -11935"/>
                                <a:gd name="T27" fmla="*/ -7115 h 8040"/>
                                <a:gd name="T28" fmla="+- 0 4531 2754"/>
                                <a:gd name="T29" fmla="*/ T28 w 4226"/>
                                <a:gd name="T30" fmla="+- 0 -7135 -11935"/>
                                <a:gd name="T31" fmla="*/ -71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77" y="4800"/>
                                  </a:moveTo>
                                  <a:lnTo>
                                    <a:pt x="1765" y="4800"/>
                                  </a:lnTo>
                                  <a:lnTo>
                                    <a:pt x="1765" y="4820"/>
                                  </a:lnTo>
                                  <a:lnTo>
                                    <a:pt x="1773" y="4840"/>
                                  </a:lnTo>
                                  <a:lnTo>
                                    <a:pt x="1791" y="4840"/>
                                  </a:lnTo>
                                  <a:lnTo>
                                    <a:pt x="1799" y="4820"/>
                                  </a:lnTo>
                                  <a:lnTo>
                                    <a:pt x="1772" y="4820"/>
                                  </a:lnTo>
                                  <a:lnTo>
                                    <a:pt x="1777" y="4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Freeform 347"/>
                          <wps:cNvSpPr>
                            <a:spLocks/>
                          </wps:cNvSpPr>
                          <wps:spPr bwMode="auto">
                            <a:xfrm>
                              <a:off x="2754" y="-11935"/>
                              <a:ext cx="4226" cy="8040"/>
                            </a:xfrm>
                            <a:custGeom>
                              <a:avLst/>
                              <a:gdLst>
                                <a:gd name="T0" fmla="+- 0 4953 2754"/>
                                <a:gd name="T1" fmla="*/ T0 w 4226"/>
                                <a:gd name="T2" fmla="+- 0 -7135 -11935"/>
                                <a:gd name="T3" fmla="*/ -7135 h 8040"/>
                                <a:gd name="T4" fmla="+- 0 4942 2754"/>
                                <a:gd name="T5" fmla="*/ T4 w 4226"/>
                                <a:gd name="T6" fmla="+- 0 -7135 -11935"/>
                                <a:gd name="T7" fmla="*/ -7135 h 8040"/>
                                <a:gd name="T8" fmla="+- 0 4942 2754"/>
                                <a:gd name="T9" fmla="*/ T8 w 4226"/>
                                <a:gd name="T10" fmla="+- 0 -7115 -11935"/>
                                <a:gd name="T11" fmla="*/ -7115 h 8040"/>
                                <a:gd name="T12" fmla="+- 0 4949 2754"/>
                                <a:gd name="T13" fmla="*/ T12 w 4226"/>
                                <a:gd name="T14" fmla="+- 0 -7095 -11935"/>
                                <a:gd name="T15" fmla="*/ -7095 h 8040"/>
                                <a:gd name="T16" fmla="+- 0 4968 2754"/>
                                <a:gd name="T17" fmla="*/ T16 w 4226"/>
                                <a:gd name="T18" fmla="+- 0 -7095 -11935"/>
                                <a:gd name="T19" fmla="*/ -7095 h 8040"/>
                                <a:gd name="T20" fmla="+- 0 4976 2754"/>
                                <a:gd name="T21" fmla="*/ T20 w 4226"/>
                                <a:gd name="T22" fmla="+- 0 -7115 -11935"/>
                                <a:gd name="T23" fmla="*/ -7115 h 8040"/>
                                <a:gd name="T24" fmla="+- 0 4949 2754"/>
                                <a:gd name="T25" fmla="*/ T24 w 4226"/>
                                <a:gd name="T26" fmla="+- 0 -7115 -11935"/>
                                <a:gd name="T27" fmla="*/ -7115 h 8040"/>
                                <a:gd name="T28" fmla="+- 0 4953 2754"/>
                                <a:gd name="T29" fmla="*/ T28 w 4226"/>
                                <a:gd name="T30" fmla="+- 0 -7135 -11935"/>
                                <a:gd name="T31" fmla="*/ -71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199" y="4800"/>
                                  </a:moveTo>
                                  <a:lnTo>
                                    <a:pt x="2188" y="4800"/>
                                  </a:lnTo>
                                  <a:lnTo>
                                    <a:pt x="2188" y="4820"/>
                                  </a:lnTo>
                                  <a:lnTo>
                                    <a:pt x="2195" y="4840"/>
                                  </a:lnTo>
                                  <a:lnTo>
                                    <a:pt x="2214" y="4840"/>
                                  </a:lnTo>
                                  <a:lnTo>
                                    <a:pt x="2222" y="4820"/>
                                  </a:lnTo>
                                  <a:lnTo>
                                    <a:pt x="2195" y="4820"/>
                                  </a:lnTo>
                                  <a:lnTo>
                                    <a:pt x="2199" y="4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Freeform 348"/>
                          <wps:cNvSpPr>
                            <a:spLocks/>
                          </wps:cNvSpPr>
                          <wps:spPr bwMode="auto">
                            <a:xfrm>
                              <a:off x="2754" y="-11935"/>
                              <a:ext cx="4226" cy="8040"/>
                            </a:xfrm>
                            <a:custGeom>
                              <a:avLst/>
                              <a:gdLst>
                                <a:gd name="T0" fmla="+- 0 5235 2754"/>
                                <a:gd name="T1" fmla="*/ T0 w 4226"/>
                                <a:gd name="T2" fmla="+- 0 -7135 -11935"/>
                                <a:gd name="T3" fmla="*/ -7135 h 8040"/>
                                <a:gd name="T4" fmla="+- 0 5223 2754"/>
                                <a:gd name="T5" fmla="*/ T4 w 4226"/>
                                <a:gd name="T6" fmla="+- 0 -7135 -11935"/>
                                <a:gd name="T7" fmla="*/ -7135 h 8040"/>
                                <a:gd name="T8" fmla="+- 0 5223 2754"/>
                                <a:gd name="T9" fmla="*/ T8 w 4226"/>
                                <a:gd name="T10" fmla="+- 0 -7115 -11935"/>
                                <a:gd name="T11" fmla="*/ -7115 h 8040"/>
                                <a:gd name="T12" fmla="+- 0 5231 2754"/>
                                <a:gd name="T13" fmla="*/ T12 w 4226"/>
                                <a:gd name="T14" fmla="+- 0 -7095 -11935"/>
                                <a:gd name="T15" fmla="*/ -7095 h 8040"/>
                                <a:gd name="T16" fmla="+- 0 5250 2754"/>
                                <a:gd name="T17" fmla="*/ T16 w 4226"/>
                                <a:gd name="T18" fmla="+- 0 -7095 -11935"/>
                                <a:gd name="T19" fmla="*/ -7095 h 8040"/>
                                <a:gd name="T20" fmla="+- 0 5257 2754"/>
                                <a:gd name="T21" fmla="*/ T20 w 4226"/>
                                <a:gd name="T22" fmla="+- 0 -7115 -11935"/>
                                <a:gd name="T23" fmla="*/ -7115 h 8040"/>
                                <a:gd name="T24" fmla="+- 0 5230 2754"/>
                                <a:gd name="T25" fmla="*/ T24 w 4226"/>
                                <a:gd name="T26" fmla="+- 0 -7115 -11935"/>
                                <a:gd name="T27" fmla="*/ -7115 h 8040"/>
                                <a:gd name="T28" fmla="+- 0 5235 2754"/>
                                <a:gd name="T29" fmla="*/ T28 w 4226"/>
                                <a:gd name="T30" fmla="+- 0 -7135 -11935"/>
                                <a:gd name="T31" fmla="*/ -71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81" y="4800"/>
                                  </a:moveTo>
                                  <a:lnTo>
                                    <a:pt x="2469" y="4800"/>
                                  </a:lnTo>
                                  <a:lnTo>
                                    <a:pt x="2469" y="4820"/>
                                  </a:lnTo>
                                  <a:lnTo>
                                    <a:pt x="2477" y="4840"/>
                                  </a:lnTo>
                                  <a:lnTo>
                                    <a:pt x="2496" y="4840"/>
                                  </a:lnTo>
                                  <a:lnTo>
                                    <a:pt x="2503" y="4820"/>
                                  </a:lnTo>
                                  <a:lnTo>
                                    <a:pt x="2476" y="4820"/>
                                  </a:lnTo>
                                  <a:lnTo>
                                    <a:pt x="2481" y="4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Freeform 349"/>
                          <wps:cNvSpPr>
                            <a:spLocks/>
                          </wps:cNvSpPr>
                          <wps:spPr bwMode="auto">
                            <a:xfrm>
                              <a:off x="2754" y="-11935"/>
                              <a:ext cx="4226" cy="8040"/>
                            </a:xfrm>
                            <a:custGeom>
                              <a:avLst/>
                              <a:gdLst>
                                <a:gd name="T0" fmla="+- 0 2939 2754"/>
                                <a:gd name="T1" fmla="*/ T0 w 4226"/>
                                <a:gd name="T2" fmla="+- 0 -7135 -11935"/>
                                <a:gd name="T3" fmla="*/ -7135 h 8040"/>
                                <a:gd name="T4" fmla="+- 0 2934 2754"/>
                                <a:gd name="T5" fmla="*/ T4 w 4226"/>
                                <a:gd name="T6" fmla="+- 0 -7135 -11935"/>
                                <a:gd name="T7" fmla="*/ -7135 h 8040"/>
                                <a:gd name="T8" fmla="+- 0 2926 2754"/>
                                <a:gd name="T9" fmla="*/ T8 w 4226"/>
                                <a:gd name="T10" fmla="+- 0 -7115 -11935"/>
                                <a:gd name="T11" fmla="*/ -7115 h 8040"/>
                                <a:gd name="T12" fmla="+- 0 2933 2754"/>
                                <a:gd name="T13" fmla="*/ T12 w 4226"/>
                                <a:gd name="T14" fmla="+- 0 -7115 -11935"/>
                                <a:gd name="T15" fmla="*/ -7115 h 8040"/>
                                <a:gd name="T16" fmla="+- 0 2939 2754"/>
                                <a:gd name="T17" fmla="*/ T16 w 4226"/>
                                <a:gd name="T18" fmla="+- 0 -7135 -11935"/>
                                <a:gd name="T19" fmla="*/ -7135 h 8040"/>
                              </a:gdLst>
                              <a:ahLst/>
                              <a:cxnLst>
                                <a:cxn ang="0">
                                  <a:pos x="T1" y="T3"/>
                                </a:cxn>
                                <a:cxn ang="0">
                                  <a:pos x="T5" y="T7"/>
                                </a:cxn>
                                <a:cxn ang="0">
                                  <a:pos x="T9" y="T11"/>
                                </a:cxn>
                                <a:cxn ang="0">
                                  <a:pos x="T13" y="T15"/>
                                </a:cxn>
                                <a:cxn ang="0">
                                  <a:pos x="T17" y="T19"/>
                                </a:cxn>
                              </a:cxnLst>
                              <a:rect l="0" t="0" r="r" b="b"/>
                              <a:pathLst>
                                <a:path w="4226" h="8040">
                                  <a:moveTo>
                                    <a:pt x="185" y="4800"/>
                                  </a:moveTo>
                                  <a:lnTo>
                                    <a:pt x="180" y="4800"/>
                                  </a:lnTo>
                                  <a:lnTo>
                                    <a:pt x="172" y="4820"/>
                                  </a:lnTo>
                                  <a:lnTo>
                                    <a:pt x="179" y="4820"/>
                                  </a:lnTo>
                                  <a:lnTo>
                                    <a:pt x="185" y="4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Freeform 350"/>
                          <wps:cNvSpPr>
                            <a:spLocks/>
                          </wps:cNvSpPr>
                          <wps:spPr bwMode="auto">
                            <a:xfrm>
                              <a:off x="2754" y="-11935"/>
                              <a:ext cx="4226" cy="8040"/>
                            </a:xfrm>
                            <a:custGeom>
                              <a:avLst/>
                              <a:gdLst>
                                <a:gd name="T0" fmla="+- 0 2986 2754"/>
                                <a:gd name="T1" fmla="*/ T0 w 4226"/>
                                <a:gd name="T2" fmla="+- 0 -7135 -11935"/>
                                <a:gd name="T3" fmla="*/ -7135 h 8040"/>
                                <a:gd name="T4" fmla="+- 0 2981 2754"/>
                                <a:gd name="T5" fmla="*/ T4 w 4226"/>
                                <a:gd name="T6" fmla="+- 0 -7135 -11935"/>
                                <a:gd name="T7" fmla="*/ -7135 h 8040"/>
                                <a:gd name="T8" fmla="+- 0 2988 2754"/>
                                <a:gd name="T9" fmla="*/ T8 w 4226"/>
                                <a:gd name="T10" fmla="+- 0 -7115 -11935"/>
                                <a:gd name="T11" fmla="*/ -7115 h 8040"/>
                                <a:gd name="T12" fmla="+- 0 2994 2754"/>
                                <a:gd name="T13" fmla="*/ T12 w 4226"/>
                                <a:gd name="T14" fmla="+- 0 -7115 -11935"/>
                                <a:gd name="T15" fmla="*/ -7115 h 8040"/>
                                <a:gd name="T16" fmla="+- 0 2986 2754"/>
                                <a:gd name="T17" fmla="*/ T16 w 4226"/>
                                <a:gd name="T18" fmla="+- 0 -7135 -11935"/>
                                <a:gd name="T19" fmla="*/ -7135 h 8040"/>
                              </a:gdLst>
                              <a:ahLst/>
                              <a:cxnLst>
                                <a:cxn ang="0">
                                  <a:pos x="T1" y="T3"/>
                                </a:cxn>
                                <a:cxn ang="0">
                                  <a:pos x="T5" y="T7"/>
                                </a:cxn>
                                <a:cxn ang="0">
                                  <a:pos x="T9" y="T11"/>
                                </a:cxn>
                                <a:cxn ang="0">
                                  <a:pos x="T13" y="T15"/>
                                </a:cxn>
                                <a:cxn ang="0">
                                  <a:pos x="T17" y="T19"/>
                                </a:cxn>
                              </a:cxnLst>
                              <a:rect l="0" t="0" r="r" b="b"/>
                              <a:pathLst>
                                <a:path w="4226" h="8040">
                                  <a:moveTo>
                                    <a:pt x="232" y="4800"/>
                                  </a:moveTo>
                                  <a:lnTo>
                                    <a:pt x="227" y="4800"/>
                                  </a:lnTo>
                                  <a:lnTo>
                                    <a:pt x="234" y="4820"/>
                                  </a:lnTo>
                                  <a:lnTo>
                                    <a:pt x="240" y="4820"/>
                                  </a:lnTo>
                                  <a:lnTo>
                                    <a:pt x="232" y="4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Freeform 351"/>
                          <wps:cNvSpPr>
                            <a:spLocks/>
                          </wps:cNvSpPr>
                          <wps:spPr bwMode="auto">
                            <a:xfrm>
                              <a:off x="2754" y="-11935"/>
                              <a:ext cx="4226" cy="8040"/>
                            </a:xfrm>
                            <a:custGeom>
                              <a:avLst/>
                              <a:gdLst>
                                <a:gd name="T0" fmla="+- 0 4390 2754"/>
                                <a:gd name="T1" fmla="*/ T0 w 4226"/>
                                <a:gd name="T2" fmla="+- 0 -7155 -11935"/>
                                <a:gd name="T3" fmla="*/ -7155 h 8040"/>
                                <a:gd name="T4" fmla="+- 0 4378 2754"/>
                                <a:gd name="T5" fmla="*/ T4 w 4226"/>
                                <a:gd name="T6" fmla="+- 0 -7155 -11935"/>
                                <a:gd name="T7" fmla="*/ -7155 h 8040"/>
                                <a:gd name="T8" fmla="+- 0 4378 2754"/>
                                <a:gd name="T9" fmla="*/ T8 w 4226"/>
                                <a:gd name="T10" fmla="+- 0 -7135 -11935"/>
                                <a:gd name="T11" fmla="*/ -7135 h 8040"/>
                                <a:gd name="T12" fmla="+- 0 4386 2754"/>
                                <a:gd name="T13" fmla="*/ T12 w 4226"/>
                                <a:gd name="T14" fmla="+- 0 -7115 -11935"/>
                                <a:gd name="T15" fmla="*/ -7115 h 8040"/>
                                <a:gd name="T16" fmla="+- 0 4405 2754"/>
                                <a:gd name="T17" fmla="*/ T16 w 4226"/>
                                <a:gd name="T18" fmla="+- 0 -7115 -11935"/>
                                <a:gd name="T19" fmla="*/ -7115 h 8040"/>
                                <a:gd name="T20" fmla="+- 0 4412 2754"/>
                                <a:gd name="T21" fmla="*/ T20 w 4226"/>
                                <a:gd name="T22" fmla="+- 0 -7135 -11935"/>
                                <a:gd name="T23" fmla="*/ -7135 h 8040"/>
                                <a:gd name="T24" fmla="+- 0 4385 2754"/>
                                <a:gd name="T25" fmla="*/ T24 w 4226"/>
                                <a:gd name="T26" fmla="+- 0 -7135 -11935"/>
                                <a:gd name="T27" fmla="*/ -7135 h 8040"/>
                                <a:gd name="T28" fmla="+- 0 4390 2754"/>
                                <a:gd name="T29" fmla="*/ T28 w 4226"/>
                                <a:gd name="T30" fmla="+- 0 -7155 -11935"/>
                                <a:gd name="T31" fmla="*/ -71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636" y="4780"/>
                                  </a:moveTo>
                                  <a:lnTo>
                                    <a:pt x="1624" y="4780"/>
                                  </a:lnTo>
                                  <a:lnTo>
                                    <a:pt x="1624" y="4800"/>
                                  </a:lnTo>
                                  <a:lnTo>
                                    <a:pt x="1632" y="4820"/>
                                  </a:lnTo>
                                  <a:lnTo>
                                    <a:pt x="1651" y="4820"/>
                                  </a:lnTo>
                                  <a:lnTo>
                                    <a:pt x="1658" y="4800"/>
                                  </a:lnTo>
                                  <a:lnTo>
                                    <a:pt x="1631" y="4800"/>
                                  </a:lnTo>
                                  <a:lnTo>
                                    <a:pt x="1636" y="4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Freeform 352"/>
                          <wps:cNvSpPr>
                            <a:spLocks/>
                          </wps:cNvSpPr>
                          <wps:spPr bwMode="auto">
                            <a:xfrm>
                              <a:off x="2754" y="-11935"/>
                              <a:ext cx="4226" cy="8040"/>
                            </a:xfrm>
                            <a:custGeom>
                              <a:avLst/>
                              <a:gdLst>
                                <a:gd name="T0" fmla="+- 0 4553 2754"/>
                                <a:gd name="T1" fmla="*/ T0 w 4226"/>
                                <a:gd name="T2" fmla="+- 0 -7135 -11935"/>
                                <a:gd name="T3" fmla="*/ -7135 h 8040"/>
                                <a:gd name="T4" fmla="+- 0 4542 2754"/>
                                <a:gd name="T5" fmla="*/ T4 w 4226"/>
                                <a:gd name="T6" fmla="+- 0 -7135 -11935"/>
                                <a:gd name="T7" fmla="*/ -7135 h 8040"/>
                                <a:gd name="T8" fmla="+- 0 4546 2754"/>
                                <a:gd name="T9" fmla="*/ T8 w 4226"/>
                                <a:gd name="T10" fmla="+- 0 -7115 -11935"/>
                                <a:gd name="T11" fmla="*/ -7115 h 8040"/>
                                <a:gd name="T12" fmla="+- 0 4553 2754"/>
                                <a:gd name="T13" fmla="*/ T12 w 4226"/>
                                <a:gd name="T14" fmla="+- 0 -7115 -11935"/>
                                <a:gd name="T15" fmla="*/ -7115 h 8040"/>
                                <a:gd name="T16" fmla="+- 0 4553 2754"/>
                                <a:gd name="T17" fmla="*/ T16 w 4226"/>
                                <a:gd name="T18" fmla="+- 0 -7135 -11935"/>
                                <a:gd name="T19" fmla="*/ -7135 h 8040"/>
                              </a:gdLst>
                              <a:ahLst/>
                              <a:cxnLst>
                                <a:cxn ang="0">
                                  <a:pos x="T1" y="T3"/>
                                </a:cxn>
                                <a:cxn ang="0">
                                  <a:pos x="T5" y="T7"/>
                                </a:cxn>
                                <a:cxn ang="0">
                                  <a:pos x="T9" y="T11"/>
                                </a:cxn>
                                <a:cxn ang="0">
                                  <a:pos x="T13" y="T15"/>
                                </a:cxn>
                                <a:cxn ang="0">
                                  <a:pos x="T17" y="T19"/>
                                </a:cxn>
                              </a:cxnLst>
                              <a:rect l="0" t="0" r="r" b="b"/>
                              <a:pathLst>
                                <a:path w="4226" h="8040">
                                  <a:moveTo>
                                    <a:pt x="1799" y="4800"/>
                                  </a:moveTo>
                                  <a:lnTo>
                                    <a:pt x="1788" y="4800"/>
                                  </a:lnTo>
                                  <a:lnTo>
                                    <a:pt x="1792" y="4820"/>
                                  </a:lnTo>
                                  <a:lnTo>
                                    <a:pt x="1799" y="4820"/>
                                  </a:lnTo>
                                  <a:lnTo>
                                    <a:pt x="1799" y="4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Freeform 353"/>
                          <wps:cNvSpPr>
                            <a:spLocks/>
                          </wps:cNvSpPr>
                          <wps:spPr bwMode="auto">
                            <a:xfrm>
                              <a:off x="2754" y="-11935"/>
                              <a:ext cx="4226" cy="8040"/>
                            </a:xfrm>
                            <a:custGeom>
                              <a:avLst/>
                              <a:gdLst>
                                <a:gd name="T0" fmla="+- 0 4976 2754"/>
                                <a:gd name="T1" fmla="*/ T0 w 4226"/>
                                <a:gd name="T2" fmla="+- 0 -7135 -11935"/>
                                <a:gd name="T3" fmla="*/ -7135 h 8040"/>
                                <a:gd name="T4" fmla="+- 0 4964 2754"/>
                                <a:gd name="T5" fmla="*/ T4 w 4226"/>
                                <a:gd name="T6" fmla="+- 0 -7135 -11935"/>
                                <a:gd name="T7" fmla="*/ -7135 h 8040"/>
                                <a:gd name="T8" fmla="+- 0 4969 2754"/>
                                <a:gd name="T9" fmla="*/ T8 w 4226"/>
                                <a:gd name="T10" fmla="+- 0 -7115 -11935"/>
                                <a:gd name="T11" fmla="*/ -7115 h 8040"/>
                                <a:gd name="T12" fmla="+- 0 4976 2754"/>
                                <a:gd name="T13" fmla="*/ T12 w 4226"/>
                                <a:gd name="T14" fmla="+- 0 -7115 -11935"/>
                                <a:gd name="T15" fmla="*/ -7115 h 8040"/>
                                <a:gd name="T16" fmla="+- 0 4976 2754"/>
                                <a:gd name="T17" fmla="*/ T16 w 4226"/>
                                <a:gd name="T18" fmla="+- 0 -7135 -11935"/>
                                <a:gd name="T19" fmla="*/ -7135 h 8040"/>
                              </a:gdLst>
                              <a:ahLst/>
                              <a:cxnLst>
                                <a:cxn ang="0">
                                  <a:pos x="T1" y="T3"/>
                                </a:cxn>
                                <a:cxn ang="0">
                                  <a:pos x="T5" y="T7"/>
                                </a:cxn>
                                <a:cxn ang="0">
                                  <a:pos x="T9" y="T11"/>
                                </a:cxn>
                                <a:cxn ang="0">
                                  <a:pos x="T13" y="T15"/>
                                </a:cxn>
                                <a:cxn ang="0">
                                  <a:pos x="T17" y="T19"/>
                                </a:cxn>
                              </a:cxnLst>
                              <a:rect l="0" t="0" r="r" b="b"/>
                              <a:pathLst>
                                <a:path w="4226" h="8040">
                                  <a:moveTo>
                                    <a:pt x="2222" y="4800"/>
                                  </a:moveTo>
                                  <a:lnTo>
                                    <a:pt x="2210" y="4800"/>
                                  </a:lnTo>
                                  <a:lnTo>
                                    <a:pt x="2215" y="4820"/>
                                  </a:lnTo>
                                  <a:lnTo>
                                    <a:pt x="2222" y="4820"/>
                                  </a:lnTo>
                                  <a:lnTo>
                                    <a:pt x="2222" y="4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 name="Freeform 354"/>
                          <wps:cNvSpPr>
                            <a:spLocks/>
                          </wps:cNvSpPr>
                          <wps:spPr bwMode="auto">
                            <a:xfrm>
                              <a:off x="2754" y="-11935"/>
                              <a:ext cx="4226" cy="8040"/>
                            </a:xfrm>
                            <a:custGeom>
                              <a:avLst/>
                              <a:gdLst>
                                <a:gd name="T0" fmla="+- 0 5257 2754"/>
                                <a:gd name="T1" fmla="*/ T0 w 4226"/>
                                <a:gd name="T2" fmla="+- 0 -7135 -11935"/>
                                <a:gd name="T3" fmla="*/ -7135 h 8040"/>
                                <a:gd name="T4" fmla="+- 0 5246 2754"/>
                                <a:gd name="T5" fmla="*/ T4 w 4226"/>
                                <a:gd name="T6" fmla="+- 0 -7135 -11935"/>
                                <a:gd name="T7" fmla="*/ -7135 h 8040"/>
                                <a:gd name="T8" fmla="+- 0 5250 2754"/>
                                <a:gd name="T9" fmla="*/ T8 w 4226"/>
                                <a:gd name="T10" fmla="+- 0 -7115 -11935"/>
                                <a:gd name="T11" fmla="*/ -7115 h 8040"/>
                                <a:gd name="T12" fmla="+- 0 5257 2754"/>
                                <a:gd name="T13" fmla="*/ T12 w 4226"/>
                                <a:gd name="T14" fmla="+- 0 -7115 -11935"/>
                                <a:gd name="T15" fmla="*/ -7115 h 8040"/>
                                <a:gd name="T16" fmla="+- 0 5257 2754"/>
                                <a:gd name="T17" fmla="*/ T16 w 4226"/>
                                <a:gd name="T18" fmla="+- 0 -7135 -11935"/>
                                <a:gd name="T19" fmla="*/ -7135 h 8040"/>
                              </a:gdLst>
                              <a:ahLst/>
                              <a:cxnLst>
                                <a:cxn ang="0">
                                  <a:pos x="T1" y="T3"/>
                                </a:cxn>
                                <a:cxn ang="0">
                                  <a:pos x="T5" y="T7"/>
                                </a:cxn>
                                <a:cxn ang="0">
                                  <a:pos x="T9" y="T11"/>
                                </a:cxn>
                                <a:cxn ang="0">
                                  <a:pos x="T13" y="T15"/>
                                </a:cxn>
                                <a:cxn ang="0">
                                  <a:pos x="T17" y="T19"/>
                                </a:cxn>
                              </a:cxnLst>
                              <a:rect l="0" t="0" r="r" b="b"/>
                              <a:pathLst>
                                <a:path w="4226" h="8040">
                                  <a:moveTo>
                                    <a:pt x="2503" y="4800"/>
                                  </a:moveTo>
                                  <a:lnTo>
                                    <a:pt x="2492" y="4800"/>
                                  </a:lnTo>
                                  <a:lnTo>
                                    <a:pt x="2496" y="4820"/>
                                  </a:lnTo>
                                  <a:lnTo>
                                    <a:pt x="2503" y="4820"/>
                                  </a:lnTo>
                                  <a:lnTo>
                                    <a:pt x="2503" y="4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Freeform 355"/>
                          <wps:cNvSpPr>
                            <a:spLocks/>
                          </wps:cNvSpPr>
                          <wps:spPr bwMode="auto">
                            <a:xfrm>
                              <a:off x="2754" y="-11935"/>
                              <a:ext cx="4226" cy="8040"/>
                            </a:xfrm>
                            <a:custGeom>
                              <a:avLst/>
                              <a:gdLst>
                                <a:gd name="T0" fmla="+- 0 6755 2754"/>
                                <a:gd name="T1" fmla="*/ T0 w 4226"/>
                                <a:gd name="T2" fmla="+- 0 -7135 -11935"/>
                                <a:gd name="T3" fmla="*/ -7135 h 8040"/>
                                <a:gd name="T4" fmla="+- 0 6750 2754"/>
                                <a:gd name="T5" fmla="*/ T4 w 4226"/>
                                <a:gd name="T6" fmla="+- 0 -7135 -11935"/>
                                <a:gd name="T7" fmla="*/ -7135 h 8040"/>
                                <a:gd name="T8" fmla="+- 0 6742 2754"/>
                                <a:gd name="T9" fmla="*/ T8 w 4226"/>
                                <a:gd name="T10" fmla="+- 0 -7115 -11935"/>
                                <a:gd name="T11" fmla="*/ -7115 h 8040"/>
                                <a:gd name="T12" fmla="+- 0 6748 2754"/>
                                <a:gd name="T13" fmla="*/ T12 w 4226"/>
                                <a:gd name="T14" fmla="+- 0 -7115 -11935"/>
                                <a:gd name="T15" fmla="*/ -7115 h 8040"/>
                                <a:gd name="T16" fmla="+- 0 6755 2754"/>
                                <a:gd name="T17" fmla="*/ T16 w 4226"/>
                                <a:gd name="T18" fmla="+- 0 -7135 -11935"/>
                                <a:gd name="T19" fmla="*/ -7135 h 8040"/>
                              </a:gdLst>
                              <a:ahLst/>
                              <a:cxnLst>
                                <a:cxn ang="0">
                                  <a:pos x="T1" y="T3"/>
                                </a:cxn>
                                <a:cxn ang="0">
                                  <a:pos x="T5" y="T7"/>
                                </a:cxn>
                                <a:cxn ang="0">
                                  <a:pos x="T9" y="T11"/>
                                </a:cxn>
                                <a:cxn ang="0">
                                  <a:pos x="T13" y="T15"/>
                                </a:cxn>
                                <a:cxn ang="0">
                                  <a:pos x="T17" y="T19"/>
                                </a:cxn>
                              </a:cxnLst>
                              <a:rect l="0" t="0" r="r" b="b"/>
                              <a:pathLst>
                                <a:path w="4226" h="8040">
                                  <a:moveTo>
                                    <a:pt x="4001" y="4800"/>
                                  </a:moveTo>
                                  <a:lnTo>
                                    <a:pt x="3996" y="4800"/>
                                  </a:lnTo>
                                  <a:lnTo>
                                    <a:pt x="3988" y="4820"/>
                                  </a:lnTo>
                                  <a:lnTo>
                                    <a:pt x="3994" y="4820"/>
                                  </a:lnTo>
                                  <a:lnTo>
                                    <a:pt x="4001" y="4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Freeform 356"/>
                          <wps:cNvSpPr>
                            <a:spLocks/>
                          </wps:cNvSpPr>
                          <wps:spPr bwMode="auto">
                            <a:xfrm>
                              <a:off x="2754" y="-11935"/>
                              <a:ext cx="4226" cy="8040"/>
                            </a:xfrm>
                            <a:custGeom>
                              <a:avLst/>
                              <a:gdLst>
                                <a:gd name="T0" fmla="+- 0 6802 2754"/>
                                <a:gd name="T1" fmla="*/ T0 w 4226"/>
                                <a:gd name="T2" fmla="+- 0 -7135 -11935"/>
                                <a:gd name="T3" fmla="*/ -7135 h 8040"/>
                                <a:gd name="T4" fmla="+- 0 6797 2754"/>
                                <a:gd name="T5" fmla="*/ T4 w 4226"/>
                                <a:gd name="T6" fmla="+- 0 -7135 -11935"/>
                                <a:gd name="T7" fmla="*/ -7135 h 8040"/>
                                <a:gd name="T8" fmla="+- 0 6804 2754"/>
                                <a:gd name="T9" fmla="*/ T8 w 4226"/>
                                <a:gd name="T10" fmla="+- 0 -7115 -11935"/>
                                <a:gd name="T11" fmla="*/ -7115 h 8040"/>
                                <a:gd name="T12" fmla="+- 0 6810 2754"/>
                                <a:gd name="T13" fmla="*/ T12 w 4226"/>
                                <a:gd name="T14" fmla="+- 0 -7115 -11935"/>
                                <a:gd name="T15" fmla="*/ -7115 h 8040"/>
                                <a:gd name="T16" fmla="+- 0 6802 2754"/>
                                <a:gd name="T17" fmla="*/ T16 w 4226"/>
                                <a:gd name="T18" fmla="+- 0 -7135 -11935"/>
                                <a:gd name="T19" fmla="*/ -7135 h 8040"/>
                              </a:gdLst>
                              <a:ahLst/>
                              <a:cxnLst>
                                <a:cxn ang="0">
                                  <a:pos x="T1" y="T3"/>
                                </a:cxn>
                                <a:cxn ang="0">
                                  <a:pos x="T5" y="T7"/>
                                </a:cxn>
                                <a:cxn ang="0">
                                  <a:pos x="T9" y="T11"/>
                                </a:cxn>
                                <a:cxn ang="0">
                                  <a:pos x="T13" y="T15"/>
                                </a:cxn>
                                <a:cxn ang="0">
                                  <a:pos x="T17" y="T19"/>
                                </a:cxn>
                              </a:cxnLst>
                              <a:rect l="0" t="0" r="r" b="b"/>
                              <a:pathLst>
                                <a:path w="4226" h="8040">
                                  <a:moveTo>
                                    <a:pt x="4048" y="4800"/>
                                  </a:moveTo>
                                  <a:lnTo>
                                    <a:pt x="4043" y="4800"/>
                                  </a:lnTo>
                                  <a:lnTo>
                                    <a:pt x="4050" y="4820"/>
                                  </a:lnTo>
                                  <a:lnTo>
                                    <a:pt x="4056" y="4820"/>
                                  </a:lnTo>
                                  <a:lnTo>
                                    <a:pt x="4048" y="4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 name="Freeform 357"/>
                          <wps:cNvSpPr>
                            <a:spLocks/>
                          </wps:cNvSpPr>
                          <wps:spPr bwMode="auto">
                            <a:xfrm>
                              <a:off x="2754" y="-11935"/>
                              <a:ext cx="4226" cy="8040"/>
                            </a:xfrm>
                            <a:custGeom>
                              <a:avLst/>
                              <a:gdLst>
                                <a:gd name="T0" fmla="+- 0 2960 2754"/>
                                <a:gd name="T1" fmla="*/ T0 w 4226"/>
                                <a:gd name="T2" fmla="+- 0 -7155 -11935"/>
                                <a:gd name="T3" fmla="*/ -7155 h 8040"/>
                                <a:gd name="T4" fmla="+- 0 2946 2754"/>
                                <a:gd name="T5" fmla="*/ T4 w 4226"/>
                                <a:gd name="T6" fmla="+- 0 -7135 -11935"/>
                                <a:gd name="T7" fmla="*/ -7135 h 8040"/>
                                <a:gd name="T8" fmla="+- 0 2975 2754"/>
                                <a:gd name="T9" fmla="*/ T8 w 4226"/>
                                <a:gd name="T10" fmla="+- 0 -7135 -11935"/>
                                <a:gd name="T11" fmla="*/ -7135 h 8040"/>
                                <a:gd name="T12" fmla="+- 0 2960 2754"/>
                                <a:gd name="T13" fmla="*/ T12 w 4226"/>
                                <a:gd name="T14" fmla="+- 0 -7155 -11935"/>
                                <a:gd name="T15" fmla="*/ -7155 h 8040"/>
                              </a:gdLst>
                              <a:ahLst/>
                              <a:cxnLst>
                                <a:cxn ang="0">
                                  <a:pos x="T1" y="T3"/>
                                </a:cxn>
                                <a:cxn ang="0">
                                  <a:pos x="T5" y="T7"/>
                                </a:cxn>
                                <a:cxn ang="0">
                                  <a:pos x="T9" y="T11"/>
                                </a:cxn>
                                <a:cxn ang="0">
                                  <a:pos x="T13" y="T15"/>
                                </a:cxn>
                              </a:cxnLst>
                              <a:rect l="0" t="0" r="r" b="b"/>
                              <a:pathLst>
                                <a:path w="4226" h="8040">
                                  <a:moveTo>
                                    <a:pt x="206" y="4780"/>
                                  </a:moveTo>
                                  <a:lnTo>
                                    <a:pt x="192" y="4800"/>
                                  </a:lnTo>
                                  <a:lnTo>
                                    <a:pt x="221" y="4800"/>
                                  </a:lnTo>
                                  <a:lnTo>
                                    <a:pt x="206" y="4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358"/>
                          <wps:cNvSpPr>
                            <a:spLocks/>
                          </wps:cNvSpPr>
                          <wps:spPr bwMode="auto">
                            <a:xfrm>
                              <a:off x="2754" y="-11935"/>
                              <a:ext cx="4226" cy="8040"/>
                            </a:xfrm>
                            <a:custGeom>
                              <a:avLst/>
                              <a:gdLst>
                                <a:gd name="T0" fmla="+- 0 4412 2754"/>
                                <a:gd name="T1" fmla="*/ T0 w 4226"/>
                                <a:gd name="T2" fmla="+- 0 -7155 -11935"/>
                                <a:gd name="T3" fmla="*/ -7155 h 8040"/>
                                <a:gd name="T4" fmla="+- 0 4401 2754"/>
                                <a:gd name="T5" fmla="*/ T4 w 4226"/>
                                <a:gd name="T6" fmla="+- 0 -7155 -11935"/>
                                <a:gd name="T7" fmla="*/ -7155 h 8040"/>
                                <a:gd name="T8" fmla="+- 0 4405 2754"/>
                                <a:gd name="T9" fmla="*/ T8 w 4226"/>
                                <a:gd name="T10" fmla="+- 0 -7135 -11935"/>
                                <a:gd name="T11" fmla="*/ -7135 h 8040"/>
                                <a:gd name="T12" fmla="+- 0 4412 2754"/>
                                <a:gd name="T13" fmla="*/ T12 w 4226"/>
                                <a:gd name="T14" fmla="+- 0 -7135 -11935"/>
                                <a:gd name="T15" fmla="*/ -7135 h 8040"/>
                                <a:gd name="T16" fmla="+- 0 4412 2754"/>
                                <a:gd name="T17" fmla="*/ T16 w 4226"/>
                                <a:gd name="T18" fmla="+- 0 -7155 -11935"/>
                                <a:gd name="T19" fmla="*/ -7155 h 8040"/>
                              </a:gdLst>
                              <a:ahLst/>
                              <a:cxnLst>
                                <a:cxn ang="0">
                                  <a:pos x="T1" y="T3"/>
                                </a:cxn>
                                <a:cxn ang="0">
                                  <a:pos x="T5" y="T7"/>
                                </a:cxn>
                                <a:cxn ang="0">
                                  <a:pos x="T9" y="T11"/>
                                </a:cxn>
                                <a:cxn ang="0">
                                  <a:pos x="T13" y="T15"/>
                                </a:cxn>
                                <a:cxn ang="0">
                                  <a:pos x="T17" y="T19"/>
                                </a:cxn>
                              </a:cxnLst>
                              <a:rect l="0" t="0" r="r" b="b"/>
                              <a:pathLst>
                                <a:path w="4226" h="8040">
                                  <a:moveTo>
                                    <a:pt x="1658" y="4780"/>
                                  </a:moveTo>
                                  <a:lnTo>
                                    <a:pt x="1647" y="4780"/>
                                  </a:lnTo>
                                  <a:lnTo>
                                    <a:pt x="1651" y="4800"/>
                                  </a:lnTo>
                                  <a:lnTo>
                                    <a:pt x="1658" y="4800"/>
                                  </a:lnTo>
                                  <a:lnTo>
                                    <a:pt x="1658" y="4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Freeform 359"/>
                          <wps:cNvSpPr>
                            <a:spLocks/>
                          </wps:cNvSpPr>
                          <wps:spPr bwMode="auto">
                            <a:xfrm>
                              <a:off x="2754" y="-11935"/>
                              <a:ext cx="4226" cy="8040"/>
                            </a:xfrm>
                            <a:custGeom>
                              <a:avLst/>
                              <a:gdLst>
                                <a:gd name="T0" fmla="+- 0 5054 2754"/>
                                <a:gd name="T1" fmla="*/ T0 w 4226"/>
                                <a:gd name="T2" fmla="+- 0 -7175 -11935"/>
                                <a:gd name="T3" fmla="*/ -7175 h 8040"/>
                                <a:gd name="T4" fmla="+- 0 5042 2754"/>
                                <a:gd name="T5" fmla="*/ T4 w 4226"/>
                                <a:gd name="T6" fmla="+- 0 -7175 -11935"/>
                                <a:gd name="T7" fmla="*/ -7175 h 8040"/>
                                <a:gd name="T8" fmla="+- 0 5042 2754"/>
                                <a:gd name="T9" fmla="*/ T8 w 4226"/>
                                <a:gd name="T10" fmla="+- 0 -7155 -11935"/>
                                <a:gd name="T11" fmla="*/ -7155 h 8040"/>
                                <a:gd name="T12" fmla="+- 0 5050 2754"/>
                                <a:gd name="T13" fmla="*/ T12 w 4226"/>
                                <a:gd name="T14" fmla="+- 0 -7135 -11935"/>
                                <a:gd name="T15" fmla="*/ -7135 h 8040"/>
                                <a:gd name="T16" fmla="+- 0 5069 2754"/>
                                <a:gd name="T17" fmla="*/ T16 w 4226"/>
                                <a:gd name="T18" fmla="+- 0 -7135 -11935"/>
                                <a:gd name="T19" fmla="*/ -7135 h 8040"/>
                                <a:gd name="T20" fmla="+- 0 5076 2754"/>
                                <a:gd name="T21" fmla="*/ T20 w 4226"/>
                                <a:gd name="T22" fmla="+- 0 -7155 -11935"/>
                                <a:gd name="T23" fmla="*/ -7155 h 8040"/>
                                <a:gd name="T24" fmla="+- 0 5049 2754"/>
                                <a:gd name="T25" fmla="*/ T24 w 4226"/>
                                <a:gd name="T26" fmla="+- 0 -7155 -11935"/>
                                <a:gd name="T27" fmla="*/ -7155 h 8040"/>
                                <a:gd name="T28" fmla="+- 0 5054 2754"/>
                                <a:gd name="T29" fmla="*/ T28 w 4226"/>
                                <a:gd name="T30" fmla="+- 0 -7175 -11935"/>
                                <a:gd name="T31" fmla="*/ -71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300" y="4760"/>
                                  </a:moveTo>
                                  <a:lnTo>
                                    <a:pt x="2288" y="4760"/>
                                  </a:lnTo>
                                  <a:lnTo>
                                    <a:pt x="2288" y="4780"/>
                                  </a:lnTo>
                                  <a:lnTo>
                                    <a:pt x="2296" y="4800"/>
                                  </a:lnTo>
                                  <a:lnTo>
                                    <a:pt x="2315" y="4800"/>
                                  </a:lnTo>
                                  <a:lnTo>
                                    <a:pt x="2322" y="4780"/>
                                  </a:lnTo>
                                  <a:lnTo>
                                    <a:pt x="2295" y="4780"/>
                                  </a:lnTo>
                                  <a:lnTo>
                                    <a:pt x="2300" y="47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360"/>
                          <wps:cNvSpPr>
                            <a:spLocks/>
                          </wps:cNvSpPr>
                          <wps:spPr bwMode="auto">
                            <a:xfrm>
                              <a:off x="2754" y="-11935"/>
                              <a:ext cx="4226" cy="8040"/>
                            </a:xfrm>
                            <a:custGeom>
                              <a:avLst/>
                              <a:gdLst>
                                <a:gd name="T0" fmla="+- 0 6776 2754"/>
                                <a:gd name="T1" fmla="*/ T0 w 4226"/>
                                <a:gd name="T2" fmla="+- 0 -7155 -11935"/>
                                <a:gd name="T3" fmla="*/ -7155 h 8040"/>
                                <a:gd name="T4" fmla="+- 0 6762 2754"/>
                                <a:gd name="T5" fmla="*/ T4 w 4226"/>
                                <a:gd name="T6" fmla="+- 0 -7135 -11935"/>
                                <a:gd name="T7" fmla="*/ -7135 h 8040"/>
                                <a:gd name="T8" fmla="+- 0 6790 2754"/>
                                <a:gd name="T9" fmla="*/ T8 w 4226"/>
                                <a:gd name="T10" fmla="+- 0 -7135 -11935"/>
                                <a:gd name="T11" fmla="*/ -7135 h 8040"/>
                                <a:gd name="T12" fmla="+- 0 6776 2754"/>
                                <a:gd name="T13" fmla="*/ T12 w 4226"/>
                                <a:gd name="T14" fmla="+- 0 -7155 -11935"/>
                                <a:gd name="T15" fmla="*/ -7155 h 8040"/>
                              </a:gdLst>
                              <a:ahLst/>
                              <a:cxnLst>
                                <a:cxn ang="0">
                                  <a:pos x="T1" y="T3"/>
                                </a:cxn>
                                <a:cxn ang="0">
                                  <a:pos x="T5" y="T7"/>
                                </a:cxn>
                                <a:cxn ang="0">
                                  <a:pos x="T9" y="T11"/>
                                </a:cxn>
                                <a:cxn ang="0">
                                  <a:pos x="T13" y="T15"/>
                                </a:cxn>
                              </a:cxnLst>
                              <a:rect l="0" t="0" r="r" b="b"/>
                              <a:pathLst>
                                <a:path w="4226" h="8040">
                                  <a:moveTo>
                                    <a:pt x="4022" y="4780"/>
                                  </a:moveTo>
                                  <a:lnTo>
                                    <a:pt x="4008" y="4800"/>
                                  </a:lnTo>
                                  <a:lnTo>
                                    <a:pt x="4036" y="4800"/>
                                  </a:lnTo>
                                  <a:lnTo>
                                    <a:pt x="4022" y="4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 name="Freeform 361"/>
                          <wps:cNvSpPr>
                            <a:spLocks/>
                          </wps:cNvSpPr>
                          <wps:spPr bwMode="auto">
                            <a:xfrm>
                              <a:off x="2754" y="-11935"/>
                              <a:ext cx="4226" cy="8040"/>
                            </a:xfrm>
                            <a:custGeom>
                              <a:avLst/>
                              <a:gdLst>
                                <a:gd name="T0" fmla="+- 0 5076 2754"/>
                                <a:gd name="T1" fmla="*/ T0 w 4226"/>
                                <a:gd name="T2" fmla="+- 0 -7175 -11935"/>
                                <a:gd name="T3" fmla="*/ -7175 h 8040"/>
                                <a:gd name="T4" fmla="+- 0 5065 2754"/>
                                <a:gd name="T5" fmla="*/ T4 w 4226"/>
                                <a:gd name="T6" fmla="+- 0 -7175 -11935"/>
                                <a:gd name="T7" fmla="*/ -7175 h 8040"/>
                                <a:gd name="T8" fmla="+- 0 5069 2754"/>
                                <a:gd name="T9" fmla="*/ T8 w 4226"/>
                                <a:gd name="T10" fmla="+- 0 -7155 -11935"/>
                                <a:gd name="T11" fmla="*/ -7155 h 8040"/>
                                <a:gd name="T12" fmla="+- 0 5076 2754"/>
                                <a:gd name="T13" fmla="*/ T12 w 4226"/>
                                <a:gd name="T14" fmla="+- 0 -7155 -11935"/>
                                <a:gd name="T15" fmla="*/ -7155 h 8040"/>
                                <a:gd name="T16" fmla="+- 0 5076 2754"/>
                                <a:gd name="T17" fmla="*/ T16 w 4226"/>
                                <a:gd name="T18" fmla="+- 0 -7175 -11935"/>
                                <a:gd name="T19" fmla="*/ -7175 h 8040"/>
                              </a:gdLst>
                              <a:ahLst/>
                              <a:cxnLst>
                                <a:cxn ang="0">
                                  <a:pos x="T1" y="T3"/>
                                </a:cxn>
                                <a:cxn ang="0">
                                  <a:pos x="T5" y="T7"/>
                                </a:cxn>
                                <a:cxn ang="0">
                                  <a:pos x="T9" y="T11"/>
                                </a:cxn>
                                <a:cxn ang="0">
                                  <a:pos x="T13" y="T15"/>
                                </a:cxn>
                                <a:cxn ang="0">
                                  <a:pos x="T17" y="T19"/>
                                </a:cxn>
                              </a:cxnLst>
                              <a:rect l="0" t="0" r="r" b="b"/>
                              <a:pathLst>
                                <a:path w="4226" h="8040">
                                  <a:moveTo>
                                    <a:pt x="2322" y="4760"/>
                                  </a:moveTo>
                                  <a:lnTo>
                                    <a:pt x="2311" y="4760"/>
                                  </a:lnTo>
                                  <a:lnTo>
                                    <a:pt x="2315" y="4780"/>
                                  </a:lnTo>
                                  <a:lnTo>
                                    <a:pt x="2322" y="4780"/>
                                  </a:lnTo>
                                  <a:lnTo>
                                    <a:pt x="2322" y="47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Freeform 362"/>
                          <wps:cNvSpPr>
                            <a:spLocks/>
                          </wps:cNvSpPr>
                          <wps:spPr bwMode="auto">
                            <a:xfrm>
                              <a:off x="2754" y="-11935"/>
                              <a:ext cx="4226" cy="8040"/>
                            </a:xfrm>
                            <a:custGeom>
                              <a:avLst/>
                              <a:gdLst>
                                <a:gd name="T0" fmla="+- 0 6449 2754"/>
                                <a:gd name="T1" fmla="*/ T0 w 4226"/>
                                <a:gd name="T2" fmla="+- 0 -7195 -11935"/>
                                <a:gd name="T3" fmla="*/ -7195 h 8040"/>
                                <a:gd name="T4" fmla="+- 0 6437 2754"/>
                                <a:gd name="T5" fmla="*/ T4 w 4226"/>
                                <a:gd name="T6" fmla="+- 0 -7195 -11935"/>
                                <a:gd name="T7" fmla="*/ -7195 h 8040"/>
                                <a:gd name="T8" fmla="+- 0 6437 2754"/>
                                <a:gd name="T9" fmla="*/ T8 w 4226"/>
                                <a:gd name="T10" fmla="+- 0 -7175 -11935"/>
                                <a:gd name="T11" fmla="*/ -7175 h 8040"/>
                                <a:gd name="T12" fmla="+- 0 6445 2754"/>
                                <a:gd name="T13" fmla="*/ T12 w 4226"/>
                                <a:gd name="T14" fmla="+- 0 -7155 -11935"/>
                                <a:gd name="T15" fmla="*/ -7155 h 8040"/>
                                <a:gd name="T16" fmla="+- 0 6463 2754"/>
                                <a:gd name="T17" fmla="*/ T16 w 4226"/>
                                <a:gd name="T18" fmla="+- 0 -7155 -11935"/>
                                <a:gd name="T19" fmla="*/ -7155 h 8040"/>
                                <a:gd name="T20" fmla="+- 0 6471 2754"/>
                                <a:gd name="T21" fmla="*/ T20 w 4226"/>
                                <a:gd name="T22" fmla="+- 0 -7175 -11935"/>
                                <a:gd name="T23" fmla="*/ -7175 h 8040"/>
                                <a:gd name="T24" fmla="+- 0 6444 2754"/>
                                <a:gd name="T25" fmla="*/ T24 w 4226"/>
                                <a:gd name="T26" fmla="+- 0 -7175 -11935"/>
                                <a:gd name="T27" fmla="*/ -7175 h 8040"/>
                                <a:gd name="T28" fmla="+- 0 6449 2754"/>
                                <a:gd name="T29" fmla="*/ T28 w 4226"/>
                                <a:gd name="T30" fmla="+- 0 -7195 -11935"/>
                                <a:gd name="T31" fmla="*/ -71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695" y="4740"/>
                                  </a:moveTo>
                                  <a:lnTo>
                                    <a:pt x="3683" y="4740"/>
                                  </a:lnTo>
                                  <a:lnTo>
                                    <a:pt x="3683" y="4760"/>
                                  </a:lnTo>
                                  <a:lnTo>
                                    <a:pt x="3691" y="4780"/>
                                  </a:lnTo>
                                  <a:lnTo>
                                    <a:pt x="3709" y="4780"/>
                                  </a:lnTo>
                                  <a:lnTo>
                                    <a:pt x="3717" y="4760"/>
                                  </a:lnTo>
                                  <a:lnTo>
                                    <a:pt x="3690" y="4760"/>
                                  </a:lnTo>
                                  <a:lnTo>
                                    <a:pt x="3695" y="47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363"/>
                          <wps:cNvSpPr>
                            <a:spLocks/>
                          </wps:cNvSpPr>
                          <wps:spPr bwMode="auto">
                            <a:xfrm>
                              <a:off x="2754" y="-11935"/>
                              <a:ext cx="4226" cy="8040"/>
                            </a:xfrm>
                            <a:custGeom>
                              <a:avLst/>
                              <a:gdLst>
                                <a:gd name="T0" fmla="+- 0 4317 2754"/>
                                <a:gd name="T1" fmla="*/ T0 w 4226"/>
                                <a:gd name="T2" fmla="+- 0 -7215 -11935"/>
                                <a:gd name="T3" fmla="*/ -7215 h 8040"/>
                                <a:gd name="T4" fmla="+- 0 4299 2754"/>
                                <a:gd name="T5" fmla="*/ T4 w 4226"/>
                                <a:gd name="T6" fmla="+- 0 -7215 -11935"/>
                                <a:gd name="T7" fmla="*/ -7215 h 8040"/>
                                <a:gd name="T8" fmla="+- 0 4291 2754"/>
                                <a:gd name="T9" fmla="*/ T8 w 4226"/>
                                <a:gd name="T10" fmla="+- 0 -7195 -11935"/>
                                <a:gd name="T11" fmla="*/ -7195 h 8040"/>
                                <a:gd name="T12" fmla="+- 0 4291 2754"/>
                                <a:gd name="T13" fmla="*/ T12 w 4226"/>
                                <a:gd name="T14" fmla="+- 0 -7175 -11935"/>
                                <a:gd name="T15" fmla="*/ -7175 h 8040"/>
                                <a:gd name="T16" fmla="+- 0 4298 2754"/>
                                <a:gd name="T17" fmla="*/ T16 w 4226"/>
                                <a:gd name="T18" fmla="+- 0 -7175 -11935"/>
                                <a:gd name="T19" fmla="*/ -7175 h 8040"/>
                                <a:gd name="T20" fmla="+- 0 4298 2754"/>
                                <a:gd name="T21" fmla="*/ T20 w 4226"/>
                                <a:gd name="T22" fmla="+- 0 -7195 -11935"/>
                                <a:gd name="T23" fmla="*/ -7195 h 8040"/>
                                <a:gd name="T24" fmla="+- 0 4325 2754"/>
                                <a:gd name="T25" fmla="*/ T24 w 4226"/>
                                <a:gd name="T26" fmla="+- 0 -7195 -11935"/>
                                <a:gd name="T27" fmla="*/ -7195 h 8040"/>
                                <a:gd name="T28" fmla="+- 0 4317 2754"/>
                                <a:gd name="T29" fmla="*/ T28 w 4226"/>
                                <a:gd name="T30" fmla="+- 0 -7215 -11935"/>
                                <a:gd name="T31" fmla="*/ -72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563" y="4720"/>
                                  </a:moveTo>
                                  <a:lnTo>
                                    <a:pt x="1545" y="4720"/>
                                  </a:lnTo>
                                  <a:lnTo>
                                    <a:pt x="1537" y="4740"/>
                                  </a:lnTo>
                                  <a:lnTo>
                                    <a:pt x="1537" y="4760"/>
                                  </a:lnTo>
                                  <a:lnTo>
                                    <a:pt x="1544" y="4760"/>
                                  </a:lnTo>
                                  <a:lnTo>
                                    <a:pt x="1544" y="4740"/>
                                  </a:lnTo>
                                  <a:lnTo>
                                    <a:pt x="1571" y="4740"/>
                                  </a:lnTo>
                                  <a:lnTo>
                                    <a:pt x="1563" y="4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364"/>
                          <wps:cNvSpPr>
                            <a:spLocks/>
                          </wps:cNvSpPr>
                          <wps:spPr bwMode="auto">
                            <a:xfrm>
                              <a:off x="2754" y="-11935"/>
                              <a:ext cx="4226" cy="8040"/>
                            </a:xfrm>
                            <a:custGeom>
                              <a:avLst/>
                              <a:gdLst>
                                <a:gd name="T0" fmla="+- 0 4325 2754"/>
                                <a:gd name="T1" fmla="*/ T0 w 4226"/>
                                <a:gd name="T2" fmla="+- 0 -7195 -11935"/>
                                <a:gd name="T3" fmla="*/ -7195 h 8040"/>
                                <a:gd name="T4" fmla="+- 0 4318 2754"/>
                                <a:gd name="T5" fmla="*/ T4 w 4226"/>
                                <a:gd name="T6" fmla="+- 0 -7195 -11935"/>
                                <a:gd name="T7" fmla="*/ -7195 h 8040"/>
                                <a:gd name="T8" fmla="+- 0 4318 2754"/>
                                <a:gd name="T9" fmla="*/ T8 w 4226"/>
                                <a:gd name="T10" fmla="+- 0 -7175 -11935"/>
                                <a:gd name="T11" fmla="*/ -7175 h 8040"/>
                                <a:gd name="T12" fmla="+- 0 4325 2754"/>
                                <a:gd name="T13" fmla="*/ T12 w 4226"/>
                                <a:gd name="T14" fmla="+- 0 -7175 -11935"/>
                                <a:gd name="T15" fmla="*/ -7175 h 8040"/>
                                <a:gd name="T16" fmla="+- 0 4325 2754"/>
                                <a:gd name="T17" fmla="*/ T16 w 4226"/>
                                <a:gd name="T18" fmla="+- 0 -7195 -11935"/>
                                <a:gd name="T19" fmla="*/ -7195 h 8040"/>
                              </a:gdLst>
                              <a:ahLst/>
                              <a:cxnLst>
                                <a:cxn ang="0">
                                  <a:pos x="T1" y="T3"/>
                                </a:cxn>
                                <a:cxn ang="0">
                                  <a:pos x="T5" y="T7"/>
                                </a:cxn>
                                <a:cxn ang="0">
                                  <a:pos x="T9" y="T11"/>
                                </a:cxn>
                                <a:cxn ang="0">
                                  <a:pos x="T13" y="T15"/>
                                </a:cxn>
                                <a:cxn ang="0">
                                  <a:pos x="T17" y="T19"/>
                                </a:cxn>
                              </a:cxnLst>
                              <a:rect l="0" t="0" r="r" b="b"/>
                              <a:pathLst>
                                <a:path w="4226" h="8040">
                                  <a:moveTo>
                                    <a:pt x="1571" y="4740"/>
                                  </a:moveTo>
                                  <a:lnTo>
                                    <a:pt x="1564" y="4740"/>
                                  </a:lnTo>
                                  <a:lnTo>
                                    <a:pt x="1564" y="4760"/>
                                  </a:lnTo>
                                  <a:lnTo>
                                    <a:pt x="1571" y="4760"/>
                                  </a:lnTo>
                                  <a:lnTo>
                                    <a:pt x="1571" y="47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365"/>
                          <wps:cNvSpPr>
                            <a:spLocks/>
                          </wps:cNvSpPr>
                          <wps:spPr bwMode="auto">
                            <a:xfrm>
                              <a:off x="2754" y="-11935"/>
                              <a:ext cx="4226" cy="8040"/>
                            </a:xfrm>
                            <a:custGeom>
                              <a:avLst/>
                              <a:gdLst>
                                <a:gd name="T0" fmla="+- 0 6471 2754"/>
                                <a:gd name="T1" fmla="*/ T0 w 4226"/>
                                <a:gd name="T2" fmla="+- 0 -7195 -11935"/>
                                <a:gd name="T3" fmla="*/ -7195 h 8040"/>
                                <a:gd name="T4" fmla="+- 0 6460 2754"/>
                                <a:gd name="T5" fmla="*/ T4 w 4226"/>
                                <a:gd name="T6" fmla="+- 0 -7195 -11935"/>
                                <a:gd name="T7" fmla="*/ -7195 h 8040"/>
                                <a:gd name="T8" fmla="+- 0 6464 2754"/>
                                <a:gd name="T9" fmla="*/ T8 w 4226"/>
                                <a:gd name="T10" fmla="+- 0 -7175 -11935"/>
                                <a:gd name="T11" fmla="*/ -7175 h 8040"/>
                                <a:gd name="T12" fmla="+- 0 6471 2754"/>
                                <a:gd name="T13" fmla="*/ T12 w 4226"/>
                                <a:gd name="T14" fmla="+- 0 -7175 -11935"/>
                                <a:gd name="T15" fmla="*/ -7175 h 8040"/>
                                <a:gd name="T16" fmla="+- 0 6471 2754"/>
                                <a:gd name="T17" fmla="*/ T16 w 4226"/>
                                <a:gd name="T18" fmla="+- 0 -7195 -11935"/>
                                <a:gd name="T19" fmla="*/ -7195 h 8040"/>
                              </a:gdLst>
                              <a:ahLst/>
                              <a:cxnLst>
                                <a:cxn ang="0">
                                  <a:pos x="T1" y="T3"/>
                                </a:cxn>
                                <a:cxn ang="0">
                                  <a:pos x="T5" y="T7"/>
                                </a:cxn>
                                <a:cxn ang="0">
                                  <a:pos x="T9" y="T11"/>
                                </a:cxn>
                                <a:cxn ang="0">
                                  <a:pos x="T13" y="T15"/>
                                </a:cxn>
                                <a:cxn ang="0">
                                  <a:pos x="T17" y="T19"/>
                                </a:cxn>
                              </a:cxnLst>
                              <a:rect l="0" t="0" r="r" b="b"/>
                              <a:pathLst>
                                <a:path w="4226" h="8040">
                                  <a:moveTo>
                                    <a:pt x="3717" y="4740"/>
                                  </a:moveTo>
                                  <a:lnTo>
                                    <a:pt x="3706" y="4740"/>
                                  </a:lnTo>
                                  <a:lnTo>
                                    <a:pt x="3710" y="4760"/>
                                  </a:lnTo>
                                  <a:lnTo>
                                    <a:pt x="3717" y="4760"/>
                                  </a:lnTo>
                                  <a:lnTo>
                                    <a:pt x="3717" y="47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 name="Freeform 366"/>
                          <wps:cNvSpPr>
                            <a:spLocks/>
                          </wps:cNvSpPr>
                          <wps:spPr bwMode="auto">
                            <a:xfrm>
                              <a:off x="2754" y="-11935"/>
                              <a:ext cx="4226" cy="8040"/>
                            </a:xfrm>
                            <a:custGeom>
                              <a:avLst/>
                              <a:gdLst>
                                <a:gd name="T0" fmla="+- 0 4229 2754"/>
                                <a:gd name="T1" fmla="*/ T0 w 4226"/>
                                <a:gd name="T2" fmla="+- 0 -7275 -11935"/>
                                <a:gd name="T3" fmla="*/ -7275 h 8040"/>
                                <a:gd name="T4" fmla="+- 0 4218 2754"/>
                                <a:gd name="T5" fmla="*/ T4 w 4226"/>
                                <a:gd name="T6" fmla="+- 0 -7275 -11935"/>
                                <a:gd name="T7" fmla="*/ -7275 h 8040"/>
                                <a:gd name="T8" fmla="+- 0 4218 2754"/>
                                <a:gd name="T9" fmla="*/ T8 w 4226"/>
                                <a:gd name="T10" fmla="+- 0 -7255 -11935"/>
                                <a:gd name="T11" fmla="*/ -7255 h 8040"/>
                                <a:gd name="T12" fmla="+- 0 4225 2754"/>
                                <a:gd name="T13" fmla="*/ T12 w 4226"/>
                                <a:gd name="T14" fmla="+- 0 -7235 -11935"/>
                                <a:gd name="T15" fmla="*/ -7235 h 8040"/>
                                <a:gd name="T16" fmla="+- 0 4244 2754"/>
                                <a:gd name="T17" fmla="*/ T16 w 4226"/>
                                <a:gd name="T18" fmla="+- 0 -7235 -11935"/>
                                <a:gd name="T19" fmla="*/ -7235 h 8040"/>
                                <a:gd name="T20" fmla="+- 0 4251 2754"/>
                                <a:gd name="T21" fmla="*/ T20 w 4226"/>
                                <a:gd name="T22" fmla="+- 0 -7255 -11935"/>
                                <a:gd name="T23" fmla="*/ -7255 h 8040"/>
                                <a:gd name="T24" fmla="+- 0 4224 2754"/>
                                <a:gd name="T25" fmla="*/ T24 w 4226"/>
                                <a:gd name="T26" fmla="+- 0 -7255 -11935"/>
                                <a:gd name="T27" fmla="*/ -7255 h 8040"/>
                                <a:gd name="T28" fmla="+- 0 4229 2754"/>
                                <a:gd name="T29" fmla="*/ T28 w 4226"/>
                                <a:gd name="T30" fmla="+- 0 -7275 -11935"/>
                                <a:gd name="T31" fmla="*/ -72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475" y="4660"/>
                                  </a:moveTo>
                                  <a:lnTo>
                                    <a:pt x="1464" y="4660"/>
                                  </a:lnTo>
                                  <a:lnTo>
                                    <a:pt x="1464" y="4680"/>
                                  </a:lnTo>
                                  <a:lnTo>
                                    <a:pt x="1471" y="4700"/>
                                  </a:lnTo>
                                  <a:lnTo>
                                    <a:pt x="1490" y="4700"/>
                                  </a:lnTo>
                                  <a:lnTo>
                                    <a:pt x="1497" y="4680"/>
                                  </a:lnTo>
                                  <a:lnTo>
                                    <a:pt x="1470" y="4680"/>
                                  </a:lnTo>
                                  <a:lnTo>
                                    <a:pt x="1475" y="4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367"/>
                          <wps:cNvSpPr>
                            <a:spLocks/>
                          </wps:cNvSpPr>
                          <wps:spPr bwMode="auto">
                            <a:xfrm>
                              <a:off x="2754" y="-11935"/>
                              <a:ext cx="4226" cy="8040"/>
                            </a:xfrm>
                            <a:custGeom>
                              <a:avLst/>
                              <a:gdLst>
                                <a:gd name="T0" fmla="+- 0 4450 2754"/>
                                <a:gd name="T1" fmla="*/ T0 w 4226"/>
                                <a:gd name="T2" fmla="+- 0 -7275 -11935"/>
                                <a:gd name="T3" fmla="*/ -7275 h 8040"/>
                                <a:gd name="T4" fmla="+- 0 4439 2754"/>
                                <a:gd name="T5" fmla="*/ T4 w 4226"/>
                                <a:gd name="T6" fmla="+- 0 -7275 -11935"/>
                                <a:gd name="T7" fmla="*/ -7275 h 8040"/>
                                <a:gd name="T8" fmla="+- 0 4439 2754"/>
                                <a:gd name="T9" fmla="*/ T8 w 4226"/>
                                <a:gd name="T10" fmla="+- 0 -7255 -11935"/>
                                <a:gd name="T11" fmla="*/ -7255 h 8040"/>
                                <a:gd name="T12" fmla="+- 0 4446 2754"/>
                                <a:gd name="T13" fmla="*/ T12 w 4226"/>
                                <a:gd name="T14" fmla="+- 0 -7235 -11935"/>
                                <a:gd name="T15" fmla="*/ -7235 h 8040"/>
                                <a:gd name="T16" fmla="+- 0 4465 2754"/>
                                <a:gd name="T17" fmla="*/ T16 w 4226"/>
                                <a:gd name="T18" fmla="+- 0 -7235 -11935"/>
                                <a:gd name="T19" fmla="*/ -7235 h 8040"/>
                                <a:gd name="T20" fmla="+- 0 4473 2754"/>
                                <a:gd name="T21" fmla="*/ T20 w 4226"/>
                                <a:gd name="T22" fmla="+- 0 -7255 -11935"/>
                                <a:gd name="T23" fmla="*/ -7255 h 8040"/>
                                <a:gd name="T24" fmla="+- 0 4446 2754"/>
                                <a:gd name="T25" fmla="*/ T24 w 4226"/>
                                <a:gd name="T26" fmla="+- 0 -7255 -11935"/>
                                <a:gd name="T27" fmla="*/ -7255 h 8040"/>
                                <a:gd name="T28" fmla="+- 0 4450 2754"/>
                                <a:gd name="T29" fmla="*/ T28 w 4226"/>
                                <a:gd name="T30" fmla="+- 0 -7275 -11935"/>
                                <a:gd name="T31" fmla="*/ -72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696" y="4660"/>
                                  </a:moveTo>
                                  <a:lnTo>
                                    <a:pt x="1685" y="4660"/>
                                  </a:lnTo>
                                  <a:lnTo>
                                    <a:pt x="1685" y="4680"/>
                                  </a:lnTo>
                                  <a:lnTo>
                                    <a:pt x="1692" y="4700"/>
                                  </a:lnTo>
                                  <a:lnTo>
                                    <a:pt x="1711" y="4700"/>
                                  </a:lnTo>
                                  <a:lnTo>
                                    <a:pt x="1719" y="4680"/>
                                  </a:lnTo>
                                  <a:lnTo>
                                    <a:pt x="1692" y="4680"/>
                                  </a:lnTo>
                                  <a:lnTo>
                                    <a:pt x="1696" y="4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368"/>
                          <wps:cNvSpPr>
                            <a:spLocks/>
                          </wps:cNvSpPr>
                          <wps:spPr bwMode="auto">
                            <a:xfrm>
                              <a:off x="2754" y="-11935"/>
                              <a:ext cx="4226" cy="8040"/>
                            </a:xfrm>
                            <a:custGeom>
                              <a:avLst/>
                              <a:gdLst>
                                <a:gd name="T0" fmla="+- 0 4251 2754"/>
                                <a:gd name="T1" fmla="*/ T0 w 4226"/>
                                <a:gd name="T2" fmla="+- 0 -7275 -11935"/>
                                <a:gd name="T3" fmla="*/ -7275 h 8040"/>
                                <a:gd name="T4" fmla="+- 0 4240 2754"/>
                                <a:gd name="T5" fmla="*/ T4 w 4226"/>
                                <a:gd name="T6" fmla="+- 0 -7275 -11935"/>
                                <a:gd name="T7" fmla="*/ -7275 h 8040"/>
                                <a:gd name="T8" fmla="+- 0 4244 2754"/>
                                <a:gd name="T9" fmla="*/ T8 w 4226"/>
                                <a:gd name="T10" fmla="+- 0 -7255 -11935"/>
                                <a:gd name="T11" fmla="*/ -7255 h 8040"/>
                                <a:gd name="T12" fmla="+- 0 4251 2754"/>
                                <a:gd name="T13" fmla="*/ T12 w 4226"/>
                                <a:gd name="T14" fmla="+- 0 -7255 -11935"/>
                                <a:gd name="T15" fmla="*/ -7255 h 8040"/>
                                <a:gd name="T16" fmla="+- 0 4251 2754"/>
                                <a:gd name="T17" fmla="*/ T16 w 4226"/>
                                <a:gd name="T18" fmla="+- 0 -7275 -11935"/>
                                <a:gd name="T19" fmla="*/ -7275 h 8040"/>
                              </a:gdLst>
                              <a:ahLst/>
                              <a:cxnLst>
                                <a:cxn ang="0">
                                  <a:pos x="T1" y="T3"/>
                                </a:cxn>
                                <a:cxn ang="0">
                                  <a:pos x="T5" y="T7"/>
                                </a:cxn>
                                <a:cxn ang="0">
                                  <a:pos x="T9" y="T11"/>
                                </a:cxn>
                                <a:cxn ang="0">
                                  <a:pos x="T13" y="T15"/>
                                </a:cxn>
                                <a:cxn ang="0">
                                  <a:pos x="T17" y="T19"/>
                                </a:cxn>
                              </a:cxnLst>
                              <a:rect l="0" t="0" r="r" b="b"/>
                              <a:pathLst>
                                <a:path w="4226" h="8040">
                                  <a:moveTo>
                                    <a:pt x="1497" y="4660"/>
                                  </a:moveTo>
                                  <a:lnTo>
                                    <a:pt x="1486" y="4660"/>
                                  </a:lnTo>
                                  <a:lnTo>
                                    <a:pt x="1490" y="4680"/>
                                  </a:lnTo>
                                  <a:lnTo>
                                    <a:pt x="1497" y="4680"/>
                                  </a:lnTo>
                                  <a:lnTo>
                                    <a:pt x="1497" y="4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369"/>
                          <wps:cNvSpPr>
                            <a:spLocks/>
                          </wps:cNvSpPr>
                          <wps:spPr bwMode="auto">
                            <a:xfrm>
                              <a:off x="2754" y="-11935"/>
                              <a:ext cx="4226" cy="8040"/>
                            </a:xfrm>
                            <a:custGeom>
                              <a:avLst/>
                              <a:gdLst>
                                <a:gd name="T0" fmla="+- 0 4473 2754"/>
                                <a:gd name="T1" fmla="*/ T0 w 4226"/>
                                <a:gd name="T2" fmla="+- 0 -7275 -11935"/>
                                <a:gd name="T3" fmla="*/ -7275 h 8040"/>
                                <a:gd name="T4" fmla="+- 0 4461 2754"/>
                                <a:gd name="T5" fmla="*/ T4 w 4226"/>
                                <a:gd name="T6" fmla="+- 0 -7275 -11935"/>
                                <a:gd name="T7" fmla="*/ -7275 h 8040"/>
                                <a:gd name="T8" fmla="+- 0 4466 2754"/>
                                <a:gd name="T9" fmla="*/ T8 w 4226"/>
                                <a:gd name="T10" fmla="+- 0 -7255 -11935"/>
                                <a:gd name="T11" fmla="*/ -7255 h 8040"/>
                                <a:gd name="T12" fmla="+- 0 4473 2754"/>
                                <a:gd name="T13" fmla="*/ T12 w 4226"/>
                                <a:gd name="T14" fmla="+- 0 -7255 -11935"/>
                                <a:gd name="T15" fmla="*/ -7255 h 8040"/>
                                <a:gd name="T16" fmla="+- 0 4473 2754"/>
                                <a:gd name="T17" fmla="*/ T16 w 4226"/>
                                <a:gd name="T18" fmla="+- 0 -7275 -11935"/>
                                <a:gd name="T19" fmla="*/ -7275 h 8040"/>
                              </a:gdLst>
                              <a:ahLst/>
                              <a:cxnLst>
                                <a:cxn ang="0">
                                  <a:pos x="T1" y="T3"/>
                                </a:cxn>
                                <a:cxn ang="0">
                                  <a:pos x="T5" y="T7"/>
                                </a:cxn>
                                <a:cxn ang="0">
                                  <a:pos x="T9" y="T11"/>
                                </a:cxn>
                                <a:cxn ang="0">
                                  <a:pos x="T13" y="T15"/>
                                </a:cxn>
                                <a:cxn ang="0">
                                  <a:pos x="T17" y="T19"/>
                                </a:cxn>
                              </a:cxnLst>
                              <a:rect l="0" t="0" r="r" b="b"/>
                              <a:pathLst>
                                <a:path w="4226" h="8040">
                                  <a:moveTo>
                                    <a:pt x="1719" y="4660"/>
                                  </a:moveTo>
                                  <a:lnTo>
                                    <a:pt x="1707" y="4660"/>
                                  </a:lnTo>
                                  <a:lnTo>
                                    <a:pt x="1712" y="4680"/>
                                  </a:lnTo>
                                  <a:lnTo>
                                    <a:pt x="1719" y="4680"/>
                                  </a:lnTo>
                                  <a:lnTo>
                                    <a:pt x="1719" y="4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370"/>
                          <wps:cNvSpPr>
                            <a:spLocks/>
                          </wps:cNvSpPr>
                          <wps:spPr bwMode="auto">
                            <a:xfrm>
                              <a:off x="2754" y="-11935"/>
                              <a:ext cx="4226" cy="8040"/>
                            </a:xfrm>
                            <a:custGeom>
                              <a:avLst/>
                              <a:gdLst>
                                <a:gd name="T0" fmla="+- 0 2930 2754"/>
                                <a:gd name="T1" fmla="*/ T0 w 4226"/>
                                <a:gd name="T2" fmla="+- 0 -7315 -11935"/>
                                <a:gd name="T3" fmla="*/ -7315 h 8040"/>
                                <a:gd name="T4" fmla="+- 0 2923 2754"/>
                                <a:gd name="T5" fmla="*/ T4 w 4226"/>
                                <a:gd name="T6" fmla="+- 0 -7315 -11935"/>
                                <a:gd name="T7" fmla="*/ -7315 h 8040"/>
                                <a:gd name="T8" fmla="+- 0 2926 2754"/>
                                <a:gd name="T9" fmla="*/ T8 w 4226"/>
                                <a:gd name="T10" fmla="+- 0 -7295 -11935"/>
                                <a:gd name="T11" fmla="*/ -7295 h 8040"/>
                                <a:gd name="T12" fmla="+- 0 2934 2754"/>
                                <a:gd name="T13" fmla="*/ T12 w 4226"/>
                                <a:gd name="T14" fmla="+- 0 -7275 -11935"/>
                                <a:gd name="T15" fmla="*/ -7275 h 8040"/>
                                <a:gd name="T16" fmla="+- 0 2949 2754"/>
                                <a:gd name="T17" fmla="*/ T16 w 4226"/>
                                <a:gd name="T18" fmla="+- 0 -7275 -11935"/>
                                <a:gd name="T19" fmla="*/ -7275 h 8040"/>
                                <a:gd name="T20" fmla="+- 0 2939 2754"/>
                                <a:gd name="T21" fmla="*/ T20 w 4226"/>
                                <a:gd name="T22" fmla="+- 0 -7295 -11935"/>
                                <a:gd name="T23" fmla="*/ -7295 h 8040"/>
                                <a:gd name="T24" fmla="+- 0 2933 2754"/>
                                <a:gd name="T25" fmla="*/ T24 w 4226"/>
                                <a:gd name="T26" fmla="+- 0 -7295 -11935"/>
                                <a:gd name="T27" fmla="*/ -7295 h 8040"/>
                                <a:gd name="T28" fmla="+- 0 2930 2754"/>
                                <a:gd name="T29" fmla="*/ T28 w 4226"/>
                                <a:gd name="T30" fmla="+- 0 -7315 -11935"/>
                                <a:gd name="T31" fmla="*/ -73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6" y="4620"/>
                                  </a:moveTo>
                                  <a:lnTo>
                                    <a:pt x="169" y="4620"/>
                                  </a:lnTo>
                                  <a:lnTo>
                                    <a:pt x="172" y="4640"/>
                                  </a:lnTo>
                                  <a:lnTo>
                                    <a:pt x="180" y="4660"/>
                                  </a:lnTo>
                                  <a:lnTo>
                                    <a:pt x="195" y="4660"/>
                                  </a:lnTo>
                                  <a:lnTo>
                                    <a:pt x="185" y="4640"/>
                                  </a:lnTo>
                                  <a:lnTo>
                                    <a:pt x="179" y="4640"/>
                                  </a:lnTo>
                                  <a:lnTo>
                                    <a:pt x="176" y="4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371"/>
                          <wps:cNvSpPr>
                            <a:spLocks/>
                          </wps:cNvSpPr>
                          <wps:spPr bwMode="auto">
                            <a:xfrm>
                              <a:off x="2754" y="-11935"/>
                              <a:ext cx="4226" cy="8040"/>
                            </a:xfrm>
                            <a:custGeom>
                              <a:avLst/>
                              <a:gdLst>
                                <a:gd name="T0" fmla="+- 0 2997 2754"/>
                                <a:gd name="T1" fmla="*/ T0 w 4226"/>
                                <a:gd name="T2" fmla="+- 0 -7315 -11935"/>
                                <a:gd name="T3" fmla="*/ -7315 h 8040"/>
                                <a:gd name="T4" fmla="+- 0 2990 2754"/>
                                <a:gd name="T5" fmla="*/ T4 w 4226"/>
                                <a:gd name="T6" fmla="+- 0 -7315 -11935"/>
                                <a:gd name="T7" fmla="*/ -7315 h 8040"/>
                                <a:gd name="T8" fmla="+- 0 2988 2754"/>
                                <a:gd name="T9" fmla="*/ T8 w 4226"/>
                                <a:gd name="T10" fmla="+- 0 -7295 -11935"/>
                                <a:gd name="T11" fmla="*/ -7295 h 8040"/>
                                <a:gd name="T12" fmla="+- 0 2981 2754"/>
                                <a:gd name="T13" fmla="*/ T12 w 4226"/>
                                <a:gd name="T14" fmla="+- 0 -7295 -11935"/>
                                <a:gd name="T15" fmla="*/ -7295 h 8040"/>
                                <a:gd name="T16" fmla="+- 0 2972 2754"/>
                                <a:gd name="T17" fmla="*/ T16 w 4226"/>
                                <a:gd name="T18" fmla="+- 0 -7275 -11935"/>
                                <a:gd name="T19" fmla="*/ -7275 h 8040"/>
                                <a:gd name="T20" fmla="+- 0 2986 2754"/>
                                <a:gd name="T21" fmla="*/ T20 w 4226"/>
                                <a:gd name="T22" fmla="+- 0 -7275 -11935"/>
                                <a:gd name="T23" fmla="*/ -7275 h 8040"/>
                                <a:gd name="T24" fmla="+- 0 2994 2754"/>
                                <a:gd name="T25" fmla="*/ T24 w 4226"/>
                                <a:gd name="T26" fmla="+- 0 -7295 -11935"/>
                                <a:gd name="T27" fmla="*/ -7295 h 8040"/>
                                <a:gd name="T28" fmla="+- 0 2997 2754"/>
                                <a:gd name="T29" fmla="*/ T28 w 4226"/>
                                <a:gd name="T30" fmla="+- 0 -7315 -11935"/>
                                <a:gd name="T31" fmla="*/ -73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3" y="4620"/>
                                  </a:moveTo>
                                  <a:lnTo>
                                    <a:pt x="236" y="4620"/>
                                  </a:lnTo>
                                  <a:lnTo>
                                    <a:pt x="234" y="4640"/>
                                  </a:lnTo>
                                  <a:lnTo>
                                    <a:pt x="227" y="4640"/>
                                  </a:lnTo>
                                  <a:lnTo>
                                    <a:pt x="218" y="4660"/>
                                  </a:lnTo>
                                  <a:lnTo>
                                    <a:pt x="232" y="4660"/>
                                  </a:lnTo>
                                  <a:lnTo>
                                    <a:pt x="240" y="4640"/>
                                  </a:lnTo>
                                  <a:lnTo>
                                    <a:pt x="243" y="4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372"/>
                          <wps:cNvSpPr>
                            <a:spLocks/>
                          </wps:cNvSpPr>
                          <wps:spPr bwMode="auto">
                            <a:xfrm>
                              <a:off x="2754" y="-11935"/>
                              <a:ext cx="4226" cy="8040"/>
                            </a:xfrm>
                            <a:custGeom>
                              <a:avLst/>
                              <a:gdLst>
                                <a:gd name="T0" fmla="+- 0 6746 2754"/>
                                <a:gd name="T1" fmla="*/ T0 w 4226"/>
                                <a:gd name="T2" fmla="+- 0 -7315 -11935"/>
                                <a:gd name="T3" fmla="*/ -7315 h 8040"/>
                                <a:gd name="T4" fmla="+- 0 6739 2754"/>
                                <a:gd name="T5" fmla="*/ T4 w 4226"/>
                                <a:gd name="T6" fmla="+- 0 -7315 -11935"/>
                                <a:gd name="T7" fmla="*/ -7315 h 8040"/>
                                <a:gd name="T8" fmla="+- 0 6742 2754"/>
                                <a:gd name="T9" fmla="*/ T8 w 4226"/>
                                <a:gd name="T10" fmla="+- 0 -7295 -11935"/>
                                <a:gd name="T11" fmla="*/ -7295 h 8040"/>
                                <a:gd name="T12" fmla="+- 0 6750 2754"/>
                                <a:gd name="T13" fmla="*/ T12 w 4226"/>
                                <a:gd name="T14" fmla="+- 0 -7275 -11935"/>
                                <a:gd name="T15" fmla="*/ -7275 h 8040"/>
                                <a:gd name="T16" fmla="+- 0 6764 2754"/>
                                <a:gd name="T17" fmla="*/ T16 w 4226"/>
                                <a:gd name="T18" fmla="+- 0 -7275 -11935"/>
                                <a:gd name="T19" fmla="*/ -7275 h 8040"/>
                                <a:gd name="T20" fmla="+- 0 6755 2754"/>
                                <a:gd name="T21" fmla="*/ T20 w 4226"/>
                                <a:gd name="T22" fmla="+- 0 -7295 -11935"/>
                                <a:gd name="T23" fmla="*/ -7295 h 8040"/>
                                <a:gd name="T24" fmla="+- 0 6748 2754"/>
                                <a:gd name="T25" fmla="*/ T24 w 4226"/>
                                <a:gd name="T26" fmla="+- 0 -7295 -11935"/>
                                <a:gd name="T27" fmla="*/ -7295 h 8040"/>
                                <a:gd name="T28" fmla="+- 0 6746 2754"/>
                                <a:gd name="T29" fmla="*/ T28 w 4226"/>
                                <a:gd name="T30" fmla="+- 0 -7315 -11935"/>
                                <a:gd name="T31" fmla="*/ -73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992" y="4620"/>
                                  </a:moveTo>
                                  <a:lnTo>
                                    <a:pt x="3985" y="4620"/>
                                  </a:lnTo>
                                  <a:lnTo>
                                    <a:pt x="3988" y="4640"/>
                                  </a:lnTo>
                                  <a:lnTo>
                                    <a:pt x="3996" y="4660"/>
                                  </a:lnTo>
                                  <a:lnTo>
                                    <a:pt x="4010" y="4660"/>
                                  </a:lnTo>
                                  <a:lnTo>
                                    <a:pt x="4001" y="4640"/>
                                  </a:lnTo>
                                  <a:lnTo>
                                    <a:pt x="3994" y="4640"/>
                                  </a:lnTo>
                                  <a:lnTo>
                                    <a:pt x="3992" y="4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373"/>
                          <wps:cNvSpPr>
                            <a:spLocks/>
                          </wps:cNvSpPr>
                          <wps:spPr bwMode="auto">
                            <a:xfrm>
                              <a:off x="2754" y="-11935"/>
                              <a:ext cx="4226" cy="8040"/>
                            </a:xfrm>
                            <a:custGeom>
                              <a:avLst/>
                              <a:gdLst>
                                <a:gd name="T0" fmla="+- 0 6813 2754"/>
                                <a:gd name="T1" fmla="*/ T0 w 4226"/>
                                <a:gd name="T2" fmla="+- 0 -7315 -11935"/>
                                <a:gd name="T3" fmla="*/ -7315 h 8040"/>
                                <a:gd name="T4" fmla="+- 0 6806 2754"/>
                                <a:gd name="T5" fmla="*/ T4 w 4226"/>
                                <a:gd name="T6" fmla="+- 0 -7315 -11935"/>
                                <a:gd name="T7" fmla="*/ -7315 h 8040"/>
                                <a:gd name="T8" fmla="+- 0 6804 2754"/>
                                <a:gd name="T9" fmla="*/ T8 w 4226"/>
                                <a:gd name="T10" fmla="+- 0 -7295 -11935"/>
                                <a:gd name="T11" fmla="*/ -7295 h 8040"/>
                                <a:gd name="T12" fmla="+- 0 6797 2754"/>
                                <a:gd name="T13" fmla="*/ T12 w 4226"/>
                                <a:gd name="T14" fmla="+- 0 -7295 -11935"/>
                                <a:gd name="T15" fmla="*/ -7295 h 8040"/>
                                <a:gd name="T16" fmla="+- 0 6788 2754"/>
                                <a:gd name="T17" fmla="*/ T16 w 4226"/>
                                <a:gd name="T18" fmla="+- 0 -7275 -11935"/>
                                <a:gd name="T19" fmla="*/ -7275 h 8040"/>
                                <a:gd name="T20" fmla="+- 0 6802 2754"/>
                                <a:gd name="T21" fmla="*/ T20 w 4226"/>
                                <a:gd name="T22" fmla="+- 0 -7275 -11935"/>
                                <a:gd name="T23" fmla="*/ -7275 h 8040"/>
                                <a:gd name="T24" fmla="+- 0 6810 2754"/>
                                <a:gd name="T25" fmla="*/ T24 w 4226"/>
                                <a:gd name="T26" fmla="+- 0 -7295 -11935"/>
                                <a:gd name="T27" fmla="*/ -7295 h 8040"/>
                                <a:gd name="T28" fmla="+- 0 6813 2754"/>
                                <a:gd name="T29" fmla="*/ T28 w 4226"/>
                                <a:gd name="T30" fmla="+- 0 -7315 -11935"/>
                                <a:gd name="T31" fmla="*/ -73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59" y="4620"/>
                                  </a:moveTo>
                                  <a:lnTo>
                                    <a:pt x="4052" y="4620"/>
                                  </a:lnTo>
                                  <a:lnTo>
                                    <a:pt x="4050" y="4640"/>
                                  </a:lnTo>
                                  <a:lnTo>
                                    <a:pt x="4043" y="4640"/>
                                  </a:lnTo>
                                  <a:lnTo>
                                    <a:pt x="4034" y="4660"/>
                                  </a:lnTo>
                                  <a:lnTo>
                                    <a:pt x="4048" y="4660"/>
                                  </a:lnTo>
                                  <a:lnTo>
                                    <a:pt x="4056" y="4640"/>
                                  </a:lnTo>
                                  <a:lnTo>
                                    <a:pt x="4059" y="4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374"/>
                          <wps:cNvSpPr>
                            <a:spLocks/>
                          </wps:cNvSpPr>
                          <wps:spPr bwMode="auto">
                            <a:xfrm>
                              <a:off x="2754" y="-11935"/>
                              <a:ext cx="4226" cy="8040"/>
                            </a:xfrm>
                            <a:custGeom>
                              <a:avLst/>
                              <a:gdLst>
                                <a:gd name="T0" fmla="+- 0 6026 2754"/>
                                <a:gd name="T1" fmla="*/ T0 w 4226"/>
                                <a:gd name="T2" fmla="+- 0 -7335 -11935"/>
                                <a:gd name="T3" fmla="*/ -7335 h 8040"/>
                                <a:gd name="T4" fmla="+- 0 6015 2754"/>
                                <a:gd name="T5" fmla="*/ T4 w 4226"/>
                                <a:gd name="T6" fmla="+- 0 -7335 -11935"/>
                                <a:gd name="T7" fmla="*/ -7335 h 8040"/>
                                <a:gd name="T8" fmla="+- 0 6015 2754"/>
                                <a:gd name="T9" fmla="*/ T8 w 4226"/>
                                <a:gd name="T10" fmla="+- 0 -7315 -11935"/>
                                <a:gd name="T11" fmla="*/ -7315 h 8040"/>
                                <a:gd name="T12" fmla="+- 0 6022 2754"/>
                                <a:gd name="T13" fmla="*/ T12 w 4226"/>
                                <a:gd name="T14" fmla="+- 0 -7295 -11935"/>
                                <a:gd name="T15" fmla="*/ -7295 h 8040"/>
                                <a:gd name="T16" fmla="+- 0 6041 2754"/>
                                <a:gd name="T17" fmla="*/ T16 w 4226"/>
                                <a:gd name="T18" fmla="+- 0 -7295 -11935"/>
                                <a:gd name="T19" fmla="*/ -7295 h 8040"/>
                                <a:gd name="T20" fmla="+- 0 6049 2754"/>
                                <a:gd name="T21" fmla="*/ T20 w 4226"/>
                                <a:gd name="T22" fmla="+- 0 -7315 -11935"/>
                                <a:gd name="T23" fmla="*/ -7315 h 8040"/>
                                <a:gd name="T24" fmla="+- 0 6022 2754"/>
                                <a:gd name="T25" fmla="*/ T24 w 4226"/>
                                <a:gd name="T26" fmla="+- 0 -7315 -11935"/>
                                <a:gd name="T27" fmla="*/ -7315 h 8040"/>
                                <a:gd name="T28" fmla="+- 0 6026 2754"/>
                                <a:gd name="T29" fmla="*/ T28 w 4226"/>
                                <a:gd name="T30" fmla="+- 0 -7335 -11935"/>
                                <a:gd name="T31" fmla="*/ -73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272" y="4600"/>
                                  </a:moveTo>
                                  <a:lnTo>
                                    <a:pt x="3261" y="4600"/>
                                  </a:lnTo>
                                  <a:lnTo>
                                    <a:pt x="3261" y="4620"/>
                                  </a:lnTo>
                                  <a:lnTo>
                                    <a:pt x="3268" y="4640"/>
                                  </a:lnTo>
                                  <a:lnTo>
                                    <a:pt x="3287" y="4640"/>
                                  </a:lnTo>
                                  <a:lnTo>
                                    <a:pt x="3295" y="4620"/>
                                  </a:lnTo>
                                  <a:lnTo>
                                    <a:pt x="3268" y="4620"/>
                                  </a:lnTo>
                                  <a:lnTo>
                                    <a:pt x="3272" y="4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375"/>
                          <wps:cNvSpPr>
                            <a:spLocks/>
                          </wps:cNvSpPr>
                          <wps:spPr bwMode="auto">
                            <a:xfrm>
                              <a:off x="2754" y="-11935"/>
                              <a:ext cx="4226" cy="8040"/>
                            </a:xfrm>
                            <a:custGeom>
                              <a:avLst/>
                              <a:gdLst>
                                <a:gd name="T0" fmla="+- 0 2939 2754"/>
                                <a:gd name="T1" fmla="*/ T0 w 4226"/>
                                <a:gd name="T2" fmla="+- 0 -7335 -11935"/>
                                <a:gd name="T3" fmla="*/ -7335 h 8040"/>
                                <a:gd name="T4" fmla="+- 0 2934 2754"/>
                                <a:gd name="T5" fmla="*/ T4 w 4226"/>
                                <a:gd name="T6" fmla="+- 0 -7335 -11935"/>
                                <a:gd name="T7" fmla="*/ -7335 h 8040"/>
                                <a:gd name="T8" fmla="+- 0 2926 2754"/>
                                <a:gd name="T9" fmla="*/ T8 w 4226"/>
                                <a:gd name="T10" fmla="+- 0 -7315 -11935"/>
                                <a:gd name="T11" fmla="*/ -7315 h 8040"/>
                                <a:gd name="T12" fmla="+- 0 2933 2754"/>
                                <a:gd name="T13" fmla="*/ T12 w 4226"/>
                                <a:gd name="T14" fmla="+- 0 -7315 -11935"/>
                                <a:gd name="T15" fmla="*/ -7315 h 8040"/>
                                <a:gd name="T16" fmla="+- 0 2939 2754"/>
                                <a:gd name="T17" fmla="*/ T16 w 4226"/>
                                <a:gd name="T18" fmla="+- 0 -7335 -11935"/>
                                <a:gd name="T19" fmla="*/ -7335 h 8040"/>
                              </a:gdLst>
                              <a:ahLst/>
                              <a:cxnLst>
                                <a:cxn ang="0">
                                  <a:pos x="T1" y="T3"/>
                                </a:cxn>
                                <a:cxn ang="0">
                                  <a:pos x="T5" y="T7"/>
                                </a:cxn>
                                <a:cxn ang="0">
                                  <a:pos x="T9" y="T11"/>
                                </a:cxn>
                                <a:cxn ang="0">
                                  <a:pos x="T13" y="T15"/>
                                </a:cxn>
                                <a:cxn ang="0">
                                  <a:pos x="T17" y="T19"/>
                                </a:cxn>
                              </a:cxnLst>
                              <a:rect l="0" t="0" r="r" b="b"/>
                              <a:pathLst>
                                <a:path w="4226" h="8040">
                                  <a:moveTo>
                                    <a:pt x="185" y="4600"/>
                                  </a:moveTo>
                                  <a:lnTo>
                                    <a:pt x="180" y="4600"/>
                                  </a:lnTo>
                                  <a:lnTo>
                                    <a:pt x="172" y="4620"/>
                                  </a:lnTo>
                                  <a:lnTo>
                                    <a:pt x="179" y="4620"/>
                                  </a:lnTo>
                                  <a:lnTo>
                                    <a:pt x="185" y="4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Freeform 376"/>
                          <wps:cNvSpPr>
                            <a:spLocks/>
                          </wps:cNvSpPr>
                          <wps:spPr bwMode="auto">
                            <a:xfrm>
                              <a:off x="2754" y="-11935"/>
                              <a:ext cx="4226" cy="8040"/>
                            </a:xfrm>
                            <a:custGeom>
                              <a:avLst/>
                              <a:gdLst>
                                <a:gd name="T0" fmla="+- 0 2986 2754"/>
                                <a:gd name="T1" fmla="*/ T0 w 4226"/>
                                <a:gd name="T2" fmla="+- 0 -7335 -11935"/>
                                <a:gd name="T3" fmla="*/ -7335 h 8040"/>
                                <a:gd name="T4" fmla="+- 0 2981 2754"/>
                                <a:gd name="T5" fmla="*/ T4 w 4226"/>
                                <a:gd name="T6" fmla="+- 0 -7335 -11935"/>
                                <a:gd name="T7" fmla="*/ -7335 h 8040"/>
                                <a:gd name="T8" fmla="+- 0 2988 2754"/>
                                <a:gd name="T9" fmla="*/ T8 w 4226"/>
                                <a:gd name="T10" fmla="+- 0 -7315 -11935"/>
                                <a:gd name="T11" fmla="*/ -7315 h 8040"/>
                                <a:gd name="T12" fmla="+- 0 2994 2754"/>
                                <a:gd name="T13" fmla="*/ T12 w 4226"/>
                                <a:gd name="T14" fmla="+- 0 -7315 -11935"/>
                                <a:gd name="T15" fmla="*/ -7315 h 8040"/>
                                <a:gd name="T16" fmla="+- 0 2986 2754"/>
                                <a:gd name="T17" fmla="*/ T16 w 4226"/>
                                <a:gd name="T18" fmla="+- 0 -7335 -11935"/>
                                <a:gd name="T19" fmla="*/ -7335 h 8040"/>
                              </a:gdLst>
                              <a:ahLst/>
                              <a:cxnLst>
                                <a:cxn ang="0">
                                  <a:pos x="T1" y="T3"/>
                                </a:cxn>
                                <a:cxn ang="0">
                                  <a:pos x="T5" y="T7"/>
                                </a:cxn>
                                <a:cxn ang="0">
                                  <a:pos x="T9" y="T11"/>
                                </a:cxn>
                                <a:cxn ang="0">
                                  <a:pos x="T13" y="T15"/>
                                </a:cxn>
                                <a:cxn ang="0">
                                  <a:pos x="T17" y="T19"/>
                                </a:cxn>
                              </a:cxnLst>
                              <a:rect l="0" t="0" r="r" b="b"/>
                              <a:pathLst>
                                <a:path w="4226" h="8040">
                                  <a:moveTo>
                                    <a:pt x="232" y="4600"/>
                                  </a:moveTo>
                                  <a:lnTo>
                                    <a:pt x="227" y="4600"/>
                                  </a:lnTo>
                                  <a:lnTo>
                                    <a:pt x="234" y="4620"/>
                                  </a:lnTo>
                                  <a:lnTo>
                                    <a:pt x="240" y="4620"/>
                                  </a:lnTo>
                                  <a:lnTo>
                                    <a:pt x="232" y="4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Freeform 377"/>
                          <wps:cNvSpPr>
                            <a:spLocks/>
                          </wps:cNvSpPr>
                          <wps:spPr bwMode="auto">
                            <a:xfrm>
                              <a:off x="2754" y="-11935"/>
                              <a:ext cx="4226" cy="8040"/>
                            </a:xfrm>
                            <a:custGeom>
                              <a:avLst/>
                              <a:gdLst>
                                <a:gd name="T0" fmla="+- 0 4370 2754"/>
                                <a:gd name="T1" fmla="*/ T0 w 4226"/>
                                <a:gd name="T2" fmla="+- 0 -7355 -11935"/>
                                <a:gd name="T3" fmla="*/ -7355 h 8040"/>
                                <a:gd name="T4" fmla="+- 0 4358 2754"/>
                                <a:gd name="T5" fmla="*/ T4 w 4226"/>
                                <a:gd name="T6" fmla="+- 0 -7355 -11935"/>
                                <a:gd name="T7" fmla="*/ -7355 h 8040"/>
                                <a:gd name="T8" fmla="+- 0 4358 2754"/>
                                <a:gd name="T9" fmla="*/ T8 w 4226"/>
                                <a:gd name="T10" fmla="+- 0 -7335 -11935"/>
                                <a:gd name="T11" fmla="*/ -7335 h 8040"/>
                                <a:gd name="T12" fmla="+- 0 4366 2754"/>
                                <a:gd name="T13" fmla="*/ T12 w 4226"/>
                                <a:gd name="T14" fmla="+- 0 -7315 -11935"/>
                                <a:gd name="T15" fmla="*/ -7315 h 8040"/>
                                <a:gd name="T16" fmla="+- 0 4385 2754"/>
                                <a:gd name="T17" fmla="*/ T16 w 4226"/>
                                <a:gd name="T18" fmla="+- 0 -7315 -11935"/>
                                <a:gd name="T19" fmla="*/ -7315 h 8040"/>
                                <a:gd name="T20" fmla="+- 0 4392 2754"/>
                                <a:gd name="T21" fmla="*/ T20 w 4226"/>
                                <a:gd name="T22" fmla="+- 0 -7335 -11935"/>
                                <a:gd name="T23" fmla="*/ -7335 h 8040"/>
                                <a:gd name="T24" fmla="+- 0 4365 2754"/>
                                <a:gd name="T25" fmla="*/ T24 w 4226"/>
                                <a:gd name="T26" fmla="+- 0 -7335 -11935"/>
                                <a:gd name="T27" fmla="*/ -7335 h 8040"/>
                                <a:gd name="T28" fmla="+- 0 4370 2754"/>
                                <a:gd name="T29" fmla="*/ T28 w 4226"/>
                                <a:gd name="T30" fmla="+- 0 -7355 -11935"/>
                                <a:gd name="T31" fmla="*/ -73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616" y="4580"/>
                                  </a:moveTo>
                                  <a:lnTo>
                                    <a:pt x="1604" y="4580"/>
                                  </a:lnTo>
                                  <a:lnTo>
                                    <a:pt x="1604" y="4600"/>
                                  </a:lnTo>
                                  <a:lnTo>
                                    <a:pt x="1612" y="4620"/>
                                  </a:lnTo>
                                  <a:lnTo>
                                    <a:pt x="1631" y="4620"/>
                                  </a:lnTo>
                                  <a:lnTo>
                                    <a:pt x="1638" y="4600"/>
                                  </a:lnTo>
                                  <a:lnTo>
                                    <a:pt x="1611" y="4600"/>
                                  </a:lnTo>
                                  <a:lnTo>
                                    <a:pt x="1616" y="4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378"/>
                          <wps:cNvSpPr>
                            <a:spLocks/>
                          </wps:cNvSpPr>
                          <wps:spPr bwMode="auto">
                            <a:xfrm>
                              <a:off x="2754" y="-11935"/>
                              <a:ext cx="4226" cy="8040"/>
                            </a:xfrm>
                            <a:custGeom>
                              <a:avLst/>
                              <a:gdLst>
                                <a:gd name="T0" fmla="+- 0 6049 2754"/>
                                <a:gd name="T1" fmla="*/ T0 w 4226"/>
                                <a:gd name="T2" fmla="+- 0 -7335 -11935"/>
                                <a:gd name="T3" fmla="*/ -7335 h 8040"/>
                                <a:gd name="T4" fmla="+- 0 6037 2754"/>
                                <a:gd name="T5" fmla="*/ T4 w 4226"/>
                                <a:gd name="T6" fmla="+- 0 -7335 -11935"/>
                                <a:gd name="T7" fmla="*/ -7335 h 8040"/>
                                <a:gd name="T8" fmla="+- 0 6042 2754"/>
                                <a:gd name="T9" fmla="*/ T8 w 4226"/>
                                <a:gd name="T10" fmla="+- 0 -7315 -11935"/>
                                <a:gd name="T11" fmla="*/ -7315 h 8040"/>
                                <a:gd name="T12" fmla="+- 0 6049 2754"/>
                                <a:gd name="T13" fmla="*/ T12 w 4226"/>
                                <a:gd name="T14" fmla="+- 0 -7315 -11935"/>
                                <a:gd name="T15" fmla="*/ -7315 h 8040"/>
                                <a:gd name="T16" fmla="+- 0 6049 2754"/>
                                <a:gd name="T17" fmla="*/ T16 w 4226"/>
                                <a:gd name="T18" fmla="+- 0 -7335 -11935"/>
                                <a:gd name="T19" fmla="*/ -7335 h 8040"/>
                              </a:gdLst>
                              <a:ahLst/>
                              <a:cxnLst>
                                <a:cxn ang="0">
                                  <a:pos x="T1" y="T3"/>
                                </a:cxn>
                                <a:cxn ang="0">
                                  <a:pos x="T5" y="T7"/>
                                </a:cxn>
                                <a:cxn ang="0">
                                  <a:pos x="T9" y="T11"/>
                                </a:cxn>
                                <a:cxn ang="0">
                                  <a:pos x="T13" y="T15"/>
                                </a:cxn>
                                <a:cxn ang="0">
                                  <a:pos x="T17" y="T19"/>
                                </a:cxn>
                              </a:cxnLst>
                              <a:rect l="0" t="0" r="r" b="b"/>
                              <a:pathLst>
                                <a:path w="4226" h="8040">
                                  <a:moveTo>
                                    <a:pt x="3295" y="4600"/>
                                  </a:moveTo>
                                  <a:lnTo>
                                    <a:pt x="3283" y="4600"/>
                                  </a:lnTo>
                                  <a:lnTo>
                                    <a:pt x="3288" y="4620"/>
                                  </a:lnTo>
                                  <a:lnTo>
                                    <a:pt x="3295" y="4620"/>
                                  </a:lnTo>
                                  <a:lnTo>
                                    <a:pt x="3295" y="4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379"/>
                          <wps:cNvSpPr>
                            <a:spLocks/>
                          </wps:cNvSpPr>
                          <wps:spPr bwMode="auto">
                            <a:xfrm>
                              <a:off x="2754" y="-11935"/>
                              <a:ext cx="4226" cy="8040"/>
                            </a:xfrm>
                            <a:custGeom>
                              <a:avLst/>
                              <a:gdLst>
                                <a:gd name="T0" fmla="+- 0 6755 2754"/>
                                <a:gd name="T1" fmla="*/ T0 w 4226"/>
                                <a:gd name="T2" fmla="+- 0 -7335 -11935"/>
                                <a:gd name="T3" fmla="*/ -7335 h 8040"/>
                                <a:gd name="T4" fmla="+- 0 6750 2754"/>
                                <a:gd name="T5" fmla="*/ T4 w 4226"/>
                                <a:gd name="T6" fmla="+- 0 -7335 -11935"/>
                                <a:gd name="T7" fmla="*/ -7335 h 8040"/>
                                <a:gd name="T8" fmla="+- 0 6742 2754"/>
                                <a:gd name="T9" fmla="*/ T8 w 4226"/>
                                <a:gd name="T10" fmla="+- 0 -7315 -11935"/>
                                <a:gd name="T11" fmla="*/ -7315 h 8040"/>
                                <a:gd name="T12" fmla="+- 0 6748 2754"/>
                                <a:gd name="T13" fmla="*/ T12 w 4226"/>
                                <a:gd name="T14" fmla="+- 0 -7315 -11935"/>
                                <a:gd name="T15" fmla="*/ -7315 h 8040"/>
                                <a:gd name="T16" fmla="+- 0 6755 2754"/>
                                <a:gd name="T17" fmla="*/ T16 w 4226"/>
                                <a:gd name="T18" fmla="+- 0 -7335 -11935"/>
                                <a:gd name="T19" fmla="*/ -7335 h 8040"/>
                              </a:gdLst>
                              <a:ahLst/>
                              <a:cxnLst>
                                <a:cxn ang="0">
                                  <a:pos x="T1" y="T3"/>
                                </a:cxn>
                                <a:cxn ang="0">
                                  <a:pos x="T5" y="T7"/>
                                </a:cxn>
                                <a:cxn ang="0">
                                  <a:pos x="T9" y="T11"/>
                                </a:cxn>
                                <a:cxn ang="0">
                                  <a:pos x="T13" y="T15"/>
                                </a:cxn>
                                <a:cxn ang="0">
                                  <a:pos x="T17" y="T19"/>
                                </a:cxn>
                              </a:cxnLst>
                              <a:rect l="0" t="0" r="r" b="b"/>
                              <a:pathLst>
                                <a:path w="4226" h="8040">
                                  <a:moveTo>
                                    <a:pt x="4001" y="4600"/>
                                  </a:moveTo>
                                  <a:lnTo>
                                    <a:pt x="3996" y="4600"/>
                                  </a:lnTo>
                                  <a:lnTo>
                                    <a:pt x="3988" y="4620"/>
                                  </a:lnTo>
                                  <a:lnTo>
                                    <a:pt x="3994" y="4620"/>
                                  </a:lnTo>
                                  <a:lnTo>
                                    <a:pt x="4001" y="4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Freeform 380"/>
                          <wps:cNvSpPr>
                            <a:spLocks/>
                          </wps:cNvSpPr>
                          <wps:spPr bwMode="auto">
                            <a:xfrm>
                              <a:off x="2754" y="-11935"/>
                              <a:ext cx="4226" cy="8040"/>
                            </a:xfrm>
                            <a:custGeom>
                              <a:avLst/>
                              <a:gdLst>
                                <a:gd name="T0" fmla="+- 0 6802 2754"/>
                                <a:gd name="T1" fmla="*/ T0 w 4226"/>
                                <a:gd name="T2" fmla="+- 0 -7335 -11935"/>
                                <a:gd name="T3" fmla="*/ -7335 h 8040"/>
                                <a:gd name="T4" fmla="+- 0 6797 2754"/>
                                <a:gd name="T5" fmla="*/ T4 w 4226"/>
                                <a:gd name="T6" fmla="+- 0 -7335 -11935"/>
                                <a:gd name="T7" fmla="*/ -7335 h 8040"/>
                                <a:gd name="T8" fmla="+- 0 6804 2754"/>
                                <a:gd name="T9" fmla="*/ T8 w 4226"/>
                                <a:gd name="T10" fmla="+- 0 -7315 -11935"/>
                                <a:gd name="T11" fmla="*/ -7315 h 8040"/>
                                <a:gd name="T12" fmla="+- 0 6810 2754"/>
                                <a:gd name="T13" fmla="*/ T12 w 4226"/>
                                <a:gd name="T14" fmla="+- 0 -7315 -11935"/>
                                <a:gd name="T15" fmla="*/ -7315 h 8040"/>
                                <a:gd name="T16" fmla="+- 0 6802 2754"/>
                                <a:gd name="T17" fmla="*/ T16 w 4226"/>
                                <a:gd name="T18" fmla="+- 0 -7335 -11935"/>
                                <a:gd name="T19" fmla="*/ -7335 h 8040"/>
                              </a:gdLst>
                              <a:ahLst/>
                              <a:cxnLst>
                                <a:cxn ang="0">
                                  <a:pos x="T1" y="T3"/>
                                </a:cxn>
                                <a:cxn ang="0">
                                  <a:pos x="T5" y="T7"/>
                                </a:cxn>
                                <a:cxn ang="0">
                                  <a:pos x="T9" y="T11"/>
                                </a:cxn>
                                <a:cxn ang="0">
                                  <a:pos x="T13" y="T15"/>
                                </a:cxn>
                                <a:cxn ang="0">
                                  <a:pos x="T17" y="T19"/>
                                </a:cxn>
                              </a:cxnLst>
                              <a:rect l="0" t="0" r="r" b="b"/>
                              <a:pathLst>
                                <a:path w="4226" h="8040">
                                  <a:moveTo>
                                    <a:pt x="4048" y="4600"/>
                                  </a:moveTo>
                                  <a:lnTo>
                                    <a:pt x="4043" y="4600"/>
                                  </a:lnTo>
                                  <a:lnTo>
                                    <a:pt x="4050" y="4620"/>
                                  </a:lnTo>
                                  <a:lnTo>
                                    <a:pt x="4056" y="4620"/>
                                  </a:lnTo>
                                  <a:lnTo>
                                    <a:pt x="4048" y="4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381"/>
                          <wps:cNvSpPr>
                            <a:spLocks/>
                          </wps:cNvSpPr>
                          <wps:spPr bwMode="auto">
                            <a:xfrm>
                              <a:off x="2754" y="-11935"/>
                              <a:ext cx="4226" cy="8040"/>
                            </a:xfrm>
                            <a:custGeom>
                              <a:avLst/>
                              <a:gdLst>
                                <a:gd name="T0" fmla="+- 0 2960 2754"/>
                                <a:gd name="T1" fmla="*/ T0 w 4226"/>
                                <a:gd name="T2" fmla="+- 0 -7355 -11935"/>
                                <a:gd name="T3" fmla="*/ -7355 h 8040"/>
                                <a:gd name="T4" fmla="+- 0 2946 2754"/>
                                <a:gd name="T5" fmla="*/ T4 w 4226"/>
                                <a:gd name="T6" fmla="+- 0 -7335 -11935"/>
                                <a:gd name="T7" fmla="*/ -7335 h 8040"/>
                                <a:gd name="T8" fmla="+- 0 2975 2754"/>
                                <a:gd name="T9" fmla="*/ T8 w 4226"/>
                                <a:gd name="T10" fmla="+- 0 -7335 -11935"/>
                                <a:gd name="T11" fmla="*/ -7335 h 8040"/>
                                <a:gd name="T12" fmla="+- 0 2960 2754"/>
                                <a:gd name="T13" fmla="*/ T12 w 4226"/>
                                <a:gd name="T14" fmla="+- 0 -7355 -11935"/>
                                <a:gd name="T15" fmla="*/ -7355 h 8040"/>
                              </a:gdLst>
                              <a:ahLst/>
                              <a:cxnLst>
                                <a:cxn ang="0">
                                  <a:pos x="T1" y="T3"/>
                                </a:cxn>
                                <a:cxn ang="0">
                                  <a:pos x="T5" y="T7"/>
                                </a:cxn>
                                <a:cxn ang="0">
                                  <a:pos x="T9" y="T11"/>
                                </a:cxn>
                                <a:cxn ang="0">
                                  <a:pos x="T13" y="T15"/>
                                </a:cxn>
                              </a:cxnLst>
                              <a:rect l="0" t="0" r="r" b="b"/>
                              <a:pathLst>
                                <a:path w="4226" h="8040">
                                  <a:moveTo>
                                    <a:pt x="206" y="4580"/>
                                  </a:moveTo>
                                  <a:lnTo>
                                    <a:pt x="192" y="4600"/>
                                  </a:lnTo>
                                  <a:lnTo>
                                    <a:pt x="221" y="4600"/>
                                  </a:lnTo>
                                  <a:lnTo>
                                    <a:pt x="206" y="4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Freeform 382"/>
                          <wps:cNvSpPr>
                            <a:spLocks/>
                          </wps:cNvSpPr>
                          <wps:spPr bwMode="auto">
                            <a:xfrm>
                              <a:off x="2754" y="-11935"/>
                              <a:ext cx="4226" cy="8040"/>
                            </a:xfrm>
                            <a:custGeom>
                              <a:avLst/>
                              <a:gdLst>
                                <a:gd name="T0" fmla="+- 0 4392 2754"/>
                                <a:gd name="T1" fmla="*/ T0 w 4226"/>
                                <a:gd name="T2" fmla="+- 0 -7355 -11935"/>
                                <a:gd name="T3" fmla="*/ -7355 h 8040"/>
                                <a:gd name="T4" fmla="+- 0 4381 2754"/>
                                <a:gd name="T5" fmla="*/ T4 w 4226"/>
                                <a:gd name="T6" fmla="+- 0 -7355 -11935"/>
                                <a:gd name="T7" fmla="*/ -7355 h 8040"/>
                                <a:gd name="T8" fmla="+- 0 4385 2754"/>
                                <a:gd name="T9" fmla="*/ T8 w 4226"/>
                                <a:gd name="T10" fmla="+- 0 -7335 -11935"/>
                                <a:gd name="T11" fmla="*/ -7335 h 8040"/>
                                <a:gd name="T12" fmla="+- 0 4392 2754"/>
                                <a:gd name="T13" fmla="*/ T12 w 4226"/>
                                <a:gd name="T14" fmla="+- 0 -7335 -11935"/>
                                <a:gd name="T15" fmla="*/ -7335 h 8040"/>
                                <a:gd name="T16" fmla="+- 0 4392 2754"/>
                                <a:gd name="T17" fmla="*/ T16 w 4226"/>
                                <a:gd name="T18" fmla="+- 0 -7355 -11935"/>
                                <a:gd name="T19" fmla="*/ -7355 h 8040"/>
                              </a:gdLst>
                              <a:ahLst/>
                              <a:cxnLst>
                                <a:cxn ang="0">
                                  <a:pos x="T1" y="T3"/>
                                </a:cxn>
                                <a:cxn ang="0">
                                  <a:pos x="T5" y="T7"/>
                                </a:cxn>
                                <a:cxn ang="0">
                                  <a:pos x="T9" y="T11"/>
                                </a:cxn>
                                <a:cxn ang="0">
                                  <a:pos x="T13" y="T15"/>
                                </a:cxn>
                                <a:cxn ang="0">
                                  <a:pos x="T17" y="T19"/>
                                </a:cxn>
                              </a:cxnLst>
                              <a:rect l="0" t="0" r="r" b="b"/>
                              <a:pathLst>
                                <a:path w="4226" h="8040">
                                  <a:moveTo>
                                    <a:pt x="1638" y="4580"/>
                                  </a:moveTo>
                                  <a:lnTo>
                                    <a:pt x="1627" y="4580"/>
                                  </a:lnTo>
                                  <a:lnTo>
                                    <a:pt x="1631" y="4600"/>
                                  </a:lnTo>
                                  <a:lnTo>
                                    <a:pt x="1638" y="4600"/>
                                  </a:lnTo>
                                  <a:lnTo>
                                    <a:pt x="1638" y="4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383"/>
                          <wps:cNvSpPr>
                            <a:spLocks/>
                          </wps:cNvSpPr>
                          <wps:spPr bwMode="auto">
                            <a:xfrm>
                              <a:off x="2754" y="-11935"/>
                              <a:ext cx="4226" cy="8040"/>
                            </a:xfrm>
                            <a:custGeom>
                              <a:avLst/>
                              <a:gdLst>
                                <a:gd name="T0" fmla="+- 0 6776 2754"/>
                                <a:gd name="T1" fmla="*/ T0 w 4226"/>
                                <a:gd name="T2" fmla="+- 0 -7355 -11935"/>
                                <a:gd name="T3" fmla="*/ -7355 h 8040"/>
                                <a:gd name="T4" fmla="+- 0 6762 2754"/>
                                <a:gd name="T5" fmla="*/ T4 w 4226"/>
                                <a:gd name="T6" fmla="+- 0 -7335 -11935"/>
                                <a:gd name="T7" fmla="*/ -7335 h 8040"/>
                                <a:gd name="T8" fmla="+- 0 6790 2754"/>
                                <a:gd name="T9" fmla="*/ T8 w 4226"/>
                                <a:gd name="T10" fmla="+- 0 -7335 -11935"/>
                                <a:gd name="T11" fmla="*/ -7335 h 8040"/>
                                <a:gd name="T12" fmla="+- 0 6776 2754"/>
                                <a:gd name="T13" fmla="*/ T12 w 4226"/>
                                <a:gd name="T14" fmla="+- 0 -7355 -11935"/>
                                <a:gd name="T15" fmla="*/ -7355 h 8040"/>
                              </a:gdLst>
                              <a:ahLst/>
                              <a:cxnLst>
                                <a:cxn ang="0">
                                  <a:pos x="T1" y="T3"/>
                                </a:cxn>
                                <a:cxn ang="0">
                                  <a:pos x="T5" y="T7"/>
                                </a:cxn>
                                <a:cxn ang="0">
                                  <a:pos x="T9" y="T11"/>
                                </a:cxn>
                                <a:cxn ang="0">
                                  <a:pos x="T13" y="T15"/>
                                </a:cxn>
                              </a:cxnLst>
                              <a:rect l="0" t="0" r="r" b="b"/>
                              <a:pathLst>
                                <a:path w="4226" h="8040">
                                  <a:moveTo>
                                    <a:pt x="4022" y="4580"/>
                                  </a:moveTo>
                                  <a:lnTo>
                                    <a:pt x="4008" y="4600"/>
                                  </a:lnTo>
                                  <a:lnTo>
                                    <a:pt x="4036" y="4600"/>
                                  </a:lnTo>
                                  <a:lnTo>
                                    <a:pt x="4022" y="4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384"/>
                          <wps:cNvSpPr>
                            <a:spLocks/>
                          </wps:cNvSpPr>
                          <wps:spPr bwMode="auto">
                            <a:xfrm>
                              <a:off x="2754" y="-11935"/>
                              <a:ext cx="4226" cy="8040"/>
                            </a:xfrm>
                            <a:custGeom>
                              <a:avLst/>
                              <a:gdLst>
                                <a:gd name="T0" fmla="+- 0 4859 2754"/>
                                <a:gd name="T1" fmla="*/ T0 w 4226"/>
                                <a:gd name="T2" fmla="+- 0 -7435 -11935"/>
                                <a:gd name="T3" fmla="*/ -7435 h 8040"/>
                                <a:gd name="T4" fmla="+- 0 4848 2754"/>
                                <a:gd name="T5" fmla="*/ T4 w 4226"/>
                                <a:gd name="T6" fmla="+- 0 -7435 -11935"/>
                                <a:gd name="T7" fmla="*/ -7435 h 8040"/>
                                <a:gd name="T8" fmla="+- 0 4848 2754"/>
                                <a:gd name="T9" fmla="*/ T8 w 4226"/>
                                <a:gd name="T10" fmla="+- 0 -7415 -11935"/>
                                <a:gd name="T11" fmla="*/ -7415 h 8040"/>
                                <a:gd name="T12" fmla="+- 0 4855 2754"/>
                                <a:gd name="T13" fmla="*/ T12 w 4226"/>
                                <a:gd name="T14" fmla="+- 0 -7395 -11935"/>
                                <a:gd name="T15" fmla="*/ -7395 h 8040"/>
                                <a:gd name="T16" fmla="+- 0 4874 2754"/>
                                <a:gd name="T17" fmla="*/ T16 w 4226"/>
                                <a:gd name="T18" fmla="+- 0 -7395 -11935"/>
                                <a:gd name="T19" fmla="*/ -7395 h 8040"/>
                                <a:gd name="T20" fmla="+- 0 4882 2754"/>
                                <a:gd name="T21" fmla="*/ T20 w 4226"/>
                                <a:gd name="T22" fmla="+- 0 -7415 -11935"/>
                                <a:gd name="T23" fmla="*/ -7415 h 8040"/>
                                <a:gd name="T24" fmla="+- 0 4855 2754"/>
                                <a:gd name="T25" fmla="*/ T24 w 4226"/>
                                <a:gd name="T26" fmla="+- 0 -7415 -11935"/>
                                <a:gd name="T27" fmla="*/ -7415 h 8040"/>
                                <a:gd name="T28" fmla="+- 0 4859 2754"/>
                                <a:gd name="T29" fmla="*/ T28 w 4226"/>
                                <a:gd name="T30" fmla="+- 0 -7435 -11935"/>
                                <a:gd name="T31" fmla="*/ -74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105" y="4500"/>
                                  </a:moveTo>
                                  <a:lnTo>
                                    <a:pt x="2094" y="4500"/>
                                  </a:lnTo>
                                  <a:lnTo>
                                    <a:pt x="2094" y="4520"/>
                                  </a:lnTo>
                                  <a:lnTo>
                                    <a:pt x="2101" y="4540"/>
                                  </a:lnTo>
                                  <a:lnTo>
                                    <a:pt x="2120" y="4540"/>
                                  </a:lnTo>
                                  <a:lnTo>
                                    <a:pt x="2128" y="4520"/>
                                  </a:lnTo>
                                  <a:lnTo>
                                    <a:pt x="2101" y="4520"/>
                                  </a:lnTo>
                                  <a:lnTo>
                                    <a:pt x="2105" y="4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Freeform 385"/>
                          <wps:cNvSpPr>
                            <a:spLocks/>
                          </wps:cNvSpPr>
                          <wps:spPr bwMode="auto">
                            <a:xfrm>
                              <a:off x="2754" y="-11935"/>
                              <a:ext cx="4226" cy="8040"/>
                            </a:xfrm>
                            <a:custGeom>
                              <a:avLst/>
                              <a:gdLst>
                                <a:gd name="T0" fmla="+- 0 4882 2754"/>
                                <a:gd name="T1" fmla="*/ T0 w 4226"/>
                                <a:gd name="T2" fmla="+- 0 -7435 -11935"/>
                                <a:gd name="T3" fmla="*/ -7435 h 8040"/>
                                <a:gd name="T4" fmla="+- 0 4870 2754"/>
                                <a:gd name="T5" fmla="*/ T4 w 4226"/>
                                <a:gd name="T6" fmla="+- 0 -7435 -11935"/>
                                <a:gd name="T7" fmla="*/ -7435 h 8040"/>
                                <a:gd name="T8" fmla="+- 0 4875 2754"/>
                                <a:gd name="T9" fmla="*/ T8 w 4226"/>
                                <a:gd name="T10" fmla="+- 0 -7415 -11935"/>
                                <a:gd name="T11" fmla="*/ -7415 h 8040"/>
                                <a:gd name="T12" fmla="+- 0 4882 2754"/>
                                <a:gd name="T13" fmla="*/ T12 w 4226"/>
                                <a:gd name="T14" fmla="+- 0 -7415 -11935"/>
                                <a:gd name="T15" fmla="*/ -7415 h 8040"/>
                                <a:gd name="T16" fmla="+- 0 4882 2754"/>
                                <a:gd name="T17" fmla="*/ T16 w 4226"/>
                                <a:gd name="T18" fmla="+- 0 -7435 -11935"/>
                                <a:gd name="T19" fmla="*/ -7435 h 8040"/>
                              </a:gdLst>
                              <a:ahLst/>
                              <a:cxnLst>
                                <a:cxn ang="0">
                                  <a:pos x="T1" y="T3"/>
                                </a:cxn>
                                <a:cxn ang="0">
                                  <a:pos x="T5" y="T7"/>
                                </a:cxn>
                                <a:cxn ang="0">
                                  <a:pos x="T9" y="T11"/>
                                </a:cxn>
                                <a:cxn ang="0">
                                  <a:pos x="T13" y="T15"/>
                                </a:cxn>
                                <a:cxn ang="0">
                                  <a:pos x="T17" y="T19"/>
                                </a:cxn>
                              </a:cxnLst>
                              <a:rect l="0" t="0" r="r" b="b"/>
                              <a:pathLst>
                                <a:path w="4226" h="8040">
                                  <a:moveTo>
                                    <a:pt x="2128" y="4500"/>
                                  </a:moveTo>
                                  <a:lnTo>
                                    <a:pt x="2116" y="4500"/>
                                  </a:lnTo>
                                  <a:lnTo>
                                    <a:pt x="2121" y="4520"/>
                                  </a:lnTo>
                                  <a:lnTo>
                                    <a:pt x="2128" y="4520"/>
                                  </a:lnTo>
                                  <a:lnTo>
                                    <a:pt x="2128" y="4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386"/>
                          <wps:cNvSpPr>
                            <a:spLocks/>
                          </wps:cNvSpPr>
                          <wps:spPr bwMode="auto">
                            <a:xfrm>
                              <a:off x="2754" y="-11935"/>
                              <a:ext cx="4226" cy="8040"/>
                            </a:xfrm>
                            <a:custGeom>
                              <a:avLst/>
                              <a:gdLst>
                                <a:gd name="T0" fmla="+- 0 5452 2754"/>
                                <a:gd name="T1" fmla="*/ T0 w 4226"/>
                                <a:gd name="T2" fmla="+- 0 -7475 -11935"/>
                                <a:gd name="T3" fmla="*/ -7475 h 8040"/>
                                <a:gd name="T4" fmla="+- 0 5445 2754"/>
                                <a:gd name="T5" fmla="*/ T4 w 4226"/>
                                <a:gd name="T6" fmla="+- 0 -7475 -11935"/>
                                <a:gd name="T7" fmla="*/ -7475 h 8040"/>
                                <a:gd name="T8" fmla="+- 0 5445 2754"/>
                                <a:gd name="T9" fmla="*/ T8 w 4226"/>
                                <a:gd name="T10" fmla="+- 0 -7455 -11935"/>
                                <a:gd name="T11" fmla="*/ -7455 h 8040"/>
                                <a:gd name="T12" fmla="+- 0 5452 2754"/>
                                <a:gd name="T13" fmla="*/ T12 w 4226"/>
                                <a:gd name="T14" fmla="+- 0 -7455 -11935"/>
                                <a:gd name="T15" fmla="*/ -7455 h 8040"/>
                                <a:gd name="T16" fmla="+- 0 5452 2754"/>
                                <a:gd name="T17" fmla="*/ T16 w 4226"/>
                                <a:gd name="T18" fmla="+- 0 -7475 -11935"/>
                                <a:gd name="T19" fmla="*/ -7475 h 8040"/>
                              </a:gdLst>
                              <a:ahLst/>
                              <a:cxnLst>
                                <a:cxn ang="0">
                                  <a:pos x="T1" y="T3"/>
                                </a:cxn>
                                <a:cxn ang="0">
                                  <a:pos x="T5" y="T7"/>
                                </a:cxn>
                                <a:cxn ang="0">
                                  <a:pos x="T9" y="T11"/>
                                </a:cxn>
                                <a:cxn ang="0">
                                  <a:pos x="T13" y="T15"/>
                                </a:cxn>
                                <a:cxn ang="0">
                                  <a:pos x="T17" y="T19"/>
                                </a:cxn>
                              </a:cxnLst>
                              <a:rect l="0" t="0" r="r" b="b"/>
                              <a:pathLst>
                                <a:path w="4226" h="8040">
                                  <a:moveTo>
                                    <a:pt x="2698" y="4460"/>
                                  </a:moveTo>
                                  <a:lnTo>
                                    <a:pt x="2691" y="4460"/>
                                  </a:lnTo>
                                  <a:lnTo>
                                    <a:pt x="2691" y="4480"/>
                                  </a:lnTo>
                                  <a:lnTo>
                                    <a:pt x="2698" y="4480"/>
                                  </a:lnTo>
                                  <a:lnTo>
                                    <a:pt x="2698" y="4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Freeform 387"/>
                          <wps:cNvSpPr>
                            <a:spLocks/>
                          </wps:cNvSpPr>
                          <wps:spPr bwMode="auto">
                            <a:xfrm>
                              <a:off x="2754" y="-11935"/>
                              <a:ext cx="4226" cy="8040"/>
                            </a:xfrm>
                            <a:custGeom>
                              <a:avLst/>
                              <a:gdLst>
                                <a:gd name="T0" fmla="+- 0 5479 2754"/>
                                <a:gd name="T1" fmla="*/ T0 w 4226"/>
                                <a:gd name="T2" fmla="+- 0 -7475 -11935"/>
                                <a:gd name="T3" fmla="*/ -7475 h 8040"/>
                                <a:gd name="T4" fmla="+- 0 5472 2754"/>
                                <a:gd name="T5" fmla="*/ T4 w 4226"/>
                                <a:gd name="T6" fmla="+- 0 -7475 -11935"/>
                                <a:gd name="T7" fmla="*/ -7475 h 8040"/>
                                <a:gd name="T8" fmla="+- 0 5472 2754"/>
                                <a:gd name="T9" fmla="*/ T8 w 4226"/>
                                <a:gd name="T10" fmla="+- 0 -7455 -11935"/>
                                <a:gd name="T11" fmla="*/ -7455 h 8040"/>
                                <a:gd name="T12" fmla="+- 0 5479 2754"/>
                                <a:gd name="T13" fmla="*/ T12 w 4226"/>
                                <a:gd name="T14" fmla="+- 0 -7455 -11935"/>
                                <a:gd name="T15" fmla="*/ -7455 h 8040"/>
                                <a:gd name="T16" fmla="+- 0 5479 2754"/>
                                <a:gd name="T17" fmla="*/ T16 w 4226"/>
                                <a:gd name="T18" fmla="+- 0 -7475 -11935"/>
                                <a:gd name="T19" fmla="*/ -7475 h 8040"/>
                              </a:gdLst>
                              <a:ahLst/>
                              <a:cxnLst>
                                <a:cxn ang="0">
                                  <a:pos x="T1" y="T3"/>
                                </a:cxn>
                                <a:cxn ang="0">
                                  <a:pos x="T5" y="T7"/>
                                </a:cxn>
                                <a:cxn ang="0">
                                  <a:pos x="T9" y="T11"/>
                                </a:cxn>
                                <a:cxn ang="0">
                                  <a:pos x="T13" y="T15"/>
                                </a:cxn>
                                <a:cxn ang="0">
                                  <a:pos x="T17" y="T19"/>
                                </a:cxn>
                              </a:cxnLst>
                              <a:rect l="0" t="0" r="r" b="b"/>
                              <a:pathLst>
                                <a:path w="4226" h="8040">
                                  <a:moveTo>
                                    <a:pt x="2725" y="4460"/>
                                  </a:moveTo>
                                  <a:lnTo>
                                    <a:pt x="2718" y="4460"/>
                                  </a:lnTo>
                                  <a:lnTo>
                                    <a:pt x="2718" y="4480"/>
                                  </a:lnTo>
                                  <a:lnTo>
                                    <a:pt x="2725" y="4480"/>
                                  </a:lnTo>
                                  <a:lnTo>
                                    <a:pt x="2725" y="4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388"/>
                          <wps:cNvSpPr>
                            <a:spLocks/>
                          </wps:cNvSpPr>
                          <wps:spPr bwMode="auto">
                            <a:xfrm>
                              <a:off x="2754" y="-11935"/>
                              <a:ext cx="4226" cy="8040"/>
                            </a:xfrm>
                            <a:custGeom>
                              <a:avLst/>
                              <a:gdLst>
                                <a:gd name="T0" fmla="+- 0 2939 2754"/>
                                <a:gd name="T1" fmla="*/ T0 w 4226"/>
                                <a:gd name="T2" fmla="+- 0 -7495 -11935"/>
                                <a:gd name="T3" fmla="*/ -7495 h 8040"/>
                                <a:gd name="T4" fmla="+- 0 2934 2754"/>
                                <a:gd name="T5" fmla="*/ T4 w 4226"/>
                                <a:gd name="T6" fmla="+- 0 -7495 -11935"/>
                                <a:gd name="T7" fmla="*/ -7495 h 8040"/>
                                <a:gd name="T8" fmla="+- 0 2946 2754"/>
                                <a:gd name="T9" fmla="*/ T8 w 4226"/>
                                <a:gd name="T10" fmla="+- 0 -7475 -11935"/>
                                <a:gd name="T11" fmla="*/ -7475 h 8040"/>
                                <a:gd name="T12" fmla="+- 0 2949 2754"/>
                                <a:gd name="T13" fmla="*/ T12 w 4226"/>
                                <a:gd name="T14" fmla="+- 0 -7475 -11935"/>
                                <a:gd name="T15" fmla="*/ -7475 h 8040"/>
                                <a:gd name="T16" fmla="+- 0 2939 2754"/>
                                <a:gd name="T17" fmla="*/ T16 w 4226"/>
                                <a:gd name="T18" fmla="+- 0 -7495 -11935"/>
                                <a:gd name="T19" fmla="*/ -7495 h 8040"/>
                              </a:gdLst>
                              <a:ahLst/>
                              <a:cxnLst>
                                <a:cxn ang="0">
                                  <a:pos x="T1" y="T3"/>
                                </a:cxn>
                                <a:cxn ang="0">
                                  <a:pos x="T5" y="T7"/>
                                </a:cxn>
                                <a:cxn ang="0">
                                  <a:pos x="T9" y="T11"/>
                                </a:cxn>
                                <a:cxn ang="0">
                                  <a:pos x="T13" y="T15"/>
                                </a:cxn>
                                <a:cxn ang="0">
                                  <a:pos x="T17" y="T19"/>
                                </a:cxn>
                              </a:cxnLst>
                              <a:rect l="0" t="0" r="r" b="b"/>
                              <a:pathLst>
                                <a:path w="4226" h="8040">
                                  <a:moveTo>
                                    <a:pt x="185" y="4440"/>
                                  </a:moveTo>
                                  <a:lnTo>
                                    <a:pt x="180" y="4440"/>
                                  </a:lnTo>
                                  <a:lnTo>
                                    <a:pt x="192" y="4460"/>
                                  </a:lnTo>
                                  <a:lnTo>
                                    <a:pt x="195" y="4460"/>
                                  </a:lnTo>
                                  <a:lnTo>
                                    <a:pt x="185" y="4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Freeform 389"/>
                          <wps:cNvSpPr>
                            <a:spLocks/>
                          </wps:cNvSpPr>
                          <wps:spPr bwMode="auto">
                            <a:xfrm>
                              <a:off x="2754" y="-11935"/>
                              <a:ext cx="4226" cy="8040"/>
                            </a:xfrm>
                            <a:custGeom>
                              <a:avLst/>
                              <a:gdLst>
                                <a:gd name="T0" fmla="+- 0 2986 2754"/>
                                <a:gd name="T1" fmla="*/ T0 w 4226"/>
                                <a:gd name="T2" fmla="+- 0 -7495 -11935"/>
                                <a:gd name="T3" fmla="*/ -7495 h 8040"/>
                                <a:gd name="T4" fmla="+- 0 2981 2754"/>
                                <a:gd name="T5" fmla="*/ T4 w 4226"/>
                                <a:gd name="T6" fmla="+- 0 -7495 -11935"/>
                                <a:gd name="T7" fmla="*/ -7495 h 8040"/>
                                <a:gd name="T8" fmla="+- 0 2972 2754"/>
                                <a:gd name="T9" fmla="*/ T8 w 4226"/>
                                <a:gd name="T10" fmla="+- 0 -7475 -11935"/>
                                <a:gd name="T11" fmla="*/ -7475 h 8040"/>
                                <a:gd name="T12" fmla="+- 0 2975 2754"/>
                                <a:gd name="T13" fmla="*/ T12 w 4226"/>
                                <a:gd name="T14" fmla="+- 0 -7475 -11935"/>
                                <a:gd name="T15" fmla="*/ -7475 h 8040"/>
                                <a:gd name="T16" fmla="+- 0 2986 2754"/>
                                <a:gd name="T17" fmla="*/ T16 w 4226"/>
                                <a:gd name="T18" fmla="+- 0 -7495 -11935"/>
                                <a:gd name="T19" fmla="*/ -7495 h 8040"/>
                              </a:gdLst>
                              <a:ahLst/>
                              <a:cxnLst>
                                <a:cxn ang="0">
                                  <a:pos x="T1" y="T3"/>
                                </a:cxn>
                                <a:cxn ang="0">
                                  <a:pos x="T5" y="T7"/>
                                </a:cxn>
                                <a:cxn ang="0">
                                  <a:pos x="T9" y="T11"/>
                                </a:cxn>
                                <a:cxn ang="0">
                                  <a:pos x="T13" y="T15"/>
                                </a:cxn>
                                <a:cxn ang="0">
                                  <a:pos x="T17" y="T19"/>
                                </a:cxn>
                              </a:cxnLst>
                              <a:rect l="0" t="0" r="r" b="b"/>
                              <a:pathLst>
                                <a:path w="4226" h="8040">
                                  <a:moveTo>
                                    <a:pt x="232" y="4440"/>
                                  </a:moveTo>
                                  <a:lnTo>
                                    <a:pt x="227" y="4440"/>
                                  </a:lnTo>
                                  <a:lnTo>
                                    <a:pt x="218" y="4460"/>
                                  </a:lnTo>
                                  <a:lnTo>
                                    <a:pt x="221" y="4460"/>
                                  </a:lnTo>
                                  <a:lnTo>
                                    <a:pt x="232" y="4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390"/>
                          <wps:cNvSpPr>
                            <a:spLocks/>
                          </wps:cNvSpPr>
                          <wps:spPr bwMode="auto">
                            <a:xfrm>
                              <a:off x="2754" y="-11935"/>
                              <a:ext cx="4226" cy="8040"/>
                            </a:xfrm>
                            <a:custGeom>
                              <a:avLst/>
                              <a:gdLst>
                                <a:gd name="T0" fmla="+- 0 6755 2754"/>
                                <a:gd name="T1" fmla="*/ T0 w 4226"/>
                                <a:gd name="T2" fmla="+- 0 -7495 -11935"/>
                                <a:gd name="T3" fmla="*/ -7495 h 8040"/>
                                <a:gd name="T4" fmla="+- 0 6750 2754"/>
                                <a:gd name="T5" fmla="*/ T4 w 4226"/>
                                <a:gd name="T6" fmla="+- 0 -7495 -11935"/>
                                <a:gd name="T7" fmla="*/ -7495 h 8040"/>
                                <a:gd name="T8" fmla="+- 0 6762 2754"/>
                                <a:gd name="T9" fmla="*/ T8 w 4226"/>
                                <a:gd name="T10" fmla="+- 0 -7475 -11935"/>
                                <a:gd name="T11" fmla="*/ -7475 h 8040"/>
                                <a:gd name="T12" fmla="+- 0 6764 2754"/>
                                <a:gd name="T13" fmla="*/ T12 w 4226"/>
                                <a:gd name="T14" fmla="+- 0 -7475 -11935"/>
                                <a:gd name="T15" fmla="*/ -7475 h 8040"/>
                                <a:gd name="T16" fmla="+- 0 6755 2754"/>
                                <a:gd name="T17" fmla="*/ T16 w 4226"/>
                                <a:gd name="T18" fmla="+- 0 -7495 -11935"/>
                                <a:gd name="T19" fmla="*/ -7495 h 8040"/>
                              </a:gdLst>
                              <a:ahLst/>
                              <a:cxnLst>
                                <a:cxn ang="0">
                                  <a:pos x="T1" y="T3"/>
                                </a:cxn>
                                <a:cxn ang="0">
                                  <a:pos x="T5" y="T7"/>
                                </a:cxn>
                                <a:cxn ang="0">
                                  <a:pos x="T9" y="T11"/>
                                </a:cxn>
                                <a:cxn ang="0">
                                  <a:pos x="T13" y="T15"/>
                                </a:cxn>
                                <a:cxn ang="0">
                                  <a:pos x="T17" y="T19"/>
                                </a:cxn>
                              </a:cxnLst>
                              <a:rect l="0" t="0" r="r" b="b"/>
                              <a:pathLst>
                                <a:path w="4226" h="8040">
                                  <a:moveTo>
                                    <a:pt x="4001" y="4440"/>
                                  </a:moveTo>
                                  <a:lnTo>
                                    <a:pt x="3996" y="4440"/>
                                  </a:lnTo>
                                  <a:lnTo>
                                    <a:pt x="4008" y="4460"/>
                                  </a:lnTo>
                                  <a:lnTo>
                                    <a:pt x="4010" y="4460"/>
                                  </a:lnTo>
                                  <a:lnTo>
                                    <a:pt x="4001" y="4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391"/>
                          <wps:cNvSpPr>
                            <a:spLocks/>
                          </wps:cNvSpPr>
                          <wps:spPr bwMode="auto">
                            <a:xfrm>
                              <a:off x="2754" y="-11935"/>
                              <a:ext cx="4226" cy="8040"/>
                            </a:xfrm>
                            <a:custGeom>
                              <a:avLst/>
                              <a:gdLst>
                                <a:gd name="T0" fmla="+- 0 6802 2754"/>
                                <a:gd name="T1" fmla="*/ T0 w 4226"/>
                                <a:gd name="T2" fmla="+- 0 -7495 -11935"/>
                                <a:gd name="T3" fmla="*/ -7495 h 8040"/>
                                <a:gd name="T4" fmla="+- 0 6797 2754"/>
                                <a:gd name="T5" fmla="*/ T4 w 4226"/>
                                <a:gd name="T6" fmla="+- 0 -7495 -11935"/>
                                <a:gd name="T7" fmla="*/ -7495 h 8040"/>
                                <a:gd name="T8" fmla="+- 0 6788 2754"/>
                                <a:gd name="T9" fmla="*/ T8 w 4226"/>
                                <a:gd name="T10" fmla="+- 0 -7475 -11935"/>
                                <a:gd name="T11" fmla="*/ -7475 h 8040"/>
                                <a:gd name="T12" fmla="+- 0 6790 2754"/>
                                <a:gd name="T13" fmla="*/ T12 w 4226"/>
                                <a:gd name="T14" fmla="+- 0 -7475 -11935"/>
                                <a:gd name="T15" fmla="*/ -7475 h 8040"/>
                                <a:gd name="T16" fmla="+- 0 6802 2754"/>
                                <a:gd name="T17" fmla="*/ T16 w 4226"/>
                                <a:gd name="T18" fmla="+- 0 -7495 -11935"/>
                                <a:gd name="T19" fmla="*/ -7495 h 8040"/>
                              </a:gdLst>
                              <a:ahLst/>
                              <a:cxnLst>
                                <a:cxn ang="0">
                                  <a:pos x="T1" y="T3"/>
                                </a:cxn>
                                <a:cxn ang="0">
                                  <a:pos x="T5" y="T7"/>
                                </a:cxn>
                                <a:cxn ang="0">
                                  <a:pos x="T9" y="T11"/>
                                </a:cxn>
                                <a:cxn ang="0">
                                  <a:pos x="T13" y="T15"/>
                                </a:cxn>
                                <a:cxn ang="0">
                                  <a:pos x="T17" y="T19"/>
                                </a:cxn>
                              </a:cxnLst>
                              <a:rect l="0" t="0" r="r" b="b"/>
                              <a:pathLst>
                                <a:path w="4226" h="8040">
                                  <a:moveTo>
                                    <a:pt x="4048" y="4440"/>
                                  </a:moveTo>
                                  <a:lnTo>
                                    <a:pt x="4043" y="4440"/>
                                  </a:lnTo>
                                  <a:lnTo>
                                    <a:pt x="4034" y="4460"/>
                                  </a:lnTo>
                                  <a:lnTo>
                                    <a:pt x="4036" y="4460"/>
                                  </a:lnTo>
                                  <a:lnTo>
                                    <a:pt x="4048" y="4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392"/>
                          <wps:cNvSpPr>
                            <a:spLocks/>
                          </wps:cNvSpPr>
                          <wps:spPr bwMode="auto">
                            <a:xfrm>
                              <a:off x="2754" y="-11935"/>
                              <a:ext cx="4226" cy="8040"/>
                            </a:xfrm>
                            <a:custGeom>
                              <a:avLst/>
                              <a:gdLst>
                                <a:gd name="T0" fmla="+- 0 2939 2754"/>
                                <a:gd name="T1" fmla="*/ T0 w 4226"/>
                                <a:gd name="T2" fmla="+- 0 -7535 -11935"/>
                                <a:gd name="T3" fmla="*/ -7535 h 8040"/>
                                <a:gd name="T4" fmla="+- 0 2926 2754"/>
                                <a:gd name="T5" fmla="*/ T4 w 4226"/>
                                <a:gd name="T6" fmla="+- 0 -7535 -11935"/>
                                <a:gd name="T7" fmla="*/ -7535 h 8040"/>
                                <a:gd name="T8" fmla="+- 0 2923 2754"/>
                                <a:gd name="T9" fmla="*/ T8 w 4226"/>
                                <a:gd name="T10" fmla="+- 0 -7515 -11935"/>
                                <a:gd name="T11" fmla="*/ -7515 h 8040"/>
                                <a:gd name="T12" fmla="+- 0 2926 2754"/>
                                <a:gd name="T13" fmla="*/ T12 w 4226"/>
                                <a:gd name="T14" fmla="+- 0 -7495 -11935"/>
                                <a:gd name="T15" fmla="*/ -7495 h 8040"/>
                                <a:gd name="T16" fmla="+- 0 2933 2754"/>
                                <a:gd name="T17" fmla="*/ T16 w 4226"/>
                                <a:gd name="T18" fmla="+- 0 -7495 -11935"/>
                                <a:gd name="T19" fmla="*/ -7495 h 8040"/>
                                <a:gd name="T20" fmla="+- 0 2930 2754"/>
                                <a:gd name="T21" fmla="*/ T20 w 4226"/>
                                <a:gd name="T22" fmla="+- 0 -7515 -11935"/>
                                <a:gd name="T23" fmla="*/ -7515 h 8040"/>
                                <a:gd name="T24" fmla="+- 0 2933 2754"/>
                                <a:gd name="T25" fmla="*/ T24 w 4226"/>
                                <a:gd name="T26" fmla="+- 0 -7515 -11935"/>
                                <a:gd name="T27" fmla="*/ -7515 h 8040"/>
                                <a:gd name="T28" fmla="+- 0 2939 2754"/>
                                <a:gd name="T29" fmla="*/ T28 w 4226"/>
                                <a:gd name="T30" fmla="+- 0 -7535 -11935"/>
                                <a:gd name="T31" fmla="*/ -7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85" y="4400"/>
                                  </a:moveTo>
                                  <a:lnTo>
                                    <a:pt x="172" y="4400"/>
                                  </a:lnTo>
                                  <a:lnTo>
                                    <a:pt x="169" y="4420"/>
                                  </a:lnTo>
                                  <a:lnTo>
                                    <a:pt x="172" y="4440"/>
                                  </a:lnTo>
                                  <a:lnTo>
                                    <a:pt x="179" y="4440"/>
                                  </a:lnTo>
                                  <a:lnTo>
                                    <a:pt x="176" y="4420"/>
                                  </a:lnTo>
                                  <a:lnTo>
                                    <a:pt x="179" y="4420"/>
                                  </a:lnTo>
                                  <a:lnTo>
                                    <a:pt x="185" y="4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393"/>
                          <wps:cNvSpPr>
                            <a:spLocks/>
                          </wps:cNvSpPr>
                          <wps:spPr bwMode="auto">
                            <a:xfrm>
                              <a:off x="2754" y="-11935"/>
                              <a:ext cx="4226" cy="8040"/>
                            </a:xfrm>
                            <a:custGeom>
                              <a:avLst/>
                              <a:gdLst>
                                <a:gd name="T0" fmla="+- 0 2994 2754"/>
                                <a:gd name="T1" fmla="*/ T0 w 4226"/>
                                <a:gd name="T2" fmla="+- 0 -7535 -11935"/>
                                <a:gd name="T3" fmla="*/ -7535 h 8040"/>
                                <a:gd name="T4" fmla="+- 0 2981 2754"/>
                                <a:gd name="T5" fmla="*/ T4 w 4226"/>
                                <a:gd name="T6" fmla="+- 0 -7535 -11935"/>
                                <a:gd name="T7" fmla="*/ -7535 h 8040"/>
                                <a:gd name="T8" fmla="+- 0 2988 2754"/>
                                <a:gd name="T9" fmla="*/ T8 w 4226"/>
                                <a:gd name="T10" fmla="+- 0 -7515 -11935"/>
                                <a:gd name="T11" fmla="*/ -7515 h 8040"/>
                                <a:gd name="T12" fmla="+- 0 2990 2754"/>
                                <a:gd name="T13" fmla="*/ T12 w 4226"/>
                                <a:gd name="T14" fmla="+- 0 -7515 -11935"/>
                                <a:gd name="T15" fmla="*/ -7515 h 8040"/>
                                <a:gd name="T16" fmla="+- 0 2988 2754"/>
                                <a:gd name="T17" fmla="*/ T16 w 4226"/>
                                <a:gd name="T18" fmla="+- 0 -7495 -11935"/>
                                <a:gd name="T19" fmla="*/ -7495 h 8040"/>
                                <a:gd name="T20" fmla="+- 0 2994 2754"/>
                                <a:gd name="T21" fmla="*/ T20 w 4226"/>
                                <a:gd name="T22" fmla="+- 0 -7495 -11935"/>
                                <a:gd name="T23" fmla="*/ -7495 h 8040"/>
                                <a:gd name="T24" fmla="+- 0 2997 2754"/>
                                <a:gd name="T25" fmla="*/ T24 w 4226"/>
                                <a:gd name="T26" fmla="+- 0 -7515 -11935"/>
                                <a:gd name="T27" fmla="*/ -7515 h 8040"/>
                                <a:gd name="T28" fmla="+- 0 2994 2754"/>
                                <a:gd name="T29" fmla="*/ T28 w 4226"/>
                                <a:gd name="T30" fmla="+- 0 -7535 -11935"/>
                                <a:gd name="T31" fmla="*/ -7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0" y="4400"/>
                                  </a:moveTo>
                                  <a:lnTo>
                                    <a:pt x="227" y="4400"/>
                                  </a:lnTo>
                                  <a:lnTo>
                                    <a:pt x="234" y="4420"/>
                                  </a:lnTo>
                                  <a:lnTo>
                                    <a:pt x="236" y="4420"/>
                                  </a:lnTo>
                                  <a:lnTo>
                                    <a:pt x="234" y="4440"/>
                                  </a:lnTo>
                                  <a:lnTo>
                                    <a:pt x="240" y="4440"/>
                                  </a:lnTo>
                                  <a:lnTo>
                                    <a:pt x="243" y="4420"/>
                                  </a:lnTo>
                                  <a:lnTo>
                                    <a:pt x="240" y="4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Freeform 394"/>
                          <wps:cNvSpPr>
                            <a:spLocks/>
                          </wps:cNvSpPr>
                          <wps:spPr bwMode="auto">
                            <a:xfrm>
                              <a:off x="2754" y="-11935"/>
                              <a:ext cx="4226" cy="8040"/>
                            </a:xfrm>
                            <a:custGeom>
                              <a:avLst/>
                              <a:gdLst>
                                <a:gd name="T0" fmla="+- 0 4975 2754"/>
                                <a:gd name="T1" fmla="*/ T0 w 4226"/>
                                <a:gd name="T2" fmla="+- 0 -7535 -11935"/>
                                <a:gd name="T3" fmla="*/ -7535 h 8040"/>
                                <a:gd name="T4" fmla="+- 0 4956 2754"/>
                                <a:gd name="T5" fmla="*/ T4 w 4226"/>
                                <a:gd name="T6" fmla="+- 0 -7535 -11935"/>
                                <a:gd name="T7" fmla="*/ -7535 h 8040"/>
                                <a:gd name="T8" fmla="+- 0 4948 2754"/>
                                <a:gd name="T9" fmla="*/ T8 w 4226"/>
                                <a:gd name="T10" fmla="+- 0 -7515 -11935"/>
                                <a:gd name="T11" fmla="*/ -7515 h 8040"/>
                                <a:gd name="T12" fmla="+- 0 4948 2754"/>
                                <a:gd name="T13" fmla="*/ T12 w 4226"/>
                                <a:gd name="T14" fmla="+- 0 -7495 -11935"/>
                                <a:gd name="T15" fmla="*/ -7495 h 8040"/>
                                <a:gd name="T16" fmla="+- 0 4960 2754"/>
                                <a:gd name="T17" fmla="*/ T16 w 4226"/>
                                <a:gd name="T18" fmla="+- 0 -7495 -11935"/>
                                <a:gd name="T19" fmla="*/ -7495 h 8040"/>
                                <a:gd name="T20" fmla="+- 0 4955 2754"/>
                                <a:gd name="T21" fmla="*/ T20 w 4226"/>
                                <a:gd name="T22" fmla="+- 0 -7515 -11935"/>
                                <a:gd name="T23" fmla="*/ -7515 h 8040"/>
                                <a:gd name="T24" fmla="+- 0 4982 2754"/>
                                <a:gd name="T25" fmla="*/ T24 w 4226"/>
                                <a:gd name="T26" fmla="+- 0 -7515 -11935"/>
                                <a:gd name="T27" fmla="*/ -7515 h 8040"/>
                                <a:gd name="T28" fmla="+- 0 4975 2754"/>
                                <a:gd name="T29" fmla="*/ T28 w 4226"/>
                                <a:gd name="T30" fmla="+- 0 -7535 -11935"/>
                                <a:gd name="T31" fmla="*/ -7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221" y="4400"/>
                                  </a:moveTo>
                                  <a:lnTo>
                                    <a:pt x="2202" y="4400"/>
                                  </a:lnTo>
                                  <a:lnTo>
                                    <a:pt x="2194" y="4420"/>
                                  </a:lnTo>
                                  <a:lnTo>
                                    <a:pt x="2194" y="4440"/>
                                  </a:lnTo>
                                  <a:lnTo>
                                    <a:pt x="2206" y="4440"/>
                                  </a:lnTo>
                                  <a:lnTo>
                                    <a:pt x="2201" y="4420"/>
                                  </a:lnTo>
                                  <a:lnTo>
                                    <a:pt x="2228" y="4420"/>
                                  </a:lnTo>
                                  <a:lnTo>
                                    <a:pt x="2221" y="4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395"/>
                          <wps:cNvSpPr>
                            <a:spLocks/>
                          </wps:cNvSpPr>
                          <wps:spPr bwMode="auto">
                            <a:xfrm>
                              <a:off x="2754" y="-11935"/>
                              <a:ext cx="4226" cy="8040"/>
                            </a:xfrm>
                            <a:custGeom>
                              <a:avLst/>
                              <a:gdLst>
                                <a:gd name="T0" fmla="+- 0 4982 2754"/>
                                <a:gd name="T1" fmla="*/ T0 w 4226"/>
                                <a:gd name="T2" fmla="+- 0 -7515 -11935"/>
                                <a:gd name="T3" fmla="*/ -7515 h 8040"/>
                                <a:gd name="T4" fmla="+- 0 4975 2754"/>
                                <a:gd name="T5" fmla="*/ T4 w 4226"/>
                                <a:gd name="T6" fmla="+- 0 -7515 -11935"/>
                                <a:gd name="T7" fmla="*/ -7515 h 8040"/>
                                <a:gd name="T8" fmla="+- 0 4971 2754"/>
                                <a:gd name="T9" fmla="*/ T8 w 4226"/>
                                <a:gd name="T10" fmla="+- 0 -7495 -11935"/>
                                <a:gd name="T11" fmla="*/ -7495 h 8040"/>
                                <a:gd name="T12" fmla="+- 0 4982 2754"/>
                                <a:gd name="T13" fmla="*/ T12 w 4226"/>
                                <a:gd name="T14" fmla="+- 0 -7495 -11935"/>
                                <a:gd name="T15" fmla="*/ -7495 h 8040"/>
                                <a:gd name="T16" fmla="+- 0 4982 2754"/>
                                <a:gd name="T17" fmla="*/ T16 w 4226"/>
                                <a:gd name="T18" fmla="+- 0 -7515 -11935"/>
                                <a:gd name="T19" fmla="*/ -7515 h 8040"/>
                              </a:gdLst>
                              <a:ahLst/>
                              <a:cxnLst>
                                <a:cxn ang="0">
                                  <a:pos x="T1" y="T3"/>
                                </a:cxn>
                                <a:cxn ang="0">
                                  <a:pos x="T5" y="T7"/>
                                </a:cxn>
                                <a:cxn ang="0">
                                  <a:pos x="T9" y="T11"/>
                                </a:cxn>
                                <a:cxn ang="0">
                                  <a:pos x="T13" y="T15"/>
                                </a:cxn>
                                <a:cxn ang="0">
                                  <a:pos x="T17" y="T19"/>
                                </a:cxn>
                              </a:cxnLst>
                              <a:rect l="0" t="0" r="r" b="b"/>
                              <a:pathLst>
                                <a:path w="4226" h="8040">
                                  <a:moveTo>
                                    <a:pt x="2228" y="4420"/>
                                  </a:moveTo>
                                  <a:lnTo>
                                    <a:pt x="2221" y="4420"/>
                                  </a:lnTo>
                                  <a:lnTo>
                                    <a:pt x="2217" y="4440"/>
                                  </a:lnTo>
                                  <a:lnTo>
                                    <a:pt x="2228" y="4440"/>
                                  </a:lnTo>
                                  <a:lnTo>
                                    <a:pt x="2228" y="4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396"/>
                          <wps:cNvSpPr>
                            <a:spLocks/>
                          </wps:cNvSpPr>
                          <wps:spPr bwMode="auto">
                            <a:xfrm>
                              <a:off x="2754" y="-11935"/>
                              <a:ext cx="4226" cy="8040"/>
                            </a:xfrm>
                            <a:custGeom>
                              <a:avLst/>
                              <a:gdLst>
                                <a:gd name="T0" fmla="+- 0 5101 2754"/>
                                <a:gd name="T1" fmla="*/ T0 w 4226"/>
                                <a:gd name="T2" fmla="+- 0 -7535 -11935"/>
                                <a:gd name="T3" fmla="*/ -7535 h 8040"/>
                                <a:gd name="T4" fmla="+- 0 5089 2754"/>
                                <a:gd name="T5" fmla="*/ T4 w 4226"/>
                                <a:gd name="T6" fmla="+- 0 -7535 -11935"/>
                                <a:gd name="T7" fmla="*/ -7535 h 8040"/>
                                <a:gd name="T8" fmla="+- 0 5089 2754"/>
                                <a:gd name="T9" fmla="*/ T8 w 4226"/>
                                <a:gd name="T10" fmla="+- 0 -7515 -11935"/>
                                <a:gd name="T11" fmla="*/ -7515 h 8040"/>
                                <a:gd name="T12" fmla="+- 0 5097 2754"/>
                                <a:gd name="T13" fmla="*/ T12 w 4226"/>
                                <a:gd name="T14" fmla="+- 0 -7495 -11935"/>
                                <a:gd name="T15" fmla="*/ -7495 h 8040"/>
                                <a:gd name="T16" fmla="+- 0 5116 2754"/>
                                <a:gd name="T17" fmla="*/ T16 w 4226"/>
                                <a:gd name="T18" fmla="+- 0 -7495 -11935"/>
                                <a:gd name="T19" fmla="*/ -7495 h 8040"/>
                                <a:gd name="T20" fmla="+- 0 5123 2754"/>
                                <a:gd name="T21" fmla="*/ T20 w 4226"/>
                                <a:gd name="T22" fmla="+- 0 -7515 -11935"/>
                                <a:gd name="T23" fmla="*/ -7515 h 8040"/>
                                <a:gd name="T24" fmla="+- 0 5096 2754"/>
                                <a:gd name="T25" fmla="*/ T24 w 4226"/>
                                <a:gd name="T26" fmla="+- 0 -7515 -11935"/>
                                <a:gd name="T27" fmla="*/ -7515 h 8040"/>
                                <a:gd name="T28" fmla="+- 0 5101 2754"/>
                                <a:gd name="T29" fmla="*/ T28 w 4226"/>
                                <a:gd name="T30" fmla="+- 0 -7535 -11935"/>
                                <a:gd name="T31" fmla="*/ -7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347" y="4400"/>
                                  </a:moveTo>
                                  <a:lnTo>
                                    <a:pt x="2335" y="4400"/>
                                  </a:lnTo>
                                  <a:lnTo>
                                    <a:pt x="2335" y="4420"/>
                                  </a:lnTo>
                                  <a:lnTo>
                                    <a:pt x="2343" y="4440"/>
                                  </a:lnTo>
                                  <a:lnTo>
                                    <a:pt x="2362" y="4440"/>
                                  </a:lnTo>
                                  <a:lnTo>
                                    <a:pt x="2369" y="4420"/>
                                  </a:lnTo>
                                  <a:lnTo>
                                    <a:pt x="2342" y="4420"/>
                                  </a:lnTo>
                                  <a:lnTo>
                                    <a:pt x="2347" y="4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397"/>
                          <wps:cNvSpPr>
                            <a:spLocks/>
                          </wps:cNvSpPr>
                          <wps:spPr bwMode="auto">
                            <a:xfrm>
                              <a:off x="2754" y="-11935"/>
                              <a:ext cx="4226" cy="8040"/>
                            </a:xfrm>
                            <a:custGeom>
                              <a:avLst/>
                              <a:gdLst>
                                <a:gd name="T0" fmla="+- 0 5275 2754"/>
                                <a:gd name="T1" fmla="*/ T0 w 4226"/>
                                <a:gd name="T2" fmla="+- 0 -7535 -11935"/>
                                <a:gd name="T3" fmla="*/ -7535 h 8040"/>
                                <a:gd name="T4" fmla="+- 0 5264 2754"/>
                                <a:gd name="T5" fmla="*/ T4 w 4226"/>
                                <a:gd name="T6" fmla="+- 0 -7535 -11935"/>
                                <a:gd name="T7" fmla="*/ -7535 h 8040"/>
                                <a:gd name="T8" fmla="+- 0 5264 2754"/>
                                <a:gd name="T9" fmla="*/ T8 w 4226"/>
                                <a:gd name="T10" fmla="+- 0 -7515 -11935"/>
                                <a:gd name="T11" fmla="*/ -7515 h 8040"/>
                                <a:gd name="T12" fmla="+- 0 5271 2754"/>
                                <a:gd name="T13" fmla="*/ T12 w 4226"/>
                                <a:gd name="T14" fmla="+- 0 -7495 -11935"/>
                                <a:gd name="T15" fmla="*/ -7495 h 8040"/>
                                <a:gd name="T16" fmla="+- 0 5290 2754"/>
                                <a:gd name="T17" fmla="*/ T16 w 4226"/>
                                <a:gd name="T18" fmla="+- 0 -7495 -11935"/>
                                <a:gd name="T19" fmla="*/ -7495 h 8040"/>
                                <a:gd name="T20" fmla="+- 0 5297 2754"/>
                                <a:gd name="T21" fmla="*/ T20 w 4226"/>
                                <a:gd name="T22" fmla="+- 0 -7515 -11935"/>
                                <a:gd name="T23" fmla="*/ -7515 h 8040"/>
                                <a:gd name="T24" fmla="+- 0 5271 2754"/>
                                <a:gd name="T25" fmla="*/ T24 w 4226"/>
                                <a:gd name="T26" fmla="+- 0 -7515 -11935"/>
                                <a:gd name="T27" fmla="*/ -7515 h 8040"/>
                                <a:gd name="T28" fmla="+- 0 5275 2754"/>
                                <a:gd name="T29" fmla="*/ T28 w 4226"/>
                                <a:gd name="T30" fmla="+- 0 -7535 -11935"/>
                                <a:gd name="T31" fmla="*/ -7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521" y="4400"/>
                                  </a:moveTo>
                                  <a:lnTo>
                                    <a:pt x="2510" y="4400"/>
                                  </a:lnTo>
                                  <a:lnTo>
                                    <a:pt x="2510" y="4420"/>
                                  </a:lnTo>
                                  <a:lnTo>
                                    <a:pt x="2517" y="4440"/>
                                  </a:lnTo>
                                  <a:lnTo>
                                    <a:pt x="2536" y="4440"/>
                                  </a:lnTo>
                                  <a:lnTo>
                                    <a:pt x="2543" y="4420"/>
                                  </a:lnTo>
                                  <a:lnTo>
                                    <a:pt x="2517" y="4420"/>
                                  </a:lnTo>
                                  <a:lnTo>
                                    <a:pt x="2521" y="4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398"/>
                          <wps:cNvSpPr>
                            <a:spLocks/>
                          </wps:cNvSpPr>
                          <wps:spPr bwMode="auto">
                            <a:xfrm>
                              <a:off x="2754" y="-11935"/>
                              <a:ext cx="4226" cy="8040"/>
                            </a:xfrm>
                            <a:custGeom>
                              <a:avLst/>
                              <a:gdLst>
                                <a:gd name="T0" fmla="+- 0 6755 2754"/>
                                <a:gd name="T1" fmla="*/ T0 w 4226"/>
                                <a:gd name="T2" fmla="+- 0 -7535 -11935"/>
                                <a:gd name="T3" fmla="*/ -7535 h 8040"/>
                                <a:gd name="T4" fmla="+- 0 6742 2754"/>
                                <a:gd name="T5" fmla="*/ T4 w 4226"/>
                                <a:gd name="T6" fmla="+- 0 -7535 -11935"/>
                                <a:gd name="T7" fmla="*/ -7535 h 8040"/>
                                <a:gd name="T8" fmla="+- 0 6739 2754"/>
                                <a:gd name="T9" fmla="*/ T8 w 4226"/>
                                <a:gd name="T10" fmla="+- 0 -7515 -11935"/>
                                <a:gd name="T11" fmla="*/ -7515 h 8040"/>
                                <a:gd name="T12" fmla="+- 0 6742 2754"/>
                                <a:gd name="T13" fmla="*/ T12 w 4226"/>
                                <a:gd name="T14" fmla="+- 0 -7495 -11935"/>
                                <a:gd name="T15" fmla="*/ -7495 h 8040"/>
                                <a:gd name="T16" fmla="+- 0 6748 2754"/>
                                <a:gd name="T17" fmla="*/ T16 w 4226"/>
                                <a:gd name="T18" fmla="+- 0 -7495 -11935"/>
                                <a:gd name="T19" fmla="*/ -7495 h 8040"/>
                                <a:gd name="T20" fmla="+- 0 6746 2754"/>
                                <a:gd name="T21" fmla="*/ T20 w 4226"/>
                                <a:gd name="T22" fmla="+- 0 -7515 -11935"/>
                                <a:gd name="T23" fmla="*/ -7515 h 8040"/>
                                <a:gd name="T24" fmla="+- 0 6748 2754"/>
                                <a:gd name="T25" fmla="*/ T24 w 4226"/>
                                <a:gd name="T26" fmla="+- 0 -7515 -11935"/>
                                <a:gd name="T27" fmla="*/ -7515 h 8040"/>
                                <a:gd name="T28" fmla="+- 0 6755 2754"/>
                                <a:gd name="T29" fmla="*/ T28 w 4226"/>
                                <a:gd name="T30" fmla="+- 0 -7535 -11935"/>
                                <a:gd name="T31" fmla="*/ -7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01" y="4400"/>
                                  </a:moveTo>
                                  <a:lnTo>
                                    <a:pt x="3988" y="4400"/>
                                  </a:lnTo>
                                  <a:lnTo>
                                    <a:pt x="3985" y="4420"/>
                                  </a:lnTo>
                                  <a:lnTo>
                                    <a:pt x="3988" y="4440"/>
                                  </a:lnTo>
                                  <a:lnTo>
                                    <a:pt x="3994" y="4440"/>
                                  </a:lnTo>
                                  <a:lnTo>
                                    <a:pt x="3992" y="4420"/>
                                  </a:lnTo>
                                  <a:lnTo>
                                    <a:pt x="3994" y="4420"/>
                                  </a:lnTo>
                                  <a:lnTo>
                                    <a:pt x="4001" y="4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399"/>
                          <wps:cNvSpPr>
                            <a:spLocks/>
                          </wps:cNvSpPr>
                          <wps:spPr bwMode="auto">
                            <a:xfrm>
                              <a:off x="2754" y="-11935"/>
                              <a:ext cx="4226" cy="8040"/>
                            </a:xfrm>
                            <a:custGeom>
                              <a:avLst/>
                              <a:gdLst>
                                <a:gd name="T0" fmla="+- 0 6810 2754"/>
                                <a:gd name="T1" fmla="*/ T0 w 4226"/>
                                <a:gd name="T2" fmla="+- 0 -7535 -11935"/>
                                <a:gd name="T3" fmla="*/ -7535 h 8040"/>
                                <a:gd name="T4" fmla="+- 0 6797 2754"/>
                                <a:gd name="T5" fmla="*/ T4 w 4226"/>
                                <a:gd name="T6" fmla="+- 0 -7535 -11935"/>
                                <a:gd name="T7" fmla="*/ -7535 h 8040"/>
                                <a:gd name="T8" fmla="+- 0 6804 2754"/>
                                <a:gd name="T9" fmla="*/ T8 w 4226"/>
                                <a:gd name="T10" fmla="+- 0 -7515 -11935"/>
                                <a:gd name="T11" fmla="*/ -7515 h 8040"/>
                                <a:gd name="T12" fmla="+- 0 6806 2754"/>
                                <a:gd name="T13" fmla="*/ T12 w 4226"/>
                                <a:gd name="T14" fmla="+- 0 -7515 -11935"/>
                                <a:gd name="T15" fmla="*/ -7515 h 8040"/>
                                <a:gd name="T16" fmla="+- 0 6804 2754"/>
                                <a:gd name="T17" fmla="*/ T16 w 4226"/>
                                <a:gd name="T18" fmla="+- 0 -7495 -11935"/>
                                <a:gd name="T19" fmla="*/ -7495 h 8040"/>
                                <a:gd name="T20" fmla="+- 0 6810 2754"/>
                                <a:gd name="T21" fmla="*/ T20 w 4226"/>
                                <a:gd name="T22" fmla="+- 0 -7495 -11935"/>
                                <a:gd name="T23" fmla="*/ -7495 h 8040"/>
                                <a:gd name="T24" fmla="+- 0 6813 2754"/>
                                <a:gd name="T25" fmla="*/ T24 w 4226"/>
                                <a:gd name="T26" fmla="+- 0 -7515 -11935"/>
                                <a:gd name="T27" fmla="*/ -7515 h 8040"/>
                                <a:gd name="T28" fmla="+- 0 6810 2754"/>
                                <a:gd name="T29" fmla="*/ T28 w 4226"/>
                                <a:gd name="T30" fmla="+- 0 -7535 -11935"/>
                                <a:gd name="T31" fmla="*/ -7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56" y="4400"/>
                                  </a:moveTo>
                                  <a:lnTo>
                                    <a:pt x="4043" y="4400"/>
                                  </a:lnTo>
                                  <a:lnTo>
                                    <a:pt x="4050" y="4420"/>
                                  </a:lnTo>
                                  <a:lnTo>
                                    <a:pt x="4052" y="4420"/>
                                  </a:lnTo>
                                  <a:lnTo>
                                    <a:pt x="4050" y="4440"/>
                                  </a:lnTo>
                                  <a:lnTo>
                                    <a:pt x="4056" y="4440"/>
                                  </a:lnTo>
                                  <a:lnTo>
                                    <a:pt x="4059" y="4420"/>
                                  </a:lnTo>
                                  <a:lnTo>
                                    <a:pt x="4056" y="4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400"/>
                          <wps:cNvSpPr>
                            <a:spLocks/>
                          </wps:cNvSpPr>
                          <wps:spPr bwMode="auto">
                            <a:xfrm>
                              <a:off x="2754" y="-11935"/>
                              <a:ext cx="4226" cy="8040"/>
                            </a:xfrm>
                            <a:custGeom>
                              <a:avLst/>
                              <a:gdLst>
                                <a:gd name="T0" fmla="+- 0 5123 2754"/>
                                <a:gd name="T1" fmla="*/ T0 w 4226"/>
                                <a:gd name="T2" fmla="+- 0 -7535 -11935"/>
                                <a:gd name="T3" fmla="*/ -7535 h 8040"/>
                                <a:gd name="T4" fmla="+- 0 5112 2754"/>
                                <a:gd name="T5" fmla="*/ T4 w 4226"/>
                                <a:gd name="T6" fmla="+- 0 -7535 -11935"/>
                                <a:gd name="T7" fmla="*/ -7535 h 8040"/>
                                <a:gd name="T8" fmla="+- 0 5116 2754"/>
                                <a:gd name="T9" fmla="*/ T8 w 4226"/>
                                <a:gd name="T10" fmla="+- 0 -7515 -11935"/>
                                <a:gd name="T11" fmla="*/ -7515 h 8040"/>
                                <a:gd name="T12" fmla="+- 0 5123 2754"/>
                                <a:gd name="T13" fmla="*/ T12 w 4226"/>
                                <a:gd name="T14" fmla="+- 0 -7515 -11935"/>
                                <a:gd name="T15" fmla="*/ -7515 h 8040"/>
                                <a:gd name="T16" fmla="+- 0 5123 2754"/>
                                <a:gd name="T17" fmla="*/ T16 w 4226"/>
                                <a:gd name="T18" fmla="+- 0 -7535 -11935"/>
                                <a:gd name="T19" fmla="*/ -7535 h 8040"/>
                              </a:gdLst>
                              <a:ahLst/>
                              <a:cxnLst>
                                <a:cxn ang="0">
                                  <a:pos x="T1" y="T3"/>
                                </a:cxn>
                                <a:cxn ang="0">
                                  <a:pos x="T5" y="T7"/>
                                </a:cxn>
                                <a:cxn ang="0">
                                  <a:pos x="T9" y="T11"/>
                                </a:cxn>
                                <a:cxn ang="0">
                                  <a:pos x="T13" y="T15"/>
                                </a:cxn>
                                <a:cxn ang="0">
                                  <a:pos x="T17" y="T19"/>
                                </a:cxn>
                              </a:cxnLst>
                              <a:rect l="0" t="0" r="r" b="b"/>
                              <a:pathLst>
                                <a:path w="4226" h="8040">
                                  <a:moveTo>
                                    <a:pt x="2369" y="4400"/>
                                  </a:moveTo>
                                  <a:lnTo>
                                    <a:pt x="2358" y="4400"/>
                                  </a:lnTo>
                                  <a:lnTo>
                                    <a:pt x="2362" y="4420"/>
                                  </a:lnTo>
                                  <a:lnTo>
                                    <a:pt x="2369" y="4420"/>
                                  </a:lnTo>
                                  <a:lnTo>
                                    <a:pt x="2369" y="4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401"/>
                          <wps:cNvSpPr>
                            <a:spLocks/>
                          </wps:cNvSpPr>
                          <wps:spPr bwMode="auto">
                            <a:xfrm>
                              <a:off x="2754" y="-11935"/>
                              <a:ext cx="4226" cy="8040"/>
                            </a:xfrm>
                            <a:custGeom>
                              <a:avLst/>
                              <a:gdLst>
                                <a:gd name="T0" fmla="+- 0 5297 2754"/>
                                <a:gd name="T1" fmla="*/ T0 w 4226"/>
                                <a:gd name="T2" fmla="+- 0 -7535 -11935"/>
                                <a:gd name="T3" fmla="*/ -7535 h 8040"/>
                                <a:gd name="T4" fmla="+- 0 5286 2754"/>
                                <a:gd name="T5" fmla="*/ T4 w 4226"/>
                                <a:gd name="T6" fmla="+- 0 -7535 -11935"/>
                                <a:gd name="T7" fmla="*/ -7535 h 8040"/>
                                <a:gd name="T8" fmla="+- 0 5290 2754"/>
                                <a:gd name="T9" fmla="*/ T8 w 4226"/>
                                <a:gd name="T10" fmla="+- 0 -7515 -11935"/>
                                <a:gd name="T11" fmla="*/ -7515 h 8040"/>
                                <a:gd name="T12" fmla="+- 0 5297 2754"/>
                                <a:gd name="T13" fmla="*/ T12 w 4226"/>
                                <a:gd name="T14" fmla="+- 0 -7515 -11935"/>
                                <a:gd name="T15" fmla="*/ -7515 h 8040"/>
                                <a:gd name="T16" fmla="+- 0 5297 2754"/>
                                <a:gd name="T17" fmla="*/ T16 w 4226"/>
                                <a:gd name="T18" fmla="+- 0 -7535 -11935"/>
                                <a:gd name="T19" fmla="*/ -7535 h 8040"/>
                              </a:gdLst>
                              <a:ahLst/>
                              <a:cxnLst>
                                <a:cxn ang="0">
                                  <a:pos x="T1" y="T3"/>
                                </a:cxn>
                                <a:cxn ang="0">
                                  <a:pos x="T5" y="T7"/>
                                </a:cxn>
                                <a:cxn ang="0">
                                  <a:pos x="T9" y="T11"/>
                                </a:cxn>
                                <a:cxn ang="0">
                                  <a:pos x="T13" y="T15"/>
                                </a:cxn>
                                <a:cxn ang="0">
                                  <a:pos x="T17" y="T19"/>
                                </a:cxn>
                              </a:cxnLst>
                              <a:rect l="0" t="0" r="r" b="b"/>
                              <a:pathLst>
                                <a:path w="4226" h="8040">
                                  <a:moveTo>
                                    <a:pt x="2543" y="4400"/>
                                  </a:moveTo>
                                  <a:lnTo>
                                    <a:pt x="2532" y="4400"/>
                                  </a:lnTo>
                                  <a:lnTo>
                                    <a:pt x="2536" y="4420"/>
                                  </a:lnTo>
                                  <a:lnTo>
                                    <a:pt x="2543" y="4420"/>
                                  </a:lnTo>
                                  <a:lnTo>
                                    <a:pt x="2543" y="4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402"/>
                          <wps:cNvSpPr>
                            <a:spLocks/>
                          </wps:cNvSpPr>
                          <wps:spPr bwMode="auto">
                            <a:xfrm>
                              <a:off x="2754" y="-11935"/>
                              <a:ext cx="4226" cy="8040"/>
                            </a:xfrm>
                            <a:custGeom>
                              <a:avLst/>
                              <a:gdLst>
                                <a:gd name="T0" fmla="+- 0 2975 2754"/>
                                <a:gd name="T1" fmla="*/ T0 w 4226"/>
                                <a:gd name="T2" fmla="+- 0 -7555 -11935"/>
                                <a:gd name="T3" fmla="*/ -7555 h 8040"/>
                                <a:gd name="T4" fmla="+- 0 2946 2754"/>
                                <a:gd name="T5" fmla="*/ T4 w 4226"/>
                                <a:gd name="T6" fmla="+- 0 -7555 -11935"/>
                                <a:gd name="T7" fmla="*/ -7555 h 8040"/>
                                <a:gd name="T8" fmla="+- 0 2934 2754"/>
                                <a:gd name="T9" fmla="*/ T8 w 4226"/>
                                <a:gd name="T10" fmla="+- 0 -7535 -11935"/>
                                <a:gd name="T11" fmla="*/ -7535 h 8040"/>
                                <a:gd name="T12" fmla="+- 0 2986 2754"/>
                                <a:gd name="T13" fmla="*/ T12 w 4226"/>
                                <a:gd name="T14" fmla="+- 0 -7535 -11935"/>
                                <a:gd name="T15" fmla="*/ -7535 h 8040"/>
                                <a:gd name="T16" fmla="+- 0 2975 2754"/>
                                <a:gd name="T17" fmla="*/ T16 w 4226"/>
                                <a:gd name="T18" fmla="+- 0 -7555 -11935"/>
                                <a:gd name="T19" fmla="*/ -7555 h 8040"/>
                              </a:gdLst>
                              <a:ahLst/>
                              <a:cxnLst>
                                <a:cxn ang="0">
                                  <a:pos x="T1" y="T3"/>
                                </a:cxn>
                                <a:cxn ang="0">
                                  <a:pos x="T5" y="T7"/>
                                </a:cxn>
                                <a:cxn ang="0">
                                  <a:pos x="T9" y="T11"/>
                                </a:cxn>
                                <a:cxn ang="0">
                                  <a:pos x="T13" y="T15"/>
                                </a:cxn>
                                <a:cxn ang="0">
                                  <a:pos x="T17" y="T19"/>
                                </a:cxn>
                              </a:cxnLst>
                              <a:rect l="0" t="0" r="r" b="b"/>
                              <a:pathLst>
                                <a:path w="4226" h="8040">
                                  <a:moveTo>
                                    <a:pt x="221" y="4380"/>
                                  </a:moveTo>
                                  <a:lnTo>
                                    <a:pt x="192" y="4380"/>
                                  </a:lnTo>
                                  <a:lnTo>
                                    <a:pt x="180" y="4400"/>
                                  </a:lnTo>
                                  <a:lnTo>
                                    <a:pt x="232" y="4400"/>
                                  </a:lnTo>
                                  <a:lnTo>
                                    <a:pt x="221" y="43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403"/>
                          <wps:cNvSpPr>
                            <a:spLocks/>
                          </wps:cNvSpPr>
                          <wps:spPr bwMode="auto">
                            <a:xfrm>
                              <a:off x="2754" y="-11935"/>
                              <a:ext cx="4226" cy="8040"/>
                            </a:xfrm>
                            <a:custGeom>
                              <a:avLst/>
                              <a:gdLst>
                                <a:gd name="T0" fmla="+- 0 5825 2754"/>
                                <a:gd name="T1" fmla="*/ T0 w 4226"/>
                                <a:gd name="T2" fmla="+- 0 -7575 -11935"/>
                                <a:gd name="T3" fmla="*/ -7575 h 8040"/>
                                <a:gd name="T4" fmla="+- 0 5814 2754"/>
                                <a:gd name="T5" fmla="*/ T4 w 4226"/>
                                <a:gd name="T6" fmla="+- 0 -7575 -11935"/>
                                <a:gd name="T7" fmla="*/ -7575 h 8040"/>
                                <a:gd name="T8" fmla="+- 0 5814 2754"/>
                                <a:gd name="T9" fmla="*/ T8 w 4226"/>
                                <a:gd name="T10" fmla="+- 0 -7555 -11935"/>
                                <a:gd name="T11" fmla="*/ -7555 h 8040"/>
                                <a:gd name="T12" fmla="+- 0 5821 2754"/>
                                <a:gd name="T13" fmla="*/ T12 w 4226"/>
                                <a:gd name="T14" fmla="+- 0 -7535 -11935"/>
                                <a:gd name="T15" fmla="*/ -7535 h 8040"/>
                                <a:gd name="T16" fmla="+- 0 5840 2754"/>
                                <a:gd name="T17" fmla="*/ T16 w 4226"/>
                                <a:gd name="T18" fmla="+- 0 -7535 -11935"/>
                                <a:gd name="T19" fmla="*/ -7535 h 8040"/>
                                <a:gd name="T20" fmla="+- 0 5847 2754"/>
                                <a:gd name="T21" fmla="*/ T20 w 4226"/>
                                <a:gd name="T22" fmla="+- 0 -7555 -11935"/>
                                <a:gd name="T23" fmla="*/ -7555 h 8040"/>
                                <a:gd name="T24" fmla="+- 0 5821 2754"/>
                                <a:gd name="T25" fmla="*/ T24 w 4226"/>
                                <a:gd name="T26" fmla="+- 0 -7555 -11935"/>
                                <a:gd name="T27" fmla="*/ -7555 h 8040"/>
                                <a:gd name="T28" fmla="+- 0 5825 2754"/>
                                <a:gd name="T29" fmla="*/ T28 w 4226"/>
                                <a:gd name="T30" fmla="+- 0 -7575 -11935"/>
                                <a:gd name="T31" fmla="*/ -75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071" y="4360"/>
                                  </a:moveTo>
                                  <a:lnTo>
                                    <a:pt x="3060" y="4360"/>
                                  </a:lnTo>
                                  <a:lnTo>
                                    <a:pt x="3060" y="4380"/>
                                  </a:lnTo>
                                  <a:lnTo>
                                    <a:pt x="3067" y="4400"/>
                                  </a:lnTo>
                                  <a:lnTo>
                                    <a:pt x="3086" y="4400"/>
                                  </a:lnTo>
                                  <a:lnTo>
                                    <a:pt x="3093" y="4380"/>
                                  </a:lnTo>
                                  <a:lnTo>
                                    <a:pt x="3067" y="4380"/>
                                  </a:lnTo>
                                  <a:lnTo>
                                    <a:pt x="3071" y="43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404"/>
                          <wps:cNvSpPr>
                            <a:spLocks/>
                          </wps:cNvSpPr>
                          <wps:spPr bwMode="auto">
                            <a:xfrm>
                              <a:off x="2754" y="-11935"/>
                              <a:ext cx="4226" cy="8040"/>
                            </a:xfrm>
                            <a:custGeom>
                              <a:avLst/>
                              <a:gdLst>
                                <a:gd name="T0" fmla="+- 0 6790 2754"/>
                                <a:gd name="T1" fmla="*/ T0 w 4226"/>
                                <a:gd name="T2" fmla="+- 0 -7555 -11935"/>
                                <a:gd name="T3" fmla="*/ -7555 h 8040"/>
                                <a:gd name="T4" fmla="+- 0 6762 2754"/>
                                <a:gd name="T5" fmla="*/ T4 w 4226"/>
                                <a:gd name="T6" fmla="+- 0 -7555 -11935"/>
                                <a:gd name="T7" fmla="*/ -7555 h 8040"/>
                                <a:gd name="T8" fmla="+- 0 6750 2754"/>
                                <a:gd name="T9" fmla="*/ T8 w 4226"/>
                                <a:gd name="T10" fmla="+- 0 -7535 -11935"/>
                                <a:gd name="T11" fmla="*/ -7535 h 8040"/>
                                <a:gd name="T12" fmla="+- 0 6802 2754"/>
                                <a:gd name="T13" fmla="*/ T12 w 4226"/>
                                <a:gd name="T14" fmla="+- 0 -7535 -11935"/>
                                <a:gd name="T15" fmla="*/ -7535 h 8040"/>
                                <a:gd name="T16" fmla="+- 0 6790 2754"/>
                                <a:gd name="T17" fmla="*/ T16 w 4226"/>
                                <a:gd name="T18" fmla="+- 0 -7555 -11935"/>
                                <a:gd name="T19" fmla="*/ -7555 h 8040"/>
                              </a:gdLst>
                              <a:ahLst/>
                              <a:cxnLst>
                                <a:cxn ang="0">
                                  <a:pos x="T1" y="T3"/>
                                </a:cxn>
                                <a:cxn ang="0">
                                  <a:pos x="T5" y="T7"/>
                                </a:cxn>
                                <a:cxn ang="0">
                                  <a:pos x="T9" y="T11"/>
                                </a:cxn>
                                <a:cxn ang="0">
                                  <a:pos x="T13" y="T15"/>
                                </a:cxn>
                                <a:cxn ang="0">
                                  <a:pos x="T17" y="T19"/>
                                </a:cxn>
                              </a:cxnLst>
                              <a:rect l="0" t="0" r="r" b="b"/>
                              <a:pathLst>
                                <a:path w="4226" h="8040">
                                  <a:moveTo>
                                    <a:pt x="4036" y="4380"/>
                                  </a:moveTo>
                                  <a:lnTo>
                                    <a:pt x="4008" y="4380"/>
                                  </a:lnTo>
                                  <a:lnTo>
                                    <a:pt x="3996" y="4400"/>
                                  </a:lnTo>
                                  <a:lnTo>
                                    <a:pt x="4048" y="4400"/>
                                  </a:lnTo>
                                  <a:lnTo>
                                    <a:pt x="4036" y="43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405"/>
                          <wps:cNvSpPr>
                            <a:spLocks/>
                          </wps:cNvSpPr>
                          <wps:spPr bwMode="auto">
                            <a:xfrm>
                              <a:off x="2754" y="-11935"/>
                              <a:ext cx="4226" cy="8040"/>
                            </a:xfrm>
                            <a:custGeom>
                              <a:avLst/>
                              <a:gdLst>
                                <a:gd name="T0" fmla="+- 0 5847 2754"/>
                                <a:gd name="T1" fmla="*/ T0 w 4226"/>
                                <a:gd name="T2" fmla="+- 0 -7575 -11935"/>
                                <a:gd name="T3" fmla="*/ -7575 h 8040"/>
                                <a:gd name="T4" fmla="+- 0 5836 2754"/>
                                <a:gd name="T5" fmla="*/ T4 w 4226"/>
                                <a:gd name="T6" fmla="+- 0 -7575 -11935"/>
                                <a:gd name="T7" fmla="*/ -7575 h 8040"/>
                                <a:gd name="T8" fmla="+- 0 5840 2754"/>
                                <a:gd name="T9" fmla="*/ T8 w 4226"/>
                                <a:gd name="T10" fmla="+- 0 -7555 -11935"/>
                                <a:gd name="T11" fmla="*/ -7555 h 8040"/>
                                <a:gd name="T12" fmla="+- 0 5847 2754"/>
                                <a:gd name="T13" fmla="*/ T12 w 4226"/>
                                <a:gd name="T14" fmla="+- 0 -7555 -11935"/>
                                <a:gd name="T15" fmla="*/ -7555 h 8040"/>
                                <a:gd name="T16" fmla="+- 0 5847 2754"/>
                                <a:gd name="T17" fmla="*/ T16 w 4226"/>
                                <a:gd name="T18" fmla="+- 0 -7575 -11935"/>
                                <a:gd name="T19" fmla="*/ -7575 h 8040"/>
                              </a:gdLst>
                              <a:ahLst/>
                              <a:cxnLst>
                                <a:cxn ang="0">
                                  <a:pos x="T1" y="T3"/>
                                </a:cxn>
                                <a:cxn ang="0">
                                  <a:pos x="T5" y="T7"/>
                                </a:cxn>
                                <a:cxn ang="0">
                                  <a:pos x="T9" y="T11"/>
                                </a:cxn>
                                <a:cxn ang="0">
                                  <a:pos x="T13" y="T15"/>
                                </a:cxn>
                                <a:cxn ang="0">
                                  <a:pos x="T17" y="T19"/>
                                </a:cxn>
                              </a:cxnLst>
                              <a:rect l="0" t="0" r="r" b="b"/>
                              <a:pathLst>
                                <a:path w="4226" h="8040">
                                  <a:moveTo>
                                    <a:pt x="3093" y="4360"/>
                                  </a:moveTo>
                                  <a:lnTo>
                                    <a:pt x="3082" y="4360"/>
                                  </a:lnTo>
                                  <a:lnTo>
                                    <a:pt x="3086" y="4380"/>
                                  </a:lnTo>
                                  <a:lnTo>
                                    <a:pt x="3093" y="4380"/>
                                  </a:lnTo>
                                  <a:lnTo>
                                    <a:pt x="3093" y="43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Freeform 406"/>
                          <wps:cNvSpPr>
                            <a:spLocks/>
                          </wps:cNvSpPr>
                          <wps:spPr bwMode="auto">
                            <a:xfrm>
                              <a:off x="2754" y="-11935"/>
                              <a:ext cx="4226" cy="8040"/>
                            </a:xfrm>
                            <a:custGeom>
                              <a:avLst/>
                              <a:gdLst>
                                <a:gd name="T0" fmla="+- 0 5947 2754"/>
                                <a:gd name="T1" fmla="*/ T0 w 4226"/>
                                <a:gd name="T2" fmla="+- 0 -7635 -11935"/>
                                <a:gd name="T3" fmla="*/ -7635 h 8040"/>
                                <a:gd name="T4" fmla="+- 0 5928 2754"/>
                                <a:gd name="T5" fmla="*/ T4 w 4226"/>
                                <a:gd name="T6" fmla="+- 0 -7635 -11935"/>
                                <a:gd name="T7" fmla="*/ -7635 h 8040"/>
                                <a:gd name="T8" fmla="+- 0 5921 2754"/>
                                <a:gd name="T9" fmla="*/ T8 w 4226"/>
                                <a:gd name="T10" fmla="+- 0 -7615 -11935"/>
                                <a:gd name="T11" fmla="*/ -7615 h 8040"/>
                                <a:gd name="T12" fmla="+- 0 5921 2754"/>
                                <a:gd name="T13" fmla="*/ T12 w 4226"/>
                                <a:gd name="T14" fmla="+- 0 -7595 -11935"/>
                                <a:gd name="T15" fmla="*/ -7595 h 8040"/>
                                <a:gd name="T16" fmla="+- 0 5932 2754"/>
                                <a:gd name="T17" fmla="*/ T16 w 4226"/>
                                <a:gd name="T18" fmla="+- 0 -7595 -11935"/>
                                <a:gd name="T19" fmla="*/ -7595 h 8040"/>
                                <a:gd name="T20" fmla="+- 0 5928 2754"/>
                                <a:gd name="T21" fmla="*/ T20 w 4226"/>
                                <a:gd name="T22" fmla="+- 0 -7615 -11935"/>
                                <a:gd name="T23" fmla="*/ -7615 h 8040"/>
                                <a:gd name="T24" fmla="+- 0 5955 2754"/>
                                <a:gd name="T25" fmla="*/ T24 w 4226"/>
                                <a:gd name="T26" fmla="+- 0 -7615 -11935"/>
                                <a:gd name="T27" fmla="*/ -7615 h 8040"/>
                                <a:gd name="T28" fmla="+- 0 5947 2754"/>
                                <a:gd name="T29" fmla="*/ T28 w 4226"/>
                                <a:gd name="T30" fmla="+- 0 -7635 -11935"/>
                                <a:gd name="T31" fmla="*/ -76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193" y="4300"/>
                                  </a:moveTo>
                                  <a:lnTo>
                                    <a:pt x="3174" y="4300"/>
                                  </a:lnTo>
                                  <a:lnTo>
                                    <a:pt x="3167" y="4320"/>
                                  </a:lnTo>
                                  <a:lnTo>
                                    <a:pt x="3167" y="4340"/>
                                  </a:lnTo>
                                  <a:lnTo>
                                    <a:pt x="3178" y="4340"/>
                                  </a:lnTo>
                                  <a:lnTo>
                                    <a:pt x="3174" y="4320"/>
                                  </a:lnTo>
                                  <a:lnTo>
                                    <a:pt x="3201" y="4320"/>
                                  </a:lnTo>
                                  <a:lnTo>
                                    <a:pt x="3193" y="43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407"/>
                          <wps:cNvSpPr>
                            <a:spLocks/>
                          </wps:cNvSpPr>
                          <wps:spPr bwMode="auto">
                            <a:xfrm>
                              <a:off x="2754" y="-11935"/>
                              <a:ext cx="4226" cy="8040"/>
                            </a:xfrm>
                            <a:custGeom>
                              <a:avLst/>
                              <a:gdLst>
                                <a:gd name="T0" fmla="+- 0 5955 2754"/>
                                <a:gd name="T1" fmla="*/ T0 w 4226"/>
                                <a:gd name="T2" fmla="+- 0 -7615 -11935"/>
                                <a:gd name="T3" fmla="*/ -7615 h 8040"/>
                                <a:gd name="T4" fmla="+- 0 5948 2754"/>
                                <a:gd name="T5" fmla="*/ T4 w 4226"/>
                                <a:gd name="T6" fmla="+- 0 -7615 -11935"/>
                                <a:gd name="T7" fmla="*/ -7615 h 8040"/>
                                <a:gd name="T8" fmla="+- 0 5943 2754"/>
                                <a:gd name="T9" fmla="*/ T8 w 4226"/>
                                <a:gd name="T10" fmla="+- 0 -7595 -11935"/>
                                <a:gd name="T11" fmla="*/ -7595 h 8040"/>
                                <a:gd name="T12" fmla="+- 0 5955 2754"/>
                                <a:gd name="T13" fmla="*/ T12 w 4226"/>
                                <a:gd name="T14" fmla="+- 0 -7595 -11935"/>
                                <a:gd name="T15" fmla="*/ -7595 h 8040"/>
                                <a:gd name="T16" fmla="+- 0 5955 2754"/>
                                <a:gd name="T17" fmla="*/ T16 w 4226"/>
                                <a:gd name="T18" fmla="+- 0 -7615 -11935"/>
                                <a:gd name="T19" fmla="*/ -7615 h 8040"/>
                              </a:gdLst>
                              <a:ahLst/>
                              <a:cxnLst>
                                <a:cxn ang="0">
                                  <a:pos x="T1" y="T3"/>
                                </a:cxn>
                                <a:cxn ang="0">
                                  <a:pos x="T5" y="T7"/>
                                </a:cxn>
                                <a:cxn ang="0">
                                  <a:pos x="T9" y="T11"/>
                                </a:cxn>
                                <a:cxn ang="0">
                                  <a:pos x="T13" y="T15"/>
                                </a:cxn>
                                <a:cxn ang="0">
                                  <a:pos x="T17" y="T19"/>
                                </a:cxn>
                              </a:cxnLst>
                              <a:rect l="0" t="0" r="r" b="b"/>
                              <a:pathLst>
                                <a:path w="4226" h="8040">
                                  <a:moveTo>
                                    <a:pt x="3201" y="4320"/>
                                  </a:moveTo>
                                  <a:lnTo>
                                    <a:pt x="3194" y="4320"/>
                                  </a:lnTo>
                                  <a:lnTo>
                                    <a:pt x="3189" y="4340"/>
                                  </a:lnTo>
                                  <a:lnTo>
                                    <a:pt x="3201" y="4340"/>
                                  </a:lnTo>
                                  <a:lnTo>
                                    <a:pt x="3201" y="43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408"/>
                          <wps:cNvSpPr>
                            <a:spLocks/>
                          </wps:cNvSpPr>
                          <wps:spPr bwMode="auto">
                            <a:xfrm>
                              <a:off x="2754" y="-11935"/>
                              <a:ext cx="4226" cy="8040"/>
                            </a:xfrm>
                            <a:custGeom>
                              <a:avLst/>
                              <a:gdLst>
                                <a:gd name="T0" fmla="+- 0 6088 2754"/>
                                <a:gd name="T1" fmla="*/ T0 w 4226"/>
                                <a:gd name="T2" fmla="+- 0 -7635 -11935"/>
                                <a:gd name="T3" fmla="*/ -7635 h 8040"/>
                                <a:gd name="T4" fmla="+- 0 6069 2754"/>
                                <a:gd name="T5" fmla="*/ T4 w 4226"/>
                                <a:gd name="T6" fmla="+- 0 -7635 -11935"/>
                                <a:gd name="T7" fmla="*/ -7635 h 8040"/>
                                <a:gd name="T8" fmla="+- 0 6062 2754"/>
                                <a:gd name="T9" fmla="*/ T8 w 4226"/>
                                <a:gd name="T10" fmla="+- 0 -7615 -11935"/>
                                <a:gd name="T11" fmla="*/ -7615 h 8040"/>
                                <a:gd name="T12" fmla="+- 0 6062 2754"/>
                                <a:gd name="T13" fmla="*/ T12 w 4226"/>
                                <a:gd name="T14" fmla="+- 0 -7595 -11935"/>
                                <a:gd name="T15" fmla="*/ -7595 h 8040"/>
                                <a:gd name="T16" fmla="+- 0 6073 2754"/>
                                <a:gd name="T17" fmla="*/ T16 w 4226"/>
                                <a:gd name="T18" fmla="+- 0 -7595 -11935"/>
                                <a:gd name="T19" fmla="*/ -7595 h 8040"/>
                                <a:gd name="T20" fmla="+- 0 6069 2754"/>
                                <a:gd name="T21" fmla="*/ T20 w 4226"/>
                                <a:gd name="T22" fmla="+- 0 -7615 -11935"/>
                                <a:gd name="T23" fmla="*/ -7615 h 8040"/>
                                <a:gd name="T24" fmla="+- 0 6095 2754"/>
                                <a:gd name="T25" fmla="*/ T24 w 4226"/>
                                <a:gd name="T26" fmla="+- 0 -7615 -11935"/>
                                <a:gd name="T27" fmla="*/ -7615 h 8040"/>
                                <a:gd name="T28" fmla="+- 0 6088 2754"/>
                                <a:gd name="T29" fmla="*/ T28 w 4226"/>
                                <a:gd name="T30" fmla="+- 0 -7635 -11935"/>
                                <a:gd name="T31" fmla="*/ -76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334" y="4300"/>
                                  </a:moveTo>
                                  <a:lnTo>
                                    <a:pt x="3315" y="4300"/>
                                  </a:lnTo>
                                  <a:lnTo>
                                    <a:pt x="3308" y="4320"/>
                                  </a:lnTo>
                                  <a:lnTo>
                                    <a:pt x="3308" y="4340"/>
                                  </a:lnTo>
                                  <a:lnTo>
                                    <a:pt x="3319" y="4340"/>
                                  </a:lnTo>
                                  <a:lnTo>
                                    <a:pt x="3315" y="4320"/>
                                  </a:lnTo>
                                  <a:lnTo>
                                    <a:pt x="3341" y="4320"/>
                                  </a:lnTo>
                                  <a:lnTo>
                                    <a:pt x="3334" y="43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Freeform 409"/>
                          <wps:cNvSpPr>
                            <a:spLocks/>
                          </wps:cNvSpPr>
                          <wps:spPr bwMode="auto">
                            <a:xfrm>
                              <a:off x="2754" y="-11935"/>
                              <a:ext cx="4226" cy="8040"/>
                            </a:xfrm>
                            <a:custGeom>
                              <a:avLst/>
                              <a:gdLst>
                                <a:gd name="T0" fmla="+- 0 6095 2754"/>
                                <a:gd name="T1" fmla="*/ T0 w 4226"/>
                                <a:gd name="T2" fmla="+- 0 -7615 -11935"/>
                                <a:gd name="T3" fmla="*/ -7615 h 8040"/>
                                <a:gd name="T4" fmla="+- 0 6089 2754"/>
                                <a:gd name="T5" fmla="*/ T4 w 4226"/>
                                <a:gd name="T6" fmla="+- 0 -7615 -11935"/>
                                <a:gd name="T7" fmla="*/ -7615 h 8040"/>
                                <a:gd name="T8" fmla="+- 0 6084 2754"/>
                                <a:gd name="T9" fmla="*/ T8 w 4226"/>
                                <a:gd name="T10" fmla="+- 0 -7595 -11935"/>
                                <a:gd name="T11" fmla="*/ -7595 h 8040"/>
                                <a:gd name="T12" fmla="+- 0 6095 2754"/>
                                <a:gd name="T13" fmla="*/ T12 w 4226"/>
                                <a:gd name="T14" fmla="+- 0 -7595 -11935"/>
                                <a:gd name="T15" fmla="*/ -7595 h 8040"/>
                                <a:gd name="T16" fmla="+- 0 6095 2754"/>
                                <a:gd name="T17" fmla="*/ T16 w 4226"/>
                                <a:gd name="T18" fmla="+- 0 -7615 -11935"/>
                                <a:gd name="T19" fmla="*/ -7615 h 8040"/>
                              </a:gdLst>
                              <a:ahLst/>
                              <a:cxnLst>
                                <a:cxn ang="0">
                                  <a:pos x="T1" y="T3"/>
                                </a:cxn>
                                <a:cxn ang="0">
                                  <a:pos x="T5" y="T7"/>
                                </a:cxn>
                                <a:cxn ang="0">
                                  <a:pos x="T9" y="T11"/>
                                </a:cxn>
                                <a:cxn ang="0">
                                  <a:pos x="T13" y="T15"/>
                                </a:cxn>
                                <a:cxn ang="0">
                                  <a:pos x="T17" y="T19"/>
                                </a:cxn>
                              </a:cxnLst>
                              <a:rect l="0" t="0" r="r" b="b"/>
                              <a:pathLst>
                                <a:path w="4226" h="8040">
                                  <a:moveTo>
                                    <a:pt x="3341" y="4320"/>
                                  </a:moveTo>
                                  <a:lnTo>
                                    <a:pt x="3335" y="4320"/>
                                  </a:lnTo>
                                  <a:lnTo>
                                    <a:pt x="3330" y="4340"/>
                                  </a:lnTo>
                                  <a:lnTo>
                                    <a:pt x="3341" y="4340"/>
                                  </a:lnTo>
                                  <a:lnTo>
                                    <a:pt x="3341" y="43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410"/>
                          <wps:cNvSpPr>
                            <a:spLocks/>
                          </wps:cNvSpPr>
                          <wps:spPr bwMode="auto">
                            <a:xfrm>
                              <a:off x="2754" y="-11935"/>
                              <a:ext cx="4226" cy="8040"/>
                            </a:xfrm>
                            <a:custGeom>
                              <a:avLst/>
                              <a:gdLst>
                                <a:gd name="T0" fmla="+- 0 6262 2754"/>
                                <a:gd name="T1" fmla="*/ T0 w 4226"/>
                                <a:gd name="T2" fmla="+- 0 -7675 -11935"/>
                                <a:gd name="T3" fmla="*/ -7675 h 8040"/>
                                <a:gd name="T4" fmla="+- 0 6244 2754"/>
                                <a:gd name="T5" fmla="*/ T4 w 4226"/>
                                <a:gd name="T6" fmla="+- 0 -7675 -11935"/>
                                <a:gd name="T7" fmla="*/ -7675 h 8040"/>
                                <a:gd name="T8" fmla="+- 0 6236 2754"/>
                                <a:gd name="T9" fmla="*/ T8 w 4226"/>
                                <a:gd name="T10" fmla="+- 0 -7655 -11935"/>
                                <a:gd name="T11" fmla="*/ -7655 h 8040"/>
                                <a:gd name="T12" fmla="+- 0 6236 2754"/>
                                <a:gd name="T13" fmla="*/ T12 w 4226"/>
                                <a:gd name="T14" fmla="+- 0 -7635 -11935"/>
                                <a:gd name="T15" fmla="*/ -7635 h 8040"/>
                                <a:gd name="T16" fmla="+- 0 6247 2754"/>
                                <a:gd name="T17" fmla="*/ T16 w 4226"/>
                                <a:gd name="T18" fmla="+- 0 -7635 -11935"/>
                                <a:gd name="T19" fmla="*/ -7635 h 8040"/>
                                <a:gd name="T20" fmla="+- 0 6243 2754"/>
                                <a:gd name="T21" fmla="*/ T20 w 4226"/>
                                <a:gd name="T22" fmla="+- 0 -7655 -11935"/>
                                <a:gd name="T23" fmla="*/ -7655 h 8040"/>
                                <a:gd name="T24" fmla="+- 0 6270 2754"/>
                                <a:gd name="T25" fmla="*/ T24 w 4226"/>
                                <a:gd name="T26" fmla="+- 0 -7655 -11935"/>
                                <a:gd name="T27" fmla="*/ -7655 h 8040"/>
                                <a:gd name="T28" fmla="+- 0 6262 2754"/>
                                <a:gd name="T29" fmla="*/ T28 w 4226"/>
                                <a:gd name="T30" fmla="+- 0 -7675 -11935"/>
                                <a:gd name="T31" fmla="*/ -76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508" y="4260"/>
                                  </a:moveTo>
                                  <a:lnTo>
                                    <a:pt x="3490" y="4260"/>
                                  </a:lnTo>
                                  <a:lnTo>
                                    <a:pt x="3482" y="4280"/>
                                  </a:lnTo>
                                  <a:lnTo>
                                    <a:pt x="3482" y="4300"/>
                                  </a:lnTo>
                                  <a:lnTo>
                                    <a:pt x="3493" y="4300"/>
                                  </a:lnTo>
                                  <a:lnTo>
                                    <a:pt x="3489" y="4280"/>
                                  </a:lnTo>
                                  <a:lnTo>
                                    <a:pt x="3516" y="4280"/>
                                  </a:lnTo>
                                  <a:lnTo>
                                    <a:pt x="3508" y="4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411"/>
                          <wps:cNvSpPr>
                            <a:spLocks/>
                          </wps:cNvSpPr>
                          <wps:spPr bwMode="auto">
                            <a:xfrm>
                              <a:off x="2754" y="-11935"/>
                              <a:ext cx="4226" cy="8040"/>
                            </a:xfrm>
                            <a:custGeom>
                              <a:avLst/>
                              <a:gdLst>
                                <a:gd name="T0" fmla="+- 0 6270 2754"/>
                                <a:gd name="T1" fmla="*/ T0 w 4226"/>
                                <a:gd name="T2" fmla="+- 0 -7655 -11935"/>
                                <a:gd name="T3" fmla="*/ -7655 h 8040"/>
                                <a:gd name="T4" fmla="+- 0 6263 2754"/>
                                <a:gd name="T5" fmla="*/ T4 w 4226"/>
                                <a:gd name="T6" fmla="+- 0 -7655 -11935"/>
                                <a:gd name="T7" fmla="*/ -7655 h 8040"/>
                                <a:gd name="T8" fmla="+- 0 6258 2754"/>
                                <a:gd name="T9" fmla="*/ T8 w 4226"/>
                                <a:gd name="T10" fmla="+- 0 -7635 -11935"/>
                                <a:gd name="T11" fmla="*/ -7635 h 8040"/>
                                <a:gd name="T12" fmla="+- 0 6270 2754"/>
                                <a:gd name="T13" fmla="*/ T12 w 4226"/>
                                <a:gd name="T14" fmla="+- 0 -7635 -11935"/>
                                <a:gd name="T15" fmla="*/ -7635 h 8040"/>
                                <a:gd name="T16" fmla="+- 0 6270 2754"/>
                                <a:gd name="T17" fmla="*/ T16 w 4226"/>
                                <a:gd name="T18" fmla="+- 0 -7655 -11935"/>
                                <a:gd name="T19" fmla="*/ -7655 h 8040"/>
                              </a:gdLst>
                              <a:ahLst/>
                              <a:cxnLst>
                                <a:cxn ang="0">
                                  <a:pos x="T1" y="T3"/>
                                </a:cxn>
                                <a:cxn ang="0">
                                  <a:pos x="T5" y="T7"/>
                                </a:cxn>
                                <a:cxn ang="0">
                                  <a:pos x="T9" y="T11"/>
                                </a:cxn>
                                <a:cxn ang="0">
                                  <a:pos x="T13" y="T15"/>
                                </a:cxn>
                                <a:cxn ang="0">
                                  <a:pos x="T17" y="T19"/>
                                </a:cxn>
                              </a:cxnLst>
                              <a:rect l="0" t="0" r="r" b="b"/>
                              <a:pathLst>
                                <a:path w="4226" h="8040">
                                  <a:moveTo>
                                    <a:pt x="3516" y="4280"/>
                                  </a:moveTo>
                                  <a:lnTo>
                                    <a:pt x="3509" y="4280"/>
                                  </a:lnTo>
                                  <a:lnTo>
                                    <a:pt x="3504" y="4300"/>
                                  </a:lnTo>
                                  <a:lnTo>
                                    <a:pt x="3516" y="4300"/>
                                  </a:lnTo>
                                  <a:lnTo>
                                    <a:pt x="3516" y="4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412"/>
                          <wps:cNvSpPr>
                            <a:spLocks/>
                          </wps:cNvSpPr>
                          <wps:spPr bwMode="auto">
                            <a:xfrm>
                              <a:off x="2754" y="-11935"/>
                              <a:ext cx="4226" cy="8040"/>
                            </a:xfrm>
                            <a:custGeom>
                              <a:avLst/>
                              <a:gdLst>
                                <a:gd name="T0" fmla="+- 0 2939 2754"/>
                                <a:gd name="T1" fmla="*/ T0 w 4226"/>
                                <a:gd name="T2" fmla="+- 0 -7695 -11935"/>
                                <a:gd name="T3" fmla="*/ -7695 h 8040"/>
                                <a:gd name="T4" fmla="+- 0 2934 2754"/>
                                <a:gd name="T5" fmla="*/ T4 w 4226"/>
                                <a:gd name="T6" fmla="+- 0 -7695 -11935"/>
                                <a:gd name="T7" fmla="*/ -7695 h 8040"/>
                                <a:gd name="T8" fmla="+- 0 2946 2754"/>
                                <a:gd name="T9" fmla="*/ T8 w 4226"/>
                                <a:gd name="T10" fmla="+- 0 -7675 -11935"/>
                                <a:gd name="T11" fmla="*/ -7675 h 8040"/>
                                <a:gd name="T12" fmla="+- 0 2949 2754"/>
                                <a:gd name="T13" fmla="*/ T12 w 4226"/>
                                <a:gd name="T14" fmla="+- 0 -7675 -11935"/>
                                <a:gd name="T15" fmla="*/ -7675 h 8040"/>
                                <a:gd name="T16" fmla="+- 0 2939 2754"/>
                                <a:gd name="T17" fmla="*/ T16 w 4226"/>
                                <a:gd name="T18" fmla="+- 0 -7695 -11935"/>
                                <a:gd name="T19" fmla="*/ -7695 h 8040"/>
                              </a:gdLst>
                              <a:ahLst/>
                              <a:cxnLst>
                                <a:cxn ang="0">
                                  <a:pos x="T1" y="T3"/>
                                </a:cxn>
                                <a:cxn ang="0">
                                  <a:pos x="T5" y="T7"/>
                                </a:cxn>
                                <a:cxn ang="0">
                                  <a:pos x="T9" y="T11"/>
                                </a:cxn>
                                <a:cxn ang="0">
                                  <a:pos x="T13" y="T15"/>
                                </a:cxn>
                                <a:cxn ang="0">
                                  <a:pos x="T17" y="T19"/>
                                </a:cxn>
                              </a:cxnLst>
                              <a:rect l="0" t="0" r="r" b="b"/>
                              <a:pathLst>
                                <a:path w="4226" h="8040">
                                  <a:moveTo>
                                    <a:pt x="185" y="4240"/>
                                  </a:moveTo>
                                  <a:lnTo>
                                    <a:pt x="180" y="4240"/>
                                  </a:lnTo>
                                  <a:lnTo>
                                    <a:pt x="192" y="4260"/>
                                  </a:lnTo>
                                  <a:lnTo>
                                    <a:pt x="195" y="4260"/>
                                  </a:lnTo>
                                  <a:lnTo>
                                    <a:pt x="185" y="4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413"/>
                          <wps:cNvSpPr>
                            <a:spLocks/>
                          </wps:cNvSpPr>
                          <wps:spPr bwMode="auto">
                            <a:xfrm>
                              <a:off x="2754" y="-11935"/>
                              <a:ext cx="4226" cy="8040"/>
                            </a:xfrm>
                            <a:custGeom>
                              <a:avLst/>
                              <a:gdLst>
                                <a:gd name="T0" fmla="+- 0 2986 2754"/>
                                <a:gd name="T1" fmla="*/ T0 w 4226"/>
                                <a:gd name="T2" fmla="+- 0 -7695 -11935"/>
                                <a:gd name="T3" fmla="*/ -7695 h 8040"/>
                                <a:gd name="T4" fmla="+- 0 2981 2754"/>
                                <a:gd name="T5" fmla="*/ T4 w 4226"/>
                                <a:gd name="T6" fmla="+- 0 -7695 -11935"/>
                                <a:gd name="T7" fmla="*/ -7695 h 8040"/>
                                <a:gd name="T8" fmla="+- 0 2972 2754"/>
                                <a:gd name="T9" fmla="*/ T8 w 4226"/>
                                <a:gd name="T10" fmla="+- 0 -7675 -11935"/>
                                <a:gd name="T11" fmla="*/ -7675 h 8040"/>
                                <a:gd name="T12" fmla="+- 0 2975 2754"/>
                                <a:gd name="T13" fmla="*/ T12 w 4226"/>
                                <a:gd name="T14" fmla="+- 0 -7675 -11935"/>
                                <a:gd name="T15" fmla="*/ -7675 h 8040"/>
                                <a:gd name="T16" fmla="+- 0 2986 2754"/>
                                <a:gd name="T17" fmla="*/ T16 w 4226"/>
                                <a:gd name="T18" fmla="+- 0 -7695 -11935"/>
                                <a:gd name="T19" fmla="*/ -7695 h 8040"/>
                              </a:gdLst>
                              <a:ahLst/>
                              <a:cxnLst>
                                <a:cxn ang="0">
                                  <a:pos x="T1" y="T3"/>
                                </a:cxn>
                                <a:cxn ang="0">
                                  <a:pos x="T5" y="T7"/>
                                </a:cxn>
                                <a:cxn ang="0">
                                  <a:pos x="T9" y="T11"/>
                                </a:cxn>
                                <a:cxn ang="0">
                                  <a:pos x="T13" y="T15"/>
                                </a:cxn>
                                <a:cxn ang="0">
                                  <a:pos x="T17" y="T19"/>
                                </a:cxn>
                              </a:cxnLst>
                              <a:rect l="0" t="0" r="r" b="b"/>
                              <a:pathLst>
                                <a:path w="4226" h="8040">
                                  <a:moveTo>
                                    <a:pt x="232" y="4240"/>
                                  </a:moveTo>
                                  <a:lnTo>
                                    <a:pt x="227" y="4240"/>
                                  </a:lnTo>
                                  <a:lnTo>
                                    <a:pt x="218" y="4260"/>
                                  </a:lnTo>
                                  <a:lnTo>
                                    <a:pt x="221" y="4260"/>
                                  </a:lnTo>
                                  <a:lnTo>
                                    <a:pt x="232" y="4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Freeform 414"/>
                          <wps:cNvSpPr>
                            <a:spLocks/>
                          </wps:cNvSpPr>
                          <wps:spPr bwMode="auto">
                            <a:xfrm>
                              <a:off x="2754" y="-11935"/>
                              <a:ext cx="4226" cy="8040"/>
                            </a:xfrm>
                            <a:custGeom>
                              <a:avLst/>
                              <a:gdLst>
                                <a:gd name="T0" fmla="+- 0 6755 2754"/>
                                <a:gd name="T1" fmla="*/ T0 w 4226"/>
                                <a:gd name="T2" fmla="+- 0 -7695 -11935"/>
                                <a:gd name="T3" fmla="*/ -7695 h 8040"/>
                                <a:gd name="T4" fmla="+- 0 6750 2754"/>
                                <a:gd name="T5" fmla="*/ T4 w 4226"/>
                                <a:gd name="T6" fmla="+- 0 -7695 -11935"/>
                                <a:gd name="T7" fmla="*/ -7695 h 8040"/>
                                <a:gd name="T8" fmla="+- 0 6762 2754"/>
                                <a:gd name="T9" fmla="*/ T8 w 4226"/>
                                <a:gd name="T10" fmla="+- 0 -7675 -11935"/>
                                <a:gd name="T11" fmla="*/ -7675 h 8040"/>
                                <a:gd name="T12" fmla="+- 0 6764 2754"/>
                                <a:gd name="T13" fmla="*/ T12 w 4226"/>
                                <a:gd name="T14" fmla="+- 0 -7675 -11935"/>
                                <a:gd name="T15" fmla="*/ -7675 h 8040"/>
                                <a:gd name="T16" fmla="+- 0 6755 2754"/>
                                <a:gd name="T17" fmla="*/ T16 w 4226"/>
                                <a:gd name="T18" fmla="+- 0 -7695 -11935"/>
                                <a:gd name="T19" fmla="*/ -7695 h 8040"/>
                              </a:gdLst>
                              <a:ahLst/>
                              <a:cxnLst>
                                <a:cxn ang="0">
                                  <a:pos x="T1" y="T3"/>
                                </a:cxn>
                                <a:cxn ang="0">
                                  <a:pos x="T5" y="T7"/>
                                </a:cxn>
                                <a:cxn ang="0">
                                  <a:pos x="T9" y="T11"/>
                                </a:cxn>
                                <a:cxn ang="0">
                                  <a:pos x="T13" y="T15"/>
                                </a:cxn>
                                <a:cxn ang="0">
                                  <a:pos x="T17" y="T19"/>
                                </a:cxn>
                              </a:cxnLst>
                              <a:rect l="0" t="0" r="r" b="b"/>
                              <a:pathLst>
                                <a:path w="4226" h="8040">
                                  <a:moveTo>
                                    <a:pt x="4001" y="4240"/>
                                  </a:moveTo>
                                  <a:lnTo>
                                    <a:pt x="3996" y="4240"/>
                                  </a:lnTo>
                                  <a:lnTo>
                                    <a:pt x="4008" y="4260"/>
                                  </a:lnTo>
                                  <a:lnTo>
                                    <a:pt x="4010" y="4260"/>
                                  </a:lnTo>
                                  <a:lnTo>
                                    <a:pt x="4001" y="4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415"/>
                          <wps:cNvSpPr>
                            <a:spLocks/>
                          </wps:cNvSpPr>
                          <wps:spPr bwMode="auto">
                            <a:xfrm>
                              <a:off x="2754" y="-11935"/>
                              <a:ext cx="4226" cy="8040"/>
                            </a:xfrm>
                            <a:custGeom>
                              <a:avLst/>
                              <a:gdLst>
                                <a:gd name="T0" fmla="+- 0 6802 2754"/>
                                <a:gd name="T1" fmla="*/ T0 w 4226"/>
                                <a:gd name="T2" fmla="+- 0 -7695 -11935"/>
                                <a:gd name="T3" fmla="*/ -7695 h 8040"/>
                                <a:gd name="T4" fmla="+- 0 6797 2754"/>
                                <a:gd name="T5" fmla="*/ T4 w 4226"/>
                                <a:gd name="T6" fmla="+- 0 -7695 -11935"/>
                                <a:gd name="T7" fmla="*/ -7695 h 8040"/>
                                <a:gd name="T8" fmla="+- 0 6788 2754"/>
                                <a:gd name="T9" fmla="*/ T8 w 4226"/>
                                <a:gd name="T10" fmla="+- 0 -7675 -11935"/>
                                <a:gd name="T11" fmla="*/ -7675 h 8040"/>
                                <a:gd name="T12" fmla="+- 0 6790 2754"/>
                                <a:gd name="T13" fmla="*/ T12 w 4226"/>
                                <a:gd name="T14" fmla="+- 0 -7675 -11935"/>
                                <a:gd name="T15" fmla="*/ -7675 h 8040"/>
                                <a:gd name="T16" fmla="+- 0 6802 2754"/>
                                <a:gd name="T17" fmla="*/ T16 w 4226"/>
                                <a:gd name="T18" fmla="+- 0 -7695 -11935"/>
                                <a:gd name="T19" fmla="*/ -7695 h 8040"/>
                              </a:gdLst>
                              <a:ahLst/>
                              <a:cxnLst>
                                <a:cxn ang="0">
                                  <a:pos x="T1" y="T3"/>
                                </a:cxn>
                                <a:cxn ang="0">
                                  <a:pos x="T5" y="T7"/>
                                </a:cxn>
                                <a:cxn ang="0">
                                  <a:pos x="T9" y="T11"/>
                                </a:cxn>
                                <a:cxn ang="0">
                                  <a:pos x="T13" y="T15"/>
                                </a:cxn>
                                <a:cxn ang="0">
                                  <a:pos x="T17" y="T19"/>
                                </a:cxn>
                              </a:cxnLst>
                              <a:rect l="0" t="0" r="r" b="b"/>
                              <a:pathLst>
                                <a:path w="4226" h="8040">
                                  <a:moveTo>
                                    <a:pt x="4048" y="4240"/>
                                  </a:moveTo>
                                  <a:lnTo>
                                    <a:pt x="4043" y="4240"/>
                                  </a:lnTo>
                                  <a:lnTo>
                                    <a:pt x="4034" y="4260"/>
                                  </a:lnTo>
                                  <a:lnTo>
                                    <a:pt x="4036" y="4260"/>
                                  </a:lnTo>
                                  <a:lnTo>
                                    <a:pt x="4048" y="4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Freeform 416"/>
                          <wps:cNvSpPr>
                            <a:spLocks/>
                          </wps:cNvSpPr>
                          <wps:spPr bwMode="auto">
                            <a:xfrm>
                              <a:off x="2754" y="-11935"/>
                              <a:ext cx="4226" cy="8040"/>
                            </a:xfrm>
                            <a:custGeom>
                              <a:avLst/>
                              <a:gdLst>
                                <a:gd name="T0" fmla="+- 0 2939 2754"/>
                                <a:gd name="T1" fmla="*/ T0 w 4226"/>
                                <a:gd name="T2" fmla="+- 0 -7735 -11935"/>
                                <a:gd name="T3" fmla="*/ -7735 h 8040"/>
                                <a:gd name="T4" fmla="+- 0 2926 2754"/>
                                <a:gd name="T5" fmla="*/ T4 w 4226"/>
                                <a:gd name="T6" fmla="+- 0 -7735 -11935"/>
                                <a:gd name="T7" fmla="*/ -7735 h 8040"/>
                                <a:gd name="T8" fmla="+- 0 2923 2754"/>
                                <a:gd name="T9" fmla="*/ T8 w 4226"/>
                                <a:gd name="T10" fmla="+- 0 -7715 -11935"/>
                                <a:gd name="T11" fmla="*/ -7715 h 8040"/>
                                <a:gd name="T12" fmla="+- 0 2926 2754"/>
                                <a:gd name="T13" fmla="*/ T12 w 4226"/>
                                <a:gd name="T14" fmla="+- 0 -7695 -11935"/>
                                <a:gd name="T15" fmla="*/ -7695 h 8040"/>
                                <a:gd name="T16" fmla="+- 0 2933 2754"/>
                                <a:gd name="T17" fmla="*/ T16 w 4226"/>
                                <a:gd name="T18" fmla="+- 0 -7695 -11935"/>
                                <a:gd name="T19" fmla="*/ -7695 h 8040"/>
                                <a:gd name="T20" fmla="+- 0 2930 2754"/>
                                <a:gd name="T21" fmla="*/ T20 w 4226"/>
                                <a:gd name="T22" fmla="+- 0 -7715 -11935"/>
                                <a:gd name="T23" fmla="*/ -7715 h 8040"/>
                                <a:gd name="T24" fmla="+- 0 2933 2754"/>
                                <a:gd name="T25" fmla="*/ T24 w 4226"/>
                                <a:gd name="T26" fmla="+- 0 -7715 -11935"/>
                                <a:gd name="T27" fmla="*/ -7715 h 8040"/>
                                <a:gd name="T28" fmla="+- 0 2939 2754"/>
                                <a:gd name="T29" fmla="*/ T28 w 4226"/>
                                <a:gd name="T30" fmla="+- 0 -7735 -11935"/>
                                <a:gd name="T31" fmla="*/ -7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85" y="4200"/>
                                  </a:moveTo>
                                  <a:lnTo>
                                    <a:pt x="172" y="4200"/>
                                  </a:lnTo>
                                  <a:lnTo>
                                    <a:pt x="169" y="4220"/>
                                  </a:lnTo>
                                  <a:lnTo>
                                    <a:pt x="172" y="4240"/>
                                  </a:lnTo>
                                  <a:lnTo>
                                    <a:pt x="179" y="4240"/>
                                  </a:lnTo>
                                  <a:lnTo>
                                    <a:pt x="176" y="4220"/>
                                  </a:lnTo>
                                  <a:lnTo>
                                    <a:pt x="179" y="4220"/>
                                  </a:lnTo>
                                  <a:lnTo>
                                    <a:pt x="185" y="4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417"/>
                          <wps:cNvSpPr>
                            <a:spLocks/>
                          </wps:cNvSpPr>
                          <wps:spPr bwMode="auto">
                            <a:xfrm>
                              <a:off x="2754" y="-11935"/>
                              <a:ext cx="4226" cy="8040"/>
                            </a:xfrm>
                            <a:custGeom>
                              <a:avLst/>
                              <a:gdLst>
                                <a:gd name="T0" fmla="+- 0 2994 2754"/>
                                <a:gd name="T1" fmla="*/ T0 w 4226"/>
                                <a:gd name="T2" fmla="+- 0 -7735 -11935"/>
                                <a:gd name="T3" fmla="*/ -7735 h 8040"/>
                                <a:gd name="T4" fmla="+- 0 2981 2754"/>
                                <a:gd name="T5" fmla="*/ T4 w 4226"/>
                                <a:gd name="T6" fmla="+- 0 -7735 -11935"/>
                                <a:gd name="T7" fmla="*/ -7735 h 8040"/>
                                <a:gd name="T8" fmla="+- 0 2988 2754"/>
                                <a:gd name="T9" fmla="*/ T8 w 4226"/>
                                <a:gd name="T10" fmla="+- 0 -7715 -11935"/>
                                <a:gd name="T11" fmla="*/ -7715 h 8040"/>
                                <a:gd name="T12" fmla="+- 0 2990 2754"/>
                                <a:gd name="T13" fmla="*/ T12 w 4226"/>
                                <a:gd name="T14" fmla="+- 0 -7715 -11935"/>
                                <a:gd name="T15" fmla="*/ -7715 h 8040"/>
                                <a:gd name="T16" fmla="+- 0 2988 2754"/>
                                <a:gd name="T17" fmla="*/ T16 w 4226"/>
                                <a:gd name="T18" fmla="+- 0 -7695 -11935"/>
                                <a:gd name="T19" fmla="*/ -7695 h 8040"/>
                                <a:gd name="T20" fmla="+- 0 2994 2754"/>
                                <a:gd name="T21" fmla="*/ T20 w 4226"/>
                                <a:gd name="T22" fmla="+- 0 -7695 -11935"/>
                                <a:gd name="T23" fmla="*/ -7695 h 8040"/>
                                <a:gd name="T24" fmla="+- 0 2997 2754"/>
                                <a:gd name="T25" fmla="*/ T24 w 4226"/>
                                <a:gd name="T26" fmla="+- 0 -7715 -11935"/>
                                <a:gd name="T27" fmla="*/ -7715 h 8040"/>
                                <a:gd name="T28" fmla="+- 0 2994 2754"/>
                                <a:gd name="T29" fmla="*/ T28 w 4226"/>
                                <a:gd name="T30" fmla="+- 0 -7735 -11935"/>
                                <a:gd name="T31" fmla="*/ -7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0" y="4200"/>
                                  </a:moveTo>
                                  <a:lnTo>
                                    <a:pt x="227" y="4200"/>
                                  </a:lnTo>
                                  <a:lnTo>
                                    <a:pt x="234" y="4220"/>
                                  </a:lnTo>
                                  <a:lnTo>
                                    <a:pt x="236" y="4220"/>
                                  </a:lnTo>
                                  <a:lnTo>
                                    <a:pt x="234" y="4240"/>
                                  </a:lnTo>
                                  <a:lnTo>
                                    <a:pt x="240" y="4240"/>
                                  </a:lnTo>
                                  <a:lnTo>
                                    <a:pt x="243" y="4220"/>
                                  </a:lnTo>
                                  <a:lnTo>
                                    <a:pt x="240" y="4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418"/>
                          <wps:cNvSpPr>
                            <a:spLocks/>
                          </wps:cNvSpPr>
                          <wps:spPr bwMode="auto">
                            <a:xfrm>
                              <a:off x="2754" y="-11935"/>
                              <a:ext cx="4226" cy="8040"/>
                            </a:xfrm>
                            <a:custGeom>
                              <a:avLst/>
                              <a:gdLst>
                                <a:gd name="T0" fmla="+- 0 6167 2754"/>
                                <a:gd name="T1" fmla="*/ T0 w 4226"/>
                                <a:gd name="T2" fmla="+- 0 -7735 -11935"/>
                                <a:gd name="T3" fmla="*/ -7735 h 8040"/>
                                <a:gd name="T4" fmla="+- 0 6156 2754"/>
                                <a:gd name="T5" fmla="*/ T4 w 4226"/>
                                <a:gd name="T6" fmla="+- 0 -7735 -11935"/>
                                <a:gd name="T7" fmla="*/ -7735 h 8040"/>
                                <a:gd name="T8" fmla="+- 0 6156 2754"/>
                                <a:gd name="T9" fmla="*/ T8 w 4226"/>
                                <a:gd name="T10" fmla="+- 0 -7715 -11935"/>
                                <a:gd name="T11" fmla="*/ -7715 h 8040"/>
                                <a:gd name="T12" fmla="+- 0 6163 2754"/>
                                <a:gd name="T13" fmla="*/ T12 w 4226"/>
                                <a:gd name="T14" fmla="+- 0 -7695 -11935"/>
                                <a:gd name="T15" fmla="*/ -7695 h 8040"/>
                                <a:gd name="T16" fmla="+- 0 6182 2754"/>
                                <a:gd name="T17" fmla="*/ T16 w 4226"/>
                                <a:gd name="T18" fmla="+- 0 -7695 -11935"/>
                                <a:gd name="T19" fmla="*/ -7695 h 8040"/>
                                <a:gd name="T20" fmla="+- 0 6189 2754"/>
                                <a:gd name="T21" fmla="*/ T20 w 4226"/>
                                <a:gd name="T22" fmla="+- 0 -7715 -11935"/>
                                <a:gd name="T23" fmla="*/ -7715 h 8040"/>
                                <a:gd name="T24" fmla="+- 0 6163 2754"/>
                                <a:gd name="T25" fmla="*/ T24 w 4226"/>
                                <a:gd name="T26" fmla="+- 0 -7715 -11935"/>
                                <a:gd name="T27" fmla="*/ -7715 h 8040"/>
                                <a:gd name="T28" fmla="+- 0 6167 2754"/>
                                <a:gd name="T29" fmla="*/ T28 w 4226"/>
                                <a:gd name="T30" fmla="+- 0 -7735 -11935"/>
                                <a:gd name="T31" fmla="*/ -7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413" y="4200"/>
                                  </a:moveTo>
                                  <a:lnTo>
                                    <a:pt x="3402" y="4200"/>
                                  </a:lnTo>
                                  <a:lnTo>
                                    <a:pt x="3402" y="4220"/>
                                  </a:lnTo>
                                  <a:lnTo>
                                    <a:pt x="3409" y="4240"/>
                                  </a:lnTo>
                                  <a:lnTo>
                                    <a:pt x="3428" y="4240"/>
                                  </a:lnTo>
                                  <a:lnTo>
                                    <a:pt x="3435" y="4220"/>
                                  </a:lnTo>
                                  <a:lnTo>
                                    <a:pt x="3409" y="4220"/>
                                  </a:lnTo>
                                  <a:lnTo>
                                    <a:pt x="3413" y="4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419"/>
                          <wps:cNvSpPr>
                            <a:spLocks/>
                          </wps:cNvSpPr>
                          <wps:spPr bwMode="auto">
                            <a:xfrm>
                              <a:off x="2754" y="-11935"/>
                              <a:ext cx="4226" cy="8040"/>
                            </a:xfrm>
                            <a:custGeom>
                              <a:avLst/>
                              <a:gdLst>
                                <a:gd name="T0" fmla="+- 0 6755 2754"/>
                                <a:gd name="T1" fmla="*/ T0 w 4226"/>
                                <a:gd name="T2" fmla="+- 0 -7735 -11935"/>
                                <a:gd name="T3" fmla="*/ -7735 h 8040"/>
                                <a:gd name="T4" fmla="+- 0 6742 2754"/>
                                <a:gd name="T5" fmla="*/ T4 w 4226"/>
                                <a:gd name="T6" fmla="+- 0 -7735 -11935"/>
                                <a:gd name="T7" fmla="*/ -7735 h 8040"/>
                                <a:gd name="T8" fmla="+- 0 6739 2754"/>
                                <a:gd name="T9" fmla="*/ T8 w 4226"/>
                                <a:gd name="T10" fmla="+- 0 -7715 -11935"/>
                                <a:gd name="T11" fmla="*/ -7715 h 8040"/>
                                <a:gd name="T12" fmla="+- 0 6742 2754"/>
                                <a:gd name="T13" fmla="*/ T12 w 4226"/>
                                <a:gd name="T14" fmla="+- 0 -7695 -11935"/>
                                <a:gd name="T15" fmla="*/ -7695 h 8040"/>
                                <a:gd name="T16" fmla="+- 0 6748 2754"/>
                                <a:gd name="T17" fmla="*/ T16 w 4226"/>
                                <a:gd name="T18" fmla="+- 0 -7695 -11935"/>
                                <a:gd name="T19" fmla="*/ -7695 h 8040"/>
                                <a:gd name="T20" fmla="+- 0 6746 2754"/>
                                <a:gd name="T21" fmla="*/ T20 w 4226"/>
                                <a:gd name="T22" fmla="+- 0 -7715 -11935"/>
                                <a:gd name="T23" fmla="*/ -7715 h 8040"/>
                                <a:gd name="T24" fmla="+- 0 6748 2754"/>
                                <a:gd name="T25" fmla="*/ T24 w 4226"/>
                                <a:gd name="T26" fmla="+- 0 -7715 -11935"/>
                                <a:gd name="T27" fmla="*/ -7715 h 8040"/>
                                <a:gd name="T28" fmla="+- 0 6755 2754"/>
                                <a:gd name="T29" fmla="*/ T28 w 4226"/>
                                <a:gd name="T30" fmla="+- 0 -7735 -11935"/>
                                <a:gd name="T31" fmla="*/ -7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01" y="4200"/>
                                  </a:moveTo>
                                  <a:lnTo>
                                    <a:pt x="3988" y="4200"/>
                                  </a:lnTo>
                                  <a:lnTo>
                                    <a:pt x="3985" y="4220"/>
                                  </a:lnTo>
                                  <a:lnTo>
                                    <a:pt x="3988" y="4240"/>
                                  </a:lnTo>
                                  <a:lnTo>
                                    <a:pt x="3994" y="4240"/>
                                  </a:lnTo>
                                  <a:lnTo>
                                    <a:pt x="3992" y="4220"/>
                                  </a:lnTo>
                                  <a:lnTo>
                                    <a:pt x="3994" y="4220"/>
                                  </a:lnTo>
                                  <a:lnTo>
                                    <a:pt x="4001" y="4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420"/>
                          <wps:cNvSpPr>
                            <a:spLocks/>
                          </wps:cNvSpPr>
                          <wps:spPr bwMode="auto">
                            <a:xfrm>
                              <a:off x="2754" y="-11935"/>
                              <a:ext cx="4226" cy="8040"/>
                            </a:xfrm>
                            <a:custGeom>
                              <a:avLst/>
                              <a:gdLst>
                                <a:gd name="T0" fmla="+- 0 6810 2754"/>
                                <a:gd name="T1" fmla="*/ T0 w 4226"/>
                                <a:gd name="T2" fmla="+- 0 -7735 -11935"/>
                                <a:gd name="T3" fmla="*/ -7735 h 8040"/>
                                <a:gd name="T4" fmla="+- 0 6797 2754"/>
                                <a:gd name="T5" fmla="*/ T4 w 4226"/>
                                <a:gd name="T6" fmla="+- 0 -7735 -11935"/>
                                <a:gd name="T7" fmla="*/ -7735 h 8040"/>
                                <a:gd name="T8" fmla="+- 0 6804 2754"/>
                                <a:gd name="T9" fmla="*/ T8 w 4226"/>
                                <a:gd name="T10" fmla="+- 0 -7715 -11935"/>
                                <a:gd name="T11" fmla="*/ -7715 h 8040"/>
                                <a:gd name="T12" fmla="+- 0 6806 2754"/>
                                <a:gd name="T13" fmla="*/ T12 w 4226"/>
                                <a:gd name="T14" fmla="+- 0 -7715 -11935"/>
                                <a:gd name="T15" fmla="*/ -7715 h 8040"/>
                                <a:gd name="T16" fmla="+- 0 6804 2754"/>
                                <a:gd name="T17" fmla="*/ T16 w 4226"/>
                                <a:gd name="T18" fmla="+- 0 -7695 -11935"/>
                                <a:gd name="T19" fmla="*/ -7695 h 8040"/>
                                <a:gd name="T20" fmla="+- 0 6810 2754"/>
                                <a:gd name="T21" fmla="*/ T20 w 4226"/>
                                <a:gd name="T22" fmla="+- 0 -7695 -11935"/>
                                <a:gd name="T23" fmla="*/ -7695 h 8040"/>
                                <a:gd name="T24" fmla="+- 0 6813 2754"/>
                                <a:gd name="T25" fmla="*/ T24 w 4226"/>
                                <a:gd name="T26" fmla="+- 0 -7715 -11935"/>
                                <a:gd name="T27" fmla="*/ -7715 h 8040"/>
                                <a:gd name="T28" fmla="+- 0 6810 2754"/>
                                <a:gd name="T29" fmla="*/ T28 w 4226"/>
                                <a:gd name="T30" fmla="+- 0 -7735 -11935"/>
                                <a:gd name="T31" fmla="*/ -7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56" y="4200"/>
                                  </a:moveTo>
                                  <a:lnTo>
                                    <a:pt x="4043" y="4200"/>
                                  </a:lnTo>
                                  <a:lnTo>
                                    <a:pt x="4050" y="4220"/>
                                  </a:lnTo>
                                  <a:lnTo>
                                    <a:pt x="4052" y="4220"/>
                                  </a:lnTo>
                                  <a:lnTo>
                                    <a:pt x="4050" y="4240"/>
                                  </a:lnTo>
                                  <a:lnTo>
                                    <a:pt x="4056" y="4240"/>
                                  </a:lnTo>
                                  <a:lnTo>
                                    <a:pt x="4059" y="4220"/>
                                  </a:lnTo>
                                  <a:lnTo>
                                    <a:pt x="4056" y="4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Freeform 421"/>
                          <wps:cNvSpPr>
                            <a:spLocks/>
                          </wps:cNvSpPr>
                          <wps:spPr bwMode="auto">
                            <a:xfrm>
                              <a:off x="2754" y="-11935"/>
                              <a:ext cx="4226" cy="8040"/>
                            </a:xfrm>
                            <a:custGeom>
                              <a:avLst/>
                              <a:gdLst>
                                <a:gd name="T0" fmla="+- 0 6189 2754"/>
                                <a:gd name="T1" fmla="*/ T0 w 4226"/>
                                <a:gd name="T2" fmla="+- 0 -7735 -11935"/>
                                <a:gd name="T3" fmla="*/ -7735 h 8040"/>
                                <a:gd name="T4" fmla="+- 0 6178 2754"/>
                                <a:gd name="T5" fmla="*/ T4 w 4226"/>
                                <a:gd name="T6" fmla="+- 0 -7735 -11935"/>
                                <a:gd name="T7" fmla="*/ -7735 h 8040"/>
                                <a:gd name="T8" fmla="+- 0 6182 2754"/>
                                <a:gd name="T9" fmla="*/ T8 w 4226"/>
                                <a:gd name="T10" fmla="+- 0 -7715 -11935"/>
                                <a:gd name="T11" fmla="*/ -7715 h 8040"/>
                                <a:gd name="T12" fmla="+- 0 6189 2754"/>
                                <a:gd name="T13" fmla="*/ T12 w 4226"/>
                                <a:gd name="T14" fmla="+- 0 -7715 -11935"/>
                                <a:gd name="T15" fmla="*/ -7715 h 8040"/>
                                <a:gd name="T16" fmla="+- 0 6189 2754"/>
                                <a:gd name="T17" fmla="*/ T16 w 4226"/>
                                <a:gd name="T18" fmla="+- 0 -7735 -11935"/>
                                <a:gd name="T19" fmla="*/ -7735 h 8040"/>
                              </a:gdLst>
                              <a:ahLst/>
                              <a:cxnLst>
                                <a:cxn ang="0">
                                  <a:pos x="T1" y="T3"/>
                                </a:cxn>
                                <a:cxn ang="0">
                                  <a:pos x="T5" y="T7"/>
                                </a:cxn>
                                <a:cxn ang="0">
                                  <a:pos x="T9" y="T11"/>
                                </a:cxn>
                                <a:cxn ang="0">
                                  <a:pos x="T13" y="T15"/>
                                </a:cxn>
                                <a:cxn ang="0">
                                  <a:pos x="T17" y="T19"/>
                                </a:cxn>
                              </a:cxnLst>
                              <a:rect l="0" t="0" r="r" b="b"/>
                              <a:pathLst>
                                <a:path w="4226" h="8040">
                                  <a:moveTo>
                                    <a:pt x="3435" y="4200"/>
                                  </a:moveTo>
                                  <a:lnTo>
                                    <a:pt x="3424" y="4200"/>
                                  </a:lnTo>
                                  <a:lnTo>
                                    <a:pt x="3428" y="4220"/>
                                  </a:lnTo>
                                  <a:lnTo>
                                    <a:pt x="3435" y="4220"/>
                                  </a:lnTo>
                                  <a:lnTo>
                                    <a:pt x="3435" y="4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Freeform 422"/>
                          <wps:cNvSpPr>
                            <a:spLocks/>
                          </wps:cNvSpPr>
                          <wps:spPr bwMode="auto">
                            <a:xfrm>
                              <a:off x="2754" y="-11935"/>
                              <a:ext cx="4226" cy="8040"/>
                            </a:xfrm>
                            <a:custGeom>
                              <a:avLst/>
                              <a:gdLst>
                                <a:gd name="T0" fmla="+- 0 2975 2754"/>
                                <a:gd name="T1" fmla="*/ T0 w 4226"/>
                                <a:gd name="T2" fmla="+- 0 -7755 -11935"/>
                                <a:gd name="T3" fmla="*/ -7755 h 8040"/>
                                <a:gd name="T4" fmla="+- 0 2946 2754"/>
                                <a:gd name="T5" fmla="*/ T4 w 4226"/>
                                <a:gd name="T6" fmla="+- 0 -7755 -11935"/>
                                <a:gd name="T7" fmla="*/ -7755 h 8040"/>
                                <a:gd name="T8" fmla="+- 0 2934 2754"/>
                                <a:gd name="T9" fmla="*/ T8 w 4226"/>
                                <a:gd name="T10" fmla="+- 0 -7735 -11935"/>
                                <a:gd name="T11" fmla="*/ -7735 h 8040"/>
                                <a:gd name="T12" fmla="+- 0 2986 2754"/>
                                <a:gd name="T13" fmla="*/ T12 w 4226"/>
                                <a:gd name="T14" fmla="+- 0 -7735 -11935"/>
                                <a:gd name="T15" fmla="*/ -7735 h 8040"/>
                                <a:gd name="T16" fmla="+- 0 2975 2754"/>
                                <a:gd name="T17" fmla="*/ T16 w 4226"/>
                                <a:gd name="T18" fmla="+- 0 -7755 -11935"/>
                                <a:gd name="T19" fmla="*/ -7755 h 8040"/>
                              </a:gdLst>
                              <a:ahLst/>
                              <a:cxnLst>
                                <a:cxn ang="0">
                                  <a:pos x="T1" y="T3"/>
                                </a:cxn>
                                <a:cxn ang="0">
                                  <a:pos x="T5" y="T7"/>
                                </a:cxn>
                                <a:cxn ang="0">
                                  <a:pos x="T9" y="T11"/>
                                </a:cxn>
                                <a:cxn ang="0">
                                  <a:pos x="T13" y="T15"/>
                                </a:cxn>
                                <a:cxn ang="0">
                                  <a:pos x="T17" y="T19"/>
                                </a:cxn>
                              </a:cxnLst>
                              <a:rect l="0" t="0" r="r" b="b"/>
                              <a:pathLst>
                                <a:path w="4226" h="8040">
                                  <a:moveTo>
                                    <a:pt x="221" y="4180"/>
                                  </a:moveTo>
                                  <a:lnTo>
                                    <a:pt x="192" y="4180"/>
                                  </a:lnTo>
                                  <a:lnTo>
                                    <a:pt x="180" y="4200"/>
                                  </a:lnTo>
                                  <a:lnTo>
                                    <a:pt x="232" y="4200"/>
                                  </a:lnTo>
                                  <a:lnTo>
                                    <a:pt x="221" y="41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23"/>
                          <wps:cNvSpPr>
                            <a:spLocks/>
                          </wps:cNvSpPr>
                          <wps:spPr bwMode="auto">
                            <a:xfrm>
                              <a:off x="2754" y="-11935"/>
                              <a:ext cx="4226" cy="8040"/>
                            </a:xfrm>
                            <a:custGeom>
                              <a:avLst/>
                              <a:gdLst>
                                <a:gd name="T0" fmla="+- 0 6790 2754"/>
                                <a:gd name="T1" fmla="*/ T0 w 4226"/>
                                <a:gd name="T2" fmla="+- 0 -7755 -11935"/>
                                <a:gd name="T3" fmla="*/ -7755 h 8040"/>
                                <a:gd name="T4" fmla="+- 0 6762 2754"/>
                                <a:gd name="T5" fmla="*/ T4 w 4226"/>
                                <a:gd name="T6" fmla="+- 0 -7755 -11935"/>
                                <a:gd name="T7" fmla="*/ -7755 h 8040"/>
                                <a:gd name="T8" fmla="+- 0 6750 2754"/>
                                <a:gd name="T9" fmla="*/ T8 w 4226"/>
                                <a:gd name="T10" fmla="+- 0 -7735 -11935"/>
                                <a:gd name="T11" fmla="*/ -7735 h 8040"/>
                                <a:gd name="T12" fmla="+- 0 6802 2754"/>
                                <a:gd name="T13" fmla="*/ T12 w 4226"/>
                                <a:gd name="T14" fmla="+- 0 -7735 -11935"/>
                                <a:gd name="T15" fmla="*/ -7735 h 8040"/>
                                <a:gd name="T16" fmla="+- 0 6790 2754"/>
                                <a:gd name="T17" fmla="*/ T16 w 4226"/>
                                <a:gd name="T18" fmla="+- 0 -7755 -11935"/>
                                <a:gd name="T19" fmla="*/ -7755 h 8040"/>
                              </a:gdLst>
                              <a:ahLst/>
                              <a:cxnLst>
                                <a:cxn ang="0">
                                  <a:pos x="T1" y="T3"/>
                                </a:cxn>
                                <a:cxn ang="0">
                                  <a:pos x="T5" y="T7"/>
                                </a:cxn>
                                <a:cxn ang="0">
                                  <a:pos x="T9" y="T11"/>
                                </a:cxn>
                                <a:cxn ang="0">
                                  <a:pos x="T13" y="T15"/>
                                </a:cxn>
                                <a:cxn ang="0">
                                  <a:pos x="T17" y="T19"/>
                                </a:cxn>
                              </a:cxnLst>
                              <a:rect l="0" t="0" r="r" b="b"/>
                              <a:pathLst>
                                <a:path w="4226" h="8040">
                                  <a:moveTo>
                                    <a:pt x="4036" y="4180"/>
                                  </a:moveTo>
                                  <a:lnTo>
                                    <a:pt x="4008" y="4180"/>
                                  </a:lnTo>
                                  <a:lnTo>
                                    <a:pt x="3996" y="4200"/>
                                  </a:lnTo>
                                  <a:lnTo>
                                    <a:pt x="4048" y="4200"/>
                                  </a:lnTo>
                                  <a:lnTo>
                                    <a:pt x="4036" y="41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424"/>
                          <wps:cNvSpPr>
                            <a:spLocks/>
                          </wps:cNvSpPr>
                          <wps:spPr bwMode="auto">
                            <a:xfrm>
                              <a:off x="2754" y="-11935"/>
                              <a:ext cx="4226" cy="8040"/>
                            </a:xfrm>
                            <a:custGeom>
                              <a:avLst/>
                              <a:gdLst>
                                <a:gd name="T0" fmla="+- 0 6249 2754"/>
                                <a:gd name="T1" fmla="*/ T0 w 4226"/>
                                <a:gd name="T2" fmla="+- 0 -7815 -11935"/>
                                <a:gd name="T3" fmla="*/ -7815 h 8040"/>
                                <a:gd name="T4" fmla="+- 0 6230 2754"/>
                                <a:gd name="T5" fmla="*/ T4 w 4226"/>
                                <a:gd name="T6" fmla="+- 0 -7815 -11935"/>
                                <a:gd name="T7" fmla="*/ -7815 h 8040"/>
                                <a:gd name="T8" fmla="+- 0 6223 2754"/>
                                <a:gd name="T9" fmla="*/ T8 w 4226"/>
                                <a:gd name="T10" fmla="+- 0 -7795 -11935"/>
                                <a:gd name="T11" fmla="*/ -7795 h 8040"/>
                                <a:gd name="T12" fmla="+- 0 6223 2754"/>
                                <a:gd name="T13" fmla="*/ T12 w 4226"/>
                                <a:gd name="T14" fmla="+- 0 -7775 -11935"/>
                                <a:gd name="T15" fmla="*/ -7775 h 8040"/>
                                <a:gd name="T16" fmla="+- 0 6234 2754"/>
                                <a:gd name="T17" fmla="*/ T16 w 4226"/>
                                <a:gd name="T18" fmla="+- 0 -7775 -11935"/>
                                <a:gd name="T19" fmla="*/ -7775 h 8040"/>
                                <a:gd name="T20" fmla="+- 0 6230 2754"/>
                                <a:gd name="T21" fmla="*/ T20 w 4226"/>
                                <a:gd name="T22" fmla="+- 0 -7795 -11935"/>
                                <a:gd name="T23" fmla="*/ -7795 h 8040"/>
                                <a:gd name="T24" fmla="+- 0 6256 2754"/>
                                <a:gd name="T25" fmla="*/ T24 w 4226"/>
                                <a:gd name="T26" fmla="+- 0 -7795 -11935"/>
                                <a:gd name="T27" fmla="*/ -7795 h 8040"/>
                                <a:gd name="T28" fmla="+- 0 6249 2754"/>
                                <a:gd name="T29" fmla="*/ T28 w 4226"/>
                                <a:gd name="T30" fmla="+- 0 -7815 -11935"/>
                                <a:gd name="T31" fmla="*/ -78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495" y="4120"/>
                                  </a:moveTo>
                                  <a:lnTo>
                                    <a:pt x="3476" y="4120"/>
                                  </a:lnTo>
                                  <a:lnTo>
                                    <a:pt x="3469" y="4140"/>
                                  </a:lnTo>
                                  <a:lnTo>
                                    <a:pt x="3469" y="4160"/>
                                  </a:lnTo>
                                  <a:lnTo>
                                    <a:pt x="3480" y="4160"/>
                                  </a:lnTo>
                                  <a:lnTo>
                                    <a:pt x="3476" y="4140"/>
                                  </a:lnTo>
                                  <a:lnTo>
                                    <a:pt x="3502" y="4140"/>
                                  </a:lnTo>
                                  <a:lnTo>
                                    <a:pt x="3495" y="41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425"/>
                          <wps:cNvSpPr>
                            <a:spLocks/>
                          </wps:cNvSpPr>
                          <wps:spPr bwMode="auto">
                            <a:xfrm>
                              <a:off x="2754" y="-11935"/>
                              <a:ext cx="4226" cy="8040"/>
                            </a:xfrm>
                            <a:custGeom>
                              <a:avLst/>
                              <a:gdLst>
                                <a:gd name="T0" fmla="+- 0 6256 2754"/>
                                <a:gd name="T1" fmla="*/ T0 w 4226"/>
                                <a:gd name="T2" fmla="+- 0 -7795 -11935"/>
                                <a:gd name="T3" fmla="*/ -7795 h 8040"/>
                                <a:gd name="T4" fmla="+- 0 6249 2754"/>
                                <a:gd name="T5" fmla="*/ T4 w 4226"/>
                                <a:gd name="T6" fmla="+- 0 -7795 -11935"/>
                                <a:gd name="T7" fmla="*/ -7795 h 8040"/>
                                <a:gd name="T8" fmla="+- 0 6245 2754"/>
                                <a:gd name="T9" fmla="*/ T8 w 4226"/>
                                <a:gd name="T10" fmla="+- 0 -7775 -11935"/>
                                <a:gd name="T11" fmla="*/ -7775 h 8040"/>
                                <a:gd name="T12" fmla="+- 0 6256 2754"/>
                                <a:gd name="T13" fmla="*/ T12 w 4226"/>
                                <a:gd name="T14" fmla="+- 0 -7775 -11935"/>
                                <a:gd name="T15" fmla="*/ -7775 h 8040"/>
                                <a:gd name="T16" fmla="+- 0 6256 2754"/>
                                <a:gd name="T17" fmla="*/ T16 w 4226"/>
                                <a:gd name="T18" fmla="+- 0 -7795 -11935"/>
                                <a:gd name="T19" fmla="*/ -7795 h 8040"/>
                              </a:gdLst>
                              <a:ahLst/>
                              <a:cxnLst>
                                <a:cxn ang="0">
                                  <a:pos x="T1" y="T3"/>
                                </a:cxn>
                                <a:cxn ang="0">
                                  <a:pos x="T5" y="T7"/>
                                </a:cxn>
                                <a:cxn ang="0">
                                  <a:pos x="T9" y="T11"/>
                                </a:cxn>
                                <a:cxn ang="0">
                                  <a:pos x="T13" y="T15"/>
                                </a:cxn>
                                <a:cxn ang="0">
                                  <a:pos x="T17" y="T19"/>
                                </a:cxn>
                              </a:cxnLst>
                              <a:rect l="0" t="0" r="r" b="b"/>
                              <a:pathLst>
                                <a:path w="4226" h="8040">
                                  <a:moveTo>
                                    <a:pt x="3502" y="4140"/>
                                  </a:moveTo>
                                  <a:lnTo>
                                    <a:pt x="3495" y="4140"/>
                                  </a:lnTo>
                                  <a:lnTo>
                                    <a:pt x="3491" y="4160"/>
                                  </a:lnTo>
                                  <a:lnTo>
                                    <a:pt x="3502" y="4160"/>
                                  </a:lnTo>
                                  <a:lnTo>
                                    <a:pt x="3502" y="41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 name="Freeform 426"/>
                          <wps:cNvSpPr>
                            <a:spLocks/>
                          </wps:cNvSpPr>
                          <wps:spPr bwMode="auto">
                            <a:xfrm>
                              <a:off x="2754" y="-11935"/>
                              <a:ext cx="4226" cy="8040"/>
                            </a:xfrm>
                            <a:custGeom>
                              <a:avLst/>
                              <a:gdLst>
                                <a:gd name="T0" fmla="+- 0 6069 2754"/>
                                <a:gd name="T1" fmla="*/ T0 w 4226"/>
                                <a:gd name="T2" fmla="+- 0 -7835 -11935"/>
                                <a:gd name="T3" fmla="*/ -7835 h 8040"/>
                                <a:gd name="T4" fmla="+- 0 6062 2754"/>
                                <a:gd name="T5" fmla="*/ T4 w 4226"/>
                                <a:gd name="T6" fmla="+- 0 -7835 -11935"/>
                                <a:gd name="T7" fmla="*/ -7835 h 8040"/>
                                <a:gd name="T8" fmla="+- 0 6062 2754"/>
                                <a:gd name="T9" fmla="*/ T8 w 4226"/>
                                <a:gd name="T10" fmla="+- 0 -7815 -11935"/>
                                <a:gd name="T11" fmla="*/ -7815 h 8040"/>
                                <a:gd name="T12" fmla="+- 0 6069 2754"/>
                                <a:gd name="T13" fmla="*/ T12 w 4226"/>
                                <a:gd name="T14" fmla="+- 0 -7795 -11935"/>
                                <a:gd name="T15" fmla="*/ -7795 h 8040"/>
                                <a:gd name="T16" fmla="+- 0 6088 2754"/>
                                <a:gd name="T17" fmla="*/ T16 w 4226"/>
                                <a:gd name="T18" fmla="+- 0 -7795 -11935"/>
                                <a:gd name="T19" fmla="*/ -7795 h 8040"/>
                                <a:gd name="T20" fmla="+- 0 6095 2754"/>
                                <a:gd name="T21" fmla="*/ T20 w 4226"/>
                                <a:gd name="T22" fmla="+- 0 -7815 -11935"/>
                                <a:gd name="T23" fmla="*/ -7815 h 8040"/>
                                <a:gd name="T24" fmla="+- 0 6069 2754"/>
                                <a:gd name="T25" fmla="*/ T24 w 4226"/>
                                <a:gd name="T26" fmla="+- 0 -7815 -11935"/>
                                <a:gd name="T27" fmla="*/ -7815 h 8040"/>
                                <a:gd name="T28" fmla="+- 0 6069 2754"/>
                                <a:gd name="T29" fmla="*/ T28 w 4226"/>
                                <a:gd name="T30" fmla="+- 0 -7835 -11935"/>
                                <a:gd name="T31" fmla="*/ -78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315" y="4100"/>
                                  </a:moveTo>
                                  <a:lnTo>
                                    <a:pt x="3308" y="4100"/>
                                  </a:lnTo>
                                  <a:lnTo>
                                    <a:pt x="3308" y="4120"/>
                                  </a:lnTo>
                                  <a:lnTo>
                                    <a:pt x="3315" y="4140"/>
                                  </a:lnTo>
                                  <a:lnTo>
                                    <a:pt x="3334" y="4140"/>
                                  </a:lnTo>
                                  <a:lnTo>
                                    <a:pt x="3341" y="4120"/>
                                  </a:lnTo>
                                  <a:lnTo>
                                    <a:pt x="3315" y="4120"/>
                                  </a:lnTo>
                                  <a:lnTo>
                                    <a:pt x="3315" y="41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Freeform 427"/>
                          <wps:cNvSpPr>
                            <a:spLocks/>
                          </wps:cNvSpPr>
                          <wps:spPr bwMode="auto">
                            <a:xfrm>
                              <a:off x="2754" y="-11935"/>
                              <a:ext cx="4226" cy="8040"/>
                            </a:xfrm>
                            <a:custGeom>
                              <a:avLst/>
                              <a:gdLst>
                                <a:gd name="T0" fmla="+- 0 6095 2754"/>
                                <a:gd name="T1" fmla="*/ T0 w 4226"/>
                                <a:gd name="T2" fmla="+- 0 -7835 -11935"/>
                                <a:gd name="T3" fmla="*/ -7835 h 8040"/>
                                <a:gd name="T4" fmla="+- 0 6089 2754"/>
                                <a:gd name="T5" fmla="*/ T4 w 4226"/>
                                <a:gd name="T6" fmla="+- 0 -7835 -11935"/>
                                <a:gd name="T7" fmla="*/ -7835 h 8040"/>
                                <a:gd name="T8" fmla="+- 0 6089 2754"/>
                                <a:gd name="T9" fmla="*/ T8 w 4226"/>
                                <a:gd name="T10" fmla="+- 0 -7815 -11935"/>
                                <a:gd name="T11" fmla="*/ -7815 h 8040"/>
                                <a:gd name="T12" fmla="+- 0 6095 2754"/>
                                <a:gd name="T13" fmla="*/ T12 w 4226"/>
                                <a:gd name="T14" fmla="+- 0 -7815 -11935"/>
                                <a:gd name="T15" fmla="*/ -7815 h 8040"/>
                                <a:gd name="T16" fmla="+- 0 6095 2754"/>
                                <a:gd name="T17" fmla="*/ T16 w 4226"/>
                                <a:gd name="T18" fmla="+- 0 -7835 -11935"/>
                                <a:gd name="T19" fmla="*/ -7835 h 8040"/>
                              </a:gdLst>
                              <a:ahLst/>
                              <a:cxnLst>
                                <a:cxn ang="0">
                                  <a:pos x="T1" y="T3"/>
                                </a:cxn>
                                <a:cxn ang="0">
                                  <a:pos x="T5" y="T7"/>
                                </a:cxn>
                                <a:cxn ang="0">
                                  <a:pos x="T9" y="T11"/>
                                </a:cxn>
                                <a:cxn ang="0">
                                  <a:pos x="T13" y="T15"/>
                                </a:cxn>
                                <a:cxn ang="0">
                                  <a:pos x="T17" y="T19"/>
                                </a:cxn>
                              </a:cxnLst>
                              <a:rect l="0" t="0" r="r" b="b"/>
                              <a:pathLst>
                                <a:path w="4226" h="8040">
                                  <a:moveTo>
                                    <a:pt x="3341" y="4100"/>
                                  </a:moveTo>
                                  <a:lnTo>
                                    <a:pt x="3335" y="4100"/>
                                  </a:lnTo>
                                  <a:lnTo>
                                    <a:pt x="3335" y="4120"/>
                                  </a:lnTo>
                                  <a:lnTo>
                                    <a:pt x="3341" y="4120"/>
                                  </a:lnTo>
                                  <a:lnTo>
                                    <a:pt x="3341" y="41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428"/>
                          <wps:cNvSpPr>
                            <a:spLocks/>
                          </wps:cNvSpPr>
                          <wps:spPr bwMode="auto">
                            <a:xfrm>
                              <a:off x="2754" y="-11935"/>
                              <a:ext cx="4226" cy="8040"/>
                            </a:xfrm>
                            <a:custGeom>
                              <a:avLst/>
                              <a:gdLst>
                                <a:gd name="T0" fmla="+- 0 6182 2754"/>
                                <a:gd name="T1" fmla="*/ T0 w 4226"/>
                                <a:gd name="T2" fmla="+- 0 -7895 -11935"/>
                                <a:gd name="T3" fmla="*/ -7895 h 8040"/>
                                <a:gd name="T4" fmla="+- 0 6163 2754"/>
                                <a:gd name="T5" fmla="*/ T4 w 4226"/>
                                <a:gd name="T6" fmla="+- 0 -7895 -11935"/>
                                <a:gd name="T7" fmla="*/ -7895 h 8040"/>
                                <a:gd name="T8" fmla="+- 0 6156 2754"/>
                                <a:gd name="T9" fmla="*/ T8 w 4226"/>
                                <a:gd name="T10" fmla="+- 0 -7875 -11935"/>
                                <a:gd name="T11" fmla="*/ -7875 h 8040"/>
                                <a:gd name="T12" fmla="+- 0 6156 2754"/>
                                <a:gd name="T13" fmla="*/ T12 w 4226"/>
                                <a:gd name="T14" fmla="+- 0 -7855 -11935"/>
                                <a:gd name="T15" fmla="*/ -7855 h 8040"/>
                                <a:gd name="T16" fmla="+- 0 6167 2754"/>
                                <a:gd name="T17" fmla="*/ T16 w 4226"/>
                                <a:gd name="T18" fmla="+- 0 -7855 -11935"/>
                                <a:gd name="T19" fmla="*/ -7855 h 8040"/>
                                <a:gd name="T20" fmla="+- 0 6163 2754"/>
                                <a:gd name="T21" fmla="*/ T20 w 4226"/>
                                <a:gd name="T22" fmla="+- 0 -7875 -11935"/>
                                <a:gd name="T23" fmla="*/ -7875 h 8040"/>
                                <a:gd name="T24" fmla="+- 0 6189 2754"/>
                                <a:gd name="T25" fmla="*/ T24 w 4226"/>
                                <a:gd name="T26" fmla="+- 0 -7875 -11935"/>
                                <a:gd name="T27" fmla="*/ -7875 h 8040"/>
                                <a:gd name="T28" fmla="+- 0 6182 2754"/>
                                <a:gd name="T29" fmla="*/ T28 w 4226"/>
                                <a:gd name="T30" fmla="+- 0 -7895 -11935"/>
                                <a:gd name="T31" fmla="*/ -78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428" y="4040"/>
                                  </a:moveTo>
                                  <a:lnTo>
                                    <a:pt x="3409" y="4040"/>
                                  </a:lnTo>
                                  <a:lnTo>
                                    <a:pt x="3402" y="4060"/>
                                  </a:lnTo>
                                  <a:lnTo>
                                    <a:pt x="3402" y="4080"/>
                                  </a:lnTo>
                                  <a:lnTo>
                                    <a:pt x="3413" y="4080"/>
                                  </a:lnTo>
                                  <a:lnTo>
                                    <a:pt x="3409" y="4060"/>
                                  </a:lnTo>
                                  <a:lnTo>
                                    <a:pt x="3435" y="4060"/>
                                  </a:lnTo>
                                  <a:lnTo>
                                    <a:pt x="3428" y="4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Freeform 429"/>
                          <wps:cNvSpPr>
                            <a:spLocks/>
                          </wps:cNvSpPr>
                          <wps:spPr bwMode="auto">
                            <a:xfrm>
                              <a:off x="2754" y="-11935"/>
                              <a:ext cx="4226" cy="8040"/>
                            </a:xfrm>
                            <a:custGeom>
                              <a:avLst/>
                              <a:gdLst>
                                <a:gd name="T0" fmla="+- 0 6189 2754"/>
                                <a:gd name="T1" fmla="*/ T0 w 4226"/>
                                <a:gd name="T2" fmla="+- 0 -7875 -11935"/>
                                <a:gd name="T3" fmla="*/ -7875 h 8040"/>
                                <a:gd name="T4" fmla="+- 0 6182 2754"/>
                                <a:gd name="T5" fmla="*/ T4 w 4226"/>
                                <a:gd name="T6" fmla="+- 0 -7875 -11935"/>
                                <a:gd name="T7" fmla="*/ -7875 h 8040"/>
                                <a:gd name="T8" fmla="+- 0 6178 2754"/>
                                <a:gd name="T9" fmla="*/ T8 w 4226"/>
                                <a:gd name="T10" fmla="+- 0 -7855 -11935"/>
                                <a:gd name="T11" fmla="*/ -7855 h 8040"/>
                                <a:gd name="T12" fmla="+- 0 6189 2754"/>
                                <a:gd name="T13" fmla="*/ T12 w 4226"/>
                                <a:gd name="T14" fmla="+- 0 -7855 -11935"/>
                                <a:gd name="T15" fmla="*/ -7855 h 8040"/>
                                <a:gd name="T16" fmla="+- 0 6189 2754"/>
                                <a:gd name="T17" fmla="*/ T16 w 4226"/>
                                <a:gd name="T18" fmla="+- 0 -7875 -11935"/>
                                <a:gd name="T19" fmla="*/ -7875 h 8040"/>
                              </a:gdLst>
                              <a:ahLst/>
                              <a:cxnLst>
                                <a:cxn ang="0">
                                  <a:pos x="T1" y="T3"/>
                                </a:cxn>
                                <a:cxn ang="0">
                                  <a:pos x="T5" y="T7"/>
                                </a:cxn>
                                <a:cxn ang="0">
                                  <a:pos x="T9" y="T11"/>
                                </a:cxn>
                                <a:cxn ang="0">
                                  <a:pos x="T13" y="T15"/>
                                </a:cxn>
                                <a:cxn ang="0">
                                  <a:pos x="T17" y="T19"/>
                                </a:cxn>
                              </a:cxnLst>
                              <a:rect l="0" t="0" r="r" b="b"/>
                              <a:pathLst>
                                <a:path w="4226" h="8040">
                                  <a:moveTo>
                                    <a:pt x="3435" y="4060"/>
                                  </a:moveTo>
                                  <a:lnTo>
                                    <a:pt x="3428" y="4060"/>
                                  </a:lnTo>
                                  <a:lnTo>
                                    <a:pt x="3424" y="4080"/>
                                  </a:lnTo>
                                  <a:lnTo>
                                    <a:pt x="3435" y="4080"/>
                                  </a:lnTo>
                                  <a:lnTo>
                                    <a:pt x="3435" y="4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430"/>
                          <wps:cNvSpPr>
                            <a:spLocks/>
                          </wps:cNvSpPr>
                          <wps:spPr bwMode="auto">
                            <a:xfrm>
                              <a:off x="2754" y="-11935"/>
                              <a:ext cx="4226" cy="8040"/>
                            </a:xfrm>
                            <a:custGeom>
                              <a:avLst/>
                              <a:gdLst>
                                <a:gd name="T0" fmla="+- 0 2949 2754"/>
                                <a:gd name="T1" fmla="*/ T0 w 4226"/>
                                <a:gd name="T2" fmla="+- 0 -7895 -11935"/>
                                <a:gd name="T3" fmla="*/ -7895 h 8040"/>
                                <a:gd name="T4" fmla="+- 0 2934 2754"/>
                                <a:gd name="T5" fmla="*/ T4 w 4226"/>
                                <a:gd name="T6" fmla="+- 0 -7895 -11935"/>
                                <a:gd name="T7" fmla="*/ -7895 h 8040"/>
                                <a:gd name="T8" fmla="+- 0 2946 2754"/>
                                <a:gd name="T9" fmla="*/ T8 w 4226"/>
                                <a:gd name="T10" fmla="+- 0 -7875 -11935"/>
                                <a:gd name="T11" fmla="*/ -7875 h 8040"/>
                                <a:gd name="T12" fmla="+- 0 2960 2754"/>
                                <a:gd name="T13" fmla="*/ T12 w 4226"/>
                                <a:gd name="T14" fmla="+- 0 -7875 -11935"/>
                                <a:gd name="T15" fmla="*/ -7875 h 8040"/>
                                <a:gd name="T16" fmla="+- 0 2949 2754"/>
                                <a:gd name="T17" fmla="*/ T16 w 4226"/>
                                <a:gd name="T18" fmla="+- 0 -7895 -11935"/>
                                <a:gd name="T19" fmla="*/ -7895 h 8040"/>
                              </a:gdLst>
                              <a:ahLst/>
                              <a:cxnLst>
                                <a:cxn ang="0">
                                  <a:pos x="T1" y="T3"/>
                                </a:cxn>
                                <a:cxn ang="0">
                                  <a:pos x="T5" y="T7"/>
                                </a:cxn>
                                <a:cxn ang="0">
                                  <a:pos x="T9" y="T11"/>
                                </a:cxn>
                                <a:cxn ang="0">
                                  <a:pos x="T13" y="T15"/>
                                </a:cxn>
                                <a:cxn ang="0">
                                  <a:pos x="T17" y="T19"/>
                                </a:cxn>
                              </a:cxnLst>
                              <a:rect l="0" t="0" r="r" b="b"/>
                              <a:pathLst>
                                <a:path w="4226" h="8040">
                                  <a:moveTo>
                                    <a:pt x="195" y="4040"/>
                                  </a:moveTo>
                                  <a:lnTo>
                                    <a:pt x="180" y="4040"/>
                                  </a:lnTo>
                                  <a:lnTo>
                                    <a:pt x="192" y="4060"/>
                                  </a:lnTo>
                                  <a:lnTo>
                                    <a:pt x="206" y="4060"/>
                                  </a:lnTo>
                                  <a:lnTo>
                                    <a:pt x="195" y="4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Freeform 431"/>
                          <wps:cNvSpPr>
                            <a:spLocks/>
                          </wps:cNvSpPr>
                          <wps:spPr bwMode="auto">
                            <a:xfrm>
                              <a:off x="2754" y="-11935"/>
                              <a:ext cx="4226" cy="8040"/>
                            </a:xfrm>
                            <a:custGeom>
                              <a:avLst/>
                              <a:gdLst>
                                <a:gd name="T0" fmla="+- 0 2986 2754"/>
                                <a:gd name="T1" fmla="*/ T0 w 4226"/>
                                <a:gd name="T2" fmla="+- 0 -7895 -11935"/>
                                <a:gd name="T3" fmla="*/ -7895 h 8040"/>
                                <a:gd name="T4" fmla="+- 0 2972 2754"/>
                                <a:gd name="T5" fmla="*/ T4 w 4226"/>
                                <a:gd name="T6" fmla="+- 0 -7895 -11935"/>
                                <a:gd name="T7" fmla="*/ -7895 h 8040"/>
                                <a:gd name="T8" fmla="+- 0 2960 2754"/>
                                <a:gd name="T9" fmla="*/ T8 w 4226"/>
                                <a:gd name="T10" fmla="+- 0 -7875 -11935"/>
                                <a:gd name="T11" fmla="*/ -7875 h 8040"/>
                                <a:gd name="T12" fmla="+- 0 2975 2754"/>
                                <a:gd name="T13" fmla="*/ T12 w 4226"/>
                                <a:gd name="T14" fmla="+- 0 -7875 -11935"/>
                                <a:gd name="T15" fmla="*/ -7875 h 8040"/>
                                <a:gd name="T16" fmla="+- 0 2986 2754"/>
                                <a:gd name="T17" fmla="*/ T16 w 4226"/>
                                <a:gd name="T18" fmla="+- 0 -7895 -11935"/>
                                <a:gd name="T19" fmla="*/ -7895 h 8040"/>
                              </a:gdLst>
                              <a:ahLst/>
                              <a:cxnLst>
                                <a:cxn ang="0">
                                  <a:pos x="T1" y="T3"/>
                                </a:cxn>
                                <a:cxn ang="0">
                                  <a:pos x="T5" y="T7"/>
                                </a:cxn>
                                <a:cxn ang="0">
                                  <a:pos x="T9" y="T11"/>
                                </a:cxn>
                                <a:cxn ang="0">
                                  <a:pos x="T13" y="T15"/>
                                </a:cxn>
                                <a:cxn ang="0">
                                  <a:pos x="T17" y="T19"/>
                                </a:cxn>
                              </a:cxnLst>
                              <a:rect l="0" t="0" r="r" b="b"/>
                              <a:pathLst>
                                <a:path w="4226" h="8040">
                                  <a:moveTo>
                                    <a:pt x="232" y="4040"/>
                                  </a:moveTo>
                                  <a:lnTo>
                                    <a:pt x="218" y="4040"/>
                                  </a:lnTo>
                                  <a:lnTo>
                                    <a:pt x="206" y="4060"/>
                                  </a:lnTo>
                                  <a:lnTo>
                                    <a:pt x="221" y="4060"/>
                                  </a:lnTo>
                                  <a:lnTo>
                                    <a:pt x="232" y="4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432"/>
                          <wps:cNvSpPr>
                            <a:spLocks/>
                          </wps:cNvSpPr>
                          <wps:spPr bwMode="auto">
                            <a:xfrm>
                              <a:off x="2754" y="-11935"/>
                              <a:ext cx="4226" cy="8040"/>
                            </a:xfrm>
                            <a:custGeom>
                              <a:avLst/>
                              <a:gdLst>
                                <a:gd name="T0" fmla="+- 0 6764 2754"/>
                                <a:gd name="T1" fmla="*/ T0 w 4226"/>
                                <a:gd name="T2" fmla="+- 0 -7895 -11935"/>
                                <a:gd name="T3" fmla="*/ -7895 h 8040"/>
                                <a:gd name="T4" fmla="+- 0 6750 2754"/>
                                <a:gd name="T5" fmla="*/ T4 w 4226"/>
                                <a:gd name="T6" fmla="+- 0 -7895 -11935"/>
                                <a:gd name="T7" fmla="*/ -7895 h 8040"/>
                                <a:gd name="T8" fmla="+- 0 6762 2754"/>
                                <a:gd name="T9" fmla="*/ T8 w 4226"/>
                                <a:gd name="T10" fmla="+- 0 -7875 -11935"/>
                                <a:gd name="T11" fmla="*/ -7875 h 8040"/>
                                <a:gd name="T12" fmla="+- 0 6776 2754"/>
                                <a:gd name="T13" fmla="*/ T12 w 4226"/>
                                <a:gd name="T14" fmla="+- 0 -7875 -11935"/>
                                <a:gd name="T15" fmla="*/ -7875 h 8040"/>
                                <a:gd name="T16" fmla="+- 0 6764 2754"/>
                                <a:gd name="T17" fmla="*/ T16 w 4226"/>
                                <a:gd name="T18" fmla="+- 0 -7895 -11935"/>
                                <a:gd name="T19" fmla="*/ -7895 h 8040"/>
                              </a:gdLst>
                              <a:ahLst/>
                              <a:cxnLst>
                                <a:cxn ang="0">
                                  <a:pos x="T1" y="T3"/>
                                </a:cxn>
                                <a:cxn ang="0">
                                  <a:pos x="T5" y="T7"/>
                                </a:cxn>
                                <a:cxn ang="0">
                                  <a:pos x="T9" y="T11"/>
                                </a:cxn>
                                <a:cxn ang="0">
                                  <a:pos x="T13" y="T15"/>
                                </a:cxn>
                                <a:cxn ang="0">
                                  <a:pos x="T17" y="T19"/>
                                </a:cxn>
                              </a:cxnLst>
                              <a:rect l="0" t="0" r="r" b="b"/>
                              <a:pathLst>
                                <a:path w="4226" h="8040">
                                  <a:moveTo>
                                    <a:pt x="4010" y="4040"/>
                                  </a:moveTo>
                                  <a:lnTo>
                                    <a:pt x="3996" y="4040"/>
                                  </a:lnTo>
                                  <a:lnTo>
                                    <a:pt x="4008" y="4060"/>
                                  </a:lnTo>
                                  <a:lnTo>
                                    <a:pt x="4022" y="4060"/>
                                  </a:lnTo>
                                  <a:lnTo>
                                    <a:pt x="4010" y="4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 name="Freeform 433"/>
                          <wps:cNvSpPr>
                            <a:spLocks/>
                          </wps:cNvSpPr>
                          <wps:spPr bwMode="auto">
                            <a:xfrm>
                              <a:off x="2754" y="-11935"/>
                              <a:ext cx="4226" cy="8040"/>
                            </a:xfrm>
                            <a:custGeom>
                              <a:avLst/>
                              <a:gdLst>
                                <a:gd name="T0" fmla="+- 0 6802 2754"/>
                                <a:gd name="T1" fmla="*/ T0 w 4226"/>
                                <a:gd name="T2" fmla="+- 0 -7895 -11935"/>
                                <a:gd name="T3" fmla="*/ -7895 h 8040"/>
                                <a:gd name="T4" fmla="+- 0 6788 2754"/>
                                <a:gd name="T5" fmla="*/ T4 w 4226"/>
                                <a:gd name="T6" fmla="+- 0 -7895 -11935"/>
                                <a:gd name="T7" fmla="*/ -7895 h 8040"/>
                                <a:gd name="T8" fmla="+- 0 6776 2754"/>
                                <a:gd name="T9" fmla="*/ T8 w 4226"/>
                                <a:gd name="T10" fmla="+- 0 -7875 -11935"/>
                                <a:gd name="T11" fmla="*/ -7875 h 8040"/>
                                <a:gd name="T12" fmla="+- 0 6790 2754"/>
                                <a:gd name="T13" fmla="*/ T12 w 4226"/>
                                <a:gd name="T14" fmla="+- 0 -7875 -11935"/>
                                <a:gd name="T15" fmla="*/ -7875 h 8040"/>
                                <a:gd name="T16" fmla="+- 0 6802 2754"/>
                                <a:gd name="T17" fmla="*/ T16 w 4226"/>
                                <a:gd name="T18" fmla="+- 0 -7895 -11935"/>
                                <a:gd name="T19" fmla="*/ -7895 h 8040"/>
                              </a:gdLst>
                              <a:ahLst/>
                              <a:cxnLst>
                                <a:cxn ang="0">
                                  <a:pos x="T1" y="T3"/>
                                </a:cxn>
                                <a:cxn ang="0">
                                  <a:pos x="T5" y="T7"/>
                                </a:cxn>
                                <a:cxn ang="0">
                                  <a:pos x="T9" y="T11"/>
                                </a:cxn>
                                <a:cxn ang="0">
                                  <a:pos x="T13" y="T15"/>
                                </a:cxn>
                                <a:cxn ang="0">
                                  <a:pos x="T17" y="T19"/>
                                </a:cxn>
                              </a:cxnLst>
                              <a:rect l="0" t="0" r="r" b="b"/>
                              <a:pathLst>
                                <a:path w="4226" h="8040">
                                  <a:moveTo>
                                    <a:pt x="4048" y="4040"/>
                                  </a:moveTo>
                                  <a:lnTo>
                                    <a:pt x="4034" y="4040"/>
                                  </a:lnTo>
                                  <a:lnTo>
                                    <a:pt x="4022" y="4060"/>
                                  </a:lnTo>
                                  <a:lnTo>
                                    <a:pt x="4036" y="4060"/>
                                  </a:lnTo>
                                  <a:lnTo>
                                    <a:pt x="4048" y="4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Freeform 434"/>
                          <wps:cNvSpPr>
                            <a:spLocks/>
                          </wps:cNvSpPr>
                          <wps:spPr bwMode="auto">
                            <a:xfrm>
                              <a:off x="2754" y="-11935"/>
                              <a:ext cx="4226" cy="8040"/>
                            </a:xfrm>
                            <a:custGeom>
                              <a:avLst/>
                              <a:gdLst>
                                <a:gd name="T0" fmla="+- 0 2933 2754"/>
                                <a:gd name="T1" fmla="*/ T0 w 4226"/>
                                <a:gd name="T2" fmla="+- 0 -7935 -11935"/>
                                <a:gd name="T3" fmla="*/ -7935 h 8040"/>
                                <a:gd name="T4" fmla="+- 0 2926 2754"/>
                                <a:gd name="T5" fmla="*/ T4 w 4226"/>
                                <a:gd name="T6" fmla="+- 0 -7935 -11935"/>
                                <a:gd name="T7" fmla="*/ -7935 h 8040"/>
                                <a:gd name="T8" fmla="+- 0 2923 2754"/>
                                <a:gd name="T9" fmla="*/ T8 w 4226"/>
                                <a:gd name="T10" fmla="+- 0 -7915 -11935"/>
                                <a:gd name="T11" fmla="*/ -7915 h 8040"/>
                                <a:gd name="T12" fmla="+- 0 2926 2754"/>
                                <a:gd name="T13" fmla="*/ T12 w 4226"/>
                                <a:gd name="T14" fmla="+- 0 -7895 -11935"/>
                                <a:gd name="T15" fmla="*/ -7895 h 8040"/>
                                <a:gd name="T16" fmla="+- 0 2933 2754"/>
                                <a:gd name="T17" fmla="*/ T16 w 4226"/>
                                <a:gd name="T18" fmla="+- 0 -7895 -11935"/>
                                <a:gd name="T19" fmla="*/ -7895 h 8040"/>
                                <a:gd name="T20" fmla="+- 0 2930 2754"/>
                                <a:gd name="T21" fmla="*/ T20 w 4226"/>
                                <a:gd name="T22" fmla="+- 0 -7915 -11935"/>
                                <a:gd name="T23" fmla="*/ -7915 h 8040"/>
                                <a:gd name="T24" fmla="+- 0 2933 2754"/>
                                <a:gd name="T25" fmla="*/ T24 w 4226"/>
                                <a:gd name="T26" fmla="+- 0 -7935 -11935"/>
                                <a:gd name="T27" fmla="*/ -79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179" y="4000"/>
                                  </a:moveTo>
                                  <a:lnTo>
                                    <a:pt x="172" y="4000"/>
                                  </a:lnTo>
                                  <a:lnTo>
                                    <a:pt x="169" y="4020"/>
                                  </a:lnTo>
                                  <a:lnTo>
                                    <a:pt x="172" y="4040"/>
                                  </a:lnTo>
                                  <a:lnTo>
                                    <a:pt x="179" y="4040"/>
                                  </a:lnTo>
                                  <a:lnTo>
                                    <a:pt x="176" y="4020"/>
                                  </a:lnTo>
                                  <a:lnTo>
                                    <a:pt x="179" y="4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435"/>
                          <wps:cNvSpPr>
                            <a:spLocks/>
                          </wps:cNvSpPr>
                          <wps:spPr bwMode="auto">
                            <a:xfrm>
                              <a:off x="2754" y="-11935"/>
                              <a:ext cx="4226" cy="8040"/>
                            </a:xfrm>
                            <a:custGeom>
                              <a:avLst/>
                              <a:gdLst>
                                <a:gd name="T0" fmla="+- 0 2994 2754"/>
                                <a:gd name="T1" fmla="*/ T0 w 4226"/>
                                <a:gd name="T2" fmla="+- 0 -7935 -11935"/>
                                <a:gd name="T3" fmla="*/ -7935 h 8040"/>
                                <a:gd name="T4" fmla="+- 0 2988 2754"/>
                                <a:gd name="T5" fmla="*/ T4 w 4226"/>
                                <a:gd name="T6" fmla="+- 0 -7935 -11935"/>
                                <a:gd name="T7" fmla="*/ -7935 h 8040"/>
                                <a:gd name="T8" fmla="+- 0 2990 2754"/>
                                <a:gd name="T9" fmla="*/ T8 w 4226"/>
                                <a:gd name="T10" fmla="+- 0 -7915 -11935"/>
                                <a:gd name="T11" fmla="*/ -7915 h 8040"/>
                                <a:gd name="T12" fmla="+- 0 2988 2754"/>
                                <a:gd name="T13" fmla="*/ T12 w 4226"/>
                                <a:gd name="T14" fmla="+- 0 -7895 -11935"/>
                                <a:gd name="T15" fmla="*/ -7895 h 8040"/>
                                <a:gd name="T16" fmla="+- 0 2994 2754"/>
                                <a:gd name="T17" fmla="*/ T16 w 4226"/>
                                <a:gd name="T18" fmla="+- 0 -7895 -11935"/>
                                <a:gd name="T19" fmla="*/ -7895 h 8040"/>
                                <a:gd name="T20" fmla="+- 0 2997 2754"/>
                                <a:gd name="T21" fmla="*/ T20 w 4226"/>
                                <a:gd name="T22" fmla="+- 0 -7915 -11935"/>
                                <a:gd name="T23" fmla="*/ -7915 h 8040"/>
                                <a:gd name="T24" fmla="+- 0 2994 2754"/>
                                <a:gd name="T25" fmla="*/ T24 w 4226"/>
                                <a:gd name="T26" fmla="+- 0 -7935 -11935"/>
                                <a:gd name="T27" fmla="*/ -79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240" y="4000"/>
                                  </a:moveTo>
                                  <a:lnTo>
                                    <a:pt x="234" y="4000"/>
                                  </a:lnTo>
                                  <a:lnTo>
                                    <a:pt x="236" y="4020"/>
                                  </a:lnTo>
                                  <a:lnTo>
                                    <a:pt x="234" y="4040"/>
                                  </a:lnTo>
                                  <a:lnTo>
                                    <a:pt x="240" y="4040"/>
                                  </a:lnTo>
                                  <a:lnTo>
                                    <a:pt x="243" y="4020"/>
                                  </a:lnTo>
                                  <a:lnTo>
                                    <a:pt x="240" y="4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Freeform 436"/>
                          <wps:cNvSpPr>
                            <a:spLocks/>
                          </wps:cNvSpPr>
                          <wps:spPr bwMode="auto">
                            <a:xfrm>
                              <a:off x="2754" y="-11935"/>
                              <a:ext cx="4226" cy="8040"/>
                            </a:xfrm>
                            <a:custGeom>
                              <a:avLst/>
                              <a:gdLst>
                                <a:gd name="T0" fmla="+- 0 3547 2754"/>
                                <a:gd name="T1" fmla="*/ T0 w 4226"/>
                                <a:gd name="T2" fmla="+- 0 -7935 -11935"/>
                                <a:gd name="T3" fmla="*/ -7935 h 8040"/>
                                <a:gd name="T4" fmla="+- 0 3540 2754"/>
                                <a:gd name="T5" fmla="*/ T4 w 4226"/>
                                <a:gd name="T6" fmla="+- 0 -7935 -11935"/>
                                <a:gd name="T7" fmla="*/ -7935 h 8040"/>
                                <a:gd name="T8" fmla="+- 0 3540 2754"/>
                                <a:gd name="T9" fmla="*/ T8 w 4226"/>
                                <a:gd name="T10" fmla="+- 0 -7915 -11935"/>
                                <a:gd name="T11" fmla="*/ -7915 h 8040"/>
                                <a:gd name="T12" fmla="+- 0 3548 2754"/>
                                <a:gd name="T13" fmla="*/ T12 w 4226"/>
                                <a:gd name="T14" fmla="+- 0 -7895 -11935"/>
                                <a:gd name="T15" fmla="*/ -7895 h 8040"/>
                                <a:gd name="T16" fmla="+- 0 3566 2754"/>
                                <a:gd name="T17" fmla="*/ T16 w 4226"/>
                                <a:gd name="T18" fmla="+- 0 -7895 -11935"/>
                                <a:gd name="T19" fmla="*/ -7895 h 8040"/>
                                <a:gd name="T20" fmla="+- 0 3574 2754"/>
                                <a:gd name="T21" fmla="*/ T20 w 4226"/>
                                <a:gd name="T22" fmla="+- 0 -7915 -11935"/>
                                <a:gd name="T23" fmla="*/ -7915 h 8040"/>
                                <a:gd name="T24" fmla="+- 0 3547 2754"/>
                                <a:gd name="T25" fmla="*/ T24 w 4226"/>
                                <a:gd name="T26" fmla="+- 0 -7915 -11935"/>
                                <a:gd name="T27" fmla="*/ -7915 h 8040"/>
                                <a:gd name="T28" fmla="+- 0 3547 2754"/>
                                <a:gd name="T29" fmla="*/ T28 w 4226"/>
                                <a:gd name="T30" fmla="+- 0 -7935 -11935"/>
                                <a:gd name="T31" fmla="*/ -79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793" y="4000"/>
                                  </a:moveTo>
                                  <a:lnTo>
                                    <a:pt x="786" y="4000"/>
                                  </a:lnTo>
                                  <a:lnTo>
                                    <a:pt x="786" y="4020"/>
                                  </a:lnTo>
                                  <a:lnTo>
                                    <a:pt x="794" y="4040"/>
                                  </a:lnTo>
                                  <a:lnTo>
                                    <a:pt x="812" y="4040"/>
                                  </a:lnTo>
                                  <a:lnTo>
                                    <a:pt x="820" y="4020"/>
                                  </a:lnTo>
                                  <a:lnTo>
                                    <a:pt x="793" y="4020"/>
                                  </a:lnTo>
                                  <a:lnTo>
                                    <a:pt x="793" y="4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437"/>
                          <wps:cNvSpPr>
                            <a:spLocks/>
                          </wps:cNvSpPr>
                          <wps:spPr bwMode="auto">
                            <a:xfrm>
                              <a:off x="2754" y="-11935"/>
                              <a:ext cx="4226" cy="8040"/>
                            </a:xfrm>
                            <a:custGeom>
                              <a:avLst/>
                              <a:gdLst>
                                <a:gd name="T0" fmla="+- 0 6748 2754"/>
                                <a:gd name="T1" fmla="*/ T0 w 4226"/>
                                <a:gd name="T2" fmla="+- 0 -7935 -11935"/>
                                <a:gd name="T3" fmla="*/ -7935 h 8040"/>
                                <a:gd name="T4" fmla="+- 0 6742 2754"/>
                                <a:gd name="T5" fmla="*/ T4 w 4226"/>
                                <a:gd name="T6" fmla="+- 0 -7935 -11935"/>
                                <a:gd name="T7" fmla="*/ -7935 h 8040"/>
                                <a:gd name="T8" fmla="+- 0 6739 2754"/>
                                <a:gd name="T9" fmla="*/ T8 w 4226"/>
                                <a:gd name="T10" fmla="+- 0 -7915 -11935"/>
                                <a:gd name="T11" fmla="*/ -7915 h 8040"/>
                                <a:gd name="T12" fmla="+- 0 6742 2754"/>
                                <a:gd name="T13" fmla="*/ T12 w 4226"/>
                                <a:gd name="T14" fmla="+- 0 -7895 -11935"/>
                                <a:gd name="T15" fmla="*/ -7895 h 8040"/>
                                <a:gd name="T16" fmla="+- 0 6748 2754"/>
                                <a:gd name="T17" fmla="*/ T16 w 4226"/>
                                <a:gd name="T18" fmla="+- 0 -7895 -11935"/>
                                <a:gd name="T19" fmla="*/ -7895 h 8040"/>
                                <a:gd name="T20" fmla="+- 0 6746 2754"/>
                                <a:gd name="T21" fmla="*/ T20 w 4226"/>
                                <a:gd name="T22" fmla="+- 0 -7915 -11935"/>
                                <a:gd name="T23" fmla="*/ -7915 h 8040"/>
                                <a:gd name="T24" fmla="+- 0 6748 2754"/>
                                <a:gd name="T25" fmla="*/ T24 w 4226"/>
                                <a:gd name="T26" fmla="+- 0 -7935 -11935"/>
                                <a:gd name="T27" fmla="*/ -79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994" y="4000"/>
                                  </a:moveTo>
                                  <a:lnTo>
                                    <a:pt x="3988" y="4000"/>
                                  </a:lnTo>
                                  <a:lnTo>
                                    <a:pt x="3985" y="4020"/>
                                  </a:lnTo>
                                  <a:lnTo>
                                    <a:pt x="3988" y="4040"/>
                                  </a:lnTo>
                                  <a:lnTo>
                                    <a:pt x="3994" y="4040"/>
                                  </a:lnTo>
                                  <a:lnTo>
                                    <a:pt x="3992" y="4020"/>
                                  </a:lnTo>
                                  <a:lnTo>
                                    <a:pt x="3994" y="4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438"/>
                          <wps:cNvSpPr>
                            <a:spLocks/>
                          </wps:cNvSpPr>
                          <wps:spPr bwMode="auto">
                            <a:xfrm>
                              <a:off x="2754" y="-11935"/>
                              <a:ext cx="4226" cy="8040"/>
                            </a:xfrm>
                            <a:custGeom>
                              <a:avLst/>
                              <a:gdLst>
                                <a:gd name="T0" fmla="+- 0 6810 2754"/>
                                <a:gd name="T1" fmla="*/ T0 w 4226"/>
                                <a:gd name="T2" fmla="+- 0 -7935 -11935"/>
                                <a:gd name="T3" fmla="*/ -7935 h 8040"/>
                                <a:gd name="T4" fmla="+- 0 6804 2754"/>
                                <a:gd name="T5" fmla="*/ T4 w 4226"/>
                                <a:gd name="T6" fmla="+- 0 -7935 -11935"/>
                                <a:gd name="T7" fmla="*/ -7935 h 8040"/>
                                <a:gd name="T8" fmla="+- 0 6806 2754"/>
                                <a:gd name="T9" fmla="*/ T8 w 4226"/>
                                <a:gd name="T10" fmla="+- 0 -7915 -11935"/>
                                <a:gd name="T11" fmla="*/ -7915 h 8040"/>
                                <a:gd name="T12" fmla="+- 0 6804 2754"/>
                                <a:gd name="T13" fmla="*/ T12 w 4226"/>
                                <a:gd name="T14" fmla="+- 0 -7895 -11935"/>
                                <a:gd name="T15" fmla="*/ -7895 h 8040"/>
                                <a:gd name="T16" fmla="+- 0 6810 2754"/>
                                <a:gd name="T17" fmla="*/ T16 w 4226"/>
                                <a:gd name="T18" fmla="+- 0 -7895 -11935"/>
                                <a:gd name="T19" fmla="*/ -7895 h 8040"/>
                                <a:gd name="T20" fmla="+- 0 6813 2754"/>
                                <a:gd name="T21" fmla="*/ T20 w 4226"/>
                                <a:gd name="T22" fmla="+- 0 -7915 -11935"/>
                                <a:gd name="T23" fmla="*/ -7915 h 8040"/>
                                <a:gd name="T24" fmla="+- 0 6810 2754"/>
                                <a:gd name="T25" fmla="*/ T24 w 4226"/>
                                <a:gd name="T26" fmla="+- 0 -7935 -11935"/>
                                <a:gd name="T27" fmla="*/ -79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4056" y="4000"/>
                                  </a:moveTo>
                                  <a:lnTo>
                                    <a:pt x="4050" y="4000"/>
                                  </a:lnTo>
                                  <a:lnTo>
                                    <a:pt x="4052" y="4020"/>
                                  </a:lnTo>
                                  <a:lnTo>
                                    <a:pt x="4050" y="4040"/>
                                  </a:lnTo>
                                  <a:lnTo>
                                    <a:pt x="4056" y="4040"/>
                                  </a:lnTo>
                                  <a:lnTo>
                                    <a:pt x="4059" y="4020"/>
                                  </a:lnTo>
                                  <a:lnTo>
                                    <a:pt x="4056" y="4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439"/>
                          <wps:cNvSpPr>
                            <a:spLocks/>
                          </wps:cNvSpPr>
                          <wps:spPr bwMode="auto">
                            <a:xfrm>
                              <a:off x="2754" y="-11935"/>
                              <a:ext cx="4226" cy="8040"/>
                            </a:xfrm>
                            <a:custGeom>
                              <a:avLst/>
                              <a:gdLst>
                                <a:gd name="T0" fmla="+- 0 3574 2754"/>
                                <a:gd name="T1" fmla="*/ T0 w 4226"/>
                                <a:gd name="T2" fmla="+- 0 -7935 -11935"/>
                                <a:gd name="T3" fmla="*/ -7935 h 8040"/>
                                <a:gd name="T4" fmla="+- 0 3567 2754"/>
                                <a:gd name="T5" fmla="*/ T4 w 4226"/>
                                <a:gd name="T6" fmla="+- 0 -7935 -11935"/>
                                <a:gd name="T7" fmla="*/ -7935 h 8040"/>
                                <a:gd name="T8" fmla="+- 0 3567 2754"/>
                                <a:gd name="T9" fmla="*/ T8 w 4226"/>
                                <a:gd name="T10" fmla="+- 0 -7915 -11935"/>
                                <a:gd name="T11" fmla="*/ -7915 h 8040"/>
                                <a:gd name="T12" fmla="+- 0 3574 2754"/>
                                <a:gd name="T13" fmla="*/ T12 w 4226"/>
                                <a:gd name="T14" fmla="+- 0 -7915 -11935"/>
                                <a:gd name="T15" fmla="*/ -7915 h 8040"/>
                                <a:gd name="T16" fmla="+- 0 3574 2754"/>
                                <a:gd name="T17" fmla="*/ T16 w 4226"/>
                                <a:gd name="T18" fmla="+- 0 -7935 -11935"/>
                                <a:gd name="T19" fmla="*/ -7935 h 8040"/>
                              </a:gdLst>
                              <a:ahLst/>
                              <a:cxnLst>
                                <a:cxn ang="0">
                                  <a:pos x="T1" y="T3"/>
                                </a:cxn>
                                <a:cxn ang="0">
                                  <a:pos x="T5" y="T7"/>
                                </a:cxn>
                                <a:cxn ang="0">
                                  <a:pos x="T9" y="T11"/>
                                </a:cxn>
                                <a:cxn ang="0">
                                  <a:pos x="T13" y="T15"/>
                                </a:cxn>
                                <a:cxn ang="0">
                                  <a:pos x="T17" y="T19"/>
                                </a:cxn>
                              </a:cxnLst>
                              <a:rect l="0" t="0" r="r" b="b"/>
                              <a:pathLst>
                                <a:path w="4226" h="8040">
                                  <a:moveTo>
                                    <a:pt x="820" y="4000"/>
                                  </a:moveTo>
                                  <a:lnTo>
                                    <a:pt x="813" y="4000"/>
                                  </a:lnTo>
                                  <a:lnTo>
                                    <a:pt x="813" y="4020"/>
                                  </a:lnTo>
                                  <a:lnTo>
                                    <a:pt x="820" y="4020"/>
                                  </a:lnTo>
                                  <a:lnTo>
                                    <a:pt x="820" y="4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Freeform 440"/>
                          <wps:cNvSpPr>
                            <a:spLocks/>
                          </wps:cNvSpPr>
                          <wps:spPr bwMode="auto">
                            <a:xfrm>
                              <a:off x="2754" y="-11935"/>
                              <a:ext cx="4226" cy="8040"/>
                            </a:xfrm>
                            <a:custGeom>
                              <a:avLst/>
                              <a:gdLst>
                                <a:gd name="T0" fmla="+- 0 5948 2754"/>
                                <a:gd name="T1" fmla="*/ T0 w 4226"/>
                                <a:gd name="T2" fmla="+- 0 -7955 -11935"/>
                                <a:gd name="T3" fmla="*/ -7955 h 8040"/>
                                <a:gd name="T4" fmla="+- 0 5941 2754"/>
                                <a:gd name="T5" fmla="*/ T4 w 4226"/>
                                <a:gd name="T6" fmla="+- 0 -7955 -11935"/>
                                <a:gd name="T7" fmla="*/ -7955 h 8040"/>
                                <a:gd name="T8" fmla="+- 0 5941 2754"/>
                                <a:gd name="T9" fmla="*/ T8 w 4226"/>
                                <a:gd name="T10" fmla="+- 0 -7935 -11935"/>
                                <a:gd name="T11" fmla="*/ -7935 h 8040"/>
                                <a:gd name="T12" fmla="+- 0 5949 2754"/>
                                <a:gd name="T13" fmla="*/ T12 w 4226"/>
                                <a:gd name="T14" fmla="+- 0 -7915 -11935"/>
                                <a:gd name="T15" fmla="*/ -7915 h 8040"/>
                                <a:gd name="T16" fmla="+- 0 5967 2754"/>
                                <a:gd name="T17" fmla="*/ T16 w 4226"/>
                                <a:gd name="T18" fmla="+- 0 -7915 -11935"/>
                                <a:gd name="T19" fmla="*/ -7915 h 8040"/>
                                <a:gd name="T20" fmla="+- 0 5975 2754"/>
                                <a:gd name="T21" fmla="*/ T20 w 4226"/>
                                <a:gd name="T22" fmla="+- 0 -7935 -11935"/>
                                <a:gd name="T23" fmla="*/ -7935 h 8040"/>
                                <a:gd name="T24" fmla="+- 0 5948 2754"/>
                                <a:gd name="T25" fmla="*/ T24 w 4226"/>
                                <a:gd name="T26" fmla="+- 0 -7935 -11935"/>
                                <a:gd name="T27" fmla="*/ -7935 h 8040"/>
                                <a:gd name="T28" fmla="+- 0 5948 2754"/>
                                <a:gd name="T29" fmla="*/ T28 w 4226"/>
                                <a:gd name="T30" fmla="+- 0 -7955 -11935"/>
                                <a:gd name="T31" fmla="*/ -79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194" y="3980"/>
                                  </a:moveTo>
                                  <a:lnTo>
                                    <a:pt x="3187" y="3980"/>
                                  </a:lnTo>
                                  <a:lnTo>
                                    <a:pt x="3187" y="4000"/>
                                  </a:lnTo>
                                  <a:lnTo>
                                    <a:pt x="3195" y="4020"/>
                                  </a:lnTo>
                                  <a:lnTo>
                                    <a:pt x="3213" y="4020"/>
                                  </a:lnTo>
                                  <a:lnTo>
                                    <a:pt x="3221" y="4000"/>
                                  </a:lnTo>
                                  <a:lnTo>
                                    <a:pt x="3194" y="4000"/>
                                  </a:lnTo>
                                  <a:lnTo>
                                    <a:pt x="3194" y="3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441"/>
                          <wps:cNvSpPr>
                            <a:spLocks/>
                          </wps:cNvSpPr>
                          <wps:spPr bwMode="auto">
                            <a:xfrm>
                              <a:off x="2754" y="-11935"/>
                              <a:ext cx="4226" cy="8040"/>
                            </a:xfrm>
                            <a:custGeom>
                              <a:avLst/>
                              <a:gdLst>
                                <a:gd name="T0" fmla="+- 0 6089 2754"/>
                                <a:gd name="T1" fmla="*/ T0 w 4226"/>
                                <a:gd name="T2" fmla="+- 0 -7955 -11935"/>
                                <a:gd name="T3" fmla="*/ -7955 h 8040"/>
                                <a:gd name="T4" fmla="+- 0 6082 2754"/>
                                <a:gd name="T5" fmla="*/ T4 w 4226"/>
                                <a:gd name="T6" fmla="+- 0 -7955 -11935"/>
                                <a:gd name="T7" fmla="*/ -7955 h 8040"/>
                                <a:gd name="T8" fmla="+- 0 6082 2754"/>
                                <a:gd name="T9" fmla="*/ T8 w 4226"/>
                                <a:gd name="T10" fmla="+- 0 -7935 -11935"/>
                                <a:gd name="T11" fmla="*/ -7935 h 8040"/>
                                <a:gd name="T12" fmla="+- 0 6089 2754"/>
                                <a:gd name="T13" fmla="*/ T12 w 4226"/>
                                <a:gd name="T14" fmla="+- 0 -7915 -11935"/>
                                <a:gd name="T15" fmla="*/ -7915 h 8040"/>
                                <a:gd name="T16" fmla="+- 0 6108 2754"/>
                                <a:gd name="T17" fmla="*/ T16 w 4226"/>
                                <a:gd name="T18" fmla="+- 0 -7915 -11935"/>
                                <a:gd name="T19" fmla="*/ -7915 h 8040"/>
                                <a:gd name="T20" fmla="+- 0 6116 2754"/>
                                <a:gd name="T21" fmla="*/ T20 w 4226"/>
                                <a:gd name="T22" fmla="+- 0 -7935 -11935"/>
                                <a:gd name="T23" fmla="*/ -7935 h 8040"/>
                                <a:gd name="T24" fmla="+- 0 6089 2754"/>
                                <a:gd name="T25" fmla="*/ T24 w 4226"/>
                                <a:gd name="T26" fmla="+- 0 -7935 -11935"/>
                                <a:gd name="T27" fmla="*/ -7935 h 8040"/>
                                <a:gd name="T28" fmla="+- 0 6089 2754"/>
                                <a:gd name="T29" fmla="*/ T28 w 4226"/>
                                <a:gd name="T30" fmla="+- 0 -7955 -11935"/>
                                <a:gd name="T31" fmla="*/ -79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335" y="3980"/>
                                  </a:moveTo>
                                  <a:lnTo>
                                    <a:pt x="3328" y="3980"/>
                                  </a:lnTo>
                                  <a:lnTo>
                                    <a:pt x="3328" y="4000"/>
                                  </a:lnTo>
                                  <a:lnTo>
                                    <a:pt x="3335" y="4020"/>
                                  </a:lnTo>
                                  <a:lnTo>
                                    <a:pt x="3354" y="4020"/>
                                  </a:lnTo>
                                  <a:lnTo>
                                    <a:pt x="3362" y="4000"/>
                                  </a:lnTo>
                                  <a:lnTo>
                                    <a:pt x="3335" y="4000"/>
                                  </a:lnTo>
                                  <a:lnTo>
                                    <a:pt x="3335" y="3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442"/>
                          <wps:cNvSpPr>
                            <a:spLocks/>
                          </wps:cNvSpPr>
                          <wps:spPr bwMode="auto">
                            <a:xfrm>
                              <a:off x="2754" y="-11935"/>
                              <a:ext cx="4226" cy="8040"/>
                            </a:xfrm>
                            <a:custGeom>
                              <a:avLst/>
                              <a:gdLst>
                                <a:gd name="T0" fmla="+- 0 2975 2754"/>
                                <a:gd name="T1" fmla="*/ T0 w 4226"/>
                                <a:gd name="T2" fmla="+- 0 -7955 -11935"/>
                                <a:gd name="T3" fmla="*/ -7955 h 8040"/>
                                <a:gd name="T4" fmla="+- 0 2946 2754"/>
                                <a:gd name="T5" fmla="*/ T4 w 4226"/>
                                <a:gd name="T6" fmla="+- 0 -7955 -11935"/>
                                <a:gd name="T7" fmla="*/ -7955 h 8040"/>
                                <a:gd name="T8" fmla="+- 0 2934 2754"/>
                                <a:gd name="T9" fmla="*/ T8 w 4226"/>
                                <a:gd name="T10" fmla="+- 0 -7935 -11935"/>
                                <a:gd name="T11" fmla="*/ -7935 h 8040"/>
                                <a:gd name="T12" fmla="+- 0 2986 2754"/>
                                <a:gd name="T13" fmla="*/ T12 w 4226"/>
                                <a:gd name="T14" fmla="+- 0 -7935 -11935"/>
                                <a:gd name="T15" fmla="*/ -7935 h 8040"/>
                                <a:gd name="T16" fmla="+- 0 2975 2754"/>
                                <a:gd name="T17" fmla="*/ T16 w 4226"/>
                                <a:gd name="T18" fmla="+- 0 -7955 -11935"/>
                                <a:gd name="T19" fmla="*/ -7955 h 8040"/>
                              </a:gdLst>
                              <a:ahLst/>
                              <a:cxnLst>
                                <a:cxn ang="0">
                                  <a:pos x="T1" y="T3"/>
                                </a:cxn>
                                <a:cxn ang="0">
                                  <a:pos x="T5" y="T7"/>
                                </a:cxn>
                                <a:cxn ang="0">
                                  <a:pos x="T9" y="T11"/>
                                </a:cxn>
                                <a:cxn ang="0">
                                  <a:pos x="T13" y="T15"/>
                                </a:cxn>
                                <a:cxn ang="0">
                                  <a:pos x="T17" y="T19"/>
                                </a:cxn>
                              </a:cxnLst>
                              <a:rect l="0" t="0" r="r" b="b"/>
                              <a:pathLst>
                                <a:path w="4226" h="8040">
                                  <a:moveTo>
                                    <a:pt x="221" y="3980"/>
                                  </a:moveTo>
                                  <a:lnTo>
                                    <a:pt x="192" y="3980"/>
                                  </a:lnTo>
                                  <a:lnTo>
                                    <a:pt x="180" y="4000"/>
                                  </a:lnTo>
                                  <a:lnTo>
                                    <a:pt x="232" y="4000"/>
                                  </a:lnTo>
                                  <a:lnTo>
                                    <a:pt x="221" y="3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Freeform 443"/>
                          <wps:cNvSpPr>
                            <a:spLocks/>
                          </wps:cNvSpPr>
                          <wps:spPr bwMode="auto">
                            <a:xfrm>
                              <a:off x="2754" y="-11935"/>
                              <a:ext cx="4226" cy="8040"/>
                            </a:xfrm>
                            <a:custGeom>
                              <a:avLst/>
                              <a:gdLst>
                                <a:gd name="T0" fmla="+- 0 5975 2754"/>
                                <a:gd name="T1" fmla="*/ T0 w 4226"/>
                                <a:gd name="T2" fmla="+- 0 -7955 -11935"/>
                                <a:gd name="T3" fmla="*/ -7955 h 8040"/>
                                <a:gd name="T4" fmla="+- 0 5968 2754"/>
                                <a:gd name="T5" fmla="*/ T4 w 4226"/>
                                <a:gd name="T6" fmla="+- 0 -7955 -11935"/>
                                <a:gd name="T7" fmla="*/ -7955 h 8040"/>
                                <a:gd name="T8" fmla="+- 0 5968 2754"/>
                                <a:gd name="T9" fmla="*/ T8 w 4226"/>
                                <a:gd name="T10" fmla="+- 0 -7935 -11935"/>
                                <a:gd name="T11" fmla="*/ -7935 h 8040"/>
                                <a:gd name="T12" fmla="+- 0 5975 2754"/>
                                <a:gd name="T13" fmla="*/ T12 w 4226"/>
                                <a:gd name="T14" fmla="+- 0 -7935 -11935"/>
                                <a:gd name="T15" fmla="*/ -7935 h 8040"/>
                                <a:gd name="T16" fmla="+- 0 5975 2754"/>
                                <a:gd name="T17" fmla="*/ T16 w 4226"/>
                                <a:gd name="T18" fmla="+- 0 -7955 -11935"/>
                                <a:gd name="T19" fmla="*/ -7955 h 8040"/>
                              </a:gdLst>
                              <a:ahLst/>
                              <a:cxnLst>
                                <a:cxn ang="0">
                                  <a:pos x="T1" y="T3"/>
                                </a:cxn>
                                <a:cxn ang="0">
                                  <a:pos x="T5" y="T7"/>
                                </a:cxn>
                                <a:cxn ang="0">
                                  <a:pos x="T9" y="T11"/>
                                </a:cxn>
                                <a:cxn ang="0">
                                  <a:pos x="T13" y="T15"/>
                                </a:cxn>
                                <a:cxn ang="0">
                                  <a:pos x="T17" y="T19"/>
                                </a:cxn>
                              </a:cxnLst>
                              <a:rect l="0" t="0" r="r" b="b"/>
                              <a:pathLst>
                                <a:path w="4226" h="8040">
                                  <a:moveTo>
                                    <a:pt x="3221" y="3980"/>
                                  </a:moveTo>
                                  <a:lnTo>
                                    <a:pt x="3214" y="3980"/>
                                  </a:lnTo>
                                  <a:lnTo>
                                    <a:pt x="3214" y="4000"/>
                                  </a:lnTo>
                                  <a:lnTo>
                                    <a:pt x="3221" y="4000"/>
                                  </a:lnTo>
                                  <a:lnTo>
                                    <a:pt x="3221" y="3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444"/>
                          <wps:cNvSpPr>
                            <a:spLocks/>
                          </wps:cNvSpPr>
                          <wps:spPr bwMode="auto">
                            <a:xfrm>
                              <a:off x="2754" y="-11935"/>
                              <a:ext cx="4226" cy="8040"/>
                            </a:xfrm>
                            <a:custGeom>
                              <a:avLst/>
                              <a:gdLst>
                                <a:gd name="T0" fmla="+- 0 6116 2754"/>
                                <a:gd name="T1" fmla="*/ T0 w 4226"/>
                                <a:gd name="T2" fmla="+- 0 -7955 -11935"/>
                                <a:gd name="T3" fmla="*/ -7955 h 8040"/>
                                <a:gd name="T4" fmla="+- 0 6109 2754"/>
                                <a:gd name="T5" fmla="*/ T4 w 4226"/>
                                <a:gd name="T6" fmla="+- 0 -7955 -11935"/>
                                <a:gd name="T7" fmla="*/ -7955 h 8040"/>
                                <a:gd name="T8" fmla="+- 0 6109 2754"/>
                                <a:gd name="T9" fmla="*/ T8 w 4226"/>
                                <a:gd name="T10" fmla="+- 0 -7935 -11935"/>
                                <a:gd name="T11" fmla="*/ -7935 h 8040"/>
                                <a:gd name="T12" fmla="+- 0 6116 2754"/>
                                <a:gd name="T13" fmla="*/ T12 w 4226"/>
                                <a:gd name="T14" fmla="+- 0 -7935 -11935"/>
                                <a:gd name="T15" fmla="*/ -7935 h 8040"/>
                                <a:gd name="T16" fmla="+- 0 6116 2754"/>
                                <a:gd name="T17" fmla="*/ T16 w 4226"/>
                                <a:gd name="T18" fmla="+- 0 -7955 -11935"/>
                                <a:gd name="T19" fmla="*/ -7955 h 8040"/>
                              </a:gdLst>
                              <a:ahLst/>
                              <a:cxnLst>
                                <a:cxn ang="0">
                                  <a:pos x="T1" y="T3"/>
                                </a:cxn>
                                <a:cxn ang="0">
                                  <a:pos x="T5" y="T7"/>
                                </a:cxn>
                                <a:cxn ang="0">
                                  <a:pos x="T9" y="T11"/>
                                </a:cxn>
                                <a:cxn ang="0">
                                  <a:pos x="T13" y="T15"/>
                                </a:cxn>
                                <a:cxn ang="0">
                                  <a:pos x="T17" y="T19"/>
                                </a:cxn>
                              </a:cxnLst>
                              <a:rect l="0" t="0" r="r" b="b"/>
                              <a:pathLst>
                                <a:path w="4226" h="8040">
                                  <a:moveTo>
                                    <a:pt x="3362" y="3980"/>
                                  </a:moveTo>
                                  <a:lnTo>
                                    <a:pt x="3355" y="3980"/>
                                  </a:lnTo>
                                  <a:lnTo>
                                    <a:pt x="3355" y="4000"/>
                                  </a:lnTo>
                                  <a:lnTo>
                                    <a:pt x="3362" y="4000"/>
                                  </a:lnTo>
                                  <a:lnTo>
                                    <a:pt x="3362" y="3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445"/>
                          <wps:cNvSpPr>
                            <a:spLocks/>
                          </wps:cNvSpPr>
                          <wps:spPr bwMode="auto">
                            <a:xfrm>
                              <a:off x="2754" y="-11935"/>
                              <a:ext cx="4226" cy="8040"/>
                            </a:xfrm>
                            <a:custGeom>
                              <a:avLst/>
                              <a:gdLst>
                                <a:gd name="T0" fmla="+- 0 6790 2754"/>
                                <a:gd name="T1" fmla="*/ T0 w 4226"/>
                                <a:gd name="T2" fmla="+- 0 -7955 -11935"/>
                                <a:gd name="T3" fmla="*/ -7955 h 8040"/>
                                <a:gd name="T4" fmla="+- 0 6762 2754"/>
                                <a:gd name="T5" fmla="*/ T4 w 4226"/>
                                <a:gd name="T6" fmla="+- 0 -7955 -11935"/>
                                <a:gd name="T7" fmla="*/ -7955 h 8040"/>
                                <a:gd name="T8" fmla="+- 0 6750 2754"/>
                                <a:gd name="T9" fmla="*/ T8 w 4226"/>
                                <a:gd name="T10" fmla="+- 0 -7935 -11935"/>
                                <a:gd name="T11" fmla="*/ -7935 h 8040"/>
                                <a:gd name="T12" fmla="+- 0 6802 2754"/>
                                <a:gd name="T13" fmla="*/ T12 w 4226"/>
                                <a:gd name="T14" fmla="+- 0 -7935 -11935"/>
                                <a:gd name="T15" fmla="*/ -7935 h 8040"/>
                                <a:gd name="T16" fmla="+- 0 6790 2754"/>
                                <a:gd name="T17" fmla="*/ T16 w 4226"/>
                                <a:gd name="T18" fmla="+- 0 -7955 -11935"/>
                                <a:gd name="T19" fmla="*/ -7955 h 8040"/>
                              </a:gdLst>
                              <a:ahLst/>
                              <a:cxnLst>
                                <a:cxn ang="0">
                                  <a:pos x="T1" y="T3"/>
                                </a:cxn>
                                <a:cxn ang="0">
                                  <a:pos x="T5" y="T7"/>
                                </a:cxn>
                                <a:cxn ang="0">
                                  <a:pos x="T9" y="T11"/>
                                </a:cxn>
                                <a:cxn ang="0">
                                  <a:pos x="T13" y="T15"/>
                                </a:cxn>
                                <a:cxn ang="0">
                                  <a:pos x="T17" y="T19"/>
                                </a:cxn>
                              </a:cxnLst>
                              <a:rect l="0" t="0" r="r" b="b"/>
                              <a:pathLst>
                                <a:path w="4226" h="8040">
                                  <a:moveTo>
                                    <a:pt x="4036" y="3980"/>
                                  </a:moveTo>
                                  <a:lnTo>
                                    <a:pt x="4008" y="3980"/>
                                  </a:lnTo>
                                  <a:lnTo>
                                    <a:pt x="3996" y="4000"/>
                                  </a:lnTo>
                                  <a:lnTo>
                                    <a:pt x="4048" y="4000"/>
                                  </a:lnTo>
                                  <a:lnTo>
                                    <a:pt x="4036" y="3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446"/>
                          <wps:cNvSpPr>
                            <a:spLocks/>
                          </wps:cNvSpPr>
                          <wps:spPr bwMode="auto">
                            <a:xfrm>
                              <a:off x="2754" y="-11935"/>
                              <a:ext cx="4226" cy="8040"/>
                            </a:xfrm>
                            <a:custGeom>
                              <a:avLst/>
                              <a:gdLst>
                                <a:gd name="T0" fmla="+- 0 6189 2754"/>
                                <a:gd name="T1" fmla="*/ T0 w 4226"/>
                                <a:gd name="T2" fmla="+- 0 -8015 -11935"/>
                                <a:gd name="T3" fmla="*/ -8015 h 8040"/>
                                <a:gd name="T4" fmla="+- 0 6182 2754"/>
                                <a:gd name="T5" fmla="*/ T4 w 4226"/>
                                <a:gd name="T6" fmla="+- 0 -8015 -11935"/>
                                <a:gd name="T7" fmla="*/ -8015 h 8040"/>
                                <a:gd name="T8" fmla="+- 0 6182 2754"/>
                                <a:gd name="T9" fmla="*/ T8 w 4226"/>
                                <a:gd name="T10" fmla="+- 0 -7995 -11935"/>
                                <a:gd name="T11" fmla="*/ -7995 h 8040"/>
                                <a:gd name="T12" fmla="+- 0 6190 2754"/>
                                <a:gd name="T13" fmla="*/ T12 w 4226"/>
                                <a:gd name="T14" fmla="+- 0 -7975 -11935"/>
                                <a:gd name="T15" fmla="*/ -7975 h 8040"/>
                                <a:gd name="T16" fmla="+- 0 6209 2754"/>
                                <a:gd name="T17" fmla="*/ T16 w 4226"/>
                                <a:gd name="T18" fmla="+- 0 -7975 -11935"/>
                                <a:gd name="T19" fmla="*/ -7975 h 8040"/>
                                <a:gd name="T20" fmla="+- 0 6216 2754"/>
                                <a:gd name="T21" fmla="*/ T20 w 4226"/>
                                <a:gd name="T22" fmla="+- 0 -7995 -11935"/>
                                <a:gd name="T23" fmla="*/ -7995 h 8040"/>
                                <a:gd name="T24" fmla="+- 0 6189 2754"/>
                                <a:gd name="T25" fmla="*/ T24 w 4226"/>
                                <a:gd name="T26" fmla="+- 0 -7995 -11935"/>
                                <a:gd name="T27" fmla="*/ -7995 h 8040"/>
                                <a:gd name="T28" fmla="+- 0 6189 2754"/>
                                <a:gd name="T29" fmla="*/ T28 w 4226"/>
                                <a:gd name="T30" fmla="+- 0 -8015 -11935"/>
                                <a:gd name="T31" fmla="*/ -80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435" y="3920"/>
                                  </a:moveTo>
                                  <a:lnTo>
                                    <a:pt x="3428" y="3920"/>
                                  </a:lnTo>
                                  <a:lnTo>
                                    <a:pt x="3428" y="3940"/>
                                  </a:lnTo>
                                  <a:lnTo>
                                    <a:pt x="3436" y="3960"/>
                                  </a:lnTo>
                                  <a:lnTo>
                                    <a:pt x="3455" y="3960"/>
                                  </a:lnTo>
                                  <a:lnTo>
                                    <a:pt x="3462" y="3940"/>
                                  </a:lnTo>
                                  <a:lnTo>
                                    <a:pt x="3435" y="3940"/>
                                  </a:lnTo>
                                  <a:lnTo>
                                    <a:pt x="3435" y="39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Freeform 447"/>
                          <wps:cNvSpPr>
                            <a:spLocks/>
                          </wps:cNvSpPr>
                          <wps:spPr bwMode="auto">
                            <a:xfrm>
                              <a:off x="2754" y="-11935"/>
                              <a:ext cx="4226" cy="8040"/>
                            </a:xfrm>
                            <a:custGeom>
                              <a:avLst/>
                              <a:gdLst>
                                <a:gd name="T0" fmla="+- 0 6531 2754"/>
                                <a:gd name="T1" fmla="*/ T0 w 4226"/>
                                <a:gd name="T2" fmla="+- 0 -8015 -11935"/>
                                <a:gd name="T3" fmla="*/ -8015 h 8040"/>
                                <a:gd name="T4" fmla="+- 0 6524 2754"/>
                                <a:gd name="T5" fmla="*/ T4 w 4226"/>
                                <a:gd name="T6" fmla="+- 0 -8015 -11935"/>
                                <a:gd name="T7" fmla="*/ -8015 h 8040"/>
                                <a:gd name="T8" fmla="+- 0 6524 2754"/>
                                <a:gd name="T9" fmla="*/ T8 w 4226"/>
                                <a:gd name="T10" fmla="+- 0 -7995 -11935"/>
                                <a:gd name="T11" fmla="*/ -7995 h 8040"/>
                                <a:gd name="T12" fmla="+- 0 6532 2754"/>
                                <a:gd name="T13" fmla="*/ T12 w 4226"/>
                                <a:gd name="T14" fmla="+- 0 -7975 -11935"/>
                                <a:gd name="T15" fmla="*/ -7975 h 8040"/>
                                <a:gd name="T16" fmla="+- 0 6551 2754"/>
                                <a:gd name="T17" fmla="*/ T16 w 4226"/>
                                <a:gd name="T18" fmla="+- 0 -7975 -11935"/>
                                <a:gd name="T19" fmla="*/ -7975 h 8040"/>
                                <a:gd name="T20" fmla="+- 0 6558 2754"/>
                                <a:gd name="T21" fmla="*/ T20 w 4226"/>
                                <a:gd name="T22" fmla="+- 0 -7995 -11935"/>
                                <a:gd name="T23" fmla="*/ -7995 h 8040"/>
                                <a:gd name="T24" fmla="+- 0 6531 2754"/>
                                <a:gd name="T25" fmla="*/ T24 w 4226"/>
                                <a:gd name="T26" fmla="+- 0 -7995 -11935"/>
                                <a:gd name="T27" fmla="*/ -7995 h 8040"/>
                                <a:gd name="T28" fmla="+- 0 6531 2754"/>
                                <a:gd name="T29" fmla="*/ T28 w 4226"/>
                                <a:gd name="T30" fmla="+- 0 -8015 -11935"/>
                                <a:gd name="T31" fmla="*/ -80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777" y="3920"/>
                                  </a:moveTo>
                                  <a:lnTo>
                                    <a:pt x="3770" y="3920"/>
                                  </a:lnTo>
                                  <a:lnTo>
                                    <a:pt x="3770" y="3940"/>
                                  </a:lnTo>
                                  <a:lnTo>
                                    <a:pt x="3778" y="3960"/>
                                  </a:lnTo>
                                  <a:lnTo>
                                    <a:pt x="3797" y="3960"/>
                                  </a:lnTo>
                                  <a:lnTo>
                                    <a:pt x="3804" y="3940"/>
                                  </a:lnTo>
                                  <a:lnTo>
                                    <a:pt x="3777" y="3940"/>
                                  </a:lnTo>
                                  <a:lnTo>
                                    <a:pt x="3777" y="39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448"/>
                          <wps:cNvSpPr>
                            <a:spLocks/>
                          </wps:cNvSpPr>
                          <wps:spPr bwMode="auto">
                            <a:xfrm>
                              <a:off x="2754" y="-11935"/>
                              <a:ext cx="4226" cy="8040"/>
                            </a:xfrm>
                            <a:custGeom>
                              <a:avLst/>
                              <a:gdLst>
                                <a:gd name="T0" fmla="+- 0 3661 2754"/>
                                <a:gd name="T1" fmla="*/ T0 w 4226"/>
                                <a:gd name="T2" fmla="+- 0 -8035 -11935"/>
                                <a:gd name="T3" fmla="*/ -8035 h 8040"/>
                                <a:gd name="T4" fmla="+- 0 3654 2754"/>
                                <a:gd name="T5" fmla="*/ T4 w 4226"/>
                                <a:gd name="T6" fmla="+- 0 -8035 -11935"/>
                                <a:gd name="T7" fmla="*/ -8035 h 8040"/>
                                <a:gd name="T8" fmla="+- 0 3654 2754"/>
                                <a:gd name="T9" fmla="*/ T8 w 4226"/>
                                <a:gd name="T10" fmla="+- 0 -8015 -11935"/>
                                <a:gd name="T11" fmla="*/ -8015 h 8040"/>
                                <a:gd name="T12" fmla="+- 0 3662 2754"/>
                                <a:gd name="T13" fmla="*/ T12 w 4226"/>
                                <a:gd name="T14" fmla="+- 0 -7995 -11935"/>
                                <a:gd name="T15" fmla="*/ -7995 h 8040"/>
                                <a:gd name="T16" fmla="+- 0 3680 2754"/>
                                <a:gd name="T17" fmla="*/ T16 w 4226"/>
                                <a:gd name="T18" fmla="+- 0 -7995 -11935"/>
                                <a:gd name="T19" fmla="*/ -7995 h 8040"/>
                                <a:gd name="T20" fmla="+- 0 3688 2754"/>
                                <a:gd name="T21" fmla="*/ T20 w 4226"/>
                                <a:gd name="T22" fmla="+- 0 -8015 -11935"/>
                                <a:gd name="T23" fmla="*/ -8015 h 8040"/>
                                <a:gd name="T24" fmla="+- 0 3661 2754"/>
                                <a:gd name="T25" fmla="*/ T24 w 4226"/>
                                <a:gd name="T26" fmla="+- 0 -8015 -11935"/>
                                <a:gd name="T27" fmla="*/ -8015 h 8040"/>
                                <a:gd name="T28" fmla="+- 0 3661 2754"/>
                                <a:gd name="T29" fmla="*/ T28 w 4226"/>
                                <a:gd name="T30" fmla="+- 0 -8035 -11935"/>
                                <a:gd name="T31" fmla="*/ -80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907" y="3900"/>
                                  </a:moveTo>
                                  <a:lnTo>
                                    <a:pt x="900" y="3900"/>
                                  </a:lnTo>
                                  <a:lnTo>
                                    <a:pt x="900" y="3920"/>
                                  </a:lnTo>
                                  <a:lnTo>
                                    <a:pt x="908" y="3940"/>
                                  </a:lnTo>
                                  <a:lnTo>
                                    <a:pt x="926" y="3940"/>
                                  </a:lnTo>
                                  <a:lnTo>
                                    <a:pt x="934" y="3920"/>
                                  </a:lnTo>
                                  <a:lnTo>
                                    <a:pt x="907" y="3920"/>
                                  </a:lnTo>
                                  <a:lnTo>
                                    <a:pt x="907" y="39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449"/>
                          <wps:cNvSpPr>
                            <a:spLocks/>
                          </wps:cNvSpPr>
                          <wps:spPr bwMode="auto">
                            <a:xfrm>
                              <a:off x="2754" y="-11935"/>
                              <a:ext cx="4226" cy="8040"/>
                            </a:xfrm>
                            <a:custGeom>
                              <a:avLst/>
                              <a:gdLst>
                                <a:gd name="T0" fmla="+- 0 6216 2754"/>
                                <a:gd name="T1" fmla="*/ T0 w 4226"/>
                                <a:gd name="T2" fmla="+- 0 -8015 -11935"/>
                                <a:gd name="T3" fmla="*/ -8015 h 8040"/>
                                <a:gd name="T4" fmla="+- 0 6209 2754"/>
                                <a:gd name="T5" fmla="*/ T4 w 4226"/>
                                <a:gd name="T6" fmla="+- 0 -8015 -11935"/>
                                <a:gd name="T7" fmla="*/ -8015 h 8040"/>
                                <a:gd name="T8" fmla="+- 0 6209 2754"/>
                                <a:gd name="T9" fmla="*/ T8 w 4226"/>
                                <a:gd name="T10" fmla="+- 0 -7995 -11935"/>
                                <a:gd name="T11" fmla="*/ -7995 h 8040"/>
                                <a:gd name="T12" fmla="+- 0 6216 2754"/>
                                <a:gd name="T13" fmla="*/ T12 w 4226"/>
                                <a:gd name="T14" fmla="+- 0 -7995 -11935"/>
                                <a:gd name="T15" fmla="*/ -7995 h 8040"/>
                                <a:gd name="T16" fmla="+- 0 6216 2754"/>
                                <a:gd name="T17" fmla="*/ T16 w 4226"/>
                                <a:gd name="T18" fmla="+- 0 -8015 -11935"/>
                                <a:gd name="T19" fmla="*/ -8015 h 8040"/>
                              </a:gdLst>
                              <a:ahLst/>
                              <a:cxnLst>
                                <a:cxn ang="0">
                                  <a:pos x="T1" y="T3"/>
                                </a:cxn>
                                <a:cxn ang="0">
                                  <a:pos x="T5" y="T7"/>
                                </a:cxn>
                                <a:cxn ang="0">
                                  <a:pos x="T9" y="T11"/>
                                </a:cxn>
                                <a:cxn ang="0">
                                  <a:pos x="T13" y="T15"/>
                                </a:cxn>
                                <a:cxn ang="0">
                                  <a:pos x="T17" y="T19"/>
                                </a:cxn>
                              </a:cxnLst>
                              <a:rect l="0" t="0" r="r" b="b"/>
                              <a:pathLst>
                                <a:path w="4226" h="8040">
                                  <a:moveTo>
                                    <a:pt x="3462" y="3920"/>
                                  </a:moveTo>
                                  <a:lnTo>
                                    <a:pt x="3455" y="3920"/>
                                  </a:lnTo>
                                  <a:lnTo>
                                    <a:pt x="3455" y="3940"/>
                                  </a:lnTo>
                                  <a:lnTo>
                                    <a:pt x="3462" y="3940"/>
                                  </a:lnTo>
                                  <a:lnTo>
                                    <a:pt x="3462" y="39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Freeform 450"/>
                          <wps:cNvSpPr>
                            <a:spLocks/>
                          </wps:cNvSpPr>
                          <wps:spPr bwMode="auto">
                            <a:xfrm>
                              <a:off x="2754" y="-11935"/>
                              <a:ext cx="4226" cy="8040"/>
                            </a:xfrm>
                            <a:custGeom>
                              <a:avLst/>
                              <a:gdLst>
                                <a:gd name="T0" fmla="+- 0 6558 2754"/>
                                <a:gd name="T1" fmla="*/ T0 w 4226"/>
                                <a:gd name="T2" fmla="+- 0 -8015 -11935"/>
                                <a:gd name="T3" fmla="*/ -8015 h 8040"/>
                                <a:gd name="T4" fmla="+- 0 6551 2754"/>
                                <a:gd name="T5" fmla="*/ T4 w 4226"/>
                                <a:gd name="T6" fmla="+- 0 -8015 -11935"/>
                                <a:gd name="T7" fmla="*/ -8015 h 8040"/>
                                <a:gd name="T8" fmla="+- 0 6551 2754"/>
                                <a:gd name="T9" fmla="*/ T8 w 4226"/>
                                <a:gd name="T10" fmla="+- 0 -7995 -11935"/>
                                <a:gd name="T11" fmla="*/ -7995 h 8040"/>
                                <a:gd name="T12" fmla="+- 0 6558 2754"/>
                                <a:gd name="T13" fmla="*/ T12 w 4226"/>
                                <a:gd name="T14" fmla="+- 0 -7995 -11935"/>
                                <a:gd name="T15" fmla="*/ -7995 h 8040"/>
                                <a:gd name="T16" fmla="+- 0 6558 2754"/>
                                <a:gd name="T17" fmla="*/ T16 w 4226"/>
                                <a:gd name="T18" fmla="+- 0 -8015 -11935"/>
                                <a:gd name="T19" fmla="*/ -8015 h 8040"/>
                              </a:gdLst>
                              <a:ahLst/>
                              <a:cxnLst>
                                <a:cxn ang="0">
                                  <a:pos x="T1" y="T3"/>
                                </a:cxn>
                                <a:cxn ang="0">
                                  <a:pos x="T5" y="T7"/>
                                </a:cxn>
                                <a:cxn ang="0">
                                  <a:pos x="T9" y="T11"/>
                                </a:cxn>
                                <a:cxn ang="0">
                                  <a:pos x="T13" y="T15"/>
                                </a:cxn>
                                <a:cxn ang="0">
                                  <a:pos x="T17" y="T19"/>
                                </a:cxn>
                              </a:cxnLst>
                              <a:rect l="0" t="0" r="r" b="b"/>
                              <a:pathLst>
                                <a:path w="4226" h="8040">
                                  <a:moveTo>
                                    <a:pt x="3804" y="3920"/>
                                  </a:moveTo>
                                  <a:lnTo>
                                    <a:pt x="3797" y="3920"/>
                                  </a:lnTo>
                                  <a:lnTo>
                                    <a:pt x="3797" y="3940"/>
                                  </a:lnTo>
                                  <a:lnTo>
                                    <a:pt x="3804" y="3940"/>
                                  </a:lnTo>
                                  <a:lnTo>
                                    <a:pt x="3804" y="39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451"/>
                          <wps:cNvSpPr>
                            <a:spLocks/>
                          </wps:cNvSpPr>
                          <wps:spPr bwMode="auto">
                            <a:xfrm>
                              <a:off x="2754" y="-11935"/>
                              <a:ext cx="4226" cy="8040"/>
                            </a:xfrm>
                            <a:custGeom>
                              <a:avLst/>
                              <a:gdLst>
                                <a:gd name="T0" fmla="+- 0 3580 2754"/>
                                <a:gd name="T1" fmla="*/ T0 w 4226"/>
                                <a:gd name="T2" fmla="+- 0 -8055 -11935"/>
                                <a:gd name="T3" fmla="*/ -8055 h 8040"/>
                                <a:gd name="T4" fmla="+- 0 3561 2754"/>
                                <a:gd name="T5" fmla="*/ T4 w 4226"/>
                                <a:gd name="T6" fmla="+- 0 -8055 -11935"/>
                                <a:gd name="T7" fmla="*/ -8055 h 8040"/>
                                <a:gd name="T8" fmla="+- 0 3554 2754"/>
                                <a:gd name="T9" fmla="*/ T8 w 4226"/>
                                <a:gd name="T10" fmla="+- 0 -8035 -11935"/>
                                <a:gd name="T11" fmla="*/ -8035 h 8040"/>
                                <a:gd name="T12" fmla="+- 0 3561 2754"/>
                                <a:gd name="T13" fmla="*/ T12 w 4226"/>
                                <a:gd name="T14" fmla="+- 0 -8015 -11935"/>
                                <a:gd name="T15" fmla="*/ -8015 h 8040"/>
                                <a:gd name="T16" fmla="+- 0 3565 2754"/>
                                <a:gd name="T17" fmla="*/ T16 w 4226"/>
                                <a:gd name="T18" fmla="+- 0 -8015 -11935"/>
                                <a:gd name="T19" fmla="*/ -8015 h 8040"/>
                                <a:gd name="T20" fmla="+- 0 3561 2754"/>
                                <a:gd name="T21" fmla="*/ T20 w 4226"/>
                                <a:gd name="T22" fmla="+- 0 -8035 -11935"/>
                                <a:gd name="T23" fmla="*/ -8035 h 8040"/>
                                <a:gd name="T24" fmla="+- 0 3587 2754"/>
                                <a:gd name="T25" fmla="*/ T24 w 4226"/>
                                <a:gd name="T26" fmla="+- 0 -8035 -11935"/>
                                <a:gd name="T27" fmla="*/ -8035 h 8040"/>
                                <a:gd name="T28" fmla="+- 0 3580 2754"/>
                                <a:gd name="T29" fmla="*/ T28 w 4226"/>
                                <a:gd name="T30" fmla="+- 0 -8055 -11935"/>
                                <a:gd name="T31" fmla="*/ -80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826" y="3880"/>
                                  </a:moveTo>
                                  <a:lnTo>
                                    <a:pt x="807" y="3880"/>
                                  </a:lnTo>
                                  <a:lnTo>
                                    <a:pt x="800" y="3900"/>
                                  </a:lnTo>
                                  <a:lnTo>
                                    <a:pt x="807" y="3920"/>
                                  </a:lnTo>
                                  <a:lnTo>
                                    <a:pt x="811" y="3920"/>
                                  </a:lnTo>
                                  <a:lnTo>
                                    <a:pt x="807" y="3900"/>
                                  </a:lnTo>
                                  <a:lnTo>
                                    <a:pt x="833" y="3900"/>
                                  </a:lnTo>
                                  <a:lnTo>
                                    <a:pt x="826" y="3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Freeform 452"/>
                          <wps:cNvSpPr>
                            <a:spLocks/>
                          </wps:cNvSpPr>
                          <wps:spPr bwMode="auto">
                            <a:xfrm>
                              <a:off x="2754" y="-11935"/>
                              <a:ext cx="4226" cy="8040"/>
                            </a:xfrm>
                            <a:custGeom>
                              <a:avLst/>
                              <a:gdLst>
                                <a:gd name="T0" fmla="+- 0 3587 2754"/>
                                <a:gd name="T1" fmla="*/ T0 w 4226"/>
                                <a:gd name="T2" fmla="+- 0 -8035 -11935"/>
                                <a:gd name="T3" fmla="*/ -8035 h 8040"/>
                                <a:gd name="T4" fmla="+- 0 3580 2754"/>
                                <a:gd name="T5" fmla="*/ T4 w 4226"/>
                                <a:gd name="T6" fmla="+- 0 -8035 -11935"/>
                                <a:gd name="T7" fmla="*/ -8035 h 8040"/>
                                <a:gd name="T8" fmla="+- 0 3576 2754"/>
                                <a:gd name="T9" fmla="*/ T8 w 4226"/>
                                <a:gd name="T10" fmla="+- 0 -8015 -11935"/>
                                <a:gd name="T11" fmla="*/ -8015 h 8040"/>
                                <a:gd name="T12" fmla="+- 0 3580 2754"/>
                                <a:gd name="T13" fmla="*/ T12 w 4226"/>
                                <a:gd name="T14" fmla="+- 0 -8015 -11935"/>
                                <a:gd name="T15" fmla="*/ -8015 h 8040"/>
                                <a:gd name="T16" fmla="+- 0 3587 2754"/>
                                <a:gd name="T17" fmla="*/ T16 w 4226"/>
                                <a:gd name="T18" fmla="+- 0 -8035 -11935"/>
                                <a:gd name="T19" fmla="*/ -8035 h 8040"/>
                              </a:gdLst>
                              <a:ahLst/>
                              <a:cxnLst>
                                <a:cxn ang="0">
                                  <a:pos x="T1" y="T3"/>
                                </a:cxn>
                                <a:cxn ang="0">
                                  <a:pos x="T5" y="T7"/>
                                </a:cxn>
                                <a:cxn ang="0">
                                  <a:pos x="T9" y="T11"/>
                                </a:cxn>
                                <a:cxn ang="0">
                                  <a:pos x="T13" y="T15"/>
                                </a:cxn>
                                <a:cxn ang="0">
                                  <a:pos x="T17" y="T19"/>
                                </a:cxn>
                              </a:cxnLst>
                              <a:rect l="0" t="0" r="r" b="b"/>
                              <a:pathLst>
                                <a:path w="4226" h="8040">
                                  <a:moveTo>
                                    <a:pt x="833" y="3900"/>
                                  </a:moveTo>
                                  <a:lnTo>
                                    <a:pt x="826" y="3900"/>
                                  </a:lnTo>
                                  <a:lnTo>
                                    <a:pt x="822" y="3920"/>
                                  </a:lnTo>
                                  <a:lnTo>
                                    <a:pt x="826" y="3920"/>
                                  </a:lnTo>
                                  <a:lnTo>
                                    <a:pt x="833" y="39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453"/>
                          <wps:cNvSpPr>
                            <a:spLocks/>
                          </wps:cNvSpPr>
                          <wps:spPr bwMode="auto">
                            <a:xfrm>
                              <a:off x="2754" y="-11935"/>
                              <a:ext cx="4226" cy="8040"/>
                            </a:xfrm>
                            <a:custGeom>
                              <a:avLst/>
                              <a:gdLst>
                                <a:gd name="T0" fmla="+- 0 3688 2754"/>
                                <a:gd name="T1" fmla="*/ T0 w 4226"/>
                                <a:gd name="T2" fmla="+- 0 -8035 -11935"/>
                                <a:gd name="T3" fmla="*/ -8035 h 8040"/>
                                <a:gd name="T4" fmla="+- 0 3681 2754"/>
                                <a:gd name="T5" fmla="*/ T4 w 4226"/>
                                <a:gd name="T6" fmla="+- 0 -8035 -11935"/>
                                <a:gd name="T7" fmla="*/ -8035 h 8040"/>
                                <a:gd name="T8" fmla="+- 0 3681 2754"/>
                                <a:gd name="T9" fmla="*/ T8 w 4226"/>
                                <a:gd name="T10" fmla="+- 0 -8015 -11935"/>
                                <a:gd name="T11" fmla="*/ -8015 h 8040"/>
                                <a:gd name="T12" fmla="+- 0 3688 2754"/>
                                <a:gd name="T13" fmla="*/ T12 w 4226"/>
                                <a:gd name="T14" fmla="+- 0 -8015 -11935"/>
                                <a:gd name="T15" fmla="*/ -8015 h 8040"/>
                                <a:gd name="T16" fmla="+- 0 3688 2754"/>
                                <a:gd name="T17" fmla="*/ T16 w 4226"/>
                                <a:gd name="T18" fmla="+- 0 -8035 -11935"/>
                                <a:gd name="T19" fmla="*/ -8035 h 8040"/>
                              </a:gdLst>
                              <a:ahLst/>
                              <a:cxnLst>
                                <a:cxn ang="0">
                                  <a:pos x="T1" y="T3"/>
                                </a:cxn>
                                <a:cxn ang="0">
                                  <a:pos x="T5" y="T7"/>
                                </a:cxn>
                                <a:cxn ang="0">
                                  <a:pos x="T9" y="T11"/>
                                </a:cxn>
                                <a:cxn ang="0">
                                  <a:pos x="T13" y="T15"/>
                                </a:cxn>
                                <a:cxn ang="0">
                                  <a:pos x="T17" y="T19"/>
                                </a:cxn>
                              </a:cxnLst>
                              <a:rect l="0" t="0" r="r" b="b"/>
                              <a:pathLst>
                                <a:path w="4226" h="8040">
                                  <a:moveTo>
                                    <a:pt x="934" y="3900"/>
                                  </a:moveTo>
                                  <a:lnTo>
                                    <a:pt x="927" y="3900"/>
                                  </a:lnTo>
                                  <a:lnTo>
                                    <a:pt x="927" y="3920"/>
                                  </a:lnTo>
                                  <a:lnTo>
                                    <a:pt x="934" y="3920"/>
                                  </a:lnTo>
                                  <a:lnTo>
                                    <a:pt x="934" y="39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454"/>
                          <wps:cNvSpPr>
                            <a:spLocks/>
                          </wps:cNvSpPr>
                          <wps:spPr bwMode="auto">
                            <a:xfrm>
                              <a:off x="2754" y="-11935"/>
                              <a:ext cx="4226" cy="8040"/>
                            </a:xfrm>
                            <a:custGeom>
                              <a:avLst/>
                              <a:gdLst>
                                <a:gd name="T0" fmla="+- 0 5880 2754"/>
                                <a:gd name="T1" fmla="*/ T0 w 4226"/>
                                <a:gd name="T2" fmla="+- 0 -8055 -11935"/>
                                <a:gd name="T3" fmla="*/ -8055 h 8040"/>
                                <a:gd name="T4" fmla="+- 0 5861 2754"/>
                                <a:gd name="T5" fmla="*/ T4 w 4226"/>
                                <a:gd name="T6" fmla="+- 0 -8055 -11935"/>
                                <a:gd name="T7" fmla="*/ -8055 h 8040"/>
                                <a:gd name="T8" fmla="+- 0 5854 2754"/>
                                <a:gd name="T9" fmla="*/ T8 w 4226"/>
                                <a:gd name="T10" fmla="+- 0 -8035 -11935"/>
                                <a:gd name="T11" fmla="*/ -8035 h 8040"/>
                                <a:gd name="T12" fmla="+- 0 5861 2754"/>
                                <a:gd name="T13" fmla="*/ T12 w 4226"/>
                                <a:gd name="T14" fmla="+- 0 -8015 -11935"/>
                                <a:gd name="T15" fmla="*/ -8015 h 8040"/>
                                <a:gd name="T16" fmla="+- 0 5865 2754"/>
                                <a:gd name="T17" fmla="*/ T16 w 4226"/>
                                <a:gd name="T18" fmla="+- 0 -8015 -11935"/>
                                <a:gd name="T19" fmla="*/ -8015 h 8040"/>
                                <a:gd name="T20" fmla="+- 0 5861 2754"/>
                                <a:gd name="T21" fmla="*/ T20 w 4226"/>
                                <a:gd name="T22" fmla="+- 0 -8035 -11935"/>
                                <a:gd name="T23" fmla="*/ -8035 h 8040"/>
                                <a:gd name="T24" fmla="+- 0 5888 2754"/>
                                <a:gd name="T25" fmla="*/ T24 w 4226"/>
                                <a:gd name="T26" fmla="+- 0 -8035 -11935"/>
                                <a:gd name="T27" fmla="*/ -8035 h 8040"/>
                                <a:gd name="T28" fmla="+- 0 5880 2754"/>
                                <a:gd name="T29" fmla="*/ T28 w 4226"/>
                                <a:gd name="T30" fmla="+- 0 -8055 -11935"/>
                                <a:gd name="T31" fmla="*/ -80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126" y="3880"/>
                                  </a:moveTo>
                                  <a:lnTo>
                                    <a:pt x="3107" y="3880"/>
                                  </a:lnTo>
                                  <a:lnTo>
                                    <a:pt x="3100" y="3900"/>
                                  </a:lnTo>
                                  <a:lnTo>
                                    <a:pt x="3107" y="3920"/>
                                  </a:lnTo>
                                  <a:lnTo>
                                    <a:pt x="3111" y="3920"/>
                                  </a:lnTo>
                                  <a:lnTo>
                                    <a:pt x="3107" y="3900"/>
                                  </a:lnTo>
                                  <a:lnTo>
                                    <a:pt x="3134" y="3900"/>
                                  </a:lnTo>
                                  <a:lnTo>
                                    <a:pt x="3126" y="3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455"/>
                          <wps:cNvSpPr>
                            <a:spLocks/>
                          </wps:cNvSpPr>
                          <wps:spPr bwMode="auto">
                            <a:xfrm>
                              <a:off x="2754" y="-11935"/>
                              <a:ext cx="4226" cy="8040"/>
                            </a:xfrm>
                            <a:custGeom>
                              <a:avLst/>
                              <a:gdLst>
                                <a:gd name="T0" fmla="+- 0 5888 2754"/>
                                <a:gd name="T1" fmla="*/ T0 w 4226"/>
                                <a:gd name="T2" fmla="+- 0 -8035 -11935"/>
                                <a:gd name="T3" fmla="*/ -8035 h 8040"/>
                                <a:gd name="T4" fmla="+- 0 5881 2754"/>
                                <a:gd name="T5" fmla="*/ T4 w 4226"/>
                                <a:gd name="T6" fmla="+- 0 -8035 -11935"/>
                                <a:gd name="T7" fmla="*/ -8035 h 8040"/>
                                <a:gd name="T8" fmla="+- 0 5876 2754"/>
                                <a:gd name="T9" fmla="*/ T8 w 4226"/>
                                <a:gd name="T10" fmla="+- 0 -8015 -11935"/>
                                <a:gd name="T11" fmla="*/ -8015 h 8040"/>
                                <a:gd name="T12" fmla="+- 0 5880 2754"/>
                                <a:gd name="T13" fmla="*/ T12 w 4226"/>
                                <a:gd name="T14" fmla="+- 0 -8015 -11935"/>
                                <a:gd name="T15" fmla="*/ -8015 h 8040"/>
                                <a:gd name="T16" fmla="+- 0 5888 2754"/>
                                <a:gd name="T17" fmla="*/ T16 w 4226"/>
                                <a:gd name="T18" fmla="+- 0 -8035 -11935"/>
                                <a:gd name="T19" fmla="*/ -8035 h 8040"/>
                              </a:gdLst>
                              <a:ahLst/>
                              <a:cxnLst>
                                <a:cxn ang="0">
                                  <a:pos x="T1" y="T3"/>
                                </a:cxn>
                                <a:cxn ang="0">
                                  <a:pos x="T5" y="T7"/>
                                </a:cxn>
                                <a:cxn ang="0">
                                  <a:pos x="T9" y="T11"/>
                                </a:cxn>
                                <a:cxn ang="0">
                                  <a:pos x="T13" y="T15"/>
                                </a:cxn>
                                <a:cxn ang="0">
                                  <a:pos x="T17" y="T19"/>
                                </a:cxn>
                              </a:cxnLst>
                              <a:rect l="0" t="0" r="r" b="b"/>
                              <a:pathLst>
                                <a:path w="4226" h="8040">
                                  <a:moveTo>
                                    <a:pt x="3134" y="3900"/>
                                  </a:moveTo>
                                  <a:lnTo>
                                    <a:pt x="3127" y="3900"/>
                                  </a:lnTo>
                                  <a:lnTo>
                                    <a:pt x="3122" y="3920"/>
                                  </a:lnTo>
                                  <a:lnTo>
                                    <a:pt x="3126" y="3920"/>
                                  </a:lnTo>
                                  <a:lnTo>
                                    <a:pt x="3134" y="39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456"/>
                          <wps:cNvSpPr>
                            <a:spLocks/>
                          </wps:cNvSpPr>
                          <wps:spPr bwMode="auto">
                            <a:xfrm>
                              <a:off x="2754" y="-11935"/>
                              <a:ext cx="4226" cy="8040"/>
                            </a:xfrm>
                            <a:custGeom>
                              <a:avLst/>
                              <a:gdLst>
                                <a:gd name="T0" fmla="+- 0 3452 2754"/>
                                <a:gd name="T1" fmla="*/ T0 w 4226"/>
                                <a:gd name="T2" fmla="+- 0 -8075 -11935"/>
                                <a:gd name="T3" fmla="*/ -8075 h 8040"/>
                                <a:gd name="T4" fmla="+- 0 3434 2754"/>
                                <a:gd name="T5" fmla="*/ T4 w 4226"/>
                                <a:gd name="T6" fmla="+- 0 -8075 -11935"/>
                                <a:gd name="T7" fmla="*/ -8075 h 8040"/>
                                <a:gd name="T8" fmla="+- 0 3426 2754"/>
                                <a:gd name="T9" fmla="*/ T8 w 4226"/>
                                <a:gd name="T10" fmla="+- 0 -8055 -11935"/>
                                <a:gd name="T11" fmla="*/ -8055 h 8040"/>
                                <a:gd name="T12" fmla="+- 0 3434 2754"/>
                                <a:gd name="T13" fmla="*/ T12 w 4226"/>
                                <a:gd name="T14" fmla="+- 0 -8035 -11935"/>
                                <a:gd name="T15" fmla="*/ -8035 h 8040"/>
                                <a:gd name="T16" fmla="+- 0 3438 2754"/>
                                <a:gd name="T17" fmla="*/ T16 w 4226"/>
                                <a:gd name="T18" fmla="+- 0 -8035 -11935"/>
                                <a:gd name="T19" fmla="*/ -8035 h 8040"/>
                                <a:gd name="T20" fmla="+- 0 3433 2754"/>
                                <a:gd name="T21" fmla="*/ T20 w 4226"/>
                                <a:gd name="T22" fmla="+- 0 -8055 -11935"/>
                                <a:gd name="T23" fmla="*/ -8055 h 8040"/>
                                <a:gd name="T24" fmla="+- 0 3460 2754"/>
                                <a:gd name="T25" fmla="*/ T24 w 4226"/>
                                <a:gd name="T26" fmla="+- 0 -8055 -11935"/>
                                <a:gd name="T27" fmla="*/ -8055 h 8040"/>
                                <a:gd name="T28" fmla="+- 0 3452 2754"/>
                                <a:gd name="T29" fmla="*/ T28 w 4226"/>
                                <a:gd name="T30" fmla="+- 0 -8075 -11935"/>
                                <a:gd name="T31" fmla="*/ -80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698" y="3860"/>
                                  </a:moveTo>
                                  <a:lnTo>
                                    <a:pt x="680" y="3860"/>
                                  </a:lnTo>
                                  <a:lnTo>
                                    <a:pt x="672" y="3880"/>
                                  </a:lnTo>
                                  <a:lnTo>
                                    <a:pt x="680" y="3900"/>
                                  </a:lnTo>
                                  <a:lnTo>
                                    <a:pt x="684" y="3900"/>
                                  </a:lnTo>
                                  <a:lnTo>
                                    <a:pt x="679" y="3880"/>
                                  </a:lnTo>
                                  <a:lnTo>
                                    <a:pt x="706" y="3880"/>
                                  </a:lnTo>
                                  <a:lnTo>
                                    <a:pt x="698" y="38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457"/>
                          <wps:cNvSpPr>
                            <a:spLocks/>
                          </wps:cNvSpPr>
                          <wps:spPr bwMode="auto">
                            <a:xfrm>
                              <a:off x="2754" y="-11935"/>
                              <a:ext cx="4226" cy="8040"/>
                            </a:xfrm>
                            <a:custGeom>
                              <a:avLst/>
                              <a:gdLst>
                                <a:gd name="T0" fmla="+- 0 3460 2754"/>
                                <a:gd name="T1" fmla="*/ T0 w 4226"/>
                                <a:gd name="T2" fmla="+- 0 -8055 -11935"/>
                                <a:gd name="T3" fmla="*/ -8055 h 8040"/>
                                <a:gd name="T4" fmla="+- 0 3453 2754"/>
                                <a:gd name="T5" fmla="*/ T4 w 4226"/>
                                <a:gd name="T6" fmla="+- 0 -8055 -11935"/>
                                <a:gd name="T7" fmla="*/ -8055 h 8040"/>
                                <a:gd name="T8" fmla="+- 0 3449 2754"/>
                                <a:gd name="T9" fmla="*/ T8 w 4226"/>
                                <a:gd name="T10" fmla="+- 0 -8035 -11935"/>
                                <a:gd name="T11" fmla="*/ -8035 h 8040"/>
                                <a:gd name="T12" fmla="+- 0 3452 2754"/>
                                <a:gd name="T13" fmla="*/ T12 w 4226"/>
                                <a:gd name="T14" fmla="+- 0 -8035 -11935"/>
                                <a:gd name="T15" fmla="*/ -8035 h 8040"/>
                                <a:gd name="T16" fmla="+- 0 3460 2754"/>
                                <a:gd name="T17" fmla="*/ T16 w 4226"/>
                                <a:gd name="T18" fmla="+- 0 -8055 -11935"/>
                                <a:gd name="T19" fmla="*/ -8055 h 8040"/>
                              </a:gdLst>
                              <a:ahLst/>
                              <a:cxnLst>
                                <a:cxn ang="0">
                                  <a:pos x="T1" y="T3"/>
                                </a:cxn>
                                <a:cxn ang="0">
                                  <a:pos x="T5" y="T7"/>
                                </a:cxn>
                                <a:cxn ang="0">
                                  <a:pos x="T9" y="T11"/>
                                </a:cxn>
                                <a:cxn ang="0">
                                  <a:pos x="T13" y="T15"/>
                                </a:cxn>
                                <a:cxn ang="0">
                                  <a:pos x="T17" y="T19"/>
                                </a:cxn>
                              </a:cxnLst>
                              <a:rect l="0" t="0" r="r" b="b"/>
                              <a:pathLst>
                                <a:path w="4226" h="8040">
                                  <a:moveTo>
                                    <a:pt x="706" y="3880"/>
                                  </a:moveTo>
                                  <a:lnTo>
                                    <a:pt x="699" y="3880"/>
                                  </a:lnTo>
                                  <a:lnTo>
                                    <a:pt x="695" y="3900"/>
                                  </a:lnTo>
                                  <a:lnTo>
                                    <a:pt x="698" y="3900"/>
                                  </a:lnTo>
                                  <a:lnTo>
                                    <a:pt x="706" y="3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458"/>
                          <wps:cNvSpPr>
                            <a:spLocks/>
                          </wps:cNvSpPr>
                          <wps:spPr bwMode="auto">
                            <a:xfrm>
                              <a:off x="2754" y="-11935"/>
                              <a:ext cx="4226" cy="8040"/>
                            </a:xfrm>
                            <a:custGeom>
                              <a:avLst/>
                              <a:gdLst>
                                <a:gd name="T0" fmla="+- 0 6142 2754"/>
                                <a:gd name="T1" fmla="*/ T0 w 4226"/>
                                <a:gd name="T2" fmla="+- 0 -8095 -11935"/>
                                <a:gd name="T3" fmla="*/ -8095 h 8040"/>
                                <a:gd name="T4" fmla="+- 0 6123 2754"/>
                                <a:gd name="T5" fmla="*/ T4 w 4226"/>
                                <a:gd name="T6" fmla="+- 0 -8095 -11935"/>
                                <a:gd name="T7" fmla="*/ -8095 h 8040"/>
                                <a:gd name="T8" fmla="+- 0 6115 2754"/>
                                <a:gd name="T9" fmla="*/ T8 w 4226"/>
                                <a:gd name="T10" fmla="+- 0 -8075 -11935"/>
                                <a:gd name="T11" fmla="*/ -8075 h 8040"/>
                                <a:gd name="T12" fmla="+- 0 6123 2754"/>
                                <a:gd name="T13" fmla="*/ T12 w 4226"/>
                                <a:gd name="T14" fmla="+- 0 -8055 -11935"/>
                                <a:gd name="T15" fmla="*/ -8055 h 8040"/>
                                <a:gd name="T16" fmla="+- 0 6127 2754"/>
                                <a:gd name="T17" fmla="*/ T16 w 4226"/>
                                <a:gd name="T18" fmla="+- 0 -8055 -11935"/>
                                <a:gd name="T19" fmla="*/ -8055 h 8040"/>
                                <a:gd name="T20" fmla="+- 0 6122 2754"/>
                                <a:gd name="T21" fmla="*/ T20 w 4226"/>
                                <a:gd name="T22" fmla="+- 0 -8075 -11935"/>
                                <a:gd name="T23" fmla="*/ -8075 h 8040"/>
                                <a:gd name="T24" fmla="+- 0 6149 2754"/>
                                <a:gd name="T25" fmla="*/ T24 w 4226"/>
                                <a:gd name="T26" fmla="+- 0 -8075 -11935"/>
                                <a:gd name="T27" fmla="*/ -8075 h 8040"/>
                                <a:gd name="T28" fmla="+- 0 6142 2754"/>
                                <a:gd name="T29" fmla="*/ T28 w 4226"/>
                                <a:gd name="T30" fmla="+- 0 -8095 -11935"/>
                                <a:gd name="T31" fmla="*/ -80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388" y="3840"/>
                                  </a:moveTo>
                                  <a:lnTo>
                                    <a:pt x="3369" y="3840"/>
                                  </a:lnTo>
                                  <a:lnTo>
                                    <a:pt x="3361" y="3860"/>
                                  </a:lnTo>
                                  <a:lnTo>
                                    <a:pt x="3369" y="3880"/>
                                  </a:lnTo>
                                  <a:lnTo>
                                    <a:pt x="3373" y="3880"/>
                                  </a:lnTo>
                                  <a:lnTo>
                                    <a:pt x="3368" y="3860"/>
                                  </a:lnTo>
                                  <a:lnTo>
                                    <a:pt x="3395" y="3860"/>
                                  </a:lnTo>
                                  <a:lnTo>
                                    <a:pt x="3388" y="3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459"/>
                          <wps:cNvSpPr>
                            <a:spLocks/>
                          </wps:cNvSpPr>
                          <wps:spPr bwMode="auto">
                            <a:xfrm>
                              <a:off x="2754" y="-11935"/>
                              <a:ext cx="4226" cy="8040"/>
                            </a:xfrm>
                            <a:custGeom>
                              <a:avLst/>
                              <a:gdLst>
                                <a:gd name="T0" fmla="+- 0 6149 2754"/>
                                <a:gd name="T1" fmla="*/ T0 w 4226"/>
                                <a:gd name="T2" fmla="+- 0 -8075 -11935"/>
                                <a:gd name="T3" fmla="*/ -8075 h 8040"/>
                                <a:gd name="T4" fmla="+- 0 6142 2754"/>
                                <a:gd name="T5" fmla="*/ T4 w 4226"/>
                                <a:gd name="T6" fmla="+- 0 -8075 -11935"/>
                                <a:gd name="T7" fmla="*/ -8075 h 8040"/>
                                <a:gd name="T8" fmla="+- 0 6138 2754"/>
                                <a:gd name="T9" fmla="*/ T8 w 4226"/>
                                <a:gd name="T10" fmla="+- 0 -8055 -11935"/>
                                <a:gd name="T11" fmla="*/ -8055 h 8040"/>
                                <a:gd name="T12" fmla="+- 0 6142 2754"/>
                                <a:gd name="T13" fmla="*/ T12 w 4226"/>
                                <a:gd name="T14" fmla="+- 0 -8055 -11935"/>
                                <a:gd name="T15" fmla="*/ -8055 h 8040"/>
                                <a:gd name="T16" fmla="+- 0 6149 2754"/>
                                <a:gd name="T17" fmla="*/ T16 w 4226"/>
                                <a:gd name="T18" fmla="+- 0 -8075 -11935"/>
                                <a:gd name="T19" fmla="*/ -8075 h 8040"/>
                              </a:gdLst>
                              <a:ahLst/>
                              <a:cxnLst>
                                <a:cxn ang="0">
                                  <a:pos x="T1" y="T3"/>
                                </a:cxn>
                                <a:cxn ang="0">
                                  <a:pos x="T5" y="T7"/>
                                </a:cxn>
                                <a:cxn ang="0">
                                  <a:pos x="T9" y="T11"/>
                                </a:cxn>
                                <a:cxn ang="0">
                                  <a:pos x="T13" y="T15"/>
                                </a:cxn>
                                <a:cxn ang="0">
                                  <a:pos x="T17" y="T19"/>
                                </a:cxn>
                              </a:cxnLst>
                              <a:rect l="0" t="0" r="r" b="b"/>
                              <a:pathLst>
                                <a:path w="4226" h="8040">
                                  <a:moveTo>
                                    <a:pt x="3395" y="3860"/>
                                  </a:moveTo>
                                  <a:lnTo>
                                    <a:pt x="3388" y="3860"/>
                                  </a:lnTo>
                                  <a:lnTo>
                                    <a:pt x="3384" y="3880"/>
                                  </a:lnTo>
                                  <a:lnTo>
                                    <a:pt x="3388" y="3880"/>
                                  </a:lnTo>
                                  <a:lnTo>
                                    <a:pt x="3395" y="38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Freeform 460"/>
                          <wps:cNvSpPr>
                            <a:spLocks/>
                          </wps:cNvSpPr>
                          <wps:spPr bwMode="auto">
                            <a:xfrm>
                              <a:off x="2754" y="-11935"/>
                              <a:ext cx="4226" cy="8040"/>
                            </a:xfrm>
                            <a:custGeom>
                              <a:avLst/>
                              <a:gdLst>
                                <a:gd name="T0" fmla="+- 0 3198 2754"/>
                                <a:gd name="T1" fmla="*/ T0 w 4226"/>
                                <a:gd name="T2" fmla="+- 0 -8115 -11935"/>
                                <a:gd name="T3" fmla="*/ -8115 h 8040"/>
                                <a:gd name="T4" fmla="+- 0 3191 2754"/>
                                <a:gd name="T5" fmla="*/ T4 w 4226"/>
                                <a:gd name="T6" fmla="+- 0 -8115 -11935"/>
                                <a:gd name="T7" fmla="*/ -8115 h 8040"/>
                                <a:gd name="T8" fmla="+- 0 3191 2754"/>
                                <a:gd name="T9" fmla="*/ T8 w 4226"/>
                                <a:gd name="T10" fmla="+- 0 -8095 -11935"/>
                                <a:gd name="T11" fmla="*/ -8095 h 8040"/>
                                <a:gd name="T12" fmla="+- 0 3199 2754"/>
                                <a:gd name="T13" fmla="*/ T12 w 4226"/>
                                <a:gd name="T14" fmla="+- 0 -8075 -11935"/>
                                <a:gd name="T15" fmla="*/ -8075 h 8040"/>
                                <a:gd name="T16" fmla="+- 0 3218 2754"/>
                                <a:gd name="T17" fmla="*/ T16 w 4226"/>
                                <a:gd name="T18" fmla="+- 0 -8075 -11935"/>
                                <a:gd name="T19" fmla="*/ -8075 h 8040"/>
                                <a:gd name="T20" fmla="+- 0 3225 2754"/>
                                <a:gd name="T21" fmla="*/ T20 w 4226"/>
                                <a:gd name="T22" fmla="+- 0 -8095 -11935"/>
                                <a:gd name="T23" fmla="*/ -8095 h 8040"/>
                                <a:gd name="T24" fmla="+- 0 3198 2754"/>
                                <a:gd name="T25" fmla="*/ T24 w 4226"/>
                                <a:gd name="T26" fmla="+- 0 -8095 -11935"/>
                                <a:gd name="T27" fmla="*/ -8095 h 8040"/>
                                <a:gd name="T28" fmla="+- 0 3198 2754"/>
                                <a:gd name="T29" fmla="*/ T28 w 4226"/>
                                <a:gd name="T30" fmla="+- 0 -8115 -11935"/>
                                <a:gd name="T31" fmla="*/ -81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44" y="3820"/>
                                  </a:moveTo>
                                  <a:lnTo>
                                    <a:pt x="437" y="3820"/>
                                  </a:lnTo>
                                  <a:lnTo>
                                    <a:pt x="437" y="3840"/>
                                  </a:lnTo>
                                  <a:lnTo>
                                    <a:pt x="445" y="3860"/>
                                  </a:lnTo>
                                  <a:lnTo>
                                    <a:pt x="464" y="3860"/>
                                  </a:lnTo>
                                  <a:lnTo>
                                    <a:pt x="471" y="3840"/>
                                  </a:lnTo>
                                  <a:lnTo>
                                    <a:pt x="444" y="3840"/>
                                  </a:lnTo>
                                  <a:lnTo>
                                    <a:pt x="444" y="38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461"/>
                          <wps:cNvSpPr>
                            <a:spLocks/>
                          </wps:cNvSpPr>
                          <wps:spPr bwMode="auto">
                            <a:xfrm>
                              <a:off x="2754" y="-11935"/>
                              <a:ext cx="4226" cy="8040"/>
                            </a:xfrm>
                            <a:custGeom>
                              <a:avLst/>
                              <a:gdLst>
                                <a:gd name="T0" fmla="+- 0 6764 2754"/>
                                <a:gd name="T1" fmla="*/ T0 w 4226"/>
                                <a:gd name="T2" fmla="+- 0 -8095 -11935"/>
                                <a:gd name="T3" fmla="*/ -8095 h 8040"/>
                                <a:gd name="T4" fmla="+- 0 6750 2754"/>
                                <a:gd name="T5" fmla="*/ T4 w 4226"/>
                                <a:gd name="T6" fmla="+- 0 -8095 -11935"/>
                                <a:gd name="T7" fmla="*/ -8095 h 8040"/>
                                <a:gd name="T8" fmla="+- 0 6762 2754"/>
                                <a:gd name="T9" fmla="*/ T8 w 4226"/>
                                <a:gd name="T10" fmla="+- 0 -8075 -11935"/>
                                <a:gd name="T11" fmla="*/ -8075 h 8040"/>
                                <a:gd name="T12" fmla="+- 0 6776 2754"/>
                                <a:gd name="T13" fmla="*/ T12 w 4226"/>
                                <a:gd name="T14" fmla="+- 0 -8075 -11935"/>
                                <a:gd name="T15" fmla="*/ -8075 h 8040"/>
                                <a:gd name="T16" fmla="+- 0 6764 2754"/>
                                <a:gd name="T17" fmla="*/ T16 w 4226"/>
                                <a:gd name="T18" fmla="+- 0 -8095 -11935"/>
                                <a:gd name="T19" fmla="*/ -8095 h 8040"/>
                              </a:gdLst>
                              <a:ahLst/>
                              <a:cxnLst>
                                <a:cxn ang="0">
                                  <a:pos x="T1" y="T3"/>
                                </a:cxn>
                                <a:cxn ang="0">
                                  <a:pos x="T5" y="T7"/>
                                </a:cxn>
                                <a:cxn ang="0">
                                  <a:pos x="T9" y="T11"/>
                                </a:cxn>
                                <a:cxn ang="0">
                                  <a:pos x="T13" y="T15"/>
                                </a:cxn>
                                <a:cxn ang="0">
                                  <a:pos x="T17" y="T19"/>
                                </a:cxn>
                              </a:cxnLst>
                              <a:rect l="0" t="0" r="r" b="b"/>
                              <a:pathLst>
                                <a:path w="4226" h="8040">
                                  <a:moveTo>
                                    <a:pt x="4010" y="3840"/>
                                  </a:moveTo>
                                  <a:lnTo>
                                    <a:pt x="3996" y="3840"/>
                                  </a:lnTo>
                                  <a:lnTo>
                                    <a:pt x="4008" y="3860"/>
                                  </a:lnTo>
                                  <a:lnTo>
                                    <a:pt x="4022" y="3860"/>
                                  </a:lnTo>
                                  <a:lnTo>
                                    <a:pt x="4010" y="3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Freeform 462"/>
                          <wps:cNvSpPr>
                            <a:spLocks/>
                          </wps:cNvSpPr>
                          <wps:spPr bwMode="auto">
                            <a:xfrm>
                              <a:off x="2754" y="-11935"/>
                              <a:ext cx="4226" cy="8040"/>
                            </a:xfrm>
                            <a:custGeom>
                              <a:avLst/>
                              <a:gdLst>
                                <a:gd name="T0" fmla="+- 0 6802 2754"/>
                                <a:gd name="T1" fmla="*/ T0 w 4226"/>
                                <a:gd name="T2" fmla="+- 0 -8095 -11935"/>
                                <a:gd name="T3" fmla="*/ -8095 h 8040"/>
                                <a:gd name="T4" fmla="+- 0 6788 2754"/>
                                <a:gd name="T5" fmla="*/ T4 w 4226"/>
                                <a:gd name="T6" fmla="+- 0 -8095 -11935"/>
                                <a:gd name="T7" fmla="*/ -8095 h 8040"/>
                                <a:gd name="T8" fmla="+- 0 6776 2754"/>
                                <a:gd name="T9" fmla="*/ T8 w 4226"/>
                                <a:gd name="T10" fmla="+- 0 -8075 -11935"/>
                                <a:gd name="T11" fmla="*/ -8075 h 8040"/>
                                <a:gd name="T12" fmla="+- 0 6790 2754"/>
                                <a:gd name="T13" fmla="*/ T12 w 4226"/>
                                <a:gd name="T14" fmla="+- 0 -8075 -11935"/>
                                <a:gd name="T15" fmla="*/ -8075 h 8040"/>
                                <a:gd name="T16" fmla="+- 0 6802 2754"/>
                                <a:gd name="T17" fmla="*/ T16 w 4226"/>
                                <a:gd name="T18" fmla="+- 0 -8095 -11935"/>
                                <a:gd name="T19" fmla="*/ -8095 h 8040"/>
                              </a:gdLst>
                              <a:ahLst/>
                              <a:cxnLst>
                                <a:cxn ang="0">
                                  <a:pos x="T1" y="T3"/>
                                </a:cxn>
                                <a:cxn ang="0">
                                  <a:pos x="T5" y="T7"/>
                                </a:cxn>
                                <a:cxn ang="0">
                                  <a:pos x="T9" y="T11"/>
                                </a:cxn>
                                <a:cxn ang="0">
                                  <a:pos x="T13" y="T15"/>
                                </a:cxn>
                                <a:cxn ang="0">
                                  <a:pos x="T17" y="T19"/>
                                </a:cxn>
                              </a:cxnLst>
                              <a:rect l="0" t="0" r="r" b="b"/>
                              <a:pathLst>
                                <a:path w="4226" h="8040">
                                  <a:moveTo>
                                    <a:pt x="4048" y="3840"/>
                                  </a:moveTo>
                                  <a:lnTo>
                                    <a:pt x="4034" y="3840"/>
                                  </a:lnTo>
                                  <a:lnTo>
                                    <a:pt x="4022" y="3860"/>
                                  </a:lnTo>
                                  <a:lnTo>
                                    <a:pt x="4036" y="3860"/>
                                  </a:lnTo>
                                  <a:lnTo>
                                    <a:pt x="4048" y="3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463"/>
                          <wps:cNvSpPr>
                            <a:spLocks/>
                          </wps:cNvSpPr>
                          <wps:spPr bwMode="auto">
                            <a:xfrm>
                              <a:off x="2754" y="-11935"/>
                              <a:ext cx="4226" cy="8040"/>
                            </a:xfrm>
                            <a:custGeom>
                              <a:avLst/>
                              <a:gdLst>
                                <a:gd name="T0" fmla="+- 0 3225 2754"/>
                                <a:gd name="T1" fmla="*/ T0 w 4226"/>
                                <a:gd name="T2" fmla="+- 0 -8115 -11935"/>
                                <a:gd name="T3" fmla="*/ -8115 h 8040"/>
                                <a:gd name="T4" fmla="+- 0 3218 2754"/>
                                <a:gd name="T5" fmla="*/ T4 w 4226"/>
                                <a:gd name="T6" fmla="+- 0 -8115 -11935"/>
                                <a:gd name="T7" fmla="*/ -8115 h 8040"/>
                                <a:gd name="T8" fmla="+- 0 3218 2754"/>
                                <a:gd name="T9" fmla="*/ T8 w 4226"/>
                                <a:gd name="T10" fmla="+- 0 -8095 -11935"/>
                                <a:gd name="T11" fmla="*/ -8095 h 8040"/>
                                <a:gd name="T12" fmla="+- 0 3225 2754"/>
                                <a:gd name="T13" fmla="*/ T12 w 4226"/>
                                <a:gd name="T14" fmla="+- 0 -8095 -11935"/>
                                <a:gd name="T15" fmla="*/ -8095 h 8040"/>
                                <a:gd name="T16" fmla="+- 0 3225 2754"/>
                                <a:gd name="T17" fmla="*/ T16 w 4226"/>
                                <a:gd name="T18" fmla="+- 0 -8115 -11935"/>
                                <a:gd name="T19" fmla="*/ -8115 h 8040"/>
                              </a:gdLst>
                              <a:ahLst/>
                              <a:cxnLst>
                                <a:cxn ang="0">
                                  <a:pos x="T1" y="T3"/>
                                </a:cxn>
                                <a:cxn ang="0">
                                  <a:pos x="T5" y="T7"/>
                                </a:cxn>
                                <a:cxn ang="0">
                                  <a:pos x="T9" y="T11"/>
                                </a:cxn>
                                <a:cxn ang="0">
                                  <a:pos x="T13" y="T15"/>
                                </a:cxn>
                                <a:cxn ang="0">
                                  <a:pos x="T17" y="T19"/>
                                </a:cxn>
                              </a:cxnLst>
                              <a:rect l="0" t="0" r="r" b="b"/>
                              <a:pathLst>
                                <a:path w="4226" h="8040">
                                  <a:moveTo>
                                    <a:pt x="471" y="3820"/>
                                  </a:moveTo>
                                  <a:lnTo>
                                    <a:pt x="464" y="3820"/>
                                  </a:lnTo>
                                  <a:lnTo>
                                    <a:pt x="464" y="3840"/>
                                  </a:lnTo>
                                  <a:lnTo>
                                    <a:pt x="471" y="3840"/>
                                  </a:lnTo>
                                  <a:lnTo>
                                    <a:pt x="471" y="38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464"/>
                          <wps:cNvSpPr>
                            <a:spLocks/>
                          </wps:cNvSpPr>
                          <wps:spPr bwMode="auto">
                            <a:xfrm>
                              <a:off x="2754" y="-11935"/>
                              <a:ext cx="4226" cy="8040"/>
                            </a:xfrm>
                            <a:custGeom>
                              <a:avLst/>
                              <a:gdLst>
                                <a:gd name="T0" fmla="+- 0 6748 2754"/>
                                <a:gd name="T1" fmla="*/ T0 w 4226"/>
                                <a:gd name="T2" fmla="+- 0 -8135 -11935"/>
                                <a:gd name="T3" fmla="*/ -8135 h 8040"/>
                                <a:gd name="T4" fmla="+- 0 6742 2754"/>
                                <a:gd name="T5" fmla="*/ T4 w 4226"/>
                                <a:gd name="T6" fmla="+- 0 -8135 -11935"/>
                                <a:gd name="T7" fmla="*/ -8135 h 8040"/>
                                <a:gd name="T8" fmla="+- 0 6739 2754"/>
                                <a:gd name="T9" fmla="*/ T8 w 4226"/>
                                <a:gd name="T10" fmla="+- 0 -8115 -11935"/>
                                <a:gd name="T11" fmla="*/ -8115 h 8040"/>
                                <a:gd name="T12" fmla="+- 0 6742 2754"/>
                                <a:gd name="T13" fmla="*/ T12 w 4226"/>
                                <a:gd name="T14" fmla="+- 0 -8095 -11935"/>
                                <a:gd name="T15" fmla="*/ -8095 h 8040"/>
                                <a:gd name="T16" fmla="+- 0 6748 2754"/>
                                <a:gd name="T17" fmla="*/ T16 w 4226"/>
                                <a:gd name="T18" fmla="+- 0 -8095 -11935"/>
                                <a:gd name="T19" fmla="*/ -8095 h 8040"/>
                                <a:gd name="T20" fmla="+- 0 6746 2754"/>
                                <a:gd name="T21" fmla="*/ T20 w 4226"/>
                                <a:gd name="T22" fmla="+- 0 -8115 -11935"/>
                                <a:gd name="T23" fmla="*/ -8115 h 8040"/>
                                <a:gd name="T24" fmla="+- 0 6748 2754"/>
                                <a:gd name="T25" fmla="*/ T24 w 4226"/>
                                <a:gd name="T26" fmla="+- 0 -8135 -11935"/>
                                <a:gd name="T27" fmla="*/ -81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994" y="3800"/>
                                  </a:moveTo>
                                  <a:lnTo>
                                    <a:pt x="3988" y="3800"/>
                                  </a:lnTo>
                                  <a:lnTo>
                                    <a:pt x="3985" y="3820"/>
                                  </a:lnTo>
                                  <a:lnTo>
                                    <a:pt x="3988" y="3840"/>
                                  </a:lnTo>
                                  <a:lnTo>
                                    <a:pt x="3994" y="3840"/>
                                  </a:lnTo>
                                  <a:lnTo>
                                    <a:pt x="3992" y="3820"/>
                                  </a:lnTo>
                                  <a:lnTo>
                                    <a:pt x="3994" y="3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Freeform 465"/>
                          <wps:cNvSpPr>
                            <a:spLocks/>
                          </wps:cNvSpPr>
                          <wps:spPr bwMode="auto">
                            <a:xfrm>
                              <a:off x="2754" y="-11935"/>
                              <a:ext cx="4226" cy="8040"/>
                            </a:xfrm>
                            <a:custGeom>
                              <a:avLst/>
                              <a:gdLst>
                                <a:gd name="T0" fmla="+- 0 6810 2754"/>
                                <a:gd name="T1" fmla="*/ T0 w 4226"/>
                                <a:gd name="T2" fmla="+- 0 -8135 -11935"/>
                                <a:gd name="T3" fmla="*/ -8135 h 8040"/>
                                <a:gd name="T4" fmla="+- 0 6804 2754"/>
                                <a:gd name="T5" fmla="*/ T4 w 4226"/>
                                <a:gd name="T6" fmla="+- 0 -8135 -11935"/>
                                <a:gd name="T7" fmla="*/ -8135 h 8040"/>
                                <a:gd name="T8" fmla="+- 0 6806 2754"/>
                                <a:gd name="T9" fmla="*/ T8 w 4226"/>
                                <a:gd name="T10" fmla="+- 0 -8115 -11935"/>
                                <a:gd name="T11" fmla="*/ -8115 h 8040"/>
                                <a:gd name="T12" fmla="+- 0 6804 2754"/>
                                <a:gd name="T13" fmla="*/ T12 w 4226"/>
                                <a:gd name="T14" fmla="+- 0 -8095 -11935"/>
                                <a:gd name="T15" fmla="*/ -8095 h 8040"/>
                                <a:gd name="T16" fmla="+- 0 6810 2754"/>
                                <a:gd name="T17" fmla="*/ T16 w 4226"/>
                                <a:gd name="T18" fmla="+- 0 -8095 -11935"/>
                                <a:gd name="T19" fmla="*/ -8095 h 8040"/>
                                <a:gd name="T20" fmla="+- 0 6813 2754"/>
                                <a:gd name="T21" fmla="*/ T20 w 4226"/>
                                <a:gd name="T22" fmla="+- 0 -8115 -11935"/>
                                <a:gd name="T23" fmla="*/ -8115 h 8040"/>
                                <a:gd name="T24" fmla="+- 0 6810 2754"/>
                                <a:gd name="T25" fmla="*/ T24 w 4226"/>
                                <a:gd name="T26" fmla="+- 0 -8135 -11935"/>
                                <a:gd name="T27" fmla="*/ -81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4056" y="3800"/>
                                  </a:moveTo>
                                  <a:lnTo>
                                    <a:pt x="4050" y="3800"/>
                                  </a:lnTo>
                                  <a:lnTo>
                                    <a:pt x="4052" y="3820"/>
                                  </a:lnTo>
                                  <a:lnTo>
                                    <a:pt x="4050" y="3840"/>
                                  </a:lnTo>
                                  <a:lnTo>
                                    <a:pt x="4056" y="3840"/>
                                  </a:lnTo>
                                  <a:lnTo>
                                    <a:pt x="4059" y="3820"/>
                                  </a:lnTo>
                                  <a:lnTo>
                                    <a:pt x="4056" y="3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466"/>
                          <wps:cNvSpPr>
                            <a:spLocks/>
                          </wps:cNvSpPr>
                          <wps:spPr bwMode="auto">
                            <a:xfrm>
                              <a:off x="2754" y="-11935"/>
                              <a:ext cx="4226" cy="8040"/>
                            </a:xfrm>
                            <a:custGeom>
                              <a:avLst/>
                              <a:gdLst>
                                <a:gd name="T0" fmla="+- 0 6049 2754"/>
                                <a:gd name="T1" fmla="*/ T0 w 4226"/>
                                <a:gd name="T2" fmla="+- 0 -8155 -11935"/>
                                <a:gd name="T3" fmla="*/ -8155 h 8040"/>
                                <a:gd name="T4" fmla="+- 0 6042 2754"/>
                                <a:gd name="T5" fmla="*/ T4 w 4226"/>
                                <a:gd name="T6" fmla="+- 0 -8155 -11935"/>
                                <a:gd name="T7" fmla="*/ -8155 h 8040"/>
                                <a:gd name="T8" fmla="+- 0 6042 2754"/>
                                <a:gd name="T9" fmla="*/ T8 w 4226"/>
                                <a:gd name="T10" fmla="+- 0 -8135 -11935"/>
                                <a:gd name="T11" fmla="*/ -8135 h 8040"/>
                                <a:gd name="T12" fmla="+- 0 6049 2754"/>
                                <a:gd name="T13" fmla="*/ T12 w 4226"/>
                                <a:gd name="T14" fmla="+- 0 -8115 -11935"/>
                                <a:gd name="T15" fmla="*/ -8115 h 8040"/>
                                <a:gd name="T16" fmla="+- 0 6068 2754"/>
                                <a:gd name="T17" fmla="*/ T16 w 4226"/>
                                <a:gd name="T18" fmla="+- 0 -8115 -11935"/>
                                <a:gd name="T19" fmla="*/ -8115 h 8040"/>
                                <a:gd name="T20" fmla="+- 0 6075 2754"/>
                                <a:gd name="T21" fmla="*/ T20 w 4226"/>
                                <a:gd name="T22" fmla="+- 0 -8135 -11935"/>
                                <a:gd name="T23" fmla="*/ -8135 h 8040"/>
                                <a:gd name="T24" fmla="+- 0 6049 2754"/>
                                <a:gd name="T25" fmla="*/ T24 w 4226"/>
                                <a:gd name="T26" fmla="+- 0 -8135 -11935"/>
                                <a:gd name="T27" fmla="*/ -8135 h 8040"/>
                                <a:gd name="T28" fmla="+- 0 6049 2754"/>
                                <a:gd name="T29" fmla="*/ T28 w 4226"/>
                                <a:gd name="T30" fmla="+- 0 -8155 -11935"/>
                                <a:gd name="T31" fmla="*/ -81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295" y="3780"/>
                                  </a:moveTo>
                                  <a:lnTo>
                                    <a:pt x="3288" y="3780"/>
                                  </a:lnTo>
                                  <a:lnTo>
                                    <a:pt x="3288" y="3800"/>
                                  </a:lnTo>
                                  <a:lnTo>
                                    <a:pt x="3295" y="3820"/>
                                  </a:lnTo>
                                  <a:lnTo>
                                    <a:pt x="3314" y="3820"/>
                                  </a:lnTo>
                                  <a:lnTo>
                                    <a:pt x="3321" y="3800"/>
                                  </a:lnTo>
                                  <a:lnTo>
                                    <a:pt x="3295" y="3800"/>
                                  </a:lnTo>
                                  <a:lnTo>
                                    <a:pt x="3295" y="3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Freeform 467"/>
                          <wps:cNvSpPr>
                            <a:spLocks/>
                          </wps:cNvSpPr>
                          <wps:spPr bwMode="auto">
                            <a:xfrm>
                              <a:off x="2754" y="-11935"/>
                              <a:ext cx="4226" cy="8040"/>
                            </a:xfrm>
                            <a:custGeom>
                              <a:avLst/>
                              <a:gdLst>
                                <a:gd name="T0" fmla="+- 0 6075 2754"/>
                                <a:gd name="T1" fmla="*/ T0 w 4226"/>
                                <a:gd name="T2" fmla="+- 0 -8155 -11935"/>
                                <a:gd name="T3" fmla="*/ -8155 h 8040"/>
                                <a:gd name="T4" fmla="+- 0 6068 2754"/>
                                <a:gd name="T5" fmla="*/ T4 w 4226"/>
                                <a:gd name="T6" fmla="+- 0 -8155 -11935"/>
                                <a:gd name="T7" fmla="*/ -8155 h 8040"/>
                                <a:gd name="T8" fmla="+- 0 6068 2754"/>
                                <a:gd name="T9" fmla="*/ T8 w 4226"/>
                                <a:gd name="T10" fmla="+- 0 -8135 -11935"/>
                                <a:gd name="T11" fmla="*/ -8135 h 8040"/>
                                <a:gd name="T12" fmla="+- 0 6075 2754"/>
                                <a:gd name="T13" fmla="*/ T12 w 4226"/>
                                <a:gd name="T14" fmla="+- 0 -8135 -11935"/>
                                <a:gd name="T15" fmla="*/ -8135 h 8040"/>
                                <a:gd name="T16" fmla="+- 0 6075 2754"/>
                                <a:gd name="T17" fmla="*/ T16 w 4226"/>
                                <a:gd name="T18" fmla="+- 0 -8155 -11935"/>
                                <a:gd name="T19" fmla="*/ -8155 h 8040"/>
                              </a:gdLst>
                              <a:ahLst/>
                              <a:cxnLst>
                                <a:cxn ang="0">
                                  <a:pos x="T1" y="T3"/>
                                </a:cxn>
                                <a:cxn ang="0">
                                  <a:pos x="T5" y="T7"/>
                                </a:cxn>
                                <a:cxn ang="0">
                                  <a:pos x="T9" y="T11"/>
                                </a:cxn>
                                <a:cxn ang="0">
                                  <a:pos x="T13" y="T15"/>
                                </a:cxn>
                                <a:cxn ang="0">
                                  <a:pos x="T17" y="T19"/>
                                </a:cxn>
                              </a:cxnLst>
                              <a:rect l="0" t="0" r="r" b="b"/>
                              <a:pathLst>
                                <a:path w="4226" h="8040">
                                  <a:moveTo>
                                    <a:pt x="3321" y="3780"/>
                                  </a:moveTo>
                                  <a:lnTo>
                                    <a:pt x="3314" y="3780"/>
                                  </a:lnTo>
                                  <a:lnTo>
                                    <a:pt x="3314" y="3800"/>
                                  </a:lnTo>
                                  <a:lnTo>
                                    <a:pt x="3321" y="3800"/>
                                  </a:lnTo>
                                  <a:lnTo>
                                    <a:pt x="3321" y="3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468"/>
                          <wps:cNvSpPr>
                            <a:spLocks/>
                          </wps:cNvSpPr>
                          <wps:spPr bwMode="auto">
                            <a:xfrm>
                              <a:off x="2754" y="-11935"/>
                              <a:ext cx="4226" cy="8040"/>
                            </a:xfrm>
                            <a:custGeom>
                              <a:avLst/>
                              <a:gdLst>
                                <a:gd name="T0" fmla="+- 0 6776 2754"/>
                                <a:gd name="T1" fmla="*/ T0 w 4226"/>
                                <a:gd name="T2" fmla="+- 0 -8155 -11935"/>
                                <a:gd name="T3" fmla="*/ -8155 h 8040"/>
                                <a:gd name="T4" fmla="+- 0 6762 2754"/>
                                <a:gd name="T5" fmla="*/ T4 w 4226"/>
                                <a:gd name="T6" fmla="+- 0 -8155 -11935"/>
                                <a:gd name="T7" fmla="*/ -8155 h 8040"/>
                                <a:gd name="T8" fmla="+- 0 6750 2754"/>
                                <a:gd name="T9" fmla="*/ T8 w 4226"/>
                                <a:gd name="T10" fmla="+- 0 -8135 -11935"/>
                                <a:gd name="T11" fmla="*/ -8135 h 8040"/>
                                <a:gd name="T12" fmla="+- 0 6764 2754"/>
                                <a:gd name="T13" fmla="*/ T12 w 4226"/>
                                <a:gd name="T14" fmla="+- 0 -8135 -11935"/>
                                <a:gd name="T15" fmla="*/ -8135 h 8040"/>
                                <a:gd name="T16" fmla="+- 0 6776 2754"/>
                                <a:gd name="T17" fmla="*/ T16 w 4226"/>
                                <a:gd name="T18" fmla="+- 0 -8155 -11935"/>
                                <a:gd name="T19" fmla="*/ -8155 h 8040"/>
                              </a:gdLst>
                              <a:ahLst/>
                              <a:cxnLst>
                                <a:cxn ang="0">
                                  <a:pos x="T1" y="T3"/>
                                </a:cxn>
                                <a:cxn ang="0">
                                  <a:pos x="T5" y="T7"/>
                                </a:cxn>
                                <a:cxn ang="0">
                                  <a:pos x="T9" y="T11"/>
                                </a:cxn>
                                <a:cxn ang="0">
                                  <a:pos x="T13" y="T15"/>
                                </a:cxn>
                                <a:cxn ang="0">
                                  <a:pos x="T17" y="T19"/>
                                </a:cxn>
                              </a:cxnLst>
                              <a:rect l="0" t="0" r="r" b="b"/>
                              <a:pathLst>
                                <a:path w="4226" h="8040">
                                  <a:moveTo>
                                    <a:pt x="4022" y="3780"/>
                                  </a:moveTo>
                                  <a:lnTo>
                                    <a:pt x="4008" y="3780"/>
                                  </a:lnTo>
                                  <a:lnTo>
                                    <a:pt x="3996" y="3800"/>
                                  </a:lnTo>
                                  <a:lnTo>
                                    <a:pt x="4010" y="3800"/>
                                  </a:lnTo>
                                  <a:lnTo>
                                    <a:pt x="4022" y="3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Freeform 469"/>
                          <wps:cNvSpPr>
                            <a:spLocks/>
                          </wps:cNvSpPr>
                          <wps:spPr bwMode="auto">
                            <a:xfrm>
                              <a:off x="2754" y="-11935"/>
                              <a:ext cx="4226" cy="8040"/>
                            </a:xfrm>
                            <a:custGeom>
                              <a:avLst/>
                              <a:gdLst>
                                <a:gd name="T0" fmla="+- 0 6790 2754"/>
                                <a:gd name="T1" fmla="*/ T0 w 4226"/>
                                <a:gd name="T2" fmla="+- 0 -8155 -11935"/>
                                <a:gd name="T3" fmla="*/ -8155 h 8040"/>
                                <a:gd name="T4" fmla="+- 0 6776 2754"/>
                                <a:gd name="T5" fmla="*/ T4 w 4226"/>
                                <a:gd name="T6" fmla="+- 0 -8155 -11935"/>
                                <a:gd name="T7" fmla="*/ -8155 h 8040"/>
                                <a:gd name="T8" fmla="+- 0 6788 2754"/>
                                <a:gd name="T9" fmla="*/ T8 w 4226"/>
                                <a:gd name="T10" fmla="+- 0 -8135 -11935"/>
                                <a:gd name="T11" fmla="*/ -8135 h 8040"/>
                                <a:gd name="T12" fmla="+- 0 6802 2754"/>
                                <a:gd name="T13" fmla="*/ T12 w 4226"/>
                                <a:gd name="T14" fmla="+- 0 -8135 -11935"/>
                                <a:gd name="T15" fmla="*/ -8135 h 8040"/>
                                <a:gd name="T16" fmla="+- 0 6790 2754"/>
                                <a:gd name="T17" fmla="*/ T16 w 4226"/>
                                <a:gd name="T18" fmla="+- 0 -8155 -11935"/>
                                <a:gd name="T19" fmla="*/ -8155 h 8040"/>
                              </a:gdLst>
                              <a:ahLst/>
                              <a:cxnLst>
                                <a:cxn ang="0">
                                  <a:pos x="T1" y="T3"/>
                                </a:cxn>
                                <a:cxn ang="0">
                                  <a:pos x="T5" y="T7"/>
                                </a:cxn>
                                <a:cxn ang="0">
                                  <a:pos x="T9" y="T11"/>
                                </a:cxn>
                                <a:cxn ang="0">
                                  <a:pos x="T13" y="T15"/>
                                </a:cxn>
                                <a:cxn ang="0">
                                  <a:pos x="T17" y="T19"/>
                                </a:cxn>
                              </a:cxnLst>
                              <a:rect l="0" t="0" r="r" b="b"/>
                              <a:pathLst>
                                <a:path w="4226" h="8040">
                                  <a:moveTo>
                                    <a:pt x="4036" y="3780"/>
                                  </a:moveTo>
                                  <a:lnTo>
                                    <a:pt x="4022" y="3780"/>
                                  </a:lnTo>
                                  <a:lnTo>
                                    <a:pt x="4034" y="3800"/>
                                  </a:lnTo>
                                  <a:lnTo>
                                    <a:pt x="4048" y="3800"/>
                                  </a:lnTo>
                                  <a:lnTo>
                                    <a:pt x="4036" y="3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470"/>
                          <wps:cNvSpPr>
                            <a:spLocks/>
                          </wps:cNvSpPr>
                          <wps:spPr bwMode="auto">
                            <a:xfrm>
                              <a:off x="2754" y="-11935"/>
                              <a:ext cx="4226" cy="8040"/>
                            </a:xfrm>
                            <a:custGeom>
                              <a:avLst/>
                              <a:gdLst>
                                <a:gd name="T0" fmla="+- 0 6549 2754"/>
                                <a:gd name="T1" fmla="*/ T0 w 4226"/>
                                <a:gd name="T2" fmla="+- 0 -8215 -11935"/>
                                <a:gd name="T3" fmla="*/ -8215 h 8040"/>
                                <a:gd name="T4" fmla="+- 0 6545 2754"/>
                                <a:gd name="T5" fmla="*/ T4 w 4226"/>
                                <a:gd name="T6" fmla="+- 0 -8215 -11935"/>
                                <a:gd name="T7" fmla="*/ -8215 h 8040"/>
                                <a:gd name="T8" fmla="+- 0 6538 2754"/>
                                <a:gd name="T9" fmla="*/ T8 w 4226"/>
                                <a:gd name="T10" fmla="+- 0 -8195 -11935"/>
                                <a:gd name="T11" fmla="*/ -8195 h 8040"/>
                                <a:gd name="T12" fmla="+- 0 6545 2754"/>
                                <a:gd name="T13" fmla="*/ T12 w 4226"/>
                                <a:gd name="T14" fmla="+- 0 -8175 -11935"/>
                                <a:gd name="T15" fmla="*/ -8175 h 8040"/>
                                <a:gd name="T16" fmla="+- 0 6564 2754"/>
                                <a:gd name="T17" fmla="*/ T16 w 4226"/>
                                <a:gd name="T18" fmla="+- 0 -8175 -11935"/>
                                <a:gd name="T19" fmla="*/ -8175 h 8040"/>
                                <a:gd name="T20" fmla="+- 0 6572 2754"/>
                                <a:gd name="T21" fmla="*/ T20 w 4226"/>
                                <a:gd name="T22" fmla="+- 0 -8195 -11935"/>
                                <a:gd name="T23" fmla="*/ -8195 h 8040"/>
                                <a:gd name="T24" fmla="+- 0 6545 2754"/>
                                <a:gd name="T25" fmla="*/ T24 w 4226"/>
                                <a:gd name="T26" fmla="+- 0 -8195 -11935"/>
                                <a:gd name="T27" fmla="*/ -8195 h 8040"/>
                                <a:gd name="T28" fmla="+- 0 6549 2754"/>
                                <a:gd name="T29" fmla="*/ T28 w 4226"/>
                                <a:gd name="T30" fmla="+- 0 -8215 -11935"/>
                                <a:gd name="T31" fmla="*/ -82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795" y="3720"/>
                                  </a:moveTo>
                                  <a:lnTo>
                                    <a:pt x="3791" y="3720"/>
                                  </a:lnTo>
                                  <a:lnTo>
                                    <a:pt x="3784" y="3740"/>
                                  </a:lnTo>
                                  <a:lnTo>
                                    <a:pt x="3791" y="3760"/>
                                  </a:lnTo>
                                  <a:lnTo>
                                    <a:pt x="3810" y="3760"/>
                                  </a:lnTo>
                                  <a:lnTo>
                                    <a:pt x="3818" y="3740"/>
                                  </a:lnTo>
                                  <a:lnTo>
                                    <a:pt x="3791" y="3740"/>
                                  </a:lnTo>
                                  <a:lnTo>
                                    <a:pt x="3795" y="3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Freeform 471"/>
                          <wps:cNvSpPr>
                            <a:spLocks/>
                          </wps:cNvSpPr>
                          <wps:spPr bwMode="auto">
                            <a:xfrm>
                              <a:off x="2754" y="-11935"/>
                              <a:ext cx="4226" cy="8040"/>
                            </a:xfrm>
                            <a:custGeom>
                              <a:avLst/>
                              <a:gdLst>
                                <a:gd name="T0" fmla="+- 0 5986 2754"/>
                                <a:gd name="T1" fmla="*/ T0 w 4226"/>
                                <a:gd name="T2" fmla="+- 0 -8235 -11935"/>
                                <a:gd name="T3" fmla="*/ -8235 h 8040"/>
                                <a:gd name="T4" fmla="+- 0 5982 2754"/>
                                <a:gd name="T5" fmla="*/ T4 w 4226"/>
                                <a:gd name="T6" fmla="+- 0 -8235 -11935"/>
                                <a:gd name="T7" fmla="*/ -8235 h 8040"/>
                                <a:gd name="T8" fmla="+- 0 5975 2754"/>
                                <a:gd name="T9" fmla="*/ T8 w 4226"/>
                                <a:gd name="T10" fmla="+- 0 -8215 -11935"/>
                                <a:gd name="T11" fmla="*/ -8215 h 8040"/>
                                <a:gd name="T12" fmla="+- 0 5982 2754"/>
                                <a:gd name="T13" fmla="*/ T12 w 4226"/>
                                <a:gd name="T14" fmla="+- 0 -8195 -11935"/>
                                <a:gd name="T15" fmla="*/ -8195 h 8040"/>
                                <a:gd name="T16" fmla="+- 0 6001 2754"/>
                                <a:gd name="T17" fmla="*/ T16 w 4226"/>
                                <a:gd name="T18" fmla="+- 0 -8195 -11935"/>
                                <a:gd name="T19" fmla="*/ -8195 h 8040"/>
                                <a:gd name="T20" fmla="+- 0 6008 2754"/>
                                <a:gd name="T21" fmla="*/ T20 w 4226"/>
                                <a:gd name="T22" fmla="+- 0 -8215 -11935"/>
                                <a:gd name="T23" fmla="*/ -8215 h 8040"/>
                                <a:gd name="T24" fmla="+- 0 5981 2754"/>
                                <a:gd name="T25" fmla="*/ T24 w 4226"/>
                                <a:gd name="T26" fmla="+- 0 -8215 -11935"/>
                                <a:gd name="T27" fmla="*/ -8215 h 8040"/>
                                <a:gd name="T28" fmla="+- 0 5986 2754"/>
                                <a:gd name="T29" fmla="*/ T28 w 4226"/>
                                <a:gd name="T30" fmla="+- 0 -8235 -11935"/>
                                <a:gd name="T31" fmla="*/ -82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232" y="3700"/>
                                  </a:moveTo>
                                  <a:lnTo>
                                    <a:pt x="3228" y="3700"/>
                                  </a:lnTo>
                                  <a:lnTo>
                                    <a:pt x="3221" y="3720"/>
                                  </a:lnTo>
                                  <a:lnTo>
                                    <a:pt x="3228" y="3740"/>
                                  </a:lnTo>
                                  <a:lnTo>
                                    <a:pt x="3247" y="3740"/>
                                  </a:lnTo>
                                  <a:lnTo>
                                    <a:pt x="3254" y="3720"/>
                                  </a:lnTo>
                                  <a:lnTo>
                                    <a:pt x="3227" y="3720"/>
                                  </a:lnTo>
                                  <a:lnTo>
                                    <a:pt x="3232" y="3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472"/>
                          <wps:cNvSpPr>
                            <a:spLocks/>
                          </wps:cNvSpPr>
                          <wps:spPr bwMode="auto">
                            <a:xfrm>
                              <a:off x="2754" y="-11935"/>
                              <a:ext cx="4226" cy="8040"/>
                            </a:xfrm>
                            <a:custGeom>
                              <a:avLst/>
                              <a:gdLst>
                                <a:gd name="T0" fmla="+- 0 6564 2754"/>
                                <a:gd name="T1" fmla="*/ T0 w 4226"/>
                                <a:gd name="T2" fmla="+- 0 -8215 -11935"/>
                                <a:gd name="T3" fmla="*/ -8215 h 8040"/>
                                <a:gd name="T4" fmla="+- 0 6560 2754"/>
                                <a:gd name="T5" fmla="*/ T4 w 4226"/>
                                <a:gd name="T6" fmla="+- 0 -8215 -11935"/>
                                <a:gd name="T7" fmla="*/ -8215 h 8040"/>
                                <a:gd name="T8" fmla="+- 0 6565 2754"/>
                                <a:gd name="T9" fmla="*/ T8 w 4226"/>
                                <a:gd name="T10" fmla="+- 0 -8195 -11935"/>
                                <a:gd name="T11" fmla="*/ -8195 h 8040"/>
                                <a:gd name="T12" fmla="+- 0 6572 2754"/>
                                <a:gd name="T13" fmla="*/ T12 w 4226"/>
                                <a:gd name="T14" fmla="+- 0 -8195 -11935"/>
                                <a:gd name="T15" fmla="*/ -8195 h 8040"/>
                                <a:gd name="T16" fmla="+- 0 6564 2754"/>
                                <a:gd name="T17" fmla="*/ T16 w 4226"/>
                                <a:gd name="T18" fmla="+- 0 -8215 -11935"/>
                                <a:gd name="T19" fmla="*/ -8215 h 8040"/>
                              </a:gdLst>
                              <a:ahLst/>
                              <a:cxnLst>
                                <a:cxn ang="0">
                                  <a:pos x="T1" y="T3"/>
                                </a:cxn>
                                <a:cxn ang="0">
                                  <a:pos x="T5" y="T7"/>
                                </a:cxn>
                                <a:cxn ang="0">
                                  <a:pos x="T9" y="T11"/>
                                </a:cxn>
                                <a:cxn ang="0">
                                  <a:pos x="T13" y="T15"/>
                                </a:cxn>
                                <a:cxn ang="0">
                                  <a:pos x="T17" y="T19"/>
                                </a:cxn>
                              </a:cxnLst>
                              <a:rect l="0" t="0" r="r" b="b"/>
                              <a:pathLst>
                                <a:path w="4226" h="8040">
                                  <a:moveTo>
                                    <a:pt x="3810" y="3720"/>
                                  </a:moveTo>
                                  <a:lnTo>
                                    <a:pt x="3806" y="3720"/>
                                  </a:lnTo>
                                  <a:lnTo>
                                    <a:pt x="3811" y="3740"/>
                                  </a:lnTo>
                                  <a:lnTo>
                                    <a:pt x="3818" y="3740"/>
                                  </a:lnTo>
                                  <a:lnTo>
                                    <a:pt x="3810" y="3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473"/>
                          <wps:cNvSpPr>
                            <a:spLocks/>
                          </wps:cNvSpPr>
                          <wps:spPr bwMode="auto">
                            <a:xfrm>
                              <a:off x="2754" y="-11935"/>
                              <a:ext cx="4226" cy="8040"/>
                            </a:xfrm>
                            <a:custGeom>
                              <a:avLst/>
                              <a:gdLst>
                                <a:gd name="T0" fmla="+- 0 3400 2754"/>
                                <a:gd name="T1" fmla="*/ T0 w 4226"/>
                                <a:gd name="T2" fmla="+- 0 -8235 -11935"/>
                                <a:gd name="T3" fmla="*/ -8235 h 8040"/>
                                <a:gd name="T4" fmla="+- 0 3393 2754"/>
                                <a:gd name="T5" fmla="*/ T4 w 4226"/>
                                <a:gd name="T6" fmla="+- 0 -8235 -11935"/>
                                <a:gd name="T7" fmla="*/ -8235 h 8040"/>
                                <a:gd name="T8" fmla="+- 0 3393 2754"/>
                                <a:gd name="T9" fmla="*/ T8 w 4226"/>
                                <a:gd name="T10" fmla="+- 0 -8215 -11935"/>
                                <a:gd name="T11" fmla="*/ -8215 h 8040"/>
                                <a:gd name="T12" fmla="+- 0 3400 2754"/>
                                <a:gd name="T13" fmla="*/ T12 w 4226"/>
                                <a:gd name="T14" fmla="+- 0 -8215 -11935"/>
                                <a:gd name="T15" fmla="*/ -8215 h 8040"/>
                                <a:gd name="T16" fmla="+- 0 3400 2754"/>
                                <a:gd name="T17" fmla="*/ T16 w 4226"/>
                                <a:gd name="T18" fmla="+- 0 -8235 -11935"/>
                                <a:gd name="T19" fmla="*/ -8235 h 8040"/>
                              </a:gdLst>
                              <a:ahLst/>
                              <a:cxnLst>
                                <a:cxn ang="0">
                                  <a:pos x="T1" y="T3"/>
                                </a:cxn>
                                <a:cxn ang="0">
                                  <a:pos x="T5" y="T7"/>
                                </a:cxn>
                                <a:cxn ang="0">
                                  <a:pos x="T9" y="T11"/>
                                </a:cxn>
                                <a:cxn ang="0">
                                  <a:pos x="T13" y="T15"/>
                                </a:cxn>
                                <a:cxn ang="0">
                                  <a:pos x="T17" y="T19"/>
                                </a:cxn>
                              </a:cxnLst>
                              <a:rect l="0" t="0" r="r" b="b"/>
                              <a:pathLst>
                                <a:path w="4226" h="8040">
                                  <a:moveTo>
                                    <a:pt x="646" y="3700"/>
                                  </a:moveTo>
                                  <a:lnTo>
                                    <a:pt x="639" y="3700"/>
                                  </a:lnTo>
                                  <a:lnTo>
                                    <a:pt x="639" y="3720"/>
                                  </a:lnTo>
                                  <a:lnTo>
                                    <a:pt x="646" y="3720"/>
                                  </a:lnTo>
                                  <a:lnTo>
                                    <a:pt x="646" y="3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474"/>
                          <wps:cNvSpPr>
                            <a:spLocks/>
                          </wps:cNvSpPr>
                          <wps:spPr bwMode="auto">
                            <a:xfrm>
                              <a:off x="2754" y="-11935"/>
                              <a:ext cx="4226" cy="8040"/>
                            </a:xfrm>
                            <a:custGeom>
                              <a:avLst/>
                              <a:gdLst>
                                <a:gd name="T0" fmla="+- 0 3426 2754"/>
                                <a:gd name="T1" fmla="*/ T0 w 4226"/>
                                <a:gd name="T2" fmla="+- 0 -8235 -11935"/>
                                <a:gd name="T3" fmla="*/ -8235 h 8040"/>
                                <a:gd name="T4" fmla="+- 0 3419 2754"/>
                                <a:gd name="T5" fmla="*/ T4 w 4226"/>
                                <a:gd name="T6" fmla="+- 0 -8235 -11935"/>
                                <a:gd name="T7" fmla="*/ -8235 h 8040"/>
                                <a:gd name="T8" fmla="+- 0 3419 2754"/>
                                <a:gd name="T9" fmla="*/ T8 w 4226"/>
                                <a:gd name="T10" fmla="+- 0 -8215 -11935"/>
                                <a:gd name="T11" fmla="*/ -8215 h 8040"/>
                                <a:gd name="T12" fmla="+- 0 3426 2754"/>
                                <a:gd name="T13" fmla="*/ T12 w 4226"/>
                                <a:gd name="T14" fmla="+- 0 -8215 -11935"/>
                                <a:gd name="T15" fmla="*/ -8215 h 8040"/>
                                <a:gd name="T16" fmla="+- 0 3426 2754"/>
                                <a:gd name="T17" fmla="*/ T16 w 4226"/>
                                <a:gd name="T18" fmla="+- 0 -8235 -11935"/>
                                <a:gd name="T19" fmla="*/ -8235 h 8040"/>
                              </a:gdLst>
                              <a:ahLst/>
                              <a:cxnLst>
                                <a:cxn ang="0">
                                  <a:pos x="T1" y="T3"/>
                                </a:cxn>
                                <a:cxn ang="0">
                                  <a:pos x="T5" y="T7"/>
                                </a:cxn>
                                <a:cxn ang="0">
                                  <a:pos x="T9" y="T11"/>
                                </a:cxn>
                                <a:cxn ang="0">
                                  <a:pos x="T13" y="T15"/>
                                </a:cxn>
                                <a:cxn ang="0">
                                  <a:pos x="T17" y="T19"/>
                                </a:cxn>
                              </a:cxnLst>
                              <a:rect l="0" t="0" r="r" b="b"/>
                              <a:pathLst>
                                <a:path w="4226" h="8040">
                                  <a:moveTo>
                                    <a:pt x="672" y="3700"/>
                                  </a:moveTo>
                                  <a:lnTo>
                                    <a:pt x="665" y="3700"/>
                                  </a:lnTo>
                                  <a:lnTo>
                                    <a:pt x="665" y="3720"/>
                                  </a:lnTo>
                                  <a:lnTo>
                                    <a:pt x="672" y="3720"/>
                                  </a:lnTo>
                                  <a:lnTo>
                                    <a:pt x="672" y="3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Freeform 475"/>
                          <wps:cNvSpPr>
                            <a:spLocks/>
                          </wps:cNvSpPr>
                          <wps:spPr bwMode="auto">
                            <a:xfrm>
                              <a:off x="2754" y="-11935"/>
                              <a:ext cx="4226" cy="8040"/>
                            </a:xfrm>
                            <a:custGeom>
                              <a:avLst/>
                              <a:gdLst>
                                <a:gd name="T0" fmla="+- 0 6001 2754"/>
                                <a:gd name="T1" fmla="*/ T0 w 4226"/>
                                <a:gd name="T2" fmla="+- 0 -8235 -11935"/>
                                <a:gd name="T3" fmla="*/ -8235 h 8040"/>
                                <a:gd name="T4" fmla="+- 0 5997 2754"/>
                                <a:gd name="T5" fmla="*/ T4 w 4226"/>
                                <a:gd name="T6" fmla="+- 0 -8235 -11935"/>
                                <a:gd name="T7" fmla="*/ -8235 h 8040"/>
                                <a:gd name="T8" fmla="+- 0 6001 2754"/>
                                <a:gd name="T9" fmla="*/ T8 w 4226"/>
                                <a:gd name="T10" fmla="+- 0 -8215 -11935"/>
                                <a:gd name="T11" fmla="*/ -8215 h 8040"/>
                                <a:gd name="T12" fmla="+- 0 6008 2754"/>
                                <a:gd name="T13" fmla="*/ T12 w 4226"/>
                                <a:gd name="T14" fmla="+- 0 -8215 -11935"/>
                                <a:gd name="T15" fmla="*/ -8215 h 8040"/>
                                <a:gd name="T16" fmla="+- 0 6001 2754"/>
                                <a:gd name="T17" fmla="*/ T16 w 4226"/>
                                <a:gd name="T18" fmla="+- 0 -8235 -11935"/>
                                <a:gd name="T19" fmla="*/ -8235 h 8040"/>
                              </a:gdLst>
                              <a:ahLst/>
                              <a:cxnLst>
                                <a:cxn ang="0">
                                  <a:pos x="T1" y="T3"/>
                                </a:cxn>
                                <a:cxn ang="0">
                                  <a:pos x="T5" y="T7"/>
                                </a:cxn>
                                <a:cxn ang="0">
                                  <a:pos x="T9" y="T11"/>
                                </a:cxn>
                                <a:cxn ang="0">
                                  <a:pos x="T13" y="T15"/>
                                </a:cxn>
                                <a:cxn ang="0">
                                  <a:pos x="T17" y="T19"/>
                                </a:cxn>
                              </a:cxnLst>
                              <a:rect l="0" t="0" r="r" b="b"/>
                              <a:pathLst>
                                <a:path w="4226" h="8040">
                                  <a:moveTo>
                                    <a:pt x="3247" y="3700"/>
                                  </a:moveTo>
                                  <a:lnTo>
                                    <a:pt x="3243" y="3700"/>
                                  </a:lnTo>
                                  <a:lnTo>
                                    <a:pt x="3247" y="3720"/>
                                  </a:lnTo>
                                  <a:lnTo>
                                    <a:pt x="3254" y="3720"/>
                                  </a:lnTo>
                                  <a:lnTo>
                                    <a:pt x="3247" y="3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476"/>
                          <wps:cNvSpPr>
                            <a:spLocks/>
                          </wps:cNvSpPr>
                          <wps:spPr bwMode="auto">
                            <a:xfrm>
                              <a:off x="2754" y="-11935"/>
                              <a:ext cx="4226" cy="8040"/>
                            </a:xfrm>
                            <a:custGeom>
                              <a:avLst/>
                              <a:gdLst>
                                <a:gd name="T0" fmla="+- 0 2986 2754"/>
                                <a:gd name="T1" fmla="*/ T0 w 4226"/>
                                <a:gd name="T2" fmla="+- 0 -8295 -11935"/>
                                <a:gd name="T3" fmla="*/ -8295 h 8040"/>
                                <a:gd name="T4" fmla="+- 0 2934 2754"/>
                                <a:gd name="T5" fmla="*/ T4 w 4226"/>
                                <a:gd name="T6" fmla="+- 0 -8295 -11935"/>
                                <a:gd name="T7" fmla="*/ -8295 h 8040"/>
                                <a:gd name="T8" fmla="+- 0 2946 2754"/>
                                <a:gd name="T9" fmla="*/ T8 w 4226"/>
                                <a:gd name="T10" fmla="+- 0 -8275 -11935"/>
                                <a:gd name="T11" fmla="*/ -8275 h 8040"/>
                                <a:gd name="T12" fmla="+- 0 2975 2754"/>
                                <a:gd name="T13" fmla="*/ T12 w 4226"/>
                                <a:gd name="T14" fmla="+- 0 -8275 -11935"/>
                                <a:gd name="T15" fmla="*/ -8275 h 8040"/>
                                <a:gd name="T16" fmla="+- 0 2986 2754"/>
                                <a:gd name="T17" fmla="*/ T16 w 4226"/>
                                <a:gd name="T18" fmla="+- 0 -8295 -11935"/>
                                <a:gd name="T19" fmla="*/ -8295 h 8040"/>
                              </a:gdLst>
                              <a:ahLst/>
                              <a:cxnLst>
                                <a:cxn ang="0">
                                  <a:pos x="T1" y="T3"/>
                                </a:cxn>
                                <a:cxn ang="0">
                                  <a:pos x="T5" y="T7"/>
                                </a:cxn>
                                <a:cxn ang="0">
                                  <a:pos x="T9" y="T11"/>
                                </a:cxn>
                                <a:cxn ang="0">
                                  <a:pos x="T13" y="T15"/>
                                </a:cxn>
                                <a:cxn ang="0">
                                  <a:pos x="T17" y="T19"/>
                                </a:cxn>
                              </a:cxnLst>
                              <a:rect l="0" t="0" r="r" b="b"/>
                              <a:pathLst>
                                <a:path w="4226" h="8040">
                                  <a:moveTo>
                                    <a:pt x="232" y="3640"/>
                                  </a:moveTo>
                                  <a:lnTo>
                                    <a:pt x="180" y="3640"/>
                                  </a:lnTo>
                                  <a:lnTo>
                                    <a:pt x="192" y="3660"/>
                                  </a:lnTo>
                                  <a:lnTo>
                                    <a:pt x="221" y="3660"/>
                                  </a:lnTo>
                                  <a:lnTo>
                                    <a:pt x="232" y="3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Freeform 477"/>
                          <wps:cNvSpPr>
                            <a:spLocks/>
                          </wps:cNvSpPr>
                          <wps:spPr bwMode="auto">
                            <a:xfrm>
                              <a:off x="2754" y="-11935"/>
                              <a:ext cx="4226" cy="8040"/>
                            </a:xfrm>
                            <a:custGeom>
                              <a:avLst/>
                              <a:gdLst>
                                <a:gd name="T0" fmla="+- 0 3585 2754"/>
                                <a:gd name="T1" fmla="*/ T0 w 4226"/>
                                <a:gd name="T2" fmla="+- 0 -8315 -11935"/>
                                <a:gd name="T3" fmla="*/ -8315 h 8040"/>
                                <a:gd name="T4" fmla="+- 0 3574 2754"/>
                                <a:gd name="T5" fmla="*/ T4 w 4226"/>
                                <a:gd name="T6" fmla="+- 0 -8315 -11935"/>
                                <a:gd name="T7" fmla="*/ -8315 h 8040"/>
                                <a:gd name="T8" fmla="+- 0 3574 2754"/>
                                <a:gd name="T9" fmla="*/ T8 w 4226"/>
                                <a:gd name="T10" fmla="+- 0 -8295 -11935"/>
                                <a:gd name="T11" fmla="*/ -8295 h 8040"/>
                                <a:gd name="T12" fmla="+- 0 3581 2754"/>
                                <a:gd name="T13" fmla="*/ T12 w 4226"/>
                                <a:gd name="T14" fmla="+- 0 -8275 -11935"/>
                                <a:gd name="T15" fmla="*/ -8275 h 8040"/>
                                <a:gd name="T16" fmla="+- 0 3600 2754"/>
                                <a:gd name="T17" fmla="*/ T16 w 4226"/>
                                <a:gd name="T18" fmla="+- 0 -8275 -11935"/>
                                <a:gd name="T19" fmla="*/ -8275 h 8040"/>
                                <a:gd name="T20" fmla="+- 0 3608 2754"/>
                                <a:gd name="T21" fmla="*/ T20 w 4226"/>
                                <a:gd name="T22" fmla="+- 0 -8295 -11935"/>
                                <a:gd name="T23" fmla="*/ -8295 h 8040"/>
                                <a:gd name="T24" fmla="+- 0 3581 2754"/>
                                <a:gd name="T25" fmla="*/ T24 w 4226"/>
                                <a:gd name="T26" fmla="+- 0 -8295 -11935"/>
                                <a:gd name="T27" fmla="*/ -8295 h 8040"/>
                                <a:gd name="T28" fmla="+- 0 3585 2754"/>
                                <a:gd name="T29" fmla="*/ T28 w 4226"/>
                                <a:gd name="T30" fmla="+- 0 -8315 -11935"/>
                                <a:gd name="T31" fmla="*/ -83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831" y="3620"/>
                                  </a:moveTo>
                                  <a:lnTo>
                                    <a:pt x="820" y="3620"/>
                                  </a:lnTo>
                                  <a:lnTo>
                                    <a:pt x="820" y="3640"/>
                                  </a:lnTo>
                                  <a:lnTo>
                                    <a:pt x="827" y="3660"/>
                                  </a:lnTo>
                                  <a:lnTo>
                                    <a:pt x="846" y="3660"/>
                                  </a:lnTo>
                                  <a:lnTo>
                                    <a:pt x="854" y="3640"/>
                                  </a:lnTo>
                                  <a:lnTo>
                                    <a:pt x="827" y="3640"/>
                                  </a:lnTo>
                                  <a:lnTo>
                                    <a:pt x="831" y="3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478"/>
                          <wps:cNvSpPr>
                            <a:spLocks/>
                          </wps:cNvSpPr>
                          <wps:spPr bwMode="auto">
                            <a:xfrm>
                              <a:off x="2754" y="-11935"/>
                              <a:ext cx="4226" cy="8040"/>
                            </a:xfrm>
                            <a:custGeom>
                              <a:avLst/>
                              <a:gdLst>
                                <a:gd name="T0" fmla="+- 0 5908 2754"/>
                                <a:gd name="T1" fmla="*/ T0 w 4226"/>
                                <a:gd name="T2" fmla="+- 0 -8295 -11935"/>
                                <a:gd name="T3" fmla="*/ -8295 h 8040"/>
                                <a:gd name="T4" fmla="+- 0 5901 2754"/>
                                <a:gd name="T5" fmla="*/ T4 w 4226"/>
                                <a:gd name="T6" fmla="+- 0 -8295 -11935"/>
                                <a:gd name="T7" fmla="*/ -8295 h 8040"/>
                                <a:gd name="T8" fmla="+- 0 5901 2754"/>
                                <a:gd name="T9" fmla="*/ T8 w 4226"/>
                                <a:gd name="T10" fmla="+- 0 -8275 -11935"/>
                                <a:gd name="T11" fmla="*/ -8275 h 8040"/>
                                <a:gd name="T12" fmla="+- 0 5908 2754"/>
                                <a:gd name="T13" fmla="*/ T12 w 4226"/>
                                <a:gd name="T14" fmla="+- 0 -8275 -11935"/>
                                <a:gd name="T15" fmla="*/ -8275 h 8040"/>
                                <a:gd name="T16" fmla="+- 0 5908 2754"/>
                                <a:gd name="T17" fmla="*/ T16 w 4226"/>
                                <a:gd name="T18" fmla="+- 0 -8295 -11935"/>
                                <a:gd name="T19" fmla="*/ -8295 h 8040"/>
                              </a:gdLst>
                              <a:ahLst/>
                              <a:cxnLst>
                                <a:cxn ang="0">
                                  <a:pos x="T1" y="T3"/>
                                </a:cxn>
                                <a:cxn ang="0">
                                  <a:pos x="T5" y="T7"/>
                                </a:cxn>
                                <a:cxn ang="0">
                                  <a:pos x="T9" y="T11"/>
                                </a:cxn>
                                <a:cxn ang="0">
                                  <a:pos x="T13" y="T15"/>
                                </a:cxn>
                                <a:cxn ang="0">
                                  <a:pos x="T17" y="T19"/>
                                </a:cxn>
                              </a:cxnLst>
                              <a:rect l="0" t="0" r="r" b="b"/>
                              <a:pathLst>
                                <a:path w="4226" h="8040">
                                  <a:moveTo>
                                    <a:pt x="3154" y="3640"/>
                                  </a:moveTo>
                                  <a:lnTo>
                                    <a:pt x="3147" y="3640"/>
                                  </a:lnTo>
                                  <a:lnTo>
                                    <a:pt x="3147" y="3660"/>
                                  </a:lnTo>
                                  <a:lnTo>
                                    <a:pt x="3154" y="3660"/>
                                  </a:lnTo>
                                  <a:lnTo>
                                    <a:pt x="3154" y="3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Freeform 479"/>
                          <wps:cNvSpPr>
                            <a:spLocks/>
                          </wps:cNvSpPr>
                          <wps:spPr bwMode="auto">
                            <a:xfrm>
                              <a:off x="2754" y="-11935"/>
                              <a:ext cx="4226" cy="8040"/>
                            </a:xfrm>
                            <a:custGeom>
                              <a:avLst/>
                              <a:gdLst>
                                <a:gd name="T0" fmla="+- 0 5935 2754"/>
                                <a:gd name="T1" fmla="*/ T0 w 4226"/>
                                <a:gd name="T2" fmla="+- 0 -8295 -11935"/>
                                <a:gd name="T3" fmla="*/ -8295 h 8040"/>
                                <a:gd name="T4" fmla="+- 0 5928 2754"/>
                                <a:gd name="T5" fmla="*/ T4 w 4226"/>
                                <a:gd name="T6" fmla="+- 0 -8295 -11935"/>
                                <a:gd name="T7" fmla="*/ -8295 h 8040"/>
                                <a:gd name="T8" fmla="+- 0 5928 2754"/>
                                <a:gd name="T9" fmla="*/ T8 w 4226"/>
                                <a:gd name="T10" fmla="+- 0 -8275 -11935"/>
                                <a:gd name="T11" fmla="*/ -8275 h 8040"/>
                                <a:gd name="T12" fmla="+- 0 5935 2754"/>
                                <a:gd name="T13" fmla="*/ T12 w 4226"/>
                                <a:gd name="T14" fmla="+- 0 -8275 -11935"/>
                                <a:gd name="T15" fmla="*/ -8275 h 8040"/>
                                <a:gd name="T16" fmla="+- 0 5935 2754"/>
                                <a:gd name="T17" fmla="*/ T16 w 4226"/>
                                <a:gd name="T18" fmla="+- 0 -8295 -11935"/>
                                <a:gd name="T19" fmla="*/ -8295 h 8040"/>
                              </a:gdLst>
                              <a:ahLst/>
                              <a:cxnLst>
                                <a:cxn ang="0">
                                  <a:pos x="T1" y="T3"/>
                                </a:cxn>
                                <a:cxn ang="0">
                                  <a:pos x="T5" y="T7"/>
                                </a:cxn>
                                <a:cxn ang="0">
                                  <a:pos x="T9" y="T11"/>
                                </a:cxn>
                                <a:cxn ang="0">
                                  <a:pos x="T13" y="T15"/>
                                </a:cxn>
                                <a:cxn ang="0">
                                  <a:pos x="T17" y="T19"/>
                                </a:cxn>
                              </a:cxnLst>
                              <a:rect l="0" t="0" r="r" b="b"/>
                              <a:pathLst>
                                <a:path w="4226" h="8040">
                                  <a:moveTo>
                                    <a:pt x="3181" y="3640"/>
                                  </a:moveTo>
                                  <a:lnTo>
                                    <a:pt x="3174" y="3640"/>
                                  </a:lnTo>
                                  <a:lnTo>
                                    <a:pt x="3174" y="3660"/>
                                  </a:lnTo>
                                  <a:lnTo>
                                    <a:pt x="3181" y="3660"/>
                                  </a:lnTo>
                                  <a:lnTo>
                                    <a:pt x="3181" y="3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480"/>
                          <wps:cNvSpPr>
                            <a:spLocks/>
                          </wps:cNvSpPr>
                          <wps:spPr bwMode="auto">
                            <a:xfrm>
                              <a:off x="2754" y="-11935"/>
                              <a:ext cx="4226" cy="8040"/>
                            </a:xfrm>
                            <a:custGeom>
                              <a:avLst/>
                              <a:gdLst>
                                <a:gd name="T0" fmla="+- 0 6802 2754"/>
                                <a:gd name="T1" fmla="*/ T0 w 4226"/>
                                <a:gd name="T2" fmla="+- 0 -8295 -11935"/>
                                <a:gd name="T3" fmla="*/ -8295 h 8040"/>
                                <a:gd name="T4" fmla="+- 0 6750 2754"/>
                                <a:gd name="T5" fmla="*/ T4 w 4226"/>
                                <a:gd name="T6" fmla="+- 0 -8295 -11935"/>
                                <a:gd name="T7" fmla="*/ -8295 h 8040"/>
                                <a:gd name="T8" fmla="+- 0 6762 2754"/>
                                <a:gd name="T9" fmla="*/ T8 w 4226"/>
                                <a:gd name="T10" fmla="+- 0 -8275 -11935"/>
                                <a:gd name="T11" fmla="*/ -8275 h 8040"/>
                                <a:gd name="T12" fmla="+- 0 6790 2754"/>
                                <a:gd name="T13" fmla="*/ T12 w 4226"/>
                                <a:gd name="T14" fmla="+- 0 -8275 -11935"/>
                                <a:gd name="T15" fmla="*/ -8275 h 8040"/>
                                <a:gd name="T16" fmla="+- 0 6802 2754"/>
                                <a:gd name="T17" fmla="*/ T16 w 4226"/>
                                <a:gd name="T18" fmla="+- 0 -8295 -11935"/>
                                <a:gd name="T19" fmla="*/ -8295 h 8040"/>
                              </a:gdLst>
                              <a:ahLst/>
                              <a:cxnLst>
                                <a:cxn ang="0">
                                  <a:pos x="T1" y="T3"/>
                                </a:cxn>
                                <a:cxn ang="0">
                                  <a:pos x="T5" y="T7"/>
                                </a:cxn>
                                <a:cxn ang="0">
                                  <a:pos x="T9" y="T11"/>
                                </a:cxn>
                                <a:cxn ang="0">
                                  <a:pos x="T13" y="T15"/>
                                </a:cxn>
                                <a:cxn ang="0">
                                  <a:pos x="T17" y="T19"/>
                                </a:cxn>
                              </a:cxnLst>
                              <a:rect l="0" t="0" r="r" b="b"/>
                              <a:pathLst>
                                <a:path w="4226" h="8040">
                                  <a:moveTo>
                                    <a:pt x="4048" y="3640"/>
                                  </a:moveTo>
                                  <a:lnTo>
                                    <a:pt x="3996" y="3640"/>
                                  </a:lnTo>
                                  <a:lnTo>
                                    <a:pt x="4008" y="3660"/>
                                  </a:lnTo>
                                  <a:lnTo>
                                    <a:pt x="4036" y="3660"/>
                                  </a:lnTo>
                                  <a:lnTo>
                                    <a:pt x="4048" y="3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481"/>
                          <wps:cNvSpPr>
                            <a:spLocks/>
                          </wps:cNvSpPr>
                          <wps:spPr bwMode="auto">
                            <a:xfrm>
                              <a:off x="2754" y="-11935"/>
                              <a:ext cx="4226" cy="8040"/>
                            </a:xfrm>
                            <a:custGeom>
                              <a:avLst/>
                              <a:gdLst>
                                <a:gd name="T0" fmla="+- 0 2933 2754"/>
                                <a:gd name="T1" fmla="*/ T0 w 4226"/>
                                <a:gd name="T2" fmla="+- 0 -8335 -11935"/>
                                <a:gd name="T3" fmla="*/ -8335 h 8040"/>
                                <a:gd name="T4" fmla="+- 0 2926 2754"/>
                                <a:gd name="T5" fmla="*/ T4 w 4226"/>
                                <a:gd name="T6" fmla="+- 0 -8335 -11935"/>
                                <a:gd name="T7" fmla="*/ -8335 h 8040"/>
                                <a:gd name="T8" fmla="+- 0 2923 2754"/>
                                <a:gd name="T9" fmla="*/ T8 w 4226"/>
                                <a:gd name="T10" fmla="+- 0 -8315 -11935"/>
                                <a:gd name="T11" fmla="*/ -8315 h 8040"/>
                                <a:gd name="T12" fmla="+- 0 2926 2754"/>
                                <a:gd name="T13" fmla="*/ T12 w 4226"/>
                                <a:gd name="T14" fmla="+- 0 -8295 -11935"/>
                                <a:gd name="T15" fmla="*/ -8295 h 8040"/>
                                <a:gd name="T16" fmla="+- 0 2933 2754"/>
                                <a:gd name="T17" fmla="*/ T16 w 4226"/>
                                <a:gd name="T18" fmla="+- 0 -8295 -11935"/>
                                <a:gd name="T19" fmla="*/ -8295 h 8040"/>
                                <a:gd name="T20" fmla="+- 0 2930 2754"/>
                                <a:gd name="T21" fmla="*/ T20 w 4226"/>
                                <a:gd name="T22" fmla="+- 0 -8315 -11935"/>
                                <a:gd name="T23" fmla="*/ -8315 h 8040"/>
                                <a:gd name="T24" fmla="+- 0 2933 2754"/>
                                <a:gd name="T25" fmla="*/ T24 w 4226"/>
                                <a:gd name="T26" fmla="+- 0 -8335 -11935"/>
                                <a:gd name="T27" fmla="*/ -83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179" y="3600"/>
                                  </a:moveTo>
                                  <a:lnTo>
                                    <a:pt x="172" y="3600"/>
                                  </a:lnTo>
                                  <a:lnTo>
                                    <a:pt x="169" y="3620"/>
                                  </a:lnTo>
                                  <a:lnTo>
                                    <a:pt x="172" y="3640"/>
                                  </a:lnTo>
                                  <a:lnTo>
                                    <a:pt x="179" y="3640"/>
                                  </a:lnTo>
                                  <a:lnTo>
                                    <a:pt x="176" y="3620"/>
                                  </a:lnTo>
                                  <a:lnTo>
                                    <a:pt x="179" y="3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482"/>
                          <wps:cNvSpPr>
                            <a:spLocks/>
                          </wps:cNvSpPr>
                          <wps:spPr bwMode="auto">
                            <a:xfrm>
                              <a:off x="2754" y="-11935"/>
                              <a:ext cx="4226" cy="8040"/>
                            </a:xfrm>
                            <a:custGeom>
                              <a:avLst/>
                              <a:gdLst>
                                <a:gd name="T0" fmla="+- 0 2994 2754"/>
                                <a:gd name="T1" fmla="*/ T0 w 4226"/>
                                <a:gd name="T2" fmla="+- 0 -8335 -11935"/>
                                <a:gd name="T3" fmla="*/ -8335 h 8040"/>
                                <a:gd name="T4" fmla="+- 0 2988 2754"/>
                                <a:gd name="T5" fmla="*/ T4 w 4226"/>
                                <a:gd name="T6" fmla="+- 0 -8335 -11935"/>
                                <a:gd name="T7" fmla="*/ -8335 h 8040"/>
                                <a:gd name="T8" fmla="+- 0 2990 2754"/>
                                <a:gd name="T9" fmla="*/ T8 w 4226"/>
                                <a:gd name="T10" fmla="+- 0 -8315 -11935"/>
                                <a:gd name="T11" fmla="*/ -8315 h 8040"/>
                                <a:gd name="T12" fmla="+- 0 2988 2754"/>
                                <a:gd name="T13" fmla="*/ T12 w 4226"/>
                                <a:gd name="T14" fmla="+- 0 -8295 -11935"/>
                                <a:gd name="T15" fmla="*/ -8295 h 8040"/>
                                <a:gd name="T16" fmla="+- 0 2994 2754"/>
                                <a:gd name="T17" fmla="*/ T16 w 4226"/>
                                <a:gd name="T18" fmla="+- 0 -8295 -11935"/>
                                <a:gd name="T19" fmla="*/ -8295 h 8040"/>
                                <a:gd name="T20" fmla="+- 0 2997 2754"/>
                                <a:gd name="T21" fmla="*/ T20 w 4226"/>
                                <a:gd name="T22" fmla="+- 0 -8315 -11935"/>
                                <a:gd name="T23" fmla="*/ -8315 h 8040"/>
                                <a:gd name="T24" fmla="+- 0 2994 2754"/>
                                <a:gd name="T25" fmla="*/ T24 w 4226"/>
                                <a:gd name="T26" fmla="+- 0 -8335 -11935"/>
                                <a:gd name="T27" fmla="*/ -83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240" y="3600"/>
                                  </a:moveTo>
                                  <a:lnTo>
                                    <a:pt x="234" y="3600"/>
                                  </a:lnTo>
                                  <a:lnTo>
                                    <a:pt x="236" y="3620"/>
                                  </a:lnTo>
                                  <a:lnTo>
                                    <a:pt x="234" y="3640"/>
                                  </a:lnTo>
                                  <a:lnTo>
                                    <a:pt x="240" y="3640"/>
                                  </a:lnTo>
                                  <a:lnTo>
                                    <a:pt x="243" y="3620"/>
                                  </a:lnTo>
                                  <a:lnTo>
                                    <a:pt x="240" y="3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Freeform 483"/>
                          <wps:cNvSpPr>
                            <a:spLocks/>
                          </wps:cNvSpPr>
                          <wps:spPr bwMode="auto">
                            <a:xfrm>
                              <a:off x="2754" y="-11935"/>
                              <a:ext cx="4226" cy="8040"/>
                            </a:xfrm>
                            <a:custGeom>
                              <a:avLst/>
                              <a:gdLst>
                                <a:gd name="T0" fmla="+- 0 3608 2754"/>
                                <a:gd name="T1" fmla="*/ T0 w 4226"/>
                                <a:gd name="T2" fmla="+- 0 -8315 -11935"/>
                                <a:gd name="T3" fmla="*/ -8315 h 8040"/>
                                <a:gd name="T4" fmla="+- 0 3596 2754"/>
                                <a:gd name="T5" fmla="*/ T4 w 4226"/>
                                <a:gd name="T6" fmla="+- 0 -8315 -11935"/>
                                <a:gd name="T7" fmla="*/ -8315 h 8040"/>
                                <a:gd name="T8" fmla="+- 0 3601 2754"/>
                                <a:gd name="T9" fmla="*/ T8 w 4226"/>
                                <a:gd name="T10" fmla="+- 0 -8295 -11935"/>
                                <a:gd name="T11" fmla="*/ -8295 h 8040"/>
                                <a:gd name="T12" fmla="+- 0 3608 2754"/>
                                <a:gd name="T13" fmla="*/ T12 w 4226"/>
                                <a:gd name="T14" fmla="+- 0 -8295 -11935"/>
                                <a:gd name="T15" fmla="*/ -8295 h 8040"/>
                                <a:gd name="T16" fmla="+- 0 3608 2754"/>
                                <a:gd name="T17" fmla="*/ T16 w 4226"/>
                                <a:gd name="T18" fmla="+- 0 -8315 -11935"/>
                                <a:gd name="T19" fmla="*/ -8315 h 8040"/>
                              </a:gdLst>
                              <a:ahLst/>
                              <a:cxnLst>
                                <a:cxn ang="0">
                                  <a:pos x="T1" y="T3"/>
                                </a:cxn>
                                <a:cxn ang="0">
                                  <a:pos x="T5" y="T7"/>
                                </a:cxn>
                                <a:cxn ang="0">
                                  <a:pos x="T9" y="T11"/>
                                </a:cxn>
                                <a:cxn ang="0">
                                  <a:pos x="T13" y="T15"/>
                                </a:cxn>
                                <a:cxn ang="0">
                                  <a:pos x="T17" y="T19"/>
                                </a:cxn>
                              </a:cxnLst>
                              <a:rect l="0" t="0" r="r" b="b"/>
                              <a:pathLst>
                                <a:path w="4226" h="8040">
                                  <a:moveTo>
                                    <a:pt x="854" y="3620"/>
                                  </a:moveTo>
                                  <a:lnTo>
                                    <a:pt x="842" y="3620"/>
                                  </a:lnTo>
                                  <a:lnTo>
                                    <a:pt x="847" y="3640"/>
                                  </a:lnTo>
                                  <a:lnTo>
                                    <a:pt x="854" y="3640"/>
                                  </a:lnTo>
                                  <a:lnTo>
                                    <a:pt x="854" y="3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Freeform 484"/>
                          <wps:cNvSpPr>
                            <a:spLocks/>
                          </wps:cNvSpPr>
                          <wps:spPr bwMode="auto">
                            <a:xfrm>
                              <a:off x="2754" y="-11935"/>
                              <a:ext cx="4226" cy="8040"/>
                            </a:xfrm>
                            <a:custGeom>
                              <a:avLst/>
                              <a:gdLst>
                                <a:gd name="T0" fmla="+- 0 6748 2754"/>
                                <a:gd name="T1" fmla="*/ T0 w 4226"/>
                                <a:gd name="T2" fmla="+- 0 -8335 -11935"/>
                                <a:gd name="T3" fmla="*/ -8335 h 8040"/>
                                <a:gd name="T4" fmla="+- 0 6742 2754"/>
                                <a:gd name="T5" fmla="*/ T4 w 4226"/>
                                <a:gd name="T6" fmla="+- 0 -8335 -11935"/>
                                <a:gd name="T7" fmla="*/ -8335 h 8040"/>
                                <a:gd name="T8" fmla="+- 0 6739 2754"/>
                                <a:gd name="T9" fmla="*/ T8 w 4226"/>
                                <a:gd name="T10" fmla="+- 0 -8315 -11935"/>
                                <a:gd name="T11" fmla="*/ -8315 h 8040"/>
                                <a:gd name="T12" fmla="+- 0 6742 2754"/>
                                <a:gd name="T13" fmla="*/ T12 w 4226"/>
                                <a:gd name="T14" fmla="+- 0 -8295 -11935"/>
                                <a:gd name="T15" fmla="*/ -8295 h 8040"/>
                                <a:gd name="T16" fmla="+- 0 6748 2754"/>
                                <a:gd name="T17" fmla="*/ T16 w 4226"/>
                                <a:gd name="T18" fmla="+- 0 -8295 -11935"/>
                                <a:gd name="T19" fmla="*/ -8295 h 8040"/>
                                <a:gd name="T20" fmla="+- 0 6746 2754"/>
                                <a:gd name="T21" fmla="*/ T20 w 4226"/>
                                <a:gd name="T22" fmla="+- 0 -8315 -11935"/>
                                <a:gd name="T23" fmla="*/ -8315 h 8040"/>
                                <a:gd name="T24" fmla="+- 0 6748 2754"/>
                                <a:gd name="T25" fmla="*/ T24 w 4226"/>
                                <a:gd name="T26" fmla="+- 0 -8335 -11935"/>
                                <a:gd name="T27" fmla="*/ -83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994" y="3600"/>
                                  </a:moveTo>
                                  <a:lnTo>
                                    <a:pt x="3988" y="3600"/>
                                  </a:lnTo>
                                  <a:lnTo>
                                    <a:pt x="3985" y="3620"/>
                                  </a:lnTo>
                                  <a:lnTo>
                                    <a:pt x="3988" y="3640"/>
                                  </a:lnTo>
                                  <a:lnTo>
                                    <a:pt x="3994" y="3640"/>
                                  </a:lnTo>
                                  <a:lnTo>
                                    <a:pt x="3992" y="3620"/>
                                  </a:lnTo>
                                  <a:lnTo>
                                    <a:pt x="3994" y="3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Freeform 485"/>
                          <wps:cNvSpPr>
                            <a:spLocks/>
                          </wps:cNvSpPr>
                          <wps:spPr bwMode="auto">
                            <a:xfrm>
                              <a:off x="2754" y="-11935"/>
                              <a:ext cx="4226" cy="8040"/>
                            </a:xfrm>
                            <a:custGeom>
                              <a:avLst/>
                              <a:gdLst>
                                <a:gd name="T0" fmla="+- 0 6810 2754"/>
                                <a:gd name="T1" fmla="*/ T0 w 4226"/>
                                <a:gd name="T2" fmla="+- 0 -8335 -11935"/>
                                <a:gd name="T3" fmla="*/ -8335 h 8040"/>
                                <a:gd name="T4" fmla="+- 0 6804 2754"/>
                                <a:gd name="T5" fmla="*/ T4 w 4226"/>
                                <a:gd name="T6" fmla="+- 0 -8335 -11935"/>
                                <a:gd name="T7" fmla="*/ -8335 h 8040"/>
                                <a:gd name="T8" fmla="+- 0 6806 2754"/>
                                <a:gd name="T9" fmla="*/ T8 w 4226"/>
                                <a:gd name="T10" fmla="+- 0 -8315 -11935"/>
                                <a:gd name="T11" fmla="*/ -8315 h 8040"/>
                                <a:gd name="T12" fmla="+- 0 6804 2754"/>
                                <a:gd name="T13" fmla="*/ T12 w 4226"/>
                                <a:gd name="T14" fmla="+- 0 -8295 -11935"/>
                                <a:gd name="T15" fmla="*/ -8295 h 8040"/>
                                <a:gd name="T16" fmla="+- 0 6810 2754"/>
                                <a:gd name="T17" fmla="*/ T16 w 4226"/>
                                <a:gd name="T18" fmla="+- 0 -8295 -11935"/>
                                <a:gd name="T19" fmla="*/ -8295 h 8040"/>
                                <a:gd name="T20" fmla="+- 0 6813 2754"/>
                                <a:gd name="T21" fmla="*/ T20 w 4226"/>
                                <a:gd name="T22" fmla="+- 0 -8315 -11935"/>
                                <a:gd name="T23" fmla="*/ -8315 h 8040"/>
                                <a:gd name="T24" fmla="+- 0 6810 2754"/>
                                <a:gd name="T25" fmla="*/ T24 w 4226"/>
                                <a:gd name="T26" fmla="+- 0 -8335 -11935"/>
                                <a:gd name="T27" fmla="*/ -83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4056" y="3600"/>
                                  </a:moveTo>
                                  <a:lnTo>
                                    <a:pt x="4050" y="3600"/>
                                  </a:lnTo>
                                  <a:lnTo>
                                    <a:pt x="4052" y="3620"/>
                                  </a:lnTo>
                                  <a:lnTo>
                                    <a:pt x="4050" y="3640"/>
                                  </a:lnTo>
                                  <a:lnTo>
                                    <a:pt x="4056" y="3640"/>
                                  </a:lnTo>
                                  <a:lnTo>
                                    <a:pt x="4059" y="3620"/>
                                  </a:lnTo>
                                  <a:lnTo>
                                    <a:pt x="4056" y="3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Freeform 486"/>
                          <wps:cNvSpPr>
                            <a:spLocks/>
                          </wps:cNvSpPr>
                          <wps:spPr bwMode="auto">
                            <a:xfrm>
                              <a:off x="2754" y="-11935"/>
                              <a:ext cx="4226" cy="8040"/>
                            </a:xfrm>
                            <a:custGeom>
                              <a:avLst/>
                              <a:gdLst>
                                <a:gd name="T0" fmla="+- 0 5825 2754"/>
                                <a:gd name="T1" fmla="*/ T0 w 4226"/>
                                <a:gd name="T2" fmla="+- 0 -8355 -11935"/>
                                <a:gd name="T3" fmla="*/ -8355 h 8040"/>
                                <a:gd name="T4" fmla="+- 0 5814 2754"/>
                                <a:gd name="T5" fmla="*/ T4 w 4226"/>
                                <a:gd name="T6" fmla="+- 0 -8355 -11935"/>
                                <a:gd name="T7" fmla="*/ -8355 h 8040"/>
                                <a:gd name="T8" fmla="+- 0 5814 2754"/>
                                <a:gd name="T9" fmla="*/ T8 w 4226"/>
                                <a:gd name="T10" fmla="+- 0 -8335 -11935"/>
                                <a:gd name="T11" fmla="*/ -8335 h 8040"/>
                                <a:gd name="T12" fmla="+- 0 5821 2754"/>
                                <a:gd name="T13" fmla="*/ T12 w 4226"/>
                                <a:gd name="T14" fmla="+- 0 -8315 -11935"/>
                                <a:gd name="T15" fmla="*/ -8315 h 8040"/>
                                <a:gd name="T16" fmla="+- 0 5840 2754"/>
                                <a:gd name="T17" fmla="*/ T16 w 4226"/>
                                <a:gd name="T18" fmla="+- 0 -8315 -11935"/>
                                <a:gd name="T19" fmla="*/ -8315 h 8040"/>
                                <a:gd name="T20" fmla="+- 0 5847 2754"/>
                                <a:gd name="T21" fmla="*/ T20 w 4226"/>
                                <a:gd name="T22" fmla="+- 0 -8335 -11935"/>
                                <a:gd name="T23" fmla="*/ -8335 h 8040"/>
                                <a:gd name="T24" fmla="+- 0 5821 2754"/>
                                <a:gd name="T25" fmla="*/ T24 w 4226"/>
                                <a:gd name="T26" fmla="+- 0 -8335 -11935"/>
                                <a:gd name="T27" fmla="*/ -8335 h 8040"/>
                                <a:gd name="T28" fmla="+- 0 5825 2754"/>
                                <a:gd name="T29" fmla="*/ T28 w 4226"/>
                                <a:gd name="T30" fmla="+- 0 -8355 -11935"/>
                                <a:gd name="T31" fmla="*/ -83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071" y="3580"/>
                                  </a:moveTo>
                                  <a:lnTo>
                                    <a:pt x="3060" y="3580"/>
                                  </a:lnTo>
                                  <a:lnTo>
                                    <a:pt x="3060" y="3600"/>
                                  </a:lnTo>
                                  <a:lnTo>
                                    <a:pt x="3067" y="3620"/>
                                  </a:lnTo>
                                  <a:lnTo>
                                    <a:pt x="3086" y="3620"/>
                                  </a:lnTo>
                                  <a:lnTo>
                                    <a:pt x="3093" y="3600"/>
                                  </a:lnTo>
                                  <a:lnTo>
                                    <a:pt x="3067" y="3600"/>
                                  </a:lnTo>
                                  <a:lnTo>
                                    <a:pt x="3071" y="3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487"/>
                          <wps:cNvSpPr>
                            <a:spLocks/>
                          </wps:cNvSpPr>
                          <wps:spPr bwMode="auto">
                            <a:xfrm>
                              <a:off x="2754" y="-11935"/>
                              <a:ext cx="4226" cy="8040"/>
                            </a:xfrm>
                            <a:custGeom>
                              <a:avLst/>
                              <a:gdLst>
                                <a:gd name="T0" fmla="+- 0 2960 2754"/>
                                <a:gd name="T1" fmla="*/ T0 w 4226"/>
                                <a:gd name="T2" fmla="+- 0 -8355 -11935"/>
                                <a:gd name="T3" fmla="*/ -8355 h 8040"/>
                                <a:gd name="T4" fmla="+- 0 2946 2754"/>
                                <a:gd name="T5" fmla="*/ T4 w 4226"/>
                                <a:gd name="T6" fmla="+- 0 -8355 -11935"/>
                                <a:gd name="T7" fmla="*/ -8355 h 8040"/>
                                <a:gd name="T8" fmla="+- 0 2934 2754"/>
                                <a:gd name="T9" fmla="*/ T8 w 4226"/>
                                <a:gd name="T10" fmla="+- 0 -8335 -11935"/>
                                <a:gd name="T11" fmla="*/ -8335 h 8040"/>
                                <a:gd name="T12" fmla="+- 0 2949 2754"/>
                                <a:gd name="T13" fmla="*/ T12 w 4226"/>
                                <a:gd name="T14" fmla="+- 0 -8335 -11935"/>
                                <a:gd name="T15" fmla="*/ -8335 h 8040"/>
                                <a:gd name="T16" fmla="+- 0 2960 2754"/>
                                <a:gd name="T17" fmla="*/ T16 w 4226"/>
                                <a:gd name="T18" fmla="+- 0 -8355 -11935"/>
                                <a:gd name="T19" fmla="*/ -8355 h 8040"/>
                              </a:gdLst>
                              <a:ahLst/>
                              <a:cxnLst>
                                <a:cxn ang="0">
                                  <a:pos x="T1" y="T3"/>
                                </a:cxn>
                                <a:cxn ang="0">
                                  <a:pos x="T5" y="T7"/>
                                </a:cxn>
                                <a:cxn ang="0">
                                  <a:pos x="T9" y="T11"/>
                                </a:cxn>
                                <a:cxn ang="0">
                                  <a:pos x="T13" y="T15"/>
                                </a:cxn>
                                <a:cxn ang="0">
                                  <a:pos x="T17" y="T19"/>
                                </a:cxn>
                              </a:cxnLst>
                              <a:rect l="0" t="0" r="r" b="b"/>
                              <a:pathLst>
                                <a:path w="4226" h="8040">
                                  <a:moveTo>
                                    <a:pt x="206" y="3580"/>
                                  </a:moveTo>
                                  <a:lnTo>
                                    <a:pt x="192" y="3580"/>
                                  </a:lnTo>
                                  <a:lnTo>
                                    <a:pt x="180" y="3600"/>
                                  </a:lnTo>
                                  <a:lnTo>
                                    <a:pt x="195" y="3600"/>
                                  </a:lnTo>
                                  <a:lnTo>
                                    <a:pt x="206" y="3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Freeform 488"/>
                          <wps:cNvSpPr>
                            <a:spLocks/>
                          </wps:cNvSpPr>
                          <wps:spPr bwMode="auto">
                            <a:xfrm>
                              <a:off x="2754" y="-11935"/>
                              <a:ext cx="4226" cy="8040"/>
                            </a:xfrm>
                            <a:custGeom>
                              <a:avLst/>
                              <a:gdLst>
                                <a:gd name="T0" fmla="+- 0 2975 2754"/>
                                <a:gd name="T1" fmla="*/ T0 w 4226"/>
                                <a:gd name="T2" fmla="+- 0 -8355 -11935"/>
                                <a:gd name="T3" fmla="*/ -8355 h 8040"/>
                                <a:gd name="T4" fmla="+- 0 2960 2754"/>
                                <a:gd name="T5" fmla="*/ T4 w 4226"/>
                                <a:gd name="T6" fmla="+- 0 -8355 -11935"/>
                                <a:gd name="T7" fmla="*/ -8355 h 8040"/>
                                <a:gd name="T8" fmla="+- 0 2972 2754"/>
                                <a:gd name="T9" fmla="*/ T8 w 4226"/>
                                <a:gd name="T10" fmla="+- 0 -8335 -11935"/>
                                <a:gd name="T11" fmla="*/ -8335 h 8040"/>
                                <a:gd name="T12" fmla="+- 0 2986 2754"/>
                                <a:gd name="T13" fmla="*/ T12 w 4226"/>
                                <a:gd name="T14" fmla="+- 0 -8335 -11935"/>
                                <a:gd name="T15" fmla="*/ -8335 h 8040"/>
                                <a:gd name="T16" fmla="+- 0 2975 2754"/>
                                <a:gd name="T17" fmla="*/ T16 w 4226"/>
                                <a:gd name="T18" fmla="+- 0 -8355 -11935"/>
                                <a:gd name="T19" fmla="*/ -8355 h 8040"/>
                              </a:gdLst>
                              <a:ahLst/>
                              <a:cxnLst>
                                <a:cxn ang="0">
                                  <a:pos x="T1" y="T3"/>
                                </a:cxn>
                                <a:cxn ang="0">
                                  <a:pos x="T5" y="T7"/>
                                </a:cxn>
                                <a:cxn ang="0">
                                  <a:pos x="T9" y="T11"/>
                                </a:cxn>
                                <a:cxn ang="0">
                                  <a:pos x="T13" y="T15"/>
                                </a:cxn>
                                <a:cxn ang="0">
                                  <a:pos x="T17" y="T19"/>
                                </a:cxn>
                              </a:cxnLst>
                              <a:rect l="0" t="0" r="r" b="b"/>
                              <a:pathLst>
                                <a:path w="4226" h="8040">
                                  <a:moveTo>
                                    <a:pt x="221" y="3580"/>
                                  </a:moveTo>
                                  <a:lnTo>
                                    <a:pt x="206" y="3580"/>
                                  </a:lnTo>
                                  <a:lnTo>
                                    <a:pt x="218" y="3600"/>
                                  </a:lnTo>
                                  <a:lnTo>
                                    <a:pt x="232" y="3600"/>
                                  </a:lnTo>
                                  <a:lnTo>
                                    <a:pt x="221" y="3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Freeform 489"/>
                          <wps:cNvSpPr>
                            <a:spLocks/>
                          </wps:cNvSpPr>
                          <wps:spPr bwMode="auto">
                            <a:xfrm>
                              <a:off x="2754" y="-11935"/>
                              <a:ext cx="4226" cy="8040"/>
                            </a:xfrm>
                            <a:custGeom>
                              <a:avLst/>
                              <a:gdLst>
                                <a:gd name="T0" fmla="+- 0 4759 2754"/>
                                <a:gd name="T1" fmla="*/ T0 w 4226"/>
                                <a:gd name="T2" fmla="+- 0 -8375 -11935"/>
                                <a:gd name="T3" fmla="*/ -8375 h 8040"/>
                                <a:gd name="T4" fmla="+- 0 4747 2754"/>
                                <a:gd name="T5" fmla="*/ T4 w 4226"/>
                                <a:gd name="T6" fmla="+- 0 -8375 -11935"/>
                                <a:gd name="T7" fmla="*/ -8375 h 8040"/>
                                <a:gd name="T8" fmla="+- 0 4747 2754"/>
                                <a:gd name="T9" fmla="*/ T8 w 4226"/>
                                <a:gd name="T10" fmla="+- 0 -8355 -11935"/>
                                <a:gd name="T11" fmla="*/ -8355 h 8040"/>
                                <a:gd name="T12" fmla="+- 0 4755 2754"/>
                                <a:gd name="T13" fmla="*/ T12 w 4226"/>
                                <a:gd name="T14" fmla="+- 0 -8335 -11935"/>
                                <a:gd name="T15" fmla="*/ -8335 h 8040"/>
                                <a:gd name="T16" fmla="+- 0 4774 2754"/>
                                <a:gd name="T17" fmla="*/ T16 w 4226"/>
                                <a:gd name="T18" fmla="+- 0 -8335 -11935"/>
                                <a:gd name="T19" fmla="*/ -8335 h 8040"/>
                                <a:gd name="T20" fmla="+- 0 4781 2754"/>
                                <a:gd name="T21" fmla="*/ T20 w 4226"/>
                                <a:gd name="T22" fmla="+- 0 -8355 -11935"/>
                                <a:gd name="T23" fmla="*/ -8355 h 8040"/>
                                <a:gd name="T24" fmla="+- 0 4754 2754"/>
                                <a:gd name="T25" fmla="*/ T24 w 4226"/>
                                <a:gd name="T26" fmla="+- 0 -8355 -11935"/>
                                <a:gd name="T27" fmla="*/ -8355 h 8040"/>
                                <a:gd name="T28" fmla="+- 0 4759 2754"/>
                                <a:gd name="T29" fmla="*/ T28 w 4226"/>
                                <a:gd name="T30" fmla="+- 0 -8375 -11935"/>
                                <a:gd name="T31" fmla="*/ -83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005" y="3560"/>
                                  </a:moveTo>
                                  <a:lnTo>
                                    <a:pt x="1993" y="3560"/>
                                  </a:lnTo>
                                  <a:lnTo>
                                    <a:pt x="1993" y="3580"/>
                                  </a:lnTo>
                                  <a:lnTo>
                                    <a:pt x="2001" y="3600"/>
                                  </a:lnTo>
                                  <a:lnTo>
                                    <a:pt x="2020" y="3600"/>
                                  </a:lnTo>
                                  <a:lnTo>
                                    <a:pt x="2027" y="3580"/>
                                  </a:lnTo>
                                  <a:lnTo>
                                    <a:pt x="2000" y="3580"/>
                                  </a:lnTo>
                                  <a:lnTo>
                                    <a:pt x="2005" y="35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490"/>
                          <wps:cNvSpPr>
                            <a:spLocks/>
                          </wps:cNvSpPr>
                          <wps:spPr bwMode="auto">
                            <a:xfrm>
                              <a:off x="2754" y="-11935"/>
                              <a:ext cx="4226" cy="8040"/>
                            </a:xfrm>
                            <a:custGeom>
                              <a:avLst/>
                              <a:gdLst>
                                <a:gd name="T0" fmla="+- 0 5396 2754"/>
                                <a:gd name="T1" fmla="*/ T0 w 4226"/>
                                <a:gd name="T2" fmla="+- 0 -8375 -11935"/>
                                <a:gd name="T3" fmla="*/ -8375 h 8040"/>
                                <a:gd name="T4" fmla="+- 0 5384 2754"/>
                                <a:gd name="T5" fmla="*/ T4 w 4226"/>
                                <a:gd name="T6" fmla="+- 0 -8375 -11935"/>
                                <a:gd name="T7" fmla="*/ -8375 h 8040"/>
                                <a:gd name="T8" fmla="+- 0 5384 2754"/>
                                <a:gd name="T9" fmla="*/ T8 w 4226"/>
                                <a:gd name="T10" fmla="+- 0 -8355 -11935"/>
                                <a:gd name="T11" fmla="*/ -8355 h 8040"/>
                                <a:gd name="T12" fmla="+- 0 5392 2754"/>
                                <a:gd name="T13" fmla="*/ T12 w 4226"/>
                                <a:gd name="T14" fmla="+- 0 -8335 -11935"/>
                                <a:gd name="T15" fmla="*/ -8335 h 8040"/>
                                <a:gd name="T16" fmla="+- 0 5411 2754"/>
                                <a:gd name="T17" fmla="*/ T16 w 4226"/>
                                <a:gd name="T18" fmla="+- 0 -8335 -11935"/>
                                <a:gd name="T19" fmla="*/ -8335 h 8040"/>
                                <a:gd name="T20" fmla="+- 0 5418 2754"/>
                                <a:gd name="T21" fmla="*/ T20 w 4226"/>
                                <a:gd name="T22" fmla="+- 0 -8355 -11935"/>
                                <a:gd name="T23" fmla="*/ -8355 h 8040"/>
                                <a:gd name="T24" fmla="+- 0 5391 2754"/>
                                <a:gd name="T25" fmla="*/ T24 w 4226"/>
                                <a:gd name="T26" fmla="+- 0 -8355 -11935"/>
                                <a:gd name="T27" fmla="*/ -8355 h 8040"/>
                                <a:gd name="T28" fmla="+- 0 5396 2754"/>
                                <a:gd name="T29" fmla="*/ T28 w 4226"/>
                                <a:gd name="T30" fmla="+- 0 -8375 -11935"/>
                                <a:gd name="T31" fmla="*/ -83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642" y="3560"/>
                                  </a:moveTo>
                                  <a:lnTo>
                                    <a:pt x="2630" y="3560"/>
                                  </a:lnTo>
                                  <a:lnTo>
                                    <a:pt x="2630" y="3580"/>
                                  </a:lnTo>
                                  <a:lnTo>
                                    <a:pt x="2638" y="3600"/>
                                  </a:lnTo>
                                  <a:lnTo>
                                    <a:pt x="2657" y="3600"/>
                                  </a:lnTo>
                                  <a:lnTo>
                                    <a:pt x="2664" y="3580"/>
                                  </a:lnTo>
                                  <a:lnTo>
                                    <a:pt x="2637" y="3580"/>
                                  </a:lnTo>
                                  <a:lnTo>
                                    <a:pt x="2642" y="35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Freeform 491"/>
                          <wps:cNvSpPr>
                            <a:spLocks/>
                          </wps:cNvSpPr>
                          <wps:spPr bwMode="auto">
                            <a:xfrm>
                              <a:off x="2754" y="-11935"/>
                              <a:ext cx="4226" cy="8040"/>
                            </a:xfrm>
                            <a:custGeom>
                              <a:avLst/>
                              <a:gdLst>
                                <a:gd name="T0" fmla="+- 0 5847 2754"/>
                                <a:gd name="T1" fmla="*/ T0 w 4226"/>
                                <a:gd name="T2" fmla="+- 0 -8355 -11935"/>
                                <a:gd name="T3" fmla="*/ -8355 h 8040"/>
                                <a:gd name="T4" fmla="+- 0 5836 2754"/>
                                <a:gd name="T5" fmla="*/ T4 w 4226"/>
                                <a:gd name="T6" fmla="+- 0 -8355 -11935"/>
                                <a:gd name="T7" fmla="*/ -8355 h 8040"/>
                                <a:gd name="T8" fmla="+- 0 5840 2754"/>
                                <a:gd name="T9" fmla="*/ T8 w 4226"/>
                                <a:gd name="T10" fmla="+- 0 -8335 -11935"/>
                                <a:gd name="T11" fmla="*/ -8335 h 8040"/>
                                <a:gd name="T12" fmla="+- 0 5847 2754"/>
                                <a:gd name="T13" fmla="*/ T12 w 4226"/>
                                <a:gd name="T14" fmla="+- 0 -8335 -11935"/>
                                <a:gd name="T15" fmla="*/ -8335 h 8040"/>
                                <a:gd name="T16" fmla="+- 0 5847 2754"/>
                                <a:gd name="T17" fmla="*/ T16 w 4226"/>
                                <a:gd name="T18" fmla="+- 0 -8355 -11935"/>
                                <a:gd name="T19" fmla="*/ -8355 h 8040"/>
                              </a:gdLst>
                              <a:ahLst/>
                              <a:cxnLst>
                                <a:cxn ang="0">
                                  <a:pos x="T1" y="T3"/>
                                </a:cxn>
                                <a:cxn ang="0">
                                  <a:pos x="T5" y="T7"/>
                                </a:cxn>
                                <a:cxn ang="0">
                                  <a:pos x="T9" y="T11"/>
                                </a:cxn>
                                <a:cxn ang="0">
                                  <a:pos x="T13" y="T15"/>
                                </a:cxn>
                                <a:cxn ang="0">
                                  <a:pos x="T17" y="T19"/>
                                </a:cxn>
                              </a:cxnLst>
                              <a:rect l="0" t="0" r="r" b="b"/>
                              <a:pathLst>
                                <a:path w="4226" h="8040">
                                  <a:moveTo>
                                    <a:pt x="3093" y="3580"/>
                                  </a:moveTo>
                                  <a:lnTo>
                                    <a:pt x="3082" y="3580"/>
                                  </a:lnTo>
                                  <a:lnTo>
                                    <a:pt x="3086" y="3600"/>
                                  </a:lnTo>
                                  <a:lnTo>
                                    <a:pt x="3093" y="3600"/>
                                  </a:lnTo>
                                  <a:lnTo>
                                    <a:pt x="3093" y="3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Freeform 492"/>
                          <wps:cNvSpPr>
                            <a:spLocks/>
                          </wps:cNvSpPr>
                          <wps:spPr bwMode="auto">
                            <a:xfrm>
                              <a:off x="2754" y="-11935"/>
                              <a:ext cx="4226" cy="8040"/>
                            </a:xfrm>
                            <a:custGeom>
                              <a:avLst/>
                              <a:gdLst>
                                <a:gd name="T0" fmla="+- 0 6776 2754"/>
                                <a:gd name="T1" fmla="*/ T0 w 4226"/>
                                <a:gd name="T2" fmla="+- 0 -8355 -11935"/>
                                <a:gd name="T3" fmla="*/ -8355 h 8040"/>
                                <a:gd name="T4" fmla="+- 0 6762 2754"/>
                                <a:gd name="T5" fmla="*/ T4 w 4226"/>
                                <a:gd name="T6" fmla="+- 0 -8355 -11935"/>
                                <a:gd name="T7" fmla="*/ -8355 h 8040"/>
                                <a:gd name="T8" fmla="+- 0 6750 2754"/>
                                <a:gd name="T9" fmla="*/ T8 w 4226"/>
                                <a:gd name="T10" fmla="+- 0 -8335 -11935"/>
                                <a:gd name="T11" fmla="*/ -8335 h 8040"/>
                                <a:gd name="T12" fmla="+- 0 6764 2754"/>
                                <a:gd name="T13" fmla="*/ T12 w 4226"/>
                                <a:gd name="T14" fmla="+- 0 -8335 -11935"/>
                                <a:gd name="T15" fmla="*/ -8335 h 8040"/>
                                <a:gd name="T16" fmla="+- 0 6776 2754"/>
                                <a:gd name="T17" fmla="*/ T16 w 4226"/>
                                <a:gd name="T18" fmla="+- 0 -8355 -11935"/>
                                <a:gd name="T19" fmla="*/ -8355 h 8040"/>
                              </a:gdLst>
                              <a:ahLst/>
                              <a:cxnLst>
                                <a:cxn ang="0">
                                  <a:pos x="T1" y="T3"/>
                                </a:cxn>
                                <a:cxn ang="0">
                                  <a:pos x="T5" y="T7"/>
                                </a:cxn>
                                <a:cxn ang="0">
                                  <a:pos x="T9" y="T11"/>
                                </a:cxn>
                                <a:cxn ang="0">
                                  <a:pos x="T13" y="T15"/>
                                </a:cxn>
                                <a:cxn ang="0">
                                  <a:pos x="T17" y="T19"/>
                                </a:cxn>
                              </a:cxnLst>
                              <a:rect l="0" t="0" r="r" b="b"/>
                              <a:pathLst>
                                <a:path w="4226" h="8040">
                                  <a:moveTo>
                                    <a:pt x="4022" y="3580"/>
                                  </a:moveTo>
                                  <a:lnTo>
                                    <a:pt x="4008" y="3580"/>
                                  </a:lnTo>
                                  <a:lnTo>
                                    <a:pt x="3996" y="3600"/>
                                  </a:lnTo>
                                  <a:lnTo>
                                    <a:pt x="4010" y="3600"/>
                                  </a:lnTo>
                                  <a:lnTo>
                                    <a:pt x="4022" y="3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Freeform 493"/>
                          <wps:cNvSpPr>
                            <a:spLocks/>
                          </wps:cNvSpPr>
                          <wps:spPr bwMode="auto">
                            <a:xfrm>
                              <a:off x="2754" y="-11935"/>
                              <a:ext cx="4226" cy="8040"/>
                            </a:xfrm>
                            <a:custGeom>
                              <a:avLst/>
                              <a:gdLst>
                                <a:gd name="T0" fmla="+- 0 6790 2754"/>
                                <a:gd name="T1" fmla="*/ T0 w 4226"/>
                                <a:gd name="T2" fmla="+- 0 -8355 -11935"/>
                                <a:gd name="T3" fmla="*/ -8355 h 8040"/>
                                <a:gd name="T4" fmla="+- 0 6776 2754"/>
                                <a:gd name="T5" fmla="*/ T4 w 4226"/>
                                <a:gd name="T6" fmla="+- 0 -8355 -11935"/>
                                <a:gd name="T7" fmla="*/ -8355 h 8040"/>
                                <a:gd name="T8" fmla="+- 0 6788 2754"/>
                                <a:gd name="T9" fmla="*/ T8 w 4226"/>
                                <a:gd name="T10" fmla="+- 0 -8335 -11935"/>
                                <a:gd name="T11" fmla="*/ -8335 h 8040"/>
                                <a:gd name="T12" fmla="+- 0 6802 2754"/>
                                <a:gd name="T13" fmla="*/ T12 w 4226"/>
                                <a:gd name="T14" fmla="+- 0 -8335 -11935"/>
                                <a:gd name="T15" fmla="*/ -8335 h 8040"/>
                                <a:gd name="T16" fmla="+- 0 6790 2754"/>
                                <a:gd name="T17" fmla="*/ T16 w 4226"/>
                                <a:gd name="T18" fmla="+- 0 -8355 -11935"/>
                                <a:gd name="T19" fmla="*/ -8355 h 8040"/>
                              </a:gdLst>
                              <a:ahLst/>
                              <a:cxnLst>
                                <a:cxn ang="0">
                                  <a:pos x="T1" y="T3"/>
                                </a:cxn>
                                <a:cxn ang="0">
                                  <a:pos x="T5" y="T7"/>
                                </a:cxn>
                                <a:cxn ang="0">
                                  <a:pos x="T9" y="T11"/>
                                </a:cxn>
                                <a:cxn ang="0">
                                  <a:pos x="T13" y="T15"/>
                                </a:cxn>
                                <a:cxn ang="0">
                                  <a:pos x="T17" y="T19"/>
                                </a:cxn>
                              </a:cxnLst>
                              <a:rect l="0" t="0" r="r" b="b"/>
                              <a:pathLst>
                                <a:path w="4226" h="8040">
                                  <a:moveTo>
                                    <a:pt x="4036" y="3580"/>
                                  </a:moveTo>
                                  <a:lnTo>
                                    <a:pt x="4022" y="3580"/>
                                  </a:lnTo>
                                  <a:lnTo>
                                    <a:pt x="4034" y="3600"/>
                                  </a:lnTo>
                                  <a:lnTo>
                                    <a:pt x="4048" y="3600"/>
                                  </a:lnTo>
                                  <a:lnTo>
                                    <a:pt x="4036" y="3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Freeform 494"/>
                          <wps:cNvSpPr>
                            <a:spLocks/>
                          </wps:cNvSpPr>
                          <wps:spPr bwMode="auto">
                            <a:xfrm>
                              <a:off x="2754" y="-11935"/>
                              <a:ext cx="4226" cy="8040"/>
                            </a:xfrm>
                            <a:custGeom>
                              <a:avLst/>
                              <a:gdLst>
                                <a:gd name="T0" fmla="+- 0 4781 2754"/>
                                <a:gd name="T1" fmla="*/ T0 w 4226"/>
                                <a:gd name="T2" fmla="+- 0 -8375 -11935"/>
                                <a:gd name="T3" fmla="*/ -8375 h 8040"/>
                                <a:gd name="T4" fmla="+- 0 4770 2754"/>
                                <a:gd name="T5" fmla="*/ T4 w 4226"/>
                                <a:gd name="T6" fmla="+- 0 -8375 -11935"/>
                                <a:gd name="T7" fmla="*/ -8375 h 8040"/>
                                <a:gd name="T8" fmla="+- 0 4774 2754"/>
                                <a:gd name="T9" fmla="*/ T8 w 4226"/>
                                <a:gd name="T10" fmla="+- 0 -8355 -11935"/>
                                <a:gd name="T11" fmla="*/ -8355 h 8040"/>
                                <a:gd name="T12" fmla="+- 0 4781 2754"/>
                                <a:gd name="T13" fmla="*/ T12 w 4226"/>
                                <a:gd name="T14" fmla="+- 0 -8355 -11935"/>
                                <a:gd name="T15" fmla="*/ -8355 h 8040"/>
                                <a:gd name="T16" fmla="+- 0 4781 2754"/>
                                <a:gd name="T17" fmla="*/ T16 w 4226"/>
                                <a:gd name="T18" fmla="+- 0 -8375 -11935"/>
                                <a:gd name="T19" fmla="*/ -8375 h 8040"/>
                              </a:gdLst>
                              <a:ahLst/>
                              <a:cxnLst>
                                <a:cxn ang="0">
                                  <a:pos x="T1" y="T3"/>
                                </a:cxn>
                                <a:cxn ang="0">
                                  <a:pos x="T5" y="T7"/>
                                </a:cxn>
                                <a:cxn ang="0">
                                  <a:pos x="T9" y="T11"/>
                                </a:cxn>
                                <a:cxn ang="0">
                                  <a:pos x="T13" y="T15"/>
                                </a:cxn>
                                <a:cxn ang="0">
                                  <a:pos x="T17" y="T19"/>
                                </a:cxn>
                              </a:cxnLst>
                              <a:rect l="0" t="0" r="r" b="b"/>
                              <a:pathLst>
                                <a:path w="4226" h="8040">
                                  <a:moveTo>
                                    <a:pt x="2027" y="3560"/>
                                  </a:moveTo>
                                  <a:lnTo>
                                    <a:pt x="2016" y="3560"/>
                                  </a:lnTo>
                                  <a:lnTo>
                                    <a:pt x="2020" y="3580"/>
                                  </a:lnTo>
                                  <a:lnTo>
                                    <a:pt x="2027" y="3580"/>
                                  </a:lnTo>
                                  <a:lnTo>
                                    <a:pt x="2027" y="35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Freeform 495"/>
                          <wps:cNvSpPr>
                            <a:spLocks/>
                          </wps:cNvSpPr>
                          <wps:spPr bwMode="auto">
                            <a:xfrm>
                              <a:off x="2754" y="-11935"/>
                              <a:ext cx="4226" cy="8040"/>
                            </a:xfrm>
                            <a:custGeom>
                              <a:avLst/>
                              <a:gdLst>
                                <a:gd name="T0" fmla="+- 0 5016 2754"/>
                                <a:gd name="T1" fmla="*/ T0 w 4226"/>
                                <a:gd name="T2" fmla="+- 0 -8375 -11935"/>
                                <a:gd name="T3" fmla="*/ -8375 h 8040"/>
                                <a:gd name="T4" fmla="+- 0 5009 2754"/>
                                <a:gd name="T5" fmla="*/ T4 w 4226"/>
                                <a:gd name="T6" fmla="+- 0 -8375 -11935"/>
                                <a:gd name="T7" fmla="*/ -8375 h 8040"/>
                                <a:gd name="T8" fmla="+- 0 5009 2754"/>
                                <a:gd name="T9" fmla="*/ T8 w 4226"/>
                                <a:gd name="T10" fmla="+- 0 -8355 -11935"/>
                                <a:gd name="T11" fmla="*/ -8355 h 8040"/>
                                <a:gd name="T12" fmla="+- 0 5016 2754"/>
                                <a:gd name="T13" fmla="*/ T12 w 4226"/>
                                <a:gd name="T14" fmla="+- 0 -8355 -11935"/>
                                <a:gd name="T15" fmla="*/ -8355 h 8040"/>
                                <a:gd name="T16" fmla="+- 0 5016 2754"/>
                                <a:gd name="T17" fmla="*/ T16 w 4226"/>
                                <a:gd name="T18" fmla="+- 0 -8375 -11935"/>
                                <a:gd name="T19" fmla="*/ -8375 h 8040"/>
                              </a:gdLst>
                              <a:ahLst/>
                              <a:cxnLst>
                                <a:cxn ang="0">
                                  <a:pos x="T1" y="T3"/>
                                </a:cxn>
                                <a:cxn ang="0">
                                  <a:pos x="T5" y="T7"/>
                                </a:cxn>
                                <a:cxn ang="0">
                                  <a:pos x="T9" y="T11"/>
                                </a:cxn>
                                <a:cxn ang="0">
                                  <a:pos x="T13" y="T15"/>
                                </a:cxn>
                                <a:cxn ang="0">
                                  <a:pos x="T17" y="T19"/>
                                </a:cxn>
                              </a:cxnLst>
                              <a:rect l="0" t="0" r="r" b="b"/>
                              <a:pathLst>
                                <a:path w="4226" h="8040">
                                  <a:moveTo>
                                    <a:pt x="2262" y="3560"/>
                                  </a:moveTo>
                                  <a:lnTo>
                                    <a:pt x="2255" y="3560"/>
                                  </a:lnTo>
                                  <a:lnTo>
                                    <a:pt x="2255" y="3580"/>
                                  </a:lnTo>
                                  <a:lnTo>
                                    <a:pt x="2262" y="3580"/>
                                  </a:lnTo>
                                  <a:lnTo>
                                    <a:pt x="2262" y="35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Freeform 496"/>
                          <wps:cNvSpPr>
                            <a:spLocks/>
                          </wps:cNvSpPr>
                          <wps:spPr bwMode="auto">
                            <a:xfrm>
                              <a:off x="2754" y="-11935"/>
                              <a:ext cx="4226" cy="8040"/>
                            </a:xfrm>
                            <a:custGeom>
                              <a:avLst/>
                              <a:gdLst>
                                <a:gd name="T0" fmla="+- 0 5043 2754"/>
                                <a:gd name="T1" fmla="*/ T0 w 4226"/>
                                <a:gd name="T2" fmla="+- 0 -8375 -11935"/>
                                <a:gd name="T3" fmla="*/ -8375 h 8040"/>
                                <a:gd name="T4" fmla="+- 0 5036 2754"/>
                                <a:gd name="T5" fmla="*/ T4 w 4226"/>
                                <a:gd name="T6" fmla="+- 0 -8375 -11935"/>
                                <a:gd name="T7" fmla="*/ -8375 h 8040"/>
                                <a:gd name="T8" fmla="+- 0 5036 2754"/>
                                <a:gd name="T9" fmla="*/ T8 w 4226"/>
                                <a:gd name="T10" fmla="+- 0 -8355 -11935"/>
                                <a:gd name="T11" fmla="*/ -8355 h 8040"/>
                                <a:gd name="T12" fmla="+- 0 5043 2754"/>
                                <a:gd name="T13" fmla="*/ T12 w 4226"/>
                                <a:gd name="T14" fmla="+- 0 -8355 -11935"/>
                                <a:gd name="T15" fmla="*/ -8355 h 8040"/>
                                <a:gd name="T16" fmla="+- 0 5043 2754"/>
                                <a:gd name="T17" fmla="*/ T16 w 4226"/>
                                <a:gd name="T18" fmla="+- 0 -8375 -11935"/>
                                <a:gd name="T19" fmla="*/ -8375 h 8040"/>
                              </a:gdLst>
                              <a:ahLst/>
                              <a:cxnLst>
                                <a:cxn ang="0">
                                  <a:pos x="T1" y="T3"/>
                                </a:cxn>
                                <a:cxn ang="0">
                                  <a:pos x="T5" y="T7"/>
                                </a:cxn>
                                <a:cxn ang="0">
                                  <a:pos x="T9" y="T11"/>
                                </a:cxn>
                                <a:cxn ang="0">
                                  <a:pos x="T13" y="T15"/>
                                </a:cxn>
                                <a:cxn ang="0">
                                  <a:pos x="T17" y="T19"/>
                                </a:cxn>
                              </a:cxnLst>
                              <a:rect l="0" t="0" r="r" b="b"/>
                              <a:pathLst>
                                <a:path w="4226" h="8040">
                                  <a:moveTo>
                                    <a:pt x="2289" y="3560"/>
                                  </a:moveTo>
                                  <a:lnTo>
                                    <a:pt x="2282" y="3560"/>
                                  </a:lnTo>
                                  <a:lnTo>
                                    <a:pt x="2282" y="3580"/>
                                  </a:lnTo>
                                  <a:lnTo>
                                    <a:pt x="2289" y="3580"/>
                                  </a:lnTo>
                                  <a:lnTo>
                                    <a:pt x="2289" y="35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Freeform 497"/>
                          <wps:cNvSpPr>
                            <a:spLocks/>
                          </wps:cNvSpPr>
                          <wps:spPr bwMode="auto">
                            <a:xfrm>
                              <a:off x="2754" y="-11935"/>
                              <a:ext cx="4226" cy="8040"/>
                            </a:xfrm>
                            <a:custGeom>
                              <a:avLst/>
                              <a:gdLst>
                                <a:gd name="T0" fmla="+- 0 5418 2754"/>
                                <a:gd name="T1" fmla="*/ T0 w 4226"/>
                                <a:gd name="T2" fmla="+- 0 -8375 -11935"/>
                                <a:gd name="T3" fmla="*/ -8375 h 8040"/>
                                <a:gd name="T4" fmla="+- 0 5407 2754"/>
                                <a:gd name="T5" fmla="*/ T4 w 4226"/>
                                <a:gd name="T6" fmla="+- 0 -8375 -11935"/>
                                <a:gd name="T7" fmla="*/ -8375 h 8040"/>
                                <a:gd name="T8" fmla="+- 0 5411 2754"/>
                                <a:gd name="T9" fmla="*/ T8 w 4226"/>
                                <a:gd name="T10" fmla="+- 0 -8355 -11935"/>
                                <a:gd name="T11" fmla="*/ -8355 h 8040"/>
                                <a:gd name="T12" fmla="+- 0 5418 2754"/>
                                <a:gd name="T13" fmla="*/ T12 w 4226"/>
                                <a:gd name="T14" fmla="+- 0 -8355 -11935"/>
                                <a:gd name="T15" fmla="*/ -8355 h 8040"/>
                                <a:gd name="T16" fmla="+- 0 5418 2754"/>
                                <a:gd name="T17" fmla="*/ T16 w 4226"/>
                                <a:gd name="T18" fmla="+- 0 -8375 -11935"/>
                                <a:gd name="T19" fmla="*/ -8375 h 8040"/>
                              </a:gdLst>
                              <a:ahLst/>
                              <a:cxnLst>
                                <a:cxn ang="0">
                                  <a:pos x="T1" y="T3"/>
                                </a:cxn>
                                <a:cxn ang="0">
                                  <a:pos x="T5" y="T7"/>
                                </a:cxn>
                                <a:cxn ang="0">
                                  <a:pos x="T9" y="T11"/>
                                </a:cxn>
                                <a:cxn ang="0">
                                  <a:pos x="T13" y="T15"/>
                                </a:cxn>
                                <a:cxn ang="0">
                                  <a:pos x="T17" y="T19"/>
                                </a:cxn>
                              </a:cxnLst>
                              <a:rect l="0" t="0" r="r" b="b"/>
                              <a:pathLst>
                                <a:path w="4226" h="8040">
                                  <a:moveTo>
                                    <a:pt x="2664" y="3560"/>
                                  </a:moveTo>
                                  <a:lnTo>
                                    <a:pt x="2653" y="3560"/>
                                  </a:lnTo>
                                  <a:lnTo>
                                    <a:pt x="2657" y="3580"/>
                                  </a:lnTo>
                                  <a:lnTo>
                                    <a:pt x="2664" y="3580"/>
                                  </a:lnTo>
                                  <a:lnTo>
                                    <a:pt x="2664" y="35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Freeform 498"/>
                          <wps:cNvSpPr>
                            <a:spLocks/>
                          </wps:cNvSpPr>
                          <wps:spPr bwMode="auto">
                            <a:xfrm>
                              <a:off x="2754" y="-11935"/>
                              <a:ext cx="4226" cy="8040"/>
                            </a:xfrm>
                            <a:custGeom>
                              <a:avLst/>
                              <a:gdLst>
                                <a:gd name="T0" fmla="+- 0 6122 2754"/>
                                <a:gd name="T1" fmla="*/ T0 w 4226"/>
                                <a:gd name="T2" fmla="+- 0 -8375 -11935"/>
                                <a:gd name="T3" fmla="*/ -8375 h 8040"/>
                                <a:gd name="T4" fmla="+- 0 6115 2754"/>
                                <a:gd name="T5" fmla="*/ T4 w 4226"/>
                                <a:gd name="T6" fmla="+- 0 -8375 -11935"/>
                                <a:gd name="T7" fmla="*/ -8375 h 8040"/>
                                <a:gd name="T8" fmla="+- 0 6115 2754"/>
                                <a:gd name="T9" fmla="*/ T8 w 4226"/>
                                <a:gd name="T10" fmla="+- 0 -8355 -11935"/>
                                <a:gd name="T11" fmla="*/ -8355 h 8040"/>
                                <a:gd name="T12" fmla="+- 0 6122 2754"/>
                                <a:gd name="T13" fmla="*/ T12 w 4226"/>
                                <a:gd name="T14" fmla="+- 0 -8355 -11935"/>
                                <a:gd name="T15" fmla="*/ -8355 h 8040"/>
                                <a:gd name="T16" fmla="+- 0 6122 2754"/>
                                <a:gd name="T17" fmla="*/ T16 w 4226"/>
                                <a:gd name="T18" fmla="+- 0 -8375 -11935"/>
                                <a:gd name="T19" fmla="*/ -8375 h 8040"/>
                              </a:gdLst>
                              <a:ahLst/>
                              <a:cxnLst>
                                <a:cxn ang="0">
                                  <a:pos x="T1" y="T3"/>
                                </a:cxn>
                                <a:cxn ang="0">
                                  <a:pos x="T5" y="T7"/>
                                </a:cxn>
                                <a:cxn ang="0">
                                  <a:pos x="T9" y="T11"/>
                                </a:cxn>
                                <a:cxn ang="0">
                                  <a:pos x="T13" y="T15"/>
                                </a:cxn>
                                <a:cxn ang="0">
                                  <a:pos x="T17" y="T19"/>
                                </a:cxn>
                              </a:cxnLst>
                              <a:rect l="0" t="0" r="r" b="b"/>
                              <a:pathLst>
                                <a:path w="4226" h="8040">
                                  <a:moveTo>
                                    <a:pt x="3368" y="3560"/>
                                  </a:moveTo>
                                  <a:lnTo>
                                    <a:pt x="3361" y="3560"/>
                                  </a:lnTo>
                                  <a:lnTo>
                                    <a:pt x="3361" y="3580"/>
                                  </a:lnTo>
                                  <a:lnTo>
                                    <a:pt x="3368" y="3580"/>
                                  </a:lnTo>
                                  <a:lnTo>
                                    <a:pt x="3368" y="35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Freeform 499"/>
                          <wps:cNvSpPr>
                            <a:spLocks/>
                          </wps:cNvSpPr>
                          <wps:spPr bwMode="auto">
                            <a:xfrm>
                              <a:off x="2754" y="-11935"/>
                              <a:ext cx="4226" cy="8040"/>
                            </a:xfrm>
                            <a:custGeom>
                              <a:avLst/>
                              <a:gdLst>
                                <a:gd name="T0" fmla="+- 0 6149 2754"/>
                                <a:gd name="T1" fmla="*/ T0 w 4226"/>
                                <a:gd name="T2" fmla="+- 0 -8375 -11935"/>
                                <a:gd name="T3" fmla="*/ -8375 h 8040"/>
                                <a:gd name="T4" fmla="+- 0 6142 2754"/>
                                <a:gd name="T5" fmla="*/ T4 w 4226"/>
                                <a:gd name="T6" fmla="+- 0 -8375 -11935"/>
                                <a:gd name="T7" fmla="*/ -8375 h 8040"/>
                                <a:gd name="T8" fmla="+- 0 6142 2754"/>
                                <a:gd name="T9" fmla="*/ T8 w 4226"/>
                                <a:gd name="T10" fmla="+- 0 -8355 -11935"/>
                                <a:gd name="T11" fmla="*/ -8355 h 8040"/>
                                <a:gd name="T12" fmla="+- 0 6149 2754"/>
                                <a:gd name="T13" fmla="*/ T12 w 4226"/>
                                <a:gd name="T14" fmla="+- 0 -8355 -11935"/>
                                <a:gd name="T15" fmla="*/ -8355 h 8040"/>
                                <a:gd name="T16" fmla="+- 0 6149 2754"/>
                                <a:gd name="T17" fmla="*/ T16 w 4226"/>
                                <a:gd name="T18" fmla="+- 0 -8375 -11935"/>
                                <a:gd name="T19" fmla="*/ -8375 h 8040"/>
                              </a:gdLst>
                              <a:ahLst/>
                              <a:cxnLst>
                                <a:cxn ang="0">
                                  <a:pos x="T1" y="T3"/>
                                </a:cxn>
                                <a:cxn ang="0">
                                  <a:pos x="T5" y="T7"/>
                                </a:cxn>
                                <a:cxn ang="0">
                                  <a:pos x="T9" y="T11"/>
                                </a:cxn>
                                <a:cxn ang="0">
                                  <a:pos x="T13" y="T15"/>
                                </a:cxn>
                                <a:cxn ang="0">
                                  <a:pos x="T17" y="T19"/>
                                </a:cxn>
                              </a:cxnLst>
                              <a:rect l="0" t="0" r="r" b="b"/>
                              <a:pathLst>
                                <a:path w="4226" h="8040">
                                  <a:moveTo>
                                    <a:pt x="3395" y="3560"/>
                                  </a:moveTo>
                                  <a:lnTo>
                                    <a:pt x="3388" y="3560"/>
                                  </a:lnTo>
                                  <a:lnTo>
                                    <a:pt x="3388" y="3580"/>
                                  </a:lnTo>
                                  <a:lnTo>
                                    <a:pt x="3395" y="3580"/>
                                  </a:lnTo>
                                  <a:lnTo>
                                    <a:pt x="3395" y="35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Freeform 500"/>
                          <wps:cNvSpPr>
                            <a:spLocks/>
                          </wps:cNvSpPr>
                          <wps:spPr bwMode="auto">
                            <a:xfrm>
                              <a:off x="2754" y="-11935"/>
                              <a:ext cx="4226" cy="8040"/>
                            </a:xfrm>
                            <a:custGeom>
                              <a:avLst/>
                              <a:gdLst>
                                <a:gd name="T0" fmla="+- 0 6250 2754"/>
                                <a:gd name="T1" fmla="*/ T0 w 4226"/>
                                <a:gd name="T2" fmla="+- 0 -8375 -11935"/>
                                <a:gd name="T3" fmla="*/ -8375 h 8040"/>
                                <a:gd name="T4" fmla="+- 0 6243 2754"/>
                                <a:gd name="T5" fmla="*/ T4 w 4226"/>
                                <a:gd name="T6" fmla="+- 0 -8375 -11935"/>
                                <a:gd name="T7" fmla="*/ -8375 h 8040"/>
                                <a:gd name="T8" fmla="+- 0 6243 2754"/>
                                <a:gd name="T9" fmla="*/ T8 w 4226"/>
                                <a:gd name="T10" fmla="+- 0 -8355 -11935"/>
                                <a:gd name="T11" fmla="*/ -8355 h 8040"/>
                                <a:gd name="T12" fmla="+- 0 6250 2754"/>
                                <a:gd name="T13" fmla="*/ T12 w 4226"/>
                                <a:gd name="T14" fmla="+- 0 -8355 -11935"/>
                                <a:gd name="T15" fmla="*/ -8355 h 8040"/>
                                <a:gd name="T16" fmla="+- 0 6250 2754"/>
                                <a:gd name="T17" fmla="*/ T16 w 4226"/>
                                <a:gd name="T18" fmla="+- 0 -8375 -11935"/>
                                <a:gd name="T19" fmla="*/ -8375 h 8040"/>
                              </a:gdLst>
                              <a:ahLst/>
                              <a:cxnLst>
                                <a:cxn ang="0">
                                  <a:pos x="T1" y="T3"/>
                                </a:cxn>
                                <a:cxn ang="0">
                                  <a:pos x="T5" y="T7"/>
                                </a:cxn>
                                <a:cxn ang="0">
                                  <a:pos x="T9" y="T11"/>
                                </a:cxn>
                                <a:cxn ang="0">
                                  <a:pos x="T13" y="T15"/>
                                </a:cxn>
                                <a:cxn ang="0">
                                  <a:pos x="T17" y="T19"/>
                                </a:cxn>
                              </a:cxnLst>
                              <a:rect l="0" t="0" r="r" b="b"/>
                              <a:pathLst>
                                <a:path w="4226" h="8040">
                                  <a:moveTo>
                                    <a:pt x="3496" y="3560"/>
                                  </a:moveTo>
                                  <a:lnTo>
                                    <a:pt x="3489" y="3560"/>
                                  </a:lnTo>
                                  <a:lnTo>
                                    <a:pt x="3489" y="3580"/>
                                  </a:lnTo>
                                  <a:lnTo>
                                    <a:pt x="3496" y="3580"/>
                                  </a:lnTo>
                                  <a:lnTo>
                                    <a:pt x="3496" y="35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Freeform 501"/>
                          <wps:cNvSpPr>
                            <a:spLocks/>
                          </wps:cNvSpPr>
                          <wps:spPr bwMode="auto">
                            <a:xfrm>
                              <a:off x="2754" y="-11935"/>
                              <a:ext cx="4226" cy="8040"/>
                            </a:xfrm>
                            <a:custGeom>
                              <a:avLst/>
                              <a:gdLst>
                                <a:gd name="T0" fmla="+- 0 6277 2754"/>
                                <a:gd name="T1" fmla="*/ T0 w 4226"/>
                                <a:gd name="T2" fmla="+- 0 -8375 -11935"/>
                                <a:gd name="T3" fmla="*/ -8375 h 8040"/>
                                <a:gd name="T4" fmla="+- 0 6270 2754"/>
                                <a:gd name="T5" fmla="*/ T4 w 4226"/>
                                <a:gd name="T6" fmla="+- 0 -8375 -11935"/>
                                <a:gd name="T7" fmla="*/ -8375 h 8040"/>
                                <a:gd name="T8" fmla="+- 0 6270 2754"/>
                                <a:gd name="T9" fmla="*/ T8 w 4226"/>
                                <a:gd name="T10" fmla="+- 0 -8355 -11935"/>
                                <a:gd name="T11" fmla="*/ -8355 h 8040"/>
                                <a:gd name="T12" fmla="+- 0 6277 2754"/>
                                <a:gd name="T13" fmla="*/ T12 w 4226"/>
                                <a:gd name="T14" fmla="+- 0 -8355 -11935"/>
                                <a:gd name="T15" fmla="*/ -8355 h 8040"/>
                                <a:gd name="T16" fmla="+- 0 6277 2754"/>
                                <a:gd name="T17" fmla="*/ T16 w 4226"/>
                                <a:gd name="T18" fmla="+- 0 -8375 -11935"/>
                                <a:gd name="T19" fmla="*/ -8375 h 8040"/>
                              </a:gdLst>
                              <a:ahLst/>
                              <a:cxnLst>
                                <a:cxn ang="0">
                                  <a:pos x="T1" y="T3"/>
                                </a:cxn>
                                <a:cxn ang="0">
                                  <a:pos x="T5" y="T7"/>
                                </a:cxn>
                                <a:cxn ang="0">
                                  <a:pos x="T9" y="T11"/>
                                </a:cxn>
                                <a:cxn ang="0">
                                  <a:pos x="T13" y="T15"/>
                                </a:cxn>
                                <a:cxn ang="0">
                                  <a:pos x="T17" y="T19"/>
                                </a:cxn>
                              </a:cxnLst>
                              <a:rect l="0" t="0" r="r" b="b"/>
                              <a:pathLst>
                                <a:path w="4226" h="8040">
                                  <a:moveTo>
                                    <a:pt x="3523" y="3560"/>
                                  </a:moveTo>
                                  <a:lnTo>
                                    <a:pt x="3516" y="3560"/>
                                  </a:lnTo>
                                  <a:lnTo>
                                    <a:pt x="3516" y="3580"/>
                                  </a:lnTo>
                                  <a:lnTo>
                                    <a:pt x="3523" y="3580"/>
                                  </a:lnTo>
                                  <a:lnTo>
                                    <a:pt x="3523" y="35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Freeform 502"/>
                          <wps:cNvSpPr>
                            <a:spLocks/>
                          </wps:cNvSpPr>
                          <wps:spPr bwMode="auto">
                            <a:xfrm>
                              <a:off x="2754" y="-11935"/>
                              <a:ext cx="4226" cy="8040"/>
                            </a:xfrm>
                            <a:custGeom>
                              <a:avLst/>
                              <a:gdLst>
                                <a:gd name="T0" fmla="+- 0 4913 2754"/>
                                <a:gd name="T1" fmla="*/ T0 w 4226"/>
                                <a:gd name="T2" fmla="+- 0 -8415 -11935"/>
                                <a:gd name="T3" fmla="*/ -8415 h 8040"/>
                                <a:gd name="T4" fmla="+- 0 4902 2754"/>
                                <a:gd name="T5" fmla="*/ T4 w 4226"/>
                                <a:gd name="T6" fmla="+- 0 -8415 -11935"/>
                                <a:gd name="T7" fmla="*/ -8415 h 8040"/>
                                <a:gd name="T8" fmla="+- 0 4902 2754"/>
                                <a:gd name="T9" fmla="*/ T8 w 4226"/>
                                <a:gd name="T10" fmla="+- 0 -8395 -11935"/>
                                <a:gd name="T11" fmla="*/ -8395 h 8040"/>
                                <a:gd name="T12" fmla="+- 0 4909 2754"/>
                                <a:gd name="T13" fmla="*/ T12 w 4226"/>
                                <a:gd name="T14" fmla="+- 0 -8375 -11935"/>
                                <a:gd name="T15" fmla="*/ -8375 h 8040"/>
                                <a:gd name="T16" fmla="+- 0 4928 2754"/>
                                <a:gd name="T17" fmla="*/ T16 w 4226"/>
                                <a:gd name="T18" fmla="+- 0 -8375 -11935"/>
                                <a:gd name="T19" fmla="*/ -8375 h 8040"/>
                                <a:gd name="T20" fmla="+- 0 4935 2754"/>
                                <a:gd name="T21" fmla="*/ T20 w 4226"/>
                                <a:gd name="T22" fmla="+- 0 -8395 -11935"/>
                                <a:gd name="T23" fmla="*/ -8395 h 8040"/>
                                <a:gd name="T24" fmla="+- 0 4909 2754"/>
                                <a:gd name="T25" fmla="*/ T24 w 4226"/>
                                <a:gd name="T26" fmla="+- 0 -8395 -11935"/>
                                <a:gd name="T27" fmla="*/ -8395 h 8040"/>
                                <a:gd name="T28" fmla="+- 0 4913 2754"/>
                                <a:gd name="T29" fmla="*/ T28 w 4226"/>
                                <a:gd name="T30" fmla="+- 0 -8415 -11935"/>
                                <a:gd name="T31" fmla="*/ -84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159" y="3520"/>
                                  </a:moveTo>
                                  <a:lnTo>
                                    <a:pt x="2148" y="3520"/>
                                  </a:lnTo>
                                  <a:lnTo>
                                    <a:pt x="2148" y="3540"/>
                                  </a:lnTo>
                                  <a:lnTo>
                                    <a:pt x="2155" y="3560"/>
                                  </a:lnTo>
                                  <a:lnTo>
                                    <a:pt x="2174" y="3560"/>
                                  </a:lnTo>
                                  <a:lnTo>
                                    <a:pt x="2181" y="3540"/>
                                  </a:lnTo>
                                  <a:lnTo>
                                    <a:pt x="2155" y="3540"/>
                                  </a:lnTo>
                                  <a:lnTo>
                                    <a:pt x="2159" y="3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Freeform 503"/>
                          <wps:cNvSpPr>
                            <a:spLocks/>
                          </wps:cNvSpPr>
                          <wps:spPr bwMode="auto">
                            <a:xfrm>
                              <a:off x="2754" y="-11935"/>
                              <a:ext cx="4226" cy="8040"/>
                            </a:xfrm>
                            <a:custGeom>
                              <a:avLst/>
                              <a:gdLst>
                                <a:gd name="T0" fmla="+- 0 5921 2754"/>
                                <a:gd name="T1" fmla="*/ T0 w 4226"/>
                                <a:gd name="T2" fmla="+- 0 -8395 -11935"/>
                                <a:gd name="T3" fmla="*/ -8395 h 8040"/>
                                <a:gd name="T4" fmla="+- 0 5914 2754"/>
                                <a:gd name="T5" fmla="*/ T4 w 4226"/>
                                <a:gd name="T6" fmla="+- 0 -8395 -11935"/>
                                <a:gd name="T7" fmla="*/ -8395 h 8040"/>
                                <a:gd name="T8" fmla="+- 0 5914 2754"/>
                                <a:gd name="T9" fmla="*/ T8 w 4226"/>
                                <a:gd name="T10" fmla="+- 0 -8375 -11935"/>
                                <a:gd name="T11" fmla="*/ -8375 h 8040"/>
                                <a:gd name="T12" fmla="+- 0 5921 2754"/>
                                <a:gd name="T13" fmla="*/ T12 w 4226"/>
                                <a:gd name="T14" fmla="+- 0 -8375 -11935"/>
                                <a:gd name="T15" fmla="*/ -8375 h 8040"/>
                                <a:gd name="T16" fmla="+- 0 5921 2754"/>
                                <a:gd name="T17" fmla="*/ T16 w 4226"/>
                                <a:gd name="T18" fmla="+- 0 -8395 -11935"/>
                                <a:gd name="T19" fmla="*/ -8395 h 8040"/>
                              </a:gdLst>
                              <a:ahLst/>
                              <a:cxnLst>
                                <a:cxn ang="0">
                                  <a:pos x="T1" y="T3"/>
                                </a:cxn>
                                <a:cxn ang="0">
                                  <a:pos x="T5" y="T7"/>
                                </a:cxn>
                                <a:cxn ang="0">
                                  <a:pos x="T9" y="T11"/>
                                </a:cxn>
                                <a:cxn ang="0">
                                  <a:pos x="T13" y="T15"/>
                                </a:cxn>
                                <a:cxn ang="0">
                                  <a:pos x="T17" y="T19"/>
                                </a:cxn>
                              </a:cxnLst>
                              <a:rect l="0" t="0" r="r" b="b"/>
                              <a:pathLst>
                                <a:path w="4226" h="8040">
                                  <a:moveTo>
                                    <a:pt x="3167" y="3540"/>
                                  </a:moveTo>
                                  <a:lnTo>
                                    <a:pt x="3160" y="3540"/>
                                  </a:lnTo>
                                  <a:lnTo>
                                    <a:pt x="3160" y="3560"/>
                                  </a:lnTo>
                                  <a:lnTo>
                                    <a:pt x="3167" y="3560"/>
                                  </a:lnTo>
                                  <a:lnTo>
                                    <a:pt x="3167" y="35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Freeform 504"/>
                          <wps:cNvSpPr>
                            <a:spLocks/>
                          </wps:cNvSpPr>
                          <wps:spPr bwMode="auto">
                            <a:xfrm>
                              <a:off x="2754" y="-11935"/>
                              <a:ext cx="4226" cy="8040"/>
                            </a:xfrm>
                            <a:custGeom>
                              <a:avLst/>
                              <a:gdLst>
                                <a:gd name="T0" fmla="+- 0 5948 2754"/>
                                <a:gd name="T1" fmla="*/ T0 w 4226"/>
                                <a:gd name="T2" fmla="+- 0 -8395 -11935"/>
                                <a:gd name="T3" fmla="*/ -8395 h 8040"/>
                                <a:gd name="T4" fmla="+- 0 5941 2754"/>
                                <a:gd name="T5" fmla="*/ T4 w 4226"/>
                                <a:gd name="T6" fmla="+- 0 -8395 -11935"/>
                                <a:gd name="T7" fmla="*/ -8395 h 8040"/>
                                <a:gd name="T8" fmla="+- 0 5941 2754"/>
                                <a:gd name="T9" fmla="*/ T8 w 4226"/>
                                <a:gd name="T10" fmla="+- 0 -8375 -11935"/>
                                <a:gd name="T11" fmla="*/ -8375 h 8040"/>
                                <a:gd name="T12" fmla="+- 0 5948 2754"/>
                                <a:gd name="T13" fmla="*/ T12 w 4226"/>
                                <a:gd name="T14" fmla="+- 0 -8375 -11935"/>
                                <a:gd name="T15" fmla="*/ -8375 h 8040"/>
                                <a:gd name="T16" fmla="+- 0 5948 2754"/>
                                <a:gd name="T17" fmla="*/ T16 w 4226"/>
                                <a:gd name="T18" fmla="+- 0 -8395 -11935"/>
                                <a:gd name="T19" fmla="*/ -8395 h 8040"/>
                              </a:gdLst>
                              <a:ahLst/>
                              <a:cxnLst>
                                <a:cxn ang="0">
                                  <a:pos x="T1" y="T3"/>
                                </a:cxn>
                                <a:cxn ang="0">
                                  <a:pos x="T5" y="T7"/>
                                </a:cxn>
                                <a:cxn ang="0">
                                  <a:pos x="T9" y="T11"/>
                                </a:cxn>
                                <a:cxn ang="0">
                                  <a:pos x="T13" y="T15"/>
                                </a:cxn>
                                <a:cxn ang="0">
                                  <a:pos x="T17" y="T19"/>
                                </a:cxn>
                              </a:cxnLst>
                              <a:rect l="0" t="0" r="r" b="b"/>
                              <a:pathLst>
                                <a:path w="4226" h="8040">
                                  <a:moveTo>
                                    <a:pt x="3194" y="3540"/>
                                  </a:moveTo>
                                  <a:lnTo>
                                    <a:pt x="3187" y="3540"/>
                                  </a:lnTo>
                                  <a:lnTo>
                                    <a:pt x="3187" y="3560"/>
                                  </a:lnTo>
                                  <a:lnTo>
                                    <a:pt x="3194" y="3560"/>
                                  </a:lnTo>
                                  <a:lnTo>
                                    <a:pt x="3194" y="35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Freeform 505"/>
                          <wps:cNvSpPr>
                            <a:spLocks/>
                          </wps:cNvSpPr>
                          <wps:spPr bwMode="auto">
                            <a:xfrm>
                              <a:off x="2754" y="-11935"/>
                              <a:ext cx="4226" cy="8040"/>
                            </a:xfrm>
                            <a:custGeom>
                              <a:avLst/>
                              <a:gdLst>
                                <a:gd name="T0" fmla="+- 0 4567 2754"/>
                                <a:gd name="T1" fmla="*/ T0 w 4226"/>
                                <a:gd name="T2" fmla="+- 0 -8415 -11935"/>
                                <a:gd name="T3" fmla="*/ -8415 h 8040"/>
                                <a:gd name="T4" fmla="+- 0 4560 2754"/>
                                <a:gd name="T5" fmla="*/ T4 w 4226"/>
                                <a:gd name="T6" fmla="+- 0 -8415 -11935"/>
                                <a:gd name="T7" fmla="*/ -8415 h 8040"/>
                                <a:gd name="T8" fmla="+- 0 4560 2754"/>
                                <a:gd name="T9" fmla="*/ T8 w 4226"/>
                                <a:gd name="T10" fmla="+- 0 -8395 -11935"/>
                                <a:gd name="T11" fmla="*/ -8395 h 8040"/>
                                <a:gd name="T12" fmla="+- 0 4567 2754"/>
                                <a:gd name="T13" fmla="*/ T12 w 4226"/>
                                <a:gd name="T14" fmla="+- 0 -8395 -11935"/>
                                <a:gd name="T15" fmla="*/ -8395 h 8040"/>
                                <a:gd name="T16" fmla="+- 0 4567 2754"/>
                                <a:gd name="T17" fmla="*/ T16 w 4226"/>
                                <a:gd name="T18" fmla="+- 0 -8415 -11935"/>
                                <a:gd name="T19" fmla="*/ -8415 h 8040"/>
                              </a:gdLst>
                              <a:ahLst/>
                              <a:cxnLst>
                                <a:cxn ang="0">
                                  <a:pos x="T1" y="T3"/>
                                </a:cxn>
                                <a:cxn ang="0">
                                  <a:pos x="T5" y="T7"/>
                                </a:cxn>
                                <a:cxn ang="0">
                                  <a:pos x="T9" y="T11"/>
                                </a:cxn>
                                <a:cxn ang="0">
                                  <a:pos x="T13" y="T15"/>
                                </a:cxn>
                                <a:cxn ang="0">
                                  <a:pos x="T17" y="T19"/>
                                </a:cxn>
                              </a:cxnLst>
                              <a:rect l="0" t="0" r="r" b="b"/>
                              <a:pathLst>
                                <a:path w="4226" h="8040">
                                  <a:moveTo>
                                    <a:pt x="1813" y="3520"/>
                                  </a:moveTo>
                                  <a:lnTo>
                                    <a:pt x="1806" y="3520"/>
                                  </a:lnTo>
                                  <a:lnTo>
                                    <a:pt x="1806" y="3540"/>
                                  </a:lnTo>
                                  <a:lnTo>
                                    <a:pt x="1813" y="3540"/>
                                  </a:lnTo>
                                  <a:lnTo>
                                    <a:pt x="1813" y="3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Freeform 506"/>
                          <wps:cNvSpPr>
                            <a:spLocks/>
                          </wps:cNvSpPr>
                          <wps:spPr bwMode="auto">
                            <a:xfrm>
                              <a:off x="2754" y="-11935"/>
                              <a:ext cx="4226" cy="8040"/>
                            </a:xfrm>
                            <a:custGeom>
                              <a:avLst/>
                              <a:gdLst>
                                <a:gd name="T0" fmla="+- 0 4593 2754"/>
                                <a:gd name="T1" fmla="*/ T0 w 4226"/>
                                <a:gd name="T2" fmla="+- 0 -8415 -11935"/>
                                <a:gd name="T3" fmla="*/ -8415 h 8040"/>
                                <a:gd name="T4" fmla="+- 0 4586 2754"/>
                                <a:gd name="T5" fmla="*/ T4 w 4226"/>
                                <a:gd name="T6" fmla="+- 0 -8415 -11935"/>
                                <a:gd name="T7" fmla="*/ -8415 h 8040"/>
                                <a:gd name="T8" fmla="+- 0 4586 2754"/>
                                <a:gd name="T9" fmla="*/ T8 w 4226"/>
                                <a:gd name="T10" fmla="+- 0 -8395 -11935"/>
                                <a:gd name="T11" fmla="*/ -8395 h 8040"/>
                                <a:gd name="T12" fmla="+- 0 4593 2754"/>
                                <a:gd name="T13" fmla="*/ T12 w 4226"/>
                                <a:gd name="T14" fmla="+- 0 -8395 -11935"/>
                                <a:gd name="T15" fmla="*/ -8395 h 8040"/>
                                <a:gd name="T16" fmla="+- 0 4593 2754"/>
                                <a:gd name="T17" fmla="*/ T16 w 4226"/>
                                <a:gd name="T18" fmla="+- 0 -8415 -11935"/>
                                <a:gd name="T19" fmla="*/ -8415 h 8040"/>
                              </a:gdLst>
                              <a:ahLst/>
                              <a:cxnLst>
                                <a:cxn ang="0">
                                  <a:pos x="T1" y="T3"/>
                                </a:cxn>
                                <a:cxn ang="0">
                                  <a:pos x="T5" y="T7"/>
                                </a:cxn>
                                <a:cxn ang="0">
                                  <a:pos x="T9" y="T11"/>
                                </a:cxn>
                                <a:cxn ang="0">
                                  <a:pos x="T13" y="T15"/>
                                </a:cxn>
                                <a:cxn ang="0">
                                  <a:pos x="T17" y="T19"/>
                                </a:cxn>
                              </a:cxnLst>
                              <a:rect l="0" t="0" r="r" b="b"/>
                              <a:pathLst>
                                <a:path w="4226" h="8040">
                                  <a:moveTo>
                                    <a:pt x="1839" y="3520"/>
                                  </a:moveTo>
                                  <a:lnTo>
                                    <a:pt x="1832" y="3520"/>
                                  </a:lnTo>
                                  <a:lnTo>
                                    <a:pt x="1832" y="3540"/>
                                  </a:lnTo>
                                  <a:lnTo>
                                    <a:pt x="1839" y="3540"/>
                                  </a:lnTo>
                                  <a:lnTo>
                                    <a:pt x="1839" y="3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Freeform 507"/>
                          <wps:cNvSpPr>
                            <a:spLocks/>
                          </wps:cNvSpPr>
                          <wps:spPr bwMode="auto">
                            <a:xfrm>
                              <a:off x="2754" y="-11935"/>
                              <a:ext cx="4226" cy="8040"/>
                            </a:xfrm>
                            <a:custGeom>
                              <a:avLst/>
                              <a:gdLst>
                                <a:gd name="T0" fmla="+- 0 4935 2754"/>
                                <a:gd name="T1" fmla="*/ T0 w 4226"/>
                                <a:gd name="T2" fmla="+- 0 -8415 -11935"/>
                                <a:gd name="T3" fmla="*/ -8415 h 8040"/>
                                <a:gd name="T4" fmla="+- 0 4924 2754"/>
                                <a:gd name="T5" fmla="*/ T4 w 4226"/>
                                <a:gd name="T6" fmla="+- 0 -8415 -11935"/>
                                <a:gd name="T7" fmla="*/ -8415 h 8040"/>
                                <a:gd name="T8" fmla="+- 0 4928 2754"/>
                                <a:gd name="T9" fmla="*/ T8 w 4226"/>
                                <a:gd name="T10" fmla="+- 0 -8395 -11935"/>
                                <a:gd name="T11" fmla="*/ -8395 h 8040"/>
                                <a:gd name="T12" fmla="+- 0 4935 2754"/>
                                <a:gd name="T13" fmla="*/ T12 w 4226"/>
                                <a:gd name="T14" fmla="+- 0 -8395 -11935"/>
                                <a:gd name="T15" fmla="*/ -8395 h 8040"/>
                                <a:gd name="T16" fmla="+- 0 4935 2754"/>
                                <a:gd name="T17" fmla="*/ T16 w 4226"/>
                                <a:gd name="T18" fmla="+- 0 -8415 -11935"/>
                                <a:gd name="T19" fmla="*/ -8415 h 8040"/>
                              </a:gdLst>
                              <a:ahLst/>
                              <a:cxnLst>
                                <a:cxn ang="0">
                                  <a:pos x="T1" y="T3"/>
                                </a:cxn>
                                <a:cxn ang="0">
                                  <a:pos x="T5" y="T7"/>
                                </a:cxn>
                                <a:cxn ang="0">
                                  <a:pos x="T9" y="T11"/>
                                </a:cxn>
                                <a:cxn ang="0">
                                  <a:pos x="T13" y="T15"/>
                                </a:cxn>
                                <a:cxn ang="0">
                                  <a:pos x="T17" y="T19"/>
                                </a:cxn>
                              </a:cxnLst>
                              <a:rect l="0" t="0" r="r" b="b"/>
                              <a:pathLst>
                                <a:path w="4226" h="8040">
                                  <a:moveTo>
                                    <a:pt x="2181" y="3520"/>
                                  </a:moveTo>
                                  <a:lnTo>
                                    <a:pt x="2170" y="3520"/>
                                  </a:lnTo>
                                  <a:lnTo>
                                    <a:pt x="2174" y="3540"/>
                                  </a:lnTo>
                                  <a:lnTo>
                                    <a:pt x="2181" y="3540"/>
                                  </a:lnTo>
                                  <a:lnTo>
                                    <a:pt x="2181" y="3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Freeform 508"/>
                          <wps:cNvSpPr>
                            <a:spLocks/>
                          </wps:cNvSpPr>
                          <wps:spPr bwMode="auto">
                            <a:xfrm>
                              <a:off x="2754" y="-11935"/>
                              <a:ext cx="4226" cy="8040"/>
                            </a:xfrm>
                            <a:custGeom>
                              <a:avLst/>
                              <a:gdLst>
                                <a:gd name="T0" fmla="+- 0 5190 2754"/>
                                <a:gd name="T1" fmla="*/ T0 w 4226"/>
                                <a:gd name="T2" fmla="+- 0 -8415 -11935"/>
                                <a:gd name="T3" fmla="*/ -8415 h 8040"/>
                                <a:gd name="T4" fmla="+- 0 5183 2754"/>
                                <a:gd name="T5" fmla="*/ T4 w 4226"/>
                                <a:gd name="T6" fmla="+- 0 -8415 -11935"/>
                                <a:gd name="T7" fmla="*/ -8415 h 8040"/>
                                <a:gd name="T8" fmla="+- 0 5183 2754"/>
                                <a:gd name="T9" fmla="*/ T8 w 4226"/>
                                <a:gd name="T10" fmla="+- 0 -8395 -11935"/>
                                <a:gd name="T11" fmla="*/ -8395 h 8040"/>
                                <a:gd name="T12" fmla="+- 0 5190 2754"/>
                                <a:gd name="T13" fmla="*/ T12 w 4226"/>
                                <a:gd name="T14" fmla="+- 0 -8395 -11935"/>
                                <a:gd name="T15" fmla="*/ -8395 h 8040"/>
                                <a:gd name="T16" fmla="+- 0 5190 2754"/>
                                <a:gd name="T17" fmla="*/ T16 w 4226"/>
                                <a:gd name="T18" fmla="+- 0 -8415 -11935"/>
                                <a:gd name="T19" fmla="*/ -8415 h 8040"/>
                              </a:gdLst>
                              <a:ahLst/>
                              <a:cxnLst>
                                <a:cxn ang="0">
                                  <a:pos x="T1" y="T3"/>
                                </a:cxn>
                                <a:cxn ang="0">
                                  <a:pos x="T5" y="T7"/>
                                </a:cxn>
                                <a:cxn ang="0">
                                  <a:pos x="T9" y="T11"/>
                                </a:cxn>
                                <a:cxn ang="0">
                                  <a:pos x="T13" y="T15"/>
                                </a:cxn>
                                <a:cxn ang="0">
                                  <a:pos x="T17" y="T19"/>
                                </a:cxn>
                              </a:cxnLst>
                              <a:rect l="0" t="0" r="r" b="b"/>
                              <a:pathLst>
                                <a:path w="4226" h="8040">
                                  <a:moveTo>
                                    <a:pt x="2436" y="3520"/>
                                  </a:moveTo>
                                  <a:lnTo>
                                    <a:pt x="2429" y="3520"/>
                                  </a:lnTo>
                                  <a:lnTo>
                                    <a:pt x="2429" y="3540"/>
                                  </a:lnTo>
                                  <a:lnTo>
                                    <a:pt x="2436" y="3540"/>
                                  </a:lnTo>
                                  <a:lnTo>
                                    <a:pt x="2436" y="3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Freeform 509"/>
                          <wps:cNvSpPr>
                            <a:spLocks/>
                          </wps:cNvSpPr>
                          <wps:spPr bwMode="auto">
                            <a:xfrm>
                              <a:off x="2754" y="-11935"/>
                              <a:ext cx="4226" cy="8040"/>
                            </a:xfrm>
                            <a:custGeom>
                              <a:avLst/>
                              <a:gdLst>
                                <a:gd name="T0" fmla="+- 0 5217 2754"/>
                                <a:gd name="T1" fmla="*/ T0 w 4226"/>
                                <a:gd name="T2" fmla="+- 0 -8415 -11935"/>
                                <a:gd name="T3" fmla="*/ -8415 h 8040"/>
                                <a:gd name="T4" fmla="+- 0 5210 2754"/>
                                <a:gd name="T5" fmla="*/ T4 w 4226"/>
                                <a:gd name="T6" fmla="+- 0 -8415 -11935"/>
                                <a:gd name="T7" fmla="*/ -8415 h 8040"/>
                                <a:gd name="T8" fmla="+- 0 5210 2754"/>
                                <a:gd name="T9" fmla="*/ T8 w 4226"/>
                                <a:gd name="T10" fmla="+- 0 -8395 -11935"/>
                                <a:gd name="T11" fmla="*/ -8395 h 8040"/>
                                <a:gd name="T12" fmla="+- 0 5217 2754"/>
                                <a:gd name="T13" fmla="*/ T12 w 4226"/>
                                <a:gd name="T14" fmla="+- 0 -8395 -11935"/>
                                <a:gd name="T15" fmla="*/ -8395 h 8040"/>
                                <a:gd name="T16" fmla="+- 0 5217 2754"/>
                                <a:gd name="T17" fmla="*/ T16 w 4226"/>
                                <a:gd name="T18" fmla="+- 0 -8415 -11935"/>
                                <a:gd name="T19" fmla="*/ -8415 h 8040"/>
                              </a:gdLst>
                              <a:ahLst/>
                              <a:cxnLst>
                                <a:cxn ang="0">
                                  <a:pos x="T1" y="T3"/>
                                </a:cxn>
                                <a:cxn ang="0">
                                  <a:pos x="T5" y="T7"/>
                                </a:cxn>
                                <a:cxn ang="0">
                                  <a:pos x="T9" y="T11"/>
                                </a:cxn>
                                <a:cxn ang="0">
                                  <a:pos x="T13" y="T15"/>
                                </a:cxn>
                                <a:cxn ang="0">
                                  <a:pos x="T17" y="T19"/>
                                </a:cxn>
                              </a:cxnLst>
                              <a:rect l="0" t="0" r="r" b="b"/>
                              <a:pathLst>
                                <a:path w="4226" h="8040">
                                  <a:moveTo>
                                    <a:pt x="2463" y="3520"/>
                                  </a:moveTo>
                                  <a:lnTo>
                                    <a:pt x="2456" y="3520"/>
                                  </a:lnTo>
                                  <a:lnTo>
                                    <a:pt x="2456" y="3540"/>
                                  </a:lnTo>
                                  <a:lnTo>
                                    <a:pt x="2463" y="3540"/>
                                  </a:lnTo>
                                  <a:lnTo>
                                    <a:pt x="2463" y="3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Freeform 510"/>
                          <wps:cNvSpPr>
                            <a:spLocks/>
                          </wps:cNvSpPr>
                          <wps:spPr bwMode="auto">
                            <a:xfrm>
                              <a:off x="2754" y="-11935"/>
                              <a:ext cx="4226" cy="8040"/>
                            </a:xfrm>
                            <a:custGeom>
                              <a:avLst/>
                              <a:gdLst>
                                <a:gd name="T0" fmla="+- 0 5657 2754"/>
                                <a:gd name="T1" fmla="*/ T0 w 4226"/>
                                <a:gd name="T2" fmla="+- 0 -8495 -11935"/>
                                <a:gd name="T3" fmla="*/ -8495 h 8040"/>
                                <a:gd name="T4" fmla="+- 0 5646 2754"/>
                                <a:gd name="T5" fmla="*/ T4 w 4226"/>
                                <a:gd name="T6" fmla="+- 0 -8495 -11935"/>
                                <a:gd name="T7" fmla="*/ -8495 h 8040"/>
                                <a:gd name="T8" fmla="+- 0 5646 2754"/>
                                <a:gd name="T9" fmla="*/ T8 w 4226"/>
                                <a:gd name="T10" fmla="+- 0 -8475 -11935"/>
                                <a:gd name="T11" fmla="*/ -8475 h 8040"/>
                                <a:gd name="T12" fmla="+- 0 5653 2754"/>
                                <a:gd name="T13" fmla="*/ T12 w 4226"/>
                                <a:gd name="T14" fmla="+- 0 -8455 -11935"/>
                                <a:gd name="T15" fmla="*/ -8455 h 8040"/>
                                <a:gd name="T16" fmla="+- 0 5672 2754"/>
                                <a:gd name="T17" fmla="*/ T16 w 4226"/>
                                <a:gd name="T18" fmla="+- 0 -8455 -11935"/>
                                <a:gd name="T19" fmla="*/ -8455 h 8040"/>
                                <a:gd name="T20" fmla="+- 0 5680 2754"/>
                                <a:gd name="T21" fmla="*/ T20 w 4226"/>
                                <a:gd name="T22" fmla="+- 0 -8475 -11935"/>
                                <a:gd name="T23" fmla="*/ -8475 h 8040"/>
                                <a:gd name="T24" fmla="+- 0 5653 2754"/>
                                <a:gd name="T25" fmla="*/ T24 w 4226"/>
                                <a:gd name="T26" fmla="+- 0 -8475 -11935"/>
                                <a:gd name="T27" fmla="*/ -8475 h 8040"/>
                                <a:gd name="T28" fmla="+- 0 5657 2754"/>
                                <a:gd name="T29" fmla="*/ T28 w 4226"/>
                                <a:gd name="T30" fmla="+- 0 -8495 -11935"/>
                                <a:gd name="T31" fmla="*/ -84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903" y="3440"/>
                                  </a:moveTo>
                                  <a:lnTo>
                                    <a:pt x="2892" y="3440"/>
                                  </a:lnTo>
                                  <a:lnTo>
                                    <a:pt x="2892" y="3460"/>
                                  </a:lnTo>
                                  <a:lnTo>
                                    <a:pt x="2899" y="3480"/>
                                  </a:lnTo>
                                  <a:lnTo>
                                    <a:pt x="2918" y="3480"/>
                                  </a:lnTo>
                                  <a:lnTo>
                                    <a:pt x="2926" y="3460"/>
                                  </a:lnTo>
                                  <a:lnTo>
                                    <a:pt x="2899" y="3460"/>
                                  </a:lnTo>
                                  <a:lnTo>
                                    <a:pt x="2903" y="3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Freeform 511"/>
                          <wps:cNvSpPr>
                            <a:spLocks/>
                          </wps:cNvSpPr>
                          <wps:spPr bwMode="auto">
                            <a:xfrm>
                              <a:off x="2754" y="-11935"/>
                              <a:ext cx="4226" cy="8040"/>
                            </a:xfrm>
                            <a:custGeom>
                              <a:avLst/>
                              <a:gdLst>
                                <a:gd name="T0" fmla="+- 0 6771 2754"/>
                                <a:gd name="T1" fmla="*/ T0 w 4226"/>
                                <a:gd name="T2" fmla="+- 0 -8495 -11935"/>
                                <a:gd name="T3" fmla="*/ -8495 h 8040"/>
                                <a:gd name="T4" fmla="+- 0 6759 2754"/>
                                <a:gd name="T5" fmla="*/ T4 w 4226"/>
                                <a:gd name="T6" fmla="+- 0 -8495 -11935"/>
                                <a:gd name="T7" fmla="*/ -8495 h 8040"/>
                                <a:gd name="T8" fmla="+- 0 6759 2754"/>
                                <a:gd name="T9" fmla="*/ T8 w 4226"/>
                                <a:gd name="T10" fmla="+- 0 -8475 -11935"/>
                                <a:gd name="T11" fmla="*/ -8475 h 8040"/>
                                <a:gd name="T12" fmla="+- 0 6767 2754"/>
                                <a:gd name="T13" fmla="*/ T12 w 4226"/>
                                <a:gd name="T14" fmla="+- 0 -8455 -11935"/>
                                <a:gd name="T15" fmla="*/ -8455 h 8040"/>
                                <a:gd name="T16" fmla="+- 0 6785 2754"/>
                                <a:gd name="T17" fmla="*/ T16 w 4226"/>
                                <a:gd name="T18" fmla="+- 0 -8455 -11935"/>
                                <a:gd name="T19" fmla="*/ -8455 h 8040"/>
                                <a:gd name="T20" fmla="+- 0 6793 2754"/>
                                <a:gd name="T21" fmla="*/ T20 w 4226"/>
                                <a:gd name="T22" fmla="+- 0 -8475 -11935"/>
                                <a:gd name="T23" fmla="*/ -8475 h 8040"/>
                                <a:gd name="T24" fmla="+- 0 6766 2754"/>
                                <a:gd name="T25" fmla="*/ T24 w 4226"/>
                                <a:gd name="T26" fmla="+- 0 -8475 -11935"/>
                                <a:gd name="T27" fmla="*/ -8475 h 8040"/>
                                <a:gd name="T28" fmla="+- 0 6771 2754"/>
                                <a:gd name="T29" fmla="*/ T28 w 4226"/>
                                <a:gd name="T30" fmla="+- 0 -8495 -11935"/>
                                <a:gd name="T31" fmla="*/ -84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17" y="3440"/>
                                  </a:moveTo>
                                  <a:lnTo>
                                    <a:pt x="4005" y="3440"/>
                                  </a:lnTo>
                                  <a:lnTo>
                                    <a:pt x="4005" y="3460"/>
                                  </a:lnTo>
                                  <a:lnTo>
                                    <a:pt x="4013" y="3480"/>
                                  </a:lnTo>
                                  <a:lnTo>
                                    <a:pt x="4031" y="3480"/>
                                  </a:lnTo>
                                  <a:lnTo>
                                    <a:pt x="4039" y="3460"/>
                                  </a:lnTo>
                                  <a:lnTo>
                                    <a:pt x="4012" y="3460"/>
                                  </a:lnTo>
                                  <a:lnTo>
                                    <a:pt x="4017" y="3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Freeform 512"/>
                          <wps:cNvSpPr>
                            <a:spLocks/>
                          </wps:cNvSpPr>
                          <wps:spPr bwMode="auto">
                            <a:xfrm>
                              <a:off x="2754" y="-11935"/>
                              <a:ext cx="4226" cy="8040"/>
                            </a:xfrm>
                            <a:custGeom>
                              <a:avLst/>
                              <a:gdLst>
                                <a:gd name="T0" fmla="+- 0 2986 2754"/>
                                <a:gd name="T1" fmla="*/ T0 w 4226"/>
                                <a:gd name="T2" fmla="+- 0 -8495 -11935"/>
                                <a:gd name="T3" fmla="*/ -8495 h 8040"/>
                                <a:gd name="T4" fmla="+- 0 2934 2754"/>
                                <a:gd name="T5" fmla="*/ T4 w 4226"/>
                                <a:gd name="T6" fmla="+- 0 -8495 -11935"/>
                                <a:gd name="T7" fmla="*/ -8495 h 8040"/>
                                <a:gd name="T8" fmla="+- 0 2946 2754"/>
                                <a:gd name="T9" fmla="*/ T8 w 4226"/>
                                <a:gd name="T10" fmla="+- 0 -8475 -11935"/>
                                <a:gd name="T11" fmla="*/ -8475 h 8040"/>
                                <a:gd name="T12" fmla="+- 0 2975 2754"/>
                                <a:gd name="T13" fmla="*/ T12 w 4226"/>
                                <a:gd name="T14" fmla="+- 0 -8475 -11935"/>
                                <a:gd name="T15" fmla="*/ -8475 h 8040"/>
                                <a:gd name="T16" fmla="+- 0 2986 2754"/>
                                <a:gd name="T17" fmla="*/ T16 w 4226"/>
                                <a:gd name="T18" fmla="+- 0 -8495 -11935"/>
                                <a:gd name="T19" fmla="*/ -8495 h 8040"/>
                              </a:gdLst>
                              <a:ahLst/>
                              <a:cxnLst>
                                <a:cxn ang="0">
                                  <a:pos x="T1" y="T3"/>
                                </a:cxn>
                                <a:cxn ang="0">
                                  <a:pos x="T5" y="T7"/>
                                </a:cxn>
                                <a:cxn ang="0">
                                  <a:pos x="T9" y="T11"/>
                                </a:cxn>
                                <a:cxn ang="0">
                                  <a:pos x="T13" y="T15"/>
                                </a:cxn>
                                <a:cxn ang="0">
                                  <a:pos x="T17" y="T19"/>
                                </a:cxn>
                              </a:cxnLst>
                              <a:rect l="0" t="0" r="r" b="b"/>
                              <a:pathLst>
                                <a:path w="4226" h="8040">
                                  <a:moveTo>
                                    <a:pt x="232" y="3440"/>
                                  </a:moveTo>
                                  <a:lnTo>
                                    <a:pt x="180" y="3440"/>
                                  </a:lnTo>
                                  <a:lnTo>
                                    <a:pt x="192" y="3460"/>
                                  </a:lnTo>
                                  <a:lnTo>
                                    <a:pt x="221" y="3460"/>
                                  </a:lnTo>
                                  <a:lnTo>
                                    <a:pt x="232" y="3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Freeform 513"/>
                          <wps:cNvSpPr>
                            <a:spLocks/>
                          </wps:cNvSpPr>
                          <wps:spPr bwMode="auto">
                            <a:xfrm>
                              <a:off x="2754" y="-11935"/>
                              <a:ext cx="4226" cy="8040"/>
                            </a:xfrm>
                            <a:custGeom>
                              <a:avLst/>
                              <a:gdLst>
                                <a:gd name="T0" fmla="+- 0 5680 2754"/>
                                <a:gd name="T1" fmla="*/ T0 w 4226"/>
                                <a:gd name="T2" fmla="+- 0 -8495 -11935"/>
                                <a:gd name="T3" fmla="*/ -8495 h 8040"/>
                                <a:gd name="T4" fmla="+- 0 5668 2754"/>
                                <a:gd name="T5" fmla="*/ T4 w 4226"/>
                                <a:gd name="T6" fmla="+- 0 -8495 -11935"/>
                                <a:gd name="T7" fmla="*/ -8495 h 8040"/>
                                <a:gd name="T8" fmla="+- 0 5673 2754"/>
                                <a:gd name="T9" fmla="*/ T8 w 4226"/>
                                <a:gd name="T10" fmla="+- 0 -8475 -11935"/>
                                <a:gd name="T11" fmla="*/ -8475 h 8040"/>
                                <a:gd name="T12" fmla="+- 0 5680 2754"/>
                                <a:gd name="T13" fmla="*/ T12 w 4226"/>
                                <a:gd name="T14" fmla="+- 0 -8475 -11935"/>
                                <a:gd name="T15" fmla="*/ -8475 h 8040"/>
                                <a:gd name="T16" fmla="+- 0 5680 2754"/>
                                <a:gd name="T17" fmla="*/ T16 w 4226"/>
                                <a:gd name="T18" fmla="+- 0 -8495 -11935"/>
                                <a:gd name="T19" fmla="*/ -8495 h 8040"/>
                              </a:gdLst>
                              <a:ahLst/>
                              <a:cxnLst>
                                <a:cxn ang="0">
                                  <a:pos x="T1" y="T3"/>
                                </a:cxn>
                                <a:cxn ang="0">
                                  <a:pos x="T5" y="T7"/>
                                </a:cxn>
                                <a:cxn ang="0">
                                  <a:pos x="T9" y="T11"/>
                                </a:cxn>
                                <a:cxn ang="0">
                                  <a:pos x="T13" y="T15"/>
                                </a:cxn>
                                <a:cxn ang="0">
                                  <a:pos x="T17" y="T19"/>
                                </a:cxn>
                              </a:cxnLst>
                              <a:rect l="0" t="0" r="r" b="b"/>
                              <a:pathLst>
                                <a:path w="4226" h="8040">
                                  <a:moveTo>
                                    <a:pt x="2926" y="3440"/>
                                  </a:moveTo>
                                  <a:lnTo>
                                    <a:pt x="2914" y="3440"/>
                                  </a:lnTo>
                                  <a:lnTo>
                                    <a:pt x="2919" y="3460"/>
                                  </a:lnTo>
                                  <a:lnTo>
                                    <a:pt x="2926" y="3460"/>
                                  </a:lnTo>
                                  <a:lnTo>
                                    <a:pt x="2926" y="3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Freeform 514"/>
                          <wps:cNvSpPr>
                            <a:spLocks/>
                          </wps:cNvSpPr>
                          <wps:spPr bwMode="auto">
                            <a:xfrm>
                              <a:off x="2754" y="-11935"/>
                              <a:ext cx="4226" cy="8040"/>
                            </a:xfrm>
                            <a:custGeom>
                              <a:avLst/>
                              <a:gdLst>
                                <a:gd name="T0" fmla="+- 0 6793 2754"/>
                                <a:gd name="T1" fmla="*/ T0 w 4226"/>
                                <a:gd name="T2" fmla="+- 0 -8495 -11935"/>
                                <a:gd name="T3" fmla="*/ -8495 h 8040"/>
                                <a:gd name="T4" fmla="+- 0 6781 2754"/>
                                <a:gd name="T5" fmla="*/ T4 w 4226"/>
                                <a:gd name="T6" fmla="+- 0 -8495 -11935"/>
                                <a:gd name="T7" fmla="*/ -8495 h 8040"/>
                                <a:gd name="T8" fmla="+- 0 6786 2754"/>
                                <a:gd name="T9" fmla="*/ T8 w 4226"/>
                                <a:gd name="T10" fmla="+- 0 -8475 -11935"/>
                                <a:gd name="T11" fmla="*/ -8475 h 8040"/>
                                <a:gd name="T12" fmla="+- 0 6793 2754"/>
                                <a:gd name="T13" fmla="*/ T12 w 4226"/>
                                <a:gd name="T14" fmla="+- 0 -8475 -11935"/>
                                <a:gd name="T15" fmla="*/ -8475 h 8040"/>
                                <a:gd name="T16" fmla="+- 0 6793 2754"/>
                                <a:gd name="T17" fmla="*/ T16 w 4226"/>
                                <a:gd name="T18" fmla="+- 0 -8495 -11935"/>
                                <a:gd name="T19" fmla="*/ -8495 h 8040"/>
                              </a:gdLst>
                              <a:ahLst/>
                              <a:cxnLst>
                                <a:cxn ang="0">
                                  <a:pos x="T1" y="T3"/>
                                </a:cxn>
                                <a:cxn ang="0">
                                  <a:pos x="T5" y="T7"/>
                                </a:cxn>
                                <a:cxn ang="0">
                                  <a:pos x="T9" y="T11"/>
                                </a:cxn>
                                <a:cxn ang="0">
                                  <a:pos x="T13" y="T15"/>
                                </a:cxn>
                                <a:cxn ang="0">
                                  <a:pos x="T17" y="T19"/>
                                </a:cxn>
                              </a:cxnLst>
                              <a:rect l="0" t="0" r="r" b="b"/>
                              <a:pathLst>
                                <a:path w="4226" h="8040">
                                  <a:moveTo>
                                    <a:pt x="4039" y="3440"/>
                                  </a:moveTo>
                                  <a:lnTo>
                                    <a:pt x="4027" y="3440"/>
                                  </a:lnTo>
                                  <a:lnTo>
                                    <a:pt x="4032" y="3460"/>
                                  </a:lnTo>
                                  <a:lnTo>
                                    <a:pt x="4039" y="3460"/>
                                  </a:lnTo>
                                  <a:lnTo>
                                    <a:pt x="4039" y="3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Freeform 515"/>
                          <wps:cNvSpPr>
                            <a:spLocks/>
                          </wps:cNvSpPr>
                          <wps:spPr bwMode="auto">
                            <a:xfrm>
                              <a:off x="2754" y="-11935"/>
                              <a:ext cx="4226" cy="8040"/>
                            </a:xfrm>
                            <a:custGeom>
                              <a:avLst/>
                              <a:gdLst>
                                <a:gd name="T0" fmla="+- 0 2933 2754"/>
                                <a:gd name="T1" fmla="*/ T0 w 4226"/>
                                <a:gd name="T2" fmla="+- 0 -8535 -11935"/>
                                <a:gd name="T3" fmla="*/ -8535 h 8040"/>
                                <a:gd name="T4" fmla="+- 0 2926 2754"/>
                                <a:gd name="T5" fmla="*/ T4 w 4226"/>
                                <a:gd name="T6" fmla="+- 0 -8535 -11935"/>
                                <a:gd name="T7" fmla="*/ -8535 h 8040"/>
                                <a:gd name="T8" fmla="+- 0 2923 2754"/>
                                <a:gd name="T9" fmla="*/ T8 w 4226"/>
                                <a:gd name="T10" fmla="+- 0 -8515 -11935"/>
                                <a:gd name="T11" fmla="*/ -8515 h 8040"/>
                                <a:gd name="T12" fmla="+- 0 2926 2754"/>
                                <a:gd name="T13" fmla="*/ T12 w 4226"/>
                                <a:gd name="T14" fmla="+- 0 -8495 -11935"/>
                                <a:gd name="T15" fmla="*/ -8495 h 8040"/>
                                <a:gd name="T16" fmla="+- 0 2939 2754"/>
                                <a:gd name="T17" fmla="*/ T16 w 4226"/>
                                <a:gd name="T18" fmla="+- 0 -8495 -11935"/>
                                <a:gd name="T19" fmla="*/ -8495 h 8040"/>
                                <a:gd name="T20" fmla="+- 0 2933 2754"/>
                                <a:gd name="T21" fmla="*/ T20 w 4226"/>
                                <a:gd name="T22" fmla="+- 0 -8515 -11935"/>
                                <a:gd name="T23" fmla="*/ -8515 h 8040"/>
                                <a:gd name="T24" fmla="+- 0 2930 2754"/>
                                <a:gd name="T25" fmla="*/ T24 w 4226"/>
                                <a:gd name="T26" fmla="+- 0 -8515 -11935"/>
                                <a:gd name="T27" fmla="*/ -8515 h 8040"/>
                                <a:gd name="T28" fmla="+- 0 2933 2754"/>
                                <a:gd name="T29" fmla="*/ T28 w 4226"/>
                                <a:gd name="T30" fmla="+- 0 -8535 -11935"/>
                                <a:gd name="T31" fmla="*/ -8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9" y="3400"/>
                                  </a:moveTo>
                                  <a:lnTo>
                                    <a:pt x="172" y="3400"/>
                                  </a:lnTo>
                                  <a:lnTo>
                                    <a:pt x="169" y="3420"/>
                                  </a:lnTo>
                                  <a:lnTo>
                                    <a:pt x="172" y="3440"/>
                                  </a:lnTo>
                                  <a:lnTo>
                                    <a:pt x="185" y="3440"/>
                                  </a:lnTo>
                                  <a:lnTo>
                                    <a:pt x="179" y="3420"/>
                                  </a:lnTo>
                                  <a:lnTo>
                                    <a:pt x="176" y="3420"/>
                                  </a:lnTo>
                                  <a:lnTo>
                                    <a:pt x="179" y="3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Freeform 516"/>
                          <wps:cNvSpPr>
                            <a:spLocks/>
                          </wps:cNvSpPr>
                          <wps:spPr bwMode="auto">
                            <a:xfrm>
                              <a:off x="2754" y="-11935"/>
                              <a:ext cx="4226" cy="8040"/>
                            </a:xfrm>
                            <a:custGeom>
                              <a:avLst/>
                              <a:gdLst>
                                <a:gd name="T0" fmla="+- 0 2994 2754"/>
                                <a:gd name="T1" fmla="*/ T0 w 4226"/>
                                <a:gd name="T2" fmla="+- 0 -8535 -11935"/>
                                <a:gd name="T3" fmla="*/ -8535 h 8040"/>
                                <a:gd name="T4" fmla="+- 0 2988 2754"/>
                                <a:gd name="T5" fmla="*/ T4 w 4226"/>
                                <a:gd name="T6" fmla="+- 0 -8535 -11935"/>
                                <a:gd name="T7" fmla="*/ -8535 h 8040"/>
                                <a:gd name="T8" fmla="+- 0 2990 2754"/>
                                <a:gd name="T9" fmla="*/ T8 w 4226"/>
                                <a:gd name="T10" fmla="+- 0 -8515 -11935"/>
                                <a:gd name="T11" fmla="*/ -8515 h 8040"/>
                                <a:gd name="T12" fmla="+- 0 2988 2754"/>
                                <a:gd name="T13" fmla="*/ T12 w 4226"/>
                                <a:gd name="T14" fmla="+- 0 -8515 -11935"/>
                                <a:gd name="T15" fmla="*/ -8515 h 8040"/>
                                <a:gd name="T16" fmla="+- 0 2981 2754"/>
                                <a:gd name="T17" fmla="*/ T16 w 4226"/>
                                <a:gd name="T18" fmla="+- 0 -8495 -11935"/>
                                <a:gd name="T19" fmla="*/ -8495 h 8040"/>
                                <a:gd name="T20" fmla="+- 0 2994 2754"/>
                                <a:gd name="T21" fmla="*/ T20 w 4226"/>
                                <a:gd name="T22" fmla="+- 0 -8495 -11935"/>
                                <a:gd name="T23" fmla="*/ -8495 h 8040"/>
                                <a:gd name="T24" fmla="+- 0 2997 2754"/>
                                <a:gd name="T25" fmla="*/ T24 w 4226"/>
                                <a:gd name="T26" fmla="+- 0 -8515 -11935"/>
                                <a:gd name="T27" fmla="*/ -8515 h 8040"/>
                                <a:gd name="T28" fmla="+- 0 2994 2754"/>
                                <a:gd name="T29" fmla="*/ T28 w 4226"/>
                                <a:gd name="T30" fmla="+- 0 -8535 -11935"/>
                                <a:gd name="T31" fmla="*/ -8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0" y="3400"/>
                                  </a:moveTo>
                                  <a:lnTo>
                                    <a:pt x="234" y="3400"/>
                                  </a:lnTo>
                                  <a:lnTo>
                                    <a:pt x="236" y="3420"/>
                                  </a:lnTo>
                                  <a:lnTo>
                                    <a:pt x="234" y="3420"/>
                                  </a:lnTo>
                                  <a:lnTo>
                                    <a:pt x="227" y="3440"/>
                                  </a:lnTo>
                                  <a:lnTo>
                                    <a:pt x="240" y="3440"/>
                                  </a:lnTo>
                                  <a:lnTo>
                                    <a:pt x="243" y="3420"/>
                                  </a:lnTo>
                                  <a:lnTo>
                                    <a:pt x="240" y="3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Freeform 517"/>
                          <wps:cNvSpPr>
                            <a:spLocks/>
                          </wps:cNvSpPr>
                          <wps:spPr bwMode="auto">
                            <a:xfrm>
                              <a:off x="2754" y="-11935"/>
                              <a:ext cx="4226" cy="8040"/>
                            </a:xfrm>
                            <a:custGeom>
                              <a:avLst/>
                              <a:gdLst>
                                <a:gd name="T0" fmla="+- 0 2949 2754"/>
                                <a:gd name="T1" fmla="*/ T0 w 4226"/>
                                <a:gd name="T2" fmla="+- 0 -8555 -11935"/>
                                <a:gd name="T3" fmla="*/ -8555 h 8040"/>
                                <a:gd name="T4" fmla="+- 0 2946 2754"/>
                                <a:gd name="T5" fmla="*/ T4 w 4226"/>
                                <a:gd name="T6" fmla="+- 0 -8555 -11935"/>
                                <a:gd name="T7" fmla="*/ -8555 h 8040"/>
                                <a:gd name="T8" fmla="+- 0 2934 2754"/>
                                <a:gd name="T9" fmla="*/ T8 w 4226"/>
                                <a:gd name="T10" fmla="+- 0 -8535 -11935"/>
                                <a:gd name="T11" fmla="*/ -8535 h 8040"/>
                                <a:gd name="T12" fmla="+- 0 2939 2754"/>
                                <a:gd name="T13" fmla="*/ T12 w 4226"/>
                                <a:gd name="T14" fmla="+- 0 -8535 -11935"/>
                                <a:gd name="T15" fmla="*/ -8535 h 8040"/>
                                <a:gd name="T16" fmla="+- 0 2949 2754"/>
                                <a:gd name="T17" fmla="*/ T16 w 4226"/>
                                <a:gd name="T18" fmla="+- 0 -8555 -11935"/>
                                <a:gd name="T19" fmla="*/ -8555 h 8040"/>
                              </a:gdLst>
                              <a:ahLst/>
                              <a:cxnLst>
                                <a:cxn ang="0">
                                  <a:pos x="T1" y="T3"/>
                                </a:cxn>
                                <a:cxn ang="0">
                                  <a:pos x="T5" y="T7"/>
                                </a:cxn>
                                <a:cxn ang="0">
                                  <a:pos x="T9" y="T11"/>
                                </a:cxn>
                                <a:cxn ang="0">
                                  <a:pos x="T13" y="T15"/>
                                </a:cxn>
                                <a:cxn ang="0">
                                  <a:pos x="T17" y="T19"/>
                                </a:cxn>
                              </a:cxnLst>
                              <a:rect l="0" t="0" r="r" b="b"/>
                              <a:pathLst>
                                <a:path w="4226" h="8040">
                                  <a:moveTo>
                                    <a:pt x="195" y="3380"/>
                                  </a:moveTo>
                                  <a:lnTo>
                                    <a:pt x="192" y="3380"/>
                                  </a:lnTo>
                                  <a:lnTo>
                                    <a:pt x="180" y="3400"/>
                                  </a:lnTo>
                                  <a:lnTo>
                                    <a:pt x="185" y="3400"/>
                                  </a:lnTo>
                                  <a:lnTo>
                                    <a:pt x="195" y="33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Freeform 518"/>
                          <wps:cNvSpPr>
                            <a:spLocks/>
                          </wps:cNvSpPr>
                          <wps:spPr bwMode="auto">
                            <a:xfrm>
                              <a:off x="2754" y="-11935"/>
                              <a:ext cx="4226" cy="8040"/>
                            </a:xfrm>
                            <a:custGeom>
                              <a:avLst/>
                              <a:gdLst>
                                <a:gd name="T0" fmla="+- 0 2975 2754"/>
                                <a:gd name="T1" fmla="*/ T0 w 4226"/>
                                <a:gd name="T2" fmla="+- 0 -8555 -11935"/>
                                <a:gd name="T3" fmla="*/ -8555 h 8040"/>
                                <a:gd name="T4" fmla="+- 0 2972 2754"/>
                                <a:gd name="T5" fmla="*/ T4 w 4226"/>
                                <a:gd name="T6" fmla="+- 0 -8555 -11935"/>
                                <a:gd name="T7" fmla="*/ -8555 h 8040"/>
                                <a:gd name="T8" fmla="+- 0 2981 2754"/>
                                <a:gd name="T9" fmla="*/ T8 w 4226"/>
                                <a:gd name="T10" fmla="+- 0 -8535 -11935"/>
                                <a:gd name="T11" fmla="*/ -8535 h 8040"/>
                                <a:gd name="T12" fmla="+- 0 2986 2754"/>
                                <a:gd name="T13" fmla="*/ T12 w 4226"/>
                                <a:gd name="T14" fmla="+- 0 -8535 -11935"/>
                                <a:gd name="T15" fmla="*/ -8535 h 8040"/>
                                <a:gd name="T16" fmla="+- 0 2975 2754"/>
                                <a:gd name="T17" fmla="*/ T16 w 4226"/>
                                <a:gd name="T18" fmla="+- 0 -8555 -11935"/>
                                <a:gd name="T19" fmla="*/ -8555 h 8040"/>
                              </a:gdLst>
                              <a:ahLst/>
                              <a:cxnLst>
                                <a:cxn ang="0">
                                  <a:pos x="T1" y="T3"/>
                                </a:cxn>
                                <a:cxn ang="0">
                                  <a:pos x="T5" y="T7"/>
                                </a:cxn>
                                <a:cxn ang="0">
                                  <a:pos x="T9" y="T11"/>
                                </a:cxn>
                                <a:cxn ang="0">
                                  <a:pos x="T13" y="T15"/>
                                </a:cxn>
                                <a:cxn ang="0">
                                  <a:pos x="T17" y="T19"/>
                                </a:cxn>
                              </a:cxnLst>
                              <a:rect l="0" t="0" r="r" b="b"/>
                              <a:pathLst>
                                <a:path w="4226" h="8040">
                                  <a:moveTo>
                                    <a:pt x="221" y="3380"/>
                                  </a:moveTo>
                                  <a:lnTo>
                                    <a:pt x="218" y="3380"/>
                                  </a:lnTo>
                                  <a:lnTo>
                                    <a:pt x="227" y="3400"/>
                                  </a:lnTo>
                                  <a:lnTo>
                                    <a:pt x="232" y="3400"/>
                                  </a:lnTo>
                                  <a:lnTo>
                                    <a:pt x="221" y="33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Freeform 519"/>
                          <wps:cNvSpPr>
                            <a:spLocks/>
                          </wps:cNvSpPr>
                          <wps:spPr bwMode="auto">
                            <a:xfrm>
                              <a:off x="2754" y="-11935"/>
                              <a:ext cx="4226" cy="8040"/>
                            </a:xfrm>
                            <a:custGeom>
                              <a:avLst/>
                              <a:gdLst>
                                <a:gd name="T0" fmla="+- 0 5798 2754"/>
                                <a:gd name="T1" fmla="*/ T0 w 4226"/>
                                <a:gd name="T2" fmla="+- 0 -8595 -11935"/>
                                <a:gd name="T3" fmla="*/ -8595 h 8040"/>
                                <a:gd name="T4" fmla="+- 0 5787 2754"/>
                                <a:gd name="T5" fmla="*/ T4 w 4226"/>
                                <a:gd name="T6" fmla="+- 0 -8595 -11935"/>
                                <a:gd name="T7" fmla="*/ -8595 h 8040"/>
                                <a:gd name="T8" fmla="+- 0 5787 2754"/>
                                <a:gd name="T9" fmla="*/ T8 w 4226"/>
                                <a:gd name="T10" fmla="+- 0 -8575 -11935"/>
                                <a:gd name="T11" fmla="*/ -8575 h 8040"/>
                                <a:gd name="T12" fmla="+- 0 5794 2754"/>
                                <a:gd name="T13" fmla="*/ T12 w 4226"/>
                                <a:gd name="T14" fmla="+- 0 -8555 -11935"/>
                                <a:gd name="T15" fmla="*/ -8555 h 8040"/>
                                <a:gd name="T16" fmla="+- 0 5813 2754"/>
                                <a:gd name="T17" fmla="*/ T16 w 4226"/>
                                <a:gd name="T18" fmla="+- 0 -8555 -11935"/>
                                <a:gd name="T19" fmla="*/ -8555 h 8040"/>
                                <a:gd name="T20" fmla="+- 0 5821 2754"/>
                                <a:gd name="T21" fmla="*/ T20 w 4226"/>
                                <a:gd name="T22" fmla="+- 0 -8575 -11935"/>
                                <a:gd name="T23" fmla="*/ -8575 h 8040"/>
                                <a:gd name="T24" fmla="+- 0 5794 2754"/>
                                <a:gd name="T25" fmla="*/ T24 w 4226"/>
                                <a:gd name="T26" fmla="+- 0 -8575 -11935"/>
                                <a:gd name="T27" fmla="*/ -8575 h 8040"/>
                                <a:gd name="T28" fmla="+- 0 5798 2754"/>
                                <a:gd name="T29" fmla="*/ T28 w 4226"/>
                                <a:gd name="T30" fmla="+- 0 -8595 -11935"/>
                                <a:gd name="T31" fmla="*/ -85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044" y="3340"/>
                                  </a:moveTo>
                                  <a:lnTo>
                                    <a:pt x="3033" y="3340"/>
                                  </a:lnTo>
                                  <a:lnTo>
                                    <a:pt x="3033" y="3360"/>
                                  </a:lnTo>
                                  <a:lnTo>
                                    <a:pt x="3040" y="3380"/>
                                  </a:lnTo>
                                  <a:lnTo>
                                    <a:pt x="3059" y="3380"/>
                                  </a:lnTo>
                                  <a:lnTo>
                                    <a:pt x="3067" y="3360"/>
                                  </a:lnTo>
                                  <a:lnTo>
                                    <a:pt x="3040" y="3360"/>
                                  </a:lnTo>
                                  <a:lnTo>
                                    <a:pt x="3044" y="33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Freeform 520"/>
                          <wps:cNvSpPr>
                            <a:spLocks/>
                          </wps:cNvSpPr>
                          <wps:spPr bwMode="auto">
                            <a:xfrm>
                              <a:off x="2754" y="-11935"/>
                              <a:ext cx="4226" cy="8040"/>
                            </a:xfrm>
                            <a:custGeom>
                              <a:avLst/>
                              <a:gdLst>
                                <a:gd name="T0" fmla="+- 0 5821 2754"/>
                                <a:gd name="T1" fmla="*/ T0 w 4226"/>
                                <a:gd name="T2" fmla="+- 0 -8595 -11935"/>
                                <a:gd name="T3" fmla="*/ -8595 h 8040"/>
                                <a:gd name="T4" fmla="+- 0 5809 2754"/>
                                <a:gd name="T5" fmla="*/ T4 w 4226"/>
                                <a:gd name="T6" fmla="+- 0 -8595 -11935"/>
                                <a:gd name="T7" fmla="*/ -8595 h 8040"/>
                                <a:gd name="T8" fmla="+- 0 5814 2754"/>
                                <a:gd name="T9" fmla="*/ T8 w 4226"/>
                                <a:gd name="T10" fmla="+- 0 -8575 -11935"/>
                                <a:gd name="T11" fmla="*/ -8575 h 8040"/>
                                <a:gd name="T12" fmla="+- 0 5821 2754"/>
                                <a:gd name="T13" fmla="*/ T12 w 4226"/>
                                <a:gd name="T14" fmla="+- 0 -8575 -11935"/>
                                <a:gd name="T15" fmla="*/ -8575 h 8040"/>
                                <a:gd name="T16" fmla="+- 0 5821 2754"/>
                                <a:gd name="T17" fmla="*/ T16 w 4226"/>
                                <a:gd name="T18" fmla="+- 0 -8595 -11935"/>
                                <a:gd name="T19" fmla="*/ -8595 h 8040"/>
                              </a:gdLst>
                              <a:ahLst/>
                              <a:cxnLst>
                                <a:cxn ang="0">
                                  <a:pos x="T1" y="T3"/>
                                </a:cxn>
                                <a:cxn ang="0">
                                  <a:pos x="T5" y="T7"/>
                                </a:cxn>
                                <a:cxn ang="0">
                                  <a:pos x="T9" y="T11"/>
                                </a:cxn>
                                <a:cxn ang="0">
                                  <a:pos x="T13" y="T15"/>
                                </a:cxn>
                                <a:cxn ang="0">
                                  <a:pos x="T17" y="T19"/>
                                </a:cxn>
                              </a:cxnLst>
                              <a:rect l="0" t="0" r="r" b="b"/>
                              <a:pathLst>
                                <a:path w="4226" h="8040">
                                  <a:moveTo>
                                    <a:pt x="3067" y="3340"/>
                                  </a:moveTo>
                                  <a:lnTo>
                                    <a:pt x="3055" y="3340"/>
                                  </a:lnTo>
                                  <a:lnTo>
                                    <a:pt x="3060" y="3360"/>
                                  </a:lnTo>
                                  <a:lnTo>
                                    <a:pt x="3067" y="3360"/>
                                  </a:lnTo>
                                  <a:lnTo>
                                    <a:pt x="3067" y="33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Freeform 521"/>
                          <wps:cNvSpPr>
                            <a:spLocks/>
                          </wps:cNvSpPr>
                          <wps:spPr bwMode="auto">
                            <a:xfrm>
                              <a:off x="2754" y="-11935"/>
                              <a:ext cx="4226" cy="8040"/>
                            </a:xfrm>
                            <a:custGeom>
                              <a:avLst/>
                              <a:gdLst>
                                <a:gd name="T0" fmla="+- 0 6802 2754"/>
                                <a:gd name="T1" fmla="*/ T0 w 4226"/>
                                <a:gd name="T2" fmla="+- 0 -8615 -11935"/>
                                <a:gd name="T3" fmla="*/ -8615 h 8040"/>
                                <a:gd name="T4" fmla="+- 0 6750 2754"/>
                                <a:gd name="T5" fmla="*/ T4 w 4226"/>
                                <a:gd name="T6" fmla="+- 0 -8615 -11935"/>
                                <a:gd name="T7" fmla="*/ -8615 h 8040"/>
                                <a:gd name="T8" fmla="+- 0 6762 2754"/>
                                <a:gd name="T9" fmla="*/ T8 w 4226"/>
                                <a:gd name="T10" fmla="+- 0 -8595 -11935"/>
                                <a:gd name="T11" fmla="*/ -8595 h 8040"/>
                                <a:gd name="T12" fmla="+- 0 6790 2754"/>
                                <a:gd name="T13" fmla="*/ T12 w 4226"/>
                                <a:gd name="T14" fmla="+- 0 -8595 -11935"/>
                                <a:gd name="T15" fmla="*/ -8595 h 8040"/>
                                <a:gd name="T16" fmla="+- 0 6802 2754"/>
                                <a:gd name="T17" fmla="*/ T16 w 4226"/>
                                <a:gd name="T18" fmla="+- 0 -8615 -11935"/>
                                <a:gd name="T19" fmla="*/ -8615 h 8040"/>
                              </a:gdLst>
                              <a:ahLst/>
                              <a:cxnLst>
                                <a:cxn ang="0">
                                  <a:pos x="T1" y="T3"/>
                                </a:cxn>
                                <a:cxn ang="0">
                                  <a:pos x="T5" y="T7"/>
                                </a:cxn>
                                <a:cxn ang="0">
                                  <a:pos x="T9" y="T11"/>
                                </a:cxn>
                                <a:cxn ang="0">
                                  <a:pos x="T13" y="T15"/>
                                </a:cxn>
                                <a:cxn ang="0">
                                  <a:pos x="T17" y="T19"/>
                                </a:cxn>
                              </a:cxnLst>
                              <a:rect l="0" t="0" r="r" b="b"/>
                              <a:pathLst>
                                <a:path w="4226" h="8040">
                                  <a:moveTo>
                                    <a:pt x="4048" y="3320"/>
                                  </a:moveTo>
                                  <a:lnTo>
                                    <a:pt x="3996" y="3320"/>
                                  </a:lnTo>
                                  <a:lnTo>
                                    <a:pt x="4008" y="3340"/>
                                  </a:lnTo>
                                  <a:lnTo>
                                    <a:pt x="4036" y="3340"/>
                                  </a:lnTo>
                                  <a:lnTo>
                                    <a:pt x="4048" y="33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Freeform 522"/>
                          <wps:cNvSpPr>
                            <a:spLocks/>
                          </wps:cNvSpPr>
                          <wps:spPr bwMode="auto">
                            <a:xfrm>
                              <a:off x="2754" y="-11935"/>
                              <a:ext cx="4226" cy="8040"/>
                            </a:xfrm>
                            <a:custGeom>
                              <a:avLst/>
                              <a:gdLst>
                                <a:gd name="T0" fmla="+- 0 6748 2754"/>
                                <a:gd name="T1" fmla="*/ T0 w 4226"/>
                                <a:gd name="T2" fmla="+- 0 -8655 -11935"/>
                                <a:gd name="T3" fmla="*/ -8655 h 8040"/>
                                <a:gd name="T4" fmla="+- 0 6742 2754"/>
                                <a:gd name="T5" fmla="*/ T4 w 4226"/>
                                <a:gd name="T6" fmla="+- 0 -8655 -11935"/>
                                <a:gd name="T7" fmla="*/ -8655 h 8040"/>
                                <a:gd name="T8" fmla="+- 0 6739 2754"/>
                                <a:gd name="T9" fmla="*/ T8 w 4226"/>
                                <a:gd name="T10" fmla="+- 0 -8635 -11935"/>
                                <a:gd name="T11" fmla="*/ -8635 h 8040"/>
                                <a:gd name="T12" fmla="+- 0 6742 2754"/>
                                <a:gd name="T13" fmla="*/ T12 w 4226"/>
                                <a:gd name="T14" fmla="+- 0 -8615 -11935"/>
                                <a:gd name="T15" fmla="*/ -8615 h 8040"/>
                                <a:gd name="T16" fmla="+- 0 6755 2754"/>
                                <a:gd name="T17" fmla="*/ T16 w 4226"/>
                                <a:gd name="T18" fmla="+- 0 -8615 -11935"/>
                                <a:gd name="T19" fmla="*/ -8615 h 8040"/>
                                <a:gd name="T20" fmla="+- 0 6748 2754"/>
                                <a:gd name="T21" fmla="*/ T20 w 4226"/>
                                <a:gd name="T22" fmla="+- 0 -8635 -11935"/>
                                <a:gd name="T23" fmla="*/ -8635 h 8040"/>
                                <a:gd name="T24" fmla="+- 0 6746 2754"/>
                                <a:gd name="T25" fmla="*/ T24 w 4226"/>
                                <a:gd name="T26" fmla="+- 0 -8635 -11935"/>
                                <a:gd name="T27" fmla="*/ -8635 h 8040"/>
                                <a:gd name="T28" fmla="+- 0 6748 2754"/>
                                <a:gd name="T29" fmla="*/ T28 w 4226"/>
                                <a:gd name="T30" fmla="+- 0 -8655 -11935"/>
                                <a:gd name="T31" fmla="*/ -86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994" y="3280"/>
                                  </a:moveTo>
                                  <a:lnTo>
                                    <a:pt x="3988" y="3280"/>
                                  </a:lnTo>
                                  <a:lnTo>
                                    <a:pt x="3985" y="3300"/>
                                  </a:lnTo>
                                  <a:lnTo>
                                    <a:pt x="3988" y="3320"/>
                                  </a:lnTo>
                                  <a:lnTo>
                                    <a:pt x="4001" y="3320"/>
                                  </a:lnTo>
                                  <a:lnTo>
                                    <a:pt x="3994" y="3300"/>
                                  </a:lnTo>
                                  <a:lnTo>
                                    <a:pt x="3992" y="3300"/>
                                  </a:lnTo>
                                  <a:lnTo>
                                    <a:pt x="3994" y="3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Freeform 523"/>
                          <wps:cNvSpPr>
                            <a:spLocks/>
                          </wps:cNvSpPr>
                          <wps:spPr bwMode="auto">
                            <a:xfrm>
                              <a:off x="2754" y="-11935"/>
                              <a:ext cx="4226" cy="8040"/>
                            </a:xfrm>
                            <a:custGeom>
                              <a:avLst/>
                              <a:gdLst>
                                <a:gd name="T0" fmla="+- 0 6810 2754"/>
                                <a:gd name="T1" fmla="*/ T0 w 4226"/>
                                <a:gd name="T2" fmla="+- 0 -8655 -11935"/>
                                <a:gd name="T3" fmla="*/ -8655 h 8040"/>
                                <a:gd name="T4" fmla="+- 0 6804 2754"/>
                                <a:gd name="T5" fmla="*/ T4 w 4226"/>
                                <a:gd name="T6" fmla="+- 0 -8655 -11935"/>
                                <a:gd name="T7" fmla="*/ -8655 h 8040"/>
                                <a:gd name="T8" fmla="+- 0 6806 2754"/>
                                <a:gd name="T9" fmla="*/ T8 w 4226"/>
                                <a:gd name="T10" fmla="+- 0 -8635 -11935"/>
                                <a:gd name="T11" fmla="*/ -8635 h 8040"/>
                                <a:gd name="T12" fmla="+- 0 6804 2754"/>
                                <a:gd name="T13" fmla="*/ T12 w 4226"/>
                                <a:gd name="T14" fmla="+- 0 -8635 -11935"/>
                                <a:gd name="T15" fmla="*/ -8635 h 8040"/>
                                <a:gd name="T16" fmla="+- 0 6797 2754"/>
                                <a:gd name="T17" fmla="*/ T16 w 4226"/>
                                <a:gd name="T18" fmla="+- 0 -8615 -11935"/>
                                <a:gd name="T19" fmla="*/ -8615 h 8040"/>
                                <a:gd name="T20" fmla="+- 0 6810 2754"/>
                                <a:gd name="T21" fmla="*/ T20 w 4226"/>
                                <a:gd name="T22" fmla="+- 0 -8615 -11935"/>
                                <a:gd name="T23" fmla="*/ -8615 h 8040"/>
                                <a:gd name="T24" fmla="+- 0 6813 2754"/>
                                <a:gd name="T25" fmla="*/ T24 w 4226"/>
                                <a:gd name="T26" fmla="+- 0 -8635 -11935"/>
                                <a:gd name="T27" fmla="*/ -8635 h 8040"/>
                                <a:gd name="T28" fmla="+- 0 6810 2754"/>
                                <a:gd name="T29" fmla="*/ T28 w 4226"/>
                                <a:gd name="T30" fmla="+- 0 -8655 -11935"/>
                                <a:gd name="T31" fmla="*/ -86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56" y="3280"/>
                                  </a:moveTo>
                                  <a:lnTo>
                                    <a:pt x="4050" y="3280"/>
                                  </a:lnTo>
                                  <a:lnTo>
                                    <a:pt x="4052" y="3300"/>
                                  </a:lnTo>
                                  <a:lnTo>
                                    <a:pt x="4050" y="3300"/>
                                  </a:lnTo>
                                  <a:lnTo>
                                    <a:pt x="4043" y="3320"/>
                                  </a:lnTo>
                                  <a:lnTo>
                                    <a:pt x="4056" y="3320"/>
                                  </a:lnTo>
                                  <a:lnTo>
                                    <a:pt x="4059" y="3300"/>
                                  </a:lnTo>
                                  <a:lnTo>
                                    <a:pt x="4056" y="3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Freeform 524"/>
                          <wps:cNvSpPr>
                            <a:spLocks/>
                          </wps:cNvSpPr>
                          <wps:spPr bwMode="auto">
                            <a:xfrm>
                              <a:off x="2754" y="-11935"/>
                              <a:ext cx="4226" cy="8040"/>
                            </a:xfrm>
                            <a:custGeom>
                              <a:avLst/>
                              <a:gdLst>
                                <a:gd name="T0" fmla="+- 0 6122 2754"/>
                                <a:gd name="T1" fmla="*/ T0 w 4226"/>
                                <a:gd name="T2" fmla="+- 0 -8655 -11935"/>
                                <a:gd name="T3" fmla="*/ -8655 h 8040"/>
                                <a:gd name="T4" fmla="+- 0 6115 2754"/>
                                <a:gd name="T5" fmla="*/ T4 w 4226"/>
                                <a:gd name="T6" fmla="+- 0 -8655 -11935"/>
                                <a:gd name="T7" fmla="*/ -8655 h 8040"/>
                                <a:gd name="T8" fmla="+- 0 6115 2754"/>
                                <a:gd name="T9" fmla="*/ T8 w 4226"/>
                                <a:gd name="T10" fmla="+- 0 -8635 -11935"/>
                                <a:gd name="T11" fmla="*/ -8635 h 8040"/>
                                <a:gd name="T12" fmla="+- 0 6122 2754"/>
                                <a:gd name="T13" fmla="*/ T12 w 4226"/>
                                <a:gd name="T14" fmla="+- 0 -8635 -11935"/>
                                <a:gd name="T15" fmla="*/ -8635 h 8040"/>
                                <a:gd name="T16" fmla="+- 0 6122 2754"/>
                                <a:gd name="T17" fmla="*/ T16 w 4226"/>
                                <a:gd name="T18" fmla="+- 0 -8655 -11935"/>
                                <a:gd name="T19" fmla="*/ -8655 h 8040"/>
                              </a:gdLst>
                              <a:ahLst/>
                              <a:cxnLst>
                                <a:cxn ang="0">
                                  <a:pos x="T1" y="T3"/>
                                </a:cxn>
                                <a:cxn ang="0">
                                  <a:pos x="T5" y="T7"/>
                                </a:cxn>
                                <a:cxn ang="0">
                                  <a:pos x="T9" y="T11"/>
                                </a:cxn>
                                <a:cxn ang="0">
                                  <a:pos x="T13" y="T15"/>
                                </a:cxn>
                                <a:cxn ang="0">
                                  <a:pos x="T17" y="T19"/>
                                </a:cxn>
                              </a:cxnLst>
                              <a:rect l="0" t="0" r="r" b="b"/>
                              <a:pathLst>
                                <a:path w="4226" h="8040">
                                  <a:moveTo>
                                    <a:pt x="3368" y="3280"/>
                                  </a:moveTo>
                                  <a:lnTo>
                                    <a:pt x="3361" y="3280"/>
                                  </a:lnTo>
                                  <a:lnTo>
                                    <a:pt x="3361" y="3300"/>
                                  </a:lnTo>
                                  <a:lnTo>
                                    <a:pt x="3368" y="3300"/>
                                  </a:lnTo>
                                  <a:lnTo>
                                    <a:pt x="3368" y="3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Freeform 525"/>
                          <wps:cNvSpPr>
                            <a:spLocks/>
                          </wps:cNvSpPr>
                          <wps:spPr bwMode="auto">
                            <a:xfrm>
                              <a:off x="2754" y="-11935"/>
                              <a:ext cx="4226" cy="8040"/>
                            </a:xfrm>
                            <a:custGeom>
                              <a:avLst/>
                              <a:gdLst>
                                <a:gd name="T0" fmla="+- 0 6149 2754"/>
                                <a:gd name="T1" fmla="*/ T0 w 4226"/>
                                <a:gd name="T2" fmla="+- 0 -8655 -11935"/>
                                <a:gd name="T3" fmla="*/ -8655 h 8040"/>
                                <a:gd name="T4" fmla="+- 0 6142 2754"/>
                                <a:gd name="T5" fmla="*/ T4 w 4226"/>
                                <a:gd name="T6" fmla="+- 0 -8655 -11935"/>
                                <a:gd name="T7" fmla="*/ -8655 h 8040"/>
                                <a:gd name="T8" fmla="+- 0 6142 2754"/>
                                <a:gd name="T9" fmla="*/ T8 w 4226"/>
                                <a:gd name="T10" fmla="+- 0 -8635 -11935"/>
                                <a:gd name="T11" fmla="*/ -8635 h 8040"/>
                                <a:gd name="T12" fmla="+- 0 6149 2754"/>
                                <a:gd name="T13" fmla="*/ T12 w 4226"/>
                                <a:gd name="T14" fmla="+- 0 -8635 -11935"/>
                                <a:gd name="T15" fmla="*/ -8635 h 8040"/>
                                <a:gd name="T16" fmla="+- 0 6149 2754"/>
                                <a:gd name="T17" fmla="*/ T16 w 4226"/>
                                <a:gd name="T18" fmla="+- 0 -8655 -11935"/>
                                <a:gd name="T19" fmla="*/ -8655 h 8040"/>
                              </a:gdLst>
                              <a:ahLst/>
                              <a:cxnLst>
                                <a:cxn ang="0">
                                  <a:pos x="T1" y="T3"/>
                                </a:cxn>
                                <a:cxn ang="0">
                                  <a:pos x="T5" y="T7"/>
                                </a:cxn>
                                <a:cxn ang="0">
                                  <a:pos x="T9" y="T11"/>
                                </a:cxn>
                                <a:cxn ang="0">
                                  <a:pos x="T13" y="T15"/>
                                </a:cxn>
                                <a:cxn ang="0">
                                  <a:pos x="T17" y="T19"/>
                                </a:cxn>
                              </a:cxnLst>
                              <a:rect l="0" t="0" r="r" b="b"/>
                              <a:pathLst>
                                <a:path w="4226" h="8040">
                                  <a:moveTo>
                                    <a:pt x="3395" y="3280"/>
                                  </a:moveTo>
                                  <a:lnTo>
                                    <a:pt x="3388" y="3280"/>
                                  </a:lnTo>
                                  <a:lnTo>
                                    <a:pt x="3388" y="3300"/>
                                  </a:lnTo>
                                  <a:lnTo>
                                    <a:pt x="3395" y="3300"/>
                                  </a:lnTo>
                                  <a:lnTo>
                                    <a:pt x="3395" y="3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Freeform 526"/>
                          <wps:cNvSpPr>
                            <a:spLocks/>
                          </wps:cNvSpPr>
                          <wps:spPr bwMode="auto">
                            <a:xfrm>
                              <a:off x="2754" y="-11935"/>
                              <a:ext cx="4226" cy="8040"/>
                            </a:xfrm>
                            <a:custGeom>
                              <a:avLst/>
                              <a:gdLst>
                                <a:gd name="T0" fmla="+- 0 6250 2754"/>
                                <a:gd name="T1" fmla="*/ T0 w 4226"/>
                                <a:gd name="T2" fmla="+- 0 -8655 -11935"/>
                                <a:gd name="T3" fmla="*/ -8655 h 8040"/>
                                <a:gd name="T4" fmla="+- 0 6243 2754"/>
                                <a:gd name="T5" fmla="*/ T4 w 4226"/>
                                <a:gd name="T6" fmla="+- 0 -8655 -11935"/>
                                <a:gd name="T7" fmla="*/ -8655 h 8040"/>
                                <a:gd name="T8" fmla="+- 0 6243 2754"/>
                                <a:gd name="T9" fmla="*/ T8 w 4226"/>
                                <a:gd name="T10" fmla="+- 0 -8635 -11935"/>
                                <a:gd name="T11" fmla="*/ -8635 h 8040"/>
                                <a:gd name="T12" fmla="+- 0 6250 2754"/>
                                <a:gd name="T13" fmla="*/ T12 w 4226"/>
                                <a:gd name="T14" fmla="+- 0 -8635 -11935"/>
                                <a:gd name="T15" fmla="*/ -8635 h 8040"/>
                                <a:gd name="T16" fmla="+- 0 6250 2754"/>
                                <a:gd name="T17" fmla="*/ T16 w 4226"/>
                                <a:gd name="T18" fmla="+- 0 -8655 -11935"/>
                                <a:gd name="T19" fmla="*/ -8655 h 8040"/>
                              </a:gdLst>
                              <a:ahLst/>
                              <a:cxnLst>
                                <a:cxn ang="0">
                                  <a:pos x="T1" y="T3"/>
                                </a:cxn>
                                <a:cxn ang="0">
                                  <a:pos x="T5" y="T7"/>
                                </a:cxn>
                                <a:cxn ang="0">
                                  <a:pos x="T9" y="T11"/>
                                </a:cxn>
                                <a:cxn ang="0">
                                  <a:pos x="T13" y="T15"/>
                                </a:cxn>
                                <a:cxn ang="0">
                                  <a:pos x="T17" y="T19"/>
                                </a:cxn>
                              </a:cxnLst>
                              <a:rect l="0" t="0" r="r" b="b"/>
                              <a:pathLst>
                                <a:path w="4226" h="8040">
                                  <a:moveTo>
                                    <a:pt x="3496" y="3280"/>
                                  </a:moveTo>
                                  <a:lnTo>
                                    <a:pt x="3489" y="3280"/>
                                  </a:lnTo>
                                  <a:lnTo>
                                    <a:pt x="3489" y="3300"/>
                                  </a:lnTo>
                                  <a:lnTo>
                                    <a:pt x="3496" y="3300"/>
                                  </a:lnTo>
                                  <a:lnTo>
                                    <a:pt x="3496" y="3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 name="Freeform 527"/>
                          <wps:cNvSpPr>
                            <a:spLocks/>
                          </wps:cNvSpPr>
                          <wps:spPr bwMode="auto">
                            <a:xfrm>
                              <a:off x="2754" y="-11935"/>
                              <a:ext cx="4226" cy="8040"/>
                            </a:xfrm>
                            <a:custGeom>
                              <a:avLst/>
                              <a:gdLst>
                                <a:gd name="T0" fmla="+- 0 6277 2754"/>
                                <a:gd name="T1" fmla="*/ T0 w 4226"/>
                                <a:gd name="T2" fmla="+- 0 -8655 -11935"/>
                                <a:gd name="T3" fmla="*/ -8655 h 8040"/>
                                <a:gd name="T4" fmla="+- 0 6270 2754"/>
                                <a:gd name="T5" fmla="*/ T4 w 4226"/>
                                <a:gd name="T6" fmla="+- 0 -8655 -11935"/>
                                <a:gd name="T7" fmla="*/ -8655 h 8040"/>
                                <a:gd name="T8" fmla="+- 0 6270 2754"/>
                                <a:gd name="T9" fmla="*/ T8 w 4226"/>
                                <a:gd name="T10" fmla="+- 0 -8635 -11935"/>
                                <a:gd name="T11" fmla="*/ -8635 h 8040"/>
                                <a:gd name="T12" fmla="+- 0 6277 2754"/>
                                <a:gd name="T13" fmla="*/ T12 w 4226"/>
                                <a:gd name="T14" fmla="+- 0 -8635 -11935"/>
                                <a:gd name="T15" fmla="*/ -8635 h 8040"/>
                                <a:gd name="T16" fmla="+- 0 6277 2754"/>
                                <a:gd name="T17" fmla="*/ T16 w 4226"/>
                                <a:gd name="T18" fmla="+- 0 -8655 -11935"/>
                                <a:gd name="T19" fmla="*/ -8655 h 8040"/>
                              </a:gdLst>
                              <a:ahLst/>
                              <a:cxnLst>
                                <a:cxn ang="0">
                                  <a:pos x="T1" y="T3"/>
                                </a:cxn>
                                <a:cxn ang="0">
                                  <a:pos x="T5" y="T7"/>
                                </a:cxn>
                                <a:cxn ang="0">
                                  <a:pos x="T9" y="T11"/>
                                </a:cxn>
                                <a:cxn ang="0">
                                  <a:pos x="T13" y="T15"/>
                                </a:cxn>
                                <a:cxn ang="0">
                                  <a:pos x="T17" y="T19"/>
                                </a:cxn>
                              </a:cxnLst>
                              <a:rect l="0" t="0" r="r" b="b"/>
                              <a:pathLst>
                                <a:path w="4226" h="8040">
                                  <a:moveTo>
                                    <a:pt x="3523" y="3280"/>
                                  </a:moveTo>
                                  <a:lnTo>
                                    <a:pt x="3516" y="3280"/>
                                  </a:lnTo>
                                  <a:lnTo>
                                    <a:pt x="3516" y="3300"/>
                                  </a:lnTo>
                                  <a:lnTo>
                                    <a:pt x="3523" y="3300"/>
                                  </a:lnTo>
                                  <a:lnTo>
                                    <a:pt x="3523" y="3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Freeform 528"/>
                          <wps:cNvSpPr>
                            <a:spLocks/>
                          </wps:cNvSpPr>
                          <wps:spPr bwMode="auto">
                            <a:xfrm>
                              <a:off x="2754" y="-11935"/>
                              <a:ext cx="4226" cy="8040"/>
                            </a:xfrm>
                            <a:custGeom>
                              <a:avLst/>
                              <a:gdLst>
                                <a:gd name="T0" fmla="+- 0 6764 2754"/>
                                <a:gd name="T1" fmla="*/ T0 w 4226"/>
                                <a:gd name="T2" fmla="+- 0 -8675 -11935"/>
                                <a:gd name="T3" fmla="*/ -8675 h 8040"/>
                                <a:gd name="T4" fmla="+- 0 6762 2754"/>
                                <a:gd name="T5" fmla="*/ T4 w 4226"/>
                                <a:gd name="T6" fmla="+- 0 -8675 -11935"/>
                                <a:gd name="T7" fmla="*/ -8675 h 8040"/>
                                <a:gd name="T8" fmla="+- 0 6750 2754"/>
                                <a:gd name="T9" fmla="*/ T8 w 4226"/>
                                <a:gd name="T10" fmla="+- 0 -8655 -11935"/>
                                <a:gd name="T11" fmla="*/ -8655 h 8040"/>
                                <a:gd name="T12" fmla="+- 0 6755 2754"/>
                                <a:gd name="T13" fmla="*/ T12 w 4226"/>
                                <a:gd name="T14" fmla="+- 0 -8655 -11935"/>
                                <a:gd name="T15" fmla="*/ -8655 h 8040"/>
                                <a:gd name="T16" fmla="+- 0 6764 2754"/>
                                <a:gd name="T17" fmla="*/ T16 w 4226"/>
                                <a:gd name="T18" fmla="+- 0 -8675 -11935"/>
                                <a:gd name="T19" fmla="*/ -8675 h 8040"/>
                              </a:gdLst>
                              <a:ahLst/>
                              <a:cxnLst>
                                <a:cxn ang="0">
                                  <a:pos x="T1" y="T3"/>
                                </a:cxn>
                                <a:cxn ang="0">
                                  <a:pos x="T5" y="T7"/>
                                </a:cxn>
                                <a:cxn ang="0">
                                  <a:pos x="T9" y="T11"/>
                                </a:cxn>
                                <a:cxn ang="0">
                                  <a:pos x="T13" y="T15"/>
                                </a:cxn>
                                <a:cxn ang="0">
                                  <a:pos x="T17" y="T19"/>
                                </a:cxn>
                              </a:cxnLst>
                              <a:rect l="0" t="0" r="r" b="b"/>
                              <a:pathLst>
                                <a:path w="4226" h="8040">
                                  <a:moveTo>
                                    <a:pt x="4010" y="3260"/>
                                  </a:moveTo>
                                  <a:lnTo>
                                    <a:pt x="4008" y="3260"/>
                                  </a:lnTo>
                                  <a:lnTo>
                                    <a:pt x="3996" y="3280"/>
                                  </a:lnTo>
                                  <a:lnTo>
                                    <a:pt x="4001" y="3280"/>
                                  </a:lnTo>
                                  <a:lnTo>
                                    <a:pt x="4010" y="3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Freeform 529"/>
                          <wps:cNvSpPr>
                            <a:spLocks/>
                          </wps:cNvSpPr>
                          <wps:spPr bwMode="auto">
                            <a:xfrm>
                              <a:off x="2754" y="-11935"/>
                              <a:ext cx="4226" cy="8040"/>
                            </a:xfrm>
                            <a:custGeom>
                              <a:avLst/>
                              <a:gdLst>
                                <a:gd name="T0" fmla="+- 0 6790 2754"/>
                                <a:gd name="T1" fmla="*/ T0 w 4226"/>
                                <a:gd name="T2" fmla="+- 0 -8675 -11935"/>
                                <a:gd name="T3" fmla="*/ -8675 h 8040"/>
                                <a:gd name="T4" fmla="+- 0 6788 2754"/>
                                <a:gd name="T5" fmla="*/ T4 w 4226"/>
                                <a:gd name="T6" fmla="+- 0 -8675 -11935"/>
                                <a:gd name="T7" fmla="*/ -8675 h 8040"/>
                                <a:gd name="T8" fmla="+- 0 6797 2754"/>
                                <a:gd name="T9" fmla="*/ T8 w 4226"/>
                                <a:gd name="T10" fmla="+- 0 -8655 -11935"/>
                                <a:gd name="T11" fmla="*/ -8655 h 8040"/>
                                <a:gd name="T12" fmla="+- 0 6802 2754"/>
                                <a:gd name="T13" fmla="*/ T12 w 4226"/>
                                <a:gd name="T14" fmla="+- 0 -8655 -11935"/>
                                <a:gd name="T15" fmla="*/ -8655 h 8040"/>
                                <a:gd name="T16" fmla="+- 0 6790 2754"/>
                                <a:gd name="T17" fmla="*/ T16 w 4226"/>
                                <a:gd name="T18" fmla="+- 0 -8675 -11935"/>
                                <a:gd name="T19" fmla="*/ -8675 h 8040"/>
                              </a:gdLst>
                              <a:ahLst/>
                              <a:cxnLst>
                                <a:cxn ang="0">
                                  <a:pos x="T1" y="T3"/>
                                </a:cxn>
                                <a:cxn ang="0">
                                  <a:pos x="T5" y="T7"/>
                                </a:cxn>
                                <a:cxn ang="0">
                                  <a:pos x="T9" y="T11"/>
                                </a:cxn>
                                <a:cxn ang="0">
                                  <a:pos x="T13" y="T15"/>
                                </a:cxn>
                                <a:cxn ang="0">
                                  <a:pos x="T17" y="T19"/>
                                </a:cxn>
                              </a:cxnLst>
                              <a:rect l="0" t="0" r="r" b="b"/>
                              <a:pathLst>
                                <a:path w="4226" h="8040">
                                  <a:moveTo>
                                    <a:pt x="4036" y="3260"/>
                                  </a:moveTo>
                                  <a:lnTo>
                                    <a:pt x="4034" y="3260"/>
                                  </a:lnTo>
                                  <a:lnTo>
                                    <a:pt x="4043" y="3280"/>
                                  </a:lnTo>
                                  <a:lnTo>
                                    <a:pt x="4048" y="3280"/>
                                  </a:lnTo>
                                  <a:lnTo>
                                    <a:pt x="4036" y="3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Freeform 530"/>
                          <wps:cNvSpPr>
                            <a:spLocks/>
                          </wps:cNvSpPr>
                          <wps:spPr bwMode="auto">
                            <a:xfrm>
                              <a:off x="2754" y="-11935"/>
                              <a:ext cx="4226" cy="8040"/>
                            </a:xfrm>
                            <a:custGeom>
                              <a:avLst/>
                              <a:gdLst>
                                <a:gd name="T0" fmla="+- 0 2986 2754"/>
                                <a:gd name="T1" fmla="*/ T0 w 4226"/>
                                <a:gd name="T2" fmla="+- 0 -8695 -11935"/>
                                <a:gd name="T3" fmla="*/ -8695 h 8040"/>
                                <a:gd name="T4" fmla="+- 0 2934 2754"/>
                                <a:gd name="T5" fmla="*/ T4 w 4226"/>
                                <a:gd name="T6" fmla="+- 0 -8695 -11935"/>
                                <a:gd name="T7" fmla="*/ -8695 h 8040"/>
                                <a:gd name="T8" fmla="+- 0 2946 2754"/>
                                <a:gd name="T9" fmla="*/ T8 w 4226"/>
                                <a:gd name="T10" fmla="+- 0 -8675 -11935"/>
                                <a:gd name="T11" fmla="*/ -8675 h 8040"/>
                                <a:gd name="T12" fmla="+- 0 2975 2754"/>
                                <a:gd name="T13" fmla="*/ T12 w 4226"/>
                                <a:gd name="T14" fmla="+- 0 -8675 -11935"/>
                                <a:gd name="T15" fmla="*/ -8675 h 8040"/>
                                <a:gd name="T16" fmla="+- 0 2986 2754"/>
                                <a:gd name="T17" fmla="*/ T16 w 4226"/>
                                <a:gd name="T18" fmla="+- 0 -8695 -11935"/>
                                <a:gd name="T19" fmla="*/ -8695 h 8040"/>
                              </a:gdLst>
                              <a:ahLst/>
                              <a:cxnLst>
                                <a:cxn ang="0">
                                  <a:pos x="T1" y="T3"/>
                                </a:cxn>
                                <a:cxn ang="0">
                                  <a:pos x="T5" y="T7"/>
                                </a:cxn>
                                <a:cxn ang="0">
                                  <a:pos x="T9" y="T11"/>
                                </a:cxn>
                                <a:cxn ang="0">
                                  <a:pos x="T13" y="T15"/>
                                </a:cxn>
                                <a:cxn ang="0">
                                  <a:pos x="T17" y="T19"/>
                                </a:cxn>
                              </a:cxnLst>
                              <a:rect l="0" t="0" r="r" b="b"/>
                              <a:pathLst>
                                <a:path w="4226" h="8040">
                                  <a:moveTo>
                                    <a:pt x="232" y="3240"/>
                                  </a:moveTo>
                                  <a:lnTo>
                                    <a:pt x="180" y="3240"/>
                                  </a:lnTo>
                                  <a:lnTo>
                                    <a:pt x="192" y="3260"/>
                                  </a:lnTo>
                                  <a:lnTo>
                                    <a:pt x="221" y="3260"/>
                                  </a:lnTo>
                                  <a:lnTo>
                                    <a:pt x="232" y="3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Freeform 531"/>
                          <wps:cNvSpPr>
                            <a:spLocks/>
                          </wps:cNvSpPr>
                          <wps:spPr bwMode="auto">
                            <a:xfrm>
                              <a:off x="2754" y="-11935"/>
                              <a:ext cx="4226" cy="8040"/>
                            </a:xfrm>
                            <a:custGeom>
                              <a:avLst/>
                              <a:gdLst>
                                <a:gd name="T0" fmla="+- 0 4739 2754"/>
                                <a:gd name="T1" fmla="*/ T0 w 4226"/>
                                <a:gd name="T2" fmla="+- 0 -8715 -11935"/>
                                <a:gd name="T3" fmla="*/ -8715 h 8040"/>
                                <a:gd name="T4" fmla="+- 0 4727 2754"/>
                                <a:gd name="T5" fmla="*/ T4 w 4226"/>
                                <a:gd name="T6" fmla="+- 0 -8715 -11935"/>
                                <a:gd name="T7" fmla="*/ -8715 h 8040"/>
                                <a:gd name="T8" fmla="+- 0 4727 2754"/>
                                <a:gd name="T9" fmla="*/ T8 w 4226"/>
                                <a:gd name="T10" fmla="+- 0 -8695 -11935"/>
                                <a:gd name="T11" fmla="*/ -8695 h 8040"/>
                                <a:gd name="T12" fmla="+- 0 4735 2754"/>
                                <a:gd name="T13" fmla="*/ T12 w 4226"/>
                                <a:gd name="T14" fmla="+- 0 -8675 -11935"/>
                                <a:gd name="T15" fmla="*/ -8675 h 8040"/>
                                <a:gd name="T16" fmla="+- 0 4753 2754"/>
                                <a:gd name="T17" fmla="*/ T16 w 4226"/>
                                <a:gd name="T18" fmla="+- 0 -8675 -11935"/>
                                <a:gd name="T19" fmla="*/ -8675 h 8040"/>
                                <a:gd name="T20" fmla="+- 0 4761 2754"/>
                                <a:gd name="T21" fmla="*/ T20 w 4226"/>
                                <a:gd name="T22" fmla="+- 0 -8695 -11935"/>
                                <a:gd name="T23" fmla="*/ -8695 h 8040"/>
                                <a:gd name="T24" fmla="+- 0 4734 2754"/>
                                <a:gd name="T25" fmla="*/ T24 w 4226"/>
                                <a:gd name="T26" fmla="+- 0 -8695 -11935"/>
                                <a:gd name="T27" fmla="*/ -8695 h 8040"/>
                                <a:gd name="T28" fmla="+- 0 4739 2754"/>
                                <a:gd name="T29" fmla="*/ T28 w 4226"/>
                                <a:gd name="T30" fmla="+- 0 -8715 -11935"/>
                                <a:gd name="T31" fmla="*/ -87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985" y="3220"/>
                                  </a:moveTo>
                                  <a:lnTo>
                                    <a:pt x="1973" y="3220"/>
                                  </a:lnTo>
                                  <a:lnTo>
                                    <a:pt x="1973" y="3240"/>
                                  </a:lnTo>
                                  <a:lnTo>
                                    <a:pt x="1981" y="3260"/>
                                  </a:lnTo>
                                  <a:lnTo>
                                    <a:pt x="1999" y="3260"/>
                                  </a:lnTo>
                                  <a:lnTo>
                                    <a:pt x="2007" y="3240"/>
                                  </a:lnTo>
                                  <a:lnTo>
                                    <a:pt x="1980" y="3240"/>
                                  </a:lnTo>
                                  <a:lnTo>
                                    <a:pt x="1985" y="3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Freeform 532"/>
                          <wps:cNvSpPr>
                            <a:spLocks/>
                          </wps:cNvSpPr>
                          <wps:spPr bwMode="auto">
                            <a:xfrm>
                              <a:off x="2754" y="-11935"/>
                              <a:ext cx="4226" cy="8040"/>
                            </a:xfrm>
                            <a:custGeom>
                              <a:avLst/>
                              <a:gdLst>
                                <a:gd name="T0" fmla="+- 0 5029 2754"/>
                                <a:gd name="T1" fmla="*/ T0 w 4226"/>
                                <a:gd name="T2" fmla="+- 0 -8695 -11935"/>
                                <a:gd name="T3" fmla="*/ -8695 h 8040"/>
                                <a:gd name="T4" fmla="+- 0 5022 2754"/>
                                <a:gd name="T5" fmla="*/ T4 w 4226"/>
                                <a:gd name="T6" fmla="+- 0 -8695 -11935"/>
                                <a:gd name="T7" fmla="*/ -8695 h 8040"/>
                                <a:gd name="T8" fmla="+- 0 5022 2754"/>
                                <a:gd name="T9" fmla="*/ T8 w 4226"/>
                                <a:gd name="T10" fmla="+- 0 -8675 -11935"/>
                                <a:gd name="T11" fmla="*/ -8675 h 8040"/>
                                <a:gd name="T12" fmla="+- 0 5029 2754"/>
                                <a:gd name="T13" fmla="*/ T12 w 4226"/>
                                <a:gd name="T14" fmla="+- 0 -8675 -11935"/>
                                <a:gd name="T15" fmla="*/ -8675 h 8040"/>
                                <a:gd name="T16" fmla="+- 0 5029 2754"/>
                                <a:gd name="T17" fmla="*/ T16 w 4226"/>
                                <a:gd name="T18" fmla="+- 0 -8695 -11935"/>
                                <a:gd name="T19" fmla="*/ -8695 h 8040"/>
                              </a:gdLst>
                              <a:ahLst/>
                              <a:cxnLst>
                                <a:cxn ang="0">
                                  <a:pos x="T1" y="T3"/>
                                </a:cxn>
                                <a:cxn ang="0">
                                  <a:pos x="T5" y="T7"/>
                                </a:cxn>
                                <a:cxn ang="0">
                                  <a:pos x="T9" y="T11"/>
                                </a:cxn>
                                <a:cxn ang="0">
                                  <a:pos x="T13" y="T15"/>
                                </a:cxn>
                                <a:cxn ang="0">
                                  <a:pos x="T17" y="T19"/>
                                </a:cxn>
                              </a:cxnLst>
                              <a:rect l="0" t="0" r="r" b="b"/>
                              <a:pathLst>
                                <a:path w="4226" h="8040">
                                  <a:moveTo>
                                    <a:pt x="2275" y="3240"/>
                                  </a:moveTo>
                                  <a:lnTo>
                                    <a:pt x="2268" y="3240"/>
                                  </a:lnTo>
                                  <a:lnTo>
                                    <a:pt x="2268" y="3260"/>
                                  </a:lnTo>
                                  <a:lnTo>
                                    <a:pt x="2275" y="3260"/>
                                  </a:lnTo>
                                  <a:lnTo>
                                    <a:pt x="2275" y="3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Freeform 533"/>
                          <wps:cNvSpPr>
                            <a:spLocks/>
                          </wps:cNvSpPr>
                          <wps:spPr bwMode="auto">
                            <a:xfrm>
                              <a:off x="2754" y="-11935"/>
                              <a:ext cx="4226" cy="8040"/>
                            </a:xfrm>
                            <a:custGeom>
                              <a:avLst/>
                              <a:gdLst>
                                <a:gd name="T0" fmla="+- 0 5056 2754"/>
                                <a:gd name="T1" fmla="*/ T0 w 4226"/>
                                <a:gd name="T2" fmla="+- 0 -8695 -11935"/>
                                <a:gd name="T3" fmla="*/ -8695 h 8040"/>
                                <a:gd name="T4" fmla="+- 0 5049 2754"/>
                                <a:gd name="T5" fmla="*/ T4 w 4226"/>
                                <a:gd name="T6" fmla="+- 0 -8695 -11935"/>
                                <a:gd name="T7" fmla="*/ -8695 h 8040"/>
                                <a:gd name="T8" fmla="+- 0 5049 2754"/>
                                <a:gd name="T9" fmla="*/ T8 w 4226"/>
                                <a:gd name="T10" fmla="+- 0 -8675 -11935"/>
                                <a:gd name="T11" fmla="*/ -8675 h 8040"/>
                                <a:gd name="T12" fmla="+- 0 5056 2754"/>
                                <a:gd name="T13" fmla="*/ T12 w 4226"/>
                                <a:gd name="T14" fmla="+- 0 -8675 -11935"/>
                                <a:gd name="T15" fmla="*/ -8675 h 8040"/>
                                <a:gd name="T16" fmla="+- 0 5056 2754"/>
                                <a:gd name="T17" fmla="*/ T16 w 4226"/>
                                <a:gd name="T18" fmla="+- 0 -8695 -11935"/>
                                <a:gd name="T19" fmla="*/ -8695 h 8040"/>
                              </a:gdLst>
                              <a:ahLst/>
                              <a:cxnLst>
                                <a:cxn ang="0">
                                  <a:pos x="T1" y="T3"/>
                                </a:cxn>
                                <a:cxn ang="0">
                                  <a:pos x="T5" y="T7"/>
                                </a:cxn>
                                <a:cxn ang="0">
                                  <a:pos x="T9" y="T11"/>
                                </a:cxn>
                                <a:cxn ang="0">
                                  <a:pos x="T13" y="T15"/>
                                </a:cxn>
                                <a:cxn ang="0">
                                  <a:pos x="T17" y="T19"/>
                                </a:cxn>
                              </a:cxnLst>
                              <a:rect l="0" t="0" r="r" b="b"/>
                              <a:pathLst>
                                <a:path w="4226" h="8040">
                                  <a:moveTo>
                                    <a:pt x="2302" y="3240"/>
                                  </a:moveTo>
                                  <a:lnTo>
                                    <a:pt x="2295" y="3240"/>
                                  </a:lnTo>
                                  <a:lnTo>
                                    <a:pt x="2295" y="3260"/>
                                  </a:lnTo>
                                  <a:lnTo>
                                    <a:pt x="2302" y="3260"/>
                                  </a:lnTo>
                                  <a:lnTo>
                                    <a:pt x="2302" y="3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Freeform 534"/>
                          <wps:cNvSpPr>
                            <a:spLocks/>
                          </wps:cNvSpPr>
                          <wps:spPr bwMode="auto">
                            <a:xfrm>
                              <a:off x="2754" y="-11935"/>
                              <a:ext cx="4226" cy="8040"/>
                            </a:xfrm>
                            <a:custGeom>
                              <a:avLst/>
                              <a:gdLst>
                                <a:gd name="T0" fmla="+- 0 2933 2754"/>
                                <a:gd name="T1" fmla="*/ T0 w 4226"/>
                                <a:gd name="T2" fmla="+- 0 -8735 -11935"/>
                                <a:gd name="T3" fmla="*/ -8735 h 8040"/>
                                <a:gd name="T4" fmla="+- 0 2926 2754"/>
                                <a:gd name="T5" fmla="*/ T4 w 4226"/>
                                <a:gd name="T6" fmla="+- 0 -8735 -11935"/>
                                <a:gd name="T7" fmla="*/ -8735 h 8040"/>
                                <a:gd name="T8" fmla="+- 0 2923 2754"/>
                                <a:gd name="T9" fmla="*/ T8 w 4226"/>
                                <a:gd name="T10" fmla="+- 0 -8715 -11935"/>
                                <a:gd name="T11" fmla="*/ -8715 h 8040"/>
                                <a:gd name="T12" fmla="+- 0 2926 2754"/>
                                <a:gd name="T13" fmla="*/ T12 w 4226"/>
                                <a:gd name="T14" fmla="+- 0 -8695 -11935"/>
                                <a:gd name="T15" fmla="*/ -8695 h 8040"/>
                                <a:gd name="T16" fmla="+- 0 2939 2754"/>
                                <a:gd name="T17" fmla="*/ T16 w 4226"/>
                                <a:gd name="T18" fmla="+- 0 -8695 -11935"/>
                                <a:gd name="T19" fmla="*/ -8695 h 8040"/>
                                <a:gd name="T20" fmla="+- 0 2933 2754"/>
                                <a:gd name="T21" fmla="*/ T20 w 4226"/>
                                <a:gd name="T22" fmla="+- 0 -8715 -11935"/>
                                <a:gd name="T23" fmla="*/ -8715 h 8040"/>
                                <a:gd name="T24" fmla="+- 0 2930 2754"/>
                                <a:gd name="T25" fmla="*/ T24 w 4226"/>
                                <a:gd name="T26" fmla="+- 0 -8715 -11935"/>
                                <a:gd name="T27" fmla="*/ -8715 h 8040"/>
                                <a:gd name="T28" fmla="+- 0 2933 2754"/>
                                <a:gd name="T29" fmla="*/ T28 w 4226"/>
                                <a:gd name="T30" fmla="+- 0 -8735 -11935"/>
                                <a:gd name="T31" fmla="*/ -8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9" y="3200"/>
                                  </a:moveTo>
                                  <a:lnTo>
                                    <a:pt x="172" y="3200"/>
                                  </a:lnTo>
                                  <a:lnTo>
                                    <a:pt x="169" y="3220"/>
                                  </a:lnTo>
                                  <a:lnTo>
                                    <a:pt x="172" y="3240"/>
                                  </a:lnTo>
                                  <a:lnTo>
                                    <a:pt x="185" y="3240"/>
                                  </a:lnTo>
                                  <a:lnTo>
                                    <a:pt x="179" y="3220"/>
                                  </a:lnTo>
                                  <a:lnTo>
                                    <a:pt x="176" y="3220"/>
                                  </a:lnTo>
                                  <a:lnTo>
                                    <a:pt x="179" y="3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Freeform 535"/>
                          <wps:cNvSpPr>
                            <a:spLocks/>
                          </wps:cNvSpPr>
                          <wps:spPr bwMode="auto">
                            <a:xfrm>
                              <a:off x="2754" y="-11935"/>
                              <a:ext cx="4226" cy="8040"/>
                            </a:xfrm>
                            <a:custGeom>
                              <a:avLst/>
                              <a:gdLst>
                                <a:gd name="T0" fmla="+- 0 2994 2754"/>
                                <a:gd name="T1" fmla="*/ T0 w 4226"/>
                                <a:gd name="T2" fmla="+- 0 -8735 -11935"/>
                                <a:gd name="T3" fmla="*/ -8735 h 8040"/>
                                <a:gd name="T4" fmla="+- 0 2988 2754"/>
                                <a:gd name="T5" fmla="*/ T4 w 4226"/>
                                <a:gd name="T6" fmla="+- 0 -8735 -11935"/>
                                <a:gd name="T7" fmla="*/ -8735 h 8040"/>
                                <a:gd name="T8" fmla="+- 0 2990 2754"/>
                                <a:gd name="T9" fmla="*/ T8 w 4226"/>
                                <a:gd name="T10" fmla="+- 0 -8715 -11935"/>
                                <a:gd name="T11" fmla="*/ -8715 h 8040"/>
                                <a:gd name="T12" fmla="+- 0 2988 2754"/>
                                <a:gd name="T13" fmla="*/ T12 w 4226"/>
                                <a:gd name="T14" fmla="+- 0 -8715 -11935"/>
                                <a:gd name="T15" fmla="*/ -8715 h 8040"/>
                                <a:gd name="T16" fmla="+- 0 2981 2754"/>
                                <a:gd name="T17" fmla="*/ T16 w 4226"/>
                                <a:gd name="T18" fmla="+- 0 -8695 -11935"/>
                                <a:gd name="T19" fmla="*/ -8695 h 8040"/>
                                <a:gd name="T20" fmla="+- 0 2994 2754"/>
                                <a:gd name="T21" fmla="*/ T20 w 4226"/>
                                <a:gd name="T22" fmla="+- 0 -8695 -11935"/>
                                <a:gd name="T23" fmla="*/ -8695 h 8040"/>
                                <a:gd name="T24" fmla="+- 0 2997 2754"/>
                                <a:gd name="T25" fmla="*/ T24 w 4226"/>
                                <a:gd name="T26" fmla="+- 0 -8715 -11935"/>
                                <a:gd name="T27" fmla="*/ -8715 h 8040"/>
                                <a:gd name="T28" fmla="+- 0 2994 2754"/>
                                <a:gd name="T29" fmla="*/ T28 w 4226"/>
                                <a:gd name="T30" fmla="+- 0 -8735 -11935"/>
                                <a:gd name="T31" fmla="*/ -8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0" y="3200"/>
                                  </a:moveTo>
                                  <a:lnTo>
                                    <a:pt x="234" y="3200"/>
                                  </a:lnTo>
                                  <a:lnTo>
                                    <a:pt x="236" y="3220"/>
                                  </a:lnTo>
                                  <a:lnTo>
                                    <a:pt x="234" y="3220"/>
                                  </a:lnTo>
                                  <a:lnTo>
                                    <a:pt x="227" y="3240"/>
                                  </a:lnTo>
                                  <a:lnTo>
                                    <a:pt x="240" y="3240"/>
                                  </a:lnTo>
                                  <a:lnTo>
                                    <a:pt x="243" y="3220"/>
                                  </a:lnTo>
                                  <a:lnTo>
                                    <a:pt x="240" y="3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Freeform 536"/>
                          <wps:cNvSpPr>
                            <a:spLocks/>
                          </wps:cNvSpPr>
                          <wps:spPr bwMode="auto">
                            <a:xfrm>
                              <a:off x="2754" y="-11935"/>
                              <a:ext cx="4226" cy="8040"/>
                            </a:xfrm>
                            <a:custGeom>
                              <a:avLst/>
                              <a:gdLst>
                                <a:gd name="T0" fmla="+- 0 4426 2754"/>
                                <a:gd name="T1" fmla="*/ T0 w 4226"/>
                                <a:gd name="T2" fmla="+- 0 -8715 -11935"/>
                                <a:gd name="T3" fmla="*/ -8715 h 8040"/>
                                <a:gd name="T4" fmla="+- 0 4419 2754"/>
                                <a:gd name="T5" fmla="*/ T4 w 4226"/>
                                <a:gd name="T6" fmla="+- 0 -8715 -11935"/>
                                <a:gd name="T7" fmla="*/ -8715 h 8040"/>
                                <a:gd name="T8" fmla="+- 0 4419 2754"/>
                                <a:gd name="T9" fmla="*/ T8 w 4226"/>
                                <a:gd name="T10" fmla="+- 0 -8695 -11935"/>
                                <a:gd name="T11" fmla="*/ -8695 h 8040"/>
                                <a:gd name="T12" fmla="+- 0 4426 2754"/>
                                <a:gd name="T13" fmla="*/ T12 w 4226"/>
                                <a:gd name="T14" fmla="+- 0 -8695 -11935"/>
                                <a:gd name="T15" fmla="*/ -8695 h 8040"/>
                                <a:gd name="T16" fmla="+- 0 4426 2754"/>
                                <a:gd name="T17" fmla="*/ T16 w 4226"/>
                                <a:gd name="T18" fmla="+- 0 -8715 -11935"/>
                                <a:gd name="T19" fmla="*/ -8715 h 8040"/>
                              </a:gdLst>
                              <a:ahLst/>
                              <a:cxnLst>
                                <a:cxn ang="0">
                                  <a:pos x="T1" y="T3"/>
                                </a:cxn>
                                <a:cxn ang="0">
                                  <a:pos x="T5" y="T7"/>
                                </a:cxn>
                                <a:cxn ang="0">
                                  <a:pos x="T9" y="T11"/>
                                </a:cxn>
                                <a:cxn ang="0">
                                  <a:pos x="T13" y="T15"/>
                                </a:cxn>
                                <a:cxn ang="0">
                                  <a:pos x="T17" y="T19"/>
                                </a:cxn>
                              </a:cxnLst>
                              <a:rect l="0" t="0" r="r" b="b"/>
                              <a:pathLst>
                                <a:path w="4226" h="8040">
                                  <a:moveTo>
                                    <a:pt x="1672" y="3220"/>
                                  </a:moveTo>
                                  <a:lnTo>
                                    <a:pt x="1665" y="3220"/>
                                  </a:lnTo>
                                  <a:lnTo>
                                    <a:pt x="1665" y="3240"/>
                                  </a:lnTo>
                                  <a:lnTo>
                                    <a:pt x="1672" y="3240"/>
                                  </a:lnTo>
                                  <a:lnTo>
                                    <a:pt x="1672" y="3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Freeform 537"/>
                          <wps:cNvSpPr>
                            <a:spLocks/>
                          </wps:cNvSpPr>
                          <wps:spPr bwMode="auto">
                            <a:xfrm>
                              <a:off x="2754" y="-11935"/>
                              <a:ext cx="4226" cy="8040"/>
                            </a:xfrm>
                            <a:custGeom>
                              <a:avLst/>
                              <a:gdLst>
                                <a:gd name="T0" fmla="+- 0 4453 2754"/>
                                <a:gd name="T1" fmla="*/ T0 w 4226"/>
                                <a:gd name="T2" fmla="+- 0 -8715 -11935"/>
                                <a:gd name="T3" fmla="*/ -8715 h 8040"/>
                                <a:gd name="T4" fmla="+- 0 4446 2754"/>
                                <a:gd name="T5" fmla="*/ T4 w 4226"/>
                                <a:gd name="T6" fmla="+- 0 -8715 -11935"/>
                                <a:gd name="T7" fmla="*/ -8715 h 8040"/>
                                <a:gd name="T8" fmla="+- 0 4446 2754"/>
                                <a:gd name="T9" fmla="*/ T8 w 4226"/>
                                <a:gd name="T10" fmla="+- 0 -8695 -11935"/>
                                <a:gd name="T11" fmla="*/ -8695 h 8040"/>
                                <a:gd name="T12" fmla="+- 0 4453 2754"/>
                                <a:gd name="T13" fmla="*/ T12 w 4226"/>
                                <a:gd name="T14" fmla="+- 0 -8695 -11935"/>
                                <a:gd name="T15" fmla="*/ -8695 h 8040"/>
                                <a:gd name="T16" fmla="+- 0 4453 2754"/>
                                <a:gd name="T17" fmla="*/ T16 w 4226"/>
                                <a:gd name="T18" fmla="+- 0 -8715 -11935"/>
                                <a:gd name="T19" fmla="*/ -8715 h 8040"/>
                              </a:gdLst>
                              <a:ahLst/>
                              <a:cxnLst>
                                <a:cxn ang="0">
                                  <a:pos x="T1" y="T3"/>
                                </a:cxn>
                                <a:cxn ang="0">
                                  <a:pos x="T5" y="T7"/>
                                </a:cxn>
                                <a:cxn ang="0">
                                  <a:pos x="T9" y="T11"/>
                                </a:cxn>
                                <a:cxn ang="0">
                                  <a:pos x="T13" y="T15"/>
                                </a:cxn>
                                <a:cxn ang="0">
                                  <a:pos x="T17" y="T19"/>
                                </a:cxn>
                              </a:cxnLst>
                              <a:rect l="0" t="0" r="r" b="b"/>
                              <a:pathLst>
                                <a:path w="4226" h="8040">
                                  <a:moveTo>
                                    <a:pt x="1699" y="3220"/>
                                  </a:moveTo>
                                  <a:lnTo>
                                    <a:pt x="1692" y="3220"/>
                                  </a:lnTo>
                                  <a:lnTo>
                                    <a:pt x="1692" y="3240"/>
                                  </a:lnTo>
                                  <a:lnTo>
                                    <a:pt x="1699" y="3240"/>
                                  </a:lnTo>
                                  <a:lnTo>
                                    <a:pt x="1699" y="3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Freeform 538"/>
                          <wps:cNvSpPr>
                            <a:spLocks/>
                          </wps:cNvSpPr>
                          <wps:spPr bwMode="auto">
                            <a:xfrm>
                              <a:off x="2754" y="-11935"/>
                              <a:ext cx="4226" cy="8040"/>
                            </a:xfrm>
                            <a:custGeom>
                              <a:avLst/>
                              <a:gdLst>
                                <a:gd name="T0" fmla="+- 0 4761 2754"/>
                                <a:gd name="T1" fmla="*/ T0 w 4226"/>
                                <a:gd name="T2" fmla="+- 0 -8715 -11935"/>
                                <a:gd name="T3" fmla="*/ -8715 h 8040"/>
                                <a:gd name="T4" fmla="+- 0 4750 2754"/>
                                <a:gd name="T5" fmla="*/ T4 w 4226"/>
                                <a:gd name="T6" fmla="+- 0 -8715 -11935"/>
                                <a:gd name="T7" fmla="*/ -8715 h 8040"/>
                                <a:gd name="T8" fmla="+- 0 4754 2754"/>
                                <a:gd name="T9" fmla="*/ T8 w 4226"/>
                                <a:gd name="T10" fmla="+- 0 -8695 -11935"/>
                                <a:gd name="T11" fmla="*/ -8695 h 8040"/>
                                <a:gd name="T12" fmla="+- 0 4761 2754"/>
                                <a:gd name="T13" fmla="*/ T12 w 4226"/>
                                <a:gd name="T14" fmla="+- 0 -8695 -11935"/>
                                <a:gd name="T15" fmla="*/ -8695 h 8040"/>
                                <a:gd name="T16" fmla="+- 0 4761 2754"/>
                                <a:gd name="T17" fmla="*/ T16 w 4226"/>
                                <a:gd name="T18" fmla="+- 0 -8715 -11935"/>
                                <a:gd name="T19" fmla="*/ -8715 h 8040"/>
                              </a:gdLst>
                              <a:ahLst/>
                              <a:cxnLst>
                                <a:cxn ang="0">
                                  <a:pos x="T1" y="T3"/>
                                </a:cxn>
                                <a:cxn ang="0">
                                  <a:pos x="T5" y="T7"/>
                                </a:cxn>
                                <a:cxn ang="0">
                                  <a:pos x="T9" y="T11"/>
                                </a:cxn>
                                <a:cxn ang="0">
                                  <a:pos x="T13" y="T15"/>
                                </a:cxn>
                                <a:cxn ang="0">
                                  <a:pos x="T17" y="T19"/>
                                </a:cxn>
                              </a:cxnLst>
                              <a:rect l="0" t="0" r="r" b="b"/>
                              <a:pathLst>
                                <a:path w="4226" h="8040">
                                  <a:moveTo>
                                    <a:pt x="2007" y="3220"/>
                                  </a:moveTo>
                                  <a:lnTo>
                                    <a:pt x="1996" y="3220"/>
                                  </a:lnTo>
                                  <a:lnTo>
                                    <a:pt x="2000" y="3240"/>
                                  </a:lnTo>
                                  <a:lnTo>
                                    <a:pt x="2007" y="3240"/>
                                  </a:lnTo>
                                  <a:lnTo>
                                    <a:pt x="2007" y="3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Freeform 539"/>
                          <wps:cNvSpPr>
                            <a:spLocks/>
                          </wps:cNvSpPr>
                          <wps:spPr bwMode="auto">
                            <a:xfrm>
                              <a:off x="2754" y="-11935"/>
                              <a:ext cx="4226" cy="8040"/>
                            </a:xfrm>
                            <a:custGeom>
                              <a:avLst/>
                              <a:gdLst>
                                <a:gd name="T0" fmla="+- 0 5637 2754"/>
                                <a:gd name="T1" fmla="*/ T0 w 4226"/>
                                <a:gd name="T2" fmla="+- 0 -8735 -11935"/>
                                <a:gd name="T3" fmla="*/ -8735 h 8040"/>
                                <a:gd name="T4" fmla="+- 0 5626 2754"/>
                                <a:gd name="T5" fmla="*/ T4 w 4226"/>
                                <a:gd name="T6" fmla="+- 0 -8735 -11935"/>
                                <a:gd name="T7" fmla="*/ -8735 h 8040"/>
                                <a:gd name="T8" fmla="+- 0 5626 2754"/>
                                <a:gd name="T9" fmla="*/ T8 w 4226"/>
                                <a:gd name="T10" fmla="+- 0 -8715 -11935"/>
                                <a:gd name="T11" fmla="*/ -8715 h 8040"/>
                                <a:gd name="T12" fmla="+- 0 5633 2754"/>
                                <a:gd name="T13" fmla="*/ T12 w 4226"/>
                                <a:gd name="T14" fmla="+- 0 -8695 -11935"/>
                                <a:gd name="T15" fmla="*/ -8695 h 8040"/>
                                <a:gd name="T16" fmla="+- 0 5652 2754"/>
                                <a:gd name="T17" fmla="*/ T16 w 4226"/>
                                <a:gd name="T18" fmla="+- 0 -8695 -11935"/>
                                <a:gd name="T19" fmla="*/ -8695 h 8040"/>
                                <a:gd name="T20" fmla="+- 0 5660 2754"/>
                                <a:gd name="T21" fmla="*/ T20 w 4226"/>
                                <a:gd name="T22" fmla="+- 0 -8715 -11935"/>
                                <a:gd name="T23" fmla="*/ -8715 h 8040"/>
                                <a:gd name="T24" fmla="+- 0 5633 2754"/>
                                <a:gd name="T25" fmla="*/ T24 w 4226"/>
                                <a:gd name="T26" fmla="+- 0 -8715 -11935"/>
                                <a:gd name="T27" fmla="*/ -8715 h 8040"/>
                                <a:gd name="T28" fmla="+- 0 5637 2754"/>
                                <a:gd name="T29" fmla="*/ T28 w 4226"/>
                                <a:gd name="T30" fmla="+- 0 -8735 -11935"/>
                                <a:gd name="T31" fmla="*/ -8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883" y="3200"/>
                                  </a:moveTo>
                                  <a:lnTo>
                                    <a:pt x="2872" y="3200"/>
                                  </a:lnTo>
                                  <a:lnTo>
                                    <a:pt x="2872" y="3220"/>
                                  </a:lnTo>
                                  <a:lnTo>
                                    <a:pt x="2879" y="3240"/>
                                  </a:lnTo>
                                  <a:lnTo>
                                    <a:pt x="2898" y="3240"/>
                                  </a:lnTo>
                                  <a:lnTo>
                                    <a:pt x="2906" y="3220"/>
                                  </a:lnTo>
                                  <a:lnTo>
                                    <a:pt x="2879" y="3220"/>
                                  </a:lnTo>
                                  <a:lnTo>
                                    <a:pt x="2883" y="3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 name="Freeform 540"/>
                          <wps:cNvSpPr>
                            <a:spLocks/>
                          </wps:cNvSpPr>
                          <wps:spPr bwMode="auto">
                            <a:xfrm>
                              <a:off x="2754" y="-11935"/>
                              <a:ext cx="4226" cy="8040"/>
                            </a:xfrm>
                            <a:custGeom>
                              <a:avLst/>
                              <a:gdLst>
                                <a:gd name="T0" fmla="+- 0 5537 2754"/>
                                <a:gd name="T1" fmla="*/ T0 w 4226"/>
                                <a:gd name="T2" fmla="+- 0 -8755 -11935"/>
                                <a:gd name="T3" fmla="*/ -8755 h 8040"/>
                                <a:gd name="T4" fmla="+- 0 5525 2754"/>
                                <a:gd name="T5" fmla="*/ T4 w 4226"/>
                                <a:gd name="T6" fmla="+- 0 -8755 -11935"/>
                                <a:gd name="T7" fmla="*/ -8755 h 8040"/>
                                <a:gd name="T8" fmla="+- 0 5525 2754"/>
                                <a:gd name="T9" fmla="*/ T8 w 4226"/>
                                <a:gd name="T10" fmla="+- 0 -8735 -11935"/>
                                <a:gd name="T11" fmla="*/ -8735 h 8040"/>
                                <a:gd name="T12" fmla="+- 0 5533 2754"/>
                                <a:gd name="T13" fmla="*/ T12 w 4226"/>
                                <a:gd name="T14" fmla="+- 0 -8715 -11935"/>
                                <a:gd name="T15" fmla="*/ -8715 h 8040"/>
                                <a:gd name="T16" fmla="+- 0 5551 2754"/>
                                <a:gd name="T17" fmla="*/ T16 w 4226"/>
                                <a:gd name="T18" fmla="+- 0 -8715 -11935"/>
                                <a:gd name="T19" fmla="*/ -8715 h 8040"/>
                                <a:gd name="T20" fmla="+- 0 5559 2754"/>
                                <a:gd name="T21" fmla="*/ T20 w 4226"/>
                                <a:gd name="T22" fmla="+- 0 -8735 -11935"/>
                                <a:gd name="T23" fmla="*/ -8735 h 8040"/>
                                <a:gd name="T24" fmla="+- 0 5532 2754"/>
                                <a:gd name="T25" fmla="*/ T24 w 4226"/>
                                <a:gd name="T26" fmla="+- 0 -8735 -11935"/>
                                <a:gd name="T27" fmla="*/ -8735 h 8040"/>
                                <a:gd name="T28" fmla="+- 0 5537 2754"/>
                                <a:gd name="T29" fmla="*/ T28 w 4226"/>
                                <a:gd name="T30" fmla="+- 0 -8755 -11935"/>
                                <a:gd name="T31" fmla="*/ -87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783" y="3180"/>
                                  </a:moveTo>
                                  <a:lnTo>
                                    <a:pt x="2771" y="3180"/>
                                  </a:lnTo>
                                  <a:lnTo>
                                    <a:pt x="2771" y="3200"/>
                                  </a:lnTo>
                                  <a:lnTo>
                                    <a:pt x="2779" y="3220"/>
                                  </a:lnTo>
                                  <a:lnTo>
                                    <a:pt x="2797" y="3220"/>
                                  </a:lnTo>
                                  <a:lnTo>
                                    <a:pt x="2805" y="3200"/>
                                  </a:lnTo>
                                  <a:lnTo>
                                    <a:pt x="2778" y="3200"/>
                                  </a:lnTo>
                                  <a:lnTo>
                                    <a:pt x="2783" y="31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Freeform 541"/>
                          <wps:cNvSpPr>
                            <a:spLocks/>
                          </wps:cNvSpPr>
                          <wps:spPr bwMode="auto">
                            <a:xfrm>
                              <a:off x="2754" y="-11935"/>
                              <a:ext cx="4226" cy="8040"/>
                            </a:xfrm>
                            <a:custGeom>
                              <a:avLst/>
                              <a:gdLst>
                                <a:gd name="T0" fmla="+- 0 5660 2754"/>
                                <a:gd name="T1" fmla="*/ T0 w 4226"/>
                                <a:gd name="T2" fmla="+- 0 -8735 -11935"/>
                                <a:gd name="T3" fmla="*/ -8735 h 8040"/>
                                <a:gd name="T4" fmla="+- 0 5648 2754"/>
                                <a:gd name="T5" fmla="*/ T4 w 4226"/>
                                <a:gd name="T6" fmla="+- 0 -8735 -11935"/>
                                <a:gd name="T7" fmla="*/ -8735 h 8040"/>
                                <a:gd name="T8" fmla="+- 0 5653 2754"/>
                                <a:gd name="T9" fmla="*/ T8 w 4226"/>
                                <a:gd name="T10" fmla="+- 0 -8715 -11935"/>
                                <a:gd name="T11" fmla="*/ -8715 h 8040"/>
                                <a:gd name="T12" fmla="+- 0 5660 2754"/>
                                <a:gd name="T13" fmla="*/ T12 w 4226"/>
                                <a:gd name="T14" fmla="+- 0 -8715 -11935"/>
                                <a:gd name="T15" fmla="*/ -8715 h 8040"/>
                                <a:gd name="T16" fmla="+- 0 5660 2754"/>
                                <a:gd name="T17" fmla="*/ T16 w 4226"/>
                                <a:gd name="T18" fmla="+- 0 -8735 -11935"/>
                                <a:gd name="T19" fmla="*/ -8735 h 8040"/>
                              </a:gdLst>
                              <a:ahLst/>
                              <a:cxnLst>
                                <a:cxn ang="0">
                                  <a:pos x="T1" y="T3"/>
                                </a:cxn>
                                <a:cxn ang="0">
                                  <a:pos x="T5" y="T7"/>
                                </a:cxn>
                                <a:cxn ang="0">
                                  <a:pos x="T9" y="T11"/>
                                </a:cxn>
                                <a:cxn ang="0">
                                  <a:pos x="T13" y="T15"/>
                                </a:cxn>
                                <a:cxn ang="0">
                                  <a:pos x="T17" y="T19"/>
                                </a:cxn>
                              </a:cxnLst>
                              <a:rect l="0" t="0" r="r" b="b"/>
                              <a:pathLst>
                                <a:path w="4226" h="8040">
                                  <a:moveTo>
                                    <a:pt x="2906" y="3200"/>
                                  </a:moveTo>
                                  <a:lnTo>
                                    <a:pt x="2894" y="3200"/>
                                  </a:lnTo>
                                  <a:lnTo>
                                    <a:pt x="2899" y="3220"/>
                                  </a:lnTo>
                                  <a:lnTo>
                                    <a:pt x="2906" y="3220"/>
                                  </a:lnTo>
                                  <a:lnTo>
                                    <a:pt x="2906" y="3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Freeform 542"/>
                          <wps:cNvSpPr>
                            <a:spLocks/>
                          </wps:cNvSpPr>
                          <wps:spPr bwMode="auto">
                            <a:xfrm>
                              <a:off x="2754" y="-11935"/>
                              <a:ext cx="4226" cy="8040"/>
                            </a:xfrm>
                            <a:custGeom>
                              <a:avLst/>
                              <a:gdLst>
                                <a:gd name="T0" fmla="+- 0 2949 2754"/>
                                <a:gd name="T1" fmla="*/ T0 w 4226"/>
                                <a:gd name="T2" fmla="+- 0 -8755 -11935"/>
                                <a:gd name="T3" fmla="*/ -8755 h 8040"/>
                                <a:gd name="T4" fmla="+- 0 2946 2754"/>
                                <a:gd name="T5" fmla="*/ T4 w 4226"/>
                                <a:gd name="T6" fmla="+- 0 -8755 -11935"/>
                                <a:gd name="T7" fmla="*/ -8755 h 8040"/>
                                <a:gd name="T8" fmla="+- 0 2934 2754"/>
                                <a:gd name="T9" fmla="*/ T8 w 4226"/>
                                <a:gd name="T10" fmla="+- 0 -8735 -11935"/>
                                <a:gd name="T11" fmla="*/ -8735 h 8040"/>
                                <a:gd name="T12" fmla="+- 0 2939 2754"/>
                                <a:gd name="T13" fmla="*/ T12 w 4226"/>
                                <a:gd name="T14" fmla="+- 0 -8735 -11935"/>
                                <a:gd name="T15" fmla="*/ -8735 h 8040"/>
                                <a:gd name="T16" fmla="+- 0 2949 2754"/>
                                <a:gd name="T17" fmla="*/ T16 w 4226"/>
                                <a:gd name="T18" fmla="+- 0 -8755 -11935"/>
                                <a:gd name="T19" fmla="*/ -8755 h 8040"/>
                              </a:gdLst>
                              <a:ahLst/>
                              <a:cxnLst>
                                <a:cxn ang="0">
                                  <a:pos x="T1" y="T3"/>
                                </a:cxn>
                                <a:cxn ang="0">
                                  <a:pos x="T5" y="T7"/>
                                </a:cxn>
                                <a:cxn ang="0">
                                  <a:pos x="T9" y="T11"/>
                                </a:cxn>
                                <a:cxn ang="0">
                                  <a:pos x="T13" y="T15"/>
                                </a:cxn>
                                <a:cxn ang="0">
                                  <a:pos x="T17" y="T19"/>
                                </a:cxn>
                              </a:cxnLst>
                              <a:rect l="0" t="0" r="r" b="b"/>
                              <a:pathLst>
                                <a:path w="4226" h="8040">
                                  <a:moveTo>
                                    <a:pt x="195" y="3180"/>
                                  </a:moveTo>
                                  <a:lnTo>
                                    <a:pt x="192" y="3180"/>
                                  </a:lnTo>
                                  <a:lnTo>
                                    <a:pt x="180" y="3200"/>
                                  </a:lnTo>
                                  <a:lnTo>
                                    <a:pt x="185" y="3200"/>
                                  </a:lnTo>
                                  <a:lnTo>
                                    <a:pt x="195" y="31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Freeform 543"/>
                          <wps:cNvSpPr>
                            <a:spLocks/>
                          </wps:cNvSpPr>
                          <wps:spPr bwMode="auto">
                            <a:xfrm>
                              <a:off x="2754" y="-11935"/>
                              <a:ext cx="4226" cy="8040"/>
                            </a:xfrm>
                            <a:custGeom>
                              <a:avLst/>
                              <a:gdLst>
                                <a:gd name="T0" fmla="+- 0 2975 2754"/>
                                <a:gd name="T1" fmla="*/ T0 w 4226"/>
                                <a:gd name="T2" fmla="+- 0 -8755 -11935"/>
                                <a:gd name="T3" fmla="*/ -8755 h 8040"/>
                                <a:gd name="T4" fmla="+- 0 2972 2754"/>
                                <a:gd name="T5" fmla="*/ T4 w 4226"/>
                                <a:gd name="T6" fmla="+- 0 -8755 -11935"/>
                                <a:gd name="T7" fmla="*/ -8755 h 8040"/>
                                <a:gd name="T8" fmla="+- 0 2981 2754"/>
                                <a:gd name="T9" fmla="*/ T8 w 4226"/>
                                <a:gd name="T10" fmla="+- 0 -8735 -11935"/>
                                <a:gd name="T11" fmla="*/ -8735 h 8040"/>
                                <a:gd name="T12" fmla="+- 0 2986 2754"/>
                                <a:gd name="T13" fmla="*/ T12 w 4226"/>
                                <a:gd name="T14" fmla="+- 0 -8735 -11935"/>
                                <a:gd name="T15" fmla="*/ -8735 h 8040"/>
                                <a:gd name="T16" fmla="+- 0 2975 2754"/>
                                <a:gd name="T17" fmla="*/ T16 w 4226"/>
                                <a:gd name="T18" fmla="+- 0 -8755 -11935"/>
                                <a:gd name="T19" fmla="*/ -8755 h 8040"/>
                              </a:gdLst>
                              <a:ahLst/>
                              <a:cxnLst>
                                <a:cxn ang="0">
                                  <a:pos x="T1" y="T3"/>
                                </a:cxn>
                                <a:cxn ang="0">
                                  <a:pos x="T5" y="T7"/>
                                </a:cxn>
                                <a:cxn ang="0">
                                  <a:pos x="T9" y="T11"/>
                                </a:cxn>
                                <a:cxn ang="0">
                                  <a:pos x="T13" y="T15"/>
                                </a:cxn>
                                <a:cxn ang="0">
                                  <a:pos x="T17" y="T19"/>
                                </a:cxn>
                              </a:cxnLst>
                              <a:rect l="0" t="0" r="r" b="b"/>
                              <a:pathLst>
                                <a:path w="4226" h="8040">
                                  <a:moveTo>
                                    <a:pt x="221" y="3180"/>
                                  </a:moveTo>
                                  <a:lnTo>
                                    <a:pt x="218" y="3180"/>
                                  </a:lnTo>
                                  <a:lnTo>
                                    <a:pt x="227" y="3200"/>
                                  </a:lnTo>
                                  <a:lnTo>
                                    <a:pt x="232" y="3200"/>
                                  </a:lnTo>
                                  <a:lnTo>
                                    <a:pt x="221" y="31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544"/>
                          <wps:cNvSpPr>
                            <a:spLocks/>
                          </wps:cNvSpPr>
                          <wps:spPr bwMode="auto">
                            <a:xfrm>
                              <a:off x="2754" y="-11935"/>
                              <a:ext cx="4226" cy="8040"/>
                            </a:xfrm>
                            <a:custGeom>
                              <a:avLst/>
                              <a:gdLst>
                                <a:gd name="T0" fmla="+- 0 5559 2754"/>
                                <a:gd name="T1" fmla="*/ T0 w 4226"/>
                                <a:gd name="T2" fmla="+- 0 -8755 -11935"/>
                                <a:gd name="T3" fmla="*/ -8755 h 8040"/>
                                <a:gd name="T4" fmla="+- 0 5548 2754"/>
                                <a:gd name="T5" fmla="*/ T4 w 4226"/>
                                <a:gd name="T6" fmla="+- 0 -8755 -11935"/>
                                <a:gd name="T7" fmla="*/ -8755 h 8040"/>
                                <a:gd name="T8" fmla="+- 0 5552 2754"/>
                                <a:gd name="T9" fmla="*/ T8 w 4226"/>
                                <a:gd name="T10" fmla="+- 0 -8735 -11935"/>
                                <a:gd name="T11" fmla="*/ -8735 h 8040"/>
                                <a:gd name="T12" fmla="+- 0 5559 2754"/>
                                <a:gd name="T13" fmla="*/ T12 w 4226"/>
                                <a:gd name="T14" fmla="+- 0 -8735 -11935"/>
                                <a:gd name="T15" fmla="*/ -8735 h 8040"/>
                                <a:gd name="T16" fmla="+- 0 5559 2754"/>
                                <a:gd name="T17" fmla="*/ T16 w 4226"/>
                                <a:gd name="T18" fmla="+- 0 -8755 -11935"/>
                                <a:gd name="T19" fmla="*/ -8755 h 8040"/>
                              </a:gdLst>
                              <a:ahLst/>
                              <a:cxnLst>
                                <a:cxn ang="0">
                                  <a:pos x="T1" y="T3"/>
                                </a:cxn>
                                <a:cxn ang="0">
                                  <a:pos x="T5" y="T7"/>
                                </a:cxn>
                                <a:cxn ang="0">
                                  <a:pos x="T9" y="T11"/>
                                </a:cxn>
                                <a:cxn ang="0">
                                  <a:pos x="T13" y="T15"/>
                                </a:cxn>
                                <a:cxn ang="0">
                                  <a:pos x="T17" y="T19"/>
                                </a:cxn>
                              </a:cxnLst>
                              <a:rect l="0" t="0" r="r" b="b"/>
                              <a:pathLst>
                                <a:path w="4226" h="8040">
                                  <a:moveTo>
                                    <a:pt x="2805" y="3180"/>
                                  </a:moveTo>
                                  <a:lnTo>
                                    <a:pt x="2794" y="3180"/>
                                  </a:lnTo>
                                  <a:lnTo>
                                    <a:pt x="2798" y="3200"/>
                                  </a:lnTo>
                                  <a:lnTo>
                                    <a:pt x="2805" y="3200"/>
                                  </a:lnTo>
                                  <a:lnTo>
                                    <a:pt x="2805" y="31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Freeform 545"/>
                          <wps:cNvSpPr>
                            <a:spLocks/>
                          </wps:cNvSpPr>
                          <wps:spPr bwMode="auto">
                            <a:xfrm>
                              <a:off x="2754" y="-11935"/>
                              <a:ext cx="4226" cy="8040"/>
                            </a:xfrm>
                            <a:custGeom>
                              <a:avLst/>
                              <a:gdLst>
                                <a:gd name="T0" fmla="+- 0 4658 2754"/>
                                <a:gd name="T1" fmla="*/ T0 w 4226"/>
                                <a:gd name="T2" fmla="+- 0 -8795 -11935"/>
                                <a:gd name="T3" fmla="*/ -8795 h 8040"/>
                                <a:gd name="T4" fmla="+- 0 4647 2754"/>
                                <a:gd name="T5" fmla="*/ T4 w 4226"/>
                                <a:gd name="T6" fmla="+- 0 -8795 -11935"/>
                                <a:gd name="T7" fmla="*/ -8795 h 8040"/>
                                <a:gd name="T8" fmla="+- 0 4647 2754"/>
                                <a:gd name="T9" fmla="*/ T8 w 4226"/>
                                <a:gd name="T10" fmla="+- 0 -8775 -11935"/>
                                <a:gd name="T11" fmla="*/ -8775 h 8040"/>
                                <a:gd name="T12" fmla="+- 0 4654 2754"/>
                                <a:gd name="T13" fmla="*/ T12 w 4226"/>
                                <a:gd name="T14" fmla="+- 0 -8755 -11935"/>
                                <a:gd name="T15" fmla="*/ -8755 h 8040"/>
                                <a:gd name="T16" fmla="+- 0 4673 2754"/>
                                <a:gd name="T17" fmla="*/ T16 w 4226"/>
                                <a:gd name="T18" fmla="+- 0 -8755 -11935"/>
                                <a:gd name="T19" fmla="*/ -8755 h 8040"/>
                                <a:gd name="T20" fmla="+- 0 4680 2754"/>
                                <a:gd name="T21" fmla="*/ T20 w 4226"/>
                                <a:gd name="T22" fmla="+- 0 -8775 -11935"/>
                                <a:gd name="T23" fmla="*/ -8775 h 8040"/>
                                <a:gd name="T24" fmla="+- 0 4654 2754"/>
                                <a:gd name="T25" fmla="*/ T24 w 4226"/>
                                <a:gd name="T26" fmla="+- 0 -8775 -11935"/>
                                <a:gd name="T27" fmla="*/ -8775 h 8040"/>
                                <a:gd name="T28" fmla="+- 0 4658 2754"/>
                                <a:gd name="T29" fmla="*/ T28 w 4226"/>
                                <a:gd name="T30" fmla="+- 0 -8795 -11935"/>
                                <a:gd name="T31" fmla="*/ -87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904" y="3140"/>
                                  </a:moveTo>
                                  <a:lnTo>
                                    <a:pt x="1893" y="3140"/>
                                  </a:lnTo>
                                  <a:lnTo>
                                    <a:pt x="1893" y="3160"/>
                                  </a:lnTo>
                                  <a:lnTo>
                                    <a:pt x="1900" y="3180"/>
                                  </a:lnTo>
                                  <a:lnTo>
                                    <a:pt x="1919" y="3180"/>
                                  </a:lnTo>
                                  <a:lnTo>
                                    <a:pt x="1926" y="3160"/>
                                  </a:lnTo>
                                  <a:lnTo>
                                    <a:pt x="1900" y="3160"/>
                                  </a:lnTo>
                                  <a:lnTo>
                                    <a:pt x="1904" y="31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Freeform 546"/>
                          <wps:cNvSpPr>
                            <a:spLocks/>
                          </wps:cNvSpPr>
                          <wps:spPr bwMode="auto">
                            <a:xfrm>
                              <a:off x="2754" y="-11935"/>
                              <a:ext cx="4226" cy="8040"/>
                            </a:xfrm>
                            <a:custGeom>
                              <a:avLst/>
                              <a:gdLst>
                                <a:gd name="T0" fmla="+- 0 4680 2754"/>
                                <a:gd name="T1" fmla="*/ T0 w 4226"/>
                                <a:gd name="T2" fmla="+- 0 -8795 -11935"/>
                                <a:gd name="T3" fmla="*/ -8795 h 8040"/>
                                <a:gd name="T4" fmla="+- 0 4669 2754"/>
                                <a:gd name="T5" fmla="*/ T4 w 4226"/>
                                <a:gd name="T6" fmla="+- 0 -8795 -11935"/>
                                <a:gd name="T7" fmla="*/ -8795 h 8040"/>
                                <a:gd name="T8" fmla="+- 0 4674 2754"/>
                                <a:gd name="T9" fmla="*/ T8 w 4226"/>
                                <a:gd name="T10" fmla="+- 0 -8775 -11935"/>
                                <a:gd name="T11" fmla="*/ -8775 h 8040"/>
                                <a:gd name="T12" fmla="+- 0 4680 2754"/>
                                <a:gd name="T13" fmla="*/ T12 w 4226"/>
                                <a:gd name="T14" fmla="+- 0 -8775 -11935"/>
                                <a:gd name="T15" fmla="*/ -8775 h 8040"/>
                                <a:gd name="T16" fmla="+- 0 4680 2754"/>
                                <a:gd name="T17" fmla="*/ T16 w 4226"/>
                                <a:gd name="T18" fmla="+- 0 -8795 -11935"/>
                                <a:gd name="T19" fmla="*/ -8795 h 8040"/>
                              </a:gdLst>
                              <a:ahLst/>
                              <a:cxnLst>
                                <a:cxn ang="0">
                                  <a:pos x="T1" y="T3"/>
                                </a:cxn>
                                <a:cxn ang="0">
                                  <a:pos x="T5" y="T7"/>
                                </a:cxn>
                                <a:cxn ang="0">
                                  <a:pos x="T9" y="T11"/>
                                </a:cxn>
                                <a:cxn ang="0">
                                  <a:pos x="T13" y="T15"/>
                                </a:cxn>
                                <a:cxn ang="0">
                                  <a:pos x="T17" y="T19"/>
                                </a:cxn>
                              </a:cxnLst>
                              <a:rect l="0" t="0" r="r" b="b"/>
                              <a:pathLst>
                                <a:path w="4226" h="8040">
                                  <a:moveTo>
                                    <a:pt x="1926" y="3140"/>
                                  </a:moveTo>
                                  <a:lnTo>
                                    <a:pt x="1915" y="3140"/>
                                  </a:lnTo>
                                  <a:lnTo>
                                    <a:pt x="1920" y="3160"/>
                                  </a:lnTo>
                                  <a:lnTo>
                                    <a:pt x="1926" y="3160"/>
                                  </a:lnTo>
                                  <a:lnTo>
                                    <a:pt x="1926" y="31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 name="Freeform 547"/>
                          <wps:cNvSpPr>
                            <a:spLocks/>
                          </wps:cNvSpPr>
                          <wps:spPr bwMode="auto">
                            <a:xfrm>
                              <a:off x="2754" y="-11935"/>
                              <a:ext cx="4226" cy="8040"/>
                            </a:xfrm>
                            <a:custGeom>
                              <a:avLst/>
                              <a:gdLst>
                                <a:gd name="T0" fmla="+- 0 5029 2754"/>
                                <a:gd name="T1" fmla="*/ T0 w 4226"/>
                                <a:gd name="T2" fmla="+- 0 -8795 -11935"/>
                                <a:gd name="T3" fmla="*/ -8795 h 8040"/>
                                <a:gd name="T4" fmla="+- 0 5022 2754"/>
                                <a:gd name="T5" fmla="*/ T4 w 4226"/>
                                <a:gd name="T6" fmla="+- 0 -8795 -11935"/>
                                <a:gd name="T7" fmla="*/ -8795 h 8040"/>
                                <a:gd name="T8" fmla="+- 0 5022 2754"/>
                                <a:gd name="T9" fmla="*/ T8 w 4226"/>
                                <a:gd name="T10" fmla="+- 0 -8775 -11935"/>
                                <a:gd name="T11" fmla="*/ -8775 h 8040"/>
                                <a:gd name="T12" fmla="+- 0 5029 2754"/>
                                <a:gd name="T13" fmla="*/ T12 w 4226"/>
                                <a:gd name="T14" fmla="+- 0 -8775 -11935"/>
                                <a:gd name="T15" fmla="*/ -8775 h 8040"/>
                                <a:gd name="T16" fmla="+- 0 5029 2754"/>
                                <a:gd name="T17" fmla="*/ T16 w 4226"/>
                                <a:gd name="T18" fmla="+- 0 -8795 -11935"/>
                                <a:gd name="T19" fmla="*/ -8795 h 8040"/>
                              </a:gdLst>
                              <a:ahLst/>
                              <a:cxnLst>
                                <a:cxn ang="0">
                                  <a:pos x="T1" y="T3"/>
                                </a:cxn>
                                <a:cxn ang="0">
                                  <a:pos x="T5" y="T7"/>
                                </a:cxn>
                                <a:cxn ang="0">
                                  <a:pos x="T9" y="T11"/>
                                </a:cxn>
                                <a:cxn ang="0">
                                  <a:pos x="T13" y="T15"/>
                                </a:cxn>
                                <a:cxn ang="0">
                                  <a:pos x="T17" y="T19"/>
                                </a:cxn>
                              </a:cxnLst>
                              <a:rect l="0" t="0" r="r" b="b"/>
                              <a:pathLst>
                                <a:path w="4226" h="8040">
                                  <a:moveTo>
                                    <a:pt x="2275" y="3140"/>
                                  </a:moveTo>
                                  <a:lnTo>
                                    <a:pt x="2268" y="3140"/>
                                  </a:lnTo>
                                  <a:lnTo>
                                    <a:pt x="2268" y="3160"/>
                                  </a:lnTo>
                                  <a:lnTo>
                                    <a:pt x="2275" y="3160"/>
                                  </a:lnTo>
                                  <a:lnTo>
                                    <a:pt x="2275" y="31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Freeform 548"/>
                          <wps:cNvSpPr>
                            <a:spLocks/>
                          </wps:cNvSpPr>
                          <wps:spPr bwMode="auto">
                            <a:xfrm>
                              <a:off x="2754" y="-11935"/>
                              <a:ext cx="4226" cy="8040"/>
                            </a:xfrm>
                            <a:custGeom>
                              <a:avLst/>
                              <a:gdLst>
                                <a:gd name="T0" fmla="+- 0 5056 2754"/>
                                <a:gd name="T1" fmla="*/ T0 w 4226"/>
                                <a:gd name="T2" fmla="+- 0 -8795 -11935"/>
                                <a:gd name="T3" fmla="*/ -8795 h 8040"/>
                                <a:gd name="T4" fmla="+- 0 5049 2754"/>
                                <a:gd name="T5" fmla="*/ T4 w 4226"/>
                                <a:gd name="T6" fmla="+- 0 -8795 -11935"/>
                                <a:gd name="T7" fmla="*/ -8795 h 8040"/>
                                <a:gd name="T8" fmla="+- 0 5049 2754"/>
                                <a:gd name="T9" fmla="*/ T8 w 4226"/>
                                <a:gd name="T10" fmla="+- 0 -8775 -11935"/>
                                <a:gd name="T11" fmla="*/ -8775 h 8040"/>
                                <a:gd name="T12" fmla="+- 0 5056 2754"/>
                                <a:gd name="T13" fmla="*/ T12 w 4226"/>
                                <a:gd name="T14" fmla="+- 0 -8775 -11935"/>
                                <a:gd name="T15" fmla="*/ -8775 h 8040"/>
                                <a:gd name="T16" fmla="+- 0 5056 2754"/>
                                <a:gd name="T17" fmla="*/ T16 w 4226"/>
                                <a:gd name="T18" fmla="+- 0 -8795 -11935"/>
                                <a:gd name="T19" fmla="*/ -8795 h 8040"/>
                              </a:gdLst>
                              <a:ahLst/>
                              <a:cxnLst>
                                <a:cxn ang="0">
                                  <a:pos x="T1" y="T3"/>
                                </a:cxn>
                                <a:cxn ang="0">
                                  <a:pos x="T5" y="T7"/>
                                </a:cxn>
                                <a:cxn ang="0">
                                  <a:pos x="T9" y="T11"/>
                                </a:cxn>
                                <a:cxn ang="0">
                                  <a:pos x="T13" y="T15"/>
                                </a:cxn>
                                <a:cxn ang="0">
                                  <a:pos x="T17" y="T19"/>
                                </a:cxn>
                              </a:cxnLst>
                              <a:rect l="0" t="0" r="r" b="b"/>
                              <a:pathLst>
                                <a:path w="4226" h="8040">
                                  <a:moveTo>
                                    <a:pt x="2302" y="3140"/>
                                  </a:moveTo>
                                  <a:lnTo>
                                    <a:pt x="2295" y="3140"/>
                                  </a:lnTo>
                                  <a:lnTo>
                                    <a:pt x="2295" y="3160"/>
                                  </a:lnTo>
                                  <a:lnTo>
                                    <a:pt x="2302" y="3160"/>
                                  </a:lnTo>
                                  <a:lnTo>
                                    <a:pt x="2302" y="31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Freeform 549"/>
                          <wps:cNvSpPr>
                            <a:spLocks/>
                          </wps:cNvSpPr>
                          <wps:spPr bwMode="auto">
                            <a:xfrm>
                              <a:off x="2754" y="-11935"/>
                              <a:ext cx="4226" cy="8040"/>
                            </a:xfrm>
                            <a:custGeom>
                              <a:avLst/>
                              <a:gdLst>
                                <a:gd name="T0" fmla="+- 0 5402 2754"/>
                                <a:gd name="T1" fmla="*/ T0 w 4226"/>
                                <a:gd name="T2" fmla="+- 0 -8815 -11935"/>
                                <a:gd name="T3" fmla="*/ -8815 h 8040"/>
                                <a:gd name="T4" fmla="+- 0 5391 2754"/>
                                <a:gd name="T5" fmla="*/ T4 w 4226"/>
                                <a:gd name="T6" fmla="+- 0 -8815 -11935"/>
                                <a:gd name="T7" fmla="*/ -8815 h 8040"/>
                                <a:gd name="T8" fmla="+- 0 5391 2754"/>
                                <a:gd name="T9" fmla="*/ T8 w 4226"/>
                                <a:gd name="T10" fmla="+- 0 -8795 -11935"/>
                                <a:gd name="T11" fmla="*/ -8795 h 8040"/>
                                <a:gd name="T12" fmla="+- 0 5399 2754"/>
                                <a:gd name="T13" fmla="*/ T12 w 4226"/>
                                <a:gd name="T14" fmla="+- 0 -8775 -11935"/>
                                <a:gd name="T15" fmla="*/ -8775 h 8040"/>
                                <a:gd name="T16" fmla="+- 0 5417 2754"/>
                                <a:gd name="T17" fmla="*/ T16 w 4226"/>
                                <a:gd name="T18" fmla="+- 0 -8775 -11935"/>
                                <a:gd name="T19" fmla="*/ -8775 h 8040"/>
                                <a:gd name="T20" fmla="+- 0 5425 2754"/>
                                <a:gd name="T21" fmla="*/ T20 w 4226"/>
                                <a:gd name="T22" fmla="+- 0 -8795 -11935"/>
                                <a:gd name="T23" fmla="*/ -8795 h 8040"/>
                                <a:gd name="T24" fmla="+- 0 5398 2754"/>
                                <a:gd name="T25" fmla="*/ T24 w 4226"/>
                                <a:gd name="T26" fmla="+- 0 -8795 -11935"/>
                                <a:gd name="T27" fmla="*/ -8795 h 8040"/>
                                <a:gd name="T28" fmla="+- 0 5402 2754"/>
                                <a:gd name="T29" fmla="*/ T28 w 4226"/>
                                <a:gd name="T30" fmla="+- 0 -8815 -11935"/>
                                <a:gd name="T31" fmla="*/ -88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648" y="3120"/>
                                  </a:moveTo>
                                  <a:lnTo>
                                    <a:pt x="2637" y="3120"/>
                                  </a:lnTo>
                                  <a:lnTo>
                                    <a:pt x="2637" y="3140"/>
                                  </a:lnTo>
                                  <a:lnTo>
                                    <a:pt x="2645" y="3160"/>
                                  </a:lnTo>
                                  <a:lnTo>
                                    <a:pt x="2663" y="3160"/>
                                  </a:lnTo>
                                  <a:lnTo>
                                    <a:pt x="2671" y="3140"/>
                                  </a:lnTo>
                                  <a:lnTo>
                                    <a:pt x="2644" y="3140"/>
                                  </a:lnTo>
                                  <a:lnTo>
                                    <a:pt x="2648" y="31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Freeform 550"/>
                          <wps:cNvSpPr>
                            <a:spLocks/>
                          </wps:cNvSpPr>
                          <wps:spPr bwMode="auto">
                            <a:xfrm>
                              <a:off x="2754" y="-11935"/>
                              <a:ext cx="4226" cy="8040"/>
                            </a:xfrm>
                            <a:custGeom>
                              <a:avLst/>
                              <a:gdLst>
                                <a:gd name="T0" fmla="+- 0 5425 2754"/>
                                <a:gd name="T1" fmla="*/ T0 w 4226"/>
                                <a:gd name="T2" fmla="+- 0 -8815 -11935"/>
                                <a:gd name="T3" fmla="*/ -8815 h 8040"/>
                                <a:gd name="T4" fmla="+- 0 5413 2754"/>
                                <a:gd name="T5" fmla="*/ T4 w 4226"/>
                                <a:gd name="T6" fmla="+- 0 -8815 -11935"/>
                                <a:gd name="T7" fmla="*/ -8815 h 8040"/>
                                <a:gd name="T8" fmla="+- 0 5418 2754"/>
                                <a:gd name="T9" fmla="*/ T8 w 4226"/>
                                <a:gd name="T10" fmla="+- 0 -8795 -11935"/>
                                <a:gd name="T11" fmla="*/ -8795 h 8040"/>
                                <a:gd name="T12" fmla="+- 0 5425 2754"/>
                                <a:gd name="T13" fmla="*/ T12 w 4226"/>
                                <a:gd name="T14" fmla="+- 0 -8795 -11935"/>
                                <a:gd name="T15" fmla="*/ -8795 h 8040"/>
                                <a:gd name="T16" fmla="+- 0 5425 2754"/>
                                <a:gd name="T17" fmla="*/ T16 w 4226"/>
                                <a:gd name="T18" fmla="+- 0 -8815 -11935"/>
                                <a:gd name="T19" fmla="*/ -8815 h 8040"/>
                              </a:gdLst>
                              <a:ahLst/>
                              <a:cxnLst>
                                <a:cxn ang="0">
                                  <a:pos x="T1" y="T3"/>
                                </a:cxn>
                                <a:cxn ang="0">
                                  <a:pos x="T5" y="T7"/>
                                </a:cxn>
                                <a:cxn ang="0">
                                  <a:pos x="T9" y="T11"/>
                                </a:cxn>
                                <a:cxn ang="0">
                                  <a:pos x="T13" y="T15"/>
                                </a:cxn>
                                <a:cxn ang="0">
                                  <a:pos x="T17" y="T19"/>
                                </a:cxn>
                              </a:cxnLst>
                              <a:rect l="0" t="0" r="r" b="b"/>
                              <a:pathLst>
                                <a:path w="4226" h="8040">
                                  <a:moveTo>
                                    <a:pt x="2671" y="3120"/>
                                  </a:moveTo>
                                  <a:lnTo>
                                    <a:pt x="2659" y="3120"/>
                                  </a:lnTo>
                                  <a:lnTo>
                                    <a:pt x="2664" y="3140"/>
                                  </a:lnTo>
                                  <a:lnTo>
                                    <a:pt x="2671" y="3140"/>
                                  </a:lnTo>
                                  <a:lnTo>
                                    <a:pt x="2671" y="31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Freeform 551"/>
                          <wps:cNvSpPr>
                            <a:spLocks/>
                          </wps:cNvSpPr>
                          <wps:spPr bwMode="auto">
                            <a:xfrm>
                              <a:off x="2754" y="-11935"/>
                              <a:ext cx="4226" cy="8040"/>
                            </a:xfrm>
                            <a:custGeom>
                              <a:avLst/>
                              <a:gdLst>
                                <a:gd name="T0" fmla="+- 0 6790 2754"/>
                                <a:gd name="T1" fmla="*/ T0 w 4226"/>
                                <a:gd name="T2" fmla="+- 0 -8815 -11935"/>
                                <a:gd name="T3" fmla="*/ -8815 h 8040"/>
                                <a:gd name="T4" fmla="+- 0 6762 2754"/>
                                <a:gd name="T5" fmla="*/ T4 w 4226"/>
                                <a:gd name="T6" fmla="+- 0 -8815 -11935"/>
                                <a:gd name="T7" fmla="*/ -8815 h 8040"/>
                                <a:gd name="T8" fmla="+- 0 6776 2754"/>
                                <a:gd name="T9" fmla="*/ T8 w 4226"/>
                                <a:gd name="T10" fmla="+- 0 -8795 -11935"/>
                                <a:gd name="T11" fmla="*/ -8795 h 8040"/>
                                <a:gd name="T12" fmla="+- 0 6790 2754"/>
                                <a:gd name="T13" fmla="*/ T12 w 4226"/>
                                <a:gd name="T14" fmla="+- 0 -8815 -11935"/>
                                <a:gd name="T15" fmla="*/ -8815 h 8040"/>
                              </a:gdLst>
                              <a:ahLst/>
                              <a:cxnLst>
                                <a:cxn ang="0">
                                  <a:pos x="T1" y="T3"/>
                                </a:cxn>
                                <a:cxn ang="0">
                                  <a:pos x="T5" y="T7"/>
                                </a:cxn>
                                <a:cxn ang="0">
                                  <a:pos x="T9" y="T11"/>
                                </a:cxn>
                                <a:cxn ang="0">
                                  <a:pos x="T13" y="T15"/>
                                </a:cxn>
                              </a:cxnLst>
                              <a:rect l="0" t="0" r="r" b="b"/>
                              <a:pathLst>
                                <a:path w="4226" h="8040">
                                  <a:moveTo>
                                    <a:pt x="4036" y="3120"/>
                                  </a:moveTo>
                                  <a:lnTo>
                                    <a:pt x="4008" y="3120"/>
                                  </a:lnTo>
                                  <a:lnTo>
                                    <a:pt x="4022" y="3140"/>
                                  </a:lnTo>
                                  <a:lnTo>
                                    <a:pt x="4036" y="31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Freeform 552"/>
                          <wps:cNvSpPr>
                            <a:spLocks/>
                          </wps:cNvSpPr>
                          <wps:spPr bwMode="auto">
                            <a:xfrm>
                              <a:off x="2754" y="-11935"/>
                              <a:ext cx="4226" cy="8040"/>
                            </a:xfrm>
                            <a:custGeom>
                              <a:avLst/>
                              <a:gdLst>
                                <a:gd name="T0" fmla="+- 0 6764 2754"/>
                                <a:gd name="T1" fmla="*/ T0 w 4226"/>
                                <a:gd name="T2" fmla="+- 0 -8875 -11935"/>
                                <a:gd name="T3" fmla="*/ -8875 h 8040"/>
                                <a:gd name="T4" fmla="+- 0 6750 2754"/>
                                <a:gd name="T5" fmla="*/ T4 w 4226"/>
                                <a:gd name="T6" fmla="+- 0 -8875 -11935"/>
                                <a:gd name="T7" fmla="*/ -8875 h 8040"/>
                                <a:gd name="T8" fmla="+- 0 6742 2754"/>
                                <a:gd name="T9" fmla="*/ T8 w 4226"/>
                                <a:gd name="T10" fmla="+- 0 -8855 -11935"/>
                                <a:gd name="T11" fmla="*/ -8855 h 8040"/>
                                <a:gd name="T12" fmla="+- 0 6739 2754"/>
                                <a:gd name="T13" fmla="*/ T12 w 4226"/>
                                <a:gd name="T14" fmla="+- 0 -8835 -11935"/>
                                <a:gd name="T15" fmla="*/ -8835 h 8040"/>
                                <a:gd name="T16" fmla="+- 0 6742 2754"/>
                                <a:gd name="T17" fmla="*/ T16 w 4226"/>
                                <a:gd name="T18" fmla="+- 0 -8815 -11935"/>
                                <a:gd name="T19" fmla="*/ -8815 h 8040"/>
                                <a:gd name="T20" fmla="+- 0 6755 2754"/>
                                <a:gd name="T21" fmla="*/ T20 w 4226"/>
                                <a:gd name="T22" fmla="+- 0 -8815 -11935"/>
                                <a:gd name="T23" fmla="*/ -8815 h 8040"/>
                                <a:gd name="T24" fmla="+- 0 6748 2754"/>
                                <a:gd name="T25" fmla="*/ T24 w 4226"/>
                                <a:gd name="T26" fmla="+- 0 -8835 -11935"/>
                                <a:gd name="T27" fmla="*/ -8835 h 8040"/>
                                <a:gd name="T28" fmla="+- 0 6746 2754"/>
                                <a:gd name="T29" fmla="*/ T28 w 4226"/>
                                <a:gd name="T30" fmla="+- 0 -8835 -11935"/>
                                <a:gd name="T31" fmla="*/ -8835 h 8040"/>
                                <a:gd name="T32" fmla="+- 0 6748 2754"/>
                                <a:gd name="T33" fmla="*/ T32 w 4226"/>
                                <a:gd name="T34" fmla="+- 0 -8855 -11935"/>
                                <a:gd name="T35" fmla="*/ -8855 h 8040"/>
                                <a:gd name="T36" fmla="+- 0 6755 2754"/>
                                <a:gd name="T37" fmla="*/ T36 w 4226"/>
                                <a:gd name="T38" fmla="+- 0 -8855 -11935"/>
                                <a:gd name="T39" fmla="*/ -8855 h 8040"/>
                                <a:gd name="T40" fmla="+- 0 6764 2754"/>
                                <a:gd name="T41" fmla="*/ T40 w 4226"/>
                                <a:gd name="T42" fmla="+- 0 -8875 -11935"/>
                                <a:gd name="T43" fmla="*/ -887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226" h="8040">
                                  <a:moveTo>
                                    <a:pt x="4010" y="3060"/>
                                  </a:moveTo>
                                  <a:lnTo>
                                    <a:pt x="3996" y="3060"/>
                                  </a:lnTo>
                                  <a:lnTo>
                                    <a:pt x="3988" y="3080"/>
                                  </a:lnTo>
                                  <a:lnTo>
                                    <a:pt x="3985" y="3100"/>
                                  </a:lnTo>
                                  <a:lnTo>
                                    <a:pt x="3988" y="3120"/>
                                  </a:lnTo>
                                  <a:lnTo>
                                    <a:pt x="4001" y="3120"/>
                                  </a:lnTo>
                                  <a:lnTo>
                                    <a:pt x="3994" y="3100"/>
                                  </a:lnTo>
                                  <a:lnTo>
                                    <a:pt x="3992" y="3100"/>
                                  </a:lnTo>
                                  <a:lnTo>
                                    <a:pt x="3994" y="3080"/>
                                  </a:lnTo>
                                  <a:lnTo>
                                    <a:pt x="4001" y="3080"/>
                                  </a:lnTo>
                                  <a:lnTo>
                                    <a:pt x="4010" y="3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Freeform 553"/>
                          <wps:cNvSpPr>
                            <a:spLocks/>
                          </wps:cNvSpPr>
                          <wps:spPr bwMode="auto">
                            <a:xfrm>
                              <a:off x="2754" y="-11935"/>
                              <a:ext cx="4226" cy="8040"/>
                            </a:xfrm>
                            <a:custGeom>
                              <a:avLst/>
                              <a:gdLst>
                                <a:gd name="T0" fmla="+- 0 6802 2754"/>
                                <a:gd name="T1" fmla="*/ T0 w 4226"/>
                                <a:gd name="T2" fmla="+- 0 -8875 -11935"/>
                                <a:gd name="T3" fmla="*/ -8875 h 8040"/>
                                <a:gd name="T4" fmla="+- 0 6788 2754"/>
                                <a:gd name="T5" fmla="*/ T4 w 4226"/>
                                <a:gd name="T6" fmla="+- 0 -8875 -11935"/>
                                <a:gd name="T7" fmla="*/ -8875 h 8040"/>
                                <a:gd name="T8" fmla="+- 0 6797 2754"/>
                                <a:gd name="T9" fmla="*/ T8 w 4226"/>
                                <a:gd name="T10" fmla="+- 0 -8855 -11935"/>
                                <a:gd name="T11" fmla="*/ -8855 h 8040"/>
                                <a:gd name="T12" fmla="+- 0 6804 2754"/>
                                <a:gd name="T13" fmla="*/ T12 w 4226"/>
                                <a:gd name="T14" fmla="+- 0 -8855 -11935"/>
                                <a:gd name="T15" fmla="*/ -8855 h 8040"/>
                                <a:gd name="T16" fmla="+- 0 6806 2754"/>
                                <a:gd name="T17" fmla="*/ T16 w 4226"/>
                                <a:gd name="T18" fmla="+- 0 -8835 -11935"/>
                                <a:gd name="T19" fmla="*/ -8835 h 8040"/>
                                <a:gd name="T20" fmla="+- 0 6804 2754"/>
                                <a:gd name="T21" fmla="*/ T20 w 4226"/>
                                <a:gd name="T22" fmla="+- 0 -8835 -11935"/>
                                <a:gd name="T23" fmla="*/ -8835 h 8040"/>
                                <a:gd name="T24" fmla="+- 0 6797 2754"/>
                                <a:gd name="T25" fmla="*/ T24 w 4226"/>
                                <a:gd name="T26" fmla="+- 0 -8815 -11935"/>
                                <a:gd name="T27" fmla="*/ -8815 h 8040"/>
                                <a:gd name="T28" fmla="+- 0 6810 2754"/>
                                <a:gd name="T29" fmla="*/ T28 w 4226"/>
                                <a:gd name="T30" fmla="+- 0 -8815 -11935"/>
                                <a:gd name="T31" fmla="*/ -8815 h 8040"/>
                                <a:gd name="T32" fmla="+- 0 6813 2754"/>
                                <a:gd name="T33" fmla="*/ T32 w 4226"/>
                                <a:gd name="T34" fmla="+- 0 -8835 -11935"/>
                                <a:gd name="T35" fmla="*/ -8835 h 8040"/>
                                <a:gd name="T36" fmla="+- 0 6810 2754"/>
                                <a:gd name="T37" fmla="*/ T36 w 4226"/>
                                <a:gd name="T38" fmla="+- 0 -8855 -11935"/>
                                <a:gd name="T39" fmla="*/ -8855 h 8040"/>
                                <a:gd name="T40" fmla="+- 0 6802 2754"/>
                                <a:gd name="T41" fmla="*/ T40 w 4226"/>
                                <a:gd name="T42" fmla="+- 0 -8875 -11935"/>
                                <a:gd name="T43" fmla="*/ -887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226" h="8040">
                                  <a:moveTo>
                                    <a:pt x="4048" y="3060"/>
                                  </a:moveTo>
                                  <a:lnTo>
                                    <a:pt x="4034" y="3060"/>
                                  </a:lnTo>
                                  <a:lnTo>
                                    <a:pt x="4043" y="3080"/>
                                  </a:lnTo>
                                  <a:lnTo>
                                    <a:pt x="4050" y="3080"/>
                                  </a:lnTo>
                                  <a:lnTo>
                                    <a:pt x="4052" y="3100"/>
                                  </a:lnTo>
                                  <a:lnTo>
                                    <a:pt x="4050" y="3100"/>
                                  </a:lnTo>
                                  <a:lnTo>
                                    <a:pt x="4043" y="3120"/>
                                  </a:lnTo>
                                  <a:lnTo>
                                    <a:pt x="4056" y="3120"/>
                                  </a:lnTo>
                                  <a:lnTo>
                                    <a:pt x="4059" y="3100"/>
                                  </a:lnTo>
                                  <a:lnTo>
                                    <a:pt x="4056" y="3080"/>
                                  </a:lnTo>
                                  <a:lnTo>
                                    <a:pt x="4048" y="3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Freeform 554"/>
                          <wps:cNvSpPr>
                            <a:spLocks/>
                          </wps:cNvSpPr>
                          <wps:spPr bwMode="auto">
                            <a:xfrm>
                              <a:off x="2754" y="-11935"/>
                              <a:ext cx="4226" cy="8040"/>
                            </a:xfrm>
                            <a:custGeom>
                              <a:avLst/>
                              <a:gdLst>
                                <a:gd name="T0" fmla="+- 0 2975 2754"/>
                                <a:gd name="T1" fmla="*/ T0 w 4226"/>
                                <a:gd name="T2" fmla="+- 0 -8895 -11935"/>
                                <a:gd name="T3" fmla="*/ -8895 h 8040"/>
                                <a:gd name="T4" fmla="+- 0 2946 2754"/>
                                <a:gd name="T5" fmla="*/ T4 w 4226"/>
                                <a:gd name="T6" fmla="+- 0 -8895 -11935"/>
                                <a:gd name="T7" fmla="*/ -8895 h 8040"/>
                                <a:gd name="T8" fmla="+- 0 2960 2754"/>
                                <a:gd name="T9" fmla="*/ T8 w 4226"/>
                                <a:gd name="T10" fmla="+- 0 -8875 -11935"/>
                                <a:gd name="T11" fmla="*/ -8875 h 8040"/>
                                <a:gd name="T12" fmla="+- 0 2975 2754"/>
                                <a:gd name="T13" fmla="*/ T12 w 4226"/>
                                <a:gd name="T14" fmla="+- 0 -8895 -11935"/>
                                <a:gd name="T15" fmla="*/ -8895 h 8040"/>
                              </a:gdLst>
                              <a:ahLst/>
                              <a:cxnLst>
                                <a:cxn ang="0">
                                  <a:pos x="T1" y="T3"/>
                                </a:cxn>
                                <a:cxn ang="0">
                                  <a:pos x="T5" y="T7"/>
                                </a:cxn>
                                <a:cxn ang="0">
                                  <a:pos x="T9" y="T11"/>
                                </a:cxn>
                                <a:cxn ang="0">
                                  <a:pos x="T13" y="T15"/>
                                </a:cxn>
                              </a:cxnLst>
                              <a:rect l="0" t="0" r="r" b="b"/>
                              <a:pathLst>
                                <a:path w="4226" h="8040">
                                  <a:moveTo>
                                    <a:pt x="221" y="3040"/>
                                  </a:moveTo>
                                  <a:lnTo>
                                    <a:pt x="192" y="3040"/>
                                  </a:lnTo>
                                  <a:lnTo>
                                    <a:pt x="206" y="3060"/>
                                  </a:lnTo>
                                  <a:lnTo>
                                    <a:pt x="221" y="3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Freeform 555"/>
                          <wps:cNvSpPr>
                            <a:spLocks/>
                          </wps:cNvSpPr>
                          <wps:spPr bwMode="auto">
                            <a:xfrm>
                              <a:off x="2754" y="-11935"/>
                              <a:ext cx="4226" cy="8040"/>
                            </a:xfrm>
                            <a:custGeom>
                              <a:avLst/>
                              <a:gdLst>
                                <a:gd name="T0" fmla="+- 0 5056 2754"/>
                                <a:gd name="T1" fmla="*/ T0 w 4226"/>
                                <a:gd name="T2" fmla="+- 0 -8915 -11935"/>
                                <a:gd name="T3" fmla="*/ -8915 h 8040"/>
                                <a:gd name="T4" fmla="+- 0 5049 2754"/>
                                <a:gd name="T5" fmla="*/ T4 w 4226"/>
                                <a:gd name="T6" fmla="+- 0 -8915 -11935"/>
                                <a:gd name="T7" fmla="*/ -8915 h 8040"/>
                                <a:gd name="T8" fmla="+- 0 5049 2754"/>
                                <a:gd name="T9" fmla="*/ T8 w 4226"/>
                                <a:gd name="T10" fmla="+- 0 -8895 -11935"/>
                                <a:gd name="T11" fmla="*/ -8895 h 8040"/>
                                <a:gd name="T12" fmla="+- 0 5057 2754"/>
                                <a:gd name="T13" fmla="*/ T12 w 4226"/>
                                <a:gd name="T14" fmla="+- 0 -8875 -11935"/>
                                <a:gd name="T15" fmla="*/ -8875 h 8040"/>
                                <a:gd name="T16" fmla="+- 0 5075 2754"/>
                                <a:gd name="T17" fmla="*/ T16 w 4226"/>
                                <a:gd name="T18" fmla="+- 0 -8875 -11935"/>
                                <a:gd name="T19" fmla="*/ -8875 h 8040"/>
                                <a:gd name="T20" fmla="+- 0 5083 2754"/>
                                <a:gd name="T21" fmla="*/ T20 w 4226"/>
                                <a:gd name="T22" fmla="+- 0 -8895 -11935"/>
                                <a:gd name="T23" fmla="*/ -8895 h 8040"/>
                                <a:gd name="T24" fmla="+- 0 5056 2754"/>
                                <a:gd name="T25" fmla="*/ T24 w 4226"/>
                                <a:gd name="T26" fmla="+- 0 -8895 -11935"/>
                                <a:gd name="T27" fmla="*/ -8895 h 8040"/>
                                <a:gd name="T28" fmla="+- 0 5056 2754"/>
                                <a:gd name="T29" fmla="*/ T28 w 4226"/>
                                <a:gd name="T30" fmla="+- 0 -8915 -11935"/>
                                <a:gd name="T31" fmla="*/ -89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302" y="3020"/>
                                  </a:moveTo>
                                  <a:lnTo>
                                    <a:pt x="2295" y="3020"/>
                                  </a:lnTo>
                                  <a:lnTo>
                                    <a:pt x="2295" y="3040"/>
                                  </a:lnTo>
                                  <a:lnTo>
                                    <a:pt x="2303" y="3060"/>
                                  </a:lnTo>
                                  <a:lnTo>
                                    <a:pt x="2321" y="3060"/>
                                  </a:lnTo>
                                  <a:lnTo>
                                    <a:pt x="2329" y="3040"/>
                                  </a:lnTo>
                                  <a:lnTo>
                                    <a:pt x="2302" y="3040"/>
                                  </a:lnTo>
                                  <a:lnTo>
                                    <a:pt x="2302" y="3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 name="Freeform 556"/>
                          <wps:cNvSpPr>
                            <a:spLocks/>
                          </wps:cNvSpPr>
                          <wps:spPr bwMode="auto">
                            <a:xfrm>
                              <a:off x="2754" y="-11935"/>
                              <a:ext cx="4226" cy="8040"/>
                            </a:xfrm>
                            <a:custGeom>
                              <a:avLst/>
                              <a:gdLst>
                                <a:gd name="T0" fmla="+- 0 2933 2754"/>
                                <a:gd name="T1" fmla="*/ T0 w 4226"/>
                                <a:gd name="T2" fmla="+- 0 -8915 -11935"/>
                                <a:gd name="T3" fmla="*/ -8915 h 8040"/>
                                <a:gd name="T4" fmla="+- 0 2926 2754"/>
                                <a:gd name="T5" fmla="*/ T4 w 4226"/>
                                <a:gd name="T6" fmla="+- 0 -8915 -11935"/>
                                <a:gd name="T7" fmla="*/ -8915 h 8040"/>
                                <a:gd name="T8" fmla="+- 0 2934 2754"/>
                                <a:gd name="T9" fmla="*/ T8 w 4226"/>
                                <a:gd name="T10" fmla="+- 0 -8895 -11935"/>
                                <a:gd name="T11" fmla="*/ -8895 h 8040"/>
                                <a:gd name="T12" fmla="+- 0 2939 2754"/>
                                <a:gd name="T13" fmla="*/ T12 w 4226"/>
                                <a:gd name="T14" fmla="+- 0 -8895 -11935"/>
                                <a:gd name="T15" fmla="*/ -8895 h 8040"/>
                                <a:gd name="T16" fmla="+- 0 2933 2754"/>
                                <a:gd name="T17" fmla="*/ T16 w 4226"/>
                                <a:gd name="T18" fmla="+- 0 -8915 -11935"/>
                                <a:gd name="T19" fmla="*/ -8915 h 8040"/>
                              </a:gdLst>
                              <a:ahLst/>
                              <a:cxnLst>
                                <a:cxn ang="0">
                                  <a:pos x="T1" y="T3"/>
                                </a:cxn>
                                <a:cxn ang="0">
                                  <a:pos x="T5" y="T7"/>
                                </a:cxn>
                                <a:cxn ang="0">
                                  <a:pos x="T9" y="T11"/>
                                </a:cxn>
                                <a:cxn ang="0">
                                  <a:pos x="T13" y="T15"/>
                                </a:cxn>
                                <a:cxn ang="0">
                                  <a:pos x="T17" y="T19"/>
                                </a:cxn>
                              </a:cxnLst>
                              <a:rect l="0" t="0" r="r" b="b"/>
                              <a:pathLst>
                                <a:path w="4226" h="8040">
                                  <a:moveTo>
                                    <a:pt x="179" y="3020"/>
                                  </a:moveTo>
                                  <a:lnTo>
                                    <a:pt x="172" y="3020"/>
                                  </a:lnTo>
                                  <a:lnTo>
                                    <a:pt x="180" y="3040"/>
                                  </a:lnTo>
                                  <a:lnTo>
                                    <a:pt x="185" y="3040"/>
                                  </a:lnTo>
                                  <a:lnTo>
                                    <a:pt x="179" y="3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Freeform 557"/>
                          <wps:cNvSpPr>
                            <a:spLocks/>
                          </wps:cNvSpPr>
                          <wps:spPr bwMode="auto">
                            <a:xfrm>
                              <a:off x="2754" y="-11935"/>
                              <a:ext cx="4226" cy="8040"/>
                            </a:xfrm>
                            <a:custGeom>
                              <a:avLst/>
                              <a:gdLst>
                                <a:gd name="T0" fmla="+- 0 2994 2754"/>
                                <a:gd name="T1" fmla="*/ T0 w 4226"/>
                                <a:gd name="T2" fmla="+- 0 -8915 -11935"/>
                                <a:gd name="T3" fmla="*/ -8915 h 8040"/>
                                <a:gd name="T4" fmla="+- 0 2988 2754"/>
                                <a:gd name="T5" fmla="*/ T4 w 4226"/>
                                <a:gd name="T6" fmla="+- 0 -8915 -11935"/>
                                <a:gd name="T7" fmla="*/ -8915 h 8040"/>
                                <a:gd name="T8" fmla="+- 0 2981 2754"/>
                                <a:gd name="T9" fmla="*/ T8 w 4226"/>
                                <a:gd name="T10" fmla="+- 0 -8895 -11935"/>
                                <a:gd name="T11" fmla="*/ -8895 h 8040"/>
                                <a:gd name="T12" fmla="+- 0 2986 2754"/>
                                <a:gd name="T13" fmla="*/ T12 w 4226"/>
                                <a:gd name="T14" fmla="+- 0 -8895 -11935"/>
                                <a:gd name="T15" fmla="*/ -8895 h 8040"/>
                                <a:gd name="T16" fmla="+- 0 2994 2754"/>
                                <a:gd name="T17" fmla="*/ T16 w 4226"/>
                                <a:gd name="T18" fmla="+- 0 -8915 -11935"/>
                                <a:gd name="T19" fmla="*/ -8915 h 8040"/>
                              </a:gdLst>
                              <a:ahLst/>
                              <a:cxnLst>
                                <a:cxn ang="0">
                                  <a:pos x="T1" y="T3"/>
                                </a:cxn>
                                <a:cxn ang="0">
                                  <a:pos x="T5" y="T7"/>
                                </a:cxn>
                                <a:cxn ang="0">
                                  <a:pos x="T9" y="T11"/>
                                </a:cxn>
                                <a:cxn ang="0">
                                  <a:pos x="T13" y="T15"/>
                                </a:cxn>
                                <a:cxn ang="0">
                                  <a:pos x="T17" y="T19"/>
                                </a:cxn>
                              </a:cxnLst>
                              <a:rect l="0" t="0" r="r" b="b"/>
                              <a:pathLst>
                                <a:path w="4226" h="8040">
                                  <a:moveTo>
                                    <a:pt x="240" y="3020"/>
                                  </a:moveTo>
                                  <a:lnTo>
                                    <a:pt x="234" y="3020"/>
                                  </a:lnTo>
                                  <a:lnTo>
                                    <a:pt x="227" y="3040"/>
                                  </a:lnTo>
                                  <a:lnTo>
                                    <a:pt x="232" y="3040"/>
                                  </a:lnTo>
                                  <a:lnTo>
                                    <a:pt x="240" y="3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558"/>
                          <wps:cNvSpPr>
                            <a:spLocks/>
                          </wps:cNvSpPr>
                          <wps:spPr bwMode="auto">
                            <a:xfrm>
                              <a:off x="2754" y="-11935"/>
                              <a:ext cx="4226" cy="8040"/>
                            </a:xfrm>
                            <a:custGeom>
                              <a:avLst/>
                              <a:gdLst>
                                <a:gd name="T0" fmla="+- 0 4426 2754"/>
                                <a:gd name="T1" fmla="*/ T0 w 4226"/>
                                <a:gd name="T2" fmla="+- 0 -8915 -11935"/>
                                <a:gd name="T3" fmla="*/ -8915 h 8040"/>
                                <a:gd name="T4" fmla="+- 0 4419 2754"/>
                                <a:gd name="T5" fmla="*/ T4 w 4226"/>
                                <a:gd name="T6" fmla="+- 0 -8915 -11935"/>
                                <a:gd name="T7" fmla="*/ -8915 h 8040"/>
                                <a:gd name="T8" fmla="+- 0 4419 2754"/>
                                <a:gd name="T9" fmla="*/ T8 w 4226"/>
                                <a:gd name="T10" fmla="+- 0 -8895 -11935"/>
                                <a:gd name="T11" fmla="*/ -8895 h 8040"/>
                                <a:gd name="T12" fmla="+- 0 4426 2754"/>
                                <a:gd name="T13" fmla="*/ T12 w 4226"/>
                                <a:gd name="T14" fmla="+- 0 -8895 -11935"/>
                                <a:gd name="T15" fmla="*/ -8895 h 8040"/>
                                <a:gd name="T16" fmla="+- 0 4426 2754"/>
                                <a:gd name="T17" fmla="*/ T16 w 4226"/>
                                <a:gd name="T18" fmla="+- 0 -8915 -11935"/>
                                <a:gd name="T19" fmla="*/ -8915 h 8040"/>
                              </a:gdLst>
                              <a:ahLst/>
                              <a:cxnLst>
                                <a:cxn ang="0">
                                  <a:pos x="T1" y="T3"/>
                                </a:cxn>
                                <a:cxn ang="0">
                                  <a:pos x="T5" y="T7"/>
                                </a:cxn>
                                <a:cxn ang="0">
                                  <a:pos x="T9" y="T11"/>
                                </a:cxn>
                                <a:cxn ang="0">
                                  <a:pos x="T13" y="T15"/>
                                </a:cxn>
                                <a:cxn ang="0">
                                  <a:pos x="T17" y="T19"/>
                                </a:cxn>
                              </a:cxnLst>
                              <a:rect l="0" t="0" r="r" b="b"/>
                              <a:pathLst>
                                <a:path w="4226" h="8040">
                                  <a:moveTo>
                                    <a:pt x="1672" y="3020"/>
                                  </a:moveTo>
                                  <a:lnTo>
                                    <a:pt x="1665" y="3020"/>
                                  </a:lnTo>
                                  <a:lnTo>
                                    <a:pt x="1665" y="3040"/>
                                  </a:lnTo>
                                  <a:lnTo>
                                    <a:pt x="1672" y="3040"/>
                                  </a:lnTo>
                                  <a:lnTo>
                                    <a:pt x="1672" y="3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Freeform 559"/>
                          <wps:cNvSpPr>
                            <a:spLocks/>
                          </wps:cNvSpPr>
                          <wps:spPr bwMode="auto">
                            <a:xfrm>
                              <a:off x="2754" y="-11935"/>
                              <a:ext cx="4226" cy="8040"/>
                            </a:xfrm>
                            <a:custGeom>
                              <a:avLst/>
                              <a:gdLst>
                                <a:gd name="T0" fmla="+- 0 4453 2754"/>
                                <a:gd name="T1" fmla="*/ T0 w 4226"/>
                                <a:gd name="T2" fmla="+- 0 -8915 -11935"/>
                                <a:gd name="T3" fmla="*/ -8915 h 8040"/>
                                <a:gd name="T4" fmla="+- 0 4446 2754"/>
                                <a:gd name="T5" fmla="*/ T4 w 4226"/>
                                <a:gd name="T6" fmla="+- 0 -8915 -11935"/>
                                <a:gd name="T7" fmla="*/ -8915 h 8040"/>
                                <a:gd name="T8" fmla="+- 0 4446 2754"/>
                                <a:gd name="T9" fmla="*/ T8 w 4226"/>
                                <a:gd name="T10" fmla="+- 0 -8895 -11935"/>
                                <a:gd name="T11" fmla="*/ -8895 h 8040"/>
                                <a:gd name="T12" fmla="+- 0 4453 2754"/>
                                <a:gd name="T13" fmla="*/ T12 w 4226"/>
                                <a:gd name="T14" fmla="+- 0 -8895 -11935"/>
                                <a:gd name="T15" fmla="*/ -8895 h 8040"/>
                                <a:gd name="T16" fmla="+- 0 4453 2754"/>
                                <a:gd name="T17" fmla="*/ T16 w 4226"/>
                                <a:gd name="T18" fmla="+- 0 -8915 -11935"/>
                                <a:gd name="T19" fmla="*/ -8915 h 8040"/>
                              </a:gdLst>
                              <a:ahLst/>
                              <a:cxnLst>
                                <a:cxn ang="0">
                                  <a:pos x="T1" y="T3"/>
                                </a:cxn>
                                <a:cxn ang="0">
                                  <a:pos x="T5" y="T7"/>
                                </a:cxn>
                                <a:cxn ang="0">
                                  <a:pos x="T9" y="T11"/>
                                </a:cxn>
                                <a:cxn ang="0">
                                  <a:pos x="T13" y="T15"/>
                                </a:cxn>
                                <a:cxn ang="0">
                                  <a:pos x="T17" y="T19"/>
                                </a:cxn>
                              </a:cxnLst>
                              <a:rect l="0" t="0" r="r" b="b"/>
                              <a:pathLst>
                                <a:path w="4226" h="8040">
                                  <a:moveTo>
                                    <a:pt x="1699" y="3020"/>
                                  </a:moveTo>
                                  <a:lnTo>
                                    <a:pt x="1692" y="3020"/>
                                  </a:lnTo>
                                  <a:lnTo>
                                    <a:pt x="1692" y="3040"/>
                                  </a:lnTo>
                                  <a:lnTo>
                                    <a:pt x="1699" y="3040"/>
                                  </a:lnTo>
                                  <a:lnTo>
                                    <a:pt x="1699" y="3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Freeform 560"/>
                          <wps:cNvSpPr>
                            <a:spLocks/>
                          </wps:cNvSpPr>
                          <wps:spPr bwMode="auto">
                            <a:xfrm>
                              <a:off x="2754" y="-11935"/>
                              <a:ext cx="4226" cy="8040"/>
                            </a:xfrm>
                            <a:custGeom>
                              <a:avLst/>
                              <a:gdLst>
                                <a:gd name="T0" fmla="+- 0 5083 2754"/>
                                <a:gd name="T1" fmla="*/ T0 w 4226"/>
                                <a:gd name="T2" fmla="+- 0 -8915 -11935"/>
                                <a:gd name="T3" fmla="*/ -8915 h 8040"/>
                                <a:gd name="T4" fmla="+- 0 5076 2754"/>
                                <a:gd name="T5" fmla="*/ T4 w 4226"/>
                                <a:gd name="T6" fmla="+- 0 -8915 -11935"/>
                                <a:gd name="T7" fmla="*/ -8915 h 8040"/>
                                <a:gd name="T8" fmla="+- 0 5076 2754"/>
                                <a:gd name="T9" fmla="*/ T8 w 4226"/>
                                <a:gd name="T10" fmla="+- 0 -8895 -11935"/>
                                <a:gd name="T11" fmla="*/ -8895 h 8040"/>
                                <a:gd name="T12" fmla="+- 0 5083 2754"/>
                                <a:gd name="T13" fmla="*/ T12 w 4226"/>
                                <a:gd name="T14" fmla="+- 0 -8895 -11935"/>
                                <a:gd name="T15" fmla="*/ -8895 h 8040"/>
                                <a:gd name="T16" fmla="+- 0 5083 2754"/>
                                <a:gd name="T17" fmla="*/ T16 w 4226"/>
                                <a:gd name="T18" fmla="+- 0 -8915 -11935"/>
                                <a:gd name="T19" fmla="*/ -8915 h 8040"/>
                              </a:gdLst>
                              <a:ahLst/>
                              <a:cxnLst>
                                <a:cxn ang="0">
                                  <a:pos x="T1" y="T3"/>
                                </a:cxn>
                                <a:cxn ang="0">
                                  <a:pos x="T5" y="T7"/>
                                </a:cxn>
                                <a:cxn ang="0">
                                  <a:pos x="T9" y="T11"/>
                                </a:cxn>
                                <a:cxn ang="0">
                                  <a:pos x="T13" y="T15"/>
                                </a:cxn>
                                <a:cxn ang="0">
                                  <a:pos x="T17" y="T19"/>
                                </a:cxn>
                              </a:cxnLst>
                              <a:rect l="0" t="0" r="r" b="b"/>
                              <a:pathLst>
                                <a:path w="4226" h="8040">
                                  <a:moveTo>
                                    <a:pt x="2329" y="3020"/>
                                  </a:moveTo>
                                  <a:lnTo>
                                    <a:pt x="2322" y="3020"/>
                                  </a:lnTo>
                                  <a:lnTo>
                                    <a:pt x="2322" y="3040"/>
                                  </a:lnTo>
                                  <a:lnTo>
                                    <a:pt x="2329" y="3040"/>
                                  </a:lnTo>
                                  <a:lnTo>
                                    <a:pt x="2329" y="3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Freeform 561"/>
                          <wps:cNvSpPr>
                            <a:spLocks/>
                          </wps:cNvSpPr>
                          <wps:spPr bwMode="auto">
                            <a:xfrm>
                              <a:off x="2754" y="-11935"/>
                              <a:ext cx="4226" cy="8040"/>
                            </a:xfrm>
                            <a:custGeom>
                              <a:avLst/>
                              <a:gdLst>
                                <a:gd name="T0" fmla="+- 0 2949 2754"/>
                                <a:gd name="T1" fmla="*/ T0 w 4226"/>
                                <a:gd name="T2" fmla="+- 0 -8955 -11935"/>
                                <a:gd name="T3" fmla="*/ -8955 h 8040"/>
                                <a:gd name="T4" fmla="+- 0 2934 2754"/>
                                <a:gd name="T5" fmla="*/ T4 w 4226"/>
                                <a:gd name="T6" fmla="+- 0 -8955 -11935"/>
                                <a:gd name="T7" fmla="*/ -8955 h 8040"/>
                                <a:gd name="T8" fmla="+- 0 2926 2754"/>
                                <a:gd name="T9" fmla="*/ T8 w 4226"/>
                                <a:gd name="T10" fmla="+- 0 -8935 -11935"/>
                                <a:gd name="T11" fmla="*/ -8935 h 8040"/>
                                <a:gd name="T12" fmla="+- 0 2923 2754"/>
                                <a:gd name="T13" fmla="*/ T12 w 4226"/>
                                <a:gd name="T14" fmla="+- 0 -8915 -11935"/>
                                <a:gd name="T15" fmla="*/ -8915 h 8040"/>
                                <a:gd name="T16" fmla="+- 0 2930 2754"/>
                                <a:gd name="T17" fmla="*/ T16 w 4226"/>
                                <a:gd name="T18" fmla="+- 0 -8915 -11935"/>
                                <a:gd name="T19" fmla="*/ -8915 h 8040"/>
                                <a:gd name="T20" fmla="+- 0 2933 2754"/>
                                <a:gd name="T21" fmla="*/ T20 w 4226"/>
                                <a:gd name="T22" fmla="+- 0 -8935 -11935"/>
                                <a:gd name="T23" fmla="*/ -8935 h 8040"/>
                                <a:gd name="T24" fmla="+- 0 2939 2754"/>
                                <a:gd name="T25" fmla="*/ T24 w 4226"/>
                                <a:gd name="T26" fmla="+- 0 -8935 -11935"/>
                                <a:gd name="T27" fmla="*/ -8935 h 8040"/>
                                <a:gd name="T28" fmla="+- 0 2949 2754"/>
                                <a:gd name="T29" fmla="*/ T28 w 4226"/>
                                <a:gd name="T30" fmla="+- 0 -8955 -11935"/>
                                <a:gd name="T31" fmla="*/ -89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95" y="2980"/>
                                  </a:moveTo>
                                  <a:lnTo>
                                    <a:pt x="180" y="2980"/>
                                  </a:lnTo>
                                  <a:lnTo>
                                    <a:pt x="172" y="3000"/>
                                  </a:lnTo>
                                  <a:lnTo>
                                    <a:pt x="169" y="3020"/>
                                  </a:lnTo>
                                  <a:lnTo>
                                    <a:pt x="176" y="3020"/>
                                  </a:lnTo>
                                  <a:lnTo>
                                    <a:pt x="179" y="3000"/>
                                  </a:lnTo>
                                  <a:lnTo>
                                    <a:pt x="185" y="3000"/>
                                  </a:lnTo>
                                  <a:lnTo>
                                    <a:pt x="195" y="2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Freeform 562"/>
                          <wps:cNvSpPr>
                            <a:spLocks/>
                          </wps:cNvSpPr>
                          <wps:spPr bwMode="auto">
                            <a:xfrm>
                              <a:off x="2754" y="-11935"/>
                              <a:ext cx="4226" cy="8040"/>
                            </a:xfrm>
                            <a:custGeom>
                              <a:avLst/>
                              <a:gdLst>
                                <a:gd name="T0" fmla="+- 0 2986 2754"/>
                                <a:gd name="T1" fmla="*/ T0 w 4226"/>
                                <a:gd name="T2" fmla="+- 0 -8955 -11935"/>
                                <a:gd name="T3" fmla="*/ -8955 h 8040"/>
                                <a:gd name="T4" fmla="+- 0 2972 2754"/>
                                <a:gd name="T5" fmla="*/ T4 w 4226"/>
                                <a:gd name="T6" fmla="+- 0 -8955 -11935"/>
                                <a:gd name="T7" fmla="*/ -8955 h 8040"/>
                                <a:gd name="T8" fmla="+- 0 2981 2754"/>
                                <a:gd name="T9" fmla="*/ T8 w 4226"/>
                                <a:gd name="T10" fmla="+- 0 -8935 -11935"/>
                                <a:gd name="T11" fmla="*/ -8935 h 8040"/>
                                <a:gd name="T12" fmla="+- 0 2988 2754"/>
                                <a:gd name="T13" fmla="*/ T12 w 4226"/>
                                <a:gd name="T14" fmla="+- 0 -8935 -11935"/>
                                <a:gd name="T15" fmla="*/ -8935 h 8040"/>
                                <a:gd name="T16" fmla="+- 0 2990 2754"/>
                                <a:gd name="T17" fmla="*/ T16 w 4226"/>
                                <a:gd name="T18" fmla="+- 0 -8915 -11935"/>
                                <a:gd name="T19" fmla="*/ -8915 h 8040"/>
                                <a:gd name="T20" fmla="+- 0 2997 2754"/>
                                <a:gd name="T21" fmla="*/ T20 w 4226"/>
                                <a:gd name="T22" fmla="+- 0 -8915 -11935"/>
                                <a:gd name="T23" fmla="*/ -8915 h 8040"/>
                                <a:gd name="T24" fmla="+- 0 2994 2754"/>
                                <a:gd name="T25" fmla="*/ T24 w 4226"/>
                                <a:gd name="T26" fmla="+- 0 -8935 -11935"/>
                                <a:gd name="T27" fmla="*/ -8935 h 8040"/>
                                <a:gd name="T28" fmla="+- 0 2986 2754"/>
                                <a:gd name="T29" fmla="*/ T28 w 4226"/>
                                <a:gd name="T30" fmla="+- 0 -8955 -11935"/>
                                <a:gd name="T31" fmla="*/ -89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32" y="2980"/>
                                  </a:moveTo>
                                  <a:lnTo>
                                    <a:pt x="218" y="2980"/>
                                  </a:lnTo>
                                  <a:lnTo>
                                    <a:pt x="227" y="3000"/>
                                  </a:lnTo>
                                  <a:lnTo>
                                    <a:pt x="234" y="3000"/>
                                  </a:lnTo>
                                  <a:lnTo>
                                    <a:pt x="236" y="3020"/>
                                  </a:lnTo>
                                  <a:lnTo>
                                    <a:pt x="243" y="3020"/>
                                  </a:lnTo>
                                  <a:lnTo>
                                    <a:pt x="240" y="3000"/>
                                  </a:lnTo>
                                  <a:lnTo>
                                    <a:pt x="232" y="2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Freeform 563"/>
                          <wps:cNvSpPr>
                            <a:spLocks/>
                          </wps:cNvSpPr>
                          <wps:spPr bwMode="auto">
                            <a:xfrm>
                              <a:off x="2754" y="-11935"/>
                              <a:ext cx="4226" cy="8040"/>
                            </a:xfrm>
                            <a:custGeom>
                              <a:avLst/>
                              <a:gdLst>
                                <a:gd name="T0" fmla="+- 0 4694 2754"/>
                                <a:gd name="T1" fmla="*/ T0 w 4226"/>
                                <a:gd name="T2" fmla="+- 0 -8955 -11935"/>
                                <a:gd name="T3" fmla="*/ -8955 h 8040"/>
                                <a:gd name="T4" fmla="+- 0 4687 2754"/>
                                <a:gd name="T5" fmla="*/ T4 w 4226"/>
                                <a:gd name="T6" fmla="+- 0 -8955 -11935"/>
                                <a:gd name="T7" fmla="*/ -8955 h 8040"/>
                                <a:gd name="T8" fmla="+- 0 4687 2754"/>
                                <a:gd name="T9" fmla="*/ T8 w 4226"/>
                                <a:gd name="T10" fmla="+- 0 -8935 -11935"/>
                                <a:gd name="T11" fmla="*/ -8935 h 8040"/>
                                <a:gd name="T12" fmla="+- 0 4694 2754"/>
                                <a:gd name="T13" fmla="*/ T12 w 4226"/>
                                <a:gd name="T14" fmla="+- 0 -8935 -11935"/>
                                <a:gd name="T15" fmla="*/ -8935 h 8040"/>
                                <a:gd name="T16" fmla="+- 0 4694 2754"/>
                                <a:gd name="T17" fmla="*/ T16 w 4226"/>
                                <a:gd name="T18" fmla="+- 0 -8955 -11935"/>
                                <a:gd name="T19" fmla="*/ -8955 h 8040"/>
                              </a:gdLst>
                              <a:ahLst/>
                              <a:cxnLst>
                                <a:cxn ang="0">
                                  <a:pos x="T1" y="T3"/>
                                </a:cxn>
                                <a:cxn ang="0">
                                  <a:pos x="T5" y="T7"/>
                                </a:cxn>
                                <a:cxn ang="0">
                                  <a:pos x="T9" y="T11"/>
                                </a:cxn>
                                <a:cxn ang="0">
                                  <a:pos x="T13" y="T15"/>
                                </a:cxn>
                                <a:cxn ang="0">
                                  <a:pos x="T17" y="T19"/>
                                </a:cxn>
                              </a:cxnLst>
                              <a:rect l="0" t="0" r="r" b="b"/>
                              <a:pathLst>
                                <a:path w="4226" h="8040">
                                  <a:moveTo>
                                    <a:pt x="1940" y="2980"/>
                                  </a:moveTo>
                                  <a:lnTo>
                                    <a:pt x="1933" y="2980"/>
                                  </a:lnTo>
                                  <a:lnTo>
                                    <a:pt x="1933" y="3000"/>
                                  </a:lnTo>
                                  <a:lnTo>
                                    <a:pt x="1940" y="3000"/>
                                  </a:lnTo>
                                  <a:lnTo>
                                    <a:pt x="1940" y="2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 name="Freeform 564"/>
                          <wps:cNvSpPr>
                            <a:spLocks/>
                          </wps:cNvSpPr>
                          <wps:spPr bwMode="auto">
                            <a:xfrm>
                              <a:off x="2754" y="-11935"/>
                              <a:ext cx="4226" cy="8040"/>
                            </a:xfrm>
                            <a:custGeom>
                              <a:avLst/>
                              <a:gdLst>
                                <a:gd name="T0" fmla="+- 0 4721 2754"/>
                                <a:gd name="T1" fmla="*/ T0 w 4226"/>
                                <a:gd name="T2" fmla="+- 0 -8955 -11935"/>
                                <a:gd name="T3" fmla="*/ -8955 h 8040"/>
                                <a:gd name="T4" fmla="+- 0 4714 2754"/>
                                <a:gd name="T5" fmla="*/ T4 w 4226"/>
                                <a:gd name="T6" fmla="+- 0 -8955 -11935"/>
                                <a:gd name="T7" fmla="*/ -8955 h 8040"/>
                                <a:gd name="T8" fmla="+- 0 4714 2754"/>
                                <a:gd name="T9" fmla="*/ T8 w 4226"/>
                                <a:gd name="T10" fmla="+- 0 -8935 -11935"/>
                                <a:gd name="T11" fmla="*/ -8935 h 8040"/>
                                <a:gd name="T12" fmla="+- 0 4721 2754"/>
                                <a:gd name="T13" fmla="*/ T12 w 4226"/>
                                <a:gd name="T14" fmla="+- 0 -8935 -11935"/>
                                <a:gd name="T15" fmla="*/ -8935 h 8040"/>
                                <a:gd name="T16" fmla="+- 0 4721 2754"/>
                                <a:gd name="T17" fmla="*/ T16 w 4226"/>
                                <a:gd name="T18" fmla="+- 0 -8955 -11935"/>
                                <a:gd name="T19" fmla="*/ -8955 h 8040"/>
                              </a:gdLst>
                              <a:ahLst/>
                              <a:cxnLst>
                                <a:cxn ang="0">
                                  <a:pos x="T1" y="T3"/>
                                </a:cxn>
                                <a:cxn ang="0">
                                  <a:pos x="T5" y="T7"/>
                                </a:cxn>
                                <a:cxn ang="0">
                                  <a:pos x="T9" y="T11"/>
                                </a:cxn>
                                <a:cxn ang="0">
                                  <a:pos x="T13" y="T15"/>
                                </a:cxn>
                                <a:cxn ang="0">
                                  <a:pos x="T17" y="T19"/>
                                </a:cxn>
                              </a:cxnLst>
                              <a:rect l="0" t="0" r="r" b="b"/>
                              <a:pathLst>
                                <a:path w="4226" h="8040">
                                  <a:moveTo>
                                    <a:pt x="1967" y="2980"/>
                                  </a:moveTo>
                                  <a:lnTo>
                                    <a:pt x="1960" y="2980"/>
                                  </a:lnTo>
                                  <a:lnTo>
                                    <a:pt x="1960" y="3000"/>
                                  </a:lnTo>
                                  <a:lnTo>
                                    <a:pt x="1967" y="3000"/>
                                  </a:lnTo>
                                  <a:lnTo>
                                    <a:pt x="1967" y="2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Freeform 565"/>
                          <wps:cNvSpPr>
                            <a:spLocks/>
                          </wps:cNvSpPr>
                          <wps:spPr bwMode="auto">
                            <a:xfrm>
                              <a:off x="2754" y="-11935"/>
                              <a:ext cx="4226" cy="8040"/>
                            </a:xfrm>
                            <a:custGeom>
                              <a:avLst/>
                              <a:gdLst>
                                <a:gd name="T0" fmla="+- 0 4097 2754"/>
                                <a:gd name="T1" fmla="*/ T0 w 4226"/>
                                <a:gd name="T2" fmla="+- 0 -8995 -11935"/>
                                <a:gd name="T3" fmla="*/ -8995 h 8040"/>
                                <a:gd name="T4" fmla="+- 0 4090 2754"/>
                                <a:gd name="T5" fmla="*/ T4 w 4226"/>
                                <a:gd name="T6" fmla="+- 0 -8995 -11935"/>
                                <a:gd name="T7" fmla="*/ -8995 h 8040"/>
                                <a:gd name="T8" fmla="+- 0 4090 2754"/>
                                <a:gd name="T9" fmla="*/ T8 w 4226"/>
                                <a:gd name="T10" fmla="+- 0 -8975 -11935"/>
                                <a:gd name="T11" fmla="*/ -8975 h 8040"/>
                                <a:gd name="T12" fmla="+- 0 4098 2754"/>
                                <a:gd name="T13" fmla="*/ T12 w 4226"/>
                                <a:gd name="T14" fmla="+- 0 -8955 -11935"/>
                                <a:gd name="T15" fmla="*/ -8955 h 8040"/>
                                <a:gd name="T16" fmla="+- 0 4116 2754"/>
                                <a:gd name="T17" fmla="*/ T16 w 4226"/>
                                <a:gd name="T18" fmla="+- 0 -8955 -11935"/>
                                <a:gd name="T19" fmla="*/ -8955 h 8040"/>
                                <a:gd name="T20" fmla="+- 0 4124 2754"/>
                                <a:gd name="T21" fmla="*/ T20 w 4226"/>
                                <a:gd name="T22" fmla="+- 0 -8975 -11935"/>
                                <a:gd name="T23" fmla="*/ -8975 h 8040"/>
                                <a:gd name="T24" fmla="+- 0 4097 2754"/>
                                <a:gd name="T25" fmla="*/ T24 w 4226"/>
                                <a:gd name="T26" fmla="+- 0 -8975 -11935"/>
                                <a:gd name="T27" fmla="*/ -8975 h 8040"/>
                                <a:gd name="T28" fmla="+- 0 4097 2754"/>
                                <a:gd name="T29" fmla="*/ T28 w 4226"/>
                                <a:gd name="T30" fmla="+- 0 -8995 -11935"/>
                                <a:gd name="T31" fmla="*/ -89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343" y="2940"/>
                                  </a:moveTo>
                                  <a:lnTo>
                                    <a:pt x="1336" y="2940"/>
                                  </a:lnTo>
                                  <a:lnTo>
                                    <a:pt x="1336" y="2960"/>
                                  </a:lnTo>
                                  <a:lnTo>
                                    <a:pt x="1344" y="2980"/>
                                  </a:lnTo>
                                  <a:lnTo>
                                    <a:pt x="1362" y="2980"/>
                                  </a:lnTo>
                                  <a:lnTo>
                                    <a:pt x="1370" y="2960"/>
                                  </a:lnTo>
                                  <a:lnTo>
                                    <a:pt x="1343" y="2960"/>
                                  </a:lnTo>
                                  <a:lnTo>
                                    <a:pt x="1343" y="29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Freeform 566"/>
                          <wps:cNvSpPr>
                            <a:spLocks/>
                          </wps:cNvSpPr>
                          <wps:spPr bwMode="auto">
                            <a:xfrm>
                              <a:off x="2754" y="-11935"/>
                              <a:ext cx="4226" cy="8040"/>
                            </a:xfrm>
                            <a:custGeom>
                              <a:avLst/>
                              <a:gdLst>
                                <a:gd name="T0" fmla="+- 0 4124 2754"/>
                                <a:gd name="T1" fmla="*/ T0 w 4226"/>
                                <a:gd name="T2" fmla="+- 0 -8995 -11935"/>
                                <a:gd name="T3" fmla="*/ -8995 h 8040"/>
                                <a:gd name="T4" fmla="+- 0 4117 2754"/>
                                <a:gd name="T5" fmla="*/ T4 w 4226"/>
                                <a:gd name="T6" fmla="+- 0 -8995 -11935"/>
                                <a:gd name="T7" fmla="*/ -8995 h 8040"/>
                                <a:gd name="T8" fmla="+- 0 4117 2754"/>
                                <a:gd name="T9" fmla="*/ T8 w 4226"/>
                                <a:gd name="T10" fmla="+- 0 -8975 -11935"/>
                                <a:gd name="T11" fmla="*/ -8975 h 8040"/>
                                <a:gd name="T12" fmla="+- 0 4124 2754"/>
                                <a:gd name="T13" fmla="*/ T12 w 4226"/>
                                <a:gd name="T14" fmla="+- 0 -8975 -11935"/>
                                <a:gd name="T15" fmla="*/ -8975 h 8040"/>
                                <a:gd name="T16" fmla="+- 0 4124 2754"/>
                                <a:gd name="T17" fmla="*/ T16 w 4226"/>
                                <a:gd name="T18" fmla="+- 0 -8995 -11935"/>
                                <a:gd name="T19" fmla="*/ -8995 h 8040"/>
                              </a:gdLst>
                              <a:ahLst/>
                              <a:cxnLst>
                                <a:cxn ang="0">
                                  <a:pos x="T1" y="T3"/>
                                </a:cxn>
                                <a:cxn ang="0">
                                  <a:pos x="T5" y="T7"/>
                                </a:cxn>
                                <a:cxn ang="0">
                                  <a:pos x="T9" y="T11"/>
                                </a:cxn>
                                <a:cxn ang="0">
                                  <a:pos x="T13" y="T15"/>
                                </a:cxn>
                                <a:cxn ang="0">
                                  <a:pos x="T17" y="T19"/>
                                </a:cxn>
                              </a:cxnLst>
                              <a:rect l="0" t="0" r="r" b="b"/>
                              <a:pathLst>
                                <a:path w="4226" h="8040">
                                  <a:moveTo>
                                    <a:pt x="1370" y="2940"/>
                                  </a:moveTo>
                                  <a:lnTo>
                                    <a:pt x="1363" y="2940"/>
                                  </a:lnTo>
                                  <a:lnTo>
                                    <a:pt x="1363" y="2960"/>
                                  </a:lnTo>
                                  <a:lnTo>
                                    <a:pt x="1370" y="2960"/>
                                  </a:lnTo>
                                  <a:lnTo>
                                    <a:pt x="1370" y="29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Freeform 567"/>
                          <wps:cNvSpPr>
                            <a:spLocks/>
                          </wps:cNvSpPr>
                          <wps:spPr bwMode="auto">
                            <a:xfrm>
                              <a:off x="2754" y="-11935"/>
                              <a:ext cx="4226" cy="8040"/>
                            </a:xfrm>
                            <a:custGeom>
                              <a:avLst/>
                              <a:gdLst>
                                <a:gd name="T0" fmla="+- 0 6790 2754"/>
                                <a:gd name="T1" fmla="*/ T0 w 4226"/>
                                <a:gd name="T2" fmla="+- 0 -9015 -11935"/>
                                <a:gd name="T3" fmla="*/ -9015 h 8040"/>
                                <a:gd name="T4" fmla="+- 0 6762 2754"/>
                                <a:gd name="T5" fmla="*/ T4 w 4226"/>
                                <a:gd name="T6" fmla="+- 0 -9015 -11935"/>
                                <a:gd name="T7" fmla="*/ -9015 h 8040"/>
                                <a:gd name="T8" fmla="+- 0 6776 2754"/>
                                <a:gd name="T9" fmla="*/ T8 w 4226"/>
                                <a:gd name="T10" fmla="+- 0 -8995 -11935"/>
                                <a:gd name="T11" fmla="*/ -8995 h 8040"/>
                                <a:gd name="T12" fmla="+- 0 6790 2754"/>
                                <a:gd name="T13" fmla="*/ T12 w 4226"/>
                                <a:gd name="T14" fmla="+- 0 -9015 -11935"/>
                                <a:gd name="T15" fmla="*/ -9015 h 8040"/>
                              </a:gdLst>
                              <a:ahLst/>
                              <a:cxnLst>
                                <a:cxn ang="0">
                                  <a:pos x="T1" y="T3"/>
                                </a:cxn>
                                <a:cxn ang="0">
                                  <a:pos x="T5" y="T7"/>
                                </a:cxn>
                                <a:cxn ang="0">
                                  <a:pos x="T9" y="T11"/>
                                </a:cxn>
                                <a:cxn ang="0">
                                  <a:pos x="T13" y="T15"/>
                                </a:cxn>
                              </a:cxnLst>
                              <a:rect l="0" t="0" r="r" b="b"/>
                              <a:pathLst>
                                <a:path w="4226" h="8040">
                                  <a:moveTo>
                                    <a:pt x="4036" y="2920"/>
                                  </a:moveTo>
                                  <a:lnTo>
                                    <a:pt x="4008" y="2920"/>
                                  </a:lnTo>
                                  <a:lnTo>
                                    <a:pt x="4022" y="2940"/>
                                  </a:lnTo>
                                  <a:lnTo>
                                    <a:pt x="4036" y="29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Freeform 568"/>
                          <wps:cNvSpPr>
                            <a:spLocks/>
                          </wps:cNvSpPr>
                          <wps:spPr bwMode="auto">
                            <a:xfrm>
                              <a:off x="2754" y="-11935"/>
                              <a:ext cx="4226" cy="8040"/>
                            </a:xfrm>
                            <a:custGeom>
                              <a:avLst/>
                              <a:gdLst>
                                <a:gd name="T0" fmla="+- 0 6748 2754"/>
                                <a:gd name="T1" fmla="*/ T0 w 4226"/>
                                <a:gd name="T2" fmla="+- 0 -9035 -11935"/>
                                <a:gd name="T3" fmla="*/ -9035 h 8040"/>
                                <a:gd name="T4" fmla="+- 0 6742 2754"/>
                                <a:gd name="T5" fmla="*/ T4 w 4226"/>
                                <a:gd name="T6" fmla="+- 0 -9035 -11935"/>
                                <a:gd name="T7" fmla="*/ -9035 h 8040"/>
                                <a:gd name="T8" fmla="+- 0 6750 2754"/>
                                <a:gd name="T9" fmla="*/ T8 w 4226"/>
                                <a:gd name="T10" fmla="+- 0 -9015 -11935"/>
                                <a:gd name="T11" fmla="*/ -9015 h 8040"/>
                                <a:gd name="T12" fmla="+- 0 6755 2754"/>
                                <a:gd name="T13" fmla="*/ T12 w 4226"/>
                                <a:gd name="T14" fmla="+- 0 -9015 -11935"/>
                                <a:gd name="T15" fmla="*/ -9015 h 8040"/>
                                <a:gd name="T16" fmla="+- 0 6748 2754"/>
                                <a:gd name="T17" fmla="*/ T16 w 4226"/>
                                <a:gd name="T18" fmla="+- 0 -9035 -11935"/>
                                <a:gd name="T19" fmla="*/ -9035 h 8040"/>
                              </a:gdLst>
                              <a:ahLst/>
                              <a:cxnLst>
                                <a:cxn ang="0">
                                  <a:pos x="T1" y="T3"/>
                                </a:cxn>
                                <a:cxn ang="0">
                                  <a:pos x="T5" y="T7"/>
                                </a:cxn>
                                <a:cxn ang="0">
                                  <a:pos x="T9" y="T11"/>
                                </a:cxn>
                                <a:cxn ang="0">
                                  <a:pos x="T13" y="T15"/>
                                </a:cxn>
                                <a:cxn ang="0">
                                  <a:pos x="T17" y="T19"/>
                                </a:cxn>
                              </a:cxnLst>
                              <a:rect l="0" t="0" r="r" b="b"/>
                              <a:pathLst>
                                <a:path w="4226" h="8040">
                                  <a:moveTo>
                                    <a:pt x="3994" y="2900"/>
                                  </a:moveTo>
                                  <a:lnTo>
                                    <a:pt x="3988" y="2900"/>
                                  </a:lnTo>
                                  <a:lnTo>
                                    <a:pt x="3996" y="2920"/>
                                  </a:lnTo>
                                  <a:lnTo>
                                    <a:pt x="4001" y="2920"/>
                                  </a:lnTo>
                                  <a:lnTo>
                                    <a:pt x="3994" y="29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Freeform 569"/>
                          <wps:cNvSpPr>
                            <a:spLocks/>
                          </wps:cNvSpPr>
                          <wps:spPr bwMode="auto">
                            <a:xfrm>
                              <a:off x="2754" y="-11935"/>
                              <a:ext cx="4226" cy="8040"/>
                            </a:xfrm>
                            <a:custGeom>
                              <a:avLst/>
                              <a:gdLst>
                                <a:gd name="T0" fmla="+- 0 6810 2754"/>
                                <a:gd name="T1" fmla="*/ T0 w 4226"/>
                                <a:gd name="T2" fmla="+- 0 -9035 -11935"/>
                                <a:gd name="T3" fmla="*/ -9035 h 8040"/>
                                <a:gd name="T4" fmla="+- 0 6804 2754"/>
                                <a:gd name="T5" fmla="*/ T4 w 4226"/>
                                <a:gd name="T6" fmla="+- 0 -9035 -11935"/>
                                <a:gd name="T7" fmla="*/ -9035 h 8040"/>
                                <a:gd name="T8" fmla="+- 0 6797 2754"/>
                                <a:gd name="T9" fmla="*/ T8 w 4226"/>
                                <a:gd name="T10" fmla="+- 0 -9015 -11935"/>
                                <a:gd name="T11" fmla="*/ -9015 h 8040"/>
                                <a:gd name="T12" fmla="+- 0 6802 2754"/>
                                <a:gd name="T13" fmla="*/ T12 w 4226"/>
                                <a:gd name="T14" fmla="+- 0 -9015 -11935"/>
                                <a:gd name="T15" fmla="*/ -9015 h 8040"/>
                                <a:gd name="T16" fmla="+- 0 6810 2754"/>
                                <a:gd name="T17" fmla="*/ T16 w 4226"/>
                                <a:gd name="T18" fmla="+- 0 -9035 -11935"/>
                                <a:gd name="T19" fmla="*/ -9035 h 8040"/>
                              </a:gdLst>
                              <a:ahLst/>
                              <a:cxnLst>
                                <a:cxn ang="0">
                                  <a:pos x="T1" y="T3"/>
                                </a:cxn>
                                <a:cxn ang="0">
                                  <a:pos x="T5" y="T7"/>
                                </a:cxn>
                                <a:cxn ang="0">
                                  <a:pos x="T9" y="T11"/>
                                </a:cxn>
                                <a:cxn ang="0">
                                  <a:pos x="T13" y="T15"/>
                                </a:cxn>
                                <a:cxn ang="0">
                                  <a:pos x="T17" y="T19"/>
                                </a:cxn>
                              </a:cxnLst>
                              <a:rect l="0" t="0" r="r" b="b"/>
                              <a:pathLst>
                                <a:path w="4226" h="8040">
                                  <a:moveTo>
                                    <a:pt x="4056" y="2900"/>
                                  </a:moveTo>
                                  <a:lnTo>
                                    <a:pt x="4050" y="2900"/>
                                  </a:lnTo>
                                  <a:lnTo>
                                    <a:pt x="4043" y="2920"/>
                                  </a:lnTo>
                                  <a:lnTo>
                                    <a:pt x="4048" y="2920"/>
                                  </a:lnTo>
                                  <a:lnTo>
                                    <a:pt x="4056" y="29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Freeform 570"/>
                          <wps:cNvSpPr>
                            <a:spLocks/>
                          </wps:cNvSpPr>
                          <wps:spPr bwMode="auto">
                            <a:xfrm>
                              <a:off x="2754" y="-11935"/>
                              <a:ext cx="4226" cy="8040"/>
                            </a:xfrm>
                            <a:custGeom>
                              <a:avLst/>
                              <a:gdLst>
                                <a:gd name="T0" fmla="+- 0 6764 2754"/>
                                <a:gd name="T1" fmla="*/ T0 w 4226"/>
                                <a:gd name="T2" fmla="+- 0 -9075 -11935"/>
                                <a:gd name="T3" fmla="*/ -9075 h 8040"/>
                                <a:gd name="T4" fmla="+- 0 6750 2754"/>
                                <a:gd name="T5" fmla="*/ T4 w 4226"/>
                                <a:gd name="T6" fmla="+- 0 -9075 -11935"/>
                                <a:gd name="T7" fmla="*/ -9075 h 8040"/>
                                <a:gd name="T8" fmla="+- 0 6742 2754"/>
                                <a:gd name="T9" fmla="*/ T8 w 4226"/>
                                <a:gd name="T10" fmla="+- 0 -9055 -11935"/>
                                <a:gd name="T11" fmla="*/ -9055 h 8040"/>
                                <a:gd name="T12" fmla="+- 0 6739 2754"/>
                                <a:gd name="T13" fmla="*/ T12 w 4226"/>
                                <a:gd name="T14" fmla="+- 0 -9035 -11935"/>
                                <a:gd name="T15" fmla="*/ -9035 h 8040"/>
                                <a:gd name="T16" fmla="+- 0 6746 2754"/>
                                <a:gd name="T17" fmla="*/ T16 w 4226"/>
                                <a:gd name="T18" fmla="+- 0 -9035 -11935"/>
                                <a:gd name="T19" fmla="*/ -9035 h 8040"/>
                                <a:gd name="T20" fmla="+- 0 6748 2754"/>
                                <a:gd name="T21" fmla="*/ T20 w 4226"/>
                                <a:gd name="T22" fmla="+- 0 -9055 -11935"/>
                                <a:gd name="T23" fmla="*/ -9055 h 8040"/>
                                <a:gd name="T24" fmla="+- 0 6755 2754"/>
                                <a:gd name="T25" fmla="*/ T24 w 4226"/>
                                <a:gd name="T26" fmla="+- 0 -9055 -11935"/>
                                <a:gd name="T27" fmla="*/ -9055 h 8040"/>
                                <a:gd name="T28" fmla="+- 0 6764 2754"/>
                                <a:gd name="T29" fmla="*/ T28 w 4226"/>
                                <a:gd name="T30" fmla="+- 0 -9075 -11935"/>
                                <a:gd name="T31" fmla="*/ -90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10" y="2860"/>
                                  </a:moveTo>
                                  <a:lnTo>
                                    <a:pt x="3996" y="2860"/>
                                  </a:lnTo>
                                  <a:lnTo>
                                    <a:pt x="3988" y="2880"/>
                                  </a:lnTo>
                                  <a:lnTo>
                                    <a:pt x="3985" y="2900"/>
                                  </a:lnTo>
                                  <a:lnTo>
                                    <a:pt x="3992" y="2900"/>
                                  </a:lnTo>
                                  <a:lnTo>
                                    <a:pt x="3994" y="2880"/>
                                  </a:lnTo>
                                  <a:lnTo>
                                    <a:pt x="4001" y="2880"/>
                                  </a:lnTo>
                                  <a:lnTo>
                                    <a:pt x="4010" y="28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Freeform 571"/>
                          <wps:cNvSpPr>
                            <a:spLocks/>
                          </wps:cNvSpPr>
                          <wps:spPr bwMode="auto">
                            <a:xfrm>
                              <a:off x="2754" y="-11935"/>
                              <a:ext cx="4226" cy="8040"/>
                            </a:xfrm>
                            <a:custGeom>
                              <a:avLst/>
                              <a:gdLst>
                                <a:gd name="T0" fmla="+- 0 6802 2754"/>
                                <a:gd name="T1" fmla="*/ T0 w 4226"/>
                                <a:gd name="T2" fmla="+- 0 -9075 -11935"/>
                                <a:gd name="T3" fmla="*/ -9075 h 8040"/>
                                <a:gd name="T4" fmla="+- 0 6788 2754"/>
                                <a:gd name="T5" fmla="*/ T4 w 4226"/>
                                <a:gd name="T6" fmla="+- 0 -9075 -11935"/>
                                <a:gd name="T7" fmla="*/ -9075 h 8040"/>
                                <a:gd name="T8" fmla="+- 0 6797 2754"/>
                                <a:gd name="T9" fmla="*/ T8 w 4226"/>
                                <a:gd name="T10" fmla="+- 0 -9055 -11935"/>
                                <a:gd name="T11" fmla="*/ -9055 h 8040"/>
                                <a:gd name="T12" fmla="+- 0 6804 2754"/>
                                <a:gd name="T13" fmla="*/ T12 w 4226"/>
                                <a:gd name="T14" fmla="+- 0 -9055 -11935"/>
                                <a:gd name="T15" fmla="*/ -9055 h 8040"/>
                                <a:gd name="T16" fmla="+- 0 6806 2754"/>
                                <a:gd name="T17" fmla="*/ T16 w 4226"/>
                                <a:gd name="T18" fmla="+- 0 -9035 -11935"/>
                                <a:gd name="T19" fmla="*/ -9035 h 8040"/>
                                <a:gd name="T20" fmla="+- 0 6813 2754"/>
                                <a:gd name="T21" fmla="*/ T20 w 4226"/>
                                <a:gd name="T22" fmla="+- 0 -9035 -11935"/>
                                <a:gd name="T23" fmla="*/ -9035 h 8040"/>
                                <a:gd name="T24" fmla="+- 0 6810 2754"/>
                                <a:gd name="T25" fmla="*/ T24 w 4226"/>
                                <a:gd name="T26" fmla="+- 0 -9055 -11935"/>
                                <a:gd name="T27" fmla="*/ -9055 h 8040"/>
                                <a:gd name="T28" fmla="+- 0 6802 2754"/>
                                <a:gd name="T29" fmla="*/ T28 w 4226"/>
                                <a:gd name="T30" fmla="+- 0 -9075 -11935"/>
                                <a:gd name="T31" fmla="*/ -90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48" y="2860"/>
                                  </a:moveTo>
                                  <a:lnTo>
                                    <a:pt x="4034" y="2860"/>
                                  </a:lnTo>
                                  <a:lnTo>
                                    <a:pt x="4043" y="2880"/>
                                  </a:lnTo>
                                  <a:lnTo>
                                    <a:pt x="4050" y="2880"/>
                                  </a:lnTo>
                                  <a:lnTo>
                                    <a:pt x="4052" y="2900"/>
                                  </a:lnTo>
                                  <a:lnTo>
                                    <a:pt x="4059" y="2900"/>
                                  </a:lnTo>
                                  <a:lnTo>
                                    <a:pt x="4056" y="2880"/>
                                  </a:lnTo>
                                  <a:lnTo>
                                    <a:pt x="4048" y="28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Freeform 572"/>
                          <wps:cNvSpPr>
                            <a:spLocks/>
                          </wps:cNvSpPr>
                          <wps:spPr bwMode="auto">
                            <a:xfrm>
                              <a:off x="2754" y="-11935"/>
                              <a:ext cx="4226" cy="8040"/>
                            </a:xfrm>
                            <a:custGeom>
                              <a:avLst/>
                              <a:gdLst>
                                <a:gd name="T0" fmla="+- 0 2949 2754"/>
                                <a:gd name="T1" fmla="*/ T0 w 4226"/>
                                <a:gd name="T2" fmla="+- 0 -9095 -11935"/>
                                <a:gd name="T3" fmla="*/ -9095 h 8040"/>
                                <a:gd name="T4" fmla="+- 0 2934 2754"/>
                                <a:gd name="T5" fmla="*/ T4 w 4226"/>
                                <a:gd name="T6" fmla="+- 0 -9095 -11935"/>
                                <a:gd name="T7" fmla="*/ -9095 h 8040"/>
                                <a:gd name="T8" fmla="+- 0 2946 2754"/>
                                <a:gd name="T9" fmla="*/ T8 w 4226"/>
                                <a:gd name="T10" fmla="+- 0 -9075 -11935"/>
                                <a:gd name="T11" fmla="*/ -9075 h 8040"/>
                                <a:gd name="T12" fmla="+- 0 2960 2754"/>
                                <a:gd name="T13" fmla="*/ T12 w 4226"/>
                                <a:gd name="T14" fmla="+- 0 -9075 -11935"/>
                                <a:gd name="T15" fmla="*/ -9075 h 8040"/>
                                <a:gd name="T16" fmla="+- 0 2949 2754"/>
                                <a:gd name="T17" fmla="*/ T16 w 4226"/>
                                <a:gd name="T18" fmla="+- 0 -9095 -11935"/>
                                <a:gd name="T19" fmla="*/ -9095 h 8040"/>
                              </a:gdLst>
                              <a:ahLst/>
                              <a:cxnLst>
                                <a:cxn ang="0">
                                  <a:pos x="T1" y="T3"/>
                                </a:cxn>
                                <a:cxn ang="0">
                                  <a:pos x="T5" y="T7"/>
                                </a:cxn>
                                <a:cxn ang="0">
                                  <a:pos x="T9" y="T11"/>
                                </a:cxn>
                                <a:cxn ang="0">
                                  <a:pos x="T13" y="T15"/>
                                </a:cxn>
                                <a:cxn ang="0">
                                  <a:pos x="T17" y="T19"/>
                                </a:cxn>
                              </a:cxnLst>
                              <a:rect l="0" t="0" r="r" b="b"/>
                              <a:pathLst>
                                <a:path w="4226" h="8040">
                                  <a:moveTo>
                                    <a:pt x="195" y="2840"/>
                                  </a:moveTo>
                                  <a:lnTo>
                                    <a:pt x="180" y="2840"/>
                                  </a:lnTo>
                                  <a:lnTo>
                                    <a:pt x="192" y="2860"/>
                                  </a:lnTo>
                                  <a:lnTo>
                                    <a:pt x="206" y="2860"/>
                                  </a:lnTo>
                                  <a:lnTo>
                                    <a:pt x="195" y="2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Freeform 573"/>
                          <wps:cNvSpPr>
                            <a:spLocks/>
                          </wps:cNvSpPr>
                          <wps:spPr bwMode="auto">
                            <a:xfrm>
                              <a:off x="2754" y="-11935"/>
                              <a:ext cx="4226" cy="8040"/>
                            </a:xfrm>
                            <a:custGeom>
                              <a:avLst/>
                              <a:gdLst>
                                <a:gd name="T0" fmla="+- 0 2986 2754"/>
                                <a:gd name="T1" fmla="*/ T0 w 4226"/>
                                <a:gd name="T2" fmla="+- 0 -9095 -11935"/>
                                <a:gd name="T3" fmla="*/ -9095 h 8040"/>
                                <a:gd name="T4" fmla="+- 0 2972 2754"/>
                                <a:gd name="T5" fmla="*/ T4 w 4226"/>
                                <a:gd name="T6" fmla="+- 0 -9095 -11935"/>
                                <a:gd name="T7" fmla="*/ -9095 h 8040"/>
                                <a:gd name="T8" fmla="+- 0 2960 2754"/>
                                <a:gd name="T9" fmla="*/ T8 w 4226"/>
                                <a:gd name="T10" fmla="+- 0 -9075 -11935"/>
                                <a:gd name="T11" fmla="*/ -9075 h 8040"/>
                                <a:gd name="T12" fmla="+- 0 2975 2754"/>
                                <a:gd name="T13" fmla="*/ T12 w 4226"/>
                                <a:gd name="T14" fmla="+- 0 -9075 -11935"/>
                                <a:gd name="T15" fmla="*/ -9075 h 8040"/>
                                <a:gd name="T16" fmla="+- 0 2986 2754"/>
                                <a:gd name="T17" fmla="*/ T16 w 4226"/>
                                <a:gd name="T18" fmla="+- 0 -9095 -11935"/>
                                <a:gd name="T19" fmla="*/ -9095 h 8040"/>
                              </a:gdLst>
                              <a:ahLst/>
                              <a:cxnLst>
                                <a:cxn ang="0">
                                  <a:pos x="T1" y="T3"/>
                                </a:cxn>
                                <a:cxn ang="0">
                                  <a:pos x="T5" y="T7"/>
                                </a:cxn>
                                <a:cxn ang="0">
                                  <a:pos x="T9" y="T11"/>
                                </a:cxn>
                                <a:cxn ang="0">
                                  <a:pos x="T13" y="T15"/>
                                </a:cxn>
                                <a:cxn ang="0">
                                  <a:pos x="T17" y="T19"/>
                                </a:cxn>
                              </a:cxnLst>
                              <a:rect l="0" t="0" r="r" b="b"/>
                              <a:pathLst>
                                <a:path w="4226" h="8040">
                                  <a:moveTo>
                                    <a:pt x="232" y="2840"/>
                                  </a:moveTo>
                                  <a:lnTo>
                                    <a:pt x="218" y="2840"/>
                                  </a:lnTo>
                                  <a:lnTo>
                                    <a:pt x="206" y="2860"/>
                                  </a:lnTo>
                                  <a:lnTo>
                                    <a:pt x="221" y="2860"/>
                                  </a:lnTo>
                                  <a:lnTo>
                                    <a:pt x="232" y="28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Freeform 574"/>
                          <wps:cNvSpPr>
                            <a:spLocks/>
                          </wps:cNvSpPr>
                          <wps:spPr bwMode="auto">
                            <a:xfrm>
                              <a:off x="2754" y="-11935"/>
                              <a:ext cx="4226" cy="8040"/>
                            </a:xfrm>
                            <a:custGeom>
                              <a:avLst/>
                              <a:gdLst>
                                <a:gd name="T0" fmla="+- 0 2933 2754"/>
                                <a:gd name="T1" fmla="*/ T0 w 4226"/>
                                <a:gd name="T2" fmla="+- 0 -9135 -11935"/>
                                <a:gd name="T3" fmla="*/ -9135 h 8040"/>
                                <a:gd name="T4" fmla="+- 0 2926 2754"/>
                                <a:gd name="T5" fmla="*/ T4 w 4226"/>
                                <a:gd name="T6" fmla="+- 0 -9135 -11935"/>
                                <a:gd name="T7" fmla="*/ -9135 h 8040"/>
                                <a:gd name="T8" fmla="+- 0 2923 2754"/>
                                <a:gd name="T9" fmla="*/ T8 w 4226"/>
                                <a:gd name="T10" fmla="+- 0 -9115 -11935"/>
                                <a:gd name="T11" fmla="*/ -9115 h 8040"/>
                                <a:gd name="T12" fmla="+- 0 2926 2754"/>
                                <a:gd name="T13" fmla="*/ T12 w 4226"/>
                                <a:gd name="T14" fmla="+- 0 -9095 -11935"/>
                                <a:gd name="T15" fmla="*/ -9095 h 8040"/>
                                <a:gd name="T16" fmla="+- 0 2933 2754"/>
                                <a:gd name="T17" fmla="*/ T16 w 4226"/>
                                <a:gd name="T18" fmla="+- 0 -9095 -11935"/>
                                <a:gd name="T19" fmla="*/ -9095 h 8040"/>
                                <a:gd name="T20" fmla="+- 0 2930 2754"/>
                                <a:gd name="T21" fmla="*/ T20 w 4226"/>
                                <a:gd name="T22" fmla="+- 0 -9115 -11935"/>
                                <a:gd name="T23" fmla="*/ -9115 h 8040"/>
                                <a:gd name="T24" fmla="+- 0 2933 2754"/>
                                <a:gd name="T25" fmla="*/ T24 w 4226"/>
                                <a:gd name="T26" fmla="+- 0 -9135 -11935"/>
                                <a:gd name="T27" fmla="*/ -91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179" y="2800"/>
                                  </a:moveTo>
                                  <a:lnTo>
                                    <a:pt x="172" y="2800"/>
                                  </a:lnTo>
                                  <a:lnTo>
                                    <a:pt x="169" y="2820"/>
                                  </a:lnTo>
                                  <a:lnTo>
                                    <a:pt x="172" y="2840"/>
                                  </a:lnTo>
                                  <a:lnTo>
                                    <a:pt x="179" y="2840"/>
                                  </a:lnTo>
                                  <a:lnTo>
                                    <a:pt x="176" y="2820"/>
                                  </a:lnTo>
                                  <a:lnTo>
                                    <a:pt x="179" y="2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Freeform 575"/>
                          <wps:cNvSpPr>
                            <a:spLocks/>
                          </wps:cNvSpPr>
                          <wps:spPr bwMode="auto">
                            <a:xfrm>
                              <a:off x="2754" y="-11935"/>
                              <a:ext cx="4226" cy="8040"/>
                            </a:xfrm>
                            <a:custGeom>
                              <a:avLst/>
                              <a:gdLst>
                                <a:gd name="T0" fmla="+- 0 2994 2754"/>
                                <a:gd name="T1" fmla="*/ T0 w 4226"/>
                                <a:gd name="T2" fmla="+- 0 -9135 -11935"/>
                                <a:gd name="T3" fmla="*/ -9135 h 8040"/>
                                <a:gd name="T4" fmla="+- 0 2988 2754"/>
                                <a:gd name="T5" fmla="*/ T4 w 4226"/>
                                <a:gd name="T6" fmla="+- 0 -9135 -11935"/>
                                <a:gd name="T7" fmla="*/ -9135 h 8040"/>
                                <a:gd name="T8" fmla="+- 0 2990 2754"/>
                                <a:gd name="T9" fmla="*/ T8 w 4226"/>
                                <a:gd name="T10" fmla="+- 0 -9115 -11935"/>
                                <a:gd name="T11" fmla="*/ -9115 h 8040"/>
                                <a:gd name="T12" fmla="+- 0 2988 2754"/>
                                <a:gd name="T13" fmla="*/ T12 w 4226"/>
                                <a:gd name="T14" fmla="+- 0 -9095 -11935"/>
                                <a:gd name="T15" fmla="*/ -9095 h 8040"/>
                                <a:gd name="T16" fmla="+- 0 2994 2754"/>
                                <a:gd name="T17" fmla="*/ T16 w 4226"/>
                                <a:gd name="T18" fmla="+- 0 -9095 -11935"/>
                                <a:gd name="T19" fmla="*/ -9095 h 8040"/>
                                <a:gd name="T20" fmla="+- 0 2997 2754"/>
                                <a:gd name="T21" fmla="*/ T20 w 4226"/>
                                <a:gd name="T22" fmla="+- 0 -9115 -11935"/>
                                <a:gd name="T23" fmla="*/ -9115 h 8040"/>
                                <a:gd name="T24" fmla="+- 0 2994 2754"/>
                                <a:gd name="T25" fmla="*/ T24 w 4226"/>
                                <a:gd name="T26" fmla="+- 0 -9135 -11935"/>
                                <a:gd name="T27" fmla="*/ -91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240" y="2800"/>
                                  </a:moveTo>
                                  <a:lnTo>
                                    <a:pt x="234" y="2800"/>
                                  </a:lnTo>
                                  <a:lnTo>
                                    <a:pt x="236" y="2820"/>
                                  </a:lnTo>
                                  <a:lnTo>
                                    <a:pt x="234" y="2840"/>
                                  </a:lnTo>
                                  <a:lnTo>
                                    <a:pt x="240" y="2840"/>
                                  </a:lnTo>
                                  <a:lnTo>
                                    <a:pt x="243" y="2820"/>
                                  </a:lnTo>
                                  <a:lnTo>
                                    <a:pt x="240" y="28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Freeform 576"/>
                          <wps:cNvSpPr>
                            <a:spLocks/>
                          </wps:cNvSpPr>
                          <wps:spPr bwMode="auto">
                            <a:xfrm>
                              <a:off x="2754" y="-11935"/>
                              <a:ext cx="4226" cy="8040"/>
                            </a:xfrm>
                            <a:custGeom>
                              <a:avLst/>
                              <a:gdLst>
                                <a:gd name="T0" fmla="+- 0 2975 2754"/>
                                <a:gd name="T1" fmla="*/ T0 w 4226"/>
                                <a:gd name="T2" fmla="+- 0 -9155 -11935"/>
                                <a:gd name="T3" fmla="*/ -9155 h 8040"/>
                                <a:gd name="T4" fmla="+- 0 2946 2754"/>
                                <a:gd name="T5" fmla="*/ T4 w 4226"/>
                                <a:gd name="T6" fmla="+- 0 -9155 -11935"/>
                                <a:gd name="T7" fmla="*/ -9155 h 8040"/>
                                <a:gd name="T8" fmla="+- 0 2934 2754"/>
                                <a:gd name="T9" fmla="*/ T8 w 4226"/>
                                <a:gd name="T10" fmla="+- 0 -9135 -11935"/>
                                <a:gd name="T11" fmla="*/ -9135 h 8040"/>
                                <a:gd name="T12" fmla="+- 0 2986 2754"/>
                                <a:gd name="T13" fmla="*/ T12 w 4226"/>
                                <a:gd name="T14" fmla="+- 0 -9135 -11935"/>
                                <a:gd name="T15" fmla="*/ -9135 h 8040"/>
                                <a:gd name="T16" fmla="+- 0 2975 2754"/>
                                <a:gd name="T17" fmla="*/ T16 w 4226"/>
                                <a:gd name="T18" fmla="+- 0 -9155 -11935"/>
                                <a:gd name="T19" fmla="*/ -9155 h 8040"/>
                              </a:gdLst>
                              <a:ahLst/>
                              <a:cxnLst>
                                <a:cxn ang="0">
                                  <a:pos x="T1" y="T3"/>
                                </a:cxn>
                                <a:cxn ang="0">
                                  <a:pos x="T5" y="T7"/>
                                </a:cxn>
                                <a:cxn ang="0">
                                  <a:pos x="T9" y="T11"/>
                                </a:cxn>
                                <a:cxn ang="0">
                                  <a:pos x="T13" y="T15"/>
                                </a:cxn>
                                <a:cxn ang="0">
                                  <a:pos x="T17" y="T19"/>
                                </a:cxn>
                              </a:cxnLst>
                              <a:rect l="0" t="0" r="r" b="b"/>
                              <a:pathLst>
                                <a:path w="4226" h="8040">
                                  <a:moveTo>
                                    <a:pt x="221" y="2780"/>
                                  </a:moveTo>
                                  <a:lnTo>
                                    <a:pt x="192" y="2780"/>
                                  </a:lnTo>
                                  <a:lnTo>
                                    <a:pt x="180" y="2800"/>
                                  </a:lnTo>
                                  <a:lnTo>
                                    <a:pt x="232" y="2800"/>
                                  </a:lnTo>
                                  <a:lnTo>
                                    <a:pt x="221" y="2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Freeform 577"/>
                          <wps:cNvSpPr>
                            <a:spLocks/>
                          </wps:cNvSpPr>
                          <wps:spPr bwMode="auto">
                            <a:xfrm>
                              <a:off x="2754" y="-11935"/>
                              <a:ext cx="4226" cy="8040"/>
                            </a:xfrm>
                            <a:custGeom>
                              <a:avLst/>
                              <a:gdLst>
                                <a:gd name="T0" fmla="+- 0 3554 2754"/>
                                <a:gd name="T1" fmla="*/ T0 w 4226"/>
                                <a:gd name="T2" fmla="+- 0 -9195 -11935"/>
                                <a:gd name="T3" fmla="*/ -9195 h 8040"/>
                                <a:gd name="T4" fmla="+- 0 3547 2754"/>
                                <a:gd name="T5" fmla="*/ T4 w 4226"/>
                                <a:gd name="T6" fmla="+- 0 -9195 -11935"/>
                                <a:gd name="T7" fmla="*/ -9195 h 8040"/>
                                <a:gd name="T8" fmla="+- 0 3547 2754"/>
                                <a:gd name="T9" fmla="*/ T8 w 4226"/>
                                <a:gd name="T10" fmla="+- 0 -9175 -11935"/>
                                <a:gd name="T11" fmla="*/ -9175 h 8040"/>
                                <a:gd name="T12" fmla="+- 0 3554 2754"/>
                                <a:gd name="T13" fmla="*/ T12 w 4226"/>
                                <a:gd name="T14" fmla="+- 0 -9175 -11935"/>
                                <a:gd name="T15" fmla="*/ -9175 h 8040"/>
                                <a:gd name="T16" fmla="+- 0 3554 2754"/>
                                <a:gd name="T17" fmla="*/ T16 w 4226"/>
                                <a:gd name="T18" fmla="+- 0 -9195 -11935"/>
                                <a:gd name="T19" fmla="*/ -9195 h 8040"/>
                              </a:gdLst>
                              <a:ahLst/>
                              <a:cxnLst>
                                <a:cxn ang="0">
                                  <a:pos x="T1" y="T3"/>
                                </a:cxn>
                                <a:cxn ang="0">
                                  <a:pos x="T5" y="T7"/>
                                </a:cxn>
                                <a:cxn ang="0">
                                  <a:pos x="T9" y="T11"/>
                                </a:cxn>
                                <a:cxn ang="0">
                                  <a:pos x="T13" y="T15"/>
                                </a:cxn>
                                <a:cxn ang="0">
                                  <a:pos x="T17" y="T19"/>
                                </a:cxn>
                              </a:cxnLst>
                              <a:rect l="0" t="0" r="r" b="b"/>
                              <a:pathLst>
                                <a:path w="4226" h="8040">
                                  <a:moveTo>
                                    <a:pt x="800" y="2740"/>
                                  </a:moveTo>
                                  <a:lnTo>
                                    <a:pt x="793" y="2740"/>
                                  </a:lnTo>
                                  <a:lnTo>
                                    <a:pt x="793" y="2760"/>
                                  </a:lnTo>
                                  <a:lnTo>
                                    <a:pt x="800" y="2760"/>
                                  </a:lnTo>
                                  <a:lnTo>
                                    <a:pt x="800" y="27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Freeform 578"/>
                          <wps:cNvSpPr>
                            <a:spLocks/>
                          </wps:cNvSpPr>
                          <wps:spPr bwMode="auto">
                            <a:xfrm>
                              <a:off x="2754" y="-11935"/>
                              <a:ext cx="4226" cy="8040"/>
                            </a:xfrm>
                            <a:custGeom>
                              <a:avLst/>
                              <a:gdLst>
                                <a:gd name="T0" fmla="+- 0 3581 2754"/>
                                <a:gd name="T1" fmla="*/ T0 w 4226"/>
                                <a:gd name="T2" fmla="+- 0 -9195 -11935"/>
                                <a:gd name="T3" fmla="*/ -9195 h 8040"/>
                                <a:gd name="T4" fmla="+- 0 3574 2754"/>
                                <a:gd name="T5" fmla="*/ T4 w 4226"/>
                                <a:gd name="T6" fmla="+- 0 -9195 -11935"/>
                                <a:gd name="T7" fmla="*/ -9195 h 8040"/>
                                <a:gd name="T8" fmla="+- 0 3574 2754"/>
                                <a:gd name="T9" fmla="*/ T8 w 4226"/>
                                <a:gd name="T10" fmla="+- 0 -9175 -11935"/>
                                <a:gd name="T11" fmla="*/ -9175 h 8040"/>
                                <a:gd name="T12" fmla="+- 0 3581 2754"/>
                                <a:gd name="T13" fmla="*/ T12 w 4226"/>
                                <a:gd name="T14" fmla="+- 0 -9175 -11935"/>
                                <a:gd name="T15" fmla="*/ -9175 h 8040"/>
                                <a:gd name="T16" fmla="+- 0 3581 2754"/>
                                <a:gd name="T17" fmla="*/ T16 w 4226"/>
                                <a:gd name="T18" fmla="+- 0 -9195 -11935"/>
                                <a:gd name="T19" fmla="*/ -9195 h 8040"/>
                              </a:gdLst>
                              <a:ahLst/>
                              <a:cxnLst>
                                <a:cxn ang="0">
                                  <a:pos x="T1" y="T3"/>
                                </a:cxn>
                                <a:cxn ang="0">
                                  <a:pos x="T5" y="T7"/>
                                </a:cxn>
                                <a:cxn ang="0">
                                  <a:pos x="T9" y="T11"/>
                                </a:cxn>
                                <a:cxn ang="0">
                                  <a:pos x="T13" y="T15"/>
                                </a:cxn>
                                <a:cxn ang="0">
                                  <a:pos x="T17" y="T19"/>
                                </a:cxn>
                              </a:cxnLst>
                              <a:rect l="0" t="0" r="r" b="b"/>
                              <a:pathLst>
                                <a:path w="4226" h="8040">
                                  <a:moveTo>
                                    <a:pt x="827" y="2740"/>
                                  </a:moveTo>
                                  <a:lnTo>
                                    <a:pt x="820" y="2740"/>
                                  </a:lnTo>
                                  <a:lnTo>
                                    <a:pt x="820" y="2760"/>
                                  </a:lnTo>
                                  <a:lnTo>
                                    <a:pt x="827" y="2760"/>
                                  </a:lnTo>
                                  <a:lnTo>
                                    <a:pt x="827" y="27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Freeform 579"/>
                          <wps:cNvSpPr>
                            <a:spLocks/>
                          </wps:cNvSpPr>
                          <wps:spPr bwMode="auto">
                            <a:xfrm>
                              <a:off x="2754" y="-11935"/>
                              <a:ext cx="4226" cy="8040"/>
                            </a:xfrm>
                            <a:custGeom>
                              <a:avLst/>
                              <a:gdLst>
                                <a:gd name="T0" fmla="+- 0 6764 2754"/>
                                <a:gd name="T1" fmla="*/ T0 w 4226"/>
                                <a:gd name="T2" fmla="+- 0 -9215 -11935"/>
                                <a:gd name="T3" fmla="*/ -9215 h 8040"/>
                                <a:gd name="T4" fmla="+- 0 6750 2754"/>
                                <a:gd name="T5" fmla="*/ T4 w 4226"/>
                                <a:gd name="T6" fmla="+- 0 -9215 -11935"/>
                                <a:gd name="T7" fmla="*/ -9215 h 8040"/>
                                <a:gd name="T8" fmla="+- 0 6762 2754"/>
                                <a:gd name="T9" fmla="*/ T8 w 4226"/>
                                <a:gd name="T10" fmla="+- 0 -9195 -11935"/>
                                <a:gd name="T11" fmla="*/ -9195 h 8040"/>
                                <a:gd name="T12" fmla="+- 0 6776 2754"/>
                                <a:gd name="T13" fmla="*/ T12 w 4226"/>
                                <a:gd name="T14" fmla="+- 0 -9195 -11935"/>
                                <a:gd name="T15" fmla="*/ -9195 h 8040"/>
                                <a:gd name="T16" fmla="+- 0 6764 2754"/>
                                <a:gd name="T17" fmla="*/ T16 w 4226"/>
                                <a:gd name="T18" fmla="+- 0 -9215 -11935"/>
                                <a:gd name="T19" fmla="*/ -9215 h 8040"/>
                              </a:gdLst>
                              <a:ahLst/>
                              <a:cxnLst>
                                <a:cxn ang="0">
                                  <a:pos x="T1" y="T3"/>
                                </a:cxn>
                                <a:cxn ang="0">
                                  <a:pos x="T5" y="T7"/>
                                </a:cxn>
                                <a:cxn ang="0">
                                  <a:pos x="T9" y="T11"/>
                                </a:cxn>
                                <a:cxn ang="0">
                                  <a:pos x="T13" y="T15"/>
                                </a:cxn>
                                <a:cxn ang="0">
                                  <a:pos x="T17" y="T19"/>
                                </a:cxn>
                              </a:cxnLst>
                              <a:rect l="0" t="0" r="r" b="b"/>
                              <a:pathLst>
                                <a:path w="4226" h="8040">
                                  <a:moveTo>
                                    <a:pt x="4010" y="2720"/>
                                  </a:moveTo>
                                  <a:lnTo>
                                    <a:pt x="3996" y="2720"/>
                                  </a:lnTo>
                                  <a:lnTo>
                                    <a:pt x="4008" y="2740"/>
                                  </a:lnTo>
                                  <a:lnTo>
                                    <a:pt x="4022" y="2740"/>
                                  </a:lnTo>
                                  <a:lnTo>
                                    <a:pt x="4010" y="2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580"/>
                          <wps:cNvSpPr>
                            <a:spLocks/>
                          </wps:cNvSpPr>
                          <wps:spPr bwMode="auto">
                            <a:xfrm>
                              <a:off x="2754" y="-11935"/>
                              <a:ext cx="4226" cy="8040"/>
                            </a:xfrm>
                            <a:custGeom>
                              <a:avLst/>
                              <a:gdLst>
                                <a:gd name="T0" fmla="+- 0 6802 2754"/>
                                <a:gd name="T1" fmla="*/ T0 w 4226"/>
                                <a:gd name="T2" fmla="+- 0 -9215 -11935"/>
                                <a:gd name="T3" fmla="*/ -9215 h 8040"/>
                                <a:gd name="T4" fmla="+- 0 6788 2754"/>
                                <a:gd name="T5" fmla="*/ T4 w 4226"/>
                                <a:gd name="T6" fmla="+- 0 -9215 -11935"/>
                                <a:gd name="T7" fmla="*/ -9215 h 8040"/>
                                <a:gd name="T8" fmla="+- 0 6776 2754"/>
                                <a:gd name="T9" fmla="*/ T8 w 4226"/>
                                <a:gd name="T10" fmla="+- 0 -9195 -11935"/>
                                <a:gd name="T11" fmla="*/ -9195 h 8040"/>
                                <a:gd name="T12" fmla="+- 0 6790 2754"/>
                                <a:gd name="T13" fmla="*/ T12 w 4226"/>
                                <a:gd name="T14" fmla="+- 0 -9195 -11935"/>
                                <a:gd name="T15" fmla="*/ -9195 h 8040"/>
                                <a:gd name="T16" fmla="+- 0 6802 2754"/>
                                <a:gd name="T17" fmla="*/ T16 w 4226"/>
                                <a:gd name="T18" fmla="+- 0 -9215 -11935"/>
                                <a:gd name="T19" fmla="*/ -9215 h 8040"/>
                              </a:gdLst>
                              <a:ahLst/>
                              <a:cxnLst>
                                <a:cxn ang="0">
                                  <a:pos x="T1" y="T3"/>
                                </a:cxn>
                                <a:cxn ang="0">
                                  <a:pos x="T5" y="T7"/>
                                </a:cxn>
                                <a:cxn ang="0">
                                  <a:pos x="T9" y="T11"/>
                                </a:cxn>
                                <a:cxn ang="0">
                                  <a:pos x="T13" y="T15"/>
                                </a:cxn>
                                <a:cxn ang="0">
                                  <a:pos x="T17" y="T19"/>
                                </a:cxn>
                              </a:cxnLst>
                              <a:rect l="0" t="0" r="r" b="b"/>
                              <a:pathLst>
                                <a:path w="4226" h="8040">
                                  <a:moveTo>
                                    <a:pt x="4048" y="2720"/>
                                  </a:moveTo>
                                  <a:lnTo>
                                    <a:pt x="4034" y="2720"/>
                                  </a:lnTo>
                                  <a:lnTo>
                                    <a:pt x="4022" y="2740"/>
                                  </a:lnTo>
                                  <a:lnTo>
                                    <a:pt x="4036" y="2740"/>
                                  </a:lnTo>
                                  <a:lnTo>
                                    <a:pt x="4048" y="2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Freeform 581"/>
                          <wps:cNvSpPr>
                            <a:spLocks/>
                          </wps:cNvSpPr>
                          <wps:spPr bwMode="auto">
                            <a:xfrm>
                              <a:off x="2754" y="-11935"/>
                              <a:ext cx="4226" cy="8040"/>
                            </a:xfrm>
                            <a:custGeom>
                              <a:avLst/>
                              <a:gdLst>
                                <a:gd name="T0" fmla="+- 0 6748 2754"/>
                                <a:gd name="T1" fmla="*/ T0 w 4226"/>
                                <a:gd name="T2" fmla="+- 0 -9255 -11935"/>
                                <a:gd name="T3" fmla="*/ -9255 h 8040"/>
                                <a:gd name="T4" fmla="+- 0 6742 2754"/>
                                <a:gd name="T5" fmla="*/ T4 w 4226"/>
                                <a:gd name="T6" fmla="+- 0 -9255 -11935"/>
                                <a:gd name="T7" fmla="*/ -9255 h 8040"/>
                                <a:gd name="T8" fmla="+- 0 6739 2754"/>
                                <a:gd name="T9" fmla="*/ T8 w 4226"/>
                                <a:gd name="T10" fmla="+- 0 -9235 -11935"/>
                                <a:gd name="T11" fmla="*/ -9235 h 8040"/>
                                <a:gd name="T12" fmla="+- 0 6742 2754"/>
                                <a:gd name="T13" fmla="*/ T12 w 4226"/>
                                <a:gd name="T14" fmla="+- 0 -9215 -11935"/>
                                <a:gd name="T15" fmla="*/ -9215 h 8040"/>
                                <a:gd name="T16" fmla="+- 0 6748 2754"/>
                                <a:gd name="T17" fmla="*/ T16 w 4226"/>
                                <a:gd name="T18" fmla="+- 0 -9215 -11935"/>
                                <a:gd name="T19" fmla="*/ -9215 h 8040"/>
                                <a:gd name="T20" fmla="+- 0 6746 2754"/>
                                <a:gd name="T21" fmla="*/ T20 w 4226"/>
                                <a:gd name="T22" fmla="+- 0 -9235 -11935"/>
                                <a:gd name="T23" fmla="*/ -9235 h 8040"/>
                                <a:gd name="T24" fmla="+- 0 6748 2754"/>
                                <a:gd name="T25" fmla="*/ T24 w 4226"/>
                                <a:gd name="T26" fmla="+- 0 -9255 -11935"/>
                                <a:gd name="T27" fmla="*/ -925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994" y="2680"/>
                                  </a:moveTo>
                                  <a:lnTo>
                                    <a:pt x="3988" y="2680"/>
                                  </a:lnTo>
                                  <a:lnTo>
                                    <a:pt x="3985" y="2700"/>
                                  </a:lnTo>
                                  <a:lnTo>
                                    <a:pt x="3988" y="2720"/>
                                  </a:lnTo>
                                  <a:lnTo>
                                    <a:pt x="3994" y="2720"/>
                                  </a:lnTo>
                                  <a:lnTo>
                                    <a:pt x="3992" y="2700"/>
                                  </a:lnTo>
                                  <a:lnTo>
                                    <a:pt x="3994" y="2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Freeform 582"/>
                          <wps:cNvSpPr>
                            <a:spLocks/>
                          </wps:cNvSpPr>
                          <wps:spPr bwMode="auto">
                            <a:xfrm>
                              <a:off x="2754" y="-11935"/>
                              <a:ext cx="4226" cy="8040"/>
                            </a:xfrm>
                            <a:custGeom>
                              <a:avLst/>
                              <a:gdLst>
                                <a:gd name="T0" fmla="+- 0 6810 2754"/>
                                <a:gd name="T1" fmla="*/ T0 w 4226"/>
                                <a:gd name="T2" fmla="+- 0 -9255 -11935"/>
                                <a:gd name="T3" fmla="*/ -9255 h 8040"/>
                                <a:gd name="T4" fmla="+- 0 6804 2754"/>
                                <a:gd name="T5" fmla="*/ T4 w 4226"/>
                                <a:gd name="T6" fmla="+- 0 -9255 -11935"/>
                                <a:gd name="T7" fmla="*/ -9255 h 8040"/>
                                <a:gd name="T8" fmla="+- 0 6806 2754"/>
                                <a:gd name="T9" fmla="*/ T8 w 4226"/>
                                <a:gd name="T10" fmla="+- 0 -9235 -11935"/>
                                <a:gd name="T11" fmla="*/ -9235 h 8040"/>
                                <a:gd name="T12" fmla="+- 0 6804 2754"/>
                                <a:gd name="T13" fmla="*/ T12 w 4226"/>
                                <a:gd name="T14" fmla="+- 0 -9215 -11935"/>
                                <a:gd name="T15" fmla="*/ -9215 h 8040"/>
                                <a:gd name="T16" fmla="+- 0 6810 2754"/>
                                <a:gd name="T17" fmla="*/ T16 w 4226"/>
                                <a:gd name="T18" fmla="+- 0 -9215 -11935"/>
                                <a:gd name="T19" fmla="*/ -9215 h 8040"/>
                                <a:gd name="T20" fmla="+- 0 6813 2754"/>
                                <a:gd name="T21" fmla="*/ T20 w 4226"/>
                                <a:gd name="T22" fmla="+- 0 -9235 -11935"/>
                                <a:gd name="T23" fmla="*/ -9235 h 8040"/>
                                <a:gd name="T24" fmla="+- 0 6810 2754"/>
                                <a:gd name="T25" fmla="*/ T24 w 4226"/>
                                <a:gd name="T26" fmla="+- 0 -9255 -11935"/>
                                <a:gd name="T27" fmla="*/ -925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4056" y="2680"/>
                                  </a:moveTo>
                                  <a:lnTo>
                                    <a:pt x="4050" y="2680"/>
                                  </a:lnTo>
                                  <a:lnTo>
                                    <a:pt x="4052" y="2700"/>
                                  </a:lnTo>
                                  <a:lnTo>
                                    <a:pt x="4050" y="2720"/>
                                  </a:lnTo>
                                  <a:lnTo>
                                    <a:pt x="4056" y="2720"/>
                                  </a:lnTo>
                                  <a:lnTo>
                                    <a:pt x="4059" y="2700"/>
                                  </a:lnTo>
                                  <a:lnTo>
                                    <a:pt x="4056" y="2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Freeform 583"/>
                          <wps:cNvSpPr>
                            <a:spLocks/>
                          </wps:cNvSpPr>
                          <wps:spPr bwMode="auto">
                            <a:xfrm>
                              <a:off x="2754" y="-11935"/>
                              <a:ext cx="4226" cy="8040"/>
                            </a:xfrm>
                            <a:custGeom>
                              <a:avLst/>
                              <a:gdLst>
                                <a:gd name="T0" fmla="+- 0 6790 2754"/>
                                <a:gd name="T1" fmla="*/ T0 w 4226"/>
                                <a:gd name="T2" fmla="+- 0 -9275 -11935"/>
                                <a:gd name="T3" fmla="*/ -9275 h 8040"/>
                                <a:gd name="T4" fmla="+- 0 6762 2754"/>
                                <a:gd name="T5" fmla="*/ T4 w 4226"/>
                                <a:gd name="T6" fmla="+- 0 -9275 -11935"/>
                                <a:gd name="T7" fmla="*/ -9275 h 8040"/>
                                <a:gd name="T8" fmla="+- 0 6750 2754"/>
                                <a:gd name="T9" fmla="*/ T8 w 4226"/>
                                <a:gd name="T10" fmla="+- 0 -9255 -11935"/>
                                <a:gd name="T11" fmla="*/ -9255 h 8040"/>
                                <a:gd name="T12" fmla="+- 0 6802 2754"/>
                                <a:gd name="T13" fmla="*/ T12 w 4226"/>
                                <a:gd name="T14" fmla="+- 0 -9255 -11935"/>
                                <a:gd name="T15" fmla="*/ -9255 h 8040"/>
                                <a:gd name="T16" fmla="+- 0 6790 2754"/>
                                <a:gd name="T17" fmla="*/ T16 w 4226"/>
                                <a:gd name="T18" fmla="+- 0 -9275 -11935"/>
                                <a:gd name="T19" fmla="*/ -9275 h 8040"/>
                              </a:gdLst>
                              <a:ahLst/>
                              <a:cxnLst>
                                <a:cxn ang="0">
                                  <a:pos x="T1" y="T3"/>
                                </a:cxn>
                                <a:cxn ang="0">
                                  <a:pos x="T5" y="T7"/>
                                </a:cxn>
                                <a:cxn ang="0">
                                  <a:pos x="T9" y="T11"/>
                                </a:cxn>
                                <a:cxn ang="0">
                                  <a:pos x="T13" y="T15"/>
                                </a:cxn>
                                <a:cxn ang="0">
                                  <a:pos x="T17" y="T19"/>
                                </a:cxn>
                              </a:cxnLst>
                              <a:rect l="0" t="0" r="r" b="b"/>
                              <a:pathLst>
                                <a:path w="4226" h="8040">
                                  <a:moveTo>
                                    <a:pt x="4036" y="2660"/>
                                  </a:moveTo>
                                  <a:lnTo>
                                    <a:pt x="4008" y="2660"/>
                                  </a:lnTo>
                                  <a:lnTo>
                                    <a:pt x="3996" y="2680"/>
                                  </a:lnTo>
                                  <a:lnTo>
                                    <a:pt x="4048" y="2680"/>
                                  </a:lnTo>
                                  <a:lnTo>
                                    <a:pt x="4036" y="2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Freeform 584"/>
                          <wps:cNvSpPr>
                            <a:spLocks/>
                          </wps:cNvSpPr>
                          <wps:spPr bwMode="auto">
                            <a:xfrm>
                              <a:off x="2754" y="-11935"/>
                              <a:ext cx="4226" cy="8040"/>
                            </a:xfrm>
                            <a:custGeom>
                              <a:avLst/>
                              <a:gdLst>
                                <a:gd name="T0" fmla="+- 0 2986 2754"/>
                                <a:gd name="T1" fmla="*/ T0 w 4226"/>
                                <a:gd name="T2" fmla="+- 0 -9295 -11935"/>
                                <a:gd name="T3" fmla="*/ -9295 h 8040"/>
                                <a:gd name="T4" fmla="+- 0 2934 2754"/>
                                <a:gd name="T5" fmla="*/ T4 w 4226"/>
                                <a:gd name="T6" fmla="+- 0 -9295 -11935"/>
                                <a:gd name="T7" fmla="*/ -9295 h 8040"/>
                                <a:gd name="T8" fmla="+- 0 2946 2754"/>
                                <a:gd name="T9" fmla="*/ T8 w 4226"/>
                                <a:gd name="T10" fmla="+- 0 -9275 -11935"/>
                                <a:gd name="T11" fmla="*/ -9275 h 8040"/>
                                <a:gd name="T12" fmla="+- 0 2975 2754"/>
                                <a:gd name="T13" fmla="*/ T12 w 4226"/>
                                <a:gd name="T14" fmla="+- 0 -9275 -11935"/>
                                <a:gd name="T15" fmla="*/ -9275 h 8040"/>
                                <a:gd name="T16" fmla="+- 0 2986 2754"/>
                                <a:gd name="T17" fmla="*/ T16 w 4226"/>
                                <a:gd name="T18" fmla="+- 0 -9295 -11935"/>
                                <a:gd name="T19" fmla="*/ -9295 h 8040"/>
                              </a:gdLst>
                              <a:ahLst/>
                              <a:cxnLst>
                                <a:cxn ang="0">
                                  <a:pos x="T1" y="T3"/>
                                </a:cxn>
                                <a:cxn ang="0">
                                  <a:pos x="T5" y="T7"/>
                                </a:cxn>
                                <a:cxn ang="0">
                                  <a:pos x="T9" y="T11"/>
                                </a:cxn>
                                <a:cxn ang="0">
                                  <a:pos x="T13" y="T15"/>
                                </a:cxn>
                                <a:cxn ang="0">
                                  <a:pos x="T17" y="T19"/>
                                </a:cxn>
                              </a:cxnLst>
                              <a:rect l="0" t="0" r="r" b="b"/>
                              <a:pathLst>
                                <a:path w="4226" h="8040">
                                  <a:moveTo>
                                    <a:pt x="232" y="2640"/>
                                  </a:moveTo>
                                  <a:lnTo>
                                    <a:pt x="180" y="2640"/>
                                  </a:lnTo>
                                  <a:lnTo>
                                    <a:pt x="192" y="2660"/>
                                  </a:lnTo>
                                  <a:lnTo>
                                    <a:pt x="221" y="2660"/>
                                  </a:lnTo>
                                  <a:lnTo>
                                    <a:pt x="232" y="2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Freeform 585"/>
                          <wps:cNvSpPr>
                            <a:spLocks/>
                          </wps:cNvSpPr>
                          <wps:spPr bwMode="auto">
                            <a:xfrm>
                              <a:off x="2754" y="-11935"/>
                              <a:ext cx="4226" cy="8040"/>
                            </a:xfrm>
                            <a:custGeom>
                              <a:avLst/>
                              <a:gdLst>
                                <a:gd name="T0" fmla="+- 0 2933 2754"/>
                                <a:gd name="T1" fmla="*/ T0 w 4226"/>
                                <a:gd name="T2" fmla="+- 0 -9335 -11935"/>
                                <a:gd name="T3" fmla="*/ -9335 h 8040"/>
                                <a:gd name="T4" fmla="+- 0 2926 2754"/>
                                <a:gd name="T5" fmla="*/ T4 w 4226"/>
                                <a:gd name="T6" fmla="+- 0 -9335 -11935"/>
                                <a:gd name="T7" fmla="*/ -9335 h 8040"/>
                                <a:gd name="T8" fmla="+- 0 2923 2754"/>
                                <a:gd name="T9" fmla="*/ T8 w 4226"/>
                                <a:gd name="T10" fmla="+- 0 -9315 -11935"/>
                                <a:gd name="T11" fmla="*/ -9315 h 8040"/>
                                <a:gd name="T12" fmla="+- 0 2926 2754"/>
                                <a:gd name="T13" fmla="*/ T12 w 4226"/>
                                <a:gd name="T14" fmla="+- 0 -9295 -11935"/>
                                <a:gd name="T15" fmla="*/ -9295 h 8040"/>
                                <a:gd name="T16" fmla="+- 0 2933 2754"/>
                                <a:gd name="T17" fmla="*/ T16 w 4226"/>
                                <a:gd name="T18" fmla="+- 0 -9295 -11935"/>
                                <a:gd name="T19" fmla="*/ -9295 h 8040"/>
                                <a:gd name="T20" fmla="+- 0 2930 2754"/>
                                <a:gd name="T21" fmla="*/ T20 w 4226"/>
                                <a:gd name="T22" fmla="+- 0 -9315 -11935"/>
                                <a:gd name="T23" fmla="*/ -9315 h 8040"/>
                                <a:gd name="T24" fmla="+- 0 2933 2754"/>
                                <a:gd name="T25" fmla="*/ T24 w 4226"/>
                                <a:gd name="T26" fmla="+- 0 -9335 -11935"/>
                                <a:gd name="T27" fmla="*/ -93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179" y="2600"/>
                                  </a:moveTo>
                                  <a:lnTo>
                                    <a:pt x="172" y="2600"/>
                                  </a:lnTo>
                                  <a:lnTo>
                                    <a:pt x="169" y="2620"/>
                                  </a:lnTo>
                                  <a:lnTo>
                                    <a:pt x="172" y="2640"/>
                                  </a:lnTo>
                                  <a:lnTo>
                                    <a:pt x="179" y="2640"/>
                                  </a:lnTo>
                                  <a:lnTo>
                                    <a:pt x="176" y="2620"/>
                                  </a:lnTo>
                                  <a:lnTo>
                                    <a:pt x="179" y="2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Freeform 586"/>
                          <wps:cNvSpPr>
                            <a:spLocks/>
                          </wps:cNvSpPr>
                          <wps:spPr bwMode="auto">
                            <a:xfrm>
                              <a:off x="2754" y="-11935"/>
                              <a:ext cx="4226" cy="8040"/>
                            </a:xfrm>
                            <a:custGeom>
                              <a:avLst/>
                              <a:gdLst>
                                <a:gd name="T0" fmla="+- 0 2994 2754"/>
                                <a:gd name="T1" fmla="*/ T0 w 4226"/>
                                <a:gd name="T2" fmla="+- 0 -9335 -11935"/>
                                <a:gd name="T3" fmla="*/ -9335 h 8040"/>
                                <a:gd name="T4" fmla="+- 0 2988 2754"/>
                                <a:gd name="T5" fmla="*/ T4 w 4226"/>
                                <a:gd name="T6" fmla="+- 0 -9335 -11935"/>
                                <a:gd name="T7" fmla="*/ -9335 h 8040"/>
                                <a:gd name="T8" fmla="+- 0 2990 2754"/>
                                <a:gd name="T9" fmla="*/ T8 w 4226"/>
                                <a:gd name="T10" fmla="+- 0 -9315 -11935"/>
                                <a:gd name="T11" fmla="*/ -9315 h 8040"/>
                                <a:gd name="T12" fmla="+- 0 2988 2754"/>
                                <a:gd name="T13" fmla="*/ T12 w 4226"/>
                                <a:gd name="T14" fmla="+- 0 -9295 -11935"/>
                                <a:gd name="T15" fmla="*/ -9295 h 8040"/>
                                <a:gd name="T16" fmla="+- 0 2994 2754"/>
                                <a:gd name="T17" fmla="*/ T16 w 4226"/>
                                <a:gd name="T18" fmla="+- 0 -9295 -11935"/>
                                <a:gd name="T19" fmla="*/ -9295 h 8040"/>
                                <a:gd name="T20" fmla="+- 0 2997 2754"/>
                                <a:gd name="T21" fmla="*/ T20 w 4226"/>
                                <a:gd name="T22" fmla="+- 0 -9315 -11935"/>
                                <a:gd name="T23" fmla="*/ -9315 h 8040"/>
                                <a:gd name="T24" fmla="+- 0 2994 2754"/>
                                <a:gd name="T25" fmla="*/ T24 w 4226"/>
                                <a:gd name="T26" fmla="+- 0 -9335 -11935"/>
                                <a:gd name="T27" fmla="*/ -93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240" y="2600"/>
                                  </a:moveTo>
                                  <a:lnTo>
                                    <a:pt x="234" y="2600"/>
                                  </a:lnTo>
                                  <a:lnTo>
                                    <a:pt x="236" y="2620"/>
                                  </a:lnTo>
                                  <a:lnTo>
                                    <a:pt x="234" y="2640"/>
                                  </a:lnTo>
                                  <a:lnTo>
                                    <a:pt x="240" y="2640"/>
                                  </a:lnTo>
                                  <a:lnTo>
                                    <a:pt x="243" y="2620"/>
                                  </a:lnTo>
                                  <a:lnTo>
                                    <a:pt x="240" y="26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Freeform 587"/>
                          <wps:cNvSpPr>
                            <a:spLocks/>
                          </wps:cNvSpPr>
                          <wps:spPr bwMode="auto">
                            <a:xfrm>
                              <a:off x="2754" y="-11935"/>
                              <a:ext cx="4226" cy="8040"/>
                            </a:xfrm>
                            <a:custGeom>
                              <a:avLst/>
                              <a:gdLst>
                                <a:gd name="T0" fmla="+- 0 2960 2754"/>
                                <a:gd name="T1" fmla="*/ T0 w 4226"/>
                                <a:gd name="T2" fmla="+- 0 -9355 -11935"/>
                                <a:gd name="T3" fmla="*/ -9355 h 8040"/>
                                <a:gd name="T4" fmla="+- 0 2946 2754"/>
                                <a:gd name="T5" fmla="*/ T4 w 4226"/>
                                <a:gd name="T6" fmla="+- 0 -9355 -11935"/>
                                <a:gd name="T7" fmla="*/ -9355 h 8040"/>
                                <a:gd name="T8" fmla="+- 0 2934 2754"/>
                                <a:gd name="T9" fmla="*/ T8 w 4226"/>
                                <a:gd name="T10" fmla="+- 0 -9335 -11935"/>
                                <a:gd name="T11" fmla="*/ -9335 h 8040"/>
                                <a:gd name="T12" fmla="+- 0 2949 2754"/>
                                <a:gd name="T13" fmla="*/ T12 w 4226"/>
                                <a:gd name="T14" fmla="+- 0 -9335 -11935"/>
                                <a:gd name="T15" fmla="*/ -9335 h 8040"/>
                                <a:gd name="T16" fmla="+- 0 2960 2754"/>
                                <a:gd name="T17" fmla="*/ T16 w 4226"/>
                                <a:gd name="T18" fmla="+- 0 -9355 -11935"/>
                                <a:gd name="T19" fmla="*/ -9355 h 8040"/>
                              </a:gdLst>
                              <a:ahLst/>
                              <a:cxnLst>
                                <a:cxn ang="0">
                                  <a:pos x="T1" y="T3"/>
                                </a:cxn>
                                <a:cxn ang="0">
                                  <a:pos x="T5" y="T7"/>
                                </a:cxn>
                                <a:cxn ang="0">
                                  <a:pos x="T9" y="T11"/>
                                </a:cxn>
                                <a:cxn ang="0">
                                  <a:pos x="T13" y="T15"/>
                                </a:cxn>
                                <a:cxn ang="0">
                                  <a:pos x="T17" y="T19"/>
                                </a:cxn>
                              </a:cxnLst>
                              <a:rect l="0" t="0" r="r" b="b"/>
                              <a:pathLst>
                                <a:path w="4226" h="8040">
                                  <a:moveTo>
                                    <a:pt x="206" y="2580"/>
                                  </a:moveTo>
                                  <a:lnTo>
                                    <a:pt x="192" y="2580"/>
                                  </a:lnTo>
                                  <a:lnTo>
                                    <a:pt x="180" y="2600"/>
                                  </a:lnTo>
                                  <a:lnTo>
                                    <a:pt x="195" y="2600"/>
                                  </a:lnTo>
                                  <a:lnTo>
                                    <a:pt x="206" y="2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Freeform 588"/>
                          <wps:cNvSpPr>
                            <a:spLocks/>
                          </wps:cNvSpPr>
                          <wps:spPr bwMode="auto">
                            <a:xfrm>
                              <a:off x="2754" y="-11935"/>
                              <a:ext cx="4226" cy="8040"/>
                            </a:xfrm>
                            <a:custGeom>
                              <a:avLst/>
                              <a:gdLst>
                                <a:gd name="T0" fmla="+- 0 2975 2754"/>
                                <a:gd name="T1" fmla="*/ T0 w 4226"/>
                                <a:gd name="T2" fmla="+- 0 -9355 -11935"/>
                                <a:gd name="T3" fmla="*/ -9355 h 8040"/>
                                <a:gd name="T4" fmla="+- 0 2960 2754"/>
                                <a:gd name="T5" fmla="*/ T4 w 4226"/>
                                <a:gd name="T6" fmla="+- 0 -9355 -11935"/>
                                <a:gd name="T7" fmla="*/ -9355 h 8040"/>
                                <a:gd name="T8" fmla="+- 0 2972 2754"/>
                                <a:gd name="T9" fmla="*/ T8 w 4226"/>
                                <a:gd name="T10" fmla="+- 0 -9335 -11935"/>
                                <a:gd name="T11" fmla="*/ -9335 h 8040"/>
                                <a:gd name="T12" fmla="+- 0 2986 2754"/>
                                <a:gd name="T13" fmla="*/ T12 w 4226"/>
                                <a:gd name="T14" fmla="+- 0 -9335 -11935"/>
                                <a:gd name="T15" fmla="*/ -9335 h 8040"/>
                                <a:gd name="T16" fmla="+- 0 2975 2754"/>
                                <a:gd name="T17" fmla="*/ T16 w 4226"/>
                                <a:gd name="T18" fmla="+- 0 -9355 -11935"/>
                                <a:gd name="T19" fmla="*/ -9355 h 8040"/>
                              </a:gdLst>
                              <a:ahLst/>
                              <a:cxnLst>
                                <a:cxn ang="0">
                                  <a:pos x="T1" y="T3"/>
                                </a:cxn>
                                <a:cxn ang="0">
                                  <a:pos x="T5" y="T7"/>
                                </a:cxn>
                                <a:cxn ang="0">
                                  <a:pos x="T9" y="T11"/>
                                </a:cxn>
                                <a:cxn ang="0">
                                  <a:pos x="T13" y="T15"/>
                                </a:cxn>
                                <a:cxn ang="0">
                                  <a:pos x="T17" y="T19"/>
                                </a:cxn>
                              </a:cxnLst>
                              <a:rect l="0" t="0" r="r" b="b"/>
                              <a:pathLst>
                                <a:path w="4226" h="8040">
                                  <a:moveTo>
                                    <a:pt x="221" y="2580"/>
                                  </a:moveTo>
                                  <a:lnTo>
                                    <a:pt x="206" y="2580"/>
                                  </a:lnTo>
                                  <a:lnTo>
                                    <a:pt x="218" y="2600"/>
                                  </a:lnTo>
                                  <a:lnTo>
                                    <a:pt x="232" y="2600"/>
                                  </a:lnTo>
                                  <a:lnTo>
                                    <a:pt x="221" y="2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Freeform 589"/>
                          <wps:cNvSpPr>
                            <a:spLocks/>
                          </wps:cNvSpPr>
                          <wps:spPr bwMode="auto">
                            <a:xfrm>
                              <a:off x="2754" y="-11935"/>
                              <a:ext cx="4226" cy="8040"/>
                            </a:xfrm>
                            <a:custGeom>
                              <a:avLst/>
                              <a:gdLst>
                                <a:gd name="T0" fmla="+- 0 4048 2754"/>
                                <a:gd name="T1" fmla="*/ T0 w 4226"/>
                                <a:gd name="T2" fmla="+- 0 -9395 -11935"/>
                                <a:gd name="T3" fmla="*/ -9395 h 8040"/>
                                <a:gd name="T4" fmla="+- 0 4036 2754"/>
                                <a:gd name="T5" fmla="*/ T4 w 4226"/>
                                <a:gd name="T6" fmla="+- 0 -9395 -11935"/>
                                <a:gd name="T7" fmla="*/ -9395 h 8040"/>
                                <a:gd name="T8" fmla="+- 0 4036 2754"/>
                                <a:gd name="T9" fmla="*/ T8 w 4226"/>
                                <a:gd name="T10" fmla="+- 0 -9375 -11935"/>
                                <a:gd name="T11" fmla="*/ -9375 h 8040"/>
                                <a:gd name="T12" fmla="+- 0 4044 2754"/>
                                <a:gd name="T13" fmla="*/ T12 w 4226"/>
                                <a:gd name="T14" fmla="+- 0 -9355 -11935"/>
                                <a:gd name="T15" fmla="*/ -9355 h 8040"/>
                                <a:gd name="T16" fmla="+- 0 4063 2754"/>
                                <a:gd name="T17" fmla="*/ T16 w 4226"/>
                                <a:gd name="T18" fmla="+- 0 -9355 -11935"/>
                                <a:gd name="T19" fmla="*/ -9355 h 8040"/>
                                <a:gd name="T20" fmla="+- 0 4070 2754"/>
                                <a:gd name="T21" fmla="*/ T20 w 4226"/>
                                <a:gd name="T22" fmla="+- 0 -9375 -11935"/>
                                <a:gd name="T23" fmla="*/ -9375 h 8040"/>
                                <a:gd name="T24" fmla="+- 0 4043 2754"/>
                                <a:gd name="T25" fmla="*/ T24 w 4226"/>
                                <a:gd name="T26" fmla="+- 0 -9375 -11935"/>
                                <a:gd name="T27" fmla="*/ -9375 h 8040"/>
                                <a:gd name="T28" fmla="+- 0 4048 2754"/>
                                <a:gd name="T29" fmla="*/ T28 w 4226"/>
                                <a:gd name="T30" fmla="+- 0 -9395 -11935"/>
                                <a:gd name="T31" fmla="*/ -93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294" y="2540"/>
                                  </a:moveTo>
                                  <a:lnTo>
                                    <a:pt x="1282" y="2540"/>
                                  </a:lnTo>
                                  <a:lnTo>
                                    <a:pt x="1282" y="2560"/>
                                  </a:lnTo>
                                  <a:lnTo>
                                    <a:pt x="1290" y="2580"/>
                                  </a:lnTo>
                                  <a:lnTo>
                                    <a:pt x="1309" y="2580"/>
                                  </a:lnTo>
                                  <a:lnTo>
                                    <a:pt x="1316" y="2560"/>
                                  </a:lnTo>
                                  <a:lnTo>
                                    <a:pt x="1289" y="2560"/>
                                  </a:lnTo>
                                  <a:lnTo>
                                    <a:pt x="1294" y="25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Freeform 590"/>
                          <wps:cNvSpPr>
                            <a:spLocks/>
                          </wps:cNvSpPr>
                          <wps:spPr bwMode="auto">
                            <a:xfrm>
                              <a:off x="2754" y="-11935"/>
                              <a:ext cx="4226" cy="8040"/>
                            </a:xfrm>
                            <a:custGeom>
                              <a:avLst/>
                              <a:gdLst>
                                <a:gd name="T0" fmla="+- 0 5431 2754"/>
                                <a:gd name="T1" fmla="*/ T0 w 4226"/>
                                <a:gd name="T2" fmla="+- 0 -9395 -11935"/>
                                <a:gd name="T3" fmla="*/ -9395 h 8040"/>
                                <a:gd name="T4" fmla="+- 0 5412 2754"/>
                                <a:gd name="T5" fmla="*/ T4 w 4226"/>
                                <a:gd name="T6" fmla="+- 0 -9395 -11935"/>
                                <a:gd name="T7" fmla="*/ -9395 h 8040"/>
                                <a:gd name="T8" fmla="+- 0 5404 2754"/>
                                <a:gd name="T9" fmla="*/ T8 w 4226"/>
                                <a:gd name="T10" fmla="+- 0 -9375 -11935"/>
                                <a:gd name="T11" fmla="*/ -9375 h 8040"/>
                                <a:gd name="T12" fmla="+- 0 5404 2754"/>
                                <a:gd name="T13" fmla="*/ T12 w 4226"/>
                                <a:gd name="T14" fmla="+- 0 -9355 -11935"/>
                                <a:gd name="T15" fmla="*/ -9355 h 8040"/>
                                <a:gd name="T16" fmla="+- 0 5411 2754"/>
                                <a:gd name="T17" fmla="*/ T16 w 4226"/>
                                <a:gd name="T18" fmla="+- 0 -9355 -11935"/>
                                <a:gd name="T19" fmla="*/ -9355 h 8040"/>
                                <a:gd name="T20" fmla="+- 0 5411 2754"/>
                                <a:gd name="T21" fmla="*/ T20 w 4226"/>
                                <a:gd name="T22" fmla="+- 0 -9375 -11935"/>
                                <a:gd name="T23" fmla="*/ -9375 h 8040"/>
                                <a:gd name="T24" fmla="+- 0 5438 2754"/>
                                <a:gd name="T25" fmla="*/ T24 w 4226"/>
                                <a:gd name="T26" fmla="+- 0 -9375 -11935"/>
                                <a:gd name="T27" fmla="*/ -9375 h 8040"/>
                                <a:gd name="T28" fmla="+- 0 5431 2754"/>
                                <a:gd name="T29" fmla="*/ T28 w 4226"/>
                                <a:gd name="T30" fmla="+- 0 -9395 -11935"/>
                                <a:gd name="T31" fmla="*/ -93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677" y="2540"/>
                                  </a:moveTo>
                                  <a:lnTo>
                                    <a:pt x="2658" y="2540"/>
                                  </a:lnTo>
                                  <a:lnTo>
                                    <a:pt x="2650" y="2560"/>
                                  </a:lnTo>
                                  <a:lnTo>
                                    <a:pt x="2650" y="2580"/>
                                  </a:lnTo>
                                  <a:lnTo>
                                    <a:pt x="2657" y="2580"/>
                                  </a:lnTo>
                                  <a:lnTo>
                                    <a:pt x="2657" y="2560"/>
                                  </a:lnTo>
                                  <a:lnTo>
                                    <a:pt x="2684" y="2560"/>
                                  </a:lnTo>
                                  <a:lnTo>
                                    <a:pt x="2677" y="25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Freeform 591"/>
                          <wps:cNvSpPr>
                            <a:spLocks/>
                          </wps:cNvSpPr>
                          <wps:spPr bwMode="auto">
                            <a:xfrm>
                              <a:off x="2754" y="-11935"/>
                              <a:ext cx="4226" cy="8040"/>
                            </a:xfrm>
                            <a:custGeom>
                              <a:avLst/>
                              <a:gdLst>
                                <a:gd name="T0" fmla="+- 0 5438 2754"/>
                                <a:gd name="T1" fmla="*/ T0 w 4226"/>
                                <a:gd name="T2" fmla="+- 0 -9375 -11935"/>
                                <a:gd name="T3" fmla="*/ -9375 h 8040"/>
                                <a:gd name="T4" fmla="+- 0 5431 2754"/>
                                <a:gd name="T5" fmla="*/ T4 w 4226"/>
                                <a:gd name="T6" fmla="+- 0 -9375 -11935"/>
                                <a:gd name="T7" fmla="*/ -9375 h 8040"/>
                                <a:gd name="T8" fmla="+- 0 5431 2754"/>
                                <a:gd name="T9" fmla="*/ T8 w 4226"/>
                                <a:gd name="T10" fmla="+- 0 -9355 -11935"/>
                                <a:gd name="T11" fmla="*/ -9355 h 8040"/>
                                <a:gd name="T12" fmla="+- 0 5438 2754"/>
                                <a:gd name="T13" fmla="*/ T12 w 4226"/>
                                <a:gd name="T14" fmla="+- 0 -9355 -11935"/>
                                <a:gd name="T15" fmla="*/ -9355 h 8040"/>
                                <a:gd name="T16" fmla="+- 0 5438 2754"/>
                                <a:gd name="T17" fmla="*/ T16 w 4226"/>
                                <a:gd name="T18" fmla="+- 0 -9375 -11935"/>
                                <a:gd name="T19" fmla="*/ -9375 h 8040"/>
                              </a:gdLst>
                              <a:ahLst/>
                              <a:cxnLst>
                                <a:cxn ang="0">
                                  <a:pos x="T1" y="T3"/>
                                </a:cxn>
                                <a:cxn ang="0">
                                  <a:pos x="T5" y="T7"/>
                                </a:cxn>
                                <a:cxn ang="0">
                                  <a:pos x="T9" y="T11"/>
                                </a:cxn>
                                <a:cxn ang="0">
                                  <a:pos x="T13" y="T15"/>
                                </a:cxn>
                                <a:cxn ang="0">
                                  <a:pos x="T17" y="T19"/>
                                </a:cxn>
                              </a:cxnLst>
                              <a:rect l="0" t="0" r="r" b="b"/>
                              <a:pathLst>
                                <a:path w="4226" h="8040">
                                  <a:moveTo>
                                    <a:pt x="2684" y="2560"/>
                                  </a:moveTo>
                                  <a:lnTo>
                                    <a:pt x="2677" y="2560"/>
                                  </a:lnTo>
                                  <a:lnTo>
                                    <a:pt x="2677" y="2580"/>
                                  </a:lnTo>
                                  <a:lnTo>
                                    <a:pt x="2684" y="2580"/>
                                  </a:lnTo>
                                  <a:lnTo>
                                    <a:pt x="2684" y="25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Freeform 592"/>
                          <wps:cNvSpPr>
                            <a:spLocks/>
                          </wps:cNvSpPr>
                          <wps:spPr bwMode="auto">
                            <a:xfrm>
                              <a:off x="2754" y="-11935"/>
                              <a:ext cx="4226" cy="8040"/>
                            </a:xfrm>
                            <a:custGeom>
                              <a:avLst/>
                              <a:gdLst>
                                <a:gd name="T0" fmla="+- 0 4070 2754"/>
                                <a:gd name="T1" fmla="*/ T0 w 4226"/>
                                <a:gd name="T2" fmla="+- 0 -9395 -11935"/>
                                <a:gd name="T3" fmla="*/ -9395 h 8040"/>
                                <a:gd name="T4" fmla="+- 0 4059 2754"/>
                                <a:gd name="T5" fmla="*/ T4 w 4226"/>
                                <a:gd name="T6" fmla="+- 0 -9395 -11935"/>
                                <a:gd name="T7" fmla="*/ -9395 h 8040"/>
                                <a:gd name="T8" fmla="+- 0 4063 2754"/>
                                <a:gd name="T9" fmla="*/ T8 w 4226"/>
                                <a:gd name="T10" fmla="+- 0 -9375 -11935"/>
                                <a:gd name="T11" fmla="*/ -9375 h 8040"/>
                                <a:gd name="T12" fmla="+- 0 4070 2754"/>
                                <a:gd name="T13" fmla="*/ T12 w 4226"/>
                                <a:gd name="T14" fmla="+- 0 -9375 -11935"/>
                                <a:gd name="T15" fmla="*/ -9375 h 8040"/>
                                <a:gd name="T16" fmla="+- 0 4070 2754"/>
                                <a:gd name="T17" fmla="*/ T16 w 4226"/>
                                <a:gd name="T18" fmla="+- 0 -9395 -11935"/>
                                <a:gd name="T19" fmla="*/ -9395 h 8040"/>
                              </a:gdLst>
                              <a:ahLst/>
                              <a:cxnLst>
                                <a:cxn ang="0">
                                  <a:pos x="T1" y="T3"/>
                                </a:cxn>
                                <a:cxn ang="0">
                                  <a:pos x="T5" y="T7"/>
                                </a:cxn>
                                <a:cxn ang="0">
                                  <a:pos x="T9" y="T11"/>
                                </a:cxn>
                                <a:cxn ang="0">
                                  <a:pos x="T13" y="T15"/>
                                </a:cxn>
                                <a:cxn ang="0">
                                  <a:pos x="T17" y="T19"/>
                                </a:cxn>
                              </a:cxnLst>
                              <a:rect l="0" t="0" r="r" b="b"/>
                              <a:pathLst>
                                <a:path w="4226" h="8040">
                                  <a:moveTo>
                                    <a:pt x="1316" y="2540"/>
                                  </a:moveTo>
                                  <a:lnTo>
                                    <a:pt x="1305" y="2540"/>
                                  </a:lnTo>
                                  <a:lnTo>
                                    <a:pt x="1309" y="2560"/>
                                  </a:lnTo>
                                  <a:lnTo>
                                    <a:pt x="1316" y="2560"/>
                                  </a:lnTo>
                                  <a:lnTo>
                                    <a:pt x="1316" y="25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Freeform 593"/>
                          <wps:cNvSpPr>
                            <a:spLocks/>
                          </wps:cNvSpPr>
                          <wps:spPr bwMode="auto">
                            <a:xfrm>
                              <a:off x="2754" y="-11935"/>
                              <a:ext cx="4226" cy="8040"/>
                            </a:xfrm>
                            <a:custGeom>
                              <a:avLst/>
                              <a:gdLst>
                                <a:gd name="T0" fmla="+- 0 4411 2754"/>
                                <a:gd name="T1" fmla="*/ T0 w 4226"/>
                                <a:gd name="T2" fmla="+- 0 -9435 -11935"/>
                                <a:gd name="T3" fmla="*/ -9435 h 8040"/>
                                <a:gd name="T4" fmla="+- 0 4393 2754"/>
                                <a:gd name="T5" fmla="*/ T4 w 4226"/>
                                <a:gd name="T6" fmla="+- 0 -9435 -11935"/>
                                <a:gd name="T7" fmla="*/ -9435 h 8040"/>
                                <a:gd name="T8" fmla="+- 0 4385 2754"/>
                                <a:gd name="T9" fmla="*/ T8 w 4226"/>
                                <a:gd name="T10" fmla="+- 0 -9415 -11935"/>
                                <a:gd name="T11" fmla="*/ -9415 h 8040"/>
                                <a:gd name="T12" fmla="+- 0 4385 2754"/>
                                <a:gd name="T13" fmla="*/ T12 w 4226"/>
                                <a:gd name="T14" fmla="+- 0 -9395 -11935"/>
                                <a:gd name="T15" fmla="*/ -9395 h 8040"/>
                                <a:gd name="T16" fmla="+- 0 4392 2754"/>
                                <a:gd name="T17" fmla="*/ T16 w 4226"/>
                                <a:gd name="T18" fmla="+- 0 -9395 -11935"/>
                                <a:gd name="T19" fmla="*/ -9395 h 8040"/>
                                <a:gd name="T20" fmla="+- 0 4392 2754"/>
                                <a:gd name="T21" fmla="*/ T20 w 4226"/>
                                <a:gd name="T22" fmla="+- 0 -9415 -11935"/>
                                <a:gd name="T23" fmla="*/ -9415 h 8040"/>
                                <a:gd name="T24" fmla="+- 0 4419 2754"/>
                                <a:gd name="T25" fmla="*/ T24 w 4226"/>
                                <a:gd name="T26" fmla="+- 0 -9415 -11935"/>
                                <a:gd name="T27" fmla="*/ -9415 h 8040"/>
                                <a:gd name="T28" fmla="+- 0 4411 2754"/>
                                <a:gd name="T29" fmla="*/ T28 w 4226"/>
                                <a:gd name="T30" fmla="+- 0 -9435 -11935"/>
                                <a:gd name="T31" fmla="*/ -94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657" y="2500"/>
                                  </a:moveTo>
                                  <a:lnTo>
                                    <a:pt x="1639" y="2500"/>
                                  </a:lnTo>
                                  <a:lnTo>
                                    <a:pt x="1631" y="2520"/>
                                  </a:lnTo>
                                  <a:lnTo>
                                    <a:pt x="1631" y="2540"/>
                                  </a:lnTo>
                                  <a:lnTo>
                                    <a:pt x="1638" y="2540"/>
                                  </a:lnTo>
                                  <a:lnTo>
                                    <a:pt x="1638" y="2520"/>
                                  </a:lnTo>
                                  <a:lnTo>
                                    <a:pt x="1665" y="2520"/>
                                  </a:lnTo>
                                  <a:lnTo>
                                    <a:pt x="1657" y="2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Freeform 594"/>
                          <wps:cNvSpPr>
                            <a:spLocks/>
                          </wps:cNvSpPr>
                          <wps:spPr bwMode="auto">
                            <a:xfrm>
                              <a:off x="2754" y="-11935"/>
                              <a:ext cx="4226" cy="8040"/>
                            </a:xfrm>
                            <a:custGeom>
                              <a:avLst/>
                              <a:gdLst>
                                <a:gd name="T0" fmla="+- 0 4419 2754"/>
                                <a:gd name="T1" fmla="*/ T0 w 4226"/>
                                <a:gd name="T2" fmla="+- 0 -9415 -11935"/>
                                <a:gd name="T3" fmla="*/ -9415 h 8040"/>
                                <a:gd name="T4" fmla="+- 0 4412 2754"/>
                                <a:gd name="T5" fmla="*/ T4 w 4226"/>
                                <a:gd name="T6" fmla="+- 0 -9415 -11935"/>
                                <a:gd name="T7" fmla="*/ -9415 h 8040"/>
                                <a:gd name="T8" fmla="+- 0 4412 2754"/>
                                <a:gd name="T9" fmla="*/ T8 w 4226"/>
                                <a:gd name="T10" fmla="+- 0 -9395 -11935"/>
                                <a:gd name="T11" fmla="*/ -9395 h 8040"/>
                                <a:gd name="T12" fmla="+- 0 4419 2754"/>
                                <a:gd name="T13" fmla="*/ T12 w 4226"/>
                                <a:gd name="T14" fmla="+- 0 -9395 -11935"/>
                                <a:gd name="T15" fmla="*/ -9395 h 8040"/>
                                <a:gd name="T16" fmla="+- 0 4419 2754"/>
                                <a:gd name="T17" fmla="*/ T16 w 4226"/>
                                <a:gd name="T18" fmla="+- 0 -9415 -11935"/>
                                <a:gd name="T19" fmla="*/ -9415 h 8040"/>
                              </a:gdLst>
                              <a:ahLst/>
                              <a:cxnLst>
                                <a:cxn ang="0">
                                  <a:pos x="T1" y="T3"/>
                                </a:cxn>
                                <a:cxn ang="0">
                                  <a:pos x="T5" y="T7"/>
                                </a:cxn>
                                <a:cxn ang="0">
                                  <a:pos x="T9" y="T11"/>
                                </a:cxn>
                                <a:cxn ang="0">
                                  <a:pos x="T13" y="T15"/>
                                </a:cxn>
                                <a:cxn ang="0">
                                  <a:pos x="T17" y="T19"/>
                                </a:cxn>
                              </a:cxnLst>
                              <a:rect l="0" t="0" r="r" b="b"/>
                              <a:pathLst>
                                <a:path w="4226" h="8040">
                                  <a:moveTo>
                                    <a:pt x="1665" y="2520"/>
                                  </a:moveTo>
                                  <a:lnTo>
                                    <a:pt x="1658" y="2520"/>
                                  </a:lnTo>
                                  <a:lnTo>
                                    <a:pt x="1658" y="2540"/>
                                  </a:lnTo>
                                  <a:lnTo>
                                    <a:pt x="1665" y="2540"/>
                                  </a:lnTo>
                                  <a:lnTo>
                                    <a:pt x="1665" y="2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Freeform 595"/>
                          <wps:cNvSpPr>
                            <a:spLocks/>
                          </wps:cNvSpPr>
                          <wps:spPr bwMode="auto">
                            <a:xfrm>
                              <a:off x="2754" y="-11935"/>
                              <a:ext cx="4226" cy="8040"/>
                            </a:xfrm>
                            <a:custGeom>
                              <a:avLst/>
                              <a:gdLst>
                                <a:gd name="T0" fmla="+- 0 6802 2754"/>
                                <a:gd name="T1" fmla="*/ T0 w 4226"/>
                                <a:gd name="T2" fmla="+- 0 -9415 -11935"/>
                                <a:gd name="T3" fmla="*/ -9415 h 8040"/>
                                <a:gd name="T4" fmla="+- 0 6750 2754"/>
                                <a:gd name="T5" fmla="*/ T4 w 4226"/>
                                <a:gd name="T6" fmla="+- 0 -9415 -11935"/>
                                <a:gd name="T7" fmla="*/ -9415 h 8040"/>
                                <a:gd name="T8" fmla="+- 0 6762 2754"/>
                                <a:gd name="T9" fmla="*/ T8 w 4226"/>
                                <a:gd name="T10" fmla="+- 0 -9395 -11935"/>
                                <a:gd name="T11" fmla="*/ -9395 h 8040"/>
                                <a:gd name="T12" fmla="+- 0 6790 2754"/>
                                <a:gd name="T13" fmla="*/ T12 w 4226"/>
                                <a:gd name="T14" fmla="+- 0 -9395 -11935"/>
                                <a:gd name="T15" fmla="*/ -9395 h 8040"/>
                                <a:gd name="T16" fmla="+- 0 6802 2754"/>
                                <a:gd name="T17" fmla="*/ T16 w 4226"/>
                                <a:gd name="T18" fmla="+- 0 -9415 -11935"/>
                                <a:gd name="T19" fmla="*/ -9415 h 8040"/>
                              </a:gdLst>
                              <a:ahLst/>
                              <a:cxnLst>
                                <a:cxn ang="0">
                                  <a:pos x="T1" y="T3"/>
                                </a:cxn>
                                <a:cxn ang="0">
                                  <a:pos x="T5" y="T7"/>
                                </a:cxn>
                                <a:cxn ang="0">
                                  <a:pos x="T9" y="T11"/>
                                </a:cxn>
                                <a:cxn ang="0">
                                  <a:pos x="T13" y="T15"/>
                                </a:cxn>
                                <a:cxn ang="0">
                                  <a:pos x="T17" y="T19"/>
                                </a:cxn>
                              </a:cxnLst>
                              <a:rect l="0" t="0" r="r" b="b"/>
                              <a:pathLst>
                                <a:path w="4226" h="8040">
                                  <a:moveTo>
                                    <a:pt x="4048" y="2520"/>
                                  </a:moveTo>
                                  <a:lnTo>
                                    <a:pt x="3996" y="2520"/>
                                  </a:lnTo>
                                  <a:lnTo>
                                    <a:pt x="4008" y="2540"/>
                                  </a:lnTo>
                                  <a:lnTo>
                                    <a:pt x="4036" y="2540"/>
                                  </a:lnTo>
                                  <a:lnTo>
                                    <a:pt x="4048" y="2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Freeform 596"/>
                          <wps:cNvSpPr>
                            <a:spLocks/>
                          </wps:cNvSpPr>
                          <wps:spPr bwMode="auto">
                            <a:xfrm>
                              <a:off x="2754" y="-11935"/>
                              <a:ext cx="4226" cy="8040"/>
                            </a:xfrm>
                            <a:custGeom>
                              <a:avLst/>
                              <a:gdLst>
                                <a:gd name="T0" fmla="+- 0 3498 2754"/>
                                <a:gd name="T1" fmla="*/ T0 w 4226"/>
                                <a:gd name="T2" fmla="+- 0 -9455 -11935"/>
                                <a:gd name="T3" fmla="*/ -9455 h 8040"/>
                                <a:gd name="T4" fmla="+- 0 3487 2754"/>
                                <a:gd name="T5" fmla="*/ T4 w 4226"/>
                                <a:gd name="T6" fmla="+- 0 -9455 -11935"/>
                                <a:gd name="T7" fmla="*/ -9455 h 8040"/>
                                <a:gd name="T8" fmla="+- 0 3487 2754"/>
                                <a:gd name="T9" fmla="*/ T8 w 4226"/>
                                <a:gd name="T10" fmla="+- 0 -9435 -11935"/>
                                <a:gd name="T11" fmla="*/ -9435 h 8040"/>
                                <a:gd name="T12" fmla="+- 0 3494 2754"/>
                                <a:gd name="T13" fmla="*/ T12 w 4226"/>
                                <a:gd name="T14" fmla="+- 0 -9415 -11935"/>
                                <a:gd name="T15" fmla="*/ -9415 h 8040"/>
                                <a:gd name="T16" fmla="+- 0 3513 2754"/>
                                <a:gd name="T17" fmla="*/ T16 w 4226"/>
                                <a:gd name="T18" fmla="+- 0 -9415 -11935"/>
                                <a:gd name="T19" fmla="*/ -9415 h 8040"/>
                                <a:gd name="T20" fmla="+- 0 3520 2754"/>
                                <a:gd name="T21" fmla="*/ T20 w 4226"/>
                                <a:gd name="T22" fmla="+- 0 -9435 -11935"/>
                                <a:gd name="T23" fmla="*/ -9435 h 8040"/>
                                <a:gd name="T24" fmla="+- 0 3494 2754"/>
                                <a:gd name="T25" fmla="*/ T24 w 4226"/>
                                <a:gd name="T26" fmla="+- 0 -9435 -11935"/>
                                <a:gd name="T27" fmla="*/ -9435 h 8040"/>
                                <a:gd name="T28" fmla="+- 0 3498 2754"/>
                                <a:gd name="T29" fmla="*/ T28 w 4226"/>
                                <a:gd name="T30" fmla="+- 0 -9455 -11935"/>
                                <a:gd name="T31" fmla="*/ -94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744" y="2480"/>
                                  </a:moveTo>
                                  <a:lnTo>
                                    <a:pt x="733" y="2480"/>
                                  </a:lnTo>
                                  <a:lnTo>
                                    <a:pt x="733" y="2500"/>
                                  </a:lnTo>
                                  <a:lnTo>
                                    <a:pt x="740" y="2520"/>
                                  </a:lnTo>
                                  <a:lnTo>
                                    <a:pt x="759" y="2520"/>
                                  </a:lnTo>
                                  <a:lnTo>
                                    <a:pt x="766" y="2500"/>
                                  </a:lnTo>
                                  <a:lnTo>
                                    <a:pt x="740" y="2500"/>
                                  </a:lnTo>
                                  <a:lnTo>
                                    <a:pt x="744" y="2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Freeform 597"/>
                          <wps:cNvSpPr>
                            <a:spLocks/>
                          </wps:cNvSpPr>
                          <wps:spPr bwMode="auto">
                            <a:xfrm>
                              <a:off x="2754" y="-11935"/>
                              <a:ext cx="4226" cy="8040"/>
                            </a:xfrm>
                            <a:custGeom>
                              <a:avLst/>
                              <a:gdLst>
                                <a:gd name="T0" fmla="+- 0 3922 2754"/>
                                <a:gd name="T1" fmla="*/ T0 w 4226"/>
                                <a:gd name="T2" fmla="+- 0 -9455 -11935"/>
                                <a:gd name="T3" fmla="*/ -9455 h 8040"/>
                                <a:gd name="T4" fmla="+- 0 3903 2754"/>
                                <a:gd name="T5" fmla="*/ T4 w 4226"/>
                                <a:gd name="T6" fmla="+- 0 -9455 -11935"/>
                                <a:gd name="T7" fmla="*/ -9455 h 8040"/>
                                <a:gd name="T8" fmla="+- 0 3896 2754"/>
                                <a:gd name="T9" fmla="*/ T8 w 4226"/>
                                <a:gd name="T10" fmla="+- 0 -9435 -11935"/>
                                <a:gd name="T11" fmla="*/ -9435 h 8040"/>
                                <a:gd name="T12" fmla="+- 0 3896 2754"/>
                                <a:gd name="T13" fmla="*/ T12 w 4226"/>
                                <a:gd name="T14" fmla="+- 0 -9415 -11935"/>
                                <a:gd name="T15" fmla="*/ -9415 h 8040"/>
                                <a:gd name="T16" fmla="+- 0 3903 2754"/>
                                <a:gd name="T17" fmla="*/ T16 w 4226"/>
                                <a:gd name="T18" fmla="+- 0 -9415 -11935"/>
                                <a:gd name="T19" fmla="*/ -9415 h 8040"/>
                                <a:gd name="T20" fmla="+- 0 3903 2754"/>
                                <a:gd name="T21" fmla="*/ T20 w 4226"/>
                                <a:gd name="T22" fmla="+- 0 -9435 -11935"/>
                                <a:gd name="T23" fmla="*/ -9435 h 8040"/>
                                <a:gd name="T24" fmla="+- 0 3929 2754"/>
                                <a:gd name="T25" fmla="*/ T24 w 4226"/>
                                <a:gd name="T26" fmla="+- 0 -9435 -11935"/>
                                <a:gd name="T27" fmla="*/ -9435 h 8040"/>
                                <a:gd name="T28" fmla="+- 0 3922 2754"/>
                                <a:gd name="T29" fmla="*/ T28 w 4226"/>
                                <a:gd name="T30" fmla="+- 0 -9455 -11935"/>
                                <a:gd name="T31" fmla="*/ -94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168" y="2480"/>
                                  </a:moveTo>
                                  <a:lnTo>
                                    <a:pt x="1149" y="2480"/>
                                  </a:lnTo>
                                  <a:lnTo>
                                    <a:pt x="1142" y="2500"/>
                                  </a:lnTo>
                                  <a:lnTo>
                                    <a:pt x="1142" y="2520"/>
                                  </a:lnTo>
                                  <a:lnTo>
                                    <a:pt x="1149" y="2520"/>
                                  </a:lnTo>
                                  <a:lnTo>
                                    <a:pt x="1149" y="2500"/>
                                  </a:lnTo>
                                  <a:lnTo>
                                    <a:pt x="1175" y="2500"/>
                                  </a:lnTo>
                                  <a:lnTo>
                                    <a:pt x="1168" y="2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Freeform 598"/>
                          <wps:cNvSpPr>
                            <a:spLocks/>
                          </wps:cNvSpPr>
                          <wps:spPr bwMode="auto">
                            <a:xfrm>
                              <a:off x="2754" y="-11935"/>
                              <a:ext cx="4226" cy="8040"/>
                            </a:xfrm>
                            <a:custGeom>
                              <a:avLst/>
                              <a:gdLst>
                                <a:gd name="T0" fmla="+- 0 3929 2754"/>
                                <a:gd name="T1" fmla="*/ T0 w 4226"/>
                                <a:gd name="T2" fmla="+- 0 -9435 -11935"/>
                                <a:gd name="T3" fmla="*/ -9435 h 8040"/>
                                <a:gd name="T4" fmla="+- 0 3922 2754"/>
                                <a:gd name="T5" fmla="*/ T4 w 4226"/>
                                <a:gd name="T6" fmla="+- 0 -9435 -11935"/>
                                <a:gd name="T7" fmla="*/ -9435 h 8040"/>
                                <a:gd name="T8" fmla="+- 0 3922 2754"/>
                                <a:gd name="T9" fmla="*/ T8 w 4226"/>
                                <a:gd name="T10" fmla="+- 0 -9415 -11935"/>
                                <a:gd name="T11" fmla="*/ -9415 h 8040"/>
                                <a:gd name="T12" fmla="+- 0 3929 2754"/>
                                <a:gd name="T13" fmla="*/ T12 w 4226"/>
                                <a:gd name="T14" fmla="+- 0 -9415 -11935"/>
                                <a:gd name="T15" fmla="*/ -9415 h 8040"/>
                                <a:gd name="T16" fmla="+- 0 3929 2754"/>
                                <a:gd name="T17" fmla="*/ T16 w 4226"/>
                                <a:gd name="T18" fmla="+- 0 -9435 -11935"/>
                                <a:gd name="T19" fmla="*/ -9435 h 8040"/>
                              </a:gdLst>
                              <a:ahLst/>
                              <a:cxnLst>
                                <a:cxn ang="0">
                                  <a:pos x="T1" y="T3"/>
                                </a:cxn>
                                <a:cxn ang="0">
                                  <a:pos x="T5" y="T7"/>
                                </a:cxn>
                                <a:cxn ang="0">
                                  <a:pos x="T9" y="T11"/>
                                </a:cxn>
                                <a:cxn ang="0">
                                  <a:pos x="T13" y="T15"/>
                                </a:cxn>
                                <a:cxn ang="0">
                                  <a:pos x="T17" y="T19"/>
                                </a:cxn>
                              </a:cxnLst>
                              <a:rect l="0" t="0" r="r" b="b"/>
                              <a:pathLst>
                                <a:path w="4226" h="8040">
                                  <a:moveTo>
                                    <a:pt x="1175" y="2500"/>
                                  </a:moveTo>
                                  <a:lnTo>
                                    <a:pt x="1168" y="2500"/>
                                  </a:lnTo>
                                  <a:lnTo>
                                    <a:pt x="1168" y="2520"/>
                                  </a:lnTo>
                                  <a:lnTo>
                                    <a:pt x="1175" y="2520"/>
                                  </a:lnTo>
                                  <a:lnTo>
                                    <a:pt x="1175" y="2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Freeform 599"/>
                          <wps:cNvSpPr>
                            <a:spLocks/>
                          </wps:cNvSpPr>
                          <wps:spPr bwMode="auto">
                            <a:xfrm>
                              <a:off x="2754" y="-11935"/>
                              <a:ext cx="4226" cy="8040"/>
                            </a:xfrm>
                            <a:custGeom>
                              <a:avLst/>
                              <a:gdLst>
                                <a:gd name="T0" fmla="+- 0 5624 2754"/>
                                <a:gd name="T1" fmla="*/ T0 w 4226"/>
                                <a:gd name="T2" fmla="+- 0 -9455 -11935"/>
                                <a:gd name="T3" fmla="*/ -9455 h 8040"/>
                                <a:gd name="T4" fmla="+- 0 5612 2754"/>
                                <a:gd name="T5" fmla="*/ T4 w 4226"/>
                                <a:gd name="T6" fmla="+- 0 -9455 -11935"/>
                                <a:gd name="T7" fmla="*/ -9455 h 8040"/>
                                <a:gd name="T8" fmla="+- 0 5612 2754"/>
                                <a:gd name="T9" fmla="*/ T8 w 4226"/>
                                <a:gd name="T10" fmla="+- 0 -9435 -11935"/>
                                <a:gd name="T11" fmla="*/ -9435 h 8040"/>
                                <a:gd name="T12" fmla="+- 0 5620 2754"/>
                                <a:gd name="T13" fmla="*/ T12 w 4226"/>
                                <a:gd name="T14" fmla="+- 0 -9415 -11935"/>
                                <a:gd name="T15" fmla="*/ -9415 h 8040"/>
                                <a:gd name="T16" fmla="+- 0 5639 2754"/>
                                <a:gd name="T17" fmla="*/ T16 w 4226"/>
                                <a:gd name="T18" fmla="+- 0 -9415 -11935"/>
                                <a:gd name="T19" fmla="*/ -9415 h 8040"/>
                                <a:gd name="T20" fmla="+- 0 5646 2754"/>
                                <a:gd name="T21" fmla="*/ T20 w 4226"/>
                                <a:gd name="T22" fmla="+- 0 -9435 -11935"/>
                                <a:gd name="T23" fmla="*/ -9435 h 8040"/>
                                <a:gd name="T24" fmla="+- 0 5619 2754"/>
                                <a:gd name="T25" fmla="*/ T24 w 4226"/>
                                <a:gd name="T26" fmla="+- 0 -9435 -11935"/>
                                <a:gd name="T27" fmla="*/ -9435 h 8040"/>
                                <a:gd name="T28" fmla="+- 0 5624 2754"/>
                                <a:gd name="T29" fmla="*/ T28 w 4226"/>
                                <a:gd name="T30" fmla="+- 0 -9455 -11935"/>
                                <a:gd name="T31" fmla="*/ -94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870" y="2480"/>
                                  </a:moveTo>
                                  <a:lnTo>
                                    <a:pt x="2858" y="2480"/>
                                  </a:lnTo>
                                  <a:lnTo>
                                    <a:pt x="2858" y="2500"/>
                                  </a:lnTo>
                                  <a:lnTo>
                                    <a:pt x="2866" y="2520"/>
                                  </a:lnTo>
                                  <a:lnTo>
                                    <a:pt x="2885" y="2520"/>
                                  </a:lnTo>
                                  <a:lnTo>
                                    <a:pt x="2892" y="2500"/>
                                  </a:lnTo>
                                  <a:lnTo>
                                    <a:pt x="2865" y="2500"/>
                                  </a:lnTo>
                                  <a:lnTo>
                                    <a:pt x="2870" y="2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Freeform 600"/>
                          <wps:cNvSpPr>
                            <a:spLocks/>
                          </wps:cNvSpPr>
                          <wps:spPr bwMode="auto">
                            <a:xfrm>
                              <a:off x="2754" y="-11935"/>
                              <a:ext cx="4226" cy="8040"/>
                            </a:xfrm>
                            <a:custGeom>
                              <a:avLst/>
                              <a:gdLst>
                                <a:gd name="T0" fmla="+- 0 6748 2754"/>
                                <a:gd name="T1" fmla="*/ T0 w 4226"/>
                                <a:gd name="T2" fmla="+- 0 -9455 -11935"/>
                                <a:gd name="T3" fmla="*/ -9455 h 8040"/>
                                <a:gd name="T4" fmla="+- 0 6742 2754"/>
                                <a:gd name="T5" fmla="*/ T4 w 4226"/>
                                <a:gd name="T6" fmla="+- 0 -9455 -11935"/>
                                <a:gd name="T7" fmla="*/ -9455 h 8040"/>
                                <a:gd name="T8" fmla="+- 0 6739 2754"/>
                                <a:gd name="T9" fmla="*/ T8 w 4226"/>
                                <a:gd name="T10" fmla="+- 0 -9435 -11935"/>
                                <a:gd name="T11" fmla="*/ -9435 h 8040"/>
                                <a:gd name="T12" fmla="+- 0 6742 2754"/>
                                <a:gd name="T13" fmla="*/ T12 w 4226"/>
                                <a:gd name="T14" fmla="+- 0 -9415 -11935"/>
                                <a:gd name="T15" fmla="*/ -9415 h 8040"/>
                                <a:gd name="T16" fmla="+- 0 6748 2754"/>
                                <a:gd name="T17" fmla="*/ T16 w 4226"/>
                                <a:gd name="T18" fmla="+- 0 -9415 -11935"/>
                                <a:gd name="T19" fmla="*/ -9415 h 8040"/>
                                <a:gd name="T20" fmla="+- 0 6746 2754"/>
                                <a:gd name="T21" fmla="*/ T20 w 4226"/>
                                <a:gd name="T22" fmla="+- 0 -9435 -11935"/>
                                <a:gd name="T23" fmla="*/ -9435 h 8040"/>
                                <a:gd name="T24" fmla="+- 0 6748 2754"/>
                                <a:gd name="T25" fmla="*/ T24 w 4226"/>
                                <a:gd name="T26" fmla="+- 0 -9455 -11935"/>
                                <a:gd name="T27" fmla="*/ -945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994" y="2480"/>
                                  </a:moveTo>
                                  <a:lnTo>
                                    <a:pt x="3988" y="2480"/>
                                  </a:lnTo>
                                  <a:lnTo>
                                    <a:pt x="3985" y="2500"/>
                                  </a:lnTo>
                                  <a:lnTo>
                                    <a:pt x="3988" y="2520"/>
                                  </a:lnTo>
                                  <a:lnTo>
                                    <a:pt x="3994" y="2520"/>
                                  </a:lnTo>
                                  <a:lnTo>
                                    <a:pt x="3992" y="2500"/>
                                  </a:lnTo>
                                  <a:lnTo>
                                    <a:pt x="3994" y="2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Freeform 601"/>
                          <wps:cNvSpPr>
                            <a:spLocks/>
                          </wps:cNvSpPr>
                          <wps:spPr bwMode="auto">
                            <a:xfrm>
                              <a:off x="2754" y="-11935"/>
                              <a:ext cx="4226" cy="8040"/>
                            </a:xfrm>
                            <a:custGeom>
                              <a:avLst/>
                              <a:gdLst>
                                <a:gd name="T0" fmla="+- 0 6810 2754"/>
                                <a:gd name="T1" fmla="*/ T0 w 4226"/>
                                <a:gd name="T2" fmla="+- 0 -9455 -11935"/>
                                <a:gd name="T3" fmla="*/ -9455 h 8040"/>
                                <a:gd name="T4" fmla="+- 0 6804 2754"/>
                                <a:gd name="T5" fmla="*/ T4 w 4226"/>
                                <a:gd name="T6" fmla="+- 0 -9455 -11935"/>
                                <a:gd name="T7" fmla="*/ -9455 h 8040"/>
                                <a:gd name="T8" fmla="+- 0 6806 2754"/>
                                <a:gd name="T9" fmla="*/ T8 w 4226"/>
                                <a:gd name="T10" fmla="+- 0 -9435 -11935"/>
                                <a:gd name="T11" fmla="*/ -9435 h 8040"/>
                                <a:gd name="T12" fmla="+- 0 6804 2754"/>
                                <a:gd name="T13" fmla="*/ T12 w 4226"/>
                                <a:gd name="T14" fmla="+- 0 -9415 -11935"/>
                                <a:gd name="T15" fmla="*/ -9415 h 8040"/>
                                <a:gd name="T16" fmla="+- 0 6810 2754"/>
                                <a:gd name="T17" fmla="*/ T16 w 4226"/>
                                <a:gd name="T18" fmla="+- 0 -9415 -11935"/>
                                <a:gd name="T19" fmla="*/ -9415 h 8040"/>
                                <a:gd name="T20" fmla="+- 0 6813 2754"/>
                                <a:gd name="T21" fmla="*/ T20 w 4226"/>
                                <a:gd name="T22" fmla="+- 0 -9435 -11935"/>
                                <a:gd name="T23" fmla="*/ -9435 h 8040"/>
                                <a:gd name="T24" fmla="+- 0 6810 2754"/>
                                <a:gd name="T25" fmla="*/ T24 w 4226"/>
                                <a:gd name="T26" fmla="+- 0 -9455 -11935"/>
                                <a:gd name="T27" fmla="*/ -945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4056" y="2480"/>
                                  </a:moveTo>
                                  <a:lnTo>
                                    <a:pt x="4050" y="2480"/>
                                  </a:lnTo>
                                  <a:lnTo>
                                    <a:pt x="4052" y="2500"/>
                                  </a:lnTo>
                                  <a:lnTo>
                                    <a:pt x="4050" y="2520"/>
                                  </a:lnTo>
                                  <a:lnTo>
                                    <a:pt x="4056" y="2520"/>
                                  </a:lnTo>
                                  <a:lnTo>
                                    <a:pt x="4059" y="2500"/>
                                  </a:lnTo>
                                  <a:lnTo>
                                    <a:pt x="4056" y="2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Freeform 602"/>
                          <wps:cNvSpPr>
                            <a:spLocks/>
                          </wps:cNvSpPr>
                          <wps:spPr bwMode="auto">
                            <a:xfrm>
                              <a:off x="2754" y="-11935"/>
                              <a:ext cx="4226" cy="8040"/>
                            </a:xfrm>
                            <a:custGeom>
                              <a:avLst/>
                              <a:gdLst>
                                <a:gd name="T0" fmla="+- 0 3520 2754"/>
                                <a:gd name="T1" fmla="*/ T0 w 4226"/>
                                <a:gd name="T2" fmla="+- 0 -9455 -11935"/>
                                <a:gd name="T3" fmla="*/ -9455 h 8040"/>
                                <a:gd name="T4" fmla="+- 0 3509 2754"/>
                                <a:gd name="T5" fmla="*/ T4 w 4226"/>
                                <a:gd name="T6" fmla="+- 0 -9455 -11935"/>
                                <a:gd name="T7" fmla="*/ -9455 h 8040"/>
                                <a:gd name="T8" fmla="+- 0 3513 2754"/>
                                <a:gd name="T9" fmla="*/ T8 w 4226"/>
                                <a:gd name="T10" fmla="+- 0 -9435 -11935"/>
                                <a:gd name="T11" fmla="*/ -9435 h 8040"/>
                                <a:gd name="T12" fmla="+- 0 3520 2754"/>
                                <a:gd name="T13" fmla="*/ T12 w 4226"/>
                                <a:gd name="T14" fmla="+- 0 -9435 -11935"/>
                                <a:gd name="T15" fmla="*/ -9435 h 8040"/>
                                <a:gd name="T16" fmla="+- 0 3520 2754"/>
                                <a:gd name="T17" fmla="*/ T16 w 4226"/>
                                <a:gd name="T18" fmla="+- 0 -9455 -11935"/>
                                <a:gd name="T19" fmla="*/ -9455 h 8040"/>
                              </a:gdLst>
                              <a:ahLst/>
                              <a:cxnLst>
                                <a:cxn ang="0">
                                  <a:pos x="T1" y="T3"/>
                                </a:cxn>
                                <a:cxn ang="0">
                                  <a:pos x="T5" y="T7"/>
                                </a:cxn>
                                <a:cxn ang="0">
                                  <a:pos x="T9" y="T11"/>
                                </a:cxn>
                                <a:cxn ang="0">
                                  <a:pos x="T13" y="T15"/>
                                </a:cxn>
                                <a:cxn ang="0">
                                  <a:pos x="T17" y="T19"/>
                                </a:cxn>
                              </a:cxnLst>
                              <a:rect l="0" t="0" r="r" b="b"/>
                              <a:pathLst>
                                <a:path w="4226" h="8040">
                                  <a:moveTo>
                                    <a:pt x="766" y="2480"/>
                                  </a:moveTo>
                                  <a:lnTo>
                                    <a:pt x="755" y="2480"/>
                                  </a:lnTo>
                                  <a:lnTo>
                                    <a:pt x="759" y="2500"/>
                                  </a:lnTo>
                                  <a:lnTo>
                                    <a:pt x="766" y="2500"/>
                                  </a:lnTo>
                                  <a:lnTo>
                                    <a:pt x="766" y="2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Freeform 603"/>
                          <wps:cNvSpPr>
                            <a:spLocks/>
                          </wps:cNvSpPr>
                          <wps:spPr bwMode="auto">
                            <a:xfrm>
                              <a:off x="2754" y="-11935"/>
                              <a:ext cx="4226" cy="8040"/>
                            </a:xfrm>
                            <a:custGeom>
                              <a:avLst/>
                              <a:gdLst>
                                <a:gd name="T0" fmla="+- 0 5646 2754"/>
                                <a:gd name="T1" fmla="*/ T0 w 4226"/>
                                <a:gd name="T2" fmla="+- 0 -9455 -11935"/>
                                <a:gd name="T3" fmla="*/ -9455 h 8040"/>
                                <a:gd name="T4" fmla="+- 0 5635 2754"/>
                                <a:gd name="T5" fmla="*/ T4 w 4226"/>
                                <a:gd name="T6" fmla="+- 0 -9455 -11935"/>
                                <a:gd name="T7" fmla="*/ -9455 h 8040"/>
                                <a:gd name="T8" fmla="+- 0 5639 2754"/>
                                <a:gd name="T9" fmla="*/ T8 w 4226"/>
                                <a:gd name="T10" fmla="+- 0 -9435 -11935"/>
                                <a:gd name="T11" fmla="*/ -9435 h 8040"/>
                                <a:gd name="T12" fmla="+- 0 5646 2754"/>
                                <a:gd name="T13" fmla="*/ T12 w 4226"/>
                                <a:gd name="T14" fmla="+- 0 -9435 -11935"/>
                                <a:gd name="T15" fmla="*/ -9435 h 8040"/>
                                <a:gd name="T16" fmla="+- 0 5646 2754"/>
                                <a:gd name="T17" fmla="*/ T16 w 4226"/>
                                <a:gd name="T18" fmla="+- 0 -9455 -11935"/>
                                <a:gd name="T19" fmla="*/ -9455 h 8040"/>
                              </a:gdLst>
                              <a:ahLst/>
                              <a:cxnLst>
                                <a:cxn ang="0">
                                  <a:pos x="T1" y="T3"/>
                                </a:cxn>
                                <a:cxn ang="0">
                                  <a:pos x="T5" y="T7"/>
                                </a:cxn>
                                <a:cxn ang="0">
                                  <a:pos x="T9" y="T11"/>
                                </a:cxn>
                                <a:cxn ang="0">
                                  <a:pos x="T13" y="T15"/>
                                </a:cxn>
                                <a:cxn ang="0">
                                  <a:pos x="T17" y="T19"/>
                                </a:cxn>
                              </a:cxnLst>
                              <a:rect l="0" t="0" r="r" b="b"/>
                              <a:pathLst>
                                <a:path w="4226" h="8040">
                                  <a:moveTo>
                                    <a:pt x="2892" y="2480"/>
                                  </a:moveTo>
                                  <a:lnTo>
                                    <a:pt x="2881" y="2480"/>
                                  </a:lnTo>
                                  <a:lnTo>
                                    <a:pt x="2885" y="2500"/>
                                  </a:lnTo>
                                  <a:lnTo>
                                    <a:pt x="2892" y="2500"/>
                                  </a:lnTo>
                                  <a:lnTo>
                                    <a:pt x="2892" y="2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Freeform 604"/>
                          <wps:cNvSpPr>
                            <a:spLocks/>
                          </wps:cNvSpPr>
                          <wps:spPr bwMode="auto">
                            <a:xfrm>
                              <a:off x="2754" y="-11935"/>
                              <a:ext cx="4226" cy="8040"/>
                            </a:xfrm>
                            <a:custGeom>
                              <a:avLst/>
                              <a:gdLst>
                                <a:gd name="T0" fmla="+- 0 6776 2754"/>
                                <a:gd name="T1" fmla="*/ T0 w 4226"/>
                                <a:gd name="T2" fmla="+- 0 -9475 -11935"/>
                                <a:gd name="T3" fmla="*/ -9475 h 8040"/>
                                <a:gd name="T4" fmla="+- 0 6762 2754"/>
                                <a:gd name="T5" fmla="*/ T4 w 4226"/>
                                <a:gd name="T6" fmla="+- 0 -9475 -11935"/>
                                <a:gd name="T7" fmla="*/ -9475 h 8040"/>
                                <a:gd name="T8" fmla="+- 0 6750 2754"/>
                                <a:gd name="T9" fmla="*/ T8 w 4226"/>
                                <a:gd name="T10" fmla="+- 0 -9455 -11935"/>
                                <a:gd name="T11" fmla="*/ -9455 h 8040"/>
                                <a:gd name="T12" fmla="+- 0 6764 2754"/>
                                <a:gd name="T13" fmla="*/ T12 w 4226"/>
                                <a:gd name="T14" fmla="+- 0 -9455 -11935"/>
                                <a:gd name="T15" fmla="*/ -9455 h 8040"/>
                                <a:gd name="T16" fmla="+- 0 6776 2754"/>
                                <a:gd name="T17" fmla="*/ T16 w 4226"/>
                                <a:gd name="T18" fmla="+- 0 -9475 -11935"/>
                                <a:gd name="T19" fmla="*/ -9475 h 8040"/>
                              </a:gdLst>
                              <a:ahLst/>
                              <a:cxnLst>
                                <a:cxn ang="0">
                                  <a:pos x="T1" y="T3"/>
                                </a:cxn>
                                <a:cxn ang="0">
                                  <a:pos x="T5" y="T7"/>
                                </a:cxn>
                                <a:cxn ang="0">
                                  <a:pos x="T9" y="T11"/>
                                </a:cxn>
                                <a:cxn ang="0">
                                  <a:pos x="T13" y="T15"/>
                                </a:cxn>
                                <a:cxn ang="0">
                                  <a:pos x="T17" y="T19"/>
                                </a:cxn>
                              </a:cxnLst>
                              <a:rect l="0" t="0" r="r" b="b"/>
                              <a:pathLst>
                                <a:path w="4226" h="8040">
                                  <a:moveTo>
                                    <a:pt x="4022" y="2460"/>
                                  </a:moveTo>
                                  <a:lnTo>
                                    <a:pt x="4008" y="2460"/>
                                  </a:lnTo>
                                  <a:lnTo>
                                    <a:pt x="3996" y="2480"/>
                                  </a:lnTo>
                                  <a:lnTo>
                                    <a:pt x="4010" y="2480"/>
                                  </a:lnTo>
                                  <a:lnTo>
                                    <a:pt x="4022" y="2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Freeform 605"/>
                          <wps:cNvSpPr>
                            <a:spLocks/>
                          </wps:cNvSpPr>
                          <wps:spPr bwMode="auto">
                            <a:xfrm>
                              <a:off x="2754" y="-11935"/>
                              <a:ext cx="4226" cy="8040"/>
                            </a:xfrm>
                            <a:custGeom>
                              <a:avLst/>
                              <a:gdLst>
                                <a:gd name="T0" fmla="+- 0 6790 2754"/>
                                <a:gd name="T1" fmla="*/ T0 w 4226"/>
                                <a:gd name="T2" fmla="+- 0 -9475 -11935"/>
                                <a:gd name="T3" fmla="*/ -9475 h 8040"/>
                                <a:gd name="T4" fmla="+- 0 6776 2754"/>
                                <a:gd name="T5" fmla="*/ T4 w 4226"/>
                                <a:gd name="T6" fmla="+- 0 -9475 -11935"/>
                                <a:gd name="T7" fmla="*/ -9475 h 8040"/>
                                <a:gd name="T8" fmla="+- 0 6788 2754"/>
                                <a:gd name="T9" fmla="*/ T8 w 4226"/>
                                <a:gd name="T10" fmla="+- 0 -9455 -11935"/>
                                <a:gd name="T11" fmla="*/ -9455 h 8040"/>
                                <a:gd name="T12" fmla="+- 0 6802 2754"/>
                                <a:gd name="T13" fmla="*/ T12 w 4226"/>
                                <a:gd name="T14" fmla="+- 0 -9455 -11935"/>
                                <a:gd name="T15" fmla="*/ -9455 h 8040"/>
                                <a:gd name="T16" fmla="+- 0 6790 2754"/>
                                <a:gd name="T17" fmla="*/ T16 w 4226"/>
                                <a:gd name="T18" fmla="+- 0 -9475 -11935"/>
                                <a:gd name="T19" fmla="*/ -9475 h 8040"/>
                              </a:gdLst>
                              <a:ahLst/>
                              <a:cxnLst>
                                <a:cxn ang="0">
                                  <a:pos x="T1" y="T3"/>
                                </a:cxn>
                                <a:cxn ang="0">
                                  <a:pos x="T5" y="T7"/>
                                </a:cxn>
                                <a:cxn ang="0">
                                  <a:pos x="T9" y="T11"/>
                                </a:cxn>
                                <a:cxn ang="0">
                                  <a:pos x="T13" y="T15"/>
                                </a:cxn>
                                <a:cxn ang="0">
                                  <a:pos x="T17" y="T19"/>
                                </a:cxn>
                              </a:cxnLst>
                              <a:rect l="0" t="0" r="r" b="b"/>
                              <a:pathLst>
                                <a:path w="4226" h="8040">
                                  <a:moveTo>
                                    <a:pt x="4036" y="2460"/>
                                  </a:moveTo>
                                  <a:lnTo>
                                    <a:pt x="4022" y="2460"/>
                                  </a:lnTo>
                                  <a:lnTo>
                                    <a:pt x="4034" y="2480"/>
                                  </a:lnTo>
                                  <a:lnTo>
                                    <a:pt x="4048" y="2480"/>
                                  </a:lnTo>
                                  <a:lnTo>
                                    <a:pt x="4036" y="2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Freeform 606"/>
                          <wps:cNvSpPr>
                            <a:spLocks/>
                          </wps:cNvSpPr>
                          <wps:spPr bwMode="auto">
                            <a:xfrm>
                              <a:off x="2754" y="-11935"/>
                              <a:ext cx="4226" cy="8040"/>
                            </a:xfrm>
                            <a:custGeom>
                              <a:avLst/>
                              <a:gdLst>
                                <a:gd name="T0" fmla="+- 0 2986 2754"/>
                                <a:gd name="T1" fmla="*/ T0 w 4226"/>
                                <a:gd name="T2" fmla="+- 0 -9495 -11935"/>
                                <a:gd name="T3" fmla="*/ -9495 h 8040"/>
                                <a:gd name="T4" fmla="+- 0 2934 2754"/>
                                <a:gd name="T5" fmla="*/ T4 w 4226"/>
                                <a:gd name="T6" fmla="+- 0 -9495 -11935"/>
                                <a:gd name="T7" fmla="*/ -9495 h 8040"/>
                                <a:gd name="T8" fmla="+- 0 2946 2754"/>
                                <a:gd name="T9" fmla="*/ T8 w 4226"/>
                                <a:gd name="T10" fmla="+- 0 -9475 -11935"/>
                                <a:gd name="T11" fmla="*/ -9475 h 8040"/>
                                <a:gd name="T12" fmla="+- 0 2975 2754"/>
                                <a:gd name="T13" fmla="*/ T12 w 4226"/>
                                <a:gd name="T14" fmla="+- 0 -9475 -11935"/>
                                <a:gd name="T15" fmla="*/ -9475 h 8040"/>
                                <a:gd name="T16" fmla="+- 0 2986 2754"/>
                                <a:gd name="T17" fmla="*/ T16 w 4226"/>
                                <a:gd name="T18" fmla="+- 0 -9495 -11935"/>
                                <a:gd name="T19" fmla="*/ -9495 h 8040"/>
                              </a:gdLst>
                              <a:ahLst/>
                              <a:cxnLst>
                                <a:cxn ang="0">
                                  <a:pos x="T1" y="T3"/>
                                </a:cxn>
                                <a:cxn ang="0">
                                  <a:pos x="T5" y="T7"/>
                                </a:cxn>
                                <a:cxn ang="0">
                                  <a:pos x="T9" y="T11"/>
                                </a:cxn>
                                <a:cxn ang="0">
                                  <a:pos x="T13" y="T15"/>
                                </a:cxn>
                                <a:cxn ang="0">
                                  <a:pos x="T17" y="T19"/>
                                </a:cxn>
                              </a:cxnLst>
                              <a:rect l="0" t="0" r="r" b="b"/>
                              <a:pathLst>
                                <a:path w="4226" h="8040">
                                  <a:moveTo>
                                    <a:pt x="232" y="2440"/>
                                  </a:moveTo>
                                  <a:lnTo>
                                    <a:pt x="180" y="2440"/>
                                  </a:lnTo>
                                  <a:lnTo>
                                    <a:pt x="192" y="2460"/>
                                  </a:lnTo>
                                  <a:lnTo>
                                    <a:pt x="221" y="2460"/>
                                  </a:lnTo>
                                  <a:lnTo>
                                    <a:pt x="232" y="2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Freeform 607"/>
                          <wps:cNvSpPr>
                            <a:spLocks/>
                          </wps:cNvSpPr>
                          <wps:spPr bwMode="auto">
                            <a:xfrm>
                              <a:off x="2754" y="-11935"/>
                              <a:ext cx="4226" cy="8040"/>
                            </a:xfrm>
                            <a:custGeom>
                              <a:avLst/>
                              <a:gdLst>
                                <a:gd name="T0" fmla="+- 0 5987 2754"/>
                                <a:gd name="T1" fmla="*/ T0 w 4226"/>
                                <a:gd name="T2" fmla="+- 0 -9515 -11935"/>
                                <a:gd name="T3" fmla="*/ -9515 h 8040"/>
                                <a:gd name="T4" fmla="+- 0 5969 2754"/>
                                <a:gd name="T5" fmla="*/ T4 w 4226"/>
                                <a:gd name="T6" fmla="+- 0 -9515 -11935"/>
                                <a:gd name="T7" fmla="*/ -9515 h 8040"/>
                                <a:gd name="T8" fmla="+- 0 5961 2754"/>
                                <a:gd name="T9" fmla="*/ T8 w 4226"/>
                                <a:gd name="T10" fmla="+- 0 -9495 -11935"/>
                                <a:gd name="T11" fmla="*/ -9495 h 8040"/>
                                <a:gd name="T12" fmla="+- 0 5961 2754"/>
                                <a:gd name="T13" fmla="*/ T12 w 4226"/>
                                <a:gd name="T14" fmla="+- 0 -9475 -11935"/>
                                <a:gd name="T15" fmla="*/ -9475 h 8040"/>
                                <a:gd name="T16" fmla="+- 0 5968 2754"/>
                                <a:gd name="T17" fmla="*/ T16 w 4226"/>
                                <a:gd name="T18" fmla="+- 0 -9475 -11935"/>
                                <a:gd name="T19" fmla="*/ -9475 h 8040"/>
                                <a:gd name="T20" fmla="+- 0 5968 2754"/>
                                <a:gd name="T21" fmla="*/ T20 w 4226"/>
                                <a:gd name="T22" fmla="+- 0 -9495 -11935"/>
                                <a:gd name="T23" fmla="*/ -9495 h 8040"/>
                                <a:gd name="T24" fmla="+- 0 5995 2754"/>
                                <a:gd name="T25" fmla="*/ T24 w 4226"/>
                                <a:gd name="T26" fmla="+- 0 -9495 -11935"/>
                                <a:gd name="T27" fmla="*/ -9495 h 8040"/>
                                <a:gd name="T28" fmla="+- 0 5987 2754"/>
                                <a:gd name="T29" fmla="*/ T28 w 4226"/>
                                <a:gd name="T30" fmla="+- 0 -9515 -11935"/>
                                <a:gd name="T31" fmla="*/ -95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233" y="2420"/>
                                  </a:moveTo>
                                  <a:lnTo>
                                    <a:pt x="3215" y="2420"/>
                                  </a:lnTo>
                                  <a:lnTo>
                                    <a:pt x="3207" y="2440"/>
                                  </a:lnTo>
                                  <a:lnTo>
                                    <a:pt x="3207" y="2460"/>
                                  </a:lnTo>
                                  <a:lnTo>
                                    <a:pt x="3214" y="2460"/>
                                  </a:lnTo>
                                  <a:lnTo>
                                    <a:pt x="3214" y="2440"/>
                                  </a:lnTo>
                                  <a:lnTo>
                                    <a:pt x="3241" y="2440"/>
                                  </a:lnTo>
                                  <a:lnTo>
                                    <a:pt x="3233" y="2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Freeform 608"/>
                          <wps:cNvSpPr>
                            <a:spLocks/>
                          </wps:cNvSpPr>
                          <wps:spPr bwMode="auto">
                            <a:xfrm>
                              <a:off x="2754" y="-11935"/>
                              <a:ext cx="4226" cy="8040"/>
                            </a:xfrm>
                            <a:custGeom>
                              <a:avLst/>
                              <a:gdLst>
                                <a:gd name="T0" fmla="+- 0 5995 2754"/>
                                <a:gd name="T1" fmla="*/ T0 w 4226"/>
                                <a:gd name="T2" fmla="+- 0 -9495 -11935"/>
                                <a:gd name="T3" fmla="*/ -9495 h 8040"/>
                                <a:gd name="T4" fmla="+- 0 5988 2754"/>
                                <a:gd name="T5" fmla="*/ T4 w 4226"/>
                                <a:gd name="T6" fmla="+- 0 -9495 -11935"/>
                                <a:gd name="T7" fmla="*/ -9495 h 8040"/>
                                <a:gd name="T8" fmla="+- 0 5988 2754"/>
                                <a:gd name="T9" fmla="*/ T8 w 4226"/>
                                <a:gd name="T10" fmla="+- 0 -9475 -11935"/>
                                <a:gd name="T11" fmla="*/ -9475 h 8040"/>
                                <a:gd name="T12" fmla="+- 0 5995 2754"/>
                                <a:gd name="T13" fmla="*/ T12 w 4226"/>
                                <a:gd name="T14" fmla="+- 0 -9475 -11935"/>
                                <a:gd name="T15" fmla="*/ -9475 h 8040"/>
                                <a:gd name="T16" fmla="+- 0 5995 2754"/>
                                <a:gd name="T17" fmla="*/ T16 w 4226"/>
                                <a:gd name="T18" fmla="+- 0 -9495 -11935"/>
                                <a:gd name="T19" fmla="*/ -9495 h 8040"/>
                              </a:gdLst>
                              <a:ahLst/>
                              <a:cxnLst>
                                <a:cxn ang="0">
                                  <a:pos x="T1" y="T3"/>
                                </a:cxn>
                                <a:cxn ang="0">
                                  <a:pos x="T5" y="T7"/>
                                </a:cxn>
                                <a:cxn ang="0">
                                  <a:pos x="T9" y="T11"/>
                                </a:cxn>
                                <a:cxn ang="0">
                                  <a:pos x="T13" y="T15"/>
                                </a:cxn>
                                <a:cxn ang="0">
                                  <a:pos x="T17" y="T19"/>
                                </a:cxn>
                              </a:cxnLst>
                              <a:rect l="0" t="0" r="r" b="b"/>
                              <a:pathLst>
                                <a:path w="4226" h="8040">
                                  <a:moveTo>
                                    <a:pt x="3241" y="2440"/>
                                  </a:moveTo>
                                  <a:lnTo>
                                    <a:pt x="3234" y="2440"/>
                                  </a:lnTo>
                                  <a:lnTo>
                                    <a:pt x="3234" y="2460"/>
                                  </a:lnTo>
                                  <a:lnTo>
                                    <a:pt x="3241" y="2460"/>
                                  </a:lnTo>
                                  <a:lnTo>
                                    <a:pt x="3241" y="2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Freeform 609"/>
                          <wps:cNvSpPr>
                            <a:spLocks/>
                          </wps:cNvSpPr>
                          <wps:spPr bwMode="auto">
                            <a:xfrm>
                              <a:off x="2754" y="-11935"/>
                              <a:ext cx="4226" cy="8040"/>
                            </a:xfrm>
                            <a:custGeom>
                              <a:avLst/>
                              <a:gdLst>
                                <a:gd name="T0" fmla="+- 0 2933 2754"/>
                                <a:gd name="T1" fmla="*/ T0 w 4226"/>
                                <a:gd name="T2" fmla="+- 0 -9535 -11935"/>
                                <a:gd name="T3" fmla="*/ -9535 h 8040"/>
                                <a:gd name="T4" fmla="+- 0 2926 2754"/>
                                <a:gd name="T5" fmla="*/ T4 w 4226"/>
                                <a:gd name="T6" fmla="+- 0 -9535 -11935"/>
                                <a:gd name="T7" fmla="*/ -9535 h 8040"/>
                                <a:gd name="T8" fmla="+- 0 2923 2754"/>
                                <a:gd name="T9" fmla="*/ T8 w 4226"/>
                                <a:gd name="T10" fmla="+- 0 -9515 -11935"/>
                                <a:gd name="T11" fmla="*/ -9515 h 8040"/>
                                <a:gd name="T12" fmla="+- 0 2926 2754"/>
                                <a:gd name="T13" fmla="*/ T12 w 4226"/>
                                <a:gd name="T14" fmla="+- 0 -9495 -11935"/>
                                <a:gd name="T15" fmla="*/ -9495 h 8040"/>
                                <a:gd name="T16" fmla="+- 0 2933 2754"/>
                                <a:gd name="T17" fmla="*/ T16 w 4226"/>
                                <a:gd name="T18" fmla="+- 0 -9495 -11935"/>
                                <a:gd name="T19" fmla="*/ -9495 h 8040"/>
                                <a:gd name="T20" fmla="+- 0 2930 2754"/>
                                <a:gd name="T21" fmla="*/ T20 w 4226"/>
                                <a:gd name="T22" fmla="+- 0 -9515 -11935"/>
                                <a:gd name="T23" fmla="*/ -9515 h 8040"/>
                                <a:gd name="T24" fmla="+- 0 2933 2754"/>
                                <a:gd name="T25" fmla="*/ T24 w 4226"/>
                                <a:gd name="T26" fmla="+- 0 -9535 -11935"/>
                                <a:gd name="T27" fmla="*/ -95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179" y="2400"/>
                                  </a:moveTo>
                                  <a:lnTo>
                                    <a:pt x="172" y="2400"/>
                                  </a:lnTo>
                                  <a:lnTo>
                                    <a:pt x="169" y="2420"/>
                                  </a:lnTo>
                                  <a:lnTo>
                                    <a:pt x="172" y="2440"/>
                                  </a:lnTo>
                                  <a:lnTo>
                                    <a:pt x="179" y="2440"/>
                                  </a:lnTo>
                                  <a:lnTo>
                                    <a:pt x="176" y="2420"/>
                                  </a:lnTo>
                                  <a:lnTo>
                                    <a:pt x="179" y="2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Freeform 610"/>
                          <wps:cNvSpPr>
                            <a:spLocks/>
                          </wps:cNvSpPr>
                          <wps:spPr bwMode="auto">
                            <a:xfrm>
                              <a:off x="2754" y="-11935"/>
                              <a:ext cx="4226" cy="8040"/>
                            </a:xfrm>
                            <a:custGeom>
                              <a:avLst/>
                              <a:gdLst>
                                <a:gd name="T0" fmla="+- 0 2994 2754"/>
                                <a:gd name="T1" fmla="*/ T0 w 4226"/>
                                <a:gd name="T2" fmla="+- 0 -9535 -11935"/>
                                <a:gd name="T3" fmla="*/ -9535 h 8040"/>
                                <a:gd name="T4" fmla="+- 0 2988 2754"/>
                                <a:gd name="T5" fmla="*/ T4 w 4226"/>
                                <a:gd name="T6" fmla="+- 0 -9535 -11935"/>
                                <a:gd name="T7" fmla="*/ -9535 h 8040"/>
                                <a:gd name="T8" fmla="+- 0 2990 2754"/>
                                <a:gd name="T9" fmla="*/ T8 w 4226"/>
                                <a:gd name="T10" fmla="+- 0 -9515 -11935"/>
                                <a:gd name="T11" fmla="*/ -9515 h 8040"/>
                                <a:gd name="T12" fmla="+- 0 2988 2754"/>
                                <a:gd name="T13" fmla="*/ T12 w 4226"/>
                                <a:gd name="T14" fmla="+- 0 -9495 -11935"/>
                                <a:gd name="T15" fmla="*/ -9495 h 8040"/>
                                <a:gd name="T16" fmla="+- 0 2994 2754"/>
                                <a:gd name="T17" fmla="*/ T16 w 4226"/>
                                <a:gd name="T18" fmla="+- 0 -9495 -11935"/>
                                <a:gd name="T19" fmla="*/ -9495 h 8040"/>
                                <a:gd name="T20" fmla="+- 0 2997 2754"/>
                                <a:gd name="T21" fmla="*/ T20 w 4226"/>
                                <a:gd name="T22" fmla="+- 0 -9515 -11935"/>
                                <a:gd name="T23" fmla="*/ -9515 h 8040"/>
                                <a:gd name="T24" fmla="+- 0 2994 2754"/>
                                <a:gd name="T25" fmla="*/ T24 w 4226"/>
                                <a:gd name="T26" fmla="+- 0 -9535 -11935"/>
                                <a:gd name="T27" fmla="*/ -953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240" y="2400"/>
                                  </a:moveTo>
                                  <a:lnTo>
                                    <a:pt x="234" y="2400"/>
                                  </a:lnTo>
                                  <a:lnTo>
                                    <a:pt x="236" y="2420"/>
                                  </a:lnTo>
                                  <a:lnTo>
                                    <a:pt x="234" y="2440"/>
                                  </a:lnTo>
                                  <a:lnTo>
                                    <a:pt x="240" y="2440"/>
                                  </a:lnTo>
                                  <a:lnTo>
                                    <a:pt x="243" y="2420"/>
                                  </a:lnTo>
                                  <a:lnTo>
                                    <a:pt x="240" y="2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11"/>
                          <wps:cNvSpPr>
                            <a:spLocks/>
                          </wps:cNvSpPr>
                          <wps:spPr bwMode="auto">
                            <a:xfrm>
                              <a:off x="2754" y="-11935"/>
                              <a:ext cx="4226" cy="8040"/>
                            </a:xfrm>
                            <a:custGeom>
                              <a:avLst/>
                              <a:gdLst>
                                <a:gd name="T0" fmla="+- 0 5732 2754"/>
                                <a:gd name="T1" fmla="*/ T0 w 4226"/>
                                <a:gd name="T2" fmla="+- 0 -9535 -11935"/>
                                <a:gd name="T3" fmla="*/ -9535 h 8040"/>
                                <a:gd name="T4" fmla="+- 0 5714 2754"/>
                                <a:gd name="T5" fmla="*/ T4 w 4226"/>
                                <a:gd name="T6" fmla="+- 0 -9535 -11935"/>
                                <a:gd name="T7" fmla="*/ -9535 h 8040"/>
                                <a:gd name="T8" fmla="+- 0 5706 2754"/>
                                <a:gd name="T9" fmla="*/ T8 w 4226"/>
                                <a:gd name="T10" fmla="+- 0 -9515 -11935"/>
                                <a:gd name="T11" fmla="*/ -9515 h 8040"/>
                                <a:gd name="T12" fmla="+- 0 5706 2754"/>
                                <a:gd name="T13" fmla="*/ T12 w 4226"/>
                                <a:gd name="T14" fmla="+- 0 -9495 -11935"/>
                                <a:gd name="T15" fmla="*/ -9495 h 8040"/>
                                <a:gd name="T16" fmla="+- 0 5713 2754"/>
                                <a:gd name="T17" fmla="*/ T16 w 4226"/>
                                <a:gd name="T18" fmla="+- 0 -9495 -11935"/>
                                <a:gd name="T19" fmla="*/ -9495 h 8040"/>
                                <a:gd name="T20" fmla="+- 0 5713 2754"/>
                                <a:gd name="T21" fmla="*/ T20 w 4226"/>
                                <a:gd name="T22" fmla="+- 0 -9515 -11935"/>
                                <a:gd name="T23" fmla="*/ -9515 h 8040"/>
                                <a:gd name="T24" fmla="+- 0 5740 2754"/>
                                <a:gd name="T25" fmla="*/ T24 w 4226"/>
                                <a:gd name="T26" fmla="+- 0 -9515 -11935"/>
                                <a:gd name="T27" fmla="*/ -9515 h 8040"/>
                                <a:gd name="T28" fmla="+- 0 5732 2754"/>
                                <a:gd name="T29" fmla="*/ T28 w 4226"/>
                                <a:gd name="T30" fmla="+- 0 -9535 -11935"/>
                                <a:gd name="T31" fmla="*/ -9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978" y="2400"/>
                                  </a:moveTo>
                                  <a:lnTo>
                                    <a:pt x="2960" y="2400"/>
                                  </a:lnTo>
                                  <a:lnTo>
                                    <a:pt x="2952" y="2420"/>
                                  </a:lnTo>
                                  <a:lnTo>
                                    <a:pt x="2952" y="2440"/>
                                  </a:lnTo>
                                  <a:lnTo>
                                    <a:pt x="2959" y="2440"/>
                                  </a:lnTo>
                                  <a:lnTo>
                                    <a:pt x="2959" y="2420"/>
                                  </a:lnTo>
                                  <a:lnTo>
                                    <a:pt x="2986" y="2420"/>
                                  </a:lnTo>
                                  <a:lnTo>
                                    <a:pt x="2978" y="2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Freeform 612"/>
                          <wps:cNvSpPr>
                            <a:spLocks/>
                          </wps:cNvSpPr>
                          <wps:spPr bwMode="auto">
                            <a:xfrm>
                              <a:off x="2754" y="-11935"/>
                              <a:ext cx="4226" cy="8040"/>
                            </a:xfrm>
                            <a:custGeom>
                              <a:avLst/>
                              <a:gdLst>
                                <a:gd name="T0" fmla="+- 0 5740 2754"/>
                                <a:gd name="T1" fmla="*/ T0 w 4226"/>
                                <a:gd name="T2" fmla="+- 0 -9515 -11935"/>
                                <a:gd name="T3" fmla="*/ -9515 h 8040"/>
                                <a:gd name="T4" fmla="+- 0 5733 2754"/>
                                <a:gd name="T5" fmla="*/ T4 w 4226"/>
                                <a:gd name="T6" fmla="+- 0 -9515 -11935"/>
                                <a:gd name="T7" fmla="*/ -9515 h 8040"/>
                                <a:gd name="T8" fmla="+- 0 5733 2754"/>
                                <a:gd name="T9" fmla="*/ T8 w 4226"/>
                                <a:gd name="T10" fmla="+- 0 -9495 -11935"/>
                                <a:gd name="T11" fmla="*/ -9495 h 8040"/>
                                <a:gd name="T12" fmla="+- 0 5740 2754"/>
                                <a:gd name="T13" fmla="*/ T12 w 4226"/>
                                <a:gd name="T14" fmla="+- 0 -9495 -11935"/>
                                <a:gd name="T15" fmla="*/ -9495 h 8040"/>
                                <a:gd name="T16" fmla="+- 0 5740 2754"/>
                                <a:gd name="T17" fmla="*/ T16 w 4226"/>
                                <a:gd name="T18" fmla="+- 0 -9515 -11935"/>
                                <a:gd name="T19" fmla="*/ -9515 h 8040"/>
                              </a:gdLst>
                              <a:ahLst/>
                              <a:cxnLst>
                                <a:cxn ang="0">
                                  <a:pos x="T1" y="T3"/>
                                </a:cxn>
                                <a:cxn ang="0">
                                  <a:pos x="T5" y="T7"/>
                                </a:cxn>
                                <a:cxn ang="0">
                                  <a:pos x="T9" y="T11"/>
                                </a:cxn>
                                <a:cxn ang="0">
                                  <a:pos x="T13" y="T15"/>
                                </a:cxn>
                                <a:cxn ang="0">
                                  <a:pos x="T17" y="T19"/>
                                </a:cxn>
                              </a:cxnLst>
                              <a:rect l="0" t="0" r="r" b="b"/>
                              <a:pathLst>
                                <a:path w="4226" h="8040">
                                  <a:moveTo>
                                    <a:pt x="2986" y="2420"/>
                                  </a:moveTo>
                                  <a:lnTo>
                                    <a:pt x="2979" y="2420"/>
                                  </a:lnTo>
                                  <a:lnTo>
                                    <a:pt x="2979" y="2440"/>
                                  </a:lnTo>
                                  <a:lnTo>
                                    <a:pt x="2986" y="2440"/>
                                  </a:lnTo>
                                  <a:lnTo>
                                    <a:pt x="2986" y="2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Freeform 613"/>
                          <wps:cNvSpPr>
                            <a:spLocks/>
                          </wps:cNvSpPr>
                          <wps:spPr bwMode="auto">
                            <a:xfrm>
                              <a:off x="2754" y="-11935"/>
                              <a:ext cx="4226" cy="8040"/>
                            </a:xfrm>
                            <a:custGeom>
                              <a:avLst/>
                              <a:gdLst>
                                <a:gd name="T0" fmla="+- 0 6449 2754"/>
                                <a:gd name="T1" fmla="*/ T0 w 4226"/>
                                <a:gd name="T2" fmla="+- 0 -9535 -11935"/>
                                <a:gd name="T3" fmla="*/ -9535 h 8040"/>
                                <a:gd name="T4" fmla="+- 0 6437 2754"/>
                                <a:gd name="T5" fmla="*/ T4 w 4226"/>
                                <a:gd name="T6" fmla="+- 0 -9535 -11935"/>
                                <a:gd name="T7" fmla="*/ -9535 h 8040"/>
                                <a:gd name="T8" fmla="+- 0 6437 2754"/>
                                <a:gd name="T9" fmla="*/ T8 w 4226"/>
                                <a:gd name="T10" fmla="+- 0 -9515 -11935"/>
                                <a:gd name="T11" fmla="*/ -9515 h 8040"/>
                                <a:gd name="T12" fmla="+- 0 6445 2754"/>
                                <a:gd name="T13" fmla="*/ T12 w 4226"/>
                                <a:gd name="T14" fmla="+- 0 -9495 -11935"/>
                                <a:gd name="T15" fmla="*/ -9495 h 8040"/>
                                <a:gd name="T16" fmla="+- 0 6463 2754"/>
                                <a:gd name="T17" fmla="*/ T16 w 4226"/>
                                <a:gd name="T18" fmla="+- 0 -9495 -11935"/>
                                <a:gd name="T19" fmla="*/ -9495 h 8040"/>
                                <a:gd name="T20" fmla="+- 0 6471 2754"/>
                                <a:gd name="T21" fmla="*/ T20 w 4226"/>
                                <a:gd name="T22" fmla="+- 0 -9515 -11935"/>
                                <a:gd name="T23" fmla="*/ -9515 h 8040"/>
                                <a:gd name="T24" fmla="+- 0 6444 2754"/>
                                <a:gd name="T25" fmla="*/ T24 w 4226"/>
                                <a:gd name="T26" fmla="+- 0 -9515 -11935"/>
                                <a:gd name="T27" fmla="*/ -9515 h 8040"/>
                                <a:gd name="T28" fmla="+- 0 6449 2754"/>
                                <a:gd name="T29" fmla="*/ T28 w 4226"/>
                                <a:gd name="T30" fmla="+- 0 -9535 -11935"/>
                                <a:gd name="T31" fmla="*/ -9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695" y="2400"/>
                                  </a:moveTo>
                                  <a:lnTo>
                                    <a:pt x="3683" y="2400"/>
                                  </a:lnTo>
                                  <a:lnTo>
                                    <a:pt x="3683" y="2420"/>
                                  </a:lnTo>
                                  <a:lnTo>
                                    <a:pt x="3691" y="2440"/>
                                  </a:lnTo>
                                  <a:lnTo>
                                    <a:pt x="3709" y="2440"/>
                                  </a:lnTo>
                                  <a:lnTo>
                                    <a:pt x="3717" y="2420"/>
                                  </a:lnTo>
                                  <a:lnTo>
                                    <a:pt x="3690" y="2420"/>
                                  </a:lnTo>
                                  <a:lnTo>
                                    <a:pt x="3695" y="2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Freeform 614"/>
                          <wps:cNvSpPr>
                            <a:spLocks/>
                          </wps:cNvSpPr>
                          <wps:spPr bwMode="auto">
                            <a:xfrm>
                              <a:off x="2754" y="-11935"/>
                              <a:ext cx="4226" cy="8040"/>
                            </a:xfrm>
                            <a:custGeom>
                              <a:avLst/>
                              <a:gdLst>
                                <a:gd name="T0" fmla="+- 0 6471 2754"/>
                                <a:gd name="T1" fmla="*/ T0 w 4226"/>
                                <a:gd name="T2" fmla="+- 0 -9535 -11935"/>
                                <a:gd name="T3" fmla="*/ -9535 h 8040"/>
                                <a:gd name="T4" fmla="+- 0 6460 2754"/>
                                <a:gd name="T5" fmla="*/ T4 w 4226"/>
                                <a:gd name="T6" fmla="+- 0 -9535 -11935"/>
                                <a:gd name="T7" fmla="*/ -9535 h 8040"/>
                                <a:gd name="T8" fmla="+- 0 6464 2754"/>
                                <a:gd name="T9" fmla="*/ T8 w 4226"/>
                                <a:gd name="T10" fmla="+- 0 -9515 -11935"/>
                                <a:gd name="T11" fmla="*/ -9515 h 8040"/>
                                <a:gd name="T12" fmla="+- 0 6471 2754"/>
                                <a:gd name="T13" fmla="*/ T12 w 4226"/>
                                <a:gd name="T14" fmla="+- 0 -9515 -11935"/>
                                <a:gd name="T15" fmla="*/ -9515 h 8040"/>
                                <a:gd name="T16" fmla="+- 0 6471 2754"/>
                                <a:gd name="T17" fmla="*/ T16 w 4226"/>
                                <a:gd name="T18" fmla="+- 0 -9535 -11935"/>
                                <a:gd name="T19" fmla="*/ -9535 h 8040"/>
                              </a:gdLst>
                              <a:ahLst/>
                              <a:cxnLst>
                                <a:cxn ang="0">
                                  <a:pos x="T1" y="T3"/>
                                </a:cxn>
                                <a:cxn ang="0">
                                  <a:pos x="T5" y="T7"/>
                                </a:cxn>
                                <a:cxn ang="0">
                                  <a:pos x="T9" y="T11"/>
                                </a:cxn>
                                <a:cxn ang="0">
                                  <a:pos x="T13" y="T15"/>
                                </a:cxn>
                                <a:cxn ang="0">
                                  <a:pos x="T17" y="T19"/>
                                </a:cxn>
                              </a:cxnLst>
                              <a:rect l="0" t="0" r="r" b="b"/>
                              <a:pathLst>
                                <a:path w="4226" h="8040">
                                  <a:moveTo>
                                    <a:pt x="3717" y="2400"/>
                                  </a:moveTo>
                                  <a:lnTo>
                                    <a:pt x="3706" y="2400"/>
                                  </a:lnTo>
                                  <a:lnTo>
                                    <a:pt x="3710" y="2420"/>
                                  </a:lnTo>
                                  <a:lnTo>
                                    <a:pt x="3717" y="2420"/>
                                  </a:lnTo>
                                  <a:lnTo>
                                    <a:pt x="3717" y="2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Freeform 615"/>
                          <wps:cNvSpPr>
                            <a:spLocks/>
                          </wps:cNvSpPr>
                          <wps:spPr bwMode="auto">
                            <a:xfrm>
                              <a:off x="2754" y="-11935"/>
                              <a:ext cx="4226" cy="8040"/>
                            </a:xfrm>
                            <a:custGeom>
                              <a:avLst/>
                              <a:gdLst>
                                <a:gd name="T0" fmla="+- 0 2960 2754"/>
                                <a:gd name="T1" fmla="*/ T0 w 4226"/>
                                <a:gd name="T2" fmla="+- 0 -9555 -11935"/>
                                <a:gd name="T3" fmla="*/ -9555 h 8040"/>
                                <a:gd name="T4" fmla="+- 0 2946 2754"/>
                                <a:gd name="T5" fmla="*/ T4 w 4226"/>
                                <a:gd name="T6" fmla="+- 0 -9555 -11935"/>
                                <a:gd name="T7" fmla="*/ -9555 h 8040"/>
                                <a:gd name="T8" fmla="+- 0 2934 2754"/>
                                <a:gd name="T9" fmla="*/ T8 w 4226"/>
                                <a:gd name="T10" fmla="+- 0 -9535 -11935"/>
                                <a:gd name="T11" fmla="*/ -9535 h 8040"/>
                                <a:gd name="T12" fmla="+- 0 2949 2754"/>
                                <a:gd name="T13" fmla="*/ T12 w 4226"/>
                                <a:gd name="T14" fmla="+- 0 -9535 -11935"/>
                                <a:gd name="T15" fmla="*/ -9535 h 8040"/>
                                <a:gd name="T16" fmla="+- 0 2960 2754"/>
                                <a:gd name="T17" fmla="*/ T16 w 4226"/>
                                <a:gd name="T18" fmla="+- 0 -9555 -11935"/>
                                <a:gd name="T19" fmla="*/ -9555 h 8040"/>
                              </a:gdLst>
                              <a:ahLst/>
                              <a:cxnLst>
                                <a:cxn ang="0">
                                  <a:pos x="T1" y="T3"/>
                                </a:cxn>
                                <a:cxn ang="0">
                                  <a:pos x="T5" y="T7"/>
                                </a:cxn>
                                <a:cxn ang="0">
                                  <a:pos x="T9" y="T11"/>
                                </a:cxn>
                                <a:cxn ang="0">
                                  <a:pos x="T13" y="T15"/>
                                </a:cxn>
                                <a:cxn ang="0">
                                  <a:pos x="T17" y="T19"/>
                                </a:cxn>
                              </a:cxnLst>
                              <a:rect l="0" t="0" r="r" b="b"/>
                              <a:pathLst>
                                <a:path w="4226" h="8040">
                                  <a:moveTo>
                                    <a:pt x="206" y="2380"/>
                                  </a:moveTo>
                                  <a:lnTo>
                                    <a:pt x="192" y="2380"/>
                                  </a:lnTo>
                                  <a:lnTo>
                                    <a:pt x="180" y="2400"/>
                                  </a:lnTo>
                                  <a:lnTo>
                                    <a:pt x="195" y="2400"/>
                                  </a:lnTo>
                                  <a:lnTo>
                                    <a:pt x="206" y="23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Freeform 616"/>
                          <wps:cNvSpPr>
                            <a:spLocks/>
                          </wps:cNvSpPr>
                          <wps:spPr bwMode="auto">
                            <a:xfrm>
                              <a:off x="2754" y="-11935"/>
                              <a:ext cx="4226" cy="8040"/>
                            </a:xfrm>
                            <a:custGeom>
                              <a:avLst/>
                              <a:gdLst>
                                <a:gd name="T0" fmla="+- 0 2975 2754"/>
                                <a:gd name="T1" fmla="*/ T0 w 4226"/>
                                <a:gd name="T2" fmla="+- 0 -9555 -11935"/>
                                <a:gd name="T3" fmla="*/ -9555 h 8040"/>
                                <a:gd name="T4" fmla="+- 0 2960 2754"/>
                                <a:gd name="T5" fmla="*/ T4 w 4226"/>
                                <a:gd name="T6" fmla="+- 0 -9555 -11935"/>
                                <a:gd name="T7" fmla="*/ -9555 h 8040"/>
                                <a:gd name="T8" fmla="+- 0 2972 2754"/>
                                <a:gd name="T9" fmla="*/ T8 w 4226"/>
                                <a:gd name="T10" fmla="+- 0 -9535 -11935"/>
                                <a:gd name="T11" fmla="*/ -9535 h 8040"/>
                                <a:gd name="T12" fmla="+- 0 2986 2754"/>
                                <a:gd name="T13" fmla="*/ T12 w 4226"/>
                                <a:gd name="T14" fmla="+- 0 -9535 -11935"/>
                                <a:gd name="T15" fmla="*/ -9535 h 8040"/>
                                <a:gd name="T16" fmla="+- 0 2975 2754"/>
                                <a:gd name="T17" fmla="*/ T16 w 4226"/>
                                <a:gd name="T18" fmla="+- 0 -9555 -11935"/>
                                <a:gd name="T19" fmla="*/ -9555 h 8040"/>
                              </a:gdLst>
                              <a:ahLst/>
                              <a:cxnLst>
                                <a:cxn ang="0">
                                  <a:pos x="T1" y="T3"/>
                                </a:cxn>
                                <a:cxn ang="0">
                                  <a:pos x="T5" y="T7"/>
                                </a:cxn>
                                <a:cxn ang="0">
                                  <a:pos x="T9" y="T11"/>
                                </a:cxn>
                                <a:cxn ang="0">
                                  <a:pos x="T13" y="T15"/>
                                </a:cxn>
                                <a:cxn ang="0">
                                  <a:pos x="T17" y="T19"/>
                                </a:cxn>
                              </a:cxnLst>
                              <a:rect l="0" t="0" r="r" b="b"/>
                              <a:pathLst>
                                <a:path w="4226" h="8040">
                                  <a:moveTo>
                                    <a:pt x="221" y="2380"/>
                                  </a:moveTo>
                                  <a:lnTo>
                                    <a:pt x="206" y="2380"/>
                                  </a:lnTo>
                                  <a:lnTo>
                                    <a:pt x="218" y="2400"/>
                                  </a:lnTo>
                                  <a:lnTo>
                                    <a:pt x="232" y="2400"/>
                                  </a:lnTo>
                                  <a:lnTo>
                                    <a:pt x="221" y="23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Freeform 617"/>
                          <wps:cNvSpPr>
                            <a:spLocks/>
                          </wps:cNvSpPr>
                          <wps:spPr bwMode="auto">
                            <a:xfrm>
                              <a:off x="2754" y="-11935"/>
                              <a:ext cx="4226" cy="8040"/>
                            </a:xfrm>
                            <a:custGeom>
                              <a:avLst/>
                              <a:gdLst>
                                <a:gd name="T0" fmla="+- 0 3143 2754"/>
                                <a:gd name="T1" fmla="*/ T0 w 4226"/>
                                <a:gd name="T2" fmla="+- 0 -9635 -11935"/>
                                <a:gd name="T3" fmla="*/ -9635 h 8040"/>
                                <a:gd name="T4" fmla="+- 0 3131 2754"/>
                                <a:gd name="T5" fmla="*/ T4 w 4226"/>
                                <a:gd name="T6" fmla="+- 0 -9635 -11935"/>
                                <a:gd name="T7" fmla="*/ -9635 h 8040"/>
                                <a:gd name="T8" fmla="+- 0 3131 2754"/>
                                <a:gd name="T9" fmla="*/ T8 w 4226"/>
                                <a:gd name="T10" fmla="+- 0 -9615 -11935"/>
                                <a:gd name="T11" fmla="*/ -9615 h 8040"/>
                                <a:gd name="T12" fmla="+- 0 3139 2754"/>
                                <a:gd name="T13" fmla="*/ T12 w 4226"/>
                                <a:gd name="T14" fmla="+- 0 -9595 -11935"/>
                                <a:gd name="T15" fmla="*/ -9595 h 8040"/>
                                <a:gd name="T16" fmla="+- 0 3157 2754"/>
                                <a:gd name="T17" fmla="*/ T16 w 4226"/>
                                <a:gd name="T18" fmla="+- 0 -9595 -11935"/>
                                <a:gd name="T19" fmla="*/ -9595 h 8040"/>
                                <a:gd name="T20" fmla="+- 0 3165 2754"/>
                                <a:gd name="T21" fmla="*/ T20 w 4226"/>
                                <a:gd name="T22" fmla="+- 0 -9615 -11935"/>
                                <a:gd name="T23" fmla="*/ -9615 h 8040"/>
                                <a:gd name="T24" fmla="+- 0 3138 2754"/>
                                <a:gd name="T25" fmla="*/ T24 w 4226"/>
                                <a:gd name="T26" fmla="+- 0 -9615 -11935"/>
                                <a:gd name="T27" fmla="*/ -9615 h 8040"/>
                                <a:gd name="T28" fmla="+- 0 3143 2754"/>
                                <a:gd name="T29" fmla="*/ T28 w 4226"/>
                                <a:gd name="T30" fmla="+- 0 -9635 -11935"/>
                                <a:gd name="T31" fmla="*/ -96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89" y="2300"/>
                                  </a:moveTo>
                                  <a:lnTo>
                                    <a:pt x="377" y="2300"/>
                                  </a:lnTo>
                                  <a:lnTo>
                                    <a:pt x="377" y="2320"/>
                                  </a:lnTo>
                                  <a:lnTo>
                                    <a:pt x="385" y="2340"/>
                                  </a:lnTo>
                                  <a:lnTo>
                                    <a:pt x="403" y="2340"/>
                                  </a:lnTo>
                                  <a:lnTo>
                                    <a:pt x="411" y="2320"/>
                                  </a:lnTo>
                                  <a:lnTo>
                                    <a:pt x="384" y="2320"/>
                                  </a:lnTo>
                                  <a:lnTo>
                                    <a:pt x="389" y="23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6" name="Freeform 618"/>
                          <wps:cNvSpPr>
                            <a:spLocks/>
                          </wps:cNvSpPr>
                          <wps:spPr bwMode="auto">
                            <a:xfrm>
                              <a:off x="2754" y="-11935"/>
                              <a:ext cx="4226" cy="8040"/>
                            </a:xfrm>
                            <a:custGeom>
                              <a:avLst/>
                              <a:gdLst>
                                <a:gd name="T0" fmla="+- 0 6802 2754"/>
                                <a:gd name="T1" fmla="*/ T0 w 4226"/>
                                <a:gd name="T2" fmla="+- 0 -9615 -11935"/>
                                <a:gd name="T3" fmla="*/ -9615 h 8040"/>
                                <a:gd name="T4" fmla="+- 0 6750 2754"/>
                                <a:gd name="T5" fmla="*/ T4 w 4226"/>
                                <a:gd name="T6" fmla="+- 0 -9615 -11935"/>
                                <a:gd name="T7" fmla="*/ -9615 h 8040"/>
                                <a:gd name="T8" fmla="+- 0 6762 2754"/>
                                <a:gd name="T9" fmla="*/ T8 w 4226"/>
                                <a:gd name="T10" fmla="+- 0 -9595 -11935"/>
                                <a:gd name="T11" fmla="*/ -9595 h 8040"/>
                                <a:gd name="T12" fmla="+- 0 6790 2754"/>
                                <a:gd name="T13" fmla="*/ T12 w 4226"/>
                                <a:gd name="T14" fmla="+- 0 -9595 -11935"/>
                                <a:gd name="T15" fmla="*/ -9595 h 8040"/>
                                <a:gd name="T16" fmla="+- 0 6802 2754"/>
                                <a:gd name="T17" fmla="*/ T16 w 4226"/>
                                <a:gd name="T18" fmla="+- 0 -9615 -11935"/>
                                <a:gd name="T19" fmla="*/ -9615 h 8040"/>
                              </a:gdLst>
                              <a:ahLst/>
                              <a:cxnLst>
                                <a:cxn ang="0">
                                  <a:pos x="T1" y="T3"/>
                                </a:cxn>
                                <a:cxn ang="0">
                                  <a:pos x="T5" y="T7"/>
                                </a:cxn>
                                <a:cxn ang="0">
                                  <a:pos x="T9" y="T11"/>
                                </a:cxn>
                                <a:cxn ang="0">
                                  <a:pos x="T13" y="T15"/>
                                </a:cxn>
                                <a:cxn ang="0">
                                  <a:pos x="T17" y="T19"/>
                                </a:cxn>
                              </a:cxnLst>
                              <a:rect l="0" t="0" r="r" b="b"/>
                              <a:pathLst>
                                <a:path w="4226" h="8040">
                                  <a:moveTo>
                                    <a:pt x="4048" y="2320"/>
                                  </a:moveTo>
                                  <a:lnTo>
                                    <a:pt x="3996" y="2320"/>
                                  </a:lnTo>
                                  <a:lnTo>
                                    <a:pt x="4008" y="2340"/>
                                  </a:lnTo>
                                  <a:lnTo>
                                    <a:pt x="4036" y="2340"/>
                                  </a:lnTo>
                                  <a:lnTo>
                                    <a:pt x="4048" y="23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619"/>
                          <wps:cNvSpPr>
                            <a:spLocks/>
                          </wps:cNvSpPr>
                          <wps:spPr bwMode="auto">
                            <a:xfrm>
                              <a:off x="2754" y="-11935"/>
                              <a:ext cx="4226" cy="8040"/>
                            </a:xfrm>
                            <a:custGeom>
                              <a:avLst/>
                              <a:gdLst>
                                <a:gd name="T0" fmla="+- 0 3165 2754"/>
                                <a:gd name="T1" fmla="*/ T0 w 4226"/>
                                <a:gd name="T2" fmla="+- 0 -9635 -11935"/>
                                <a:gd name="T3" fmla="*/ -9635 h 8040"/>
                                <a:gd name="T4" fmla="+- 0 3154 2754"/>
                                <a:gd name="T5" fmla="*/ T4 w 4226"/>
                                <a:gd name="T6" fmla="+- 0 -9635 -11935"/>
                                <a:gd name="T7" fmla="*/ -9635 h 8040"/>
                                <a:gd name="T8" fmla="+- 0 3158 2754"/>
                                <a:gd name="T9" fmla="*/ T8 w 4226"/>
                                <a:gd name="T10" fmla="+- 0 -9615 -11935"/>
                                <a:gd name="T11" fmla="*/ -9615 h 8040"/>
                                <a:gd name="T12" fmla="+- 0 3165 2754"/>
                                <a:gd name="T13" fmla="*/ T12 w 4226"/>
                                <a:gd name="T14" fmla="+- 0 -9615 -11935"/>
                                <a:gd name="T15" fmla="*/ -9615 h 8040"/>
                                <a:gd name="T16" fmla="+- 0 3165 2754"/>
                                <a:gd name="T17" fmla="*/ T16 w 4226"/>
                                <a:gd name="T18" fmla="+- 0 -9635 -11935"/>
                                <a:gd name="T19" fmla="*/ -9635 h 8040"/>
                              </a:gdLst>
                              <a:ahLst/>
                              <a:cxnLst>
                                <a:cxn ang="0">
                                  <a:pos x="T1" y="T3"/>
                                </a:cxn>
                                <a:cxn ang="0">
                                  <a:pos x="T5" y="T7"/>
                                </a:cxn>
                                <a:cxn ang="0">
                                  <a:pos x="T9" y="T11"/>
                                </a:cxn>
                                <a:cxn ang="0">
                                  <a:pos x="T13" y="T15"/>
                                </a:cxn>
                                <a:cxn ang="0">
                                  <a:pos x="T17" y="T19"/>
                                </a:cxn>
                              </a:cxnLst>
                              <a:rect l="0" t="0" r="r" b="b"/>
                              <a:pathLst>
                                <a:path w="4226" h="8040">
                                  <a:moveTo>
                                    <a:pt x="411" y="2300"/>
                                  </a:moveTo>
                                  <a:lnTo>
                                    <a:pt x="400" y="2300"/>
                                  </a:lnTo>
                                  <a:lnTo>
                                    <a:pt x="404" y="2320"/>
                                  </a:lnTo>
                                  <a:lnTo>
                                    <a:pt x="411" y="2320"/>
                                  </a:lnTo>
                                  <a:lnTo>
                                    <a:pt x="411" y="23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Freeform 620"/>
                          <wps:cNvSpPr>
                            <a:spLocks/>
                          </wps:cNvSpPr>
                          <wps:spPr bwMode="auto">
                            <a:xfrm>
                              <a:off x="2754" y="-11935"/>
                              <a:ext cx="4226" cy="8040"/>
                            </a:xfrm>
                            <a:custGeom>
                              <a:avLst/>
                              <a:gdLst>
                                <a:gd name="T0" fmla="+- 0 6748 2754"/>
                                <a:gd name="T1" fmla="*/ T0 w 4226"/>
                                <a:gd name="T2" fmla="+- 0 -9655 -11935"/>
                                <a:gd name="T3" fmla="*/ -9655 h 8040"/>
                                <a:gd name="T4" fmla="+- 0 6742 2754"/>
                                <a:gd name="T5" fmla="*/ T4 w 4226"/>
                                <a:gd name="T6" fmla="+- 0 -9655 -11935"/>
                                <a:gd name="T7" fmla="*/ -9655 h 8040"/>
                                <a:gd name="T8" fmla="+- 0 6739 2754"/>
                                <a:gd name="T9" fmla="*/ T8 w 4226"/>
                                <a:gd name="T10" fmla="+- 0 -9635 -11935"/>
                                <a:gd name="T11" fmla="*/ -9635 h 8040"/>
                                <a:gd name="T12" fmla="+- 0 6742 2754"/>
                                <a:gd name="T13" fmla="*/ T12 w 4226"/>
                                <a:gd name="T14" fmla="+- 0 -9615 -11935"/>
                                <a:gd name="T15" fmla="*/ -9615 h 8040"/>
                                <a:gd name="T16" fmla="+- 0 6755 2754"/>
                                <a:gd name="T17" fmla="*/ T16 w 4226"/>
                                <a:gd name="T18" fmla="+- 0 -9615 -11935"/>
                                <a:gd name="T19" fmla="*/ -9615 h 8040"/>
                                <a:gd name="T20" fmla="+- 0 6748 2754"/>
                                <a:gd name="T21" fmla="*/ T20 w 4226"/>
                                <a:gd name="T22" fmla="+- 0 -9635 -11935"/>
                                <a:gd name="T23" fmla="*/ -9635 h 8040"/>
                                <a:gd name="T24" fmla="+- 0 6746 2754"/>
                                <a:gd name="T25" fmla="*/ T24 w 4226"/>
                                <a:gd name="T26" fmla="+- 0 -9635 -11935"/>
                                <a:gd name="T27" fmla="*/ -9635 h 8040"/>
                                <a:gd name="T28" fmla="+- 0 6748 2754"/>
                                <a:gd name="T29" fmla="*/ T28 w 4226"/>
                                <a:gd name="T30" fmla="+- 0 -9655 -11935"/>
                                <a:gd name="T31" fmla="*/ -96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994" y="2280"/>
                                  </a:moveTo>
                                  <a:lnTo>
                                    <a:pt x="3988" y="2280"/>
                                  </a:lnTo>
                                  <a:lnTo>
                                    <a:pt x="3985" y="2300"/>
                                  </a:lnTo>
                                  <a:lnTo>
                                    <a:pt x="3988" y="2320"/>
                                  </a:lnTo>
                                  <a:lnTo>
                                    <a:pt x="4001" y="2320"/>
                                  </a:lnTo>
                                  <a:lnTo>
                                    <a:pt x="3994" y="2300"/>
                                  </a:lnTo>
                                  <a:lnTo>
                                    <a:pt x="3992" y="2300"/>
                                  </a:lnTo>
                                  <a:lnTo>
                                    <a:pt x="3994" y="2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Freeform 621"/>
                          <wps:cNvSpPr>
                            <a:spLocks/>
                          </wps:cNvSpPr>
                          <wps:spPr bwMode="auto">
                            <a:xfrm>
                              <a:off x="2754" y="-11935"/>
                              <a:ext cx="4226" cy="8040"/>
                            </a:xfrm>
                            <a:custGeom>
                              <a:avLst/>
                              <a:gdLst>
                                <a:gd name="T0" fmla="+- 0 6810 2754"/>
                                <a:gd name="T1" fmla="*/ T0 w 4226"/>
                                <a:gd name="T2" fmla="+- 0 -9655 -11935"/>
                                <a:gd name="T3" fmla="*/ -9655 h 8040"/>
                                <a:gd name="T4" fmla="+- 0 6804 2754"/>
                                <a:gd name="T5" fmla="*/ T4 w 4226"/>
                                <a:gd name="T6" fmla="+- 0 -9655 -11935"/>
                                <a:gd name="T7" fmla="*/ -9655 h 8040"/>
                                <a:gd name="T8" fmla="+- 0 6806 2754"/>
                                <a:gd name="T9" fmla="*/ T8 w 4226"/>
                                <a:gd name="T10" fmla="+- 0 -9635 -11935"/>
                                <a:gd name="T11" fmla="*/ -9635 h 8040"/>
                                <a:gd name="T12" fmla="+- 0 6804 2754"/>
                                <a:gd name="T13" fmla="*/ T12 w 4226"/>
                                <a:gd name="T14" fmla="+- 0 -9635 -11935"/>
                                <a:gd name="T15" fmla="*/ -9635 h 8040"/>
                                <a:gd name="T16" fmla="+- 0 6797 2754"/>
                                <a:gd name="T17" fmla="*/ T16 w 4226"/>
                                <a:gd name="T18" fmla="+- 0 -9615 -11935"/>
                                <a:gd name="T19" fmla="*/ -9615 h 8040"/>
                                <a:gd name="T20" fmla="+- 0 6810 2754"/>
                                <a:gd name="T21" fmla="*/ T20 w 4226"/>
                                <a:gd name="T22" fmla="+- 0 -9615 -11935"/>
                                <a:gd name="T23" fmla="*/ -9615 h 8040"/>
                                <a:gd name="T24" fmla="+- 0 6813 2754"/>
                                <a:gd name="T25" fmla="*/ T24 w 4226"/>
                                <a:gd name="T26" fmla="+- 0 -9635 -11935"/>
                                <a:gd name="T27" fmla="*/ -9635 h 8040"/>
                                <a:gd name="T28" fmla="+- 0 6810 2754"/>
                                <a:gd name="T29" fmla="*/ T28 w 4226"/>
                                <a:gd name="T30" fmla="+- 0 -9655 -11935"/>
                                <a:gd name="T31" fmla="*/ -96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56" y="2280"/>
                                  </a:moveTo>
                                  <a:lnTo>
                                    <a:pt x="4050" y="2280"/>
                                  </a:lnTo>
                                  <a:lnTo>
                                    <a:pt x="4052" y="2300"/>
                                  </a:lnTo>
                                  <a:lnTo>
                                    <a:pt x="4050" y="2300"/>
                                  </a:lnTo>
                                  <a:lnTo>
                                    <a:pt x="4043" y="2320"/>
                                  </a:lnTo>
                                  <a:lnTo>
                                    <a:pt x="4056" y="2320"/>
                                  </a:lnTo>
                                  <a:lnTo>
                                    <a:pt x="4059" y="2300"/>
                                  </a:lnTo>
                                  <a:lnTo>
                                    <a:pt x="4056" y="2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0" name="Freeform 622"/>
                          <wps:cNvSpPr>
                            <a:spLocks/>
                          </wps:cNvSpPr>
                          <wps:spPr bwMode="auto">
                            <a:xfrm>
                              <a:off x="2754" y="-11935"/>
                              <a:ext cx="4226" cy="8040"/>
                            </a:xfrm>
                            <a:custGeom>
                              <a:avLst/>
                              <a:gdLst>
                                <a:gd name="T0" fmla="+- 0 6776 2754"/>
                                <a:gd name="T1" fmla="*/ T0 w 4226"/>
                                <a:gd name="T2" fmla="+- 0 -9675 -11935"/>
                                <a:gd name="T3" fmla="*/ -9675 h 8040"/>
                                <a:gd name="T4" fmla="+- 0 6762 2754"/>
                                <a:gd name="T5" fmla="*/ T4 w 4226"/>
                                <a:gd name="T6" fmla="+- 0 -9675 -11935"/>
                                <a:gd name="T7" fmla="*/ -9675 h 8040"/>
                                <a:gd name="T8" fmla="+- 0 6750 2754"/>
                                <a:gd name="T9" fmla="*/ T8 w 4226"/>
                                <a:gd name="T10" fmla="+- 0 -9655 -11935"/>
                                <a:gd name="T11" fmla="*/ -9655 h 8040"/>
                                <a:gd name="T12" fmla="+- 0 6764 2754"/>
                                <a:gd name="T13" fmla="*/ T12 w 4226"/>
                                <a:gd name="T14" fmla="+- 0 -9655 -11935"/>
                                <a:gd name="T15" fmla="*/ -9655 h 8040"/>
                                <a:gd name="T16" fmla="+- 0 6776 2754"/>
                                <a:gd name="T17" fmla="*/ T16 w 4226"/>
                                <a:gd name="T18" fmla="+- 0 -9675 -11935"/>
                                <a:gd name="T19" fmla="*/ -9675 h 8040"/>
                              </a:gdLst>
                              <a:ahLst/>
                              <a:cxnLst>
                                <a:cxn ang="0">
                                  <a:pos x="T1" y="T3"/>
                                </a:cxn>
                                <a:cxn ang="0">
                                  <a:pos x="T5" y="T7"/>
                                </a:cxn>
                                <a:cxn ang="0">
                                  <a:pos x="T9" y="T11"/>
                                </a:cxn>
                                <a:cxn ang="0">
                                  <a:pos x="T13" y="T15"/>
                                </a:cxn>
                                <a:cxn ang="0">
                                  <a:pos x="T17" y="T19"/>
                                </a:cxn>
                              </a:cxnLst>
                              <a:rect l="0" t="0" r="r" b="b"/>
                              <a:pathLst>
                                <a:path w="4226" h="8040">
                                  <a:moveTo>
                                    <a:pt x="4022" y="2260"/>
                                  </a:moveTo>
                                  <a:lnTo>
                                    <a:pt x="4008" y="2260"/>
                                  </a:lnTo>
                                  <a:lnTo>
                                    <a:pt x="3996" y="2280"/>
                                  </a:lnTo>
                                  <a:lnTo>
                                    <a:pt x="4010" y="2280"/>
                                  </a:lnTo>
                                  <a:lnTo>
                                    <a:pt x="4022" y="2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Freeform 623"/>
                          <wps:cNvSpPr>
                            <a:spLocks/>
                          </wps:cNvSpPr>
                          <wps:spPr bwMode="auto">
                            <a:xfrm>
                              <a:off x="2754" y="-11935"/>
                              <a:ext cx="4226" cy="8040"/>
                            </a:xfrm>
                            <a:custGeom>
                              <a:avLst/>
                              <a:gdLst>
                                <a:gd name="T0" fmla="+- 0 6790 2754"/>
                                <a:gd name="T1" fmla="*/ T0 w 4226"/>
                                <a:gd name="T2" fmla="+- 0 -9675 -11935"/>
                                <a:gd name="T3" fmla="*/ -9675 h 8040"/>
                                <a:gd name="T4" fmla="+- 0 6776 2754"/>
                                <a:gd name="T5" fmla="*/ T4 w 4226"/>
                                <a:gd name="T6" fmla="+- 0 -9675 -11935"/>
                                <a:gd name="T7" fmla="*/ -9675 h 8040"/>
                                <a:gd name="T8" fmla="+- 0 6788 2754"/>
                                <a:gd name="T9" fmla="*/ T8 w 4226"/>
                                <a:gd name="T10" fmla="+- 0 -9655 -11935"/>
                                <a:gd name="T11" fmla="*/ -9655 h 8040"/>
                                <a:gd name="T12" fmla="+- 0 6802 2754"/>
                                <a:gd name="T13" fmla="*/ T12 w 4226"/>
                                <a:gd name="T14" fmla="+- 0 -9655 -11935"/>
                                <a:gd name="T15" fmla="*/ -9655 h 8040"/>
                                <a:gd name="T16" fmla="+- 0 6790 2754"/>
                                <a:gd name="T17" fmla="*/ T16 w 4226"/>
                                <a:gd name="T18" fmla="+- 0 -9675 -11935"/>
                                <a:gd name="T19" fmla="*/ -9675 h 8040"/>
                              </a:gdLst>
                              <a:ahLst/>
                              <a:cxnLst>
                                <a:cxn ang="0">
                                  <a:pos x="T1" y="T3"/>
                                </a:cxn>
                                <a:cxn ang="0">
                                  <a:pos x="T5" y="T7"/>
                                </a:cxn>
                                <a:cxn ang="0">
                                  <a:pos x="T9" y="T11"/>
                                </a:cxn>
                                <a:cxn ang="0">
                                  <a:pos x="T13" y="T15"/>
                                </a:cxn>
                                <a:cxn ang="0">
                                  <a:pos x="T17" y="T19"/>
                                </a:cxn>
                              </a:cxnLst>
                              <a:rect l="0" t="0" r="r" b="b"/>
                              <a:pathLst>
                                <a:path w="4226" h="8040">
                                  <a:moveTo>
                                    <a:pt x="4036" y="2260"/>
                                  </a:moveTo>
                                  <a:lnTo>
                                    <a:pt x="4022" y="2260"/>
                                  </a:lnTo>
                                  <a:lnTo>
                                    <a:pt x="4034" y="2280"/>
                                  </a:lnTo>
                                  <a:lnTo>
                                    <a:pt x="4048" y="2280"/>
                                  </a:lnTo>
                                  <a:lnTo>
                                    <a:pt x="4036" y="2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Freeform 624"/>
                          <wps:cNvSpPr>
                            <a:spLocks/>
                          </wps:cNvSpPr>
                          <wps:spPr bwMode="auto">
                            <a:xfrm>
                              <a:off x="2754" y="-11935"/>
                              <a:ext cx="4226" cy="8040"/>
                            </a:xfrm>
                            <a:custGeom>
                              <a:avLst/>
                              <a:gdLst>
                                <a:gd name="T0" fmla="+- 0 2986 2754"/>
                                <a:gd name="T1" fmla="*/ T0 w 4226"/>
                                <a:gd name="T2" fmla="+- 0 -9695 -11935"/>
                                <a:gd name="T3" fmla="*/ -9695 h 8040"/>
                                <a:gd name="T4" fmla="+- 0 2934 2754"/>
                                <a:gd name="T5" fmla="*/ T4 w 4226"/>
                                <a:gd name="T6" fmla="+- 0 -9695 -11935"/>
                                <a:gd name="T7" fmla="*/ -9695 h 8040"/>
                                <a:gd name="T8" fmla="+- 0 2946 2754"/>
                                <a:gd name="T9" fmla="*/ T8 w 4226"/>
                                <a:gd name="T10" fmla="+- 0 -9675 -11935"/>
                                <a:gd name="T11" fmla="*/ -9675 h 8040"/>
                                <a:gd name="T12" fmla="+- 0 2975 2754"/>
                                <a:gd name="T13" fmla="*/ T12 w 4226"/>
                                <a:gd name="T14" fmla="+- 0 -9675 -11935"/>
                                <a:gd name="T15" fmla="*/ -9675 h 8040"/>
                                <a:gd name="T16" fmla="+- 0 2986 2754"/>
                                <a:gd name="T17" fmla="*/ T16 w 4226"/>
                                <a:gd name="T18" fmla="+- 0 -9695 -11935"/>
                                <a:gd name="T19" fmla="*/ -9695 h 8040"/>
                              </a:gdLst>
                              <a:ahLst/>
                              <a:cxnLst>
                                <a:cxn ang="0">
                                  <a:pos x="T1" y="T3"/>
                                </a:cxn>
                                <a:cxn ang="0">
                                  <a:pos x="T5" y="T7"/>
                                </a:cxn>
                                <a:cxn ang="0">
                                  <a:pos x="T9" y="T11"/>
                                </a:cxn>
                                <a:cxn ang="0">
                                  <a:pos x="T13" y="T15"/>
                                </a:cxn>
                                <a:cxn ang="0">
                                  <a:pos x="T17" y="T19"/>
                                </a:cxn>
                              </a:cxnLst>
                              <a:rect l="0" t="0" r="r" b="b"/>
                              <a:pathLst>
                                <a:path w="4226" h="8040">
                                  <a:moveTo>
                                    <a:pt x="232" y="2240"/>
                                  </a:moveTo>
                                  <a:lnTo>
                                    <a:pt x="180" y="2240"/>
                                  </a:lnTo>
                                  <a:lnTo>
                                    <a:pt x="192" y="2260"/>
                                  </a:lnTo>
                                  <a:lnTo>
                                    <a:pt x="221" y="2260"/>
                                  </a:lnTo>
                                  <a:lnTo>
                                    <a:pt x="232" y="2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Freeform 625"/>
                          <wps:cNvSpPr>
                            <a:spLocks/>
                          </wps:cNvSpPr>
                          <wps:spPr bwMode="auto">
                            <a:xfrm>
                              <a:off x="2754" y="-11935"/>
                              <a:ext cx="4226" cy="8040"/>
                            </a:xfrm>
                            <a:custGeom>
                              <a:avLst/>
                              <a:gdLst>
                                <a:gd name="T0" fmla="+- 0 6375 2754"/>
                                <a:gd name="T1" fmla="*/ T0 w 4226"/>
                                <a:gd name="T2" fmla="+- 0 -9715 -11935"/>
                                <a:gd name="T3" fmla="*/ -9715 h 8040"/>
                                <a:gd name="T4" fmla="+- 0 6363 2754"/>
                                <a:gd name="T5" fmla="*/ T4 w 4226"/>
                                <a:gd name="T6" fmla="+- 0 -9715 -11935"/>
                                <a:gd name="T7" fmla="*/ -9715 h 8040"/>
                                <a:gd name="T8" fmla="+- 0 6363 2754"/>
                                <a:gd name="T9" fmla="*/ T8 w 4226"/>
                                <a:gd name="T10" fmla="+- 0 -9695 -11935"/>
                                <a:gd name="T11" fmla="*/ -9695 h 8040"/>
                                <a:gd name="T12" fmla="+- 0 6371 2754"/>
                                <a:gd name="T13" fmla="*/ T12 w 4226"/>
                                <a:gd name="T14" fmla="+- 0 -9675 -11935"/>
                                <a:gd name="T15" fmla="*/ -9675 h 8040"/>
                                <a:gd name="T16" fmla="+- 0 6390 2754"/>
                                <a:gd name="T17" fmla="*/ T16 w 4226"/>
                                <a:gd name="T18" fmla="+- 0 -9675 -11935"/>
                                <a:gd name="T19" fmla="*/ -9675 h 8040"/>
                                <a:gd name="T20" fmla="+- 0 6397 2754"/>
                                <a:gd name="T21" fmla="*/ T20 w 4226"/>
                                <a:gd name="T22" fmla="+- 0 -9695 -11935"/>
                                <a:gd name="T23" fmla="*/ -9695 h 8040"/>
                                <a:gd name="T24" fmla="+- 0 6370 2754"/>
                                <a:gd name="T25" fmla="*/ T24 w 4226"/>
                                <a:gd name="T26" fmla="+- 0 -9695 -11935"/>
                                <a:gd name="T27" fmla="*/ -9695 h 8040"/>
                                <a:gd name="T28" fmla="+- 0 6375 2754"/>
                                <a:gd name="T29" fmla="*/ T28 w 4226"/>
                                <a:gd name="T30" fmla="+- 0 -9715 -11935"/>
                                <a:gd name="T31" fmla="*/ -97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621" y="2220"/>
                                  </a:moveTo>
                                  <a:lnTo>
                                    <a:pt x="3609" y="2220"/>
                                  </a:lnTo>
                                  <a:lnTo>
                                    <a:pt x="3609" y="2240"/>
                                  </a:lnTo>
                                  <a:lnTo>
                                    <a:pt x="3617" y="2260"/>
                                  </a:lnTo>
                                  <a:lnTo>
                                    <a:pt x="3636" y="2260"/>
                                  </a:lnTo>
                                  <a:lnTo>
                                    <a:pt x="3643" y="2240"/>
                                  </a:lnTo>
                                  <a:lnTo>
                                    <a:pt x="3616" y="2240"/>
                                  </a:lnTo>
                                  <a:lnTo>
                                    <a:pt x="3621" y="2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 name="Freeform 626"/>
                          <wps:cNvSpPr>
                            <a:spLocks/>
                          </wps:cNvSpPr>
                          <wps:spPr bwMode="auto">
                            <a:xfrm>
                              <a:off x="2754" y="-11935"/>
                              <a:ext cx="4226" cy="8040"/>
                            </a:xfrm>
                            <a:custGeom>
                              <a:avLst/>
                              <a:gdLst>
                                <a:gd name="T0" fmla="+- 0 2933 2754"/>
                                <a:gd name="T1" fmla="*/ T0 w 4226"/>
                                <a:gd name="T2" fmla="+- 0 -9735 -11935"/>
                                <a:gd name="T3" fmla="*/ -9735 h 8040"/>
                                <a:gd name="T4" fmla="+- 0 2926 2754"/>
                                <a:gd name="T5" fmla="*/ T4 w 4226"/>
                                <a:gd name="T6" fmla="+- 0 -9735 -11935"/>
                                <a:gd name="T7" fmla="*/ -9735 h 8040"/>
                                <a:gd name="T8" fmla="+- 0 2923 2754"/>
                                <a:gd name="T9" fmla="*/ T8 w 4226"/>
                                <a:gd name="T10" fmla="+- 0 -9715 -11935"/>
                                <a:gd name="T11" fmla="*/ -9715 h 8040"/>
                                <a:gd name="T12" fmla="+- 0 2926 2754"/>
                                <a:gd name="T13" fmla="*/ T12 w 4226"/>
                                <a:gd name="T14" fmla="+- 0 -9695 -11935"/>
                                <a:gd name="T15" fmla="*/ -9695 h 8040"/>
                                <a:gd name="T16" fmla="+- 0 2939 2754"/>
                                <a:gd name="T17" fmla="*/ T16 w 4226"/>
                                <a:gd name="T18" fmla="+- 0 -9695 -11935"/>
                                <a:gd name="T19" fmla="*/ -9695 h 8040"/>
                                <a:gd name="T20" fmla="+- 0 2933 2754"/>
                                <a:gd name="T21" fmla="*/ T20 w 4226"/>
                                <a:gd name="T22" fmla="+- 0 -9715 -11935"/>
                                <a:gd name="T23" fmla="*/ -9715 h 8040"/>
                                <a:gd name="T24" fmla="+- 0 2930 2754"/>
                                <a:gd name="T25" fmla="*/ T24 w 4226"/>
                                <a:gd name="T26" fmla="+- 0 -9715 -11935"/>
                                <a:gd name="T27" fmla="*/ -9715 h 8040"/>
                                <a:gd name="T28" fmla="+- 0 2933 2754"/>
                                <a:gd name="T29" fmla="*/ T28 w 4226"/>
                                <a:gd name="T30" fmla="+- 0 -9735 -11935"/>
                                <a:gd name="T31" fmla="*/ -9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9" y="2200"/>
                                  </a:moveTo>
                                  <a:lnTo>
                                    <a:pt x="172" y="2200"/>
                                  </a:lnTo>
                                  <a:lnTo>
                                    <a:pt x="169" y="2220"/>
                                  </a:lnTo>
                                  <a:lnTo>
                                    <a:pt x="172" y="2240"/>
                                  </a:lnTo>
                                  <a:lnTo>
                                    <a:pt x="185" y="2240"/>
                                  </a:lnTo>
                                  <a:lnTo>
                                    <a:pt x="179" y="2220"/>
                                  </a:lnTo>
                                  <a:lnTo>
                                    <a:pt x="176" y="2220"/>
                                  </a:lnTo>
                                  <a:lnTo>
                                    <a:pt x="179" y="2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Freeform 627"/>
                          <wps:cNvSpPr>
                            <a:spLocks/>
                          </wps:cNvSpPr>
                          <wps:spPr bwMode="auto">
                            <a:xfrm>
                              <a:off x="2754" y="-11935"/>
                              <a:ext cx="4226" cy="8040"/>
                            </a:xfrm>
                            <a:custGeom>
                              <a:avLst/>
                              <a:gdLst>
                                <a:gd name="T0" fmla="+- 0 2994 2754"/>
                                <a:gd name="T1" fmla="*/ T0 w 4226"/>
                                <a:gd name="T2" fmla="+- 0 -9735 -11935"/>
                                <a:gd name="T3" fmla="*/ -9735 h 8040"/>
                                <a:gd name="T4" fmla="+- 0 2988 2754"/>
                                <a:gd name="T5" fmla="*/ T4 w 4226"/>
                                <a:gd name="T6" fmla="+- 0 -9735 -11935"/>
                                <a:gd name="T7" fmla="*/ -9735 h 8040"/>
                                <a:gd name="T8" fmla="+- 0 2990 2754"/>
                                <a:gd name="T9" fmla="*/ T8 w 4226"/>
                                <a:gd name="T10" fmla="+- 0 -9715 -11935"/>
                                <a:gd name="T11" fmla="*/ -9715 h 8040"/>
                                <a:gd name="T12" fmla="+- 0 2988 2754"/>
                                <a:gd name="T13" fmla="*/ T12 w 4226"/>
                                <a:gd name="T14" fmla="+- 0 -9715 -11935"/>
                                <a:gd name="T15" fmla="*/ -9715 h 8040"/>
                                <a:gd name="T16" fmla="+- 0 2981 2754"/>
                                <a:gd name="T17" fmla="*/ T16 w 4226"/>
                                <a:gd name="T18" fmla="+- 0 -9695 -11935"/>
                                <a:gd name="T19" fmla="*/ -9695 h 8040"/>
                                <a:gd name="T20" fmla="+- 0 2994 2754"/>
                                <a:gd name="T21" fmla="*/ T20 w 4226"/>
                                <a:gd name="T22" fmla="+- 0 -9695 -11935"/>
                                <a:gd name="T23" fmla="*/ -9695 h 8040"/>
                                <a:gd name="T24" fmla="+- 0 2997 2754"/>
                                <a:gd name="T25" fmla="*/ T24 w 4226"/>
                                <a:gd name="T26" fmla="+- 0 -9715 -11935"/>
                                <a:gd name="T27" fmla="*/ -9715 h 8040"/>
                                <a:gd name="T28" fmla="+- 0 2994 2754"/>
                                <a:gd name="T29" fmla="*/ T28 w 4226"/>
                                <a:gd name="T30" fmla="+- 0 -9735 -11935"/>
                                <a:gd name="T31" fmla="*/ -9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0" y="2200"/>
                                  </a:moveTo>
                                  <a:lnTo>
                                    <a:pt x="234" y="2200"/>
                                  </a:lnTo>
                                  <a:lnTo>
                                    <a:pt x="236" y="2220"/>
                                  </a:lnTo>
                                  <a:lnTo>
                                    <a:pt x="234" y="2220"/>
                                  </a:lnTo>
                                  <a:lnTo>
                                    <a:pt x="227" y="2240"/>
                                  </a:lnTo>
                                  <a:lnTo>
                                    <a:pt x="240" y="2240"/>
                                  </a:lnTo>
                                  <a:lnTo>
                                    <a:pt x="243" y="2220"/>
                                  </a:lnTo>
                                  <a:lnTo>
                                    <a:pt x="240" y="2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 name="Freeform 628"/>
                          <wps:cNvSpPr>
                            <a:spLocks/>
                          </wps:cNvSpPr>
                          <wps:spPr bwMode="auto">
                            <a:xfrm>
                              <a:off x="2754" y="-11935"/>
                              <a:ext cx="4226" cy="8040"/>
                            </a:xfrm>
                            <a:custGeom>
                              <a:avLst/>
                              <a:gdLst>
                                <a:gd name="T0" fmla="+- 0 3734 2754"/>
                                <a:gd name="T1" fmla="*/ T0 w 4226"/>
                                <a:gd name="T2" fmla="+- 0 -9735 -11935"/>
                                <a:gd name="T3" fmla="*/ -9735 h 8040"/>
                                <a:gd name="T4" fmla="+- 0 3715 2754"/>
                                <a:gd name="T5" fmla="*/ T4 w 4226"/>
                                <a:gd name="T6" fmla="+- 0 -9735 -11935"/>
                                <a:gd name="T7" fmla="*/ -9735 h 8040"/>
                                <a:gd name="T8" fmla="+- 0 3708 2754"/>
                                <a:gd name="T9" fmla="*/ T8 w 4226"/>
                                <a:gd name="T10" fmla="+- 0 -9715 -11935"/>
                                <a:gd name="T11" fmla="*/ -9715 h 8040"/>
                                <a:gd name="T12" fmla="+- 0 3708 2754"/>
                                <a:gd name="T13" fmla="*/ T12 w 4226"/>
                                <a:gd name="T14" fmla="+- 0 -9695 -11935"/>
                                <a:gd name="T15" fmla="*/ -9695 h 8040"/>
                                <a:gd name="T16" fmla="+- 0 3719 2754"/>
                                <a:gd name="T17" fmla="*/ T16 w 4226"/>
                                <a:gd name="T18" fmla="+- 0 -9695 -11935"/>
                                <a:gd name="T19" fmla="*/ -9695 h 8040"/>
                                <a:gd name="T20" fmla="+- 0 3715 2754"/>
                                <a:gd name="T21" fmla="*/ T20 w 4226"/>
                                <a:gd name="T22" fmla="+- 0 -9715 -11935"/>
                                <a:gd name="T23" fmla="*/ -9715 h 8040"/>
                                <a:gd name="T24" fmla="+- 0 3742 2754"/>
                                <a:gd name="T25" fmla="*/ T24 w 4226"/>
                                <a:gd name="T26" fmla="+- 0 -9715 -11935"/>
                                <a:gd name="T27" fmla="*/ -9715 h 8040"/>
                                <a:gd name="T28" fmla="+- 0 3734 2754"/>
                                <a:gd name="T29" fmla="*/ T28 w 4226"/>
                                <a:gd name="T30" fmla="+- 0 -9735 -11935"/>
                                <a:gd name="T31" fmla="*/ -9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980" y="2200"/>
                                  </a:moveTo>
                                  <a:lnTo>
                                    <a:pt x="961" y="2200"/>
                                  </a:lnTo>
                                  <a:lnTo>
                                    <a:pt x="954" y="2220"/>
                                  </a:lnTo>
                                  <a:lnTo>
                                    <a:pt x="954" y="2240"/>
                                  </a:lnTo>
                                  <a:lnTo>
                                    <a:pt x="965" y="2240"/>
                                  </a:lnTo>
                                  <a:lnTo>
                                    <a:pt x="961" y="2220"/>
                                  </a:lnTo>
                                  <a:lnTo>
                                    <a:pt x="988" y="2220"/>
                                  </a:lnTo>
                                  <a:lnTo>
                                    <a:pt x="980" y="2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Freeform 629"/>
                          <wps:cNvSpPr>
                            <a:spLocks/>
                          </wps:cNvSpPr>
                          <wps:spPr bwMode="auto">
                            <a:xfrm>
                              <a:off x="2754" y="-11935"/>
                              <a:ext cx="4226" cy="8040"/>
                            </a:xfrm>
                            <a:custGeom>
                              <a:avLst/>
                              <a:gdLst>
                                <a:gd name="T0" fmla="+- 0 3742 2754"/>
                                <a:gd name="T1" fmla="*/ T0 w 4226"/>
                                <a:gd name="T2" fmla="+- 0 -9715 -11935"/>
                                <a:gd name="T3" fmla="*/ -9715 h 8040"/>
                                <a:gd name="T4" fmla="+- 0 3735 2754"/>
                                <a:gd name="T5" fmla="*/ T4 w 4226"/>
                                <a:gd name="T6" fmla="+- 0 -9715 -11935"/>
                                <a:gd name="T7" fmla="*/ -9715 h 8040"/>
                                <a:gd name="T8" fmla="+- 0 3730 2754"/>
                                <a:gd name="T9" fmla="*/ T8 w 4226"/>
                                <a:gd name="T10" fmla="+- 0 -9695 -11935"/>
                                <a:gd name="T11" fmla="*/ -9695 h 8040"/>
                                <a:gd name="T12" fmla="+- 0 3742 2754"/>
                                <a:gd name="T13" fmla="*/ T12 w 4226"/>
                                <a:gd name="T14" fmla="+- 0 -9695 -11935"/>
                                <a:gd name="T15" fmla="*/ -9695 h 8040"/>
                                <a:gd name="T16" fmla="+- 0 3742 2754"/>
                                <a:gd name="T17" fmla="*/ T16 w 4226"/>
                                <a:gd name="T18" fmla="+- 0 -9715 -11935"/>
                                <a:gd name="T19" fmla="*/ -9715 h 8040"/>
                              </a:gdLst>
                              <a:ahLst/>
                              <a:cxnLst>
                                <a:cxn ang="0">
                                  <a:pos x="T1" y="T3"/>
                                </a:cxn>
                                <a:cxn ang="0">
                                  <a:pos x="T5" y="T7"/>
                                </a:cxn>
                                <a:cxn ang="0">
                                  <a:pos x="T9" y="T11"/>
                                </a:cxn>
                                <a:cxn ang="0">
                                  <a:pos x="T13" y="T15"/>
                                </a:cxn>
                                <a:cxn ang="0">
                                  <a:pos x="T17" y="T19"/>
                                </a:cxn>
                              </a:cxnLst>
                              <a:rect l="0" t="0" r="r" b="b"/>
                              <a:pathLst>
                                <a:path w="4226" h="8040">
                                  <a:moveTo>
                                    <a:pt x="988" y="2220"/>
                                  </a:moveTo>
                                  <a:lnTo>
                                    <a:pt x="981" y="2220"/>
                                  </a:lnTo>
                                  <a:lnTo>
                                    <a:pt x="976" y="2240"/>
                                  </a:lnTo>
                                  <a:lnTo>
                                    <a:pt x="988" y="2240"/>
                                  </a:lnTo>
                                  <a:lnTo>
                                    <a:pt x="988" y="2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 name="Freeform 630"/>
                          <wps:cNvSpPr>
                            <a:spLocks/>
                          </wps:cNvSpPr>
                          <wps:spPr bwMode="auto">
                            <a:xfrm>
                              <a:off x="2754" y="-11935"/>
                              <a:ext cx="4226" cy="8040"/>
                            </a:xfrm>
                            <a:custGeom>
                              <a:avLst/>
                              <a:gdLst>
                                <a:gd name="T0" fmla="+- 0 4988 2754"/>
                                <a:gd name="T1" fmla="*/ T0 w 4226"/>
                                <a:gd name="T2" fmla="+- 0 -9735 -11935"/>
                                <a:gd name="T3" fmla="*/ -9735 h 8040"/>
                                <a:gd name="T4" fmla="+- 0 4969 2754"/>
                                <a:gd name="T5" fmla="*/ T4 w 4226"/>
                                <a:gd name="T6" fmla="+- 0 -9735 -11935"/>
                                <a:gd name="T7" fmla="*/ -9735 h 8040"/>
                                <a:gd name="T8" fmla="+- 0 4962 2754"/>
                                <a:gd name="T9" fmla="*/ T8 w 4226"/>
                                <a:gd name="T10" fmla="+- 0 -9715 -11935"/>
                                <a:gd name="T11" fmla="*/ -9715 h 8040"/>
                                <a:gd name="T12" fmla="+- 0 4962 2754"/>
                                <a:gd name="T13" fmla="*/ T12 w 4226"/>
                                <a:gd name="T14" fmla="+- 0 -9695 -11935"/>
                                <a:gd name="T15" fmla="*/ -9695 h 8040"/>
                                <a:gd name="T16" fmla="+- 0 4973 2754"/>
                                <a:gd name="T17" fmla="*/ T16 w 4226"/>
                                <a:gd name="T18" fmla="+- 0 -9695 -11935"/>
                                <a:gd name="T19" fmla="*/ -9695 h 8040"/>
                                <a:gd name="T20" fmla="+- 0 4969 2754"/>
                                <a:gd name="T21" fmla="*/ T20 w 4226"/>
                                <a:gd name="T22" fmla="+- 0 -9715 -11935"/>
                                <a:gd name="T23" fmla="*/ -9715 h 8040"/>
                                <a:gd name="T24" fmla="+- 0 4996 2754"/>
                                <a:gd name="T25" fmla="*/ T24 w 4226"/>
                                <a:gd name="T26" fmla="+- 0 -9715 -11935"/>
                                <a:gd name="T27" fmla="*/ -9715 h 8040"/>
                                <a:gd name="T28" fmla="+- 0 4988 2754"/>
                                <a:gd name="T29" fmla="*/ T28 w 4226"/>
                                <a:gd name="T30" fmla="+- 0 -9735 -11935"/>
                                <a:gd name="T31" fmla="*/ -97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234" y="2200"/>
                                  </a:moveTo>
                                  <a:lnTo>
                                    <a:pt x="2215" y="2200"/>
                                  </a:lnTo>
                                  <a:lnTo>
                                    <a:pt x="2208" y="2220"/>
                                  </a:lnTo>
                                  <a:lnTo>
                                    <a:pt x="2208" y="2240"/>
                                  </a:lnTo>
                                  <a:lnTo>
                                    <a:pt x="2219" y="2240"/>
                                  </a:lnTo>
                                  <a:lnTo>
                                    <a:pt x="2215" y="2220"/>
                                  </a:lnTo>
                                  <a:lnTo>
                                    <a:pt x="2242" y="2220"/>
                                  </a:lnTo>
                                  <a:lnTo>
                                    <a:pt x="2234" y="2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 name="Freeform 631"/>
                          <wps:cNvSpPr>
                            <a:spLocks/>
                          </wps:cNvSpPr>
                          <wps:spPr bwMode="auto">
                            <a:xfrm>
                              <a:off x="2754" y="-11935"/>
                              <a:ext cx="4226" cy="8040"/>
                            </a:xfrm>
                            <a:custGeom>
                              <a:avLst/>
                              <a:gdLst>
                                <a:gd name="T0" fmla="+- 0 4996 2754"/>
                                <a:gd name="T1" fmla="*/ T0 w 4226"/>
                                <a:gd name="T2" fmla="+- 0 -9715 -11935"/>
                                <a:gd name="T3" fmla="*/ -9715 h 8040"/>
                                <a:gd name="T4" fmla="+- 0 4989 2754"/>
                                <a:gd name="T5" fmla="*/ T4 w 4226"/>
                                <a:gd name="T6" fmla="+- 0 -9715 -11935"/>
                                <a:gd name="T7" fmla="*/ -9715 h 8040"/>
                                <a:gd name="T8" fmla="+- 0 4984 2754"/>
                                <a:gd name="T9" fmla="*/ T8 w 4226"/>
                                <a:gd name="T10" fmla="+- 0 -9695 -11935"/>
                                <a:gd name="T11" fmla="*/ -9695 h 8040"/>
                                <a:gd name="T12" fmla="+- 0 4996 2754"/>
                                <a:gd name="T13" fmla="*/ T12 w 4226"/>
                                <a:gd name="T14" fmla="+- 0 -9695 -11935"/>
                                <a:gd name="T15" fmla="*/ -9695 h 8040"/>
                                <a:gd name="T16" fmla="+- 0 4996 2754"/>
                                <a:gd name="T17" fmla="*/ T16 w 4226"/>
                                <a:gd name="T18" fmla="+- 0 -9715 -11935"/>
                                <a:gd name="T19" fmla="*/ -9715 h 8040"/>
                              </a:gdLst>
                              <a:ahLst/>
                              <a:cxnLst>
                                <a:cxn ang="0">
                                  <a:pos x="T1" y="T3"/>
                                </a:cxn>
                                <a:cxn ang="0">
                                  <a:pos x="T5" y="T7"/>
                                </a:cxn>
                                <a:cxn ang="0">
                                  <a:pos x="T9" y="T11"/>
                                </a:cxn>
                                <a:cxn ang="0">
                                  <a:pos x="T13" y="T15"/>
                                </a:cxn>
                                <a:cxn ang="0">
                                  <a:pos x="T17" y="T19"/>
                                </a:cxn>
                              </a:cxnLst>
                              <a:rect l="0" t="0" r="r" b="b"/>
                              <a:pathLst>
                                <a:path w="4226" h="8040">
                                  <a:moveTo>
                                    <a:pt x="2242" y="2220"/>
                                  </a:moveTo>
                                  <a:lnTo>
                                    <a:pt x="2235" y="2220"/>
                                  </a:lnTo>
                                  <a:lnTo>
                                    <a:pt x="2230" y="2240"/>
                                  </a:lnTo>
                                  <a:lnTo>
                                    <a:pt x="2242" y="2240"/>
                                  </a:lnTo>
                                  <a:lnTo>
                                    <a:pt x="2242" y="2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0" name="Freeform 632"/>
                          <wps:cNvSpPr>
                            <a:spLocks/>
                          </wps:cNvSpPr>
                          <wps:spPr bwMode="auto">
                            <a:xfrm>
                              <a:off x="2754" y="-11935"/>
                              <a:ext cx="4226" cy="8040"/>
                            </a:xfrm>
                            <a:custGeom>
                              <a:avLst/>
                              <a:gdLst>
                                <a:gd name="T0" fmla="+- 0 6397 2754"/>
                                <a:gd name="T1" fmla="*/ T0 w 4226"/>
                                <a:gd name="T2" fmla="+- 0 -9715 -11935"/>
                                <a:gd name="T3" fmla="*/ -9715 h 8040"/>
                                <a:gd name="T4" fmla="+- 0 6386 2754"/>
                                <a:gd name="T5" fmla="*/ T4 w 4226"/>
                                <a:gd name="T6" fmla="+- 0 -9715 -11935"/>
                                <a:gd name="T7" fmla="*/ -9715 h 8040"/>
                                <a:gd name="T8" fmla="+- 0 6390 2754"/>
                                <a:gd name="T9" fmla="*/ T8 w 4226"/>
                                <a:gd name="T10" fmla="+- 0 -9695 -11935"/>
                                <a:gd name="T11" fmla="*/ -9695 h 8040"/>
                                <a:gd name="T12" fmla="+- 0 6397 2754"/>
                                <a:gd name="T13" fmla="*/ T12 w 4226"/>
                                <a:gd name="T14" fmla="+- 0 -9695 -11935"/>
                                <a:gd name="T15" fmla="*/ -9695 h 8040"/>
                                <a:gd name="T16" fmla="+- 0 6397 2754"/>
                                <a:gd name="T17" fmla="*/ T16 w 4226"/>
                                <a:gd name="T18" fmla="+- 0 -9715 -11935"/>
                                <a:gd name="T19" fmla="*/ -9715 h 8040"/>
                              </a:gdLst>
                              <a:ahLst/>
                              <a:cxnLst>
                                <a:cxn ang="0">
                                  <a:pos x="T1" y="T3"/>
                                </a:cxn>
                                <a:cxn ang="0">
                                  <a:pos x="T5" y="T7"/>
                                </a:cxn>
                                <a:cxn ang="0">
                                  <a:pos x="T9" y="T11"/>
                                </a:cxn>
                                <a:cxn ang="0">
                                  <a:pos x="T13" y="T15"/>
                                </a:cxn>
                                <a:cxn ang="0">
                                  <a:pos x="T17" y="T19"/>
                                </a:cxn>
                              </a:cxnLst>
                              <a:rect l="0" t="0" r="r" b="b"/>
                              <a:pathLst>
                                <a:path w="4226" h="8040">
                                  <a:moveTo>
                                    <a:pt x="3643" y="2220"/>
                                  </a:moveTo>
                                  <a:lnTo>
                                    <a:pt x="3632" y="2220"/>
                                  </a:lnTo>
                                  <a:lnTo>
                                    <a:pt x="3636" y="2240"/>
                                  </a:lnTo>
                                  <a:lnTo>
                                    <a:pt x="3643" y="2240"/>
                                  </a:lnTo>
                                  <a:lnTo>
                                    <a:pt x="3643" y="2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Freeform 633"/>
                          <wps:cNvSpPr>
                            <a:spLocks/>
                          </wps:cNvSpPr>
                          <wps:spPr bwMode="auto">
                            <a:xfrm>
                              <a:off x="2754" y="-11935"/>
                              <a:ext cx="4226" cy="8040"/>
                            </a:xfrm>
                            <a:custGeom>
                              <a:avLst/>
                              <a:gdLst>
                                <a:gd name="T0" fmla="+- 0 2949 2754"/>
                                <a:gd name="T1" fmla="*/ T0 w 4226"/>
                                <a:gd name="T2" fmla="+- 0 -9755 -11935"/>
                                <a:gd name="T3" fmla="*/ -9755 h 8040"/>
                                <a:gd name="T4" fmla="+- 0 2946 2754"/>
                                <a:gd name="T5" fmla="*/ T4 w 4226"/>
                                <a:gd name="T6" fmla="+- 0 -9755 -11935"/>
                                <a:gd name="T7" fmla="*/ -9755 h 8040"/>
                                <a:gd name="T8" fmla="+- 0 2934 2754"/>
                                <a:gd name="T9" fmla="*/ T8 w 4226"/>
                                <a:gd name="T10" fmla="+- 0 -9735 -11935"/>
                                <a:gd name="T11" fmla="*/ -9735 h 8040"/>
                                <a:gd name="T12" fmla="+- 0 2939 2754"/>
                                <a:gd name="T13" fmla="*/ T12 w 4226"/>
                                <a:gd name="T14" fmla="+- 0 -9735 -11935"/>
                                <a:gd name="T15" fmla="*/ -9735 h 8040"/>
                                <a:gd name="T16" fmla="+- 0 2949 2754"/>
                                <a:gd name="T17" fmla="*/ T16 w 4226"/>
                                <a:gd name="T18" fmla="+- 0 -9755 -11935"/>
                                <a:gd name="T19" fmla="*/ -9755 h 8040"/>
                              </a:gdLst>
                              <a:ahLst/>
                              <a:cxnLst>
                                <a:cxn ang="0">
                                  <a:pos x="T1" y="T3"/>
                                </a:cxn>
                                <a:cxn ang="0">
                                  <a:pos x="T5" y="T7"/>
                                </a:cxn>
                                <a:cxn ang="0">
                                  <a:pos x="T9" y="T11"/>
                                </a:cxn>
                                <a:cxn ang="0">
                                  <a:pos x="T13" y="T15"/>
                                </a:cxn>
                                <a:cxn ang="0">
                                  <a:pos x="T17" y="T19"/>
                                </a:cxn>
                              </a:cxnLst>
                              <a:rect l="0" t="0" r="r" b="b"/>
                              <a:pathLst>
                                <a:path w="4226" h="8040">
                                  <a:moveTo>
                                    <a:pt x="195" y="2180"/>
                                  </a:moveTo>
                                  <a:lnTo>
                                    <a:pt x="192" y="2180"/>
                                  </a:lnTo>
                                  <a:lnTo>
                                    <a:pt x="180" y="2200"/>
                                  </a:lnTo>
                                  <a:lnTo>
                                    <a:pt x="185" y="2200"/>
                                  </a:lnTo>
                                  <a:lnTo>
                                    <a:pt x="195" y="21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Freeform 634"/>
                          <wps:cNvSpPr>
                            <a:spLocks/>
                          </wps:cNvSpPr>
                          <wps:spPr bwMode="auto">
                            <a:xfrm>
                              <a:off x="2754" y="-11935"/>
                              <a:ext cx="4226" cy="8040"/>
                            </a:xfrm>
                            <a:custGeom>
                              <a:avLst/>
                              <a:gdLst>
                                <a:gd name="T0" fmla="+- 0 2975 2754"/>
                                <a:gd name="T1" fmla="*/ T0 w 4226"/>
                                <a:gd name="T2" fmla="+- 0 -9755 -11935"/>
                                <a:gd name="T3" fmla="*/ -9755 h 8040"/>
                                <a:gd name="T4" fmla="+- 0 2972 2754"/>
                                <a:gd name="T5" fmla="*/ T4 w 4226"/>
                                <a:gd name="T6" fmla="+- 0 -9755 -11935"/>
                                <a:gd name="T7" fmla="*/ -9755 h 8040"/>
                                <a:gd name="T8" fmla="+- 0 2981 2754"/>
                                <a:gd name="T9" fmla="*/ T8 w 4226"/>
                                <a:gd name="T10" fmla="+- 0 -9735 -11935"/>
                                <a:gd name="T11" fmla="*/ -9735 h 8040"/>
                                <a:gd name="T12" fmla="+- 0 2986 2754"/>
                                <a:gd name="T13" fmla="*/ T12 w 4226"/>
                                <a:gd name="T14" fmla="+- 0 -9735 -11935"/>
                                <a:gd name="T15" fmla="*/ -9735 h 8040"/>
                                <a:gd name="T16" fmla="+- 0 2975 2754"/>
                                <a:gd name="T17" fmla="*/ T16 w 4226"/>
                                <a:gd name="T18" fmla="+- 0 -9755 -11935"/>
                                <a:gd name="T19" fmla="*/ -9755 h 8040"/>
                              </a:gdLst>
                              <a:ahLst/>
                              <a:cxnLst>
                                <a:cxn ang="0">
                                  <a:pos x="T1" y="T3"/>
                                </a:cxn>
                                <a:cxn ang="0">
                                  <a:pos x="T5" y="T7"/>
                                </a:cxn>
                                <a:cxn ang="0">
                                  <a:pos x="T9" y="T11"/>
                                </a:cxn>
                                <a:cxn ang="0">
                                  <a:pos x="T13" y="T15"/>
                                </a:cxn>
                                <a:cxn ang="0">
                                  <a:pos x="T17" y="T19"/>
                                </a:cxn>
                              </a:cxnLst>
                              <a:rect l="0" t="0" r="r" b="b"/>
                              <a:pathLst>
                                <a:path w="4226" h="8040">
                                  <a:moveTo>
                                    <a:pt x="221" y="2180"/>
                                  </a:moveTo>
                                  <a:lnTo>
                                    <a:pt x="218" y="2180"/>
                                  </a:lnTo>
                                  <a:lnTo>
                                    <a:pt x="227" y="2200"/>
                                  </a:lnTo>
                                  <a:lnTo>
                                    <a:pt x="232" y="2200"/>
                                  </a:lnTo>
                                  <a:lnTo>
                                    <a:pt x="221" y="21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Freeform 635"/>
                          <wps:cNvSpPr>
                            <a:spLocks/>
                          </wps:cNvSpPr>
                          <wps:spPr bwMode="auto">
                            <a:xfrm>
                              <a:off x="2754" y="-11935"/>
                              <a:ext cx="4226" cy="8040"/>
                            </a:xfrm>
                            <a:custGeom>
                              <a:avLst/>
                              <a:gdLst>
                                <a:gd name="T0" fmla="+- 0 6802 2754"/>
                                <a:gd name="T1" fmla="*/ T0 w 4226"/>
                                <a:gd name="T2" fmla="+- 0 -9815 -11935"/>
                                <a:gd name="T3" fmla="*/ -9815 h 8040"/>
                                <a:gd name="T4" fmla="+- 0 6750 2754"/>
                                <a:gd name="T5" fmla="*/ T4 w 4226"/>
                                <a:gd name="T6" fmla="+- 0 -9815 -11935"/>
                                <a:gd name="T7" fmla="*/ -9815 h 8040"/>
                                <a:gd name="T8" fmla="+- 0 6762 2754"/>
                                <a:gd name="T9" fmla="*/ T8 w 4226"/>
                                <a:gd name="T10" fmla="+- 0 -9795 -11935"/>
                                <a:gd name="T11" fmla="*/ -9795 h 8040"/>
                                <a:gd name="T12" fmla="+- 0 6790 2754"/>
                                <a:gd name="T13" fmla="*/ T12 w 4226"/>
                                <a:gd name="T14" fmla="+- 0 -9795 -11935"/>
                                <a:gd name="T15" fmla="*/ -9795 h 8040"/>
                                <a:gd name="T16" fmla="+- 0 6802 2754"/>
                                <a:gd name="T17" fmla="*/ T16 w 4226"/>
                                <a:gd name="T18" fmla="+- 0 -9815 -11935"/>
                                <a:gd name="T19" fmla="*/ -9815 h 8040"/>
                              </a:gdLst>
                              <a:ahLst/>
                              <a:cxnLst>
                                <a:cxn ang="0">
                                  <a:pos x="T1" y="T3"/>
                                </a:cxn>
                                <a:cxn ang="0">
                                  <a:pos x="T5" y="T7"/>
                                </a:cxn>
                                <a:cxn ang="0">
                                  <a:pos x="T9" y="T11"/>
                                </a:cxn>
                                <a:cxn ang="0">
                                  <a:pos x="T13" y="T15"/>
                                </a:cxn>
                                <a:cxn ang="0">
                                  <a:pos x="T17" y="T19"/>
                                </a:cxn>
                              </a:cxnLst>
                              <a:rect l="0" t="0" r="r" b="b"/>
                              <a:pathLst>
                                <a:path w="4226" h="8040">
                                  <a:moveTo>
                                    <a:pt x="4048" y="2120"/>
                                  </a:moveTo>
                                  <a:lnTo>
                                    <a:pt x="3996" y="2120"/>
                                  </a:lnTo>
                                  <a:lnTo>
                                    <a:pt x="4008" y="2140"/>
                                  </a:lnTo>
                                  <a:lnTo>
                                    <a:pt x="4036" y="2140"/>
                                  </a:lnTo>
                                  <a:lnTo>
                                    <a:pt x="4048" y="21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 name="Freeform 636"/>
                          <wps:cNvSpPr>
                            <a:spLocks/>
                          </wps:cNvSpPr>
                          <wps:spPr bwMode="auto">
                            <a:xfrm>
                              <a:off x="2754" y="-11935"/>
                              <a:ext cx="4226" cy="8040"/>
                            </a:xfrm>
                            <a:custGeom>
                              <a:avLst/>
                              <a:gdLst>
                                <a:gd name="T0" fmla="+- 0 6748 2754"/>
                                <a:gd name="T1" fmla="*/ T0 w 4226"/>
                                <a:gd name="T2" fmla="+- 0 -9855 -11935"/>
                                <a:gd name="T3" fmla="*/ -9855 h 8040"/>
                                <a:gd name="T4" fmla="+- 0 6742 2754"/>
                                <a:gd name="T5" fmla="*/ T4 w 4226"/>
                                <a:gd name="T6" fmla="+- 0 -9855 -11935"/>
                                <a:gd name="T7" fmla="*/ -9855 h 8040"/>
                                <a:gd name="T8" fmla="+- 0 6739 2754"/>
                                <a:gd name="T9" fmla="*/ T8 w 4226"/>
                                <a:gd name="T10" fmla="+- 0 -9835 -11935"/>
                                <a:gd name="T11" fmla="*/ -9835 h 8040"/>
                                <a:gd name="T12" fmla="+- 0 6742 2754"/>
                                <a:gd name="T13" fmla="*/ T12 w 4226"/>
                                <a:gd name="T14" fmla="+- 0 -9815 -11935"/>
                                <a:gd name="T15" fmla="*/ -9815 h 8040"/>
                                <a:gd name="T16" fmla="+- 0 6755 2754"/>
                                <a:gd name="T17" fmla="*/ T16 w 4226"/>
                                <a:gd name="T18" fmla="+- 0 -9815 -11935"/>
                                <a:gd name="T19" fmla="*/ -9815 h 8040"/>
                                <a:gd name="T20" fmla="+- 0 6748 2754"/>
                                <a:gd name="T21" fmla="*/ T20 w 4226"/>
                                <a:gd name="T22" fmla="+- 0 -9835 -11935"/>
                                <a:gd name="T23" fmla="*/ -9835 h 8040"/>
                                <a:gd name="T24" fmla="+- 0 6746 2754"/>
                                <a:gd name="T25" fmla="*/ T24 w 4226"/>
                                <a:gd name="T26" fmla="+- 0 -9835 -11935"/>
                                <a:gd name="T27" fmla="*/ -9835 h 8040"/>
                                <a:gd name="T28" fmla="+- 0 6748 2754"/>
                                <a:gd name="T29" fmla="*/ T28 w 4226"/>
                                <a:gd name="T30" fmla="+- 0 -9855 -11935"/>
                                <a:gd name="T31" fmla="*/ -98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994" y="2080"/>
                                  </a:moveTo>
                                  <a:lnTo>
                                    <a:pt x="3988" y="2080"/>
                                  </a:lnTo>
                                  <a:lnTo>
                                    <a:pt x="3985" y="2100"/>
                                  </a:lnTo>
                                  <a:lnTo>
                                    <a:pt x="3988" y="2120"/>
                                  </a:lnTo>
                                  <a:lnTo>
                                    <a:pt x="4001" y="2120"/>
                                  </a:lnTo>
                                  <a:lnTo>
                                    <a:pt x="3994" y="2100"/>
                                  </a:lnTo>
                                  <a:lnTo>
                                    <a:pt x="3992" y="2100"/>
                                  </a:lnTo>
                                  <a:lnTo>
                                    <a:pt x="3994" y="20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Freeform 637"/>
                          <wps:cNvSpPr>
                            <a:spLocks/>
                          </wps:cNvSpPr>
                          <wps:spPr bwMode="auto">
                            <a:xfrm>
                              <a:off x="2754" y="-11935"/>
                              <a:ext cx="4226" cy="8040"/>
                            </a:xfrm>
                            <a:custGeom>
                              <a:avLst/>
                              <a:gdLst>
                                <a:gd name="T0" fmla="+- 0 6810 2754"/>
                                <a:gd name="T1" fmla="*/ T0 w 4226"/>
                                <a:gd name="T2" fmla="+- 0 -9855 -11935"/>
                                <a:gd name="T3" fmla="*/ -9855 h 8040"/>
                                <a:gd name="T4" fmla="+- 0 6804 2754"/>
                                <a:gd name="T5" fmla="*/ T4 w 4226"/>
                                <a:gd name="T6" fmla="+- 0 -9855 -11935"/>
                                <a:gd name="T7" fmla="*/ -9855 h 8040"/>
                                <a:gd name="T8" fmla="+- 0 6806 2754"/>
                                <a:gd name="T9" fmla="*/ T8 w 4226"/>
                                <a:gd name="T10" fmla="+- 0 -9835 -11935"/>
                                <a:gd name="T11" fmla="*/ -9835 h 8040"/>
                                <a:gd name="T12" fmla="+- 0 6804 2754"/>
                                <a:gd name="T13" fmla="*/ T12 w 4226"/>
                                <a:gd name="T14" fmla="+- 0 -9835 -11935"/>
                                <a:gd name="T15" fmla="*/ -9835 h 8040"/>
                                <a:gd name="T16" fmla="+- 0 6797 2754"/>
                                <a:gd name="T17" fmla="*/ T16 w 4226"/>
                                <a:gd name="T18" fmla="+- 0 -9815 -11935"/>
                                <a:gd name="T19" fmla="*/ -9815 h 8040"/>
                                <a:gd name="T20" fmla="+- 0 6810 2754"/>
                                <a:gd name="T21" fmla="*/ T20 w 4226"/>
                                <a:gd name="T22" fmla="+- 0 -9815 -11935"/>
                                <a:gd name="T23" fmla="*/ -9815 h 8040"/>
                                <a:gd name="T24" fmla="+- 0 6813 2754"/>
                                <a:gd name="T25" fmla="*/ T24 w 4226"/>
                                <a:gd name="T26" fmla="+- 0 -9835 -11935"/>
                                <a:gd name="T27" fmla="*/ -9835 h 8040"/>
                                <a:gd name="T28" fmla="+- 0 6810 2754"/>
                                <a:gd name="T29" fmla="*/ T28 w 4226"/>
                                <a:gd name="T30" fmla="+- 0 -9855 -11935"/>
                                <a:gd name="T31" fmla="*/ -98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56" y="2080"/>
                                  </a:moveTo>
                                  <a:lnTo>
                                    <a:pt x="4050" y="2080"/>
                                  </a:lnTo>
                                  <a:lnTo>
                                    <a:pt x="4052" y="2100"/>
                                  </a:lnTo>
                                  <a:lnTo>
                                    <a:pt x="4050" y="2100"/>
                                  </a:lnTo>
                                  <a:lnTo>
                                    <a:pt x="4043" y="2120"/>
                                  </a:lnTo>
                                  <a:lnTo>
                                    <a:pt x="4056" y="2120"/>
                                  </a:lnTo>
                                  <a:lnTo>
                                    <a:pt x="4059" y="2100"/>
                                  </a:lnTo>
                                  <a:lnTo>
                                    <a:pt x="4056" y="20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6" name="Freeform 638"/>
                          <wps:cNvSpPr>
                            <a:spLocks/>
                          </wps:cNvSpPr>
                          <wps:spPr bwMode="auto">
                            <a:xfrm>
                              <a:off x="2754" y="-11935"/>
                              <a:ext cx="4226" cy="8040"/>
                            </a:xfrm>
                            <a:custGeom>
                              <a:avLst/>
                              <a:gdLst>
                                <a:gd name="T0" fmla="+- 0 6764 2754"/>
                                <a:gd name="T1" fmla="*/ T0 w 4226"/>
                                <a:gd name="T2" fmla="+- 0 -9875 -11935"/>
                                <a:gd name="T3" fmla="*/ -9875 h 8040"/>
                                <a:gd name="T4" fmla="+- 0 6762 2754"/>
                                <a:gd name="T5" fmla="*/ T4 w 4226"/>
                                <a:gd name="T6" fmla="+- 0 -9875 -11935"/>
                                <a:gd name="T7" fmla="*/ -9875 h 8040"/>
                                <a:gd name="T8" fmla="+- 0 6750 2754"/>
                                <a:gd name="T9" fmla="*/ T8 w 4226"/>
                                <a:gd name="T10" fmla="+- 0 -9855 -11935"/>
                                <a:gd name="T11" fmla="*/ -9855 h 8040"/>
                                <a:gd name="T12" fmla="+- 0 6755 2754"/>
                                <a:gd name="T13" fmla="*/ T12 w 4226"/>
                                <a:gd name="T14" fmla="+- 0 -9855 -11935"/>
                                <a:gd name="T15" fmla="*/ -9855 h 8040"/>
                                <a:gd name="T16" fmla="+- 0 6764 2754"/>
                                <a:gd name="T17" fmla="*/ T16 w 4226"/>
                                <a:gd name="T18" fmla="+- 0 -9875 -11935"/>
                                <a:gd name="T19" fmla="*/ -9875 h 8040"/>
                              </a:gdLst>
                              <a:ahLst/>
                              <a:cxnLst>
                                <a:cxn ang="0">
                                  <a:pos x="T1" y="T3"/>
                                </a:cxn>
                                <a:cxn ang="0">
                                  <a:pos x="T5" y="T7"/>
                                </a:cxn>
                                <a:cxn ang="0">
                                  <a:pos x="T9" y="T11"/>
                                </a:cxn>
                                <a:cxn ang="0">
                                  <a:pos x="T13" y="T15"/>
                                </a:cxn>
                                <a:cxn ang="0">
                                  <a:pos x="T17" y="T19"/>
                                </a:cxn>
                              </a:cxnLst>
                              <a:rect l="0" t="0" r="r" b="b"/>
                              <a:pathLst>
                                <a:path w="4226" h="8040">
                                  <a:moveTo>
                                    <a:pt x="4010" y="2060"/>
                                  </a:moveTo>
                                  <a:lnTo>
                                    <a:pt x="4008" y="2060"/>
                                  </a:lnTo>
                                  <a:lnTo>
                                    <a:pt x="3996" y="2080"/>
                                  </a:lnTo>
                                  <a:lnTo>
                                    <a:pt x="4001" y="2080"/>
                                  </a:lnTo>
                                  <a:lnTo>
                                    <a:pt x="4010" y="2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7" name="Freeform 639"/>
                          <wps:cNvSpPr>
                            <a:spLocks/>
                          </wps:cNvSpPr>
                          <wps:spPr bwMode="auto">
                            <a:xfrm>
                              <a:off x="2754" y="-11935"/>
                              <a:ext cx="4226" cy="8040"/>
                            </a:xfrm>
                            <a:custGeom>
                              <a:avLst/>
                              <a:gdLst>
                                <a:gd name="T0" fmla="+- 0 6790 2754"/>
                                <a:gd name="T1" fmla="*/ T0 w 4226"/>
                                <a:gd name="T2" fmla="+- 0 -9875 -11935"/>
                                <a:gd name="T3" fmla="*/ -9875 h 8040"/>
                                <a:gd name="T4" fmla="+- 0 6788 2754"/>
                                <a:gd name="T5" fmla="*/ T4 w 4226"/>
                                <a:gd name="T6" fmla="+- 0 -9875 -11935"/>
                                <a:gd name="T7" fmla="*/ -9875 h 8040"/>
                                <a:gd name="T8" fmla="+- 0 6797 2754"/>
                                <a:gd name="T9" fmla="*/ T8 w 4226"/>
                                <a:gd name="T10" fmla="+- 0 -9855 -11935"/>
                                <a:gd name="T11" fmla="*/ -9855 h 8040"/>
                                <a:gd name="T12" fmla="+- 0 6802 2754"/>
                                <a:gd name="T13" fmla="*/ T12 w 4226"/>
                                <a:gd name="T14" fmla="+- 0 -9855 -11935"/>
                                <a:gd name="T15" fmla="*/ -9855 h 8040"/>
                                <a:gd name="T16" fmla="+- 0 6790 2754"/>
                                <a:gd name="T17" fmla="*/ T16 w 4226"/>
                                <a:gd name="T18" fmla="+- 0 -9875 -11935"/>
                                <a:gd name="T19" fmla="*/ -9875 h 8040"/>
                              </a:gdLst>
                              <a:ahLst/>
                              <a:cxnLst>
                                <a:cxn ang="0">
                                  <a:pos x="T1" y="T3"/>
                                </a:cxn>
                                <a:cxn ang="0">
                                  <a:pos x="T5" y="T7"/>
                                </a:cxn>
                                <a:cxn ang="0">
                                  <a:pos x="T9" y="T11"/>
                                </a:cxn>
                                <a:cxn ang="0">
                                  <a:pos x="T13" y="T15"/>
                                </a:cxn>
                                <a:cxn ang="0">
                                  <a:pos x="T17" y="T19"/>
                                </a:cxn>
                              </a:cxnLst>
                              <a:rect l="0" t="0" r="r" b="b"/>
                              <a:pathLst>
                                <a:path w="4226" h="8040">
                                  <a:moveTo>
                                    <a:pt x="4036" y="2060"/>
                                  </a:moveTo>
                                  <a:lnTo>
                                    <a:pt x="4034" y="2060"/>
                                  </a:lnTo>
                                  <a:lnTo>
                                    <a:pt x="4043" y="2080"/>
                                  </a:lnTo>
                                  <a:lnTo>
                                    <a:pt x="4048" y="2080"/>
                                  </a:lnTo>
                                  <a:lnTo>
                                    <a:pt x="4036" y="2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640"/>
                          <wps:cNvSpPr>
                            <a:spLocks/>
                          </wps:cNvSpPr>
                          <wps:spPr bwMode="auto">
                            <a:xfrm>
                              <a:off x="2754" y="-11935"/>
                              <a:ext cx="4226" cy="8040"/>
                            </a:xfrm>
                            <a:custGeom>
                              <a:avLst/>
                              <a:gdLst>
                                <a:gd name="T0" fmla="+- 0 3037 2754"/>
                                <a:gd name="T1" fmla="*/ T0 w 4226"/>
                                <a:gd name="T2" fmla="+- 0 -9915 -11935"/>
                                <a:gd name="T3" fmla="*/ -9915 h 8040"/>
                                <a:gd name="T4" fmla="+- 0 3018 2754"/>
                                <a:gd name="T5" fmla="*/ T4 w 4226"/>
                                <a:gd name="T6" fmla="+- 0 -9915 -11935"/>
                                <a:gd name="T7" fmla="*/ -9915 h 8040"/>
                                <a:gd name="T8" fmla="+- 0 3010 2754"/>
                                <a:gd name="T9" fmla="*/ T8 w 4226"/>
                                <a:gd name="T10" fmla="+- 0 -9895 -11935"/>
                                <a:gd name="T11" fmla="*/ -9895 h 8040"/>
                                <a:gd name="T12" fmla="+- 0 3010 2754"/>
                                <a:gd name="T13" fmla="*/ T12 w 4226"/>
                                <a:gd name="T14" fmla="+- 0 -9875 -11935"/>
                                <a:gd name="T15" fmla="*/ -9875 h 8040"/>
                                <a:gd name="T16" fmla="+- 0 3022 2754"/>
                                <a:gd name="T17" fmla="*/ T16 w 4226"/>
                                <a:gd name="T18" fmla="+- 0 -9875 -11935"/>
                                <a:gd name="T19" fmla="*/ -9875 h 8040"/>
                                <a:gd name="T20" fmla="+- 0 3017 2754"/>
                                <a:gd name="T21" fmla="*/ T20 w 4226"/>
                                <a:gd name="T22" fmla="+- 0 -9895 -11935"/>
                                <a:gd name="T23" fmla="*/ -9895 h 8040"/>
                                <a:gd name="T24" fmla="+- 0 3044 2754"/>
                                <a:gd name="T25" fmla="*/ T24 w 4226"/>
                                <a:gd name="T26" fmla="+- 0 -9895 -11935"/>
                                <a:gd name="T27" fmla="*/ -9895 h 8040"/>
                                <a:gd name="T28" fmla="+- 0 3037 2754"/>
                                <a:gd name="T29" fmla="*/ T28 w 4226"/>
                                <a:gd name="T30" fmla="+- 0 -9915 -11935"/>
                                <a:gd name="T31" fmla="*/ -99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83" y="2020"/>
                                  </a:moveTo>
                                  <a:lnTo>
                                    <a:pt x="264" y="2020"/>
                                  </a:lnTo>
                                  <a:lnTo>
                                    <a:pt x="256" y="2040"/>
                                  </a:lnTo>
                                  <a:lnTo>
                                    <a:pt x="256" y="2060"/>
                                  </a:lnTo>
                                  <a:lnTo>
                                    <a:pt x="268" y="2060"/>
                                  </a:lnTo>
                                  <a:lnTo>
                                    <a:pt x="263" y="2040"/>
                                  </a:lnTo>
                                  <a:lnTo>
                                    <a:pt x="290" y="2040"/>
                                  </a:lnTo>
                                  <a:lnTo>
                                    <a:pt x="283" y="2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41"/>
                          <wps:cNvSpPr>
                            <a:spLocks/>
                          </wps:cNvSpPr>
                          <wps:spPr bwMode="auto">
                            <a:xfrm>
                              <a:off x="2754" y="-11935"/>
                              <a:ext cx="4226" cy="8040"/>
                            </a:xfrm>
                            <a:custGeom>
                              <a:avLst/>
                              <a:gdLst>
                                <a:gd name="T0" fmla="+- 0 3044 2754"/>
                                <a:gd name="T1" fmla="*/ T0 w 4226"/>
                                <a:gd name="T2" fmla="+- 0 -9895 -11935"/>
                                <a:gd name="T3" fmla="*/ -9895 h 8040"/>
                                <a:gd name="T4" fmla="+- 0 3037 2754"/>
                                <a:gd name="T5" fmla="*/ T4 w 4226"/>
                                <a:gd name="T6" fmla="+- 0 -9895 -11935"/>
                                <a:gd name="T7" fmla="*/ -9895 h 8040"/>
                                <a:gd name="T8" fmla="+- 0 3033 2754"/>
                                <a:gd name="T9" fmla="*/ T8 w 4226"/>
                                <a:gd name="T10" fmla="+- 0 -9875 -11935"/>
                                <a:gd name="T11" fmla="*/ -9875 h 8040"/>
                                <a:gd name="T12" fmla="+- 0 3044 2754"/>
                                <a:gd name="T13" fmla="*/ T12 w 4226"/>
                                <a:gd name="T14" fmla="+- 0 -9875 -11935"/>
                                <a:gd name="T15" fmla="*/ -9875 h 8040"/>
                                <a:gd name="T16" fmla="+- 0 3044 2754"/>
                                <a:gd name="T17" fmla="*/ T16 w 4226"/>
                                <a:gd name="T18" fmla="+- 0 -9895 -11935"/>
                                <a:gd name="T19" fmla="*/ -9895 h 8040"/>
                              </a:gdLst>
                              <a:ahLst/>
                              <a:cxnLst>
                                <a:cxn ang="0">
                                  <a:pos x="T1" y="T3"/>
                                </a:cxn>
                                <a:cxn ang="0">
                                  <a:pos x="T5" y="T7"/>
                                </a:cxn>
                                <a:cxn ang="0">
                                  <a:pos x="T9" y="T11"/>
                                </a:cxn>
                                <a:cxn ang="0">
                                  <a:pos x="T13" y="T15"/>
                                </a:cxn>
                                <a:cxn ang="0">
                                  <a:pos x="T17" y="T19"/>
                                </a:cxn>
                              </a:cxnLst>
                              <a:rect l="0" t="0" r="r" b="b"/>
                              <a:pathLst>
                                <a:path w="4226" h="8040">
                                  <a:moveTo>
                                    <a:pt x="290" y="2040"/>
                                  </a:moveTo>
                                  <a:lnTo>
                                    <a:pt x="283" y="2040"/>
                                  </a:lnTo>
                                  <a:lnTo>
                                    <a:pt x="279" y="2060"/>
                                  </a:lnTo>
                                  <a:lnTo>
                                    <a:pt x="290" y="2060"/>
                                  </a:lnTo>
                                  <a:lnTo>
                                    <a:pt x="290" y="2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 name="Freeform 642"/>
                          <wps:cNvSpPr>
                            <a:spLocks/>
                          </wps:cNvSpPr>
                          <wps:spPr bwMode="auto">
                            <a:xfrm>
                              <a:off x="2754" y="-11935"/>
                              <a:ext cx="4226" cy="8040"/>
                            </a:xfrm>
                            <a:custGeom>
                              <a:avLst/>
                              <a:gdLst>
                                <a:gd name="T0" fmla="+- 0 4203 2754"/>
                                <a:gd name="T1" fmla="*/ T0 w 4226"/>
                                <a:gd name="T2" fmla="+- 0 -9915 -11935"/>
                                <a:gd name="T3" fmla="*/ -9915 h 8040"/>
                                <a:gd name="T4" fmla="+- 0 4185 2754"/>
                                <a:gd name="T5" fmla="*/ T4 w 4226"/>
                                <a:gd name="T6" fmla="+- 0 -9915 -11935"/>
                                <a:gd name="T7" fmla="*/ -9915 h 8040"/>
                                <a:gd name="T8" fmla="+- 0 4177 2754"/>
                                <a:gd name="T9" fmla="*/ T8 w 4226"/>
                                <a:gd name="T10" fmla="+- 0 -9895 -11935"/>
                                <a:gd name="T11" fmla="*/ -9895 h 8040"/>
                                <a:gd name="T12" fmla="+- 0 4177 2754"/>
                                <a:gd name="T13" fmla="*/ T12 w 4226"/>
                                <a:gd name="T14" fmla="+- 0 -9875 -11935"/>
                                <a:gd name="T15" fmla="*/ -9875 h 8040"/>
                                <a:gd name="T16" fmla="+- 0 4189 2754"/>
                                <a:gd name="T17" fmla="*/ T16 w 4226"/>
                                <a:gd name="T18" fmla="+- 0 -9875 -11935"/>
                                <a:gd name="T19" fmla="*/ -9875 h 8040"/>
                                <a:gd name="T20" fmla="+- 0 4184 2754"/>
                                <a:gd name="T21" fmla="*/ T20 w 4226"/>
                                <a:gd name="T22" fmla="+- 0 -9895 -11935"/>
                                <a:gd name="T23" fmla="*/ -9895 h 8040"/>
                                <a:gd name="T24" fmla="+- 0 4211 2754"/>
                                <a:gd name="T25" fmla="*/ T24 w 4226"/>
                                <a:gd name="T26" fmla="+- 0 -9895 -11935"/>
                                <a:gd name="T27" fmla="*/ -9895 h 8040"/>
                                <a:gd name="T28" fmla="+- 0 4203 2754"/>
                                <a:gd name="T29" fmla="*/ T28 w 4226"/>
                                <a:gd name="T30" fmla="+- 0 -9915 -11935"/>
                                <a:gd name="T31" fmla="*/ -991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449" y="2020"/>
                                  </a:moveTo>
                                  <a:lnTo>
                                    <a:pt x="1431" y="2020"/>
                                  </a:lnTo>
                                  <a:lnTo>
                                    <a:pt x="1423" y="2040"/>
                                  </a:lnTo>
                                  <a:lnTo>
                                    <a:pt x="1423" y="2060"/>
                                  </a:lnTo>
                                  <a:lnTo>
                                    <a:pt x="1435" y="2060"/>
                                  </a:lnTo>
                                  <a:lnTo>
                                    <a:pt x="1430" y="2040"/>
                                  </a:lnTo>
                                  <a:lnTo>
                                    <a:pt x="1457" y="2040"/>
                                  </a:lnTo>
                                  <a:lnTo>
                                    <a:pt x="1449" y="2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 name="Freeform 643"/>
                          <wps:cNvSpPr>
                            <a:spLocks/>
                          </wps:cNvSpPr>
                          <wps:spPr bwMode="auto">
                            <a:xfrm>
                              <a:off x="2754" y="-11935"/>
                              <a:ext cx="4226" cy="8040"/>
                            </a:xfrm>
                            <a:custGeom>
                              <a:avLst/>
                              <a:gdLst>
                                <a:gd name="T0" fmla="+- 0 4211 2754"/>
                                <a:gd name="T1" fmla="*/ T0 w 4226"/>
                                <a:gd name="T2" fmla="+- 0 -9895 -11935"/>
                                <a:gd name="T3" fmla="*/ -9895 h 8040"/>
                                <a:gd name="T4" fmla="+- 0 4204 2754"/>
                                <a:gd name="T5" fmla="*/ T4 w 4226"/>
                                <a:gd name="T6" fmla="+- 0 -9895 -11935"/>
                                <a:gd name="T7" fmla="*/ -9895 h 8040"/>
                                <a:gd name="T8" fmla="+- 0 4200 2754"/>
                                <a:gd name="T9" fmla="*/ T8 w 4226"/>
                                <a:gd name="T10" fmla="+- 0 -9875 -11935"/>
                                <a:gd name="T11" fmla="*/ -9875 h 8040"/>
                                <a:gd name="T12" fmla="+- 0 4211 2754"/>
                                <a:gd name="T13" fmla="*/ T12 w 4226"/>
                                <a:gd name="T14" fmla="+- 0 -9875 -11935"/>
                                <a:gd name="T15" fmla="*/ -9875 h 8040"/>
                                <a:gd name="T16" fmla="+- 0 4211 2754"/>
                                <a:gd name="T17" fmla="*/ T16 w 4226"/>
                                <a:gd name="T18" fmla="+- 0 -9895 -11935"/>
                                <a:gd name="T19" fmla="*/ -9895 h 8040"/>
                              </a:gdLst>
                              <a:ahLst/>
                              <a:cxnLst>
                                <a:cxn ang="0">
                                  <a:pos x="T1" y="T3"/>
                                </a:cxn>
                                <a:cxn ang="0">
                                  <a:pos x="T5" y="T7"/>
                                </a:cxn>
                                <a:cxn ang="0">
                                  <a:pos x="T9" y="T11"/>
                                </a:cxn>
                                <a:cxn ang="0">
                                  <a:pos x="T13" y="T15"/>
                                </a:cxn>
                                <a:cxn ang="0">
                                  <a:pos x="T17" y="T19"/>
                                </a:cxn>
                              </a:cxnLst>
                              <a:rect l="0" t="0" r="r" b="b"/>
                              <a:pathLst>
                                <a:path w="4226" h="8040">
                                  <a:moveTo>
                                    <a:pt x="1457" y="2040"/>
                                  </a:moveTo>
                                  <a:lnTo>
                                    <a:pt x="1450" y="2040"/>
                                  </a:lnTo>
                                  <a:lnTo>
                                    <a:pt x="1446" y="2060"/>
                                  </a:lnTo>
                                  <a:lnTo>
                                    <a:pt x="1457" y="2060"/>
                                  </a:lnTo>
                                  <a:lnTo>
                                    <a:pt x="1457" y="2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Freeform 644"/>
                          <wps:cNvSpPr>
                            <a:spLocks/>
                          </wps:cNvSpPr>
                          <wps:spPr bwMode="auto">
                            <a:xfrm>
                              <a:off x="2754" y="-11935"/>
                              <a:ext cx="4226" cy="8040"/>
                            </a:xfrm>
                            <a:custGeom>
                              <a:avLst/>
                              <a:gdLst>
                                <a:gd name="T0" fmla="+- 0 4686 2754"/>
                                <a:gd name="T1" fmla="*/ T0 w 4226"/>
                                <a:gd name="T2" fmla="+- 0 -9935 -11935"/>
                                <a:gd name="T3" fmla="*/ -9935 h 8040"/>
                                <a:gd name="T4" fmla="+- 0 4668 2754"/>
                                <a:gd name="T5" fmla="*/ T4 w 4226"/>
                                <a:gd name="T6" fmla="+- 0 -9935 -11935"/>
                                <a:gd name="T7" fmla="*/ -9935 h 8040"/>
                                <a:gd name="T8" fmla="+- 0 4660 2754"/>
                                <a:gd name="T9" fmla="*/ T8 w 4226"/>
                                <a:gd name="T10" fmla="+- 0 -9915 -11935"/>
                                <a:gd name="T11" fmla="*/ -9915 h 8040"/>
                                <a:gd name="T12" fmla="+- 0 4660 2754"/>
                                <a:gd name="T13" fmla="*/ T12 w 4226"/>
                                <a:gd name="T14" fmla="+- 0 -9895 -11935"/>
                                <a:gd name="T15" fmla="*/ -9895 h 8040"/>
                                <a:gd name="T16" fmla="+- 0 4672 2754"/>
                                <a:gd name="T17" fmla="*/ T16 w 4226"/>
                                <a:gd name="T18" fmla="+- 0 -9895 -11935"/>
                                <a:gd name="T19" fmla="*/ -9895 h 8040"/>
                                <a:gd name="T20" fmla="+- 0 4667 2754"/>
                                <a:gd name="T21" fmla="*/ T20 w 4226"/>
                                <a:gd name="T22" fmla="+- 0 -9915 -11935"/>
                                <a:gd name="T23" fmla="*/ -9915 h 8040"/>
                                <a:gd name="T24" fmla="+- 0 4694 2754"/>
                                <a:gd name="T25" fmla="*/ T24 w 4226"/>
                                <a:gd name="T26" fmla="+- 0 -9915 -11935"/>
                                <a:gd name="T27" fmla="*/ -9915 h 8040"/>
                                <a:gd name="T28" fmla="+- 0 4686 2754"/>
                                <a:gd name="T29" fmla="*/ T28 w 4226"/>
                                <a:gd name="T30" fmla="+- 0 -9935 -11935"/>
                                <a:gd name="T31" fmla="*/ -99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932" y="2000"/>
                                  </a:moveTo>
                                  <a:lnTo>
                                    <a:pt x="1914" y="2000"/>
                                  </a:lnTo>
                                  <a:lnTo>
                                    <a:pt x="1906" y="2020"/>
                                  </a:lnTo>
                                  <a:lnTo>
                                    <a:pt x="1906" y="2040"/>
                                  </a:lnTo>
                                  <a:lnTo>
                                    <a:pt x="1918" y="2040"/>
                                  </a:lnTo>
                                  <a:lnTo>
                                    <a:pt x="1913" y="2020"/>
                                  </a:lnTo>
                                  <a:lnTo>
                                    <a:pt x="1940" y="2020"/>
                                  </a:lnTo>
                                  <a:lnTo>
                                    <a:pt x="1932" y="20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 name="Freeform 645"/>
                          <wps:cNvSpPr>
                            <a:spLocks/>
                          </wps:cNvSpPr>
                          <wps:spPr bwMode="auto">
                            <a:xfrm>
                              <a:off x="2754" y="-11935"/>
                              <a:ext cx="4226" cy="8040"/>
                            </a:xfrm>
                            <a:custGeom>
                              <a:avLst/>
                              <a:gdLst>
                                <a:gd name="T0" fmla="+- 0 4694 2754"/>
                                <a:gd name="T1" fmla="*/ T0 w 4226"/>
                                <a:gd name="T2" fmla="+- 0 -9915 -11935"/>
                                <a:gd name="T3" fmla="*/ -9915 h 8040"/>
                                <a:gd name="T4" fmla="+- 0 4687 2754"/>
                                <a:gd name="T5" fmla="*/ T4 w 4226"/>
                                <a:gd name="T6" fmla="+- 0 -9915 -11935"/>
                                <a:gd name="T7" fmla="*/ -9915 h 8040"/>
                                <a:gd name="T8" fmla="+- 0 4682 2754"/>
                                <a:gd name="T9" fmla="*/ T8 w 4226"/>
                                <a:gd name="T10" fmla="+- 0 -9895 -11935"/>
                                <a:gd name="T11" fmla="*/ -9895 h 8040"/>
                                <a:gd name="T12" fmla="+- 0 4694 2754"/>
                                <a:gd name="T13" fmla="*/ T12 w 4226"/>
                                <a:gd name="T14" fmla="+- 0 -9895 -11935"/>
                                <a:gd name="T15" fmla="*/ -9895 h 8040"/>
                                <a:gd name="T16" fmla="+- 0 4694 2754"/>
                                <a:gd name="T17" fmla="*/ T16 w 4226"/>
                                <a:gd name="T18" fmla="+- 0 -9915 -11935"/>
                                <a:gd name="T19" fmla="*/ -9915 h 8040"/>
                              </a:gdLst>
                              <a:ahLst/>
                              <a:cxnLst>
                                <a:cxn ang="0">
                                  <a:pos x="T1" y="T3"/>
                                </a:cxn>
                                <a:cxn ang="0">
                                  <a:pos x="T5" y="T7"/>
                                </a:cxn>
                                <a:cxn ang="0">
                                  <a:pos x="T9" y="T11"/>
                                </a:cxn>
                                <a:cxn ang="0">
                                  <a:pos x="T13" y="T15"/>
                                </a:cxn>
                                <a:cxn ang="0">
                                  <a:pos x="T17" y="T19"/>
                                </a:cxn>
                              </a:cxnLst>
                              <a:rect l="0" t="0" r="r" b="b"/>
                              <a:pathLst>
                                <a:path w="4226" h="8040">
                                  <a:moveTo>
                                    <a:pt x="1940" y="2020"/>
                                  </a:moveTo>
                                  <a:lnTo>
                                    <a:pt x="1933" y="2020"/>
                                  </a:lnTo>
                                  <a:lnTo>
                                    <a:pt x="1928" y="2040"/>
                                  </a:lnTo>
                                  <a:lnTo>
                                    <a:pt x="1940" y="2040"/>
                                  </a:lnTo>
                                  <a:lnTo>
                                    <a:pt x="1940" y="20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Freeform 646"/>
                          <wps:cNvSpPr>
                            <a:spLocks/>
                          </wps:cNvSpPr>
                          <wps:spPr bwMode="auto">
                            <a:xfrm>
                              <a:off x="2754" y="-11935"/>
                              <a:ext cx="4226" cy="8040"/>
                            </a:xfrm>
                            <a:custGeom>
                              <a:avLst/>
                              <a:gdLst>
                                <a:gd name="T0" fmla="+- 0 6174 2754"/>
                                <a:gd name="T1" fmla="*/ T0 w 4226"/>
                                <a:gd name="T2" fmla="+- 0 -9955 -11935"/>
                                <a:gd name="T3" fmla="*/ -9955 h 8040"/>
                                <a:gd name="T4" fmla="+- 0 6162 2754"/>
                                <a:gd name="T5" fmla="*/ T4 w 4226"/>
                                <a:gd name="T6" fmla="+- 0 -9955 -11935"/>
                                <a:gd name="T7" fmla="*/ -9955 h 8040"/>
                                <a:gd name="T8" fmla="+- 0 6162 2754"/>
                                <a:gd name="T9" fmla="*/ T8 w 4226"/>
                                <a:gd name="T10" fmla="+- 0 -9935 -11935"/>
                                <a:gd name="T11" fmla="*/ -9935 h 8040"/>
                                <a:gd name="T12" fmla="+- 0 6170 2754"/>
                                <a:gd name="T13" fmla="*/ T12 w 4226"/>
                                <a:gd name="T14" fmla="+- 0 -9915 -11935"/>
                                <a:gd name="T15" fmla="*/ -9915 h 8040"/>
                                <a:gd name="T16" fmla="+- 0 6188 2754"/>
                                <a:gd name="T17" fmla="*/ T16 w 4226"/>
                                <a:gd name="T18" fmla="+- 0 -9915 -11935"/>
                                <a:gd name="T19" fmla="*/ -9915 h 8040"/>
                                <a:gd name="T20" fmla="+- 0 6196 2754"/>
                                <a:gd name="T21" fmla="*/ T20 w 4226"/>
                                <a:gd name="T22" fmla="+- 0 -9935 -11935"/>
                                <a:gd name="T23" fmla="*/ -9935 h 8040"/>
                                <a:gd name="T24" fmla="+- 0 6169 2754"/>
                                <a:gd name="T25" fmla="*/ T24 w 4226"/>
                                <a:gd name="T26" fmla="+- 0 -9935 -11935"/>
                                <a:gd name="T27" fmla="*/ -9935 h 8040"/>
                                <a:gd name="T28" fmla="+- 0 6174 2754"/>
                                <a:gd name="T29" fmla="*/ T28 w 4226"/>
                                <a:gd name="T30" fmla="+- 0 -9955 -11935"/>
                                <a:gd name="T31" fmla="*/ -99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420" y="1980"/>
                                  </a:moveTo>
                                  <a:lnTo>
                                    <a:pt x="3408" y="1980"/>
                                  </a:lnTo>
                                  <a:lnTo>
                                    <a:pt x="3408" y="2000"/>
                                  </a:lnTo>
                                  <a:lnTo>
                                    <a:pt x="3416" y="2020"/>
                                  </a:lnTo>
                                  <a:lnTo>
                                    <a:pt x="3434" y="2020"/>
                                  </a:lnTo>
                                  <a:lnTo>
                                    <a:pt x="3442" y="2000"/>
                                  </a:lnTo>
                                  <a:lnTo>
                                    <a:pt x="3415" y="2000"/>
                                  </a:lnTo>
                                  <a:lnTo>
                                    <a:pt x="3420" y="1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5" name="Freeform 647"/>
                          <wps:cNvSpPr>
                            <a:spLocks/>
                          </wps:cNvSpPr>
                          <wps:spPr bwMode="auto">
                            <a:xfrm>
                              <a:off x="2754" y="-11935"/>
                              <a:ext cx="4226" cy="8040"/>
                            </a:xfrm>
                            <a:custGeom>
                              <a:avLst/>
                              <a:gdLst>
                                <a:gd name="T0" fmla="+- 0 6196 2754"/>
                                <a:gd name="T1" fmla="*/ T0 w 4226"/>
                                <a:gd name="T2" fmla="+- 0 -9955 -11935"/>
                                <a:gd name="T3" fmla="*/ -9955 h 8040"/>
                                <a:gd name="T4" fmla="+- 0 6185 2754"/>
                                <a:gd name="T5" fmla="*/ T4 w 4226"/>
                                <a:gd name="T6" fmla="+- 0 -9955 -11935"/>
                                <a:gd name="T7" fmla="*/ -9955 h 8040"/>
                                <a:gd name="T8" fmla="+- 0 6189 2754"/>
                                <a:gd name="T9" fmla="*/ T8 w 4226"/>
                                <a:gd name="T10" fmla="+- 0 -9935 -11935"/>
                                <a:gd name="T11" fmla="*/ -9935 h 8040"/>
                                <a:gd name="T12" fmla="+- 0 6196 2754"/>
                                <a:gd name="T13" fmla="*/ T12 w 4226"/>
                                <a:gd name="T14" fmla="+- 0 -9935 -11935"/>
                                <a:gd name="T15" fmla="*/ -9935 h 8040"/>
                                <a:gd name="T16" fmla="+- 0 6196 2754"/>
                                <a:gd name="T17" fmla="*/ T16 w 4226"/>
                                <a:gd name="T18" fmla="+- 0 -9955 -11935"/>
                                <a:gd name="T19" fmla="*/ -9955 h 8040"/>
                              </a:gdLst>
                              <a:ahLst/>
                              <a:cxnLst>
                                <a:cxn ang="0">
                                  <a:pos x="T1" y="T3"/>
                                </a:cxn>
                                <a:cxn ang="0">
                                  <a:pos x="T5" y="T7"/>
                                </a:cxn>
                                <a:cxn ang="0">
                                  <a:pos x="T9" y="T11"/>
                                </a:cxn>
                                <a:cxn ang="0">
                                  <a:pos x="T13" y="T15"/>
                                </a:cxn>
                                <a:cxn ang="0">
                                  <a:pos x="T17" y="T19"/>
                                </a:cxn>
                              </a:cxnLst>
                              <a:rect l="0" t="0" r="r" b="b"/>
                              <a:pathLst>
                                <a:path w="4226" h="8040">
                                  <a:moveTo>
                                    <a:pt x="3442" y="1980"/>
                                  </a:moveTo>
                                  <a:lnTo>
                                    <a:pt x="3431" y="1980"/>
                                  </a:lnTo>
                                  <a:lnTo>
                                    <a:pt x="3435" y="2000"/>
                                  </a:lnTo>
                                  <a:lnTo>
                                    <a:pt x="3442" y="2000"/>
                                  </a:lnTo>
                                  <a:lnTo>
                                    <a:pt x="3442" y="1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Freeform 648"/>
                          <wps:cNvSpPr>
                            <a:spLocks/>
                          </wps:cNvSpPr>
                          <wps:spPr bwMode="auto">
                            <a:xfrm>
                              <a:off x="2754" y="-11935"/>
                              <a:ext cx="4226" cy="8040"/>
                            </a:xfrm>
                            <a:custGeom>
                              <a:avLst/>
                              <a:gdLst>
                                <a:gd name="T0" fmla="+- 0 4490 2754"/>
                                <a:gd name="T1" fmla="*/ T0 w 4226"/>
                                <a:gd name="T2" fmla="+- 0 -9995 -11935"/>
                                <a:gd name="T3" fmla="*/ -9995 h 8040"/>
                                <a:gd name="T4" fmla="+- 0 4479 2754"/>
                                <a:gd name="T5" fmla="*/ T4 w 4226"/>
                                <a:gd name="T6" fmla="+- 0 -9995 -11935"/>
                                <a:gd name="T7" fmla="*/ -9995 h 8040"/>
                                <a:gd name="T8" fmla="+- 0 4479 2754"/>
                                <a:gd name="T9" fmla="*/ T8 w 4226"/>
                                <a:gd name="T10" fmla="+- 0 -9975 -11935"/>
                                <a:gd name="T11" fmla="*/ -9975 h 8040"/>
                                <a:gd name="T12" fmla="+- 0 4487 2754"/>
                                <a:gd name="T13" fmla="*/ T12 w 4226"/>
                                <a:gd name="T14" fmla="+- 0 -9955 -11935"/>
                                <a:gd name="T15" fmla="*/ -9955 h 8040"/>
                                <a:gd name="T16" fmla="+- 0 4505 2754"/>
                                <a:gd name="T17" fmla="*/ T16 w 4226"/>
                                <a:gd name="T18" fmla="+- 0 -9955 -11935"/>
                                <a:gd name="T19" fmla="*/ -9955 h 8040"/>
                                <a:gd name="T20" fmla="+- 0 4513 2754"/>
                                <a:gd name="T21" fmla="*/ T20 w 4226"/>
                                <a:gd name="T22" fmla="+- 0 -9975 -11935"/>
                                <a:gd name="T23" fmla="*/ -9975 h 8040"/>
                                <a:gd name="T24" fmla="+- 0 4486 2754"/>
                                <a:gd name="T25" fmla="*/ T24 w 4226"/>
                                <a:gd name="T26" fmla="+- 0 -9975 -11935"/>
                                <a:gd name="T27" fmla="*/ -9975 h 8040"/>
                                <a:gd name="T28" fmla="+- 0 4490 2754"/>
                                <a:gd name="T29" fmla="*/ T28 w 4226"/>
                                <a:gd name="T30" fmla="+- 0 -9995 -11935"/>
                                <a:gd name="T31" fmla="*/ -99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36" y="1940"/>
                                  </a:moveTo>
                                  <a:lnTo>
                                    <a:pt x="1725" y="1940"/>
                                  </a:lnTo>
                                  <a:lnTo>
                                    <a:pt x="1725" y="1960"/>
                                  </a:lnTo>
                                  <a:lnTo>
                                    <a:pt x="1733" y="1980"/>
                                  </a:lnTo>
                                  <a:lnTo>
                                    <a:pt x="1751" y="1980"/>
                                  </a:lnTo>
                                  <a:lnTo>
                                    <a:pt x="1759" y="1960"/>
                                  </a:lnTo>
                                  <a:lnTo>
                                    <a:pt x="1732" y="1960"/>
                                  </a:lnTo>
                                  <a:lnTo>
                                    <a:pt x="1736" y="19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Freeform 649"/>
                          <wps:cNvSpPr>
                            <a:spLocks/>
                          </wps:cNvSpPr>
                          <wps:spPr bwMode="auto">
                            <a:xfrm>
                              <a:off x="2754" y="-11935"/>
                              <a:ext cx="4226" cy="8040"/>
                            </a:xfrm>
                            <a:custGeom>
                              <a:avLst/>
                              <a:gdLst>
                                <a:gd name="T0" fmla="+- 0 5926 2754"/>
                                <a:gd name="T1" fmla="*/ T0 w 4226"/>
                                <a:gd name="T2" fmla="+- 0 -9995 -11935"/>
                                <a:gd name="T3" fmla="*/ -9995 h 8040"/>
                                <a:gd name="T4" fmla="+- 0 5914 2754"/>
                                <a:gd name="T5" fmla="*/ T4 w 4226"/>
                                <a:gd name="T6" fmla="+- 0 -9995 -11935"/>
                                <a:gd name="T7" fmla="*/ -9995 h 8040"/>
                                <a:gd name="T8" fmla="+- 0 5914 2754"/>
                                <a:gd name="T9" fmla="*/ T8 w 4226"/>
                                <a:gd name="T10" fmla="+- 0 -9975 -11935"/>
                                <a:gd name="T11" fmla="*/ -9975 h 8040"/>
                                <a:gd name="T12" fmla="+- 0 5922 2754"/>
                                <a:gd name="T13" fmla="*/ T12 w 4226"/>
                                <a:gd name="T14" fmla="+- 0 -9955 -11935"/>
                                <a:gd name="T15" fmla="*/ -9955 h 8040"/>
                                <a:gd name="T16" fmla="+- 0 5940 2754"/>
                                <a:gd name="T17" fmla="*/ T16 w 4226"/>
                                <a:gd name="T18" fmla="+- 0 -9955 -11935"/>
                                <a:gd name="T19" fmla="*/ -9955 h 8040"/>
                                <a:gd name="T20" fmla="+- 0 5948 2754"/>
                                <a:gd name="T21" fmla="*/ T20 w 4226"/>
                                <a:gd name="T22" fmla="+- 0 -9975 -11935"/>
                                <a:gd name="T23" fmla="*/ -9975 h 8040"/>
                                <a:gd name="T24" fmla="+- 0 5921 2754"/>
                                <a:gd name="T25" fmla="*/ T24 w 4226"/>
                                <a:gd name="T26" fmla="+- 0 -9975 -11935"/>
                                <a:gd name="T27" fmla="*/ -9975 h 8040"/>
                                <a:gd name="T28" fmla="+- 0 5926 2754"/>
                                <a:gd name="T29" fmla="*/ T28 w 4226"/>
                                <a:gd name="T30" fmla="+- 0 -9995 -11935"/>
                                <a:gd name="T31" fmla="*/ -99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172" y="1940"/>
                                  </a:moveTo>
                                  <a:lnTo>
                                    <a:pt x="3160" y="1940"/>
                                  </a:lnTo>
                                  <a:lnTo>
                                    <a:pt x="3160" y="1960"/>
                                  </a:lnTo>
                                  <a:lnTo>
                                    <a:pt x="3168" y="1980"/>
                                  </a:lnTo>
                                  <a:lnTo>
                                    <a:pt x="3186" y="1980"/>
                                  </a:lnTo>
                                  <a:lnTo>
                                    <a:pt x="3194" y="1960"/>
                                  </a:lnTo>
                                  <a:lnTo>
                                    <a:pt x="3167" y="1960"/>
                                  </a:lnTo>
                                  <a:lnTo>
                                    <a:pt x="3172" y="19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650"/>
                          <wps:cNvSpPr>
                            <a:spLocks/>
                          </wps:cNvSpPr>
                          <wps:spPr bwMode="auto">
                            <a:xfrm>
                              <a:off x="2754" y="-11935"/>
                              <a:ext cx="4226" cy="8040"/>
                            </a:xfrm>
                            <a:custGeom>
                              <a:avLst/>
                              <a:gdLst>
                                <a:gd name="T0" fmla="+- 0 4513 2754"/>
                                <a:gd name="T1" fmla="*/ T0 w 4226"/>
                                <a:gd name="T2" fmla="+- 0 -9995 -11935"/>
                                <a:gd name="T3" fmla="*/ -9995 h 8040"/>
                                <a:gd name="T4" fmla="+- 0 4501 2754"/>
                                <a:gd name="T5" fmla="*/ T4 w 4226"/>
                                <a:gd name="T6" fmla="+- 0 -9995 -11935"/>
                                <a:gd name="T7" fmla="*/ -9995 h 8040"/>
                                <a:gd name="T8" fmla="+- 0 4506 2754"/>
                                <a:gd name="T9" fmla="*/ T8 w 4226"/>
                                <a:gd name="T10" fmla="+- 0 -9975 -11935"/>
                                <a:gd name="T11" fmla="*/ -9975 h 8040"/>
                                <a:gd name="T12" fmla="+- 0 4513 2754"/>
                                <a:gd name="T13" fmla="*/ T12 w 4226"/>
                                <a:gd name="T14" fmla="+- 0 -9975 -11935"/>
                                <a:gd name="T15" fmla="*/ -9975 h 8040"/>
                                <a:gd name="T16" fmla="+- 0 4513 2754"/>
                                <a:gd name="T17" fmla="*/ T16 w 4226"/>
                                <a:gd name="T18" fmla="+- 0 -9995 -11935"/>
                                <a:gd name="T19" fmla="*/ -9995 h 8040"/>
                              </a:gdLst>
                              <a:ahLst/>
                              <a:cxnLst>
                                <a:cxn ang="0">
                                  <a:pos x="T1" y="T3"/>
                                </a:cxn>
                                <a:cxn ang="0">
                                  <a:pos x="T5" y="T7"/>
                                </a:cxn>
                                <a:cxn ang="0">
                                  <a:pos x="T9" y="T11"/>
                                </a:cxn>
                                <a:cxn ang="0">
                                  <a:pos x="T13" y="T15"/>
                                </a:cxn>
                                <a:cxn ang="0">
                                  <a:pos x="T17" y="T19"/>
                                </a:cxn>
                              </a:cxnLst>
                              <a:rect l="0" t="0" r="r" b="b"/>
                              <a:pathLst>
                                <a:path w="4226" h="8040">
                                  <a:moveTo>
                                    <a:pt x="1759" y="1940"/>
                                  </a:moveTo>
                                  <a:lnTo>
                                    <a:pt x="1747" y="1940"/>
                                  </a:lnTo>
                                  <a:lnTo>
                                    <a:pt x="1752" y="1960"/>
                                  </a:lnTo>
                                  <a:lnTo>
                                    <a:pt x="1759" y="1960"/>
                                  </a:lnTo>
                                  <a:lnTo>
                                    <a:pt x="1759" y="19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Freeform 651"/>
                          <wps:cNvSpPr>
                            <a:spLocks/>
                          </wps:cNvSpPr>
                          <wps:spPr bwMode="auto">
                            <a:xfrm>
                              <a:off x="2754" y="-11935"/>
                              <a:ext cx="4226" cy="8040"/>
                            </a:xfrm>
                            <a:custGeom>
                              <a:avLst/>
                              <a:gdLst>
                                <a:gd name="T0" fmla="+- 0 5948 2754"/>
                                <a:gd name="T1" fmla="*/ T0 w 4226"/>
                                <a:gd name="T2" fmla="+- 0 -9995 -11935"/>
                                <a:gd name="T3" fmla="*/ -9995 h 8040"/>
                                <a:gd name="T4" fmla="+- 0 5937 2754"/>
                                <a:gd name="T5" fmla="*/ T4 w 4226"/>
                                <a:gd name="T6" fmla="+- 0 -9995 -11935"/>
                                <a:gd name="T7" fmla="*/ -9995 h 8040"/>
                                <a:gd name="T8" fmla="+- 0 5941 2754"/>
                                <a:gd name="T9" fmla="*/ T8 w 4226"/>
                                <a:gd name="T10" fmla="+- 0 -9975 -11935"/>
                                <a:gd name="T11" fmla="*/ -9975 h 8040"/>
                                <a:gd name="T12" fmla="+- 0 5948 2754"/>
                                <a:gd name="T13" fmla="*/ T12 w 4226"/>
                                <a:gd name="T14" fmla="+- 0 -9975 -11935"/>
                                <a:gd name="T15" fmla="*/ -9975 h 8040"/>
                                <a:gd name="T16" fmla="+- 0 5948 2754"/>
                                <a:gd name="T17" fmla="*/ T16 w 4226"/>
                                <a:gd name="T18" fmla="+- 0 -9995 -11935"/>
                                <a:gd name="T19" fmla="*/ -9995 h 8040"/>
                              </a:gdLst>
                              <a:ahLst/>
                              <a:cxnLst>
                                <a:cxn ang="0">
                                  <a:pos x="T1" y="T3"/>
                                </a:cxn>
                                <a:cxn ang="0">
                                  <a:pos x="T5" y="T7"/>
                                </a:cxn>
                                <a:cxn ang="0">
                                  <a:pos x="T9" y="T11"/>
                                </a:cxn>
                                <a:cxn ang="0">
                                  <a:pos x="T13" y="T15"/>
                                </a:cxn>
                                <a:cxn ang="0">
                                  <a:pos x="T17" y="T19"/>
                                </a:cxn>
                              </a:cxnLst>
                              <a:rect l="0" t="0" r="r" b="b"/>
                              <a:pathLst>
                                <a:path w="4226" h="8040">
                                  <a:moveTo>
                                    <a:pt x="3194" y="1940"/>
                                  </a:moveTo>
                                  <a:lnTo>
                                    <a:pt x="3183" y="1940"/>
                                  </a:lnTo>
                                  <a:lnTo>
                                    <a:pt x="3187" y="1960"/>
                                  </a:lnTo>
                                  <a:lnTo>
                                    <a:pt x="3194" y="1960"/>
                                  </a:lnTo>
                                  <a:lnTo>
                                    <a:pt x="3194" y="19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0" name="Freeform 652"/>
                          <wps:cNvSpPr>
                            <a:spLocks/>
                          </wps:cNvSpPr>
                          <wps:spPr bwMode="auto">
                            <a:xfrm>
                              <a:off x="2754" y="-11935"/>
                              <a:ext cx="4226" cy="8040"/>
                            </a:xfrm>
                            <a:custGeom>
                              <a:avLst/>
                              <a:gdLst>
                                <a:gd name="T0" fmla="+- 0 4853 2754"/>
                                <a:gd name="T1" fmla="*/ T0 w 4226"/>
                                <a:gd name="T2" fmla="+- 0 -10035 -11935"/>
                                <a:gd name="T3" fmla="*/ -10035 h 8040"/>
                                <a:gd name="T4" fmla="+- 0 4841 2754"/>
                                <a:gd name="T5" fmla="*/ T4 w 4226"/>
                                <a:gd name="T6" fmla="+- 0 -10035 -11935"/>
                                <a:gd name="T7" fmla="*/ -10035 h 8040"/>
                                <a:gd name="T8" fmla="+- 0 4841 2754"/>
                                <a:gd name="T9" fmla="*/ T8 w 4226"/>
                                <a:gd name="T10" fmla="+- 0 -10015 -11935"/>
                                <a:gd name="T11" fmla="*/ -10015 h 8040"/>
                                <a:gd name="T12" fmla="+- 0 4849 2754"/>
                                <a:gd name="T13" fmla="*/ T12 w 4226"/>
                                <a:gd name="T14" fmla="+- 0 -9995 -11935"/>
                                <a:gd name="T15" fmla="*/ -9995 h 8040"/>
                                <a:gd name="T16" fmla="+- 0 4867 2754"/>
                                <a:gd name="T17" fmla="*/ T16 w 4226"/>
                                <a:gd name="T18" fmla="+- 0 -9995 -11935"/>
                                <a:gd name="T19" fmla="*/ -9995 h 8040"/>
                                <a:gd name="T20" fmla="+- 0 4875 2754"/>
                                <a:gd name="T21" fmla="*/ T20 w 4226"/>
                                <a:gd name="T22" fmla="+- 0 -10015 -11935"/>
                                <a:gd name="T23" fmla="*/ -10015 h 8040"/>
                                <a:gd name="T24" fmla="+- 0 4848 2754"/>
                                <a:gd name="T25" fmla="*/ T24 w 4226"/>
                                <a:gd name="T26" fmla="+- 0 -10015 -11935"/>
                                <a:gd name="T27" fmla="*/ -10015 h 8040"/>
                                <a:gd name="T28" fmla="+- 0 4853 2754"/>
                                <a:gd name="T29" fmla="*/ T28 w 4226"/>
                                <a:gd name="T30" fmla="+- 0 -10035 -11935"/>
                                <a:gd name="T31" fmla="*/ -100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099" y="1900"/>
                                  </a:moveTo>
                                  <a:lnTo>
                                    <a:pt x="2087" y="1900"/>
                                  </a:lnTo>
                                  <a:lnTo>
                                    <a:pt x="2087" y="1920"/>
                                  </a:lnTo>
                                  <a:lnTo>
                                    <a:pt x="2095" y="1940"/>
                                  </a:lnTo>
                                  <a:lnTo>
                                    <a:pt x="2113" y="1940"/>
                                  </a:lnTo>
                                  <a:lnTo>
                                    <a:pt x="2121" y="1920"/>
                                  </a:lnTo>
                                  <a:lnTo>
                                    <a:pt x="2094" y="1920"/>
                                  </a:lnTo>
                                  <a:lnTo>
                                    <a:pt x="2099" y="19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Freeform 653"/>
                          <wps:cNvSpPr>
                            <a:spLocks/>
                          </wps:cNvSpPr>
                          <wps:spPr bwMode="auto">
                            <a:xfrm>
                              <a:off x="2754" y="-11935"/>
                              <a:ext cx="4226" cy="8040"/>
                            </a:xfrm>
                            <a:custGeom>
                              <a:avLst/>
                              <a:gdLst>
                                <a:gd name="T0" fmla="+- 0 6790 2754"/>
                                <a:gd name="T1" fmla="*/ T0 w 4226"/>
                                <a:gd name="T2" fmla="+- 0 -10015 -11935"/>
                                <a:gd name="T3" fmla="*/ -10015 h 8040"/>
                                <a:gd name="T4" fmla="+- 0 6762 2754"/>
                                <a:gd name="T5" fmla="*/ T4 w 4226"/>
                                <a:gd name="T6" fmla="+- 0 -10015 -11935"/>
                                <a:gd name="T7" fmla="*/ -10015 h 8040"/>
                                <a:gd name="T8" fmla="+- 0 6776 2754"/>
                                <a:gd name="T9" fmla="*/ T8 w 4226"/>
                                <a:gd name="T10" fmla="+- 0 -9995 -11935"/>
                                <a:gd name="T11" fmla="*/ -9995 h 8040"/>
                                <a:gd name="T12" fmla="+- 0 6790 2754"/>
                                <a:gd name="T13" fmla="*/ T12 w 4226"/>
                                <a:gd name="T14" fmla="+- 0 -10015 -11935"/>
                                <a:gd name="T15" fmla="*/ -10015 h 8040"/>
                              </a:gdLst>
                              <a:ahLst/>
                              <a:cxnLst>
                                <a:cxn ang="0">
                                  <a:pos x="T1" y="T3"/>
                                </a:cxn>
                                <a:cxn ang="0">
                                  <a:pos x="T5" y="T7"/>
                                </a:cxn>
                                <a:cxn ang="0">
                                  <a:pos x="T9" y="T11"/>
                                </a:cxn>
                                <a:cxn ang="0">
                                  <a:pos x="T13" y="T15"/>
                                </a:cxn>
                              </a:cxnLst>
                              <a:rect l="0" t="0" r="r" b="b"/>
                              <a:pathLst>
                                <a:path w="4226" h="8040">
                                  <a:moveTo>
                                    <a:pt x="4036" y="1920"/>
                                  </a:moveTo>
                                  <a:lnTo>
                                    <a:pt x="4008" y="1920"/>
                                  </a:lnTo>
                                  <a:lnTo>
                                    <a:pt x="4022" y="1940"/>
                                  </a:lnTo>
                                  <a:lnTo>
                                    <a:pt x="4036" y="19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2" name="Freeform 654"/>
                          <wps:cNvSpPr>
                            <a:spLocks/>
                          </wps:cNvSpPr>
                          <wps:spPr bwMode="auto">
                            <a:xfrm>
                              <a:off x="2754" y="-11935"/>
                              <a:ext cx="4226" cy="8040"/>
                            </a:xfrm>
                            <a:custGeom>
                              <a:avLst/>
                              <a:gdLst>
                                <a:gd name="T0" fmla="+- 0 3352 2754"/>
                                <a:gd name="T1" fmla="*/ T0 w 4226"/>
                                <a:gd name="T2" fmla="+- 0 -10055 -11935"/>
                                <a:gd name="T3" fmla="*/ -10055 h 8040"/>
                                <a:gd name="T4" fmla="+- 0 3333 2754"/>
                                <a:gd name="T5" fmla="*/ T4 w 4226"/>
                                <a:gd name="T6" fmla="+- 0 -10055 -11935"/>
                                <a:gd name="T7" fmla="*/ -10055 h 8040"/>
                                <a:gd name="T8" fmla="+- 0 3326 2754"/>
                                <a:gd name="T9" fmla="*/ T8 w 4226"/>
                                <a:gd name="T10" fmla="+- 0 -10035 -11935"/>
                                <a:gd name="T11" fmla="*/ -10035 h 8040"/>
                                <a:gd name="T12" fmla="+- 0 3326 2754"/>
                                <a:gd name="T13" fmla="*/ T12 w 4226"/>
                                <a:gd name="T14" fmla="+- 0 -10015 -11935"/>
                                <a:gd name="T15" fmla="*/ -10015 h 8040"/>
                                <a:gd name="T16" fmla="+- 0 3337 2754"/>
                                <a:gd name="T17" fmla="*/ T16 w 4226"/>
                                <a:gd name="T18" fmla="+- 0 -10015 -11935"/>
                                <a:gd name="T19" fmla="*/ -10015 h 8040"/>
                                <a:gd name="T20" fmla="+- 0 3333 2754"/>
                                <a:gd name="T21" fmla="*/ T20 w 4226"/>
                                <a:gd name="T22" fmla="+- 0 -10035 -11935"/>
                                <a:gd name="T23" fmla="*/ -10035 h 8040"/>
                                <a:gd name="T24" fmla="+- 0 3359 2754"/>
                                <a:gd name="T25" fmla="*/ T24 w 4226"/>
                                <a:gd name="T26" fmla="+- 0 -10035 -11935"/>
                                <a:gd name="T27" fmla="*/ -10035 h 8040"/>
                                <a:gd name="T28" fmla="+- 0 3352 2754"/>
                                <a:gd name="T29" fmla="*/ T28 w 4226"/>
                                <a:gd name="T30" fmla="+- 0 -10055 -11935"/>
                                <a:gd name="T31" fmla="*/ -100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598" y="1880"/>
                                  </a:moveTo>
                                  <a:lnTo>
                                    <a:pt x="579" y="1880"/>
                                  </a:lnTo>
                                  <a:lnTo>
                                    <a:pt x="572" y="1900"/>
                                  </a:lnTo>
                                  <a:lnTo>
                                    <a:pt x="572" y="1920"/>
                                  </a:lnTo>
                                  <a:lnTo>
                                    <a:pt x="583" y="1920"/>
                                  </a:lnTo>
                                  <a:lnTo>
                                    <a:pt x="579" y="1900"/>
                                  </a:lnTo>
                                  <a:lnTo>
                                    <a:pt x="605" y="1900"/>
                                  </a:lnTo>
                                  <a:lnTo>
                                    <a:pt x="598" y="1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3" name="Freeform 655"/>
                          <wps:cNvSpPr>
                            <a:spLocks/>
                          </wps:cNvSpPr>
                          <wps:spPr bwMode="auto">
                            <a:xfrm>
                              <a:off x="2754" y="-11935"/>
                              <a:ext cx="4226" cy="8040"/>
                            </a:xfrm>
                            <a:custGeom>
                              <a:avLst/>
                              <a:gdLst>
                                <a:gd name="T0" fmla="+- 0 3359 2754"/>
                                <a:gd name="T1" fmla="*/ T0 w 4226"/>
                                <a:gd name="T2" fmla="+- 0 -10035 -11935"/>
                                <a:gd name="T3" fmla="*/ -10035 h 8040"/>
                                <a:gd name="T4" fmla="+- 0 3352 2754"/>
                                <a:gd name="T5" fmla="*/ T4 w 4226"/>
                                <a:gd name="T6" fmla="+- 0 -10035 -11935"/>
                                <a:gd name="T7" fmla="*/ -10035 h 8040"/>
                                <a:gd name="T8" fmla="+- 0 3348 2754"/>
                                <a:gd name="T9" fmla="*/ T8 w 4226"/>
                                <a:gd name="T10" fmla="+- 0 -10015 -11935"/>
                                <a:gd name="T11" fmla="*/ -10015 h 8040"/>
                                <a:gd name="T12" fmla="+- 0 3359 2754"/>
                                <a:gd name="T13" fmla="*/ T12 w 4226"/>
                                <a:gd name="T14" fmla="+- 0 -10015 -11935"/>
                                <a:gd name="T15" fmla="*/ -10015 h 8040"/>
                                <a:gd name="T16" fmla="+- 0 3359 2754"/>
                                <a:gd name="T17" fmla="*/ T16 w 4226"/>
                                <a:gd name="T18" fmla="+- 0 -10035 -11935"/>
                                <a:gd name="T19" fmla="*/ -10035 h 8040"/>
                              </a:gdLst>
                              <a:ahLst/>
                              <a:cxnLst>
                                <a:cxn ang="0">
                                  <a:pos x="T1" y="T3"/>
                                </a:cxn>
                                <a:cxn ang="0">
                                  <a:pos x="T5" y="T7"/>
                                </a:cxn>
                                <a:cxn ang="0">
                                  <a:pos x="T9" y="T11"/>
                                </a:cxn>
                                <a:cxn ang="0">
                                  <a:pos x="T13" y="T15"/>
                                </a:cxn>
                                <a:cxn ang="0">
                                  <a:pos x="T17" y="T19"/>
                                </a:cxn>
                              </a:cxnLst>
                              <a:rect l="0" t="0" r="r" b="b"/>
                              <a:pathLst>
                                <a:path w="4226" h="8040">
                                  <a:moveTo>
                                    <a:pt x="605" y="1900"/>
                                  </a:moveTo>
                                  <a:lnTo>
                                    <a:pt x="598" y="1900"/>
                                  </a:lnTo>
                                  <a:lnTo>
                                    <a:pt x="594" y="1920"/>
                                  </a:lnTo>
                                  <a:lnTo>
                                    <a:pt x="605" y="1920"/>
                                  </a:lnTo>
                                  <a:lnTo>
                                    <a:pt x="605" y="19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4" name="Freeform 656"/>
                          <wps:cNvSpPr>
                            <a:spLocks/>
                          </wps:cNvSpPr>
                          <wps:spPr bwMode="auto">
                            <a:xfrm>
                              <a:off x="2754" y="-11935"/>
                              <a:ext cx="4226" cy="8040"/>
                            </a:xfrm>
                            <a:custGeom>
                              <a:avLst/>
                              <a:gdLst>
                                <a:gd name="T0" fmla="+- 0 4043 2754"/>
                                <a:gd name="T1" fmla="*/ T0 w 4226"/>
                                <a:gd name="T2" fmla="+- 0 -10055 -11935"/>
                                <a:gd name="T3" fmla="*/ -10055 h 8040"/>
                                <a:gd name="T4" fmla="+- 0 4036 2754"/>
                                <a:gd name="T5" fmla="*/ T4 w 4226"/>
                                <a:gd name="T6" fmla="+- 0 -10055 -11935"/>
                                <a:gd name="T7" fmla="*/ -10055 h 8040"/>
                                <a:gd name="T8" fmla="+- 0 4036 2754"/>
                                <a:gd name="T9" fmla="*/ T8 w 4226"/>
                                <a:gd name="T10" fmla="+- 0 -10035 -11935"/>
                                <a:gd name="T11" fmla="*/ -10035 h 8040"/>
                                <a:gd name="T12" fmla="+- 0 4044 2754"/>
                                <a:gd name="T13" fmla="*/ T12 w 4226"/>
                                <a:gd name="T14" fmla="+- 0 -10015 -11935"/>
                                <a:gd name="T15" fmla="*/ -10015 h 8040"/>
                                <a:gd name="T16" fmla="+- 0 4063 2754"/>
                                <a:gd name="T17" fmla="*/ T16 w 4226"/>
                                <a:gd name="T18" fmla="+- 0 -10015 -11935"/>
                                <a:gd name="T19" fmla="*/ -10015 h 8040"/>
                                <a:gd name="T20" fmla="+- 0 4070 2754"/>
                                <a:gd name="T21" fmla="*/ T20 w 4226"/>
                                <a:gd name="T22" fmla="+- 0 -10035 -11935"/>
                                <a:gd name="T23" fmla="*/ -10035 h 8040"/>
                                <a:gd name="T24" fmla="+- 0 4043 2754"/>
                                <a:gd name="T25" fmla="*/ T24 w 4226"/>
                                <a:gd name="T26" fmla="+- 0 -10035 -11935"/>
                                <a:gd name="T27" fmla="*/ -10035 h 8040"/>
                                <a:gd name="T28" fmla="+- 0 4043 2754"/>
                                <a:gd name="T29" fmla="*/ T28 w 4226"/>
                                <a:gd name="T30" fmla="+- 0 -10055 -11935"/>
                                <a:gd name="T31" fmla="*/ -100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289" y="1880"/>
                                  </a:moveTo>
                                  <a:lnTo>
                                    <a:pt x="1282" y="1880"/>
                                  </a:lnTo>
                                  <a:lnTo>
                                    <a:pt x="1282" y="1900"/>
                                  </a:lnTo>
                                  <a:lnTo>
                                    <a:pt x="1290" y="1920"/>
                                  </a:lnTo>
                                  <a:lnTo>
                                    <a:pt x="1309" y="1920"/>
                                  </a:lnTo>
                                  <a:lnTo>
                                    <a:pt x="1316" y="1900"/>
                                  </a:lnTo>
                                  <a:lnTo>
                                    <a:pt x="1289" y="1900"/>
                                  </a:lnTo>
                                  <a:lnTo>
                                    <a:pt x="1289" y="1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Freeform 657"/>
                          <wps:cNvSpPr>
                            <a:spLocks/>
                          </wps:cNvSpPr>
                          <wps:spPr bwMode="auto">
                            <a:xfrm>
                              <a:off x="2754" y="-11935"/>
                              <a:ext cx="4226" cy="8040"/>
                            </a:xfrm>
                            <a:custGeom>
                              <a:avLst/>
                              <a:gdLst>
                                <a:gd name="T0" fmla="+- 0 4875 2754"/>
                                <a:gd name="T1" fmla="*/ T0 w 4226"/>
                                <a:gd name="T2" fmla="+- 0 -10035 -11935"/>
                                <a:gd name="T3" fmla="*/ -10035 h 8040"/>
                                <a:gd name="T4" fmla="+- 0 4864 2754"/>
                                <a:gd name="T5" fmla="*/ T4 w 4226"/>
                                <a:gd name="T6" fmla="+- 0 -10035 -11935"/>
                                <a:gd name="T7" fmla="*/ -10035 h 8040"/>
                                <a:gd name="T8" fmla="+- 0 4868 2754"/>
                                <a:gd name="T9" fmla="*/ T8 w 4226"/>
                                <a:gd name="T10" fmla="+- 0 -10015 -11935"/>
                                <a:gd name="T11" fmla="*/ -10015 h 8040"/>
                                <a:gd name="T12" fmla="+- 0 4875 2754"/>
                                <a:gd name="T13" fmla="*/ T12 w 4226"/>
                                <a:gd name="T14" fmla="+- 0 -10015 -11935"/>
                                <a:gd name="T15" fmla="*/ -10015 h 8040"/>
                                <a:gd name="T16" fmla="+- 0 4875 2754"/>
                                <a:gd name="T17" fmla="*/ T16 w 4226"/>
                                <a:gd name="T18" fmla="+- 0 -10035 -11935"/>
                                <a:gd name="T19" fmla="*/ -10035 h 8040"/>
                              </a:gdLst>
                              <a:ahLst/>
                              <a:cxnLst>
                                <a:cxn ang="0">
                                  <a:pos x="T1" y="T3"/>
                                </a:cxn>
                                <a:cxn ang="0">
                                  <a:pos x="T5" y="T7"/>
                                </a:cxn>
                                <a:cxn ang="0">
                                  <a:pos x="T9" y="T11"/>
                                </a:cxn>
                                <a:cxn ang="0">
                                  <a:pos x="T13" y="T15"/>
                                </a:cxn>
                                <a:cxn ang="0">
                                  <a:pos x="T17" y="T19"/>
                                </a:cxn>
                              </a:cxnLst>
                              <a:rect l="0" t="0" r="r" b="b"/>
                              <a:pathLst>
                                <a:path w="4226" h="8040">
                                  <a:moveTo>
                                    <a:pt x="2121" y="1900"/>
                                  </a:moveTo>
                                  <a:lnTo>
                                    <a:pt x="2110" y="1900"/>
                                  </a:lnTo>
                                  <a:lnTo>
                                    <a:pt x="2114" y="1920"/>
                                  </a:lnTo>
                                  <a:lnTo>
                                    <a:pt x="2121" y="1920"/>
                                  </a:lnTo>
                                  <a:lnTo>
                                    <a:pt x="2121" y="19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Freeform 658"/>
                          <wps:cNvSpPr>
                            <a:spLocks/>
                          </wps:cNvSpPr>
                          <wps:spPr bwMode="auto">
                            <a:xfrm>
                              <a:off x="2754" y="-11935"/>
                              <a:ext cx="4226" cy="8040"/>
                            </a:xfrm>
                            <a:custGeom>
                              <a:avLst/>
                              <a:gdLst>
                                <a:gd name="T0" fmla="+- 0 6748 2754"/>
                                <a:gd name="T1" fmla="*/ T0 w 4226"/>
                                <a:gd name="T2" fmla="+- 0 -10035 -11935"/>
                                <a:gd name="T3" fmla="*/ -10035 h 8040"/>
                                <a:gd name="T4" fmla="+- 0 6742 2754"/>
                                <a:gd name="T5" fmla="*/ T4 w 4226"/>
                                <a:gd name="T6" fmla="+- 0 -10035 -11935"/>
                                <a:gd name="T7" fmla="*/ -10035 h 8040"/>
                                <a:gd name="T8" fmla="+- 0 6750 2754"/>
                                <a:gd name="T9" fmla="*/ T8 w 4226"/>
                                <a:gd name="T10" fmla="+- 0 -10015 -11935"/>
                                <a:gd name="T11" fmla="*/ -10015 h 8040"/>
                                <a:gd name="T12" fmla="+- 0 6755 2754"/>
                                <a:gd name="T13" fmla="*/ T12 w 4226"/>
                                <a:gd name="T14" fmla="+- 0 -10015 -11935"/>
                                <a:gd name="T15" fmla="*/ -10015 h 8040"/>
                                <a:gd name="T16" fmla="+- 0 6748 2754"/>
                                <a:gd name="T17" fmla="*/ T16 w 4226"/>
                                <a:gd name="T18" fmla="+- 0 -10035 -11935"/>
                                <a:gd name="T19" fmla="*/ -10035 h 8040"/>
                              </a:gdLst>
                              <a:ahLst/>
                              <a:cxnLst>
                                <a:cxn ang="0">
                                  <a:pos x="T1" y="T3"/>
                                </a:cxn>
                                <a:cxn ang="0">
                                  <a:pos x="T5" y="T7"/>
                                </a:cxn>
                                <a:cxn ang="0">
                                  <a:pos x="T9" y="T11"/>
                                </a:cxn>
                                <a:cxn ang="0">
                                  <a:pos x="T13" y="T15"/>
                                </a:cxn>
                                <a:cxn ang="0">
                                  <a:pos x="T17" y="T19"/>
                                </a:cxn>
                              </a:cxnLst>
                              <a:rect l="0" t="0" r="r" b="b"/>
                              <a:pathLst>
                                <a:path w="4226" h="8040">
                                  <a:moveTo>
                                    <a:pt x="3994" y="1900"/>
                                  </a:moveTo>
                                  <a:lnTo>
                                    <a:pt x="3988" y="1900"/>
                                  </a:lnTo>
                                  <a:lnTo>
                                    <a:pt x="3996" y="1920"/>
                                  </a:lnTo>
                                  <a:lnTo>
                                    <a:pt x="4001" y="1920"/>
                                  </a:lnTo>
                                  <a:lnTo>
                                    <a:pt x="3994" y="19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 name="Freeform 659"/>
                          <wps:cNvSpPr>
                            <a:spLocks/>
                          </wps:cNvSpPr>
                          <wps:spPr bwMode="auto">
                            <a:xfrm>
                              <a:off x="2754" y="-11935"/>
                              <a:ext cx="4226" cy="8040"/>
                            </a:xfrm>
                            <a:custGeom>
                              <a:avLst/>
                              <a:gdLst>
                                <a:gd name="T0" fmla="+- 0 6810 2754"/>
                                <a:gd name="T1" fmla="*/ T0 w 4226"/>
                                <a:gd name="T2" fmla="+- 0 -10035 -11935"/>
                                <a:gd name="T3" fmla="*/ -10035 h 8040"/>
                                <a:gd name="T4" fmla="+- 0 6804 2754"/>
                                <a:gd name="T5" fmla="*/ T4 w 4226"/>
                                <a:gd name="T6" fmla="+- 0 -10035 -11935"/>
                                <a:gd name="T7" fmla="*/ -10035 h 8040"/>
                                <a:gd name="T8" fmla="+- 0 6797 2754"/>
                                <a:gd name="T9" fmla="*/ T8 w 4226"/>
                                <a:gd name="T10" fmla="+- 0 -10015 -11935"/>
                                <a:gd name="T11" fmla="*/ -10015 h 8040"/>
                                <a:gd name="T12" fmla="+- 0 6802 2754"/>
                                <a:gd name="T13" fmla="*/ T12 w 4226"/>
                                <a:gd name="T14" fmla="+- 0 -10015 -11935"/>
                                <a:gd name="T15" fmla="*/ -10015 h 8040"/>
                                <a:gd name="T16" fmla="+- 0 6810 2754"/>
                                <a:gd name="T17" fmla="*/ T16 w 4226"/>
                                <a:gd name="T18" fmla="+- 0 -10035 -11935"/>
                                <a:gd name="T19" fmla="*/ -10035 h 8040"/>
                              </a:gdLst>
                              <a:ahLst/>
                              <a:cxnLst>
                                <a:cxn ang="0">
                                  <a:pos x="T1" y="T3"/>
                                </a:cxn>
                                <a:cxn ang="0">
                                  <a:pos x="T5" y="T7"/>
                                </a:cxn>
                                <a:cxn ang="0">
                                  <a:pos x="T9" y="T11"/>
                                </a:cxn>
                                <a:cxn ang="0">
                                  <a:pos x="T13" y="T15"/>
                                </a:cxn>
                                <a:cxn ang="0">
                                  <a:pos x="T17" y="T19"/>
                                </a:cxn>
                              </a:cxnLst>
                              <a:rect l="0" t="0" r="r" b="b"/>
                              <a:pathLst>
                                <a:path w="4226" h="8040">
                                  <a:moveTo>
                                    <a:pt x="4056" y="1900"/>
                                  </a:moveTo>
                                  <a:lnTo>
                                    <a:pt x="4050" y="1900"/>
                                  </a:lnTo>
                                  <a:lnTo>
                                    <a:pt x="4043" y="1920"/>
                                  </a:lnTo>
                                  <a:lnTo>
                                    <a:pt x="4048" y="1920"/>
                                  </a:lnTo>
                                  <a:lnTo>
                                    <a:pt x="4056" y="19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8" name="Freeform 660"/>
                          <wps:cNvSpPr>
                            <a:spLocks/>
                          </wps:cNvSpPr>
                          <wps:spPr bwMode="auto">
                            <a:xfrm>
                              <a:off x="2754" y="-11935"/>
                              <a:ext cx="4226" cy="8040"/>
                            </a:xfrm>
                            <a:custGeom>
                              <a:avLst/>
                              <a:gdLst>
                                <a:gd name="T0" fmla="+- 0 3675 2754"/>
                                <a:gd name="T1" fmla="*/ T0 w 4226"/>
                                <a:gd name="T2" fmla="+- 0 -10075 -11935"/>
                                <a:gd name="T3" fmla="*/ -10075 h 8040"/>
                                <a:gd name="T4" fmla="+- 0 3668 2754"/>
                                <a:gd name="T5" fmla="*/ T4 w 4226"/>
                                <a:gd name="T6" fmla="+- 0 -10075 -11935"/>
                                <a:gd name="T7" fmla="*/ -10075 h 8040"/>
                                <a:gd name="T8" fmla="+- 0 3668 2754"/>
                                <a:gd name="T9" fmla="*/ T8 w 4226"/>
                                <a:gd name="T10" fmla="+- 0 -10055 -11935"/>
                                <a:gd name="T11" fmla="*/ -10055 h 8040"/>
                                <a:gd name="T12" fmla="+- 0 3675 2754"/>
                                <a:gd name="T13" fmla="*/ T12 w 4226"/>
                                <a:gd name="T14" fmla="+- 0 -10035 -11935"/>
                                <a:gd name="T15" fmla="*/ -10035 h 8040"/>
                                <a:gd name="T16" fmla="+- 0 3694 2754"/>
                                <a:gd name="T17" fmla="*/ T16 w 4226"/>
                                <a:gd name="T18" fmla="+- 0 -10035 -11935"/>
                                <a:gd name="T19" fmla="*/ -10035 h 8040"/>
                                <a:gd name="T20" fmla="+- 0 3701 2754"/>
                                <a:gd name="T21" fmla="*/ T20 w 4226"/>
                                <a:gd name="T22" fmla="+- 0 -10055 -11935"/>
                                <a:gd name="T23" fmla="*/ -10055 h 8040"/>
                                <a:gd name="T24" fmla="+- 0 3675 2754"/>
                                <a:gd name="T25" fmla="*/ T24 w 4226"/>
                                <a:gd name="T26" fmla="+- 0 -10055 -11935"/>
                                <a:gd name="T27" fmla="*/ -10055 h 8040"/>
                                <a:gd name="T28" fmla="+- 0 3675 2754"/>
                                <a:gd name="T29" fmla="*/ T28 w 4226"/>
                                <a:gd name="T30" fmla="+- 0 -10075 -11935"/>
                                <a:gd name="T31" fmla="*/ -100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921" y="1860"/>
                                  </a:moveTo>
                                  <a:lnTo>
                                    <a:pt x="914" y="1860"/>
                                  </a:lnTo>
                                  <a:lnTo>
                                    <a:pt x="914" y="1880"/>
                                  </a:lnTo>
                                  <a:lnTo>
                                    <a:pt x="921" y="1900"/>
                                  </a:lnTo>
                                  <a:lnTo>
                                    <a:pt x="940" y="1900"/>
                                  </a:lnTo>
                                  <a:lnTo>
                                    <a:pt x="947" y="1880"/>
                                  </a:lnTo>
                                  <a:lnTo>
                                    <a:pt x="921" y="1880"/>
                                  </a:lnTo>
                                  <a:lnTo>
                                    <a:pt x="921" y="18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Freeform 661"/>
                          <wps:cNvSpPr>
                            <a:spLocks/>
                          </wps:cNvSpPr>
                          <wps:spPr bwMode="auto">
                            <a:xfrm>
                              <a:off x="2754" y="-11935"/>
                              <a:ext cx="4226" cy="8040"/>
                            </a:xfrm>
                            <a:custGeom>
                              <a:avLst/>
                              <a:gdLst>
                                <a:gd name="T0" fmla="+- 0 4070 2754"/>
                                <a:gd name="T1" fmla="*/ T0 w 4226"/>
                                <a:gd name="T2" fmla="+- 0 -10055 -11935"/>
                                <a:gd name="T3" fmla="*/ -10055 h 8040"/>
                                <a:gd name="T4" fmla="+- 0 4063 2754"/>
                                <a:gd name="T5" fmla="*/ T4 w 4226"/>
                                <a:gd name="T6" fmla="+- 0 -10055 -11935"/>
                                <a:gd name="T7" fmla="*/ -10055 h 8040"/>
                                <a:gd name="T8" fmla="+- 0 4063 2754"/>
                                <a:gd name="T9" fmla="*/ T8 w 4226"/>
                                <a:gd name="T10" fmla="+- 0 -10035 -11935"/>
                                <a:gd name="T11" fmla="*/ -10035 h 8040"/>
                                <a:gd name="T12" fmla="+- 0 4070 2754"/>
                                <a:gd name="T13" fmla="*/ T12 w 4226"/>
                                <a:gd name="T14" fmla="+- 0 -10035 -11935"/>
                                <a:gd name="T15" fmla="*/ -10035 h 8040"/>
                                <a:gd name="T16" fmla="+- 0 4070 2754"/>
                                <a:gd name="T17" fmla="*/ T16 w 4226"/>
                                <a:gd name="T18" fmla="+- 0 -10055 -11935"/>
                                <a:gd name="T19" fmla="*/ -10055 h 8040"/>
                              </a:gdLst>
                              <a:ahLst/>
                              <a:cxnLst>
                                <a:cxn ang="0">
                                  <a:pos x="T1" y="T3"/>
                                </a:cxn>
                                <a:cxn ang="0">
                                  <a:pos x="T5" y="T7"/>
                                </a:cxn>
                                <a:cxn ang="0">
                                  <a:pos x="T9" y="T11"/>
                                </a:cxn>
                                <a:cxn ang="0">
                                  <a:pos x="T13" y="T15"/>
                                </a:cxn>
                                <a:cxn ang="0">
                                  <a:pos x="T17" y="T19"/>
                                </a:cxn>
                              </a:cxnLst>
                              <a:rect l="0" t="0" r="r" b="b"/>
                              <a:pathLst>
                                <a:path w="4226" h="8040">
                                  <a:moveTo>
                                    <a:pt x="1316" y="1880"/>
                                  </a:moveTo>
                                  <a:lnTo>
                                    <a:pt x="1309" y="1880"/>
                                  </a:lnTo>
                                  <a:lnTo>
                                    <a:pt x="1309" y="1900"/>
                                  </a:lnTo>
                                  <a:lnTo>
                                    <a:pt x="1316" y="1900"/>
                                  </a:lnTo>
                                  <a:lnTo>
                                    <a:pt x="1316" y="1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 name="Freeform 662"/>
                          <wps:cNvSpPr>
                            <a:spLocks/>
                          </wps:cNvSpPr>
                          <wps:spPr bwMode="auto">
                            <a:xfrm>
                              <a:off x="2754" y="-11935"/>
                              <a:ext cx="4226" cy="8040"/>
                            </a:xfrm>
                            <a:custGeom>
                              <a:avLst/>
                              <a:gdLst>
                                <a:gd name="T0" fmla="+- 0 5793 2754"/>
                                <a:gd name="T1" fmla="*/ T0 w 4226"/>
                                <a:gd name="T2" fmla="+- 0 -10075 -11935"/>
                                <a:gd name="T3" fmla="*/ -10075 h 8040"/>
                                <a:gd name="T4" fmla="+- 0 5774 2754"/>
                                <a:gd name="T5" fmla="*/ T4 w 4226"/>
                                <a:gd name="T6" fmla="+- 0 -10075 -11935"/>
                                <a:gd name="T7" fmla="*/ -10075 h 8040"/>
                                <a:gd name="T8" fmla="+- 0 5767 2754"/>
                                <a:gd name="T9" fmla="*/ T8 w 4226"/>
                                <a:gd name="T10" fmla="+- 0 -10055 -11935"/>
                                <a:gd name="T11" fmla="*/ -10055 h 8040"/>
                                <a:gd name="T12" fmla="+- 0 5767 2754"/>
                                <a:gd name="T13" fmla="*/ T12 w 4226"/>
                                <a:gd name="T14" fmla="+- 0 -10035 -11935"/>
                                <a:gd name="T15" fmla="*/ -10035 h 8040"/>
                                <a:gd name="T16" fmla="+- 0 5778 2754"/>
                                <a:gd name="T17" fmla="*/ T16 w 4226"/>
                                <a:gd name="T18" fmla="+- 0 -10035 -11935"/>
                                <a:gd name="T19" fmla="*/ -10035 h 8040"/>
                                <a:gd name="T20" fmla="+- 0 5774 2754"/>
                                <a:gd name="T21" fmla="*/ T20 w 4226"/>
                                <a:gd name="T22" fmla="+- 0 -10055 -11935"/>
                                <a:gd name="T23" fmla="*/ -10055 h 8040"/>
                                <a:gd name="T24" fmla="+- 0 5800 2754"/>
                                <a:gd name="T25" fmla="*/ T24 w 4226"/>
                                <a:gd name="T26" fmla="+- 0 -10055 -11935"/>
                                <a:gd name="T27" fmla="*/ -10055 h 8040"/>
                                <a:gd name="T28" fmla="+- 0 5793 2754"/>
                                <a:gd name="T29" fmla="*/ T28 w 4226"/>
                                <a:gd name="T30" fmla="+- 0 -10075 -11935"/>
                                <a:gd name="T31" fmla="*/ -100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039" y="1860"/>
                                  </a:moveTo>
                                  <a:lnTo>
                                    <a:pt x="3020" y="1860"/>
                                  </a:lnTo>
                                  <a:lnTo>
                                    <a:pt x="3013" y="1880"/>
                                  </a:lnTo>
                                  <a:lnTo>
                                    <a:pt x="3013" y="1900"/>
                                  </a:lnTo>
                                  <a:lnTo>
                                    <a:pt x="3024" y="1900"/>
                                  </a:lnTo>
                                  <a:lnTo>
                                    <a:pt x="3020" y="1880"/>
                                  </a:lnTo>
                                  <a:lnTo>
                                    <a:pt x="3046" y="1880"/>
                                  </a:lnTo>
                                  <a:lnTo>
                                    <a:pt x="3039" y="18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Freeform 663"/>
                          <wps:cNvSpPr>
                            <a:spLocks/>
                          </wps:cNvSpPr>
                          <wps:spPr bwMode="auto">
                            <a:xfrm>
                              <a:off x="2754" y="-11935"/>
                              <a:ext cx="4226" cy="8040"/>
                            </a:xfrm>
                            <a:custGeom>
                              <a:avLst/>
                              <a:gdLst>
                                <a:gd name="T0" fmla="+- 0 5800 2754"/>
                                <a:gd name="T1" fmla="*/ T0 w 4226"/>
                                <a:gd name="T2" fmla="+- 0 -10055 -11935"/>
                                <a:gd name="T3" fmla="*/ -10055 h 8040"/>
                                <a:gd name="T4" fmla="+- 0 5793 2754"/>
                                <a:gd name="T5" fmla="*/ T4 w 4226"/>
                                <a:gd name="T6" fmla="+- 0 -10055 -11935"/>
                                <a:gd name="T7" fmla="*/ -10055 h 8040"/>
                                <a:gd name="T8" fmla="+- 0 5789 2754"/>
                                <a:gd name="T9" fmla="*/ T8 w 4226"/>
                                <a:gd name="T10" fmla="+- 0 -10035 -11935"/>
                                <a:gd name="T11" fmla="*/ -10035 h 8040"/>
                                <a:gd name="T12" fmla="+- 0 5800 2754"/>
                                <a:gd name="T13" fmla="*/ T12 w 4226"/>
                                <a:gd name="T14" fmla="+- 0 -10035 -11935"/>
                                <a:gd name="T15" fmla="*/ -10035 h 8040"/>
                                <a:gd name="T16" fmla="+- 0 5800 2754"/>
                                <a:gd name="T17" fmla="*/ T16 w 4226"/>
                                <a:gd name="T18" fmla="+- 0 -10055 -11935"/>
                                <a:gd name="T19" fmla="*/ -10055 h 8040"/>
                              </a:gdLst>
                              <a:ahLst/>
                              <a:cxnLst>
                                <a:cxn ang="0">
                                  <a:pos x="T1" y="T3"/>
                                </a:cxn>
                                <a:cxn ang="0">
                                  <a:pos x="T5" y="T7"/>
                                </a:cxn>
                                <a:cxn ang="0">
                                  <a:pos x="T9" y="T11"/>
                                </a:cxn>
                                <a:cxn ang="0">
                                  <a:pos x="T13" y="T15"/>
                                </a:cxn>
                                <a:cxn ang="0">
                                  <a:pos x="T17" y="T19"/>
                                </a:cxn>
                              </a:cxnLst>
                              <a:rect l="0" t="0" r="r" b="b"/>
                              <a:pathLst>
                                <a:path w="4226" h="8040">
                                  <a:moveTo>
                                    <a:pt x="3046" y="1880"/>
                                  </a:moveTo>
                                  <a:lnTo>
                                    <a:pt x="3039" y="1880"/>
                                  </a:lnTo>
                                  <a:lnTo>
                                    <a:pt x="3035" y="1900"/>
                                  </a:lnTo>
                                  <a:lnTo>
                                    <a:pt x="3046" y="1900"/>
                                  </a:lnTo>
                                  <a:lnTo>
                                    <a:pt x="3046" y="1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2" name="Freeform 664"/>
                          <wps:cNvSpPr>
                            <a:spLocks/>
                          </wps:cNvSpPr>
                          <wps:spPr bwMode="auto">
                            <a:xfrm>
                              <a:off x="2754" y="-11935"/>
                              <a:ext cx="4226" cy="8040"/>
                            </a:xfrm>
                            <a:custGeom>
                              <a:avLst/>
                              <a:gdLst>
                                <a:gd name="T0" fmla="+- 0 6764 2754"/>
                                <a:gd name="T1" fmla="*/ T0 w 4226"/>
                                <a:gd name="T2" fmla="+- 0 -10075 -11935"/>
                                <a:gd name="T3" fmla="*/ -10075 h 8040"/>
                                <a:gd name="T4" fmla="+- 0 6750 2754"/>
                                <a:gd name="T5" fmla="*/ T4 w 4226"/>
                                <a:gd name="T6" fmla="+- 0 -10075 -11935"/>
                                <a:gd name="T7" fmla="*/ -10075 h 8040"/>
                                <a:gd name="T8" fmla="+- 0 6742 2754"/>
                                <a:gd name="T9" fmla="*/ T8 w 4226"/>
                                <a:gd name="T10" fmla="+- 0 -10055 -11935"/>
                                <a:gd name="T11" fmla="*/ -10055 h 8040"/>
                                <a:gd name="T12" fmla="+- 0 6739 2754"/>
                                <a:gd name="T13" fmla="*/ T12 w 4226"/>
                                <a:gd name="T14" fmla="+- 0 -10035 -11935"/>
                                <a:gd name="T15" fmla="*/ -10035 h 8040"/>
                                <a:gd name="T16" fmla="+- 0 6746 2754"/>
                                <a:gd name="T17" fmla="*/ T16 w 4226"/>
                                <a:gd name="T18" fmla="+- 0 -10035 -11935"/>
                                <a:gd name="T19" fmla="*/ -10035 h 8040"/>
                                <a:gd name="T20" fmla="+- 0 6748 2754"/>
                                <a:gd name="T21" fmla="*/ T20 w 4226"/>
                                <a:gd name="T22" fmla="+- 0 -10055 -11935"/>
                                <a:gd name="T23" fmla="*/ -10055 h 8040"/>
                                <a:gd name="T24" fmla="+- 0 6755 2754"/>
                                <a:gd name="T25" fmla="*/ T24 w 4226"/>
                                <a:gd name="T26" fmla="+- 0 -10055 -11935"/>
                                <a:gd name="T27" fmla="*/ -10055 h 8040"/>
                                <a:gd name="T28" fmla="+- 0 6764 2754"/>
                                <a:gd name="T29" fmla="*/ T28 w 4226"/>
                                <a:gd name="T30" fmla="+- 0 -10075 -11935"/>
                                <a:gd name="T31" fmla="*/ -100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10" y="1860"/>
                                  </a:moveTo>
                                  <a:lnTo>
                                    <a:pt x="3996" y="1860"/>
                                  </a:lnTo>
                                  <a:lnTo>
                                    <a:pt x="3988" y="1880"/>
                                  </a:lnTo>
                                  <a:lnTo>
                                    <a:pt x="3985" y="1900"/>
                                  </a:lnTo>
                                  <a:lnTo>
                                    <a:pt x="3992" y="1900"/>
                                  </a:lnTo>
                                  <a:lnTo>
                                    <a:pt x="3994" y="1880"/>
                                  </a:lnTo>
                                  <a:lnTo>
                                    <a:pt x="4001" y="1880"/>
                                  </a:lnTo>
                                  <a:lnTo>
                                    <a:pt x="4010" y="18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Freeform 665"/>
                          <wps:cNvSpPr>
                            <a:spLocks/>
                          </wps:cNvSpPr>
                          <wps:spPr bwMode="auto">
                            <a:xfrm>
                              <a:off x="2754" y="-11935"/>
                              <a:ext cx="4226" cy="8040"/>
                            </a:xfrm>
                            <a:custGeom>
                              <a:avLst/>
                              <a:gdLst>
                                <a:gd name="T0" fmla="+- 0 6802 2754"/>
                                <a:gd name="T1" fmla="*/ T0 w 4226"/>
                                <a:gd name="T2" fmla="+- 0 -10075 -11935"/>
                                <a:gd name="T3" fmla="*/ -10075 h 8040"/>
                                <a:gd name="T4" fmla="+- 0 6788 2754"/>
                                <a:gd name="T5" fmla="*/ T4 w 4226"/>
                                <a:gd name="T6" fmla="+- 0 -10075 -11935"/>
                                <a:gd name="T7" fmla="*/ -10075 h 8040"/>
                                <a:gd name="T8" fmla="+- 0 6797 2754"/>
                                <a:gd name="T9" fmla="*/ T8 w 4226"/>
                                <a:gd name="T10" fmla="+- 0 -10055 -11935"/>
                                <a:gd name="T11" fmla="*/ -10055 h 8040"/>
                                <a:gd name="T12" fmla="+- 0 6804 2754"/>
                                <a:gd name="T13" fmla="*/ T12 w 4226"/>
                                <a:gd name="T14" fmla="+- 0 -10055 -11935"/>
                                <a:gd name="T15" fmla="*/ -10055 h 8040"/>
                                <a:gd name="T16" fmla="+- 0 6806 2754"/>
                                <a:gd name="T17" fmla="*/ T16 w 4226"/>
                                <a:gd name="T18" fmla="+- 0 -10035 -11935"/>
                                <a:gd name="T19" fmla="*/ -10035 h 8040"/>
                                <a:gd name="T20" fmla="+- 0 6813 2754"/>
                                <a:gd name="T21" fmla="*/ T20 w 4226"/>
                                <a:gd name="T22" fmla="+- 0 -10035 -11935"/>
                                <a:gd name="T23" fmla="*/ -10035 h 8040"/>
                                <a:gd name="T24" fmla="+- 0 6810 2754"/>
                                <a:gd name="T25" fmla="*/ T24 w 4226"/>
                                <a:gd name="T26" fmla="+- 0 -10055 -11935"/>
                                <a:gd name="T27" fmla="*/ -10055 h 8040"/>
                                <a:gd name="T28" fmla="+- 0 6802 2754"/>
                                <a:gd name="T29" fmla="*/ T28 w 4226"/>
                                <a:gd name="T30" fmla="+- 0 -10075 -11935"/>
                                <a:gd name="T31" fmla="*/ -100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48" y="1860"/>
                                  </a:moveTo>
                                  <a:lnTo>
                                    <a:pt x="4034" y="1860"/>
                                  </a:lnTo>
                                  <a:lnTo>
                                    <a:pt x="4043" y="1880"/>
                                  </a:lnTo>
                                  <a:lnTo>
                                    <a:pt x="4050" y="1880"/>
                                  </a:lnTo>
                                  <a:lnTo>
                                    <a:pt x="4052" y="1900"/>
                                  </a:lnTo>
                                  <a:lnTo>
                                    <a:pt x="4059" y="1900"/>
                                  </a:lnTo>
                                  <a:lnTo>
                                    <a:pt x="4056" y="1880"/>
                                  </a:lnTo>
                                  <a:lnTo>
                                    <a:pt x="4048" y="18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4" name="Freeform 666"/>
                          <wps:cNvSpPr>
                            <a:spLocks/>
                          </wps:cNvSpPr>
                          <wps:spPr bwMode="auto">
                            <a:xfrm>
                              <a:off x="2754" y="-11935"/>
                              <a:ext cx="4226" cy="8040"/>
                            </a:xfrm>
                            <a:custGeom>
                              <a:avLst/>
                              <a:gdLst>
                                <a:gd name="T0" fmla="+- 0 3701 2754"/>
                                <a:gd name="T1" fmla="*/ T0 w 4226"/>
                                <a:gd name="T2" fmla="+- 0 -10075 -11935"/>
                                <a:gd name="T3" fmla="*/ -10075 h 8040"/>
                                <a:gd name="T4" fmla="+- 0 3694 2754"/>
                                <a:gd name="T5" fmla="*/ T4 w 4226"/>
                                <a:gd name="T6" fmla="+- 0 -10075 -11935"/>
                                <a:gd name="T7" fmla="*/ -10075 h 8040"/>
                                <a:gd name="T8" fmla="+- 0 3694 2754"/>
                                <a:gd name="T9" fmla="*/ T8 w 4226"/>
                                <a:gd name="T10" fmla="+- 0 -10055 -11935"/>
                                <a:gd name="T11" fmla="*/ -10055 h 8040"/>
                                <a:gd name="T12" fmla="+- 0 3701 2754"/>
                                <a:gd name="T13" fmla="*/ T12 w 4226"/>
                                <a:gd name="T14" fmla="+- 0 -10055 -11935"/>
                                <a:gd name="T15" fmla="*/ -10055 h 8040"/>
                                <a:gd name="T16" fmla="+- 0 3701 2754"/>
                                <a:gd name="T17" fmla="*/ T16 w 4226"/>
                                <a:gd name="T18" fmla="+- 0 -10075 -11935"/>
                                <a:gd name="T19" fmla="*/ -10075 h 8040"/>
                              </a:gdLst>
                              <a:ahLst/>
                              <a:cxnLst>
                                <a:cxn ang="0">
                                  <a:pos x="T1" y="T3"/>
                                </a:cxn>
                                <a:cxn ang="0">
                                  <a:pos x="T5" y="T7"/>
                                </a:cxn>
                                <a:cxn ang="0">
                                  <a:pos x="T9" y="T11"/>
                                </a:cxn>
                                <a:cxn ang="0">
                                  <a:pos x="T13" y="T15"/>
                                </a:cxn>
                                <a:cxn ang="0">
                                  <a:pos x="T17" y="T19"/>
                                </a:cxn>
                              </a:cxnLst>
                              <a:rect l="0" t="0" r="r" b="b"/>
                              <a:pathLst>
                                <a:path w="4226" h="8040">
                                  <a:moveTo>
                                    <a:pt x="947" y="1860"/>
                                  </a:moveTo>
                                  <a:lnTo>
                                    <a:pt x="940" y="1860"/>
                                  </a:lnTo>
                                  <a:lnTo>
                                    <a:pt x="940" y="1880"/>
                                  </a:lnTo>
                                  <a:lnTo>
                                    <a:pt x="947" y="1880"/>
                                  </a:lnTo>
                                  <a:lnTo>
                                    <a:pt x="947" y="18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 name="Freeform 667"/>
                          <wps:cNvSpPr>
                            <a:spLocks/>
                          </wps:cNvSpPr>
                          <wps:spPr bwMode="auto">
                            <a:xfrm>
                              <a:off x="2754" y="-11935"/>
                              <a:ext cx="4226" cy="8040"/>
                            </a:xfrm>
                            <a:custGeom>
                              <a:avLst/>
                              <a:gdLst>
                                <a:gd name="T0" fmla="+- 0 5217 2754"/>
                                <a:gd name="T1" fmla="*/ T0 w 4226"/>
                                <a:gd name="T2" fmla="+- 0 -10155 -11935"/>
                                <a:gd name="T3" fmla="*/ -10155 h 8040"/>
                                <a:gd name="T4" fmla="+- 0 5210 2754"/>
                                <a:gd name="T5" fmla="*/ T4 w 4226"/>
                                <a:gd name="T6" fmla="+- 0 -10155 -11935"/>
                                <a:gd name="T7" fmla="*/ -10155 h 8040"/>
                                <a:gd name="T8" fmla="+- 0 5210 2754"/>
                                <a:gd name="T9" fmla="*/ T8 w 4226"/>
                                <a:gd name="T10" fmla="+- 0 -10135 -11935"/>
                                <a:gd name="T11" fmla="*/ -10135 h 8040"/>
                                <a:gd name="T12" fmla="+- 0 5218 2754"/>
                                <a:gd name="T13" fmla="*/ T12 w 4226"/>
                                <a:gd name="T14" fmla="+- 0 -10115 -11935"/>
                                <a:gd name="T15" fmla="*/ -10115 h 8040"/>
                                <a:gd name="T16" fmla="+- 0 5236 2754"/>
                                <a:gd name="T17" fmla="*/ T16 w 4226"/>
                                <a:gd name="T18" fmla="+- 0 -10115 -11935"/>
                                <a:gd name="T19" fmla="*/ -10115 h 8040"/>
                                <a:gd name="T20" fmla="+- 0 5244 2754"/>
                                <a:gd name="T21" fmla="*/ T20 w 4226"/>
                                <a:gd name="T22" fmla="+- 0 -10135 -11935"/>
                                <a:gd name="T23" fmla="*/ -10135 h 8040"/>
                                <a:gd name="T24" fmla="+- 0 5217 2754"/>
                                <a:gd name="T25" fmla="*/ T24 w 4226"/>
                                <a:gd name="T26" fmla="+- 0 -10135 -11935"/>
                                <a:gd name="T27" fmla="*/ -10135 h 8040"/>
                                <a:gd name="T28" fmla="+- 0 5217 2754"/>
                                <a:gd name="T29" fmla="*/ T28 w 4226"/>
                                <a:gd name="T30" fmla="+- 0 -10155 -11935"/>
                                <a:gd name="T31" fmla="*/ -101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463" y="1780"/>
                                  </a:moveTo>
                                  <a:lnTo>
                                    <a:pt x="2456" y="1780"/>
                                  </a:lnTo>
                                  <a:lnTo>
                                    <a:pt x="2456" y="1800"/>
                                  </a:lnTo>
                                  <a:lnTo>
                                    <a:pt x="2464" y="1820"/>
                                  </a:lnTo>
                                  <a:lnTo>
                                    <a:pt x="2482" y="1820"/>
                                  </a:lnTo>
                                  <a:lnTo>
                                    <a:pt x="2490" y="1800"/>
                                  </a:lnTo>
                                  <a:lnTo>
                                    <a:pt x="2463" y="1800"/>
                                  </a:lnTo>
                                  <a:lnTo>
                                    <a:pt x="2463" y="1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6" name="Freeform 668"/>
                          <wps:cNvSpPr>
                            <a:spLocks/>
                          </wps:cNvSpPr>
                          <wps:spPr bwMode="auto">
                            <a:xfrm>
                              <a:off x="2754" y="-11935"/>
                              <a:ext cx="4226" cy="8040"/>
                            </a:xfrm>
                            <a:custGeom>
                              <a:avLst/>
                              <a:gdLst>
                                <a:gd name="T0" fmla="+- 0 4506 2754"/>
                                <a:gd name="T1" fmla="*/ T0 w 4226"/>
                                <a:gd name="T2" fmla="+- 0 -10175 -11935"/>
                                <a:gd name="T3" fmla="*/ -10175 h 8040"/>
                                <a:gd name="T4" fmla="+- 0 4499 2754"/>
                                <a:gd name="T5" fmla="*/ T4 w 4226"/>
                                <a:gd name="T6" fmla="+- 0 -10175 -11935"/>
                                <a:gd name="T7" fmla="*/ -10175 h 8040"/>
                                <a:gd name="T8" fmla="+- 0 4499 2754"/>
                                <a:gd name="T9" fmla="*/ T8 w 4226"/>
                                <a:gd name="T10" fmla="+- 0 -10155 -11935"/>
                                <a:gd name="T11" fmla="*/ -10155 h 8040"/>
                                <a:gd name="T12" fmla="+- 0 4507 2754"/>
                                <a:gd name="T13" fmla="*/ T12 w 4226"/>
                                <a:gd name="T14" fmla="+- 0 -10135 -11935"/>
                                <a:gd name="T15" fmla="*/ -10135 h 8040"/>
                                <a:gd name="T16" fmla="+- 0 4525 2754"/>
                                <a:gd name="T17" fmla="*/ T16 w 4226"/>
                                <a:gd name="T18" fmla="+- 0 -10135 -11935"/>
                                <a:gd name="T19" fmla="*/ -10135 h 8040"/>
                                <a:gd name="T20" fmla="+- 0 4533 2754"/>
                                <a:gd name="T21" fmla="*/ T20 w 4226"/>
                                <a:gd name="T22" fmla="+- 0 -10155 -11935"/>
                                <a:gd name="T23" fmla="*/ -10155 h 8040"/>
                                <a:gd name="T24" fmla="+- 0 4506 2754"/>
                                <a:gd name="T25" fmla="*/ T24 w 4226"/>
                                <a:gd name="T26" fmla="+- 0 -10155 -11935"/>
                                <a:gd name="T27" fmla="*/ -10155 h 8040"/>
                                <a:gd name="T28" fmla="+- 0 4506 2754"/>
                                <a:gd name="T29" fmla="*/ T28 w 4226"/>
                                <a:gd name="T30" fmla="+- 0 -10175 -11935"/>
                                <a:gd name="T31" fmla="*/ -101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52" y="1760"/>
                                  </a:moveTo>
                                  <a:lnTo>
                                    <a:pt x="1745" y="1760"/>
                                  </a:lnTo>
                                  <a:lnTo>
                                    <a:pt x="1745" y="1780"/>
                                  </a:lnTo>
                                  <a:lnTo>
                                    <a:pt x="1753" y="1800"/>
                                  </a:lnTo>
                                  <a:lnTo>
                                    <a:pt x="1771" y="1800"/>
                                  </a:lnTo>
                                  <a:lnTo>
                                    <a:pt x="1779" y="1780"/>
                                  </a:lnTo>
                                  <a:lnTo>
                                    <a:pt x="1752" y="1780"/>
                                  </a:lnTo>
                                  <a:lnTo>
                                    <a:pt x="1752" y="17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Freeform 669"/>
                          <wps:cNvSpPr>
                            <a:spLocks/>
                          </wps:cNvSpPr>
                          <wps:spPr bwMode="auto">
                            <a:xfrm>
                              <a:off x="2754" y="-11935"/>
                              <a:ext cx="4226" cy="8040"/>
                            </a:xfrm>
                            <a:custGeom>
                              <a:avLst/>
                              <a:gdLst>
                                <a:gd name="T0" fmla="+- 0 5244 2754"/>
                                <a:gd name="T1" fmla="*/ T0 w 4226"/>
                                <a:gd name="T2" fmla="+- 0 -10155 -11935"/>
                                <a:gd name="T3" fmla="*/ -10155 h 8040"/>
                                <a:gd name="T4" fmla="+- 0 5237 2754"/>
                                <a:gd name="T5" fmla="*/ T4 w 4226"/>
                                <a:gd name="T6" fmla="+- 0 -10155 -11935"/>
                                <a:gd name="T7" fmla="*/ -10155 h 8040"/>
                                <a:gd name="T8" fmla="+- 0 5237 2754"/>
                                <a:gd name="T9" fmla="*/ T8 w 4226"/>
                                <a:gd name="T10" fmla="+- 0 -10135 -11935"/>
                                <a:gd name="T11" fmla="*/ -10135 h 8040"/>
                                <a:gd name="T12" fmla="+- 0 5244 2754"/>
                                <a:gd name="T13" fmla="*/ T12 w 4226"/>
                                <a:gd name="T14" fmla="+- 0 -10135 -11935"/>
                                <a:gd name="T15" fmla="*/ -10135 h 8040"/>
                                <a:gd name="T16" fmla="+- 0 5244 2754"/>
                                <a:gd name="T17" fmla="*/ T16 w 4226"/>
                                <a:gd name="T18" fmla="+- 0 -10155 -11935"/>
                                <a:gd name="T19" fmla="*/ -10155 h 8040"/>
                              </a:gdLst>
                              <a:ahLst/>
                              <a:cxnLst>
                                <a:cxn ang="0">
                                  <a:pos x="T1" y="T3"/>
                                </a:cxn>
                                <a:cxn ang="0">
                                  <a:pos x="T5" y="T7"/>
                                </a:cxn>
                                <a:cxn ang="0">
                                  <a:pos x="T9" y="T11"/>
                                </a:cxn>
                                <a:cxn ang="0">
                                  <a:pos x="T13" y="T15"/>
                                </a:cxn>
                                <a:cxn ang="0">
                                  <a:pos x="T17" y="T19"/>
                                </a:cxn>
                              </a:cxnLst>
                              <a:rect l="0" t="0" r="r" b="b"/>
                              <a:pathLst>
                                <a:path w="4226" h="8040">
                                  <a:moveTo>
                                    <a:pt x="2490" y="1780"/>
                                  </a:moveTo>
                                  <a:lnTo>
                                    <a:pt x="2483" y="1780"/>
                                  </a:lnTo>
                                  <a:lnTo>
                                    <a:pt x="2483" y="1800"/>
                                  </a:lnTo>
                                  <a:lnTo>
                                    <a:pt x="2490" y="1800"/>
                                  </a:lnTo>
                                  <a:lnTo>
                                    <a:pt x="2490" y="1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Freeform 670"/>
                          <wps:cNvSpPr>
                            <a:spLocks/>
                          </wps:cNvSpPr>
                          <wps:spPr bwMode="auto">
                            <a:xfrm>
                              <a:off x="2754" y="-11935"/>
                              <a:ext cx="4226" cy="8040"/>
                            </a:xfrm>
                            <a:custGeom>
                              <a:avLst/>
                              <a:gdLst>
                                <a:gd name="T0" fmla="+- 0 6430 2754"/>
                                <a:gd name="T1" fmla="*/ T0 w 4226"/>
                                <a:gd name="T2" fmla="+- 0 -10175 -11935"/>
                                <a:gd name="T3" fmla="*/ -10175 h 8040"/>
                                <a:gd name="T4" fmla="+- 0 6411 2754"/>
                                <a:gd name="T5" fmla="*/ T4 w 4226"/>
                                <a:gd name="T6" fmla="+- 0 -10175 -11935"/>
                                <a:gd name="T7" fmla="*/ -10175 h 8040"/>
                                <a:gd name="T8" fmla="+- 0 6404 2754"/>
                                <a:gd name="T9" fmla="*/ T8 w 4226"/>
                                <a:gd name="T10" fmla="+- 0 -10155 -11935"/>
                                <a:gd name="T11" fmla="*/ -10155 h 8040"/>
                                <a:gd name="T12" fmla="+- 0 6404 2754"/>
                                <a:gd name="T13" fmla="*/ T12 w 4226"/>
                                <a:gd name="T14" fmla="+- 0 -10135 -11935"/>
                                <a:gd name="T15" fmla="*/ -10135 h 8040"/>
                                <a:gd name="T16" fmla="+- 0 6415 2754"/>
                                <a:gd name="T17" fmla="*/ T16 w 4226"/>
                                <a:gd name="T18" fmla="+- 0 -10135 -11935"/>
                                <a:gd name="T19" fmla="*/ -10135 h 8040"/>
                                <a:gd name="T20" fmla="+- 0 6411 2754"/>
                                <a:gd name="T21" fmla="*/ T20 w 4226"/>
                                <a:gd name="T22" fmla="+- 0 -10155 -11935"/>
                                <a:gd name="T23" fmla="*/ -10155 h 8040"/>
                                <a:gd name="T24" fmla="+- 0 6437 2754"/>
                                <a:gd name="T25" fmla="*/ T24 w 4226"/>
                                <a:gd name="T26" fmla="+- 0 -10155 -11935"/>
                                <a:gd name="T27" fmla="*/ -10155 h 8040"/>
                                <a:gd name="T28" fmla="+- 0 6430 2754"/>
                                <a:gd name="T29" fmla="*/ T28 w 4226"/>
                                <a:gd name="T30" fmla="+- 0 -10175 -11935"/>
                                <a:gd name="T31" fmla="*/ -101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676" y="1760"/>
                                  </a:moveTo>
                                  <a:lnTo>
                                    <a:pt x="3657" y="1760"/>
                                  </a:lnTo>
                                  <a:lnTo>
                                    <a:pt x="3650" y="1780"/>
                                  </a:lnTo>
                                  <a:lnTo>
                                    <a:pt x="3650" y="1800"/>
                                  </a:lnTo>
                                  <a:lnTo>
                                    <a:pt x="3661" y="1800"/>
                                  </a:lnTo>
                                  <a:lnTo>
                                    <a:pt x="3657" y="1780"/>
                                  </a:lnTo>
                                  <a:lnTo>
                                    <a:pt x="3683" y="1780"/>
                                  </a:lnTo>
                                  <a:lnTo>
                                    <a:pt x="3676" y="17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Freeform 671"/>
                          <wps:cNvSpPr>
                            <a:spLocks/>
                          </wps:cNvSpPr>
                          <wps:spPr bwMode="auto">
                            <a:xfrm>
                              <a:off x="2754" y="-11935"/>
                              <a:ext cx="4226" cy="8040"/>
                            </a:xfrm>
                            <a:custGeom>
                              <a:avLst/>
                              <a:gdLst>
                                <a:gd name="T0" fmla="+- 0 6437 2754"/>
                                <a:gd name="T1" fmla="*/ T0 w 4226"/>
                                <a:gd name="T2" fmla="+- 0 -10155 -11935"/>
                                <a:gd name="T3" fmla="*/ -10155 h 8040"/>
                                <a:gd name="T4" fmla="+- 0 6430 2754"/>
                                <a:gd name="T5" fmla="*/ T4 w 4226"/>
                                <a:gd name="T6" fmla="+- 0 -10155 -11935"/>
                                <a:gd name="T7" fmla="*/ -10155 h 8040"/>
                                <a:gd name="T8" fmla="+- 0 6426 2754"/>
                                <a:gd name="T9" fmla="*/ T8 w 4226"/>
                                <a:gd name="T10" fmla="+- 0 -10135 -11935"/>
                                <a:gd name="T11" fmla="*/ -10135 h 8040"/>
                                <a:gd name="T12" fmla="+- 0 6437 2754"/>
                                <a:gd name="T13" fmla="*/ T12 w 4226"/>
                                <a:gd name="T14" fmla="+- 0 -10135 -11935"/>
                                <a:gd name="T15" fmla="*/ -10135 h 8040"/>
                                <a:gd name="T16" fmla="+- 0 6437 2754"/>
                                <a:gd name="T17" fmla="*/ T16 w 4226"/>
                                <a:gd name="T18" fmla="+- 0 -10155 -11935"/>
                                <a:gd name="T19" fmla="*/ -10155 h 8040"/>
                              </a:gdLst>
                              <a:ahLst/>
                              <a:cxnLst>
                                <a:cxn ang="0">
                                  <a:pos x="T1" y="T3"/>
                                </a:cxn>
                                <a:cxn ang="0">
                                  <a:pos x="T5" y="T7"/>
                                </a:cxn>
                                <a:cxn ang="0">
                                  <a:pos x="T9" y="T11"/>
                                </a:cxn>
                                <a:cxn ang="0">
                                  <a:pos x="T13" y="T15"/>
                                </a:cxn>
                                <a:cxn ang="0">
                                  <a:pos x="T17" y="T19"/>
                                </a:cxn>
                              </a:cxnLst>
                              <a:rect l="0" t="0" r="r" b="b"/>
                              <a:pathLst>
                                <a:path w="4226" h="8040">
                                  <a:moveTo>
                                    <a:pt x="3683" y="1780"/>
                                  </a:moveTo>
                                  <a:lnTo>
                                    <a:pt x="3676" y="1780"/>
                                  </a:lnTo>
                                  <a:lnTo>
                                    <a:pt x="3672" y="1800"/>
                                  </a:lnTo>
                                  <a:lnTo>
                                    <a:pt x="3683" y="1800"/>
                                  </a:lnTo>
                                  <a:lnTo>
                                    <a:pt x="3683" y="17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 name="Freeform 672"/>
                          <wps:cNvSpPr>
                            <a:spLocks/>
                          </wps:cNvSpPr>
                          <wps:spPr bwMode="auto">
                            <a:xfrm>
                              <a:off x="2754" y="-11935"/>
                              <a:ext cx="4226" cy="8040"/>
                            </a:xfrm>
                            <a:custGeom>
                              <a:avLst/>
                              <a:gdLst>
                                <a:gd name="T0" fmla="+- 0 4533 2754"/>
                                <a:gd name="T1" fmla="*/ T0 w 4226"/>
                                <a:gd name="T2" fmla="+- 0 -10175 -11935"/>
                                <a:gd name="T3" fmla="*/ -10175 h 8040"/>
                                <a:gd name="T4" fmla="+- 0 4526 2754"/>
                                <a:gd name="T5" fmla="*/ T4 w 4226"/>
                                <a:gd name="T6" fmla="+- 0 -10175 -11935"/>
                                <a:gd name="T7" fmla="*/ -10175 h 8040"/>
                                <a:gd name="T8" fmla="+- 0 4526 2754"/>
                                <a:gd name="T9" fmla="*/ T8 w 4226"/>
                                <a:gd name="T10" fmla="+- 0 -10155 -11935"/>
                                <a:gd name="T11" fmla="*/ -10155 h 8040"/>
                                <a:gd name="T12" fmla="+- 0 4533 2754"/>
                                <a:gd name="T13" fmla="*/ T12 w 4226"/>
                                <a:gd name="T14" fmla="+- 0 -10155 -11935"/>
                                <a:gd name="T15" fmla="*/ -10155 h 8040"/>
                                <a:gd name="T16" fmla="+- 0 4533 2754"/>
                                <a:gd name="T17" fmla="*/ T16 w 4226"/>
                                <a:gd name="T18" fmla="+- 0 -10175 -11935"/>
                                <a:gd name="T19" fmla="*/ -10175 h 8040"/>
                              </a:gdLst>
                              <a:ahLst/>
                              <a:cxnLst>
                                <a:cxn ang="0">
                                  <a:pos x="T1" y="T3"/>
                                </a:cxn>
                                <a:cxn ang="0">
                                  <a:pos x="T5" y="T7"/>
                                </a:cxn>
                                <a:cxn ang="0">
                                  <a:pos x="T9" y="T11"/>
                                </a:cxn>
                                <a:cxn ang="0">
                                  <a:pos x="T13" y="T15"/>
                                </a:cxn>
                                <a:cxn ang="0">
                                  <a:pos x="T17" y="T19"/>
                                </a:cxn>
                              </a:cxnLst>
                              <a:rect l="0" t="0" r="r" b="b"/>
                              <a:pathLst>
                                <a:path w="4226" h="8040">
                                  <a:moveTo>
                                    <a:pt x="1779" y="1760"/>
                                  </a:moveTo>
                                  <a:lnTo>
                                    <a:pt x="1772" y="1760"/>
                                  </a:lnTo>
                                  <a:lnTo>
                                    <a:pt x="1772" y="1780"/>
                                  </a:lnTo>
                                  <a:lnTo>
                                    <a:pt x="1779" y="1780"/>
                                  </a:lnTo>
                                  <a:lnTo>
                                    <a:pt x="1779" y="17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Freeform 673"/>
                          <wps:cNvSpPr>
                            <a:spLocks/>
                          </wps:cNvSpPr>
                          <wps:spPr bwMode="auto">
                            <a:xfrm>
                              <a:off x="2754" y="-11935"/>
                              <a:ext cx="4226" cy="8040"/>
                            </a:xfrm>
                            <a:custGeom>
                              <a:avLst/>
                              <a:gdLst>
                                <a:gd name="T0" fmla="+- 0 6790 2754"/>
                                <a:gd name="T1" fmla="*/ T0 w 4226"/>
                                <a:gd name="T2" fmla="+- 0 -10215 -11935"/>
                                <a:gd name="T3" fmla="*/ -10215 h 8040"/>
                                <a:gd name="T4" fmla="+- 0 6762 2754"/>
                                <a:gd name="T5" fmla="*/ T4 w 4226"/>
                                <a:gd name="T6" fmla="+- 0 -10215 -11935"/>
                                <a:gd name="T7" fmla="*/ -10215 h 8040"/>
                                <a:gd name="T8" fmla="+- 0 6776 2754"/>
                                <a:gd name="T9" fmla="*/ T8 w 4226"/>
                                <a:gd name="T10" fmla="+- 0 -10195 -11935"/>
                                <a:gd name="T11" fmla="*/ -10195 h 8040"/>
                                <a:gd name="T12" fmla="+- 0 6790 2754"/>
                                <a:gd name="T13" fmla="*/ T12 w 4226"/>
                                <a:gd name="T14" fmla="+- 0 -10215 -11935"/>
                                <a:gd name="T15" fmla="*/ -10215 h 8040"/>
                              </a:gdLst>
                              <a:ahLst/>
                              <a:cxnLst>
                                <a:cxn ang="0">
                                  <a:pos x="T1" y="T3"/>
                                </a:cxn>
                                <a:cxn ang="0">
                                  <a:pos x="T5" y="T7"/>
                                </a:cxn>
                                <a:cxn ang="0">
                                  <a:pos x="T9" y="T11"/>
                                </a:cxn>
                                <a:cxn ang="0">
                                  <a:pos x="T13" y="T15"/>
                                </a:cxn>
                              </a:cxnLst>
                              <a:rect l="0" t="0" r="r" b="b"/>
                              <a:pathLst>
                                <a:path w="4226" h="8040">
                                  <a:moveTo>
                                    <a:pt x="4036" y="1720"/>
                                  </a:moveTo>
                                  <a:lnTo>
                                    <a:pt x="4008" y="1720"/>
                                  </a:lnTo>
                                  <a:lnTo>
                                    <a:pt x="4022" y="1740"/>
                                  </a:lnTo>
                                  <a:lnTo>
                                    <a:pt x="4036" y="1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2" name="Freeform 674"/>
                          <wps:cNvSpPr>
                            <a:spLocks/>
                          </wps:cNvSpPr>
                          <wps:spPr bwMode="auto">
                            <a:xfrm>
                              <a:off x="2754" y="-11935"/>
                              <a:ext cx="4226" cy="8040"/>
                            </a:xfrm>
                            <a:custGeom>
                              <a:avLst/>
                              <a:gdLst>
                                <a:gd name="T0" fmla="+- 0 6748 2754"/>
                                <a:gd name="T1" fmla="*/ T0 w 4226"/>
                                <a:gd name="T2" fmla="+- 0 -10235 -11935"/>
                                <a:gd name="T3" fmla="*/ -10235 h 8040"/>
                                <a:gd name="T4" fmla="+- 0 6742 2754"/>
                                <a:gd name="T5" fmla="*/ T4 w 4226"/>
                                <a:gd name="T6" fmla="+- 0 -10235 -11935"/>
                                <a:gd name="T7" fmla="*/ -10235 h 8040"/>
                                <a:gd name="T8" fmla="+- 0 6750 2754"/>
                                <a:gd name="T9" fmla="*/ T8 w 4226"/>
                                <a:gd name="T10" fmla="+- 0 -10215 -11935"/>
                                <a:gd name="T11" fmla="*/ -10215 h 8040"/>
                                <a:gd name="T12" fmla="+- 0 6755 2754"/>
                                <a:gd name="T13" fmla="*/ T12 w 4226"/>
                                <a:gd name="T14" fmla="+- 0 -10215 -11935"/>
                                <a:gd name="T15" fmla="*/ -10215 h 8040"/>
                                <a:gd name="T16" fmla="+- 0 6748 2754"/>
                                <a:gd name="T17" fmla="*/ T16 w 4226"/>
                                <a:gd name="T18" fmla="+- 0 -10235 -11935"/>
                                <a:gd name="T19" fmla="*/ -10235 h 8040"/>
                              </a:gdLst>
                              <a:ahLst/>
                              <a:cxnLst>
                                <a:cxn ang="0">
                                  <a:pos x="T1" y="T3"/>
                                </a:cxn>
                                <a:cxn ang="0">
                                  <a:pos x="T5" y="T7"/>
                                </a:cxn>
                                <a:cxn ang="0">
                                  <a:pos x="T9" y="T11"/>
                                </a:cxn>
                                <a:cxn ang="0">
                                  <a:pos x="T13" y="T15"/>
                                </a:cxn>
                                <a:cxn ang="0">
                                  <a:pos x="T17" y="T19"/>
                                </a:cxn>
                              </a:cxnLst>
                              <a:rect l="0" t="0" r="r" b="b"/>
                              <a:pathLst>
                                <a:path w="4226" h="8040">
                                  <a:moveTo>
                                    <a:pt x="3994" y="1700"/>
                                  </a:moveTo>
                                  <a:lnTo>
                                    <a:pt x="3988" y="1700"/>
                                  </a:lnTo>
                                  <a:lnTo>
                                    <a:pt x="3996" y="1720"/>
                                  </a:lnTo>
                                  <a:lnTo>
                                    <a:pt x="4001" y="1720"/>
                                  </a:lnTo>
                                  <a:lnTo>
                                    <a:pt x="3994" y="1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Freeform 675"/>
                          <wps:cNvSpPr>
                            <a:spLocks/>
                          </wps:cNvSpPr>
                          <wps:spPr bwMode="auto">
                            <a:xfrm>
                              <a:off x="2754" y="-11935"/>
                              <a:ext cx="4226" cy="8040"/>
                            </a:xfrm>
                            <a:custGeom>
                              <a:avLst/>
                              <a:gdLst>
                                <a:gd name="T0" fmla="+- 0 6810 2754"/>
                                <a:gd name="T1" fmla="*/ T0 w 4226"/>
                                <a:gd name="T2" fmla="+- 0 -10235 -11935"/>
                                <a:gd name="T3" fmla="*/ -10235 h 8040"/>
                                <a:gd name="T4" fmla="+- 0 6804 2754"/>
                                <a:gd name="T5" fmla="*/ T4 w 4226"/>
                                <a:gd name="T6" fmla="+- 0 -10235 -11935"/>
                                <a:gd name="T7" fmla="*/ -10235 h 8040"/>
                                <a:gd name="T8" fmla="+- 0 6797 2754"/>
                                <a:gd name="T9" fmla="*/ T8 w 4226"/>
                                <a:gd name="T10" fmla="+- 0 -10215 -11935"/>
                                <a:gd name="T11" fmla="*/ -10215 h 8040"/>
                                <a:gd name="T12" fmla="+- 0 6802 2754"/>
                                <a:gd name="T13" fmla="*/ T12 w 4226"/>
                                <a:gd name="T14" fmla="+- 0 -10215 -11935"/>
                                <a:gd name="T15" fmla="*/ -10215 h 8040"/>
                                <a:gd name="T16" fmla="+- 0 6810 2754"/>
                                <a:gd name="T17" fmla="*/ T16 w 4226"/>
                                <a:gd name="T18" fmla="+- 0 -10235 -11935"/>
                                <a:gd name="T19" fmla="*/ -10235 h 8040"/>
                              </a:gdLst>
                              <a:ahLst/>
                              <a:cxnLst>
                                <a:cxn ang="0">
                                  <a:pos x="T1" y="T3"/>
                                </a:cxn>
                                <a:cxn ang="0">
                                  <a:pos x="T5" y="T7"/>
                                </a:cxn>
                                <a:cxn ang="0">
                                  <a:pos x="T9" y="T11"/>
                                </a:cxn>
                                <a:cxn ang="0">
                                  <a:pos x="T13" y="T15"/>
                                </a:cxn>
                                <a:cxn ang="0">
                                  <a:pos x="T17" y="T19"/>
                                </a:cxn>
                              </a:cxnLst>
                              <a:rect l="0" t="0" r="r" b="b"/>
                              <a:pathLst>
                                <a:path w="4226" h="8040">
                                  <a:moveTo>
                                    <a:pt x="4056" y="1700"/>
                                  </a:moveTo>
                                  <a:lnTo>
                                    <a:pt x="4050" y="1700"/>
                                  </a:lnTo>
                                  <a:lnTo>
                                    <a:pt x="4043" y="1720"/>
                                  </a:lnTo>
                                  <a:lnTo>
                                    <a:pt x="4048" y="1720"/>
                                  </a:lnTo>
                                  <a:lnTo>
                                    <a:pt x="4056" y="1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4" name="Freeform 676"/>
                          <wps:cNvSpPr>
                            <a:spLocks/>
                          </wps:cNvSpPr>
                          <wps:spPr bwMode="auto">
                            <a:xfrm>
                              <a:off x="2754" y="-11935"/>
                              <a:ext cx="4226" cy="8040"/>
                            </a:xfrm>
                            <a:custGeom>
                              <a:avLst/>
                              <a:gdLst>
                                <a:gd name="T0" fmla="+- 0 4806 2754"/>
                                <a:gd name="T1" fmla="*/ T0 w 4226"/>
                                <a:gd name="T2" fmla="+- 0 -10255 -11935"/>
                                <a:gd name="T3" fmla="*/ -10255 h 8040"/>
                                <a:gd name="T4" fmla="+- 0 4792 2754"/>
                                <a:gd name="T5" fmla="*/ T4 w 4226"/>
                                <a:gd name="T6" fmla="+- 0 -10255 -11935"/>
                                <a:gd name="T7" fmla="*/ -10255 h 8040"/>
                                <a:gd name="T8" fmla="+- 0 4803 2754"/>
                                <a:gd name="T9" fmla="*/ T8 w 4226"/>
                                <a:gd name="T10" fmla="+- 0 -10235 -11935"/>
                                <a:gd name="T11" fmla="*/ -10235 h 8040"/>
                                <a:gd name="T12" fmla="+- 0 4818 2754"/>
                                <a:gd name="T13" fmla="*/ T12 w 4226"/>
                                <a:gd name="T14" fmla="+- 0 -10235 -11935"/>
                                <a:gd name="T15" fmla="*/ -10235 h 8040"/>
                                <a:gd name="T16" fmla="+- 0 4806 2754"/>
                                <a:gd name="T17" fmla="*/ T16 w 4226"/>
                                <a:gd name="T18" fmla="+- 0 -10255 -11935"/>
                                <a:gd name="T19" fmla="*/ -10255 h 8040"/>
                              </a:gdLst>
                              <a:ahLst/>
                              <a:cxnLst>
                                <a:cxn ang="0">
                                  <a:pos x="T1" y="T3"/>
                                </a:cxn>
                                <a:cxn ang="0">
                                  <a:pos x="T5" y="T7"/>
                                </a:cxn>
                                <a:cxn ang="0">
                                  <a:pos x="T9" y="T11"/>
                                </a:cxn>
                                <a:cxn ang="0">
                                  <a:pos x="T13" y="T15"/>
                                </a:cxn>
                                <a:cxn ang="0">
                                  <a:pos x="T17" y="T19"/>
                                </a:cxn>
                              </a:cxnLst>
                              <a:rect l="0" t="0" r="r" b="b"/>
                              <a:pathLst>
                                <a:path w="4226" h="8040">
                                  <a:moveTo>
                                    <a:pt x="2052" y="1680"/>
                                  </a:moveTo>
                                  <a:lnTo>
                                    <a:pt x="2038" y="1680"/>
                                  </a:lnTo>
                                  <a:lnTo>
                                    <a:pt x="2049" y="1700"/>
                                  </a:lnTo>
                                  <a:lnTo>
                                    <a:pt x="2064" y="1700"/>
                                  </a:lnTo>
                                  <a:lnTo>
                                    <a:pt x="2052" y="1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Freeform 677"/>
                          <wps:cNvSpPr>
                            <a:spLocks/>
                          </wps:cNvSpPr>
                          <wps:spPr bwMode="auto">
                            <a:xfrm>
                              <a:off x="2754" y="-11935"/>
                              <a:ext cx="4226" cy="8040"/>
                            </a:xfrm>
                            <a:custGeom>
                              <a:avLst/>
                              <a:gdLst>
                                <a:gd name="T0" fmla="+- 0 4844 2754"/>
                                <a:gd name="T1" fmla="*/ T0 w 4226"/>
                                <a:gd name="T2" fmla="+- 0 -10255 -11935"/>
                                <a:gd name="T3" fmla="*/ -10255 h 8040"/>
                                <a:gd name="T4" fmla="+- 0 4830 2754"/>
                                <a:gd name="T5" fmla="*/ T4 w 4226"/>
                                <a:gd name="T6" fmla="+- 0 -10255 -11935"/>
                                <a:gd name="T7" fmla="*/ -10255 h 8040"/>
                                <a:gd name="T8" fmla="+- 0 4818 2754"/>
                                <a:gd name="T9" fmla="*/ T8 w 4226"/>
                                <a:gd name="T10" fmla="+- 0 -10235 -11935"/>
                                <a:gd name="T11" fmla="*/ -10235 h 8040"/>
                                <a:gd name="T12" fmla="+- 0 4832 2754"/>
                                <a:gd name="T13" fmla="*/ T12 w 4226"/>
                                <a:gd name="T14" fmla="+- 0 -10235 -11935"/>
                                <a:gd name="T15" fmla="*/ -10235 h 8040"/>
                                <a:gd name="T16" fmla="+- 0 4844 2754"/>
                                <a:gd name="T17" fmla="*/ T16 w 4226"/>
                                <a:gd name="T18" fmla="+- 0 -10255 -11935"/>
                                <a:gd name="T19" fmla="*/ -10255 h 8040"/>
                              </a:gdLst>
                              <a:ahLst/>
                              <a:cxnLst>
                                <a:cxn ang="0">
                                  <a:pos x="T1" y="T3"/>
                                </a:cxn>
                                <a:cxn ang="0">
                                  <a:pos x="T5" y="T7"/>
                                </a:cxn>
                                <a:cxn ang="0">
                                  <a:pos x="T9" y="T11"/>
                                </a:cxn>
                                <a:cxn ang="0">
                                  <a:pos x="T13" y="T15"/>
                                </a:cxn>
                                <a:cxn ang="0">
                                  <a:pos x="T17" y="T19"/>
                                </a:cxn>
                              </a:cxnLst>
                              <a:rect l="0" t="0" r="r" b="b"/>
                              <a:pathLst>
                                <a:path w="4226" h="8040">
                                  <a:moveTo>
                                    <a:pt x="2090" y="1680"/>
                                  </a:moveTo>
                                  <a:lnTo>
                                    <a:pt x="2076" y="1680"/>
                                  </a:lnTo>
                                  <a:lnTo>
                                    <a:pt x="2064" y="1700"/>
                                  </a:lnTo>
                                  <a:lnTo>
                                    <a:pt x="2078" y="1700"/>
                                  </a:lnTo>
                                  <a:lnTo>
                                    <a:pt x="2090" y="1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Freeform 678"/>
                          <wps:cNvSpPr>
                            <a:spLocks/>
                          </wps:cNvSpPr>
                          <wps:spPr bwMode="auto">
                            <a:xfrm>
                              <a:off x="2754" y="-11935"/>
                              <a:ext cx="4226" cy="8040"/>
                            </a:xfrm>
                            <a:custGeom>
                              <a:avLst/>
                              <a:gdLst>
                                <a:gd name="T0" fmla="+- 0 5897 2754"/>
                                <a:gd name="T1" fmla="*/ T0 w 4226"/>
                                <a:gd name="T2" fmla="+- 0 -10255 -11935"/>
                                <a:gd name="T3" fmla="*/ -10255 h 8040"/>
                                <a:gd name="T4" fmla="+- 0 5880 2754"/>
                                <a:gd name="T5" fmla="*/ T4 w 4226"/>
                                <a:gd name="T6" fmla="+- 0 -10255 -11935"/>
                                <a:gd name="T7" fmla="*/ -10255 h 8040"/>
                                <a:gd name="T8" fmla="+- 0 5894 2754"/>
                                <a:gd name="T9" fmla="*/ T8 w 4226"/>
                                <a:gd name="T10" fmla="+- 0 -10235 -11935"/>
                                <a:gd name="T11" fmla="*/ -10235 h 8040"/>
                                <a:gd name="T12" fmla="+- 0 5911 2754"/>
                                <a:gd name="T13" fmla="*/ T12 w 4226"/>
                                <a:gd name="T14" fmla="+- 0 -10235 -11935"/>
                                <a:gd name="T15" fmla="*/ -10235 h 8040"/>
                                <a:gd name="T16" fmla="+- 0 5897 2754"/>
                                <a:gd name="T17" fmla="*/ T16 w 4226"/>
                                <a:gd name="T18" fmla="+- 0 -10255 -11935"/>
                                <a:gd name="T19" fmla="*/ -10255 h 8040"/>
                              </a:gdLst>
                              <a:ahLst/>
                              <a:cxnLst>
                                <a:cxn ang="0">
                                  <a:pos x="T1" y="T3"/>
                                </a:cxn>
                                <a:cxn ang="0">
                                  <a:pos x="T5" y="T7"/>
                                </a:cxn>
                                <a:cxn ang="0">
                                  <a:pos x="T9" y="T11"/>
                                </a:cxn>
                                <a:cxn ang="0">
                                  <a:pos x="T13" y="T15"/>
                                </a:cxn>
                                <a:cxn ang="0">
                                  <a:pos x="T17" y="T19"/>
                                </a:cxn>
                              </a:cxnLst>
                              <a:rect l="0" t="0" r="r" b="b"/>
                              <a:pathLst>
                                <a:path w="4226" h="8040">
                                  <a:moveTo>
                                    <a:pt x="3143" y="1680"/>
                                  </a:moveTo>
                                  <a:lnTo>
                                    <a:pt x="3126" y="1680"/>
                                  </a:lnTo>
                                  <a:lnTo>
                                    <a:pt x="3140" y="1700"/>
                                  </a:lnTo>
                                  <a:lnTo>
                                    <a:pt x="3157" y="1700"/>
                                  </a:lnTo>
                                  <a:lnTo>
                                    <a:pt x="3143" y="1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7" name="Freeform 679"/>
                          <wps:cNvSpPr>
                            <a:spLocks/>
                          </wps:cNvSpPr>
                          <wps:spPr bwMode="auto">
                            <a:xfrm>
                              <a:off x="2754" y="-11935"/>
                              <a:ext cx="4226" cy="8040"/>
                            </a:xfrm>
                            <a:custGeom>
                              <a:avLst/>
                              <a:gdLst>
                                <a:gd name="T0" fmla="+- 0 5942 2754"/>
                                <a:gd name="T1" fmla="*/ T0 w 4226"/>
                                <a:gd name="T2" fmla="+- 0 -10255 -11935"/>
                                <a:gd name="T3" fmla="*/ -10255 h 8040"/>
                                <a:gd name="T4" fmla="+- 0 5925 2754"/>
                                <a:gd name="T5" fmla="*/ T4 w 4226"/>
                                <a:gd name="T6" fmla="+- 0 -10255 -11935"/>
                                <a:gd name="T7" fmla="*/ -10255 h 8040"/>
                                <a:gd name="T8" fmla="+- 0 5911 2754"/>
                                <a:gd name="T9" fmla="*/ T8 w 4226"/>
                                <a:gd name="T10" fmla="+- 0 -10235 -11935"/>
                                <a:gd name="T11" fmla="*/ -10235 h 8040"/>
                                <a:gd name="T12" fmla="+- 0 5928 2754"/>
                                <a:gd name="T13" fmla="*/ T12 w 4226"/>
                                <a:gd name="T14" fmla="+- 0 -10235 -11935"/>
                                <a:gd name="T15" fmla="*/ -10235 h 8040"/>
                                <a:gd name="T16" fmla="+- 0 5942 2754"/>
                                <a:gd name="T17" fmla="*/ T16 w 4226"/>
                                <a:gd name="T18" fmla="+- 0 -10255 -11935"/>
                                <a:gd name="T19" fmla="*/ -10255 h 8040"/>
                              </a:gdLst>
                              <a:ahLst/>
                              <a:cxnLst>
                                <a:cxn ang="0">
                                  <a:pos x="T1" y="T3"/>
                                </a:cxn>
                                <a:cxn ang="0">
                                  <a:pos x="T5" y="T7"/>
                                </a:cxn>
                                <a:cxn ang="0">
                                  <a:pos x="T9" y="T11"/>
                                </a:cxn>
                                <a:cxn ang="0">
                                  <a:pos x="T13" y="T15"/>
                                </a:cxn>
                                <a:cxn ang="0">
                                  <a:pos x="T17" y="T19"/>
                                </a:cxn>
                              </a:cxnLst>
                              <a:rect l="0" t="0" r="r" b="b"/>
                              <a:pathLst>
                                <a:path w="4226" h="8040">
                                  <a:moveTo>
                                    <a:pt x="3188" y="1680"/>
                                  </a:moveTo>
                                  <a:lnTo>
                                    <a:pt x="3171" y="1680"/>
                                  </a:lnTo>
                                  <a:lnTo>
                                    <a:pt x="3157" y="1700"/>
                                  </a:lnTo>
                                  <a:lnTo>
                                    <a:pt x="3174" y="1700"/>
                                  </a:lnTo>
                                  <a:lnTo>
                                    <a:pt x="3188" y="1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8" name="Freeform 680"/>
                          <wps:cNvSpPr>
                            <a:spLocks/>
                          </wps:cNvSpPr>
                          <wps:spPr bwMode="auto">
                            <a:xfrm>
                              <a:off x="2754" y="-11935"/>
                              <a:ext cx="4226" cy="8040"/>
                            </a:xfrm>
                            <a:custGeom>
                              <a:avLst/>
                              <a:gdLst>
                                <a:gd name="T0" fmla="+- 0 6098 2754"/>
                                <a:gd name="T1" fmla="*/ T0 w 4226"/>
                                <a:gd name="T2" fmla="+- 0 -10255 -11935"/>
                                <a:gd name="T3" fmla="*/ -10255 h 8040"/>
                                <a:gd name="T4" fmla="+- 0 6081 2754"/>
                                <a:gd name="T5" fmla="*/ T4 w 4226"/>
                                <a:gd name="T6" fmla="+- 0 -10255 -11935"/>
                                <a:gd name="T7" fmla="*/ -10255 h 8040"/>
                                <a:gd name="T8" fmla="+- 0 6095 2754"/>
                                <a:gd name="T9" fmla="*/ T8 w 4226"/>
                                <a:gd name="T10" fmla="+- 0 -10235 -11935"/>
                                <a:gd name="T11" fmla="*/ -10235 h 8040"/>
                                <a:gd name="T12" fmla="+- 0 6112 2754"/>
                                <a:gd name="T13" fmla="*/ T12 w 4226"/>
                                <a:gd name="T14" fmla="+- 0 -10235 -11935"/>
                                <a:gd name="T15" fmla="*/ -10235 h 8040"/>
                                <a:gd name="T16" fmla="+- 0 6098 2754"/>
                                <a:gd name="T17" fmla="*/ T16 w 4226"/>
                                <a:gd name="T18" fmla="+- 0 -10255 -11935"/>
                                <a:gd name="T19" fmla="*/ -10255 h 8040"/>
                              </a:gdLst>
                              <a:ahLst/>
                              <a:cxnLst>
                                <a:cxn ang="0">
                                  <a:pos x="T1" y="T3"/>
                                </a:cxn>
                                <a:cxn ang="0">
                                  <a:pos x="T5" y="T7"/>
                                </a:cxn>
                                <a:cxn ang="0">
                                  <a:pos x="T9" y="T11"/>
                                </a:cxn>
                                <a:cxn ang="0">
                                  <a:pos x="T13" y="T15"/>
                                </a:cxn>
                                <a:cxn ang="0">
                                  <a:pos x="T17" y="T19"/>
                                </a:cxn>
                              </a:cxnLst>
                              <a:rect l="0" t="0" r="r" b="b"/>
                              <a:pathLst>
                                <a:path w="4226" h="8040">
                                  <a:moveTo>
                                    <a:pt x="3344" y="1680"/>
                                  </a:moveTo>
                                  <a:lnTo>
                                    <a:pt x="3327" y="1680"/>
                                  </a:lnTo>
                                  <a:lnTo>
                                    <a:pt x="3341" y="1700"/>
                                  </a:lnTo>
                                  <a:lnTo>
                                    <a:pt x="3358" y="1700"/>
                                  </a:lnTo>
                                  <a:lnTo>
                                    <a:pt x="3344" y="1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Freeform 681"/>
                          <wps:cNvSpPr>
                            <a:spLocks/>
                          </wps:cNvSpPr>
                          <wps:spPr bwMode="auto">
                            <a:xfrm>
                              <a:off x="2754" y="-11935"/>
                              <a:ext cx="4226" cy="8040"/>
                            </a:xfrm>
                            <a:custGeom>
                              <a:avLst/>
                              <a:gdLst>
                                <a:gd name="T0" fmla="+- 0 6143 2754"/>
                                <a:gd name="T1" fmla="*/ T0 w 4226"/>
                                <a:gd name="T2" fmla="+- 0 -10255 -11935"/>
                                <a:gd name="T3" fmla="*/ -10255 h 8040"/>
                                <a:gd name="T4" fmla="+- 0 6126 2754"/>
                                <a:gd name="T5" fmla="*/ T4 w 4226"/>
                                <a:gd name="T6" fmla="+- 0 -10255 -11935"/>
                                <a:gd name="T7" fmla="*/ -10255 h 8040"/>
                                <a:gd name="T8" fmla="+- 0 6112 2754"/>
                                <a:gd name="T9" fmla="*/ T8 w 4226"/>
                                <a:gd name="T10" fmla="+- 0 -10235 -11935"/>
                                <a:gd name="T11" fmla="*/ -10235 h 8040"/>
                                <a:gd name="T12" fmla="+- 0 6129 2754"/>
                                <a:gd name="T13" fmla="*/ T12 w 4226"/>
                                <a:gd name="T14" fmla="+- 0 -10235 -11935"/>
                                <a:gd name="T15" fmla="*/ -10235 h 8040"/>
                                <a:gd name="T16" fmla="+- 0 6143 2754"/>
                                <a:gd name="T17" fmla="*/ T16 w 4226"/>
                                <a:gd name="T18" fmla="+- 0 -10255 -11935"/>
                                <a:gd name="T19" fmla="*/ -10255 h 8040"/>
                              </a:gdLst>
                              <a:ahLst/>
                              <a:cxnLst>
                                <a:cxn ang="0">
                                  <a:pos x="T1" y="T3"/>
                                </a:cxn>
                                <a:cxn ang="0">
                                  <a:pos x="T5" y="T7"/>
                                </a:cxn>
                                <a:cxn ang="0">
                                  <a:pos x="T9" y="T11"/>
                                </a:cxn>
                                <a:cxn ang="0">
                                  <a:pos x="T13" y="T15"/>
                                </a:cxn>
                                <a:cxn ang="0">
                                  <a:pos x="T17" y="T19"/>
                                </a:cxn>
                              </a:cxnLst>
                              <a:rect l="0" t="0" r="r" b="b"/>
                              <a:pathLst>
                                <a:path w="4226" h="8040">
                                  <a:moveTo>
                                    <a:pt x="3389" y="1680"/>
                                  </a:moveTo>
                                  <a:lnTo>
                                    <a:pt x="3372" y="1680"/>
                                  </a:lnTo>
                                  <a:lnTo>
                                    <a:pt x="3358" y="1700"/>
                                  </a:lnTo>
                                  <a:lnTo>
                                    <a:pt x="3375" y="1700"/>
                                  </a:lnTo>
                                  <a:lnTo>
                                    <a:pt x="3389" y="1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Freeform 682"/>
                          <wps:cNvSpPr>
                            <a:spLocks/>
                          </wps:cNvSpPr>
                          <wps:spPr bwMode="auto">
                            <a:xfrm>
                              <a:off x="2754" y="-11935"/>
                              <a:ext cx="4226" cy="8040"/>
                            </a:xfrm>
                            <a:custGeom>
                              <a:avLst/>
                              <a:gdLst>
                                <a:gd name="T0" fmla="+- 0 6299 2754"/>
                                <a:gd name="T1" fmla="*/ T0 w 4226"/>
                                <a:gd name="T2" fmla="+- 0 -10255 -11935"/>
                                <a:gd name="T3" fmla="*/ -10255 h 8040"/>
                                <a:gd name="T4" fmla="+- 0 6282 2754"/>
                                <a:gd name="T5" fmla="*/ T4 w 4226"/>
                                <a:gd name="T6" fmla="+- 0 -10255 -11935"/>
                                <a:gd name="T7" fmla="*/ -10255 h 8040"/>
                                <a:gd name="T8" fmla="+- 0 6296 2754"/>
                                <a:gd name="T9" fmla="*/ T8 w 4226"/>
                                <a:gd name="T10" fmla="+- 0 -10235 -11935"/>
                                <a:gd name="T11" fmla="*/ -10235 h 8040"/>
                                <a:gd name="T12" fmla="+- 0 6313 2754"/>
                                <a:gd name="T13" fmla="*/ T12 w 4226"/>
                                <a:gd name="T14" fmla="+- 0 -10235 -11935"/>
                                <a:gd name="T15" fmla="*/ -10235 h 8040"/>
                                <a:gd name="T16" fmla="+- 0 6299 2754"/>
                                <a:gd name="T17" fmla="*/ T16 w 4226"/>
                                <a:gd name="T18" fmla="+- 0 -10255 -11935"/>
                                <a:gd name="T19" fmla="*/ -10255 h 8040"/>
                              </a:gdLst>
                              <a:ahLst/>
                              <a:cxnLst>
                                <a:cxn ang="0">
                                  <a:pos x="T1" y="T3"/>
                                </a:cxn>
                                <a:cxn ang="0">
                                  <a:pos x="T5" y="T7"/>
                                </a:cxn>
                                <a:cxn ang="0">
                                  <a:pos x="T9" y="T11"/>
                                </a:cxn>
                                <a:cxn ang="0">
                                  <a:pos x="T13" y="T15"/>
                                </a:cxn>
                                <a:cxn ang="0">
                                  <a:pos x="T17" y="T19"/>
                                </a:cxn>
                              </a:cxnLst>
                              <a:rect l="0" t="0" r="r" b="b"/>
                              <a:pathLst>
                                <a:path w="4226" h="8040">
                                  <a:moveTo>
                                    <a:pt x="3545" y="1680"/>
                                  </a:moveTo>
                                  <a:lnTo>
                                    <a:pt x="3528" y="1680"/>
                                  </a:lnTo>
                                  <a:lnTo>
                                    <a:pt x="3542" y="1700"/>
                                  </a:lnTo>
                                  <a:lnTo>
                                    <a:pt x="3559" y="1700"/>
                                  </a:lnTo>
                                  <a:lnTo>
                                    <a:pt x="3545" y="1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1" name="Freeform 683"/>
                          <wps:cNvSpPr>
                            <a:spLocks/>
                          </wps:cNvSpPr>
                          <wps:spPr bwMode="auto">
                            <a:xfrm>
                              <a:off x="2754" y="-11935"/>
                              <a:ext cx="4226" cy="8040"/>
                            </a:xfrm>
                            <a:custGeom>
                              <a:avLst/>
                              <a:gdLst>
                                <a:gd name="T0" fmla="+- 0 6344 2754"/>
                                <a:gd name="T1" fmla="*/ T0 w 4226"/>
                                <a:gd name="T2" fmla="+- 0 -10255 -11935"/>
                                <a:gd name="T3" fmla="*/ -10255 h 8040"/>
                                <a:gd name="T4" fmla="+- 0 6328 2754"/>
                                <a:gd name="T5" fmla="*/ T4 w 4226"/>
                                <a:gd name="T6" fmla="+- 0 -10255 -11935"/>
                                <a:gd name="T7" fmla="*/ -10255 h 8040"/>
                                <a:gd name="T8" fmla="+- 0 6313 2754"/>
                                <a:gd name="T9" fmla="*/ T8 w 4226"/>
                                <a:gd name="T10" fmla="+- 0 -10235 -11935"/>
                                <a:gd name="T11" fmla="*/ -10235 h 8040"/>
                                <a:gd name="T12" fmla="+- 0 6330 2754"/>
                                <a:gd name="T13" fmla="*/ T12 w 4226"/>
                                <a:gd name="T14" fmla="+- 0 -10235 -11935"/>
                                <a:gd name="T15" fmla="*/ -10235 h 8040"/>
                                <a:gd name="T16" fmla="+- 0 6344 2754"/>
                                <a:gd name="T17" fmla="*/ T16 w 4226"/>
                                <a:gd name="T18" fmla="+- 0 -10255 -11935"/>
                                <a:gd name="T19" fmla="*/ -10255 h 8040"/>
                              </a:gdLst>
                              <a:ahLst/>
                              <a:cxnLst>
                                <a:cxn ang="0">
                                  <a:pos x="T1" y="T3"/>
                                </a:cxn>
                                <a:cxn ang="0">
                                  <a:pos x="T5" y="T7"/>
                                </a:cxn>
                                <a:cxn ang="0">
                                  <a:pos x="T9" y="T11"/>
                                </a:cxn>
                                <a:cxn ang="0">
                                  <a:pos x="T13" y="T15"/>
                                </a:cxn>
                                <a:cxn ang="0">
                                  <a:pos x="T17" y="T19"/>
                                </a:cxn>
                              </a:cxnLst>
                              <a:rect l="0" t="0" r="r" b="b"/>
                              <a:pathLst>
                                <a:path w="4226" h="8040">
                                  <a:moveTo>
                                    <a:pt x="3590" y="1680"/>
                                  </a:moveTo>
                                  <a:lnTo>
                                    <a:pt x="3574" y="1680"/>
                                  </a:lnTo>
                                  <a:lnTo>
                                    <a:pt x="3559" y="1700"/>
                                  </a:lnTo>
                                  <a:lnTo>
                                    <a:pt x="3576" y="1700"/>
                                  </a:lnTo>
                                  <a:lnTo>
                                    <a:pt x="3590" y="1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2" name="Freeform 684"/>
                          <wps:cNvSpPr>
                            <a:spLocks/>
                          </wps:cNvSpPr>
                          <wps:spPr bwMode="auto">
                            <a:xfrm>
                              <a:off x="2754" y="-11935"/>
                              <a:ext cx="4226" cy="8040"/>
                            </a:xfrm>
                            <a:custGeom>
                              <a:avLst/>
                              <a:gdLst>
                                <a:gd name="T0" fmla="+- 0 6500 2754"/>
                                <a:gd name="T1" fmla="*/ T0 w 4226"/>
                                <a:gd name="T2" fmla="+- 0 -10255 -11935"/>
                                <a:gd name="T3" fmla="*/ -10255 h 8040"/>
                                <a:gd name="T4" fmla="+- 0 6484 2754"/>
                                <a:gd name="T5" fmla="*/ T4 w 4226"/>
                                <a:gd name="T6" fmla="+- 0 -10255 -11935"/>
                                <a:gd name="T7" fmla="*/ -10255 h 8040"/>
                                <a:gd name="T8" fmla="+- 0 6497 2754"/>
                                <a:gd name="T9" fmla="*/ T8 w 4226"/>
                                <a:gd name="T10" fmla="+- 0 -10235 -11935"/>
                                <a:gd name="T11" fmla="*/ -10235 h 8040"/>
                                <a:gd name="T12" fmla="+- 0 6514 2754"/>
                                <a:gd name="T13" fmla="*/ T12 w 4226"/>
                                <a:gd name="T14" fmla="+- 0 -10235 -11935"/>
                                <a:gd name="T15" fmla="*/ -10235 h 8040"/>
                                <a:gd name="T16" fmla="+- 0 6500 2754"/>
                                <a:gd name="T17" fmla="*/ T16 w 4226"/>
                                <a:gd name="T18" fmla="+- 0 -10255 -11935"/>
                                <a:gd name="T19" fmla="*/ -10255 h 8040"/>
                              </a:gdLst>
                              <a:ahLst/>
                              <a:cxnLst>
                                <a:cxn ang="0">
                                  <a:pos x="T1" y="T3"/>
                                </a:cxn>
                                <a:cxn ang="0">
                                  <a:pos x="T5" y="T7"/>
                                </a:cxn>
                                <a:cxn ang="0">
                                  <a:pos x="T9" y="T11"/>
                                </a:cxn>
                                <a:cxn ang="0">
                                  <a:pos x="T13" y="T15"/>
                                </a:cxn>
                                <a:cxn ang="0">
                                  <a:pos x="T17" y="T19"/>
                                </a:cxn>
                              </a:cxnLst>
                              <a:rect l="0" t="0" r="r" b="b"/>
                              <a:pathLst>
                                <a:path w="4226" h="8040">
                                  <a:moveTo>
                                    <a:pt x="3746" y="1680"/>
                                  </a:moveTo>
                                  <a:lnTo>
                                    <a:pt x="3730" y="1680"/>
                                  </a:lnTo>
                                  <a:lnTo>
                                    <a:pt x="3743" y="1700"/>
                                  </a:lnTo>
                                  <a:lnTo>
                                    <a:pt x="3760" y="1700"/>
                                  </a:lnTo>
                                  <a:lnTo>
                                    <a:pt x="3746" y="1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Freeform 685"/>
                          <wps:cNvSpPr>
                            <a:spLocks/>
                          </wps:cNvSpPr>
                          <wps:spPr bwMode="auto">
                            <a:xfrm>
                              <a:off x="2754" y="-11935"/>
                              <a:ext cx="4226" cy="8040"/>
                            </a:xfrm>
                            <a:custGeom>
                              <a:avLst/>
                              <a:gdLst>
                                <a:gd name="T0" fmla="+- 0 6545 2754"/>
                                <a:gd name="T1" fmla="*/ T0 w 4226"/>
                                <a:gd name="T2" fmla="+- 0 -10255 -11935"/>
                                <a:gd name="T3" fmla="*/ -10255 h 8040"/>
                                <a:gd name="T4" fmla="+- 0 6529 2754"/>
                                <a:gd name="T5" fmla="*/ T4 w 4226"/>
                                <a:gd name="T6" fmla="+- 0 -10255 -11935"/>
                                <a:gd name="T7" fmla="*/ -10255 h 8040"/>
                                <a:gd name="T8" fmla="+- 0 6514 2754"/>
                                <a:gd name="T9" fmla="*/ T8 w 4226"/>
                                <a:gd name="T10" fmla="+- 0 -10235 -11935"/>
                                <a:gd name="T11" fmla="*/ -10235 h 8040"/>
                                <a:gd name="T12" fmla="+- 0 6531 2754"/>
                                <a:gd name="T13" fmla="*/ T12 w 4226"/>
                                <a:gd name="T14" fmla="+- 0 -10235 -11935"/>
                                <a:gd name="T15" fmla="*/ -10235 h 8040"/>
                                <a:gd name="T16" fmla="+- 0 6545 2754"/>
                                <a:gd name="T17" fmla="*/ T16 w 4226"/>
                                <a:gd name="T18" fmla="+- 0 -10255 -11935"/>
                                <a:gd name="T19" fmla="*/ -10255 h 8040"/>
                              </a:gdLst>
                              <a:ahLst/>
                              <a:cxnLst>
                                <a:cxn ang="0">
                                  <a:pos x="T1" y="T3"/>
                                </a:cxn>
                                <a:cxn ang="0">
                                  <a:pos x="T5" y="T7"/>
                                </a:cxn>
                                <a:cxn ang="0">
                                  <a:pos x="T9" y="T11"/>
                                </a:cxn>
                                <a:cxn ang="0">
                                  <a:pos x="T13" y="T15"/>
                                </a:cxn>
                                <a:cxn ang="0">
                                  <a:pos x="T17" y="T19"/>
                                </a:cxn>
                              </a:cxnLst>
                              <a:rect l="0" t="0" r="r" b="b"/>
                              <a:pathLst>
                                <a:path w="4226" h="8040">
                                  <a:moveTo>
                                    <a:pt x="3791" y="1680"/>
                                  </a:moveTo>
                                  <a:lnTo>
                                    <a:pt x="3775" y="1680"/>
                                  </a:lnTo>
                                  <a:lnTo>
                                    <a:pt x="3760" y="1700"/>
                                  </a:lnTo>
                                  <a:lnTo>
                                    <a:pt x="3777" y="1700"/>
                                  </a:lnTo>
                                  <a:lnTo>
                                    <a:pt x="3791" y="16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Freeform 686"/>
                          <wps:cNvSpPr>
                            <a:spLocks/>
                          </wps:cNvSpPr>
                          <wps:spPr bwMode="auto">
                            <a:xfrm>
                              <a:off x="2754" y="-11935"/>
                              <a:ext cx="4226" cy="8040"/>
                            </a:xfrm>
                            <a:custGeom>
                              <a:avLst/>
                              <a:gdLst>
                                <a:gd name="T0" fmla="+- 0 6764 2754"/>
                                <a:gd name="T1" fmla="*/ T0 w 4226"/>
                                <a:gd name="T2" fmla="+- 0 -10275 -11935"/>
                                <a:gd name="T3" fmla="*/ -10275 h 8040"/>
                                <a:gd name="T4" fmla="+- 0 6750 2754"/>
                                <a:gd name="T5" fmla="*/ T4 w 4226"/>
                                <a:gd name="T6" fmla="+- 0 -10275 -11935"/>
                                <a:gd name="T7" fmla="*/ -10275 h 8040"/>
                                <a:gd name="T8" fmla="+- 0 6742 2754"/>
                                <a:gd name="T9" fmla="*/ T8 w 4226"/>
                                <a:gd name="T10" fmla="+- 0 -10255 -11935"/>
                                <a:gd name="T11" fmla="*/ -10255 h 8040"/>
                                <a:gd name="T12" fmla="+- 0 6739 2754"/>
                                <a:gd name="T13" fmla="*/ T12 w 4226"/>
                                <a:gd name="T14" fmla="+- 0 -10235 -11935"/>
                                <a:gd name="T15" fmla="*/ -10235 h 8040"/>
                                <a:gd name="T16" fmla="+- 0 6746 2754"/>
                                <a:gd name="T17" fmla="*/ T16 w 4226"/>
                                <a:gd name="T18" fmla="+- 0 -10235 -11935"/>
                                <a:gd name="T19" fmla="*/ -10235 h 8040"/>
                                <a:gd name="T20" fmla="+- 0 6748 2754"/>
                                <a:gd name="T21" fmla="*/ T20 w 4226"/>
                                <a:gd name="T22" fmla="+- 0 -10255 -11935"/>
                                <a:gd name="T23" fmla="*/ -10255 h 8040"/>
                                <a:gd name="T24" fmla="+- 0 6755 2754"/>
                                <a:gd name="T25" fmla="*/ T24 w 4226"/>
                                <a:gd name="T26" fmla="+- 0 -10255 -11935"/>
                                <a:gd name="T27" fmla="*/ -10255 h 8040"/>
                                <a:gd name="T28" fmla="+- 0 6764 2754"/>
                                <a:gd name="T29" fmla="*/ T28 w 4226"/>
                                <a:gd name="T30" fmla="+- 0 -10275 -11935"/>
                                <a:gd name="T31" fmla="*/ -102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10" y="1660"/>
                                  </a:moveTo>
                                  <a:lnTo>
                                    <a:pt x="3996" y="1660"/>
                                  </a:lnTo>
                                  <a:lnTo>
                                    <a:pt x="3988" y="1680"/>
                                  </a:lnTo>
                                  <a:lnTo>
                                    <a:pt x="3985" y="1700"/>
                                  </a:lnTo>
                                  <a:lnTo>
                                    <a:pt x="3992" y="1700"/>
                                  </a:lnTo>
                                  <a:lnTo>
                                    <a:pt x="3994" y="1680"/>
                                  </a:lnTo>
                                  <a:lnTo>
                                    <a:pt x="4001" y="1680"/>
                                  </a:lnTo>
                                  <a:lnTo>
                                    <a:pt x="4010" y="1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 name="Freeform 687"/>
                          <wps:cNvSpPr>
                            <a:spLocks/>
                          </wps:cNvSpPr>
                          <wps:spPr bwMode="auto">
                            <a:xfrm>
                              <a:off x="2754" y="-11935"/>
                              <a:ext cx="4226" cy="8040"/>
                            </a:xfrm>
                            <a:custGeom>
                              <a:avLst/>
                              <a:gdLst>
                                <a:gd name="T0" fmla="+- 0 6802 2754"/>
                                <a:gd name="T1" fmla="*/ T0 w 4226"/>
                                <a:gd name="T2" fmla="+- 0 -10275 -11935"/>
                                <a:gd name="T3" fmla="*/ -10275 h 8040"/>
                                <a:gd name="T4" fmla="+- 0 6788 2754"/>
                                <a:gd name="T5" fmla="*/ T4 w 4226"/>
                                <a:gd name="T6" fmla="+- 0 -10275 -11935"/>
                                <a:gd name="T7" fmla="*/ -10275 h 8040"/>
                                <a:gd name="T8" fmla="+- 0 6797 2754"/>
                                <a:gd name="T9" fmla="*/ T8 w 4226"/>
                                <a:gd name="T10" fmla="+- 0 -10255 -11935"/>
                                <a:gd name="T11" fmla="*/ -10255 h 8040"/>
                                <a:gd name="T12" fmla="+- 0 6804 2754"/>
                                <a:gd name="T13" fmla="*/ T12 w 4226"/>
                                <a:gd name="T14" fmla="+- 0 -10255 -11935"/>
                                <a:gd name="T15" fmla="*/ -10255 h 8040"/>
                                <a:gd name="T16" fmla="+- 0 6806 2754"/>
                                <a:gd name="T17" fmla="*/ T16 w 4226"/>
                                <a:gd name="T18" fmla="+- 0 -10235 -11935"/>
                                <a:gd name="T19" fmla="*/ -10235 h 8040"/>
                                <a:gd name="T20" fmla="+- 0 6813 2754"/>
                                <a:gd name="T21" fmla="*/ T20 w 4226"/>
                                <a:gd name="T22" fmla="+- 0 -10235 -11935"/>
                                <a:gd name="T23" fmla="*/ -10235 h 8040"/>
                                <a:gd name="T24" fmla="+- 0 6810 2754"/>
                                <a:gd name="T25" fmla="*/ T24 w 4226"/>
                                <a:gd name="T26" fmla="+- 0 -10255 -11935"/>
                                <a:gd name="T27" fmla="*/ -10255 h 8040"/>
                                <a:gd name="T28" fmla="+- 0 6802 2754"/>
                                <a:gd name="T29" fmla="*/ T28 w 4226"/>
                                <a:gd name="T30" fmla="+- 0 -10275 -11935"/>
                                <a:gd name="T31" fmla="*/ -102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48" y="1660"/>
                                  </a:moveTo>
                                  <a:lnTo>
                                    <a:pt x="4034" y="1660"/>
                                  </a:lnTo>
                                  <a:lnTo>
                                    <a:pt x="4043" y="1680"/>
                                  </a:lnTo>
                                  <a:lnTo>
                                    <a:pt x="4050" y="1680"/>
                                  </a:lnTo>
                                  <a:lnTo>
                                    <a:pt x="4052" y="1700"/>
                                  </a:lnTo>
                                  <a:lnTo>
                                    <a:pt x="4059" y="1700"/>
                                  </a:lnTo>
                                  <a:lnTo>
                                    <a:pt x="4056" y="1680"/>
                                  </a:lnTo>
                                  <a:lnTo>
                                    <a:pt x="4048" y="1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Freeform 688"/>
                          <wps:cNvSpPr>
                            <a:spLocks/>
                          </wps:cNvSpPr>
                          <wps:spPr bwMode="auto">
                            <a:xfrm>
                              <a:off x="2754" y="-11935"/>
                              <a:ext cx="4226" cy="8040"/>
                            </a:xfrm>
                            <a:custGeom>
                              <a:avLst/>
                              <a:gdLst>
                                <a:gd name="T0" fmla="+- 0 4790 2754"/>
                                <a:gd name="T1" fmla="*/ T0 w 4226"/>
                                <a:gd name="T2" fmla="+- 0 -10295 -11935"/>
                                <a:gd name="T3" fmla="*/ -10295 h 8040"/>
                                <a:gd name="T4" fmla="+- 0 4784 2754"/>
                                <a:gd name="T5" fmla="*/ T4 w 4226"/>
                                <a:gd name="T6" fmla="+- 0 -10295 -11935"/>
                                <a:gd name="T7" fmla="*/ -10295 h 8040"/>
                                <a:gd name="T8" fmla="+- 0 4781 2754"/>
                                <a:gd name="T9" fmla="*/ T8 w 4226"/>
                                <a:gd name="T10" fmla="+- 0 -10275 -11935"/>
                                <a:gd name="T11" fmla="*/ -10275 h 8040"/>
                                <a:gd name="T12" fmla="+- 0 4784 2754"/>
                                <a:gd name="T13" fmla="*/ T12 w 4226"/>
                                <a:gd name="T14" fmla="+- 0 -10255 -11935"/>
                                <a:gd name="T15" fmla="*/ -10255 h 8040"/>
                                <a:gd name="T16" fmla="+- 0 4790 2754"/>
                                <a:gd name="T17" fmla="*/ T16 w 4226"/>
                                <a:gd name="T18" fmla="+- 0 -10255 -11935"/>
                                <a:gd name="T19" fmla="*/ -10255 h 8040"/>
                                <a:gd name="T20" fmla="+- 0 4788 2754"/>
                                <a:gd name="T21" fmla="*/ T20 w 4226"/>
                                <a:gd name="T22" fmla="+- 0 -10275 -11935"/>
                                <a:gd name="T23" fmla="*/ -10275 h 8040"/>
                                <a:gd name="T24" fmla="+- 0 4790 2754"/>
                                <a:gd name="T25" fmla="*/ T24 w 4226"/>
                                <a:gd name="T26" fmla="+- 0 -10295 -11935"/>
                                <a:gd name="T27" fmla="*/ -1029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2036" y="1640"/>
                                  </a:moveTo>
                                  <a:lnTo>
                                    <a:pt x="2030" y="1640"/>
                                  </a:lnTo>
                                  <a:lnTo>
                                    <a:pt x="2027" y="1660"/>
                                  </a:lnTo>
                                  <a:lnTo>
                                    <a:pt x="2030" y="1680"/>
                                  </a:lnTo>
                                  <a:lnTo>
                                    <a:pt x="2036" y="1680"/>
                                  </a:lnTo>
                                  <a:lnTo>
                                    <a:pt x="2034" y="1660"/>
                                  </a:lnTo>
                                  <a:lnTo>
                                    <a:pt x="2036" y="1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Freeform 689"/>
                          <wps:cNvSpPr>
                            <a:spLocks/>
                          </wps:cNvSpPr>
                          <wps:spPr bwMode="auto">
                            <a:xfrm>
                              <a:off x="2754" y="-11935"/>
                              <a:ext cx="4226" cy="8040"/>
                            </a:xfrm>
                            <a:custGeom>
                              <a:avLst/>
                              <a:gdLst>
                                <a:gd name="T0" fmla="+- 0 4852 2754"/>
                                <a:gd name="T1" fmla="*/ T0 w 4226"/>
                                <a:gd name="T2" fmla="+- 0 -10295 -11935"/>
                                <a:gd name="T3" fmla="*/ -10295 h 8040"/>
                                <a:gd name="T4" fmla="+- 0 4845 2754"/>
                                <a:gd name="T5" fmla="*/ T4 w 4226"/>
                                <a:gd name="T6" fmla="+- 0 -10295 -11935"/>
                                <a:gd name="T7" fmla="*/ -10295 h 8040"/>
                                <a:gd name="T8" fmla="+- 0 4848 2754"/>
                                <a:gd name="T9" fmla="*/ T8 w 4226"/>
                                <a:gd name="T10" fmla="+- 0 -10275 -11935"/>
                                <a:gd name="T11" fmla="*/ -10275 h 8040"/>
                                <a:gd name="T12" fmla="+- 0 4845 2754"/>
                                <a:gd name="T13" fmla="*/ T12 w 4226"/>
                                <a:gd name="T14" fmla="+- 0 -10255 -11935"/>
                                <a:gd name="T15" fmla="*/ -10255 h 8040"/>
                                <a:gd name="T16" fmla="+- 0 4852 2754"/>
                                <a:gd name="T17" fmla="*/ T16 w 4226"/>
                                <a:gd name="T18" fmla="+- 0 -10255 -11935"/>
                                <a:gd name="T19" fmla="*/ -10255 h 8040"/>
                                <a:gd name="T20" fmla="+- 0 4855 2754"/>
                                <a:gd name="T21" fmla="*/ T20 w 4226"/>
                                <a:gd name="T22" fmla="+- 0 -10275 -11935"/>
                                <a:gd name="T23" fmla="*/ -10275 h 8040"/>
                                <a:gd name="T24" fmla="+- 0 4852 2754"/>
                                <a:gd name="T25" fmla="*/ T24 w 4226"/>
                                <a:gd name="T26" fmla="+- 0 -10295 -11935"/>
                                <a:gd name="T27" fmla="*/ -1029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2098" y="1640"/>
                                  </a:moveTo>
                                  <a:lnTo>
                                    <a:pt x="2091" y="1640"/>
                                  </a:lnTo>
                                  <a:lnTo>
                                    <a:pt x="2094" y="1660"/>
                                  </a:lnTo>
                                  <a:lnTo>
                                    <a:pt x="2091" y="1680"/>
                                  </a:lnTo>
                                  <a:lnTo>
                                    <a:pt x="2098" y="1680"/>
                                  </a:lnTo>
                                  <a:lnTo>
                                    <a:pt x="2101" y="1660"/>
                                  </a:lnTo>
                                  <a:lnTo>
                                    <a:pt x="2098" y="1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8" name="Freeform 690"/>
                          <wps:cNvSpPr>
                            <a:spLocks/>
                          </wps:cNvSpPr>
                          <wps:spPr bwMode="auto">
                            <a:xfrm>
                              <a:off x="2754" y="-11935"/>
                              <a:ext cx="4226" cy="8040"/>
                            </a:xfrm>
                            <a:custGeom>
                              <a:avLst/>
                              <a:gdLst>
                                <a:gd name="T0" fmla="+- 0 5885 2754"/>
                                <a:gd name="T1" fmla="*/ T0 w 4226"/>
                                <a:gd name="T2" fmla="+- 0 -10315 -11935"/>
                                <a:gd name="T3" fmla="*/ -10315 h 8040"/>
                                <a:gd name="T4" fmla="+- 0 5880 2754"/>
                                <a:gd name="T5" fmla="*/ T4 w 4226"/>
                                <a:gd name="T6" fmla="+- 0 -10315 -11935"/>
                                <a:gd name="T7" fmla="*/ -10315 h 8040"/>
                                <a:gd name="T8" fmla="+- 0 5871 2754"/>
                                <a:gd name="T9" fmla="*/ T8 w 4226"/>
                                <a:gd name="T10" fmla="+- 0 -10295 -11935"/>
                                <a:gd name="T11" fmla="*/ -10295 h 8040"/>
                                <a:gd name="T12" fmla="+- 0 5867 2754"/>
                                <a:gd name="T13" fmla="*/ T12 w 4226"/>
                                <a:gd name="T14" fmla="+- 0 -10275 -11935"/>
                                <a:gd name="T15" fmla="*/ -10275 h 8040"/>
                                <a:gd name="T16" fmla="+- 0 5871 2754"/>
                                <a:gd name="T17" fmla="*/ T16 w 4226"/>
                                <a:gd name="T18" fmla="+- 0 -10255 -11935"/>
                                <a:gd name="T19" fmla="*/ -10255 h 8040"/>
                                <a:gd name="T20" fmla="+- 0 5885 2754"/>
                                <a:gd name="T21" fmla="*/ T20 w 4226"/>
                                <a:gd name="T22" fmla="+- 0 -10255 -11935"/>
                                <a:gd name="T23" fmla="*/ -10255 h 8040"/>
                                <a:gd name="T24" fmla="+- 0 5877 2754"/>
                                <a:gd name="T25" fmla="*/ T24 w 4226"/>
                                <a:gd name="T26" fmla="+- 0 -10275 -11935"/>
                                <a:gd name="T27" fmla="*/ -10275 h 8040"/>
                                <a:gd name="T28" fmla="+- 0 5874 2754"/>
                                <a:gd name="T29" fmla="*/ T28 w 4226"/>
                                <a:gd name="T30" fmla="+- 0 -10275 -11935"/>
                                <a:gd name="T31" fmla="*/ -10275 h 8040"/>
                                <a:gd name="T32" fmla="+- 0 5877 2754"/>
                                <a:gd name="T33" fmla="*/ T32 w 4226"/>
                                <a:gd name="T34" fmla="+- 0 -10295 -11935"/>
                                <a:gd name="T35" fmla="*/ -10295 h 8040"/>
                                <a:gd name="T36" fmla="+- 0 5885 2754"/>
                                <a:gd name="T37" fmla="*/ T36 w 4226"/>
                                <a:gd name="T38" fmla="+- 0 -10315 -11935"/>
                                <a:gd name="T39" fmla="*/ -10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131" y="1620"/>
                                  </a:moveTo>
                                  <a:lnTo>
                                    <a:pt x="3126" y="1620"/>
                                  </a:lnTo>
                                  <a:lnTo>
                                    <a:pt x="3117" y="1640"/>
                                  </a:lnTo>
                                  <a:lnTo>
                                    <a:pt x="3113" y="1660"/>
                                  </a:lnTo>
                                  <a:lnTo>
                                    <a:pt x="3117" y="1680"/>
                                  </a:lnTo>
                                  <a:lnTo>
                                    <a:pt x="3131" y="1680"/>
                                  </a:lnTo>
                                  <a:lnTo>
                                    <a:pt x="3123" y="1660"/>
                                  </a:lnTo>
                                  <a:lnTo>
                                    <a:pt x="3120" y="1660"/>
                                  </a:lnTo>
                                  <a:lnTo>
                                    <a:pt x="3123" y="1640"/>
                                  </a:lnTo>
                                  <a:lnTo>
                                    <a:pt x="3131" y="1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9" name="Freeform 691"/>
                          <wps:cNvSpPr>
                            <a:spLocks/>
                          </wps:cNvSpPr>
                          <wps:spPr bwMode="auto">
                            <a:xfrm>
                              <a:off x="2754" y="-11935"/>
                              <a:ext cx="4226" cy="8040"/>
                            </a:xfrm>
                            <a:custGeom>
                              <a:avLst/>
                              <a:gdLst>
                                <a:gd name="T0" fmla="+- 0 5942 2754"/>
                                <a:gd name="T1" fmla="*/ T0 w 4226"/>
                                <a:gd name="T2" fmla="+- 0 -10315 -11935"/>
                                <a:gd name="T3" fmla="*/ -10315 h 8040"/>
                                <a:gd name="T4" fmla="+- 0 5937 2754"/>
                                <a:gd name="T5" fmla="*/ T4 w 4226"/>
                                <a:gd name="T6" fmla="+- 0 -10315 -11935"/>
                                <a:gd name="T7" fmla="*/ -10315 h 8040"/>
                                <a:gd name="T8" fmla="+- 0 5945 2754"/>
                                <a:gd name="T9" fmla="*/ T8 w 4226"/>
                                <a:gd name="T10" fmla="+- 0 -10295 -11935"/>
                                <a:gd name="T11" fmla="*/ -10295 h 8040"/>
                                <a:gd name="T12" fmla="+- 0 5948 2754"/>
                                <a:gd name="T13" fmla="*/ T12 w 4226"/>
                                <a:gd name="T14" fmla="+- 0 -10275 -11935"/>
                                <a:gd name="T15" fmla="*/ -10275 h 8040"/>
                                <a:gd name="T16" fmla="+- 0 5945 2754"/>
                                <a:gd name="T17" fmla="*/ T16 w 4226"/>
                                <a:gd name="T18" fmla="+- 0 -10275 -11935"/>
                                <a:gd name="T19" fmla="*/ -10275 h 8040"/>
                                <a:gd name="T20" fmla="+- 0 5937 2754"/>
                                <a:gd name="T21" fmla="*/ T20 w 4226"/>
                                <a:gd name="T22" fmla="+- 0 -10255 -11935"/>
                                <a:gd name="T23" fmla="*/ -10255 h 8040"/>
                                <a:gd name="T24" fmla="+- 0 5951 2754"/>
                                <a:gd name="T25" fmla="*/ T24 w 4226"/>
                                <a:gd name="T26" fmla="+- 0 -10255 -11935"/>
                                <a:gd name="T27" fmla="*/ -10255 h 8040"/>
                                <a:gd name="T28" fmla="+- 0 5955 2754"/>
                                <a:gd name="T29" fmla="*/ T28 w 4226"/>
                                <a:gd name="T30" fmla="+- 0 -10275 -11935"/>
                                <a:gd name="T31" fmla="*/ -10275 h 8040"/>
                                <a:gd name="T32" fmla="+- 0 5951 2754"/>
                                <a:gd name="T33" fmla="*/ T32 w 4226"/>
                                <a:gd name="T34" fmla="+- 0 -10295 -11935"/>
                                <a:gd name="T35" fmla="*/ -10295 h 8040"/>
                                <a:gd name="T36" fmla="+- 0 5942 2754"/>
                                <a:gd name="T37" fmla="*/ T36 w 4226"/>
                                <a:gd name="T38" fmla="+- 0 -10315 -11935"/>
                                <a:gd name="T39" fmla="*/ -10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188" y="1620"/>
                                  </a:moveTo>
                                  <a:lnTo>
                                    <a:pt x="3183" y="1620"/>
                                  </a:lnTo>
                                  <a:lnTo>
                                    <a:pt x="3191" y="1640"/>
                                  </a:lnTo>
                                  <a:lnTo>
                                    <a:pt x="3194" y="1660"/>
                                  </a:lnTo>
                                  <a:lnTo>
                                    <a:pt x="3191" y="1660"/>
                                  </a:lnTo>
                                  <a:lnTo>
                                    <a:pt x="3183" y="1680"/>
                                  </a:lnTo>
                                  <a:lnTo>
                                    <a:pt x="3197" y="1680"/>
                                  </a:lnTo>
                                  <a:lnTo>
                                    <a:pt x="3201" y="1660"/>
                                  </a:lnTo>
                                  <a:lnTo>
                                    <a:pt x="3197" y="1640"/>
                                  </a:lnTo>
                                  <a:lnTo>
                                    <a:pt x="3188" y="1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0" name="Freeform 692"/>
                          <wps:cNvSpPr>
                            <a:spLocks/>
                          </wps:cNvSpPr>
                          <wps:spPr bwMode="auto">
                            <a:xfrm>
                              <a:off x="2754" y="-11935"/>
                              <a:ext cx="4226" cy="8040"/>
                            </a:xfrm>
                            <a:custGeom>
                              <a:avLst/>
                              <a:gdLst>
                                <a:gd name="T0" fmla="+- 0 6086 2754"/>
                                <a:gd name="T1" fmla="*/ T0 w 4226"/>
                                <a:gd name="T2" fmla="+- 0 -10315 -11935"/>
                                <a:gd name="T3" fmla="*/ -10315 h 8040"/>
                                <a:gd name="T4" fmla="+- 0 6081 2754"/>
                                <a:gd name="T5" fmla="*/ T4 w 4226"/>
                                <a:gd name="T6" fmla="+- 0 -10315 -11935"/>
                                <a:gd name="T7" fmla="*/ -10315 h 8040"/>
                                <a:gd name="T8" fmla="+- 0 6072 2754"/>
                                <a:gd name="T9" fmla="*/ T8 w 4226"/>
                                <a:gd name="T10" fmla="+- 0 -10295 -11935"/>
                                <a:gd name="T11" fmla="*/ -10295 h 8040"/>
                                <a:gd name="T12" fmla="+- 0 6068 2754"/>
                                <a:gd name="T13" fmla="*/ T12 w 4226"/>
                                <a:gd name="T14" fmla="+- 0 -10275 -11935"/>
                                <a:gd name="T15" fmla="*/ -10275 h 8040"/>
                                <a:gd name="T16" fmla="+- 0 6072 2754"/>
                                <a:gd name="T17" fmla="*/ T16 w 4226"/>
                                <a:gd name="T18" fmla="+- 0 -10255 -11935"/>
                                <a:gd name="T19" fmla="*/ -10255 h 8040"/>
                                <a:gd name="T20" fmla="+- 0 6086 2754"/>
                                <a:gd name="T21" fmla="*/ T20 w 4226"/>
                                <a:gd name="T22" fmla="+- 0 -10255 -11935"/>
                                <a:gd name="T23" fmla="*/ -10255 h 8040"/>
                                <a:gd name="T24" fmla="+- 0 6078 2754"/>
                                <a:gd name="T25" fmla="*/ T24 w 4226"/>
                                <a:gd name="T26" fmla="+- 0 -10275 -11935"/>
                                <a:gd name="T27" fmla="*/ -10275 h 8040"/>
                                <a:gd name="T28" fmla="+- 0 6075 2754"/>
                                <a:gd name="T29" fmla="*/ T28 w 4226"/>
                                <a:gd name="T30" fmla="+- 0 -10275 -11935"/>
                                <a:gd name="T31" fmla="*/ -10275 h 8040"/>
                                <a:gd name="T32" fmla="+- 0 6078 2754"/>
                                <a:gd name="T33" fmla="*/ T32 w 4226"/>
                                <a:gd name="T34" fmla="+- 0 -10295 -11935"/>
                                <a:gd name="T35" fmla="*/ -10295 h 8040"/>
                                <a:gd name="T36" fmla="+- 0 6086 2754"/>
                                <a:gd name="T37" fmla="*/ T36 w 4226"/>
                                <a:gd name="T38" fmla="+- 0 -10315 -11935"/>
                                <a:gd name="T39" fmla="*/ -10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332" y="1620"/>
                                  </a:moveTo>
                                  <a:lnTo>
                                    <a:pt x="3327" y="1620"/>
                                  </a:lnTo>
                                  <a:lnTo>
                                    <a:pt x="3318" y="1640"/>
                                  </a:lnTo>
                                  <a:lnTo>
                                    <a:pt x="3314" y="1660"/>
                                  </a:lnTo>
                                  <a:lnTo>
                                    <a:pt x="3318" y="1680"/>
                                  </a:lnTo>
                                  <a:lnTo>
                                    <a:pt x="3332" y="1680"/>
                                  </a:lnTo>
                                  <a:lnTo>
                                    <a:pt x="3324" y="1660"/>
                                  </a:lnTo>
                                  <a:lnTo>
                                    <a:pt x="3321" y="1660"/>
                                  </a:lnTo>
                                  <a:lnTo>
                                    <a:pt x="3324" y="1640"/>
                                  </a:lnTo>
                                  <a:lnTo>
                                    <a:pt x="3332" y="1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Freeform 693"/>
                          <wps:cNvSpPr>
                            <a:spLocks/>
                          </wps:cNvSpPr>
                          <wps:spPr bwMode="auto">
                            <a:xfrm>
                              <a:off x="2754" y="-11935"/>
                              <a:ext cx="4226" cy="8040"/>
                            </a:xfrm>
                            <a:custGeom>
                              <a:avLst/>
                              <a:gdLst>
                                <a:gd name="T0" fmla="+- 0 6143 2754"/>
                                <a:gd name="T1" fmla="*/ T0 w 4226"/>
                                <a:gd name="T2" fmla="+- 0 -10315 -11935"/>
                                <a:gd name="T3" fmla="*/ -10315 h 8040"/>
                                <a:gd name="T4" fmla="+- 0 6138 2754"/>
                                <a:gd name="T5" fmla="*/ T4 w 4226"/>
                                <a:gd name="T6" fmla="+- 0 -10315 -11935"/>
                                <a:gd name="T7" fmla="*/ -10315 h 8040"/>
                                <a:gd name="T8" fmla="+- 0 6146 2754"/>
                                <a:gd name="T9" fmla="*/ T8 w 4226"/>
                                <a:gd name="T10" fmla="+- 0 -10295 -11935"/>
                                <a:gd name="T11" fmla="*/ -10295 h 8040"/>
                                <a:gd name="T12" fmla="+- 0 6149 2754"/>
                                <a:gd name="T13" fmla="*/ T12 w 4226"/>
                                <a:gd name="T14" fmla="+- 0 -10275 -11935"/>
                                <a:gd name="T15" fmla="*/ -10275 h 8040"/>
                                <a:gd name="T16" fmla="+- 0 6146 2754"/>
                                <a:gd name="T17" fmla="*/ T16 w 4226"/>
                                <a:gd name="T18" fmla="+- 0 -10275 -11935"/>
                                <a:gd name="T19" fmla="*/ -10275 h 8040"/>
                                <a:gd name="T20" fmla="+- 0 6138 2754"/>
                                <a:gd name="T21" fmla="*/ T20 w 4226"/>
                                <a:gd name="T22" fmla="+- 0 -10255 -11935"/>
                                <a:gd name="T23" fmla="*/ -10255 h 8040"/>
                                <a:gd name="T24" fmla="+- 0 6152 2754"/>
                                <a:gd name="T25" fmla="*/ T24 w 4226"/>
                                <a:gd name="T26" fmla="+- 0 -10255 -11935"/>
                                <a:gd name="T27" fmla="*/ -10255 h 8040"/>
                                <a:gd name="T28" fmla="+- 0 6156 2754"/>
                                <a:gd name="T29" fmla="*/ T28 w 4226"/>
                                <a:gd name="T30" fmla="+- 0 -10275 -11935"/>
                                <a:gd name="T31" fmla="*/ -10275 h 8040"/>
                                <a:gd name="T32" fmla="+- 0 6152 2754"/>
                                <a:gd name="T33" fmla="*/ T32 w 4226"/>
                                <a:gd name="T34" fmla="+- 0 -10295 -11935"/>
                                <a:gd name="T35" fmla="*/ -10295 h 8040"/>
                                <a:gd name="T36" fmla="+- 0 6143 2754"/>
                                <a:gd name="T37" fmla="*/ T36 w 4226"/>
                                <a:gd name="T38" fmla="+- 0 -10315 -11935"/>
                                <a:gd name="T39" fmla="*/ -10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389" y="1620"/>
                                  </a:moveTo>
                                  <a:lnTo>
                                    <a:pt x="3384" y="1620"/>
                                  </a:lnTo>
                                  <a:lnTo>
                                    <a:pt x="3392" y="1640"/>
                                  </a:lnTo>
                                  <a:lnTo>
                                    <a:pt x="3395" y="1660"/>
                                  </a:lnTo>
                                  <a:lnTo>
                                    <a:pt x="3392" y="1660"/>
                                  </a:lnTo>
                                  <a:lnTo>
                                    <a:pt x="3384" y="1680"/>
                                  </a:lnTo>
                                  <a:lnTo>
                                    <a:pt x="3398" y="1680"/>
                                  </a:lnTo>
                                  <a:lnTo>
                                    <a:pt x="3402" y="1660"/>
                                  </a:lnTo>
                                  <a:lnTo>
                                    <a:pt x="3398" y="1640"/>
                                  </a:lnTo>
                                  <a:lnTo>
                                    <a:pt x="3389" y="1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694"/>
                          <wps:cNvSpPr>
                            <a:spLocks/>
                          </wps:cNvSpPr>
                          <wps:spPr bwMode="auto">
                            <a:xfrm>
                              <a:off x="2754" y="-11935"/>
                              <a:ext cx="4226" cy="8040"/>
                            </a:xfrm>
                            <a:custGeom>
                              <a:avLst/>
                              <a:gdLst>
                                <a:gd name="T0" fmla="+- 0 6287 2754"/>
                                <a:gd name="T1" fmla="*/ T0 w 4226"/>
                                <a:gd name="T2" fmla="+- 0 -10315 -11935"/>
                                <a:gd name="T3" fmla="*/ -10315 h 8040"/>
                                <a:gd name="T4" fmla="+- 0 6282 2754"/>
                                <a:gd name="T5" fmla="*/ T4 w 4226"/>
                                <a:gd name="T6" fmla="+- 0 -10315 -11935"/>
                                <a:gd name="T7" fmla="*/ -10315 h 8040"/>
                                <a:gd name="T8" fmla="+- 0 6273 2754"/>
                                <a:gd name="T9" fmla="*/ T8 w 4226"/>
                                <a:gd name="T10" fmla="+- 0 -10295 -11935"/>
                                <a:gd name="T11" fmla="*/ -10295 h 8040"/>
                                <a:gd name="T12" fmla="+- 0 6270 2754"/>
                                <a:gd name="T13" fmla="*/ T12 w 4226"/>
                                <a:gd name="T14" fmla="+- 0 -10275 -11935"/>
                                <a:gd name="T15" fmla="*/ -10275 h 8040"/>
                                <a:gd name="T16" fmla="+- 0 6273 2754"/>
                                <a:gd name="T17" fmla="*/ T16 w 4226"/>
                                <a:gd name="T18" fmla="+- 0 -10255 -11935"/>
                                <a:gd name="T19" fmla="*/ -10255 h 8040"/>
                                <a:gd name="T20" fmla="+- 0 6287 2754"/>
                                <a:gd name="T21" fmla="*/ T20 w 4226"/>
                                <a:gd name="T22" fmla="+- 0 -10255 -11935"/>
                                <a:gd name="T23" fmla="*/ -10255 h 8040"/>
                                <a:gd name="T24" fmla="+- 0 6279 2754"/>
                                <a:gd name="T25" fmla="*/ T24 w 4226"/>
                                <a:gd name="T26" fmla="+- 0 -10275 -11935"/>
                                <a:gd name="T27" fmla="*/ -10275 h 8040"/>
                                <a:gd name="T28" fmla="+- 0 6277 2754"/>
                                <a:gd name="T29" fmla="*/ T28 w 4226"/>
                                <a:gd name="T30" fmla="+- 0 -10275 -11935"/>
                                <a:gd name="T31" fmla="*/ -10275 h 8040"/>
                                <a:gd name="T32" fmla="+- 0 6279 2754"/>
                                <a:gd name="T33" fmla="*/ T32 w 4226"/>
                                <a:gd name="T34" fmla="+- 0 -10295 -11935"/>
                                <a:gd name="T35" fmla="*/ -10295 h 8040"/>
                                <a:gd name="T36" fmla="+- 0 6287 2754"/>
                                <a:gd name="T37" fmla="*/ T36 w 4226"/>
                                <a:gd name="T38" fmla="+- 0 -10315 -11935"/>
                                <a:gd name="T39" fmla="*/ -10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533" y="1620"/>
                                  </a:moveTo>
                                  <a:lnTo>
                                    <a:pt x="3528" y="1620"/>
                                  </a:lnTo>
                                  <a:lnTo>
                                    <a:pt x="3519" y="1640"/>
                                  </a:lnTo>
                                  <a:lnTo>
                                    <a:pt x="3516" y="1660"/>
                                  </a:lnTo>
                                  <a:lnTo>
                                    <a:pt x="3519" y="1680"/>
                                  </a:lnTo>
                                  <a:lnTo>
                                    <a:pt x="3533" y="1680"/>
                                  </a:lnTo>
                                  <a:lnTo>
                                    <a:pt x="3525" y="1660"/>
                                  </a:lnTo>
                                  <a:lnTo>
                                    <a:pt x="3523" y="1660"/>
                                  </a:lnTo>
                                  <a:lnTo>
                                    <a:pt x="3525" y="1640"/>
                                  </a:lnTo>
                                  <a:lnTo>
                                    <a:pt x="3533" y="1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Freeform 695"/>
                          <wps:cNvSpPr>
                            <a:spLocks/>
                          </wps:cNvSpPr>
                          <wps:spPr bwMode="auto">
                            <a:xfrm>
                              <a:off x="2754" y="-11935"/>
                              <a:ext cx="4226" cy="8040"/>
                            </a:xfrm>
                            <a:custGeom>
                              <a:avLst/>
                              <a:gdLst>
                                <a:gd name="T0" fmla="+- 0 6344 2754"/>
                                <a:gd name="T1" fmla="*/ T0 w 4226"/>
                                <a:gd name="T2" fmla="+- 0 -10315 -11935"/>
                                <a:gd name="T3" fmla="*/ -10315 h 8040"/>
                                <a:gd name="T4" fmla="+- 0 6339 2754"/>
                                <a:gd name="T5" fmla="*/ T4 w 4226"/>
                                <a:gd name="T6" fmla="+- 0 -10315 -11935"/>
                                <a:gd name="T7" fmla="*/ -10315 h 8040"/>
                                <a:gd name="T8" fmla="+- 0 6347 2754"/>
                                <a:gd name="T9" fmla="*/ T8 w 4226"/>
                                <a:gd name="T10" fmla="+- 0 -10295 -11935"/>
                                <a:gd name="T11" fmla="*/ -10295 h 8040"/>
                                <a:gd name="T12" fmla="+- 0 6350 2754"/>
                                <a:gd name="T13" fmla="*/ T12 w 4226"/>
                                <a:gd name="T14" fmla="+- 0 -10275 -11935"/>
                                <a:gd name="T15" fmla="*/ -10275 h 8040"/>
                                <a:gd name="T16" fmla="+- 0 6347 2754"/>
                                <a:gd name="T17" fmla="*/ T16 w 4226"/>
                                <a:gd name="T18" fmla="+- 0 -10275 -11935"/>
                                <a:gd name="T19" fmla="*/ -10275 h 8040"/>
                                <a:gd name="T20" fmla="+- 0 6339 2754"/>
                                <a:gd name="T21" fmla="*/ T20 w 4226"/>
                                <a:gd name="T22" fmla="+- 0 -10255 -11935"/>
                                <a:gd name="T23" fmla="*/ -10255 h 8040"/>
                                <a:gd name="T24" fmla="+- 0 6354 2754"/>
                                <a:gd name="T25" fmla="*/ T24 w 4226"/>
                                <a:gd name="T26" fmla="+- 0 -10255 -11935"/>
                                <a:gd name="T27" fmla="*/ -10255 h 8040"/>
                                <a:gd name="T28" fmla="+- 0 6357 2754"/>
                                <a:gd name="T29" fmla="*/ T28 w 4226"/>
                                <a:gd name="T30" fmla="+- 0 -10275 -11935"/>
                                <a:gd name="T31" fmla="*/ -10275 h 8040"/>
                                <a:gd name="T32" fmla="+- 0 6354 2754"/>
                                <a:gd name="T33" fmla="*/ T32 w 4226"/>
                                <a:gd name="T34" fmla="+- 0 -10295 -11935"/>
                                <a:gd name="T35" fmla="*/ -10295 h 8040"/>
                                <a:gd name="T36" fmla="+- 0 6344 2754"/>
                                <a:gd name="T37" fmla="*/ T36 w 4226"/>
                                <a:gd name="T38" fmla="+- 0 -10315 -11935"/>
                                <a:gd name="T39" fmla="*/ -10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590" y="1620"/>
                                  </a:moveTo>
                                  <a:lnTo>
                                    <a:pt x="3585" y="1620"/>
                                  </a:lnTo>
                                  <a:lnTo>
                                    <a:pt x="3593" y="1640"/>
                                  </a:lnTo>
                                  <a:lnTo>
                                    <a:pt x="3596" y="1660"/>
                                  </a:lnTo>
                                  <a:lnTo>
                                    <a:pt x="3593" y="1660"/>
                                  </a:lnTo>
                                  <a:lnTo>
                                    <a:pt x="3585" y="1680"/>
                                  </a:lnTo>
                                  <a:lnTo>
                                    <a:pt x="3600" y="1680"/>
                                  </a:lnTo>
                                  <a:lnTo>
                                    <a:pt x="3603" y="1660"/>
                                  </a:lnTo>
                                  <a:lnTo>
                                    <a:pt x="3600" y="1640"/>
                                  </a:lnTo>
                                  <a:lnTo>
                                    <a:pt x="3590" y="1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4" name="Freeform 696"/>
                          <wps:cNvSpPr>
                            <a:spLocks/>
                          </wps:cNvSpPr>
                          <wps:spPr bwMode="auto">
                            <a:xfrm>
                              <a:off x="2754" y="-11935"/>
                              <a:ext cx="4226" cy="8040"/>
                            </a:xfrm>
                            <a:custGeom>
                              <a:avLst/>
                              <a:gdLst>
                                <a:gd name="T0" fmla="+- 0 6488 2754"/>
                                <a:gd name="T1" fmla="*/ T0 w 4226"/>
                                <a:gd name="T2" fmla="+- 0 -10315 -11935"/>
                                <a:gd name="T3" fmla="*/ -10315 h 8040"/>
                                <a:gd name="T4" fmla="+- 0 6484 2754"/>
                                <a:gd name="T5" fmla="*/ T4 w 4226"/>
                                <a:gd name="T6" fmla="+- 0 -10315 -11935"/>
                                <a:gd name="T7" fmla="*/ -10315 h 8040"/>
                                <a:gd name="T8" fmla="+- 0 6474 2754"/>
                                <a:gd name="T9" fmla="*/ T8 w 4226"/>
                                <a:gd name="T10" fmla="+- 0 -10295 -11935"/>
                                <a:gd name="T11" fmla="*/ -10295 h 8040"/>
                                <a:gd name="T12" fmla="+- 0 6471 2754"/>
                                <a:gd name="T13" fmla="*/ T12 w 4226"/>
                                <a:gd name="T14" fmla="+- 0 -10275 -11935"/>
                                <a:gd name="T15" fmla="*/ -10275 h 8040"/>
                                <a:gd name="T16" fmla="+- 0 6474 2754"/>
                                <a:gd name="T17" fmla="*/ T16 w 4226"/>
                                <a:gd name="T18" fmla="+- 0 -10255 -11935"/>
                                <a:gd name="T19" fmla="*/ -10255 h 8040"/>
                                <a:gd name="T20" fmla="+- 0 6488 2754"/>
                                <a:gd name="T21" fmla="*/ T20 w 4226"/>
                                <a:gd name="T22" fmla="+- 0 -10255 -11935"/>
                                <a:gd name="T23" fmla="*/ -10255 h 8040"/>
                                <a:gd name="T24" fmla="+- 0 6481 2754"/>
                                <a:gd name="T25" fmla="*/ T24 w 4226"/>
                                <a:gd name="T26" fmla="+- 0 -10275 -11935"/>
                                <a:gd name="T27" fmla="*/ -10275 h 8040"/>
                                <a:gd name="T28" fmla="+- 0 6478 2754"/>
                                <a:gd name="T29" fmla="*/ T28 w 4226"/>
                                <a:gd name="T30" fmla="+- 0 -10275 -11935"/>
                                <a:gd name="T31" fmla="*/ -10275 h 8040"/>
                                <a:gd name="T32" fmla="+- 0 6481 2754"/>
                                <a:gd name="T33" fmla="*/ T32 w 4226"/>
                                <a:gd name="T34" fmla="+- 0 -10295 -11935"/>
                                <a:gd name="T35" fmla="*/ -10295 h 8040"/>
                                <a:gd name="T36" fmla="+- 0 6488 2754"/>
                                <a:gd name="T37" fmla="*/ T36 w 4226"/>
                                <a:gd name="T38" fmla="+- 0 -10315 -11935"/>
                                <a:gd name="T39" fmla="*/ -10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734" y="1620"/>
                                  </a:moveTo>
                                  <a:lnTo>
                                    <a:pt x="3730" y="1620"/>
                                  </a:lnTo>
                                  <a:lnTo>
                                    <a:pt x="3720" y="1640"/>
                                  </a:lnTo>
                                  <a:lnTo>
                                    <a:pt x="3717" y="1660"/>
                                  </a:lnTo>
                                  <a:lnTo>
                                    <a:pt x="3720" y="1680"/>
                                  </a:lnTo>
                                  <a:lnTo>
                                    <a:pt x="3734" y="1680"/>
                                  </a:lnTo>
                                  <a:lnTo>
                                    <a:pt x="3727" y="1660"/>
                                  </a:lnTo>
                                  <a:lnTo>
                                    <a:pt x="3724" y="1660"/>
                                  </a:lnTo>
                                  <a:lnTo>
                                    <a:pt x="3727" y="1640"/>
                                  </a:lnTo>
                                  <a:lnTo>
                                    <a:pt x="3734" y="1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5" name="Freeform 697"/>
                          <wps:cNvSpPr>
                            <a:spLocks/>
                          </wps:cNvSpPr>
                          <wps:spPr bwMode="auto">
                            <a:xfrm>
                              <a:off x="2754" y="-11935"/>
                              <a:ext cx="4226" cy="8040"/>
                            </a:xfrm>
                            <a:custGeom>
                              <a:avLst/>
                              <a:gdLst>
                                <a:gd name="T0" fmla="+- 0 6545 2754"/>
                                <a:gd name="T1" fmla="*/ T0 w 4226"/>
                                <a:gd name="T2" fmla="+- 0 -10315 -11935"/>
                                <a:gd name="T3" fmla="*/ -10315 h 8040"/>
                                <a:gd name="T4" fmla="+- 0 6540 2754"/>
                                <a:gd name="T5" fmla="*/ T4 w 4226"/>
                                <a:gd name="T6" fmla="+- 0 -10315 -11935"/>
                                <a:gd name="T7" fmla="*/ -10315 h 8040"/>
                                <a:gd name="T8" fmla="+- 0 6548 2754"/>
                                <a:gd name="T9" fmla="*/ T8 w 4226"/>
                                <a:gd name="T10" fmla="+- 0 -10295 -11935"/>
                                <a:gd name="T11" fmla="*/ -10295 h 8040"/>
                                <a:gd name="T12" fmla="+- 0 6551 2754"/>
                                <a:gd name="T13" fmla="*/ T12 w 4226"/>
                                <a:gd name="T14" fmla="+- 0 -10275 -11935"/>
                                <a:gd name="T15" fmla="*/ -10275 h 8040"/>
                                <a:gd name="T16" fmla="+- 0 6548 2754"/>
                                <a:gd name="T17" fmla="*/ T16 w 4226"/>
                                <a:gd name="T18" fmla="+- 0 -10275 -11935"/>
                                <a:gd name="T19" fmla="*/ -10275 h 8040"/>
                                <a:gd name="T20" fmla="+- 0 6540 2754"/>
                                <a:gd name="T21" fmla="*/ T20 w 4226"/>
                                <a:gd name="T22" fmla="+- 0 -10255 -11935"/>
                                <a:gd name="T23" fmla="*/ -10255 h 8040"/>
                                <a:gd name="T24" fmla="+- 0 6555 2754"/>
                                <a:gd name="T25" fmla="*/ T24 w 4226"/>
                                <a:gd name="T26" fmla="+- 0 -10255 -11935"/>
                                <a:gd name="T27" fmla="*/ -10255 h 8040"/>
                                <a:gd name="T28" fmla="+- 0 6558 2754"/>
                                <a:gd name="T29" fmla="*/ T28 w 4226"/>
                                <a:gd name="T30" fmla="+- 0 -10275 -11935"/>
                                <a:gd name="T31" fmla="*/ -10275 h 8040"/>
                                <a:gd name="T32" fmla="+- 0 6555 2754"/>
                                <a:gd name="T33" fmla="*/ T32 w 4226"/>
                                <a:gd name="T34" fmla="+- 0 -10295 -11935"/>
                                <a:gd name="T35" fmla="*/ -10295 h 8040"/>
                                <a:gd name="T36" fmla="+- 0 6545 2754"/>
                                <a:gd name="T37" fmla="*/ T36 w 4226"/>
                                <a:gd name="T38" fmla="+- 0 -10315 -11935"/>
                                <a:gd name="T39" fmla="*/ -103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791" y="1620"/>
                                  </a:moveTo>
                                  <a:lnTo>
                                    <a:pt x="3786" y="1620"/>
                                  </a:lnTo>
                                  <a:lnTo>
                                    <a:pt x="3794" y="1640"/>
                                  </a:lnTo>
                                  <a:lnTo>
                                    <a:pt x="3797" y="1660"/>
                                  </a:lnTo>
                                  <a:lnTo>
                                    <a:pt x="3794" y="1660"/>
                                  </a:lnTo>
                                  <a:lnTo>
                                    <a:pt x="3786" y="1680"/>
                                  </a:lnTo>
                                  <a:lnTo>
                                    <a:pt x="3801" y="1680"/>
                                  </a:lnTo>
                                  <a:lnTo>
                                    <a:pt x="3804" y="1660"/>
                                  </a:lnTo>
                                  <a:lnTo>
                                    <a:pt x="3801" y="1640"/>
                                  </a:lnTo>
                                  <a:lnTo>
                                    <a:pt x="3791" y="1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6" name="Freeform 698"/>
                          <wps:cNvSpPr>
                            <a:spLocks/>
                          </wps:cNvSpPr>
                          <wps:spPr bwMode="auto">
                            <a:xfrm>
                              <a:off x="2754" y="-11935"/>
                              <a:ext cx="4226" cy="8040"/>
                            </a:xfrm>
                            <a:custGeom>
                              <a:avLst/>
                              <a:gdLst>
                                <a:gd name="T0" fmla="+- 0 4832 2754"/>
                                <a:gd name="T1" fmla="*/ T0 w 4226"/>
                                <a:gd name="T2" fmla="+- 0 -10315 -11935"/>
                                <a:gd name="T3" fmla="*/ -10315 h 8040"/>
                                <a:gd name="T4" fmla="+- 0 4803 2754"/>
                                <a:gd name="T5" fmla="*/ T4 w 4226"/>
                                <a:gd name="T6" fmla="+- 0 -10315 -11935"/>
                                <a:gd name="T7" fmla="*/ -10315 h 8040"/>
                                <a:gd name="T8" fmla="+- 0 4792 2754"/>
                                <a:gd name="T9" fmla="*/ T8 w 4226"/>
                                <a:gd name="T10" fmla="+- 0 -10295 -11935"/>
                                <a:gd name="T11" fmla="*/ -10295 h 8040"/>
                                <a:gd name="T12" fmla="+- 0 4844 2754"/>
                                <a:gd name="T13" fmla="*/ T12 w 4226"/>
                                <a:gd name="T14" fmla="+- 0 -10295 -11935"/>
                                <a:gd name="T15" fmla="*/ -10295 h 8040"/>
                                <a:gd name="T16" fmla="+- 0 4832 2754"/>
                                <a:gd name="T17" fmla="*/ T16 w 4226"/>
                                <a:gd name="T18" fmla="+- 0 -10315 -11935"/>
                                <a:gd name="T19" fmla="*/ -10315 h 8040"/>
                              </a:gdLst>
                              <a:ahLst/>
                              <a:cxnLst>
                                <a:cxn ang="0">
                                  <a:pos x="T1" y="T3"/>
                                </a:cxn>
                                <a:cxn ang="0">
                                  <a:pos x="T5" y="T7"/>
                                </a:cxn>
                                <a:cxn ang="0">
                                  <a:pos x="T9" y="T11"/>
                                </a:cxn>
                                <a:cxn ang="0">
                                  <a:pos x="T13" y="T15"/>
                                </a:cxn>
                                <a:cxn ang="0">
                                  <a:pos x="T17" y="T19"/>
                                </a:cxn>
                              </a:cxnLst>
                              <a:rect l="0" t="0" r="r" b="b"/>
                              <a:pathLst>
                                <a:path w="4226" h="8040">
                                  <a:moveTo>
                                    <a:pt x="2078" y="1620"/>
                                  </a:moveTo>
                                  <a:lnTo>
                                    <a:pt x="2049" y="1620"/>
                                  </a:lnTo>
                                  <a:lnTo>
                                    <a:pt x="2038" y="1640"/>
                                  </a:lnTo>
                                  <a:lnTo>
                                    <a:pt x="2090" y="1640"/>
                                  </a:lnTo>
                                  <a:lnTo>
                                    <a:pt x="2078" y="16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7" name="Freeform 699"/>
                          <wps:cNvSpPr>
                            <a:spLocks/>
                          </wps:cNvSpPr>
                          <wps:spPr bwMode="auto">
                            <a:xfrm>
                              <a:off x="2754" y="-11935"/>
                              <a:ext cx="4226" cy="8040"/>
                            </a:xfrm>
                            <a:custGeom>
                              <a:avLst/>
                              <a:gdLst>
                                <a:gd name="T0" fmla="+- 0 6790 2754"/>
                                <a:gd name="T1" fmla="*/ T0 w 4226"/>
                                <a:gd name="T2" fmla="+- 0 -10415 -11935"/>
                                <a:gd name="T3" fmla="*/ -10415 h 8040"/>
                                <a:gd name="T4" fmla="+- 0 6762 2754"/>
                                <a:gd name="T5" fmla="*/ T4 w 4226"/>
                                <a:gd name="T6" fmla="+- 0 -10415 -11935"/>
                                <a:gd name="T7" fmla="*/ -10415 h 8040"/>
                                <a:gd name="T8" fmla="+- 0 6776 2754"/>
                                <a:gd name="T9" fmla="*/ T8 w 4226"/>
                                <a:gd name="T10" fmla="+- 0 -10395 -11935"/>
                                <a:gd name="T11" fmla="*/ -10395 h 8040"/>
                                <a:gd name="T12" fmla="+- 0 6790 2754"/>
                                <a:gd name="T13" fmla="*/ T12 w 4226"/>
                                <a:gd name="T14" fmla="+- 0 -10415 -11935"/>
                                <a:gd name="T15" fmla="*/ -10415 h 8040"/>
                              </a:gdLst>
                              <a:ahLst/>
                              <a:cxnLst>
                                <a:cxn ang="0">
                                  <a:pos x="T1" y="T3"/>
                                </a:cxn>
                                <a:cxn ang="0">
                                  <a:pos x="T5" y="T7"/>
                                </a:cxn>
                                <a:cxn ang="0">
                                  <a:pos x="T9" y="T11"/>
                                </a:cxn>
                                <a:cxn ang="0">
                                  <a:pos x="T13" y="T15"/>
                                </a:cxn>
                              </a:cxnLst>
                              <a:rect l="0" t="0" r="r" b="b"/>
                              <a:pathLst>
                                <a:path w="4226" h="8040">
                                  <a:moveTo>
                                    <a:pt x="4036" y="1520"/>
                                  </a:moveTo>
                                  <a:lnTo>
                                    <a:pt x="4008" y="1520"/>
                                  </a:lnTo>
                                  <a:lnTo>
                                    <a:pt x="4022" y="1540"/>
                                  </a:lnTo>
                                  <a:lnTo>
                                    <a:pt x="4036" y="15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Freeform 700"/>
                          <wps:cNvSpPr>
                            <a:spLocks/>
                          </wps:cNvSpPr>
                          <wps:spPr bwMode="auto">
                            <a:xfrm>
                              <a:off x="2754" y="-11935"/>
                              <a:ext cx="4226" cy="8040"/>
                            </a:xfrm>
                            <a:custGeom>
                              <a:avLst/>
                              <a:gdLst>
                                <a:gd name="T0" fmla="+- 0 6748 2754"/>
                                <a:gd name="T1" fmla="*/ T0 w 4226"/>
                                <a:gd name="T2" fmla="+- 0 -10435 -11935"/>
                                <a:gd name="T3" fmla="*/ -10435 h 8040"/>
                                <a:gd name="T4" fmla="+- 0 6742 2754"/>
                                <a:gd name="T5" fmla="*/ T4 w 4226"/>
                                <a:gd name="T6" fmla="+- 0 -10435 -11935"/>
                                <a:gd name="T7" fmla="*/ -10435 h 8040"/>
                                <a:gd name="T8" fmla="+- 0 6750 2754"/>
                                <a:gd name="T9" fmla="*/ T8 w 4226"/>
                                <a:gd name="T10" fmla="+- 0 -10415 -11935"/>
                                <a:gd name="T11" fmla="*/ -10415 h 8040"/>
                                <a:gd name="T12" fmla="+- 0 6755 2754"/>
                                <a:gd name="T13" fmla="*/ T12 w 4226"/>
                                <a:gd name="T14" fmla="+- 0 -10415 -11935"/>
                                <a:gd name="T15" fmla="*/ -10415 h 8040"/>
                                <a:gd name="T16" fmla="+- 0 6748 2754"/>
                                <a:gd name="T17" fmla="*/ T16 w 4226"/>
                                <a:gd name="T18" fmla="+- 0 -10435 -11935"/>
                                <a:gd name="T19" fmla="*/ -10435 h 8040"/>
                              </a:gdLst>
                              <a:ahLst/>
                              <a:cxnLst>
                                <a:cxn ang="0">
                                  <a:pos x="T1" y="T3"/>
                                </a:cxn>
                                <a:cxn ang="0">
                                  <a:pos x="T5" y="T7"/>
                                </a:cxn>
                                <a:cxn ang="0">
                                  <a:pos x="T9" y="T11"/>
                                </a:cxn>
                                <a:cxn ang="0">
                                  <a:pos x="T13" y="T15"/>
                                </a:cxn>
                                <a:cxn ang="0">
                                  <a:pos x="T17" y="T19"/>
                                </a:cxn>
                              </a:cxnLst>
                              <a:rect l="0" t="0" r="r" b="b"/>
                              <a:pathLst>
                                <a:path w="4226" h="8040">
                                  <a:moveTo>
                                    <a:pt x="3994" y="1500"/>
                                  </a:moveTo>
                                  <a:lnTo>
                                    <a:pt x="3988" y="1500"/>
                                  </a:lnTo>
                                  <a:lnTo>
                                    <a:pt x="3996" y="1520"/>
                                  </a:lnTo>
                                  <a:lnTo>
                                    <a:pt x="4001" y="1520"/>
                                  </a:lnTo>
                                  <a:lnTo>
                                    <a:pt x="3994" y="1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9" name="Freeform 701"/>
                          <wps:cNvSpPr>
                            <a:spLocks/>
                          </wps:cNvSpPr>
                          <wps:spPr bwMode="auto">
                            <a:xfrm>
                              <a:off x="2754" y="-11935"/>
                              <a:ext cx="4226" cy="8040"/>
                            </a:xfrm>
                            <a:custGeom>
                              <a:avLst/>
                              <a:gdLst>
                                <a:gd name="T0" fmla="+- 0 6810 2754"/>
                                <a:gd name="T1" fmla="*/ T0 w 4226"/>
                                <a:gd name="T2" fmla="+- 0 -10435 -11935"/>
                                <a:gd name="T3" fmla="*/ -10435 h 8040"/>
                                <a:gd name="T4" fmla="+- 0 6804 2754"/>
                                <a:gd name="T5" fmla="*/ T4 w 4226"/>
                                <a:gd name="T6" fmla="+- 0 -10435 -11935"/>
                                <a:gd name="T7" fmla="*/ -10435 h 8040"/>
                                <a:gd name="T8" fmla="+- 0 6797 2754"/>
                                <a:gd name="T9" fmla="*/ T8 w 4226"/>
                                <a:gd name="T10" fmla="+- 0 -10415 -11935"/>
                                <a:gd name="T11" fmla="*/ -10415 h 8040"/>
                                <a:gd name="T12" fmla="+- 0 6802 2754"/>
                                <a:gd name="T13" fmla="*/ T12 w 4226"/>
                                <a:gd name="T14" fmla="+- 0 -10415 -11935"/>
                                <a:gd name="T15" fmla="*/ -10415 h 8040"/>
                                <a:gd name="T16" fmla="+- 0 6810 2754"/>
                                <a:gd name="T17" fmla="*/ T16 w 4226"/>
                                <a:gd name="T18" fmla="+- 0 -10435 -11935"/>
                                <a:gd name="T19" fmla="*/ -10435 h 8040"/>
                              </a:gdLst>
                              <a:ahLst/>
                              <a:cxnLst>
                                <a:cxn ang="0">
                                  <a:pos x="T1" y="T3"/>
                                </a:cxn>
                                <a:cxn ang="0">
                                  <a:pos x="T5" y="T7"/>
                                </a:cxn>
                                <a:cxn ang="0">
                                  <a:pos x="T9" y="T11"/>
                                </a:cxn>
                                <a:cxn ang="0">
                                  <a:pos x="T13" y="T15"/>
                                </a:cxn>
                                <a:cxn ang="0">
                                  <a:pos x="T17" y="T19"/>
                                </a:cxn>
                              </a:cxnLst>
                              <a:rect l="0" t="0" r="r" b="b"/>
                              <a:pathLst>
                                <a:path w="4226" h="8040">
                                  <a:moveTo>
                                    <a:pt x="4056" y="1500"/>
                                  </a:moveTo>
                                  <a:lnTo>
                                    <a:pt x="4050" y="1500"/>
                                  </a:lnTo>
                                  <a:lnTo>
                                    <a:pt x="4043" y="1520"/>
                                  </a:lnTo>
                                  <a:lnTo>
                                    <a:pt x="4048" y="1520"/>
                                  </a:lnTo>
                                  <a:lnTo>
                                    <a:pt x="4056" y="1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0" name="Freeform 702"/>
                          <wps:cNvSpPr>
                            <a:spLocks/>
                          </wps:cNvSpPr>
                          <wps:spPr bwMode="auto">
                            <a:xfrm>
                              <a:off x="2754" y="-11935"/>
                              <a:ext cx="4226" cy="8040"/>
                            </a:xfrm>
                            <a:custGeom>
                              <a:avLst/>
                              <a:gdLst>
                                <a:gd name="T0" fmla="+- 0 5411 2754"/>
                                <a:gd name="T1" fmla="*/ T0 w 4226"/>
                                <a:gd name="T2" fmla="+- 0 -10455 -11935"/>
                                <a:gd name="T3" fmla="*/ -10455 h 8040"/>
                                <a:gd name="T4" fmla="+- 0 5404 2754"/>
                                <a:gd name="T5" fmla="*/ T4 w 4226"/>
                                <a:gd name="T6" fmla="+- 0 -10455 -11935"/>
                                <a:gd name="T7" fmla="*/ -10455 h 8040"/>
                                <a:gd name="T8" fmla="+- 0 5404 2754"/>
                                <a:gd name="T9" fmla="*/ T8 w 4226"/>
                                <a:gd name="T10" fmla="+- 0 -10435 -11935"/>
                                <a:gd name="T11" fmla="*/ -10435 h 8040"/>
                                <a:gd name="T12" fmla="+- 0 5411 2754"/>
                                <a:gd name="T13" fmla="*/ T12 w 4226"/>
                                <a:gd name="T14" fmla="+- 0 -10435 -11935"/>
                                <a:gd name="T15" fmla="*/ -10435 h 8040"/>
                                <a:gd name="T16" fmla="+- 0 5411 2754"/>
                                <a:gd name="T17" fmla="*/ T16 w 4226"/>
                                <a:gd name="T18" fmla="+- 0 -10455 -11935"/>
                                <a:gd name="T19" fmla="*/ -10455 h 8040"/>
                              </a:gdLst>
                              <a:ahLst/>
                              <a:cxnLst>
                                <a:cxn ang="0">
                                  <a:pos x="T1" y="T3"/>
                                </a:cxn>
                                <a:cxn ang="0">
                                  <a:pos x="T5" y="T7"/>
                                </a:cxn>
                                <a:cxn ang="0">
                                  <a:pos x="T9" y="T11"/>
                                </a:cxn>
                                <a:cxn ang="0">
                                  <a:pos x="T13" y="T15"/>
                                </a:cxn>
                                <a:cxn ang="0">
                                  <a:pos x="T17" y="T19"/>
                                </a:cxn>
                              </a:cxnLst>
                              <a:rect l="0" t="0" r="r" b="b"/>
                              <a:pathLst>
                                <a:path w="4226" h="8040">
                                  <a:moveTo>
                                    <a:pt x="2657" y="1480"/>
                                  </a:moveTo>
                                  <a:lnTo>
                                    <a:pt x="2650" y="1480"/>
                                  </a:lnTo>
                                  <a:lnTo>
                                    <a:pt x="2650" y="1500"/>
                                  </a:lnTo>
                                  <a:lnTo>
                                    <a:pt x="2657" y="1500"/>
                                  </a:lnTo>
                                  <a:lnTo>
                                    <a:pt x="2657" y="1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 name="Freeform 703"/>
                          <wps:cNvSpPr>
                            <a:spLocks/>
                          </wps:cNvSpPr>
                          <wps:spPr bwMode="auto">
                            <a:xfrm>
                              <a:off x="2754" y="-11935"/>
                              <a:ext cx="4226" cy="8040"/>
                            </a:xfrm>
                            <a:custGeom>
                              <a:avLst/>
                              <a:gdLst>
                                <a:gd name="T0" fmla="+- 0 5438 2754"/>
                                <a:gd name="T1" fmla="*/ T0 w 4226"/>
                                <a:gd name="T2" fmla="+- 0 -10455 -11935"/>
                                <a:gd name="T3" fmla="*/ -10455 h 8040"/>
                                <a:gd name="T4" fmla="+- 0 5431 2754"/>
                                <a:gd name="T5" fmla="*/ T4 w 4226"/>
                                <a:gd name="T6" fmla="+- 0 -10455 -11935"/>
                                <a:gd name="T7" fmla="*/ -10455 h 8040"/>
                                <a:gd name="T8" fmla="+- 0 5431 2754"/>
                                <a:gd name="T9" fmla="*/ T8 w 4226"/>
                                <a:gd name="T10" fmla="+- 0 -10435 -11935"/>
                                <a:gd name="T11" fmla="*/ -10435 h 8040"/>
                                <a:gd name="T12" fmla="+- 0 5438 2754"/>
                                <a:gd name="T13" fmla="*/ T12 w 4226"/>
                                <a:gd name="T14" fmla="+- 0 -10435 -11935"/>
                                <a:gd name="T15" fmla="*/ -10435 h 8040"/>
                                <a:gd name="T16" fmla="+- 0 5438 2754"/>
                                <a:gd name="T17" fmla="*/ T16 w 4226"/>
                                <a:gd name="T18" fmla="+- 0 -10455 -11935"/>
                                <a:gd name="T19" fmla="*/ -10455 h 8040"/>
                              </a:gdLst>
                              <a:ahLst/>
                              <a:cxnLst>
                                <a:cxn ang="0">
                                  <a:pos x="T1" y="T3"/>
                                </a:cxn>
                                <a:cxn ang="0">
                                  <a:pos x="T5" y="T7"/>
                                </a:cxn>
                                <a:cxn ang="0">
                                  <a:pos x="T9" y="T11"/>
                                </a:cxn>
                                <a:cxn ang="0">
                                  <a:pos x="T13" y="T15"/>
                                </a:cxn>
                                <a:cxn ang="0">
                                  <a:pos x="T17" y="T19"/>
                                </a:cxn>
                              </a:cxnLst>
                              <a:rect l="0" t="0" r="r" b="b"/>
                              <a:pathLst>
                                <a:path w="4226" h="8040">
                                  <a:moveTo>
                                    <a:pt x="2684" y="1480"/>
                                  </a:moveTo>
                                  <a:lnTo>
                                    <a:pt x="2677" y="1480"/>
                                  </a:lnTo>
                                  <a:lnTo>
                                    <a:pt x="2677" y="1500"/>
                                  </a:lnTo>
                                  <a:lnTo>
                                    <a:pt x="2684" y="1500"/>
                                  </a:lnTo>
                                  <a:lnTo>
                                    <a:pt x="2684" y="1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Freeform 704"/>
                          <wps:cNvSpPr>
                            <a:spLocks/>
                          </wps:cNvSpPr>
                          <wps:spPr bwMode="auto">
                            <a:xfrm>
                              <a:off x="2754" y="-11935"/>
                              <a:ext cx="4226" cy="8040"/>
                            </a:xfrm>
                            <a:custGeom>
                              <a:avLst/>
                              <a:gdLst>
                                <a:gd name="T0" fmla="+- 0 5877 2754"/>
                                <a:gd name="T1" fmla="*/ T0 w 4226"/>
                                <a:gd name="T2" fmla="+- 0 -10475 -11935"/>
                                <a:gd name="T3" fmla="*/ -10475 h 8040"/>
                                <a:gd name="T4" fmla="+- 0 5871 2754"/>
                                <a:gd name="T5" fmla="*/ T4 w 4226"/>
                                <a:gd name="T6" fmla="+- 0 -10475 -11935"/>
                                <a:gd name="T7" fmla="*/ -10475 h 8040"/>
                                <a:gd name="T8" fmla="+- 0 5880 2754"/>
                                <a:gd name="T9" fmla="*/ T8 w 4226"/>
                                <a:gd name="T10" fmla="+- 0 -10455 -11935"/>
                                <a:gd name="T11" fmla="*/ -10455 h 8040"/>
                                <a:gd name="T12" fmla="+- 0 5894 2754"/>
                                <a:gd name="T13" fmla="*/ T12 w 4226"/>
                                <a:gd name="T14" fmla="+- 0 -10435 -11935"/>
                                <a:gd name="T15" fmla="*/ -10435 h 8040"/>
                                <a:gd name="T16" fmla="+- 0 5928 2754"/>
                                <a:gd name="T17" fmla="*/ T16 w 4226"/>
                                <a:gd name="T18" fmla="+- 0 -10435 -11935"/>
                                <a:gd name="T19" fmla="*/ -10435 h 8040"/>
                                <a:gd name="T20" fmla="+- 0 5942 2754"/>
                                <a:gd name="T21" fmla="*/ T20 w 4226"/>
                                <a:gd name="T22" fmla="+- 0 -10455 -11935"/>
                                <a:gd name="T23" fmla="*/ -10455 h 8040"/>
                                <a:gd name="T24" fmla="+- 0 5885 2754"/>
                                <a:gd name="T25" fmla="*/ T24 w 4226"/>
                                <a:gd name="T26" fmla="+- 0 -10455 -11935"/>
                                <a:gd name="T27" fmla="*/ -10455 h 8040"/>
                                <a:gd name="T28" fmla="+- 0 5877 2754"/>
                                <a:gd name="T29" fmla="*/ T28 w 4226"/>
                                <a:gd name="T30" fmla="+- 0 -10475 -11935"/>
                                <a:gd name="T31" fmla="*/ -104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123" y="1460"/>
                                  </a:moveTo>
                                  <a:lnTo>
                                    <a:pt x="3117" y="1460"/>
                                  </a:lnTo>
                                  <a:lnTo>
                                    <a:pt x="3126" y="1480"/>
                                  </a:lnTo>
                                  <a:lnTo>
                                    <a:pt x="3140" y="1500"/>
                                  </a:lnTo>
                                  <a:lnTo>
                                    <a:pt x="3174" y="1500"/>
                                  </a:lnTo>
                                  <a:lnTo>
                                    <a:pt x="3188" y="1480"/>
                                  </a:lnTo>
                                  <a:lnTo>
                                    <a:pt x="3131" y="1480"/>
                                  </a:lnTo>
                                  <a:lnTo>
                                    <a:pt x="3123" y="1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Freeform 705"/>
                          <wps:cNvSpPr>
                            <a:spLocks/>
                          </wps:cNvSpPr>
                          <wps:spPr bwMode="auto">
                            <a:xfrm>
                              <a:off x="2754" y="-11935"/>
                              <a:ext cx="4226" cy="8040"/>
                            </a:xfrm>
                            <a:custGeom>
                              <a:avLst/>
                              <a:gdLst>
                                <a:gd name="T0" fmla="+- 0 6078 2754"/>
                                <a:gd name="T1" fmla="*/ T0 w 4226"/>
                                <a:gd name="T2" fmla="+- 0 -10475 -11935"/>
                                <a:gd name="T3" fmla="*/ -10475 h 8040"/>
                                <a:gd name="T4" fmla="+- 0 6072 2754"/>
                                <a:gd name="T5" fmla="*/ T4 w 4226"/>
                                <a:gd name="T6" fmla="+- 0 -10475 -11935"/>
                                <a:gd name="T7" fmla="*/ -10475 h 8040"/>
                                <a:gd name="T8" fmla="+- 0 6081 2754"/>
                                <a:gd name="T9" fmla="*/ T8 w 4226"/>
                                <a:gd name="T10" fmla="+- 0 -10455 -11935"/>
                                <a:gd name="T11" fmla="*/ -10455 h 8040"/>
                                <a:gd name="T12" fmla="+- 0 6095 2754"/>
                                <a:gd name="T13" fmla="*/ T12 w 4226"/>
                                <a:gd name="T14" fmla="+- 0 -10435 -11935"/>
                                <a:gd name="T15" fmla="*/ -10435 h 8040"/>
                                <a:gd name="T16" fmla="+- 0 6129 2754"/>
                                <a:gd name="T17" fmla="*/ T16 w 4226"/>
                                <a:gd name="T18" fmla="+- 0 -10435 -11935"/>
                                <a:gd name="T19" fmla="*/ -10435 h 8040"/>
                                <a:gd name="T20" fmla="+- 0 6143 2754"/>
                                <a:gd name="T21" fmla="*/ T20 w 4226"/>
                                <a:gd name="T22" fmla="+- 0 -10455 -11935"/>
                                <a:gd name="T23" fmla="*/ -10455 h 8040"/>
                                <a:gd name="T24" fmla="+- 0 6086 2754"/>
                                <a:gd name="T25" fmla="*/ T24 w 4226"/>
                                <a:gd name="T26" fmla="+- 0 -10455 -11935"/>
                                <a:gd name="T27" fmla="*/ -10455 h 8040"/>
                                <a:gd name="T28" fmla="+- 0 6078 2754"/>
                                <a:gd name="T29" fmla="*/ T28 w 4226"/>
                                <a:gd name="T30" fmla="+- 0 -10475 -11935"/>
                                <a:gd name="T31" fmla="*/ -104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324" y="1460"/>
                                  </a:moveTo>
                                  <a:lnTo>
                                    <a:pt x="3318" y="1460"/>
                                  </a:lnTo>
                                  <a:lnTo>
                                    <a:pt x="3327" y="1480"/>
                                  </a:lnTo>
                                  <a:lnTo>
                                    <a:pt x="3341" y="1500"/>
                                  </a:lnTo>
                                  <a:lnTo>
                                    <a:pt x="3375" y="1500"/>
                                  </a:lnTo>
                                  <a:lnTo>
                                    <a:pt x="3389" y="1480"/>
                                  </a:lnTo>
                                  <a:lnTo>
                                    <a:pt x="3332" y="1480"/>
                                  </a:lnTo>
                                  <a:lnTo>
                                    <a:pt x="3324" y="1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Freeform 706"/>
                          <wps:cNvSpPr>
                            <a:spLocks/>
                          </wps:cNvSpPr>
                          <wps:spPr bwMode="auto">
                            <a:xfrm>
                              <a:off x="2754" y="-11935"/>
                              <a:ext cx="4226" cy="8040"/>
                            </a:xfrm>
                            <a:custGeom>
                              <a:avLst/>
                              <a:gdLst>
                                <a:gd name="T0" fmla="+- 0 6279 2754"/>
                                <a:gd name="T1" fmla="*/ T0 w 4226"/>
                                <a:gd name="T2" fmla="+- 0 -10475 -11935"/>
                                <a:gd name="T3" fmla="*/ -10475 h 8040"/>
                                <a:gd name="T4" fmla="+- 0 6273 2754"/>
                                <a:gd name="T5" fmla="*/ T4 w 4226"/>
                                <a:gd name="T6" fmla="+- 0 -10475 -11935"/>
                                <a:gd name="T7" fmla="*/ -10475 h 8040"/>
                                <a:gd name="T8" fmla="+- 0 6282 2754"/>
                                <a:gd name="T9" fmla="*/ T8 w 4226"/>
                                <a:gd name="T10" fmla="+- 0 -10455 -11935"/>
                                <a:gd name="T11" fmla="*/ -10455 h 8040"/>
                                <a:gd name="T12" fmla="+- 0 6296 2754"/>
                                <a:gd name="T13" fmla="*/ T12 w 4226"/>
                                <a:gd name="T14" fmla="+- 0 -10435 -11935"/>
                                <a:gd name="T15" fmla="*/ -10435 h 8040"/>
                                <a:gd name="T16" fmla="+- 0 6330 2754"/>
                                <a:gd name="T17" fmla="*/ T16 w 4226"/>
                                <a:gd name="T18" fmla="+- 0 -10435 -11935"/>
                                <a:gd name="T19" fmla="*/ -10435 h 8040"/>
                                <a:gd name="T20" fmla="+- 0 6344 2754"/>
                                <a:gd name="T21" fmla="*/ T20 w 4226"/>
                                <a:gd name="T22" fmla="+- 0 -10455 -11935"/>
                                <a:gd name="T23" fmla="*/ -10455 h 8040"/>
                                <a:gd name="T24" fmla="+- 0 6287 2754"/>
                                <a:gd name="T25" fmla="*/ T24 w 4226"/>
                                <a:gd name="T26" fmla="+- 0 -10455 -11935"/>
                                <a:gd name="T27" fmla="*/ -10455 h 8040"/>
                                <a:gd name="T28" fmla="+- 0 6279 2754"/>
                                <a:gd name="T29" fmla="*/ T28 w 4226"/>
                                <a:gd name="T30" fmla="+- 0 -10475 -11935"/>
                                <a:gd name="T31" fmla="*/ -104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525" y="1460"/>
                                  </a:moveTo>
                                  <a:lnTo>
                                    <a:pt x="3519" y="1460"/>
                                  </a:lnTo>
                                  <a:lnTo>
                                    <a:pt x="3528" y="1480"/>
                                  </a:lnTo>
                                  <a:lnTo>
                                    <a:pt x="3542" y="1500"/>
                                  </a:lnTo>
                                  <a:lnTo>
                                    <a:pt x="3576" y="1500"/>
                                  </a:lnTo>
                                  <a:lnTo>
                                    <a:pt x="3590" y="1480"/>
                                  </a:lnTo>
                                  <a:lnTo>
                                    <a:pt x="3533" y="1480"/>
                                  </a:lnTo>
                                  <a:lnTo>
                                    <a:pt x="3525" y="1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 name="Freeform 707"/>
                          <wps:cNvSpPr>
                            <a:spLocks/>
                          </wps:cNvSpPr>
                          <wps:spPr bwMode="auto">
                            <a:xfrm>
                              <a:off x="2754" y="-11935"/>
                              <a:ext cx="4226" cy="8040"/>
                            </a:xfrm>
                            <a:custGeom>
                              <a:avLst/>
                              <a:gdLst>
                                <a:gd name="T0" fmla="+- 0 6481 2754"/>
                                <a:gd name="T1" fmla="*/ T0 w 4226"/>
                                <a:gd name="T2" fmla="+- 0 -10475 -11935"/>
                                <a:gd name="T3" fmla="*/ -10475 h 8040"/>
                                <a:gd name="T4" fmla="+- 0 6474 2754"/>
                                <a:gd name="T5" fmla="*/ T4 w 4226"/>
                                <a:gd name="T6" fmla="+- 0 -10475 -11935"/>
                                <a:gd name="T7" fmla="*/ -10475 h 8040"/>
                                <a:gd name="T8" fmla="+- 0 6484 2754"/>
                                <a:gd name="T9" fmla="*/ T8 w 4226"/>
                                <a:gd name="T10" fmla="+- 0 -10455 -11935"/>
                                <a:gd name="T11" fmla="*/ -10455 h 8040"/>
                                <a:gd name="T12" fmla="+- 0 6497 2754"/>
                                <a:gd name="T13" fmla="*/ T12 w 4226"/>
                                <a:gd name="T14" fmla="+- 0 -10435 -11935"/>
                                <a:gd name="T15" fmla="*/ -10435 h 8040"/>
                                <a:gd name="T16" fmla="+- 0 6531 2754"/>
                                <a:gd name="T17" fmla="*/ T16 w 4226"/>
                                <a:gd name="T18" fmla="+- 0 -10435 -11935"/>
                                <a:gd name="T19" fmla="*/ -10435 h 8040"/>
                                <a:gd name="T20" fmla="+- 0 6545 2754"/>
                                <a:gd name="T21" fmla="*/ T20 w 4226"/>
                                <a:gd name="T22" fmla="+- 0 -10455 -11935"/>
                                <a:gd name="T23" fmla="*/ -10455 h 8040"/>
                                <a:gd name="T24" fmla="+- 0 6488 2754"/>
                                <a:gd name="T25" fmla="*/ T24 w 4226"/>
                                <a:gd name="T26" fmla="+- 0 -10455 -11935"/>
                                <a:gd name="T27" fmla="*/ -10455 h 8040"/>
                                <a:gd name="T28" fmla="+- 0 6481 2754"/>
                                <a:gd name="T29" fmla="*/ T28 w 4226"/>
                                <a:gd name="T30" fmla="+- 0 -10475 -11935"/>
                                <a:gd name="T31" fmla="*/ -104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727" y="1460"/>
                                  </a:moveTo>
                                  <a:lnTo>
                                    <a:pt x="3720" y="1460"/>
                                  </a:lnTo>
                                  <a:lnTo>
                                    <a:pt x="3730" y="1480"/>
                                  </a:lnTo>
                                  <a:lnTo>
                                    <a:pt x="3743" y="1500"/>
                                  </a:lnTo>
                                  <a:lnTo>
                                    <a:pt x="3777" y="1500"/>
                                  </a:lnTo>
                                  <a:lnTo>
                                    <a:pt x="3791" y="1480"/>
                                  </a:lnTo>
                                  <a:lnTo>
                                    <a:pt x="3734" y="1480"/>
                                  </a:lnTo>
                                  <a:lnTo>
                                    <a:pt x="3727" y="1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Freeform 708"/>
                          <wps:cNvSpPr>
                            <a:spLocks/>
                          </wps:cNvSpPr>
                          <wps:spPr bwMode="auto">
                            <a:xfrm>
                              <a:off x="2754" y="-11935"/>
                              <a:ext cx="4226" cy="8040"/>
                            </a:xfrm>
                            <a:custGeom>
                              <a:avLst/>
                              <a:gdLst>
                                <a:gd name="T0" fmla="+- 0 6764 2754"/>
                                <a:gd name="T1" fmla="*/ T0 w 4226"/>
                                <a:gd name="T2" fmla="+- 0 -10475 -11935"/>
                                <a:gd name="T3" fmla="*/ -10475 h 8040"/>
                                <a:gd name="T4" fmla="+- 0 6750 2754"/>
                                <a:gd name="T5" fmla="*/ T4 w 4226"/>
                                <a:gd name="T6" fmla="+- 0 -10475 -11935"/>
                                <a:gd name="T7" fmla="*/ -10475 h 8040"/>
                                <a:gd name="T8" fmla="+- 0 6742 2754"/>
                                <a:gd name="T9" fmla="*/ T8 w 4226"/>
                                <a:gd name="T10" fmla="+- 0 -10455 -11935"/>
                                <a:gd name="T11" fmla="*/ -10455 h 8040"/>
                                <a:gd name="T12" fmla="+- 0 6739 2754"/>
                                <a:gd name="T13" fmla="*/ T12 w 4226"/>
                                <a:gd name="T14" fmla="+- 0 -10435 -11935"/>
                                <a:gd name="T15" fmla="*/ -10435 h 8040"/>
                                <a:gd name="T16" fmla="+- 0 6746 2754"/>
                                <a:gd name="T17" fmla="*/ T16 w 4226"/>
                                <a:gd name="T18" fmla="+- 0 -10435 -11935"/>
                                <a:gd name="T19" fmla="*/ -10435 h 8040"/>
                                <a:gd name="T20" fmla="+- 0 6748 2754"/>
                                <a:gd name="T21" fmla="*/ T20 w 4226"/>
                                <a:gd name="T22" fmla="+- 0 -10455 -11935"/>
                                <a:gd name="T23" fmla="*/ -10455 h 8040"/>
                                <a:gd name="T24" fmla="+- 0 6755 2754"/>
                                <a:gd name="T25" fmla="*/ T24 w 4226"/>
                                <a:gd name="T26" fmla="+- 0 -10455 -11935"/>
                                <a:gd name="T27" fmla="*/ -10455 h 8040"/>
                                <a:gd name="T28" fmla="+- 0 6764 2754"/>
                                <a:gd name="T29" fmla="*/ T28 w 4226"/>
                                <a:gd name="T30" fmla="+- 0 -10475 -11935"/>
                                <a:gd name="T31" fmla="*/ -104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10" y="1460"/>
                                  </a:moveTo>
                                  <a:lnTo>
                                    <a:pt x="3996" y="1460"/>
                                  </a:lnTo>
                                  <a:lnTo>
                                    <a:pt x="3988" y="1480"/>
                                  </a:lnTo>
                                  <a:lnTo>
                                    <a:pt x="3985" y="1500"/>
                                  </a:lnTo>
                                  <a:lnTo>
                                    <a:pt x="3992" y="1500"/>
                                  </a:lnTo>
                                  <a:lnTo>
                                    <a:pt x="3994" y="1480"/>
                                  </a:lnTo>
                                  <a:lnTo>
                                    <a:pt x="4001" y="1480"/>
                                  </a:lnTo>
                                  <a:lnTo>
                                    <a:pt x="4010" y="1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7" name="Freeform 709"/>
                          <wps:cNvSpPr>
                            <a:spLocks/>
                          </wps:cNvSpPr>
                          <wps:spPr bwMode="auto">
                            <a:xfrm>
                              <a:off x="2754" y="-11935"/>
                              <a:ext cx="4226" cy="8040"/>
                            </a:xfrm>
                            <a:custGeom>
                              <a:avLst/>
                              <a:gdLst>
                                <a:gd name="T0" fmla="+- 0 6802 2754"/>
                                <a:gd name="T1" fmla="*/ T0 w 4226"/>
                                <a:gd name="T2" fmla="+- 0 -10475 -11935"/>
                                <a:gd name="T3" fmla="*/ -10475 h 8040"/>
                                <a:gd name="T4" fmla="+- 0 6788 2754"/>
                                <a:gd name="T5" fmla="*/ T4 w 4226"/>
                                <a:gd name="T6" fmla="+- 0 -10475 -11935"/>
                                <a:gd name="T7" fmla="*/ -10475 h 8040"/>
                                <a:gd name="T8" fmla="+- 0 6797 2754"/>
                                <a:gd name="T9" fmla="*/ T8 w 4226"/>
                                <a:gd name="T10" fmla="+- 0 -10455 -11935"/>
                                <a:gd name="T11" fmla="*/ -10455 h 8040"/>
                                <a:gd name="T12" fmla="+- 0 6804 2754"/>
                                <a:gd name="T13" fmla="*/ T12 w 4226"/>
                                <a:gd name="T14" fmla="+- 0 -10455 -11935"/>
                                <a:gd name="T15" fmla="*/ -10455 h 8040"/>
                                <a:gd name="T16" fmla="+- 0 6806 2754"/>
                                <a:gd name="T17" fmla="*/ T16 w 4226"/>
                                <a:gd name="T18" fmla="+- 0 -10435 -11935"/>
                                <a:gd name="T19" fmla="*/ -10435 h 8040"/>
                                <a:gd name="T20" fmla="+- 0 6813 2754"/>
                                <a:gd name="T21" fmla="*/ T20 w 4226"/>
                                <a:gd name="T22" fmla="+- 0 -10435 -11935"/>
                                <a:gd name="T23" fmla="*/ -10435 h 8040"/>
                                <a:gd name="T24" fmla="+- 0 6810 2754"/>
                                <a:gd name="T25" fmla="*/ T24 w 4226"/>
                                <a:gd name="T26" fmla="+- 0 -10455 -11935"/>
                                <a:gd name="T27" fmla="*/ -10455 h 8040"/>
                                <a:gd name="T28" fmla="+- 0 6802 2754"/>
                                <a:gd name="T29" fmla="*/ T28 w 4226"/>
                                <a:gd name="T30" fmla="+- 0 -10475 -11935"/>
                                <a:gd name="T31" fmla="*/ -104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4048" y="1460"/>
                                  </a:moveTo>
                                  <a:lnTo>
                                    <a:pt x="4034" y="1460"/>
                                  </a:lnTo>
                                  <a:lnTo>
                                    <a:pt x="4043" y="1480"/>
                                  </a:lnTo>
                                  <a:lnTo>
                                    <a:pt x="4050" y="1480"/>
                                  </a:lnTo>
                                  <a:lnTo>
                                    <a:pt x="4052" y="1500"/>
                                  </a:lnTo>
                                  <a:lnTo>
                                    <a:pt x="4059" y="1500"/>
                                  </a:lnTo>
                                  <a:lnTo>
                                    <a:pt x="4056" y="1480"/>
                                  </a:lnTo>
                                  <a:lnTo>
                                    <a:pt x="4048" y="1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 name="Freeform 710"/>
                          <wps:cNvSpPr>
                            <a:spLocks/>
                          </wps:cNvSpPr>
                          <wps:spPr bwMode="auto">
                            <a:xfrm>
                              <a:off x="2754" y="-11935"/>
                              <a:ext cx="4226" cy="8040"/>
                            </a:xfrm>
                            <a:custGeom>
                              <a:avLst/>
                              <a:gdLst>
                                <a:gd name="T0" fmla="+- 0 4812 2754"/>
                                <a:gd name="T1" fmla="*/ T0 w 4226"/>
                                <a:gd name="T2" fmla="+- 0 -10495 -11935"/>
                                <a:gd name="T3" fmla="*/ -10495 h 8040"/>
                                <a:gd name="T4" fmla="+- 0 4809 2754"/>
                                <a:gd name="T5" fmla="*/ T4 w 4226"/>
                                <a:gd name="T6" fmla="+- 0 -10495 -11935"/>
                                <a:gd name="T7" fmla="*/ -10495 h 8040"/>
                                <a:gd name="T8" fmla="+- 0 4801 2754"/>
                                <a:gd name="T9" fmla="*/ T8 w 4226"/>
                                <a:gd name="T10" fmla="+- 0 -10475 -11935"/>
                                <a:gd name="T11" fmla="*/ -10475 h 8040"/>
                                <a:gd name="T12" fmla="+- 0 4809 2754"/>
                                <a:gd name="T13" fmla="*/ T12 w 4226"/>
                                <a:gd name="T14" fmla="+- 0 -10455 -11935"/>
                                <a:gd name="T15" fmla="*/ -10455 h 8040"/>
                                <a:gd name="T16" fmla="+- 0 4827 2754"/>
                                <a:gd name="T17" fmla="*/ T16 w 4226"/>
                                <a:gd name="T18" fmla="+- 0 -10455 -11935"/>
                                <a:gd name="T19" fmla="*/ -10455 h 8040"/>
                                <a:gd name="T20" fmla="+- 0 4835 2754"/>
                                <a:gd name="T21" fmla="*/ T20 w 4226"/>
                                <a:gd name="T22" fmla="+- 0 -10475 -11935"/>
                                <a:gd name="T23" fmla="*/ -10475 h 8040"/>
                                <a:gd name="T24" fmla="+- 0 4808 2754"/>
                                <a:gd name="T25" fmla="*/ T24 w 4226"/>
                                <a:gd name="T26" fmla="+- 0 -10475 -11935"/>
                                <a:gd name="T27" fmla="*/ -10475 h 8040"/>
                                <a:gd name="T28" fmla="+- 0 4812 2754"/>
                                <a:gd name="T29" fmla="*/ T28 w 4226"/>
                                <a:gd name="T30" fmla="+- 0 -10495 -11935"/>
                                <a:gd name="T31" fmla="*/ -104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058" y="1440"/>
                                  </a:moveTo>
                                  <a:lnTo>
                                    <a:pt x="2055" y="1440"/>
                                  </a:lnTo>
                                  <a:lnTo>
                                    <a:pt x="2047" y="1460"/>
                                  </a:lnTo>
                                  <a:lnTo>
                                    <a:pt x="2055" y="1480"/>
                                  </a:lnTo>
                                  <a:lnTo>
                                    <a:pt x="2073" y="1480"/>
                                  </a:lnTo>
                                  <a:lnTo>
                                    <a:pt x="2081" y="1460"/>
                                  </a:lnTo>
                                  <a:lnTo>
                                    <a:pt x="2054" y="1460"/>
                                  </a:lnTo>
                                  <a:lnTo>
                                    <a:pt x="2058" y="1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 name="Freeform 711"/>
                          <wps:cNvSpPr>
                            <a:spLocks/>
                          </wps:cNvSpPr>
                          <wps:spPr bwMode="auto">
                            <a:xfrm>
                              <a:off x="2754" y="-11935"/>
                              <a:ext cx="4226" cy="8040"/>
                            </a:xfrm>
                            <a:custGeom>
                              <a:avLst/>
                              <a:gdLst>
                                <a:gd name="T0" fmla="+- 0 5951 2754"/>
                                <a:gd name="T1" fmla="*/ T0 w 4226"/>
                                <a:gd name="T2" fmla="+- 0 -10475 -11935"/>
                                <a:gd name="T3" fmla="*/ -10475 h 8040"/>
                                <a:gd name="T4" fmla="+- 0 5945 2754"/>
                                <a:gd name="T5" fmla="*/ T4 w 4226"/>
                                <a:gd name="T6" fmla="+- 0 -10475 -11935"/>
                                <a:gd name="T7" fmla="*/ -10475 h 8040"/>
                                <a:gd name="T8" fmla="+- 0 5937 2754"/>
                                <a:gd name="T9" fmla="*/ T8 w 4226"/>
                                <a:gd name="T10" fmla="+- 0 -10455 -11935"/>
                                <a:gd name="T11" fmla="*/ -10455 h 8040"/>
                                <a:gd name="T12" fmla="+- 0 5942 2754"/>
                                <a:gd name="T13" fmla="*/ T12 w 4226"/>
                                <a:gd name="T14" fmla="+- 0 -10455 -11935"/>
                                <a:gd name="T15" fmla="*/ -10455 h 8040"/>
                                <a:gd name="T16" fmla="+- 0 5951 2754"/>
                                <a:gd name="T17" fmla="*/ T16 w 4226"/>
                                <a:gd name="T18" fmla="+- 0 -10475 -11935"/>
                                <a:gd name="T19" fmla="*/ -10475 h 8040"/>
                              </a:gdLst>
                              <a:ahLst/>
                              <a:cxnLst>
                                <a:cxn ang="0">
                                  <a:pos x="T1" y="T3"/>
                                </a:cxn>
                                <a:cxn ang="0">
                                  <a:pos x="T5" y="T7"/>
                                </a:cxn>
                                <a:cxn ang="0">
                                  <a:pos x="T9" y="T11"/>
                                </a:cxn>
                                <a:cxn ang="0">
                                  <a:pos x="T13" y="T15"/>
                                </a:cxn>
                                <a:cxn ang="0">
                                  <a:pos x="T17" y="T19"/>
                                </a:cxn>
                              </a:cxnLst>
                              <a:rect l="0" t="0" r="r" b="b"/>
                              <a:pathLst>
                                <a:path w="4226" h="8040">
                                  <a:moveTo>
                                    <a:pt x="3197" y="1460"/>
                                  </a:moveTo>
                                  <a:lnTo>
                                    <a:pt x="3191" y="1460"/>
                                  </a:lnTo>
                                  <a:lnTo>
                                    <a:pt x="3183" y="1480"/>
                                  </a:lnTo>
                                  <a:lnTo>
                                    <a:pt x="3188" y="1480"/>
                                  </a:lnTo>
                                  <a:lnTo>
                                    <a:pt x="3197" y="1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Freeform 712"/>
                          <wps:cNvSpPr>
                            <a:spLocks/>
                          </wps:cNvSpPr>
                          <wps:spPr bwMode="auto">
                            <a:xfrm>
                              <a:off x="2754" y="-11935"/>
                              <a:ext cx="4226" cy="8040"/>
                            </a:xfrm>
                            <a:custGeom>
                              <a:avLst/>
                              <a:gdLst>
                                <a:gd name="T0" fmla="+- 0 6152 2754"/>
                                <a:gd name="T1" fmla="*/ T0 w 4226"/>
                                <a:gd name="T2" fmla="+- 0 -10475 -11935"/>
                                <a:gd name="T3" fmla="*/ -10475 h 8040"/>
                                <a:gd name="T4" fmla="+- 0 6146 2754"/>
                                <a:gd name="T5" fmla="*/ T4 w 4226"/>
                                <a:gd name="T6" fmla="+- 0 -10475 -11935"/>
                                <a:gd name="T7" fmla="*/ -10475 h 8040"/>
                                <a:gd name="T8" fmla="+- 0 6138 2754"/>
                                <a:gd name="T9" fmla="*/ T8 w 4226"/>
                                <a:gd name="T10" fmla="+- 0 -10455 -11935"/>
                                <a:gd name="T11" fmla="*/ -10455 h 8040"/>
                                <a:gd name="T12" fmla="+- 0 6143 2754"/>
                                <a:gd name="T13" fmla="*/ T12 w 4226"/>
                                <a:gd name="T14" fmla="+- 0 -10455 -11935"/>
                                <a:gd name="T15" fmla="*/ -10455 h 8040"/>
                                <a:gd name="T16" fmla="+- 0 6152 2754"/>
                                <a:gd name="T17" fmla="*/ T16 w 4226"/>
                                <a:gd name="T18" fmla="+- 0 -10475 -11935"/>
                                <a:gd name="T19" fmla="*/ -10475 h 8040"/>
                              </a:gdLst>
                              <a:ahLst/>
                              <a:cxnLst>
                                <a:cxn ang="0">
                                  <a:pos x="T1" y="T3"/>
                                </a:cxn>
                                <a:cxn ang="0">
                                  <a:pos x="T5" y="T7"/>
                                </a:cxn>
                                <a:cxn ang="0">
                                  <a:pos x="T9" y="T11"/>
                                </a:cxn>
                                <a:cxn ang="0">
                                  <a:pos x="T13" y="T15"/>
                                </a:cxn>
                                <a:cxn ang="0">
                                  <a:pos x="T17" y="T19"/>
                                </a:cxn>
                              </a:cxnLst>
                              <a:rect l="0" t="0" r="r" b="b"/>
                              <a:pathLst>
                                <a:path w="4226" h="8040">
                                  <a:moveTo>
                                    <a:pt x="3398" y="1460"/>
                                  </a:moveTo>
                                  <a:lnTo>
                                    <a:pt x="3392" y="1460"/>
                                  </a:lnTo>
                                  <a:lnTo>
                                    <a:pt x="3384" y="1480"/>
                                  </a:lnTo>
                                  <a:lnTo>
                                    <a:pt x="3389" y="1480"/>
                                  </a:lnTo>
                                  <a:lnTo>
                                    <a:pt x="3398" y="1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 name="Freeform 713"/>
                          <wps:cNvSpPr>
                            <a:spLocks/>
                          </wps:cNvSpPr>
                          <wps:spPr bwMode="auto">
                            <a:xfrm>
                              <a:off x="2754" y="-11935"/>
                              <a:ext cx="4226" cy="8040"/>
                            </a:xfrm>
                            <a:custGeom>
                              <a:avLst/>
                              <a:gdLst>
                                <a:gd name="T0" fmla="+- 0 6354 2754"/>
                                <a:gd name="T1" fmla="*/ T0 w 4226"/>
                                <a:gd name="T2" fmla="+- 0 -10475 -11935"/>
                                <a:gd name="T3" fmla="*/ -10475 h 8040"/>
                                <a:gd name="T4" fmla="+- 0 6347 2754"/>
                                <a:gd name="T5" fmla="*/ T4 w 4226"/>
                                <a:gd name="T6" fmla="+- 0 -10475 -11935"/>
                                <a:gd name="T7" fmla="*/ -10475 h 8040"/>
                                <a:gd name="T8" fmla="+- 0 6339 2754"/>
                                <a:gd name="T9" fmla="*/ T8 w 4226"/>
                                <a:gd name="T10" fmla="+- 0 -10455 -11935"/>
                                <a:gd name="T11" fmla="*/ -10455 h 8040"/>
                                <a:gd name="T12" fmla="+- 0 6344 2754"/>
                                <a:gd name="T13" fmla="*/ T12 w 4226"/>
                                <a:gd name="T14" fmla="+- 0 -10455 -11935"/>
                                <a:gd name="T15" fmla="*/ -10455 h 8040"/>
                                <a:gd name="T16" fmla="+- 0 6354 2754"/>
                                <a:gd name="T17" fmla="*/ T16 w 4226"/>
                                <a:gd name="T18" fmla="+- 0 -10475 -11935"/>
                                <a:gd name="T19" fmla="*/ -10475 h 8040"/>
                              </a:gdLst>
                              <a:ahLst/>
                              <a:cxnLst>
                                <a:cxn ang="0">
                                  <a:pos x="T1" y="T3"/>
                                </a:cxn>
                                <a:cxn ang="0">
                                  <a:pos x="T5" y="T7"/>
                                </a:cxn>
                                <a:cxn ang="0">
                                  <a:pos x="T9" y="T11"/>
                                </a:cxn>
                                <a:cxn ang="0">
                                  <a:pos x="T13" y="T15"/>
                                </a:cxn>
                                <a:cxn ang="0">
                                  <a:pos x="T17" y="T19"/>
                                </a:cxn>
                              </a:cxnLst>
                              <a:rect l="0" t="0" r="r" b="b"/>
                              <a:pathLst>
                                <a:path w="4226" h="8040">
                                  <a:moveTo>
                                    <a:pt x="3600" y="1460"/>
                                  </a:moveTo>
                                  <a:lnTo>
                                    <a:pt x="3593" y="1460"/>
                                  </a:lnTo>
                                  <a:lnTo>
                                    <a:pt x="3585" y="1480"/>
                                  </a:lnTo>
                                  <a:lnTo>
                                    <a:pt x="3590" y="1480"/>
                                  </a:lnTo>
                                  <a:lnTo>
                                    <a:pt x="3600" y="1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 name="Freeform 714"/>
                          <wps:cNvSpPr>
                            <a:spLocks/>
                          </wps:cNvSpPr>
                          <wps:spPr bwMode="auto">
                            <a:xfrm>
                              <a:off x="2754" y="-11935"/>
                              <a:ext cx="4226" cy="8040"/>
                            </a:xfrm>
                            <a:custGeom>
                              <a:avLst/>
                              <a:gdLst>
                                <a:gd name="T0" fmla="+- 0 6555 2754"/>
                                <a:gd name="T1" fmla="*/ T0 w 4226"/>
                                <a:gd name="T2" fmla="+- 0 -10475 -11935"/>
                                <a:gd name="T3" fmla="*/ -10475 h 8040"/>
                                <a:gd name="T4" fmla="+- 0 6548 2754"/>
                                <a:gd name="T5" fmla="*/ T4 w 4226"/>
                                <a:gd name="T6" fmla="+- 0 -10475 -11935"/>
                                <a:gd name="T7" fmla="*/ -10475 h 8040"/>
                                <a:gd name="T8" fmla="+- 0 6540 2754"/>
                                <a:gd name="T9" fmla="*/ T8 w 4226"/>
                                <a:gd name="T10" fmla="+- 0 -10455 -11935"/>
                                <a:gd name="T11" fmla="*/ -10455 h 8040"/>
                                <a:gd name="T12" fmla="+- 0 6545 2754"/>
                                <a:gd name="T13" fmla="*/ T12 w 4226"/>
                                <a:gd name="T14" fmla="+- 0 -10455 -11935"/>
                                <a:gd name="T15" fmla="*/ -10455 h 8040"/>
                                <a:gd name="T16" fmla="+- 0 6555 2754"/>
                                <a:gd name="T17" fmla="*/ T16 w 4226"/>
                                <a:gd name="T18" fmla="+- 0 -10475 -11935"/>
                                <a:gd name="T19" fmla="*/ -10475 h 8040"/>
                              </a:gdLst>
                              <a:ahLst/>
                              <a:cxnLst>
                                <a:cxn ang="0">
                                  <a:pos x="T1" y="T3"/>
                                </a:cxn>
                                <a:cxn ang="0">
                                  <a:pos x="T5" y="T7"/>
                                </a:cxn>
                                <a:cxn ang="0">
                                  <a:pos x="T9" y="T11"/>
                                </a:cxn>
                                <a:cxn ang="0">
                                  <a:pos x="T13" y="T15"/>
                                </a:cxn>
                                <a:cxn ang="0">
                                  <a:pos x="T17" y="T19"/>
                                </a:cxn>
                              </a:cxnLst>
                              <a:rect l="0" t="0" r="r" b="b"/>
                              <a:pathLst>
                                <a:path w="4226" h="8040">
                                  <a:moveTo>
                                    <a:pt x="3801" y="1460"/>
                                  </a:moveTo>
                                  <a:lnTo>
                                    <a:pt x="3794" y="1460"/>
                                  </a:lnTo>
                                  <a:lnTo>
                                    <a:pt x="3786" y="1480"/>
                                  </a:lnTo>
                                  <a:lnTo>
                                    <a:pt x="3791" y="1480"/>
                                  </a:lnTo>
                                  <a:lnTo>
                                    <a:pt x="3801" y="14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 name="Freeform 715"/>
                          <wps:cNvSpPr>
                            <a:spLocks/>
                          </wps:cNvSpPr>
                          <wps:spPr bwMode="auto">
                            <a:xfrm>
                              <a:off x="2754" y="-11935"/>
                              <a:ext cx="4226" cy="8040"/>
                            </a:xfrm>
                            <a:custGeom>
                              <a:avLst/>
                              <a:gdLst>
                                <a:gd name="T0" fmla="+- 0 4827 2754"/>
                                <a:gd name="T1" fmla="*/ T0 w 4226"/>
                                <a:gd name="T2" fmla="+- 0 -10495 -11935"/>
                                <a:gd name="T3" fmla="*/ -10495 h 8040"/>
                                <a:gd name="T4" fmla="+- 0 4823 2754"/>
                                <a:gd name="T5" fmla="*/ T4 w 4226"/>
                                <a:gd name="T6" fmla="+- 0 -10495 -11935"/>
                                <a:gd name="T7" fmla="*/ -10495 h 8040"/>
                                <a:gd name="T8" fmla="+- 0 4828 2754"/>
                                <a:gd name="T9" fmla="*/ T8 w 4226"/>
                                <a:gd name="T10" fmla="+- 0 -10475 -11935"/>
                                <a:gd name="T11" fmla="*/ -10475 h 8040"/>
                                <a:gd name="T12" fmla="+- 0 4835 2754"/>
                                <a:gd name="T13" fmla="*/ T12 w 4226"/>
                                <a:gd name="T14" fmla="+- 0 -10475 -11935"/>
                                <a:gd name="T15" fmla="*/ -10475 h 8040"/>
                                <a:gd name="T16" fmla="+- 0 4827 2754"/>
                                <a:gd name="T17" fmla="*/ T16 w 4226"/>
                                <a:gd name="T18" fmla="+- 0 -10495 -11935"/>
                                <a:gd name="T19" fmla="*/ -10495 h 8040"/>
                              </a:gdLst>
                              <a:ahLst/>
                              <a:cxnLst>
                                <a:cxn ang="0">
                                  <a:pos x="T1" y="T3"/>
                                </a:cxn>
                                <a:cxn ang="0">
                                  <a:pos x="T5" y="T7"/>
                                </a:cxn>
                                <a:cxn ang="0">
                                  <a:pos x="T9" y="T11"/>
                                </a:cxn>
                                <a:cxn ang="0">
                                  <a:pos x="T13" y="T15"/>
                                </a:cxn>
                                <a:cxn ang="0">
                                  <a:pos x="T17" y="T19"/>
                                </a:cxn>
                              </a:cxnLst>
                              <a:rect l="0" t="0" r="r" b="b"/>
                              <a:pathLst>
                                <a:path w="4226" h="8040">
                                  <a:moveTo>
                                    <a:pt x="2073" y="1440"/>
                                  </a:moveTo>
                                  <a:lnTo>
                                    <a:pt x="2069" y="1440"/>
                                  </a:lnTo>
                                  <a:lnTo>
                                    <a:pt x="2074" y="1460"/>
                                  </a:lnTo>
                                  <a:lnTo>
                                    <a:pt x="2081" y="1460"/>
                                  </a:lnTo>
                                  <a:lnTo>
                                    <a:pt x="2073" y="14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Freeform 716"/>
                          <wps:cNvSpPr>
                            <a:spLocks/>
                          </wps:cNvSpPr>
                          <wps:spPr bwMode="auto">
                            <a:xfrm>
                              <a:off x="2754" y="-11935"/>
                              <a:ext cx="4226" cy="8040"/>
                            </a:xfrm>
                            <a:custGeom>
                              <a:avLst/>
                              <a:gdLst>
                                <a:gd name="T0" fmla="+- 0 5885 2754"/>
                                <a:gd name="T1" fmla="*/ T0 w 4226"/>
                                <a:gd name="T2" fmla="+- 0 -10515 -11935"/>
                                <a:gd name="T3" fmla="*/ -10515 h 8040"/>
                                <a:gd name="T4" fmla="+- 0 5880 2754"/>
                                <a:gd name="T5" fmla="*/ T4 w 4226"/>
                                <a:gd name="T6" fmla="+- 0 -10515 -11935"/>
                                <a:gd name="T7" fmla="*/ -10515 h 8040"/>
                                <a:gd name="T8" fmla="+- 0 5871 2754"/>
                                <a:gd name="T9" fmla="*/ T8 w 4226"/>
                                <a:gd name="T10" fmla="+- 0 -10495 -11935"/>
                                <a:gd name="T11" fmla="*/ -10495 h 8040"/>
                                <a:gd name="T12" fmla="+- 0 5867 2754"/>
                                <a:gd name="T13" fmla="*/ T12 w 4226"/>
                                <a:gd name="T14" fmla="+- 0 -10475 -11935"/>
                                <a:gd name="T15" fmla="*/ -10475 h 8040"/>
                                <a:gd name="T16" fmla="+- 0 5874 2754"/>
                                <a:gd name="T17" fmla="*/ T16 w 4226"/>
                                <a:gd name="T18" fmla="+- 0 -10475 -11935"/>
                                <a:gd name="T19" fmla="*/ -10475 h 8040"/>
                                <a:gd name="T20" fmla="+- 0 5877 2754"/>
                                <a:gd name="T21" fmla="*/ T20 w 4226"/>
                                <a:gd name="T22" fmla="+- 0 -10495 -11935"/>
                                <a:gd name="T23" fmla="*/ -10495 h 8040"/>
                                <a:gd name="T24" fmla="+- 0 5885 2754"/>
                                <a:gd name="T25" fmla="*/ T24 w 4226"/>
                                <a:gd name="T26" fmla="+- 0 -10515 -11935"/>
                                <a:gd name="T27" fmla="*/ -10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131" y="1420"/>
                                  </a:moveTo>
                                  <a:lnTo>
                                    <a:pt x="3126" y="1420"/>
                                  </a:lnTo>
                                  <a:lnTo>
                                    <a:pt x="3117" y="1440"/>
                                  </a:lnTo>
                                  <a:lnTo>
                                    <a:pt x="3113" y="1460"/>
                                  </a:lnTo>
                                  <a:lnTo>
                                    <a:pt x="3120" y="1460"/>
                                  </a:lnTo>
                                  <a:lnTo>
                                    <a:pt x="3123" y="1440"/>
                                  </a:lnTo>
                                  <a:lnTo>
                                    <a:pt x="3131" y="1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 name="Freeform 717"/>
                          <wps:cNvSpPr>
                            <a:spLocks/>
                          </wps:cNvSpPr>
                          <wps:spPr bwMode="auto">
                            <a:xfrm>
                              <a:off x="2754" y="-11935"/>
                              <a:ext cx="4226" cy="8040"/>
                            </a:xfrm>
                            <a:custGeom>
                              <a:avLst/>
                              <a:gdLst>
                                <a:gd name="T0" fmla="+- 0 5942 2754"/>
                                <a:gd name="T1" fmla="*/ T0 w 4226"/>
                                <a:gd name="T2" fmla="+- 0 -10515 -11935"/>
                                <a:gd name="T3" fmla="*/ -10515 h 8040"/>
                                <a:gd name="T4" fmla="+- 0 5937 2754"/>
                                <a:gd name="T5" fmla="*/ T4 w 4226"/>
                                <a:gd name="T6" fmla="+- 0 -10515 -11935"/>
                                <a:gd name="T7" fmla="*/ -10515 h 8040"/>
                                <a:gd name="T8" fmla="+- 0 5945 2754"/>
                                <a:gd name="T9" fmla="*/ T8 w 4226"/>
                                <a:gd name="T10" fmla="+- 0 -10495 -11935"/>
                                <a:gd name="T11" fmla="*/ -10495 h 8040"/>
                                <a:gd name="T12" fmla="+- 0 5948 2754"/>
                                <a:gd name="T13" fmla="*/ T12 w 4226"/>
                                <a:gd name="T14" fmla="+- 0 -10475 -11935"/>
                                <a:gd name="T15" fmla="*/ -10475 h 8040"/>
                                <a:gd name="T16" fmla="+- 0 5955 2754"/>
                                <a:gd name="T17" fmla="*/ T16 w 4226"/>
                                <a:gd name="T18" fmla="+- 0 -10475 -11935"/>
                                <a:gd name="T19" fmla="*/ -10475 h 8040"/>
                                <a:gd name="T20" fmla="+- 0 5951 2754"/>
                                <a:gd name="T21" fmla="*/ T20 w 4226"/>
                                <a:gd name="T22" fmla="+- 0 -10495 -11935"/>
                                <a:gd name="T23" fmla="*/ -10495 h 8040"/>
                                <a:gd name="T24" fmla="+- 0 5942 2754"/>
                                <a:gd name="T25" fmla="*/ T24 w 4226"/>
                                <a:gd name="T26" fmla="+- 0 -10515 -11935"/>
                                <a:gd name="T27" fmla="*/ -10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188" y="1420"/>
                                  </a:moveTo>
                                  <a:lnTo>
                                    <a:pt x="3183" y="1420"/>
                                  </a:lnTo>
                                  <a:lnTo>
                                    <a:pt x="3191" y="1440"/>
                                  </a:lnTo>
                                  <a:lnTo>
                                    <a:pt x="3194" y="1460"/>
                                  </a:lnTo>
                                  <a:lnTo>
                                    <a:pt x="3201" y="1460"/>
                                  </a:lnTo>
                                  <a:lnTo>
                                    <a:pt x="3197" y="1440"/>
                                  </a:lnTo>
                                  <a:lnTo>
                                    <a:pt x="3188" y="1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 name="Freeform 718"/>
                          <wps:cNvSpPr>
                            <a:spLocks/>
                          </wps:cNvSpPr>
                          <wps:spPr bwMode="auto">
                            <a:xfrm>
                              <a:off x="2754" y="-11935"/>
                              <a:ext cx="4226" cy="8040"/>
                            </a:xfrm>
                            <a:custGeom>
                              <a:avLst/>
                              <a:gdLst>
                                <a:gd name="T0" fmla="+- 0 6086 2754"/>
                                <a:gd name="T1" fmla="*/ T0 w 4226"/>
                                <a:gd name="T2" fmla="+- 0 -10515 -11935"/>
                                <a:gd name="T3" fmla="*/ -10515 h 8040"/>
                                <a:gd name="T4" fmla="+- 0 6081 2754"/>
                                <a:gd name="T5" fmla="*/ T4 w 4226"/>
                                <a:gd name="T6" fmla="+- 0 -10515 -11935"/>
                                <a:gd name="T7" fmla="*/ -10515 h 8040"/>
                                <a:gd name="T8" fmla="+- 0 6072 2754"/>
                                <a:gd name="T9" fmla="*/ T8 w 4226"/>
                                <a:gd name="T10" fmla="+- 0 -10495 -11935"/>
                                <a:gd name="T11" fmla="*/ -10495 h 8040"/>
                                <a:gd name="T12" fmla="+- 0 6068 2754"/>
                                <a:gd name="T13" fmla="*/ T12 w 4226"/>
                                <a:gd name="T14" fmla="+- 0 -10475 -11935"/>
                                <a:gd name="T15" fmla="*/ -10475 h 8040"/>
                                <a:gd name="T16" fmla="+- 0 6075 2754"/>
                                <a:gd name="T17" fmla="*/ T16 w 4226"/>
                                <a:gd name="T18" fmla="+- 0 -10475 -11935"/>
                                <a:gd name="T19" fmla="*/ -10475 h 8040"/>
                                <a:gd name="T20" fmla="+- 0 6078 2754"/>
                                <a:gd name="T21" fmla="*/ T20 w 4226"/>
                                <a:gd name="T22" fmla="+- 0 -10495 -11935"/>
                                <a:gd name="T23" fmla="*/ -10495 h 8040"/>
                                <a:gd name="T24" fmla="+- 0 6086 2754"/>
                                <a:gd name="T25" fmla="*/ T24 w 4226"/>
                                <a:gd name="T26" fmla="+- 0 -10515 -11935"/>
                                <a:gd name="T27" fmla="*/ -10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332" y="1420"/>
                                  </a:moveTo>
                                  <a:lnTo>
                                    <a:pt x="3327" y="1420"/>
                                  </a:lnTo>
                                  <a:lnTo>
                                    <a:pt x="3318" y="1440"/>
                                  </a:lnTo>
                                  <a:lnTo>
                                    <a:pt x="3314" y="1460"/>
                                  </a:lnTo>
                                  <a:lnTo>
                                    <a:pt x="3321" y="1460"/>
                                  </a:lnTo>
                                  <a:lnTo>
                                    <a:pt x="3324" y="1440"/>
                                  </a:lnTo>
                                  <a:lnTo>
                                    <a:pt x="3332" y="1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7" name="Freeform 719"/>
                          <wps:cNvSpPr>
                            <a:spLocks/>
                          </wps:cNvSpPr>
                          <wps:spPr bwMode="auto">
                            <a:xfrm>
                              <a:off x="2754" y="-11935"/>
                              <a:ext cx="4226" cy="8040"/>
                            </a:xfrm>
                            <a:custGeom>
                              <a:avLst/>
                              <a:gdLst>
                                <a:gd name="T0" fmla="+- 0 6143 2754"/>
                                <a:gd name="T1" fmla="*/ T0 w 4226"/>
                                <a:gd name="T2" fmla="+- 0 -10515 -11935"/>
                                <a:gd name="T3" fmla="*/ -10515 h 8040"/>
                                <a:gd name="T4" fmla="+- 0 6138 2754"/>
                                <a:gd name="T5" fmla="*/ T4 w 4226"/>
                                <a:gd name="T6" fmla="+- 0 -10515 -11935"/>
                                <a:gd name="T7" fmla="*/ -10515 h 8040"/>
                                <a:gd name="T8" fmla="+- 0 6146 2754"/>
                                <a:gd name="T9" fmla="*/ T8 w 4226"/>
                                <a:gd name="T10" fmla="+- 0 -10495 -11935"/>
                                <a:gd name="T11" fmla="*/ -10495 h 8040"/>
                                <a:gd name="T12" fmla="+- 0 6149 2754"/>
                                <a:gd name="T13" fmla="*/ T12 w 4226"/>
                                <a:gd name="T14" fmla="+- 0 -10475 -11935"/>
                                <a:gd name="T15" fmla="*/ -10475 h 8040"/>
                                <a:gd name="T16" fmla="+- 0 6156 2754"/>
                                <a:gd name="T17" fmla="*/ T16 w 4226"/>
                                <a:gd name="T18" fmla="+- 0 -10475 -11935"/>
                                <a:gd name="T19" fmla="*/ -10475 h 8040"/>
                                <a:gd name="T20" fmla="+- 0 6152 2754"/>
                                <a:gd name="T21" fmla="*/ T20 w 4226"/>
                                <a:gd name="T22" fmla="+- 0 -10495 -11935"/>
                                <a:gd name="T23" fmla="*/ -10495 h 8040"/>
                                <a:gd name="T24" fmla="+- 0 6143 2754"/>
                                <a:gd name="T25" fmla="*/ T24 w 4226"/>
                                <a:gd name="T26" fmla="+- 0 -10515 -11935"/>
                                <a:gd name="T27" fmla="*/ -10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389" y="1420"/>
                                  </a:moveTo>
                                  <a:lnTo>
                                    <a:pt x="3384" y="1420"/>
                                  </a:lnTo>
                                  <a:lnTo>
                                    <a:pt x="3392" y="1440"/>
                                  </a:lnTo>
                                  <a:lnTo>
                                    <a:pt x="3395" y="1460"/>
                                  </a:lnTo>
                                  <a:lnTo>
                                    <a:pt x="3402" y="1460"/>
                                  </a:lnTo>
                                  <a:lnTo>
                                    <a:pt x="3398" y="1440"/>
                                  </a:lnTo>
                                  <a:lnTo>
                                    <a:pt x="3389" y="1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 name="Freeform 720"/>
                          <wps:cNvSpPr>
                            <a:spLocks/>
                          </wps:cNvSpPr>
                          <wps:spPr bwMode="auto">
                            <a:xfrm>
                              <a:off x="2754" y="-11935"/>
                              <a:ext cx="4226" cy="8040"/>
                            </a:xfrm>
                            <a:custGeom>
                              <a:avLst/>
                              <a:gdLst>
                                <a:gd name="T0" fmla="+- 0 6287 2754"/>
                                <a:gd name="T1" fmla="*/ T0 w 4226"/>
                                <a:gd name="T2" fmla="+- 0 -10515 -11935"/>
                                <a:gd name="T3" fmla="*/ -10515 h 8040"/>
                                <a:gd name="T4" fmla="+- 0 6282 2754"/>
                                <a:gd name="T5" fmla="*/ T4 w 4226"/>
                                <a:gd name="T6" fmla="+- 0 -10515 -11935"/>
                                <a:gd name="T7" fmla="*/ -10515 h 8040"/>
                                <a:gd name="T8" fmla="+- 0 6273 2754"/>
                                <a:gd name="T9" fmla="*/ T8 w 4226"/>
                                <a:gd name="T10" fmla="+- 0 -10495 -11935"/>
                                <a:gd name="T11" fmla="*/ -10495 h 8040"/>
                                <a:gd name="T12" fmla="+- 0 6270 2754"/>
                                <a:gd name="T13" fmla="*/ T12 w 4226"/>
                                <a:gd name="T14" fmla="+- 0 -10475 -11935"/>
                                <a:gd name="T15" fmla="*/ -10475 h 8040"/>
                                <a:gd name="T16" fmla="+- 0 6277 2754"/>
                                <a:gd name="T17" fmla="*/ T16 w 4226"/>
                                <a:gd name="T18" fmla="+- 0 -10475 -11935"/>
                                <a:gd name="T19" fmla="*/ -10475 h 8040"/>
                                <a:gd name="T20" fmla="+- 0 6279 2754"/>
                                <a:gd name="T21" fmla="*/ T20 w 4226"/>
                                <a:gd name="T22" fmla="+- 0 -10495 -11935"/>
                                <a:gd name="T23" fmla="*/ -10495 h 8040"/>
                                <a:gd name="T24" fmla="+- 0 6287 2754"/>
                                <a:gd name="T25" fmla="*/ T24 w 4226"/>
                                <a:gd name="T26" fmla="+- 0 -10515 -11935"/>
                                <a:gd name="T27" fmla="*/ -10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533" y="1420"/>
                                  </a:moveTo>
                                  <a:lnTo>
                                    <a:pt x="3528" y="1420"/>
                                  </a:lnTo>
                                  <a:lnTo>
                                    <a:pt x="3519" y="1440"/>
                                  </a:lnTo>
                                  <a:lnTo>
                                    <a:pt x="3516" y="1460"/>
                                  </a:lnTo>
                                  <a:lnTo>
                                    <a:pt x="3523" y="1460"/>
                                  </a:lnTo>
                                  <a:lnTo>
                                    <a:pt x="3525" y="1440"/>
                                  </a:lnTo>
                                  <a:lnTo>
                                    <a:pt x="3533" y="1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9" name="Freeform 721"/>
                          <wps:cNvSpPr>
                            <a:spLocks/>
                          </wps:cNvSpPr>
                          <wps:spPr bwMode="auto">
                            <a:xfrm>
                              <a:off x="2754" y="-11935"/>
                              <a:ext cx="4226" cy="8040"/>
                            </a:xfrm>
                            <a:custGeom>
                              <a:avLst/>
                              <a:gdLst>
                                <a:gd name="T0" fmla="+- 0 6344 2754"/>
                                <a:gd name="T1" fmla="*/ T0 w 4226"/>
                                <a:gd name="T2" fmla="+- 0 -10515 -11935"/>
                                <a:gd name="T3" fmla="*/ -10515 h 8040"/>
                                <a:gd name="T4" fmla="+- 0 6339 2754"/>
                                <a:gd name="T5" fmla="*/ T4 w 4226"/>
                                <a:gd name="T6" fmla="+- 0 -10515 -11935"/>
                                <a:gd name="T7" fmla="*/ -10515 h 8040"/>
                                <a:gd name="T8" fmla="+- 0 6347 2754"/>
                                <a:gd name="T9" fmla="*/ T8 w 4226"/>
                                <a:gd name="T10" fmla="+- 0 -10495 -11935"/>
                                <a:gd name="T11" fmla="*/ -10495 h 8040"/>
                                <a:gd name="T12" fmla="+- 0 6350 2754"/>
                                <a:gd name="T13" fmla="*/ T12 w 4226"/>
                                <a:gd name="T14" fmla="+- 0 -10475 -11935"/>
                                <a:gd name="T15" fmla="*/ -10475 h 8040"/>
                                <a:gd name="T16" fmla="+- 0 6357 2754"/>
                                <a:gd name="T17" fmla="*/ T16 w 4226"/>
                                <a:gd name="T18" fmla="+- 0 -10475 -11935"/>
                                <a:gd name="T19" fmla="*/ -10475 h 8040"/>
                                <a:gd name="T20" fmla="+- 0 6354 2754"/>
                                <a:gd name="T21" fmla="*/ T20 w 4226"/>
                                <a:gd name="T22" fmla="+- 0 -10495 -11935"/>
                                <a:gd name="T23" fmla="*/ -10495 h 8040"/>
                                <a:gd name="T24" fmla="+- 0 6344 2754"/>
                                <a:gd name="T25" fmla="*/ T24 w 4226"/>
                                <a:gd name="T26" fmla="+- 0 -10515 -11935"/>
                                <a:gd name="T27" fmla="*/ -10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590" y="1420"/>
                                  </a:moveTo>
                                  <a:lnTo>
                                    <a:pt x="3585" y="1420"/>
                                  </a:lnTo>
                                  <a:lnTo>
                                    <a:pt x="3593" y="1440"/>
                                  </a:lnTo>
                                  <a:lnTo>
                                    <a:pt x="3596" y="1460"/>
                                  </a:lnTo>
                                  <a:lnTo>
                                    <a:pt x="3603" y="1460"/>
                                  </a:lnTo>
                                  <a:lnTo>
                                    <a:pt x="3600" y="1440"/>
                                  </a:lnTo>
                                  <a:lnTo>
                                    <a:pt x="3590" y="1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0" name="Freeform 722"/>
                          <wps:cNvSpPr>
                            <a:spLocks/>
                          </wps:cNvSpPr>
                          <wps:spPr bwMode="auto">
                            <a:xfrm>
                              <a:off x="2754" y="-11935"/>
                              <a:ext cx="4226" cy="8040"/>
                            </a:xfrm>
                            <a:custGeom>
                              <a:avLst/>
                              <a:gdLst>
                                <a:gd name="T0" fmla="+- 0 6488 2754"/>
                                <a:gd name="T1" fmla="*/ T0 w 4226"/>
                                <a:gd name="T2" fmla="+- 0 -10515 -11935"/>
                                <a:gd name="T3" fmla="*/ -10515 h 8040"/>
                                <a:gd name="T4" fmla="+- 0 6484 2754"/>
                                <a:gd name="T5" fmla="*/ T4 w 4226"/>
                                <a:gd name="T6" fmla="+- 0 -10515 -11935"/>
                                <a:gd name="T7" fmla="*/ -10515 h 8040"/>
                                <a:gd name="T8" fmla="+- 0 6474 2754"/>
                                <a:gd name="T9" fmla="*/ T8 w 4226"/>
                                <a:gd name="T10" fmla="+- 0 -10495 -11935"/>
                                <a:gd name="T11" fmla="*/ -10495 h 8040"/>
                                <a:gd name="T12" fmla="+- 0 6471 2754"/>
                                <a:gd name="T13" fmla="*/ T12 w 4226"/>
                                <a:gd name="T14" fmla="+- 0 -10475 -11935"/>
                                <a:gd name="T15" fmla="*/ -10475 h 8040"/>
                                <a:gd name="T16" fmla="+- 0 6478 2754"/>
                                <a:gd name="T17" fmla="*/ T16 w 4226"/>
                                <a:gd name="T18" fmla="+- 0 -10475 -11935"/>
                                <a:gd name="T19" fmla="*/ -10475 h 8040"/>
                                <a:gd name="T20" fmla="+- 0 6481 2754"/>
                                <a:gd name="T21" fmla="*/ T20 w 4226"/>
                                <a:gd name="T22" fmla="+- 0 -10495 -11935"/>
                                <a:gd name="T23" fmla="*/ -10495 h 8040"/>
                                <a:gd name="T24" fmla="+- 0 6488 2754"/>
                                <a:gd name="T25" fmla="*/ T24 w 4226"/>
                                <a:gd name="T26" fmla="+- 0 -10515 -11935"/>
                                <a:gd name="T27" fmla="*/ -10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734" y="1420"/>
                                  </a:moveTo>
                                  <a:lnTo>
                                    <a:pt x="3730" y="1420"/>
                                  </a:lnTo>
                                  <a:lnTo>
                                    <a:pt x="3720" y="1440"/>
                                  </a:lnTo>
                                  <a:lnTo>
                                    <a:pt x="3717" y="1460"/>
                                  </a:lnTo>
                                  <a:lnTo>
                                    <a:pt x="3724" y="1460"/>
                                  </a:lnTo>
                                  <a:lnTo>
                                    <a:pt x="3727" y="1440"/>
                                  </a:lnTo>
                                  <a:lnTo>
                                    <a:pt x="3734" y="1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 name="Freeform 723"/>
                          <wps:cNvSpPr>
                            <a:spLocks/>
                          </wps:cNvSpPr>
                          <wps:spPr bwMode="auto">
                            <a:xfrm>
                              <a:off x="2754" y="-11935"/>
                              <a:ext cx="4226" cy="8040"/>
                            </a:xfrm>
                            <a:custGeom>
                              <a:avLst/>
                              <a:gdLst>
                                <a:gd name="T0" fmla="+- 0 6545 2754"/>
                                <a:gd name="T1" fmla="*/ T0 w 4226"/>
                                <a:gd name="T2" fmla="+- 0 -10515 -11935"/>
                                <a:gd name="T3" fmla="*/ -10515 h 8040"/>
                                <a:gd name="T4" fmla="+- 0 6540 2754"/>
                                <a:gd name="T5" fmla="*/ T4 w 4226"/>
                                <a:gd name="T6" fmla="+- 0 -10515 -11935"/>
                                <a:gd name="T7" fmla="*/ -10515 h 8040"/>
                                <a:gd name="T8" fmla="+- 0 6548 2754"/>
                                <a:gd name="T9" fmla="*/ T8 w 4226"/>
                                <a:gd name="T10" fmla="+- 0 -10495 -11935"/>
                                <a:gd name="T11" fmla="*/ -10495 h 8040"/>
                                <a:gd name="T12" fmla="+- 0 6551 2754"/>
                                <a:gd name="T13" fmla="*/ T12 w 4226"/>
                                <a:gd name="T14" fmla="+- 0 -10475 -11935"/>
                                <a:gd name="T15" fmla="*/ -10475 h 8040"/>
                                <a:gd name="T16" fmla="+- 0 6558 2754"/>
                                <a:gd name="T17" fmla="*/ T16 w 4226"/>
                                <a:gd name="T18" fmla="+- 0 -10475 -11935"/>
                                <a:gd name="T19" fmla="*/ -10475 h 8040"/>
                                <a:gd name="T20" fmla="+- 0 6555 2754"/>
                                <a:gd name="T21" fmla="*/ T20 w 4226"/>
                                <a:gd name="T22" fmla="+- 0 -10495 -11935"/>
                                <a:gd name="T23" fmla="*/ -10495 h 8040"/>
                                <a:gd name="T24" fmla="+- 0 6545 2754"/>
                                <a:gd name="T25" fmla="*/ T24 w 4226"/>
                                <a:gd name="T26" fmla="+- 0 -10515 -11935"/>
                                <a:gd name="T27" fmla="*/ -105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791" y="1420"/>
                                  </a:moveTo>
                                  <a:lnTo>
                                    <a:pt x="3786" y="1420"/>
                                  </a:lnTo>
                                  <a:lnTo>
                                    <a:pt x="3794" y="1440"/>
                                  </a:lnTo>
                                  <a:lnTo>
                                    <a:pt x="3797" y="1460"/>
                                  </a:lnTo>
                                  <a:lnTo>
                                    <a:pt x="3804" y="1460"/>
                                  </a:lnTo>
                                  <a:lnTo>
                                    <a:pt x="3801" y="1440"/>
                                  </a:lnTo>
                                  <a:lnTo>
                                    <a:pt x="3791" y="14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Freeform 724"/>
                          <wps:cNvSpPr>
                            <a:spLocks/>
                          </wps:cNvSpPr>
                          <wps:spPr bwMode="auto">
                            <a:xfrm>
                              <a:off x="2754" y="-11935"/>
                              <a:ext cx="4226" cy="8040"/>
                            </a:xfrm>
                            <a:custGeom>
                              <a:avLst/>
                              <a:gdLst>
                                <a:gd name="T0" fmla="+- 0 4242 2754"/>
                                <a:gd name="T1" fmla="*/ T0 w 4226"/>
                                <a:gd name="T2" fmla="+- 0 -10535 -11935"/>
                                <a:gd name="T3" fmla="*/ -10535 h 8040"/>
                                <a:gd name="T4" fmla="+- 0 4231 2754"/>
                                <a:gd name="T5" fmla="*/ T4 w 4226"/>
                                <a:gd name="T6" fmla="+- 0 -10535 -11935"/>
                                <a:gd name="T7" fmla="*/ -10535 h 8040"/>
                                <a:gd name="T8" fmla="+- 0 4231 2754"/>
                                <a:gd name="T9" fmla="*/ T8 w 4226"/>
                                <a:gd name="T10" fmla="+- 0 -10515 -11935"/>
                                <a:gd name="T11" fmla="*/ -10515 h 8040"/>
                                <a:gd name="T12" fmla="+- 0 4239 2754"/>
                                <a:gd name="T13" fmla="*/ T12 w 4226"/>
                                <a:gd name="T14" fmla="+- 0 -10495 -11935"/>
                                <a:gd name="T15" fmla="*/ -10495 h 8040"/>
                                <a:gd name="T16" fmla="+- 0 4257 2754"/>
                                <a:gd name="T17" fmla="*/ T16 w 4226"/>
                                <a:gd name="T18" fmla="+- 0 -10495 -11935"/>
                                <a:gd name="T19" fmla="*/ -10495 h 8040"/>
                                <a:gd name="T20" fmla="+- 0 4265 2754"/>
                                <a:gd name="T21" fmla="*/ T20 w 4226"/>
                                <a:gd name="T22" fmla="+- 0 -10515 -11935"/>
                                <a:gd name="T23" fmla="*/ -10515 h 8040"/>
                                <a:gd name="T24" fmla="+- 0 4238 2754"/>
                                <a:gd name="T25" fmla="*/ T24 w 4226"/>
                                <a:gd name="T26" fmla="+- 0 -10515 -11935"/>
                                <a:gd name="T27" fmla="*/ -10515 h 8040"/>
                                <a:gd name="T28" fmla="+- 0 4242 2754"/>
                                <a:gd name="T29" fmla="*/ T28 w 4226"/>
                                <a:gd name="T30" fmla="+- 0 -10535 -11935"/>
                                <a:gd name="T31" fmla="*/ -1053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488" y="1400"/>
                                  </a:moveTo>
                                  <a:lnTo>
                                    <a:pt x="1477" y="1400"/>
                                  </a:lnTo>
                                  <a:lnTo>
                                    <a:pt x="1477" y="1420"/>
                                  </a:lnTo>
                                  <a:lnTo>
                                    <a:pt x="1485" y="1440"/>
                                  </a:lnTo>
                                  <a:lnTo>
                                    <a:pt x="1503" y="1440"/>
                                  </a:lnTo>
                                  <a:lnTo>
                                    <a:pt x="1511" y="1420"/>
                                  </a:lnTo>
                                  <a:lnTo>
                                    <a:pt x="1484" y="1420"/>
                                  </a:lnTo>
                                  <a:lnTo>
                                    <a:pt x="1488" y="1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Freeform 725"/>
                          <wps:cNvSpPr>
                            <a:spLocks/>
                          </wps:cNvSpPr>
                          <wps:spPr bwMode="auto">
                            <a:xfrm>
                              <a:off x="2754" y="-11935"/>
                              <a:ext cx="4226" cy="8040"/>
                            </a:xfrm>
                            <a:custGeom>
                              <a:avLst/>
                              <a:gdLst>
                                <a:gd name="T0" fmla="+- 0 4265 2754"/>
                                <a:gd name="T1" fmla="*/ T0 w 4226"/>
                                <a:gd name="T2" fmla="+- 0 -10535 -11935"/>
                                <a:gd name="T3" fmla="*/ -10535 h 8040"/>
                                <a:gd name="T4" fmla="+- 0 4253 2754"/>
                                <a:gd name="T5" fmla="*/ T4 w 4226"/>
                                <a:gd name="T6" fmla="+- 0 -10535 -11935"/>
                                <a:gd name="T7" fmla="*/ -10535 h 8040"/>
                                <a:gd name="T8" fmla="+- 0 4258 2754"/>
                                <a:gd name="T9" fmla="*/ T8 w 4226"/>
                                <a:gd name="T10" fmla="+- 0 -10515 -11935"/>
                                <a:gd name="T11" fmla="*/ -10515 h 8040"/>
                                <a:gd name="T12" fmla="+- 0 4265 2754"/>
                                <a:gd name="T13" fmla="*/ T12 w 4226"/>
                                <a:gd name="T14" fmla="+- 0 -10515 -11935"/>
                                <a:gd name="T15" fmla="*/ -10515 h 8040"/>
                                <a:gd name="T16" fmla="+- 0 4265 2754"/>
                                <a:gd name="T17" fmla="*/ T16 w 4226"/>
                                <a:gd name="T18" fmla="+- 0 -10535 -11935"/>
                                <a:gd name="T19" fmla="*/ -10535 h 8040"/>
                              </a:gdLst>
                              <a:ahLst/>
                              <a:cxnLst>
                                <a:cxn ang="0">
                                  <a:pos x="T1" y="T3"/>
                                </a:cxn>
                                <a:cxn ang="0">
                                  <a:pos x="T5" y="T7"/>
                                </a:cxn>
                                <a:cxn ang="0">
                                  <a:pos x="T9" y="T11"/>
                                </a:cxn>
                                <a:cxn ang="0">
                                  <a:pos x="T13" y="T15"/>
                                </a:cxn>
                                <a:cxn ang="0">
                                  <a:pos x="T17" y="T19"/>
                                </a:cxn>
                              </a:cxnLst>
                              <a:rect l="0" t="0" r="r" b="b"/>
                              <a:pathLst>
                                <a:path w="4226" h="8040">
                                  <a:moveTo>
                                    <a:pt x="1511" y="1400"/>
                                  </a:moveTo>
                                  <a:lnTo>
                                    <a:pt x="1499" y="1400"/>
                                  </a:lnTo>
                                  <a:lnTo>
                                    <a:pt x="1504" y="1420"/>
                                  </a:lnTo>
                                  <a:lnTo>
                                    <a:pt x="1511" y="1420"/>
                                  </a:lnTo>
                                  <a:lnTo>
                                    <a:pt x="1511" y="1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 name="Freeform 726"/>
                          <wps:cNvSpPr>
                            <a:spLocks/>
                          </wps:cNvSpPr>
                          <wps:spPr bwMode="auto">
                            <a:xfrm>
                              <a:off x="2754" y="-11935"/>
                              <a:ext cx="4226" cy="8040"/>
                            </a:xfrm>
                            <a:custGeom>
                              <a:avLst/>
                              <a:gdLst>
                                <a:gd name="T0" fmla="+- 0 5911 2754"/>
                                <a:gd name="T1" fmla="*/ T0 w 4226"/>
                                <a:gd name="T2" fmla="+- 0 -10535 -11935"/>
                                <a:gd name="T3" fmla="*/ -10535 h 8040"/>
                                <a:gd name="T4" fmla="+- 0 5894 2754"/>
                                <a:gd name="T5" fmla="*/ T4 w 4226"/>
                                <a:gd name="T6" fmla="+- 0 -10515 -11935"/>
                                <a:gd name="T7" fmla="*/ -10515 h 8040"/>
                                <a:gd name="T8" fmla="+- 0 5928 2754"/>
                                <a:gd name="T9" fmla="*/ T8 w 4226"/>
                                <a:gd name="T10" fmla="+- 0 -10515 -11935"/>
                                <a:gd name="T11" fmla="*/ -10515 h 8040"/>
                                <a:gd name="T12" fmla="+- 0 5911 2754"/>
                                <a:gd name="T13" fmla="*/ T12 w 4226"/>
                                <a:gd name="T14" fmla="+- 0 -10535 -11935"/>
                                <a:gd name="T15" fmla="*/ -10535 h 8040"/>
                              </a:gdLst>
                              <a:ahLst/>
                              <a:cxnLst>
                                <a:cxn ang="0">
                                  <a:pos x="T1" y="T3"/>
                                </a:cxn>
                                <a:cxn ang="0">
                                  <a:pos x="T5" y="T7"/>
                                </a:cxn>
                                <a:cxn ang="0">
                                  <a:pos x="T9" y="T11"/>
                                </a:cxn>
                                <a:cxn ang="0">
                                  <a:pos x="T13" y="T15"/>
                                </a:cxn>
                              </a:cxnLst>
                              <a:rect l="0" t="0" r="r" b="b"/>
                              <a:pathLst>
                                <a:path w="4226" h="8040">
                                  <a:moveTo>
                                    <a:pt x="3157" y="1400"/>
                                  </a:moveTo>
                                  <a:lnTo>
                                    <a:pt x="3140" y="1420"/>
                                  </a:lnTo>
                                  <a:lnTo>
                                    <a:pt x="3174" y="1420"/>
                                  </a:lnTo>
                                  <a:lnTo>
                                    <a:pt x="3157" y="1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5" name="Freeform 727"/>
                          <wps:cNvSpPr>
                            <a:spLocks/>
                          </wps:cNvSpPr>
                          <wps:spPr bwMode="auto">
                            <a:xfrm>
                              <a:off x="2754" y="-11935"/>
                              <a:ext cx="4226" cy="8040"/>
                            </a:xfrm>
                            <a:custGeom>
                              <a:avLst/>
                              <a:gdLst>
                                <a:gd name="T0" fmla="+- 0 6112 2754"/>
                                <a:gd name="T1" fmla="*/ T0 w 4226"/>
                                <a:gd name="T2" fmla="+- 0 -10535 -11935"/>
                                <a:gd name="T3" fmla="*/ -10535 h 8040"/>
                                <a:gd name="T4" fmla="+- 0 6095 2754"/>
                                <a:gd name="T5" fmla="*/ T4 w 4226"/>
                                <a:gd name="T6" fmla="+- 0 -10515 -11935"/>
                                <a:gd name="T7" fmla="*/ -10515 h 8040"/>
                                <a:gd name="T8" fmla="+- 0 6129 2754"/>
                                <a:gd name="T9" fmla="*/ T8 w 4226"/>
                                <a:gd name="T10" fmla="+- 0 -10515 -11935"/>
                                <a:gd name="T11" fmla="*/ -10515 h 8040"/>
                                <a:gd name="T12" fmla="+- 0 6112 2754"/>
                                <a:gd name="T13" fmla="*/ T12 w 4226"/>
                                <a:gd name="T14" fmla="+- 0 -10535 -11935"/>
                                <a:gd name="T15" fmla="*/ -10535 h 8040"/>
                              </a:gdLst>
                              <a:ahLst/>
                              <a:cxnLst>
                                <a:cxn ang="0">
                                  <a:pos x="T1" y="T3"/>
                                </a:cxn>
                                <a:cxn ang="0">
                                  <a:pos x="T5" y="T7"/>
                                </a:cxn>
                                <a:cxn ang="0">
                                  <a:pos x="T9" y="T11"/>
                                </a:cxn>
                                <a:cxn ang="0">
                                  <a:pos x="T13" y="T15"/>
                                </a:cxn>
                              </a:cxnLst>
                              <a:rect l="0" t="0" r="r" b="b"/>
                              <a:pathLst>
                                <a:path w="4226" h="8040">
                                  <a:moveTo>
                                    <a:pt x="3358" y="1400"/>
                                  </a:moveTo>
                                  <a:lnTo>
                                    <a:pt x="3341" y="1420"/>
                                  </a:lnTo>
                                  <a:lnTo>
                                    <a:pt x="3375" y="1420"/>
                                  </a:lnTo>
                                  <a:lnTo>
                                    <a:pt x="3358" y="1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Freeform 728"/>
                          <wps:cNvSpPr>
                            <a:spLocks/>
                          </wps:cNvSpPr>
                          <wps:spPr bwMode="auto">
                            <a:xfrm>
                              <a:off x="2754" y="-11935"/>
                              <a:ext cx="4226" cy="8040"/>
                            </a:xfrm>
                            <a:custGeom>
                              <a:avLst/>
                              <a:gdLst>
                                <a:gd name="T0" fmla="+- 0 6313 2754"/>
                                <a:gd name="T1" fmla="*/ T0 w 4226"/>
                                <a:gd name="T2" fmla="+- 0 -10535 -11935"/>
                                <a:gd name="T3" fmla="*/ -10535 h 8040"/>
                                <a:gd name="T4" fmla="+- 0 6296 2754"/>
                                <a:gd name="T5" fmla="*/ T4 w 4226"/>
                                <a:gd name="T6" fmla="+- 0 -10515 -11935"/>
                                <a:gd name="T7" fmla="*/ -10515 h 8040"/>
                                <a:gd name="T8" fmla="+- 0 6330 2754"/>
                                <a:gd name="T9" fmla="*/ T8 w 4226"/>
                                <a:gd name="T10" fmla="+- 0 -10515 -11935"/>
                                <a:gd name="T11" fmla="*/ -10515 h 8040"/>
                                <a:gd name="T12" fmla="+- 0 6313 2754"/>
                                <a:gd name="T13" fmla="*/ T12 w 4226"/>
                                <a:gd name="T14" fmla="+- 0 -10535 -11935"/>
                                <a:gd name="T15" fmla="*/ -10535 h 8040"/>
                              </a:gdLst>
                              <a:ahLst/>
                              <a:cxnLst>
                                <a:cxn ang="0">
                                  <a:pos x="T1" y="T3"/>
                                </a:cxn>
                                <a:cxn ang="0">
                                  <a:pos x="T5" y="T7"/>
                                </a:cxn>
                                <a:cxn ang="0">
                                  <a:pos x="T9" y="T11"/>
                                </a:cxn>
                                <a:cxn ang="0">
                                  <a:pos x="T13" y="T15"/>
                                </a:cxn>
                              </a:cxnLst>
                              <a:rect l="0" t="0" r="r" b="b"/>
                              <a:pathLst>
                                <a:path w="4226" h="8040">
                                  <a:moveTo>
                                    <a:pt x="3559" y="1400"/>
                                  </a:moveTo>
                                  <a:lnTo>
                                    <a:pt x="3542" y="1420"/>
                                  </a:lnTo>
                                  <a:lnTo>
                                    <a:pt x="3576" y="1420"/>
                                  </a:lnTo>
                                  <a:lnTo>
                                    <a:pt x="3559" y="1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7" name="Freeform 729"/>
                          <wps:cNvSpPr>
                            <a:spLocks/>
                          </wps:cNvSpPr>
                          <wps:spPr bwMode="auto">
                            <a:xfrm>
                              <a:off x="2754" y="-11935"/>
                              <a:ext cx="4226" cy="8040"/>
                            </a:xfrm>
                            <a:custGeom>
                              <a:avLst/>
                              <a:gdLst>
                                <a:gd name="T0" fmla="+- 0 6514 2754"/>
                                <a:gd name="T1" fmla="*/ T0 w 4226"/>
                                <a:gd name="T2" fmla="+- 0 -10535 -11935"/>
                                <a:gd name="T3" fmla="*/ -10535 h 8040"/>
                                <a:gd name="T4" fmla="+- 0 6497 2754"/>
                                <a:gd name="T5" fmla="*/ T4 w 4226"/>
                                <a:gd name="T6" fmla="+- 0 -10515 -11935"/>
                                <a:gd name="T7" fmla="*/ -10515 h 8040"/>
                                <a:gd name="T8" fmla="+- 0 6531 2754"/>
                                <a:gd name="T9" fmla="*/ T8 w 4226"/>
                                <a:gd name="T10" fmla="+- 0 -10515 -11935"/>
                                <a:gd name="T11" fmla="*/ -10515 h 8040"/>
                                <a:gd name="T12" fmla="+- 0 6514 2754"/>
                                <a:gd name="T13" fmla="*/ T12 w 4226"/>
                                <a:gd name="T14" fmla="+- 0 -10535 -11935"/>
                                <a:gd name="T15" fmla="*/ -10535 h 8040"/>
                              </a:gdLst>
                              <a:ahLst/>
                              <a:cxnLst>
                                <a:cxn ang="0">
                                  <a:pos x="T1" y="T3"/>
                                </a:cxn>
                                <a:cxn ang="0">
                                  <a:pos x="T5" y="T7"/>
                                </a:cxn>
                                <a:cxn ang="0">
                                  <a:pos x="T9" y="T11"/>
                                </a:cxn>
                                <a:cxn ang="0">
                                  <a:pos x="T13" y="T15"/>
                                </a:cxn>
                              </a:cxnLst>
                              <a:rect l="0" t="0" r="r" b="b"/>
                              <a:pathLst>
                                <a:path w="4226" h="8040">
                                  <a:moveTo>
                                    <a:pt x="3760" y="1400"/>
                                  </a:moveTo>
                                  <a:lnTo>
                                    <a:pt x="3743" y="1420"/>
                                  </a:lnTo>
                                  <a:lnTo>
                                    <a:pt x="3777" y="1420"/>
                                  </a:lnTo>
                                  <a:lnTo>
                                    <a:pt x="3760" y="1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8" name="Freeform 730"/>
                          <wps:cNvSpPr>
                            <a:spLocks/>
                          </wps:cNvSpPr>
                          <wps:spPr bwMode="auto">
                            <a:xfrm>
                              <a:off x="2754" y="-11935"/>
                              <a:ext cx="4226" cy="8040"/>
                            </a:xfrm>
                            <a:custGeom>
                              <a:avLst/>
                              <a:gdLst>
                                <a:gd name="T0" fmla="+- 0 6404 2754"/>
                                <a:gd name="T1" fmla="*/ T0 w 4226"/>
                                <a:gd name="T2" fmla="+- 0 -10595 -11935"/>
                                <a:gd name="T3" fmla="*/ -10595 h 8040"/>
                                <a:gd name="T4" fmla="+- 0 6397 2754"/>
                                <a:gd name="T5" fmla="*/ T4 w 4226"/>
                                <a:gd name="T6" fmla="+- 0 -10595 -11935"/>
                                <a:gd name="T7" fmla="*/ -10595 h 8040"/>
                                <a:gd name="T8" fmla="+- 0 6397 2754"/>
                                <a:gd name="T9" fmla="*/ T8 w 4226"/>
                                <a:gd name="T10" fmla="+- 0 -10575 -11935"/>
                                <a:gd name="T11" fmla="*/ -10575 h 8040"/>
                                <a:gd name="T12" fmla="+- 0 6404 2754"/>
                                <a:gd name="T13" fmla="*/ T12 w 4226"/>
                                <a:gd name="T14" fmla="+- 0 -10575 -11935"/>
                                <a:gd name="T15" fmla="*/ -10575 h 8040"/>
                                <a:gd name="T16" fmla="+- 0 6404 2754"/>
                                <a:gd name="T17" fmla="*/ T16 w 4226"/>
                                <a:gd name="T18" fmla="+- 0 -10595 -11935"/>
                                <a:gd name="T19" fmla="*/ -10595 h 8040"/>
                              </a:gdLst>
                              <a:ahLst/>
                              <a:cxnLst>
                                <a:cxn ang="0">
                                  <a:pos x="T1" y="T3"/>
                                </a:cxn>
                                <a:cxn ang="0">
                                  <a:pos x="T5" y="T7"/>
                                </a:cxn>
                                <a:cxn ang="0">
                                  <a:pos x="T9" y="T11"/>
                                </a:cxn>
                                <a:cxn ang="0">
                                  <a:pos x="T13" y="T15"/>
                                </a:cxn>
                                <a:cxn ang="0">
                                  <a:pos x="T17" y="T19"/>
                                </a:cxn>
                              </a:cxnLst>
                              <a:rect l="0" t="0" r="r" b="b"/>
                              <a:pathLst>
                                <a:path w="4226" h="8040">
                                  <a:moveTo>
                                    <a:pt x="3650" y="1340"/>
                                  </a:moveTo>
                                  <a:lnTo>
                                    <a:pt x="3643" y="1340"/>
                                  </a:lnTo>
                                  <a:lnTo>
                                    <a:pt x="3643" y="1360"/>
                                  </a:lnTo>
                                  <a:lnTo>
                                    <a:pt x="3650" y="1360"/>
                                  </a:lnTo>
                                  <a:lnTo>
                                    <a:pt x="3650" y="13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9" name="Freeform 731"/>
                          <wps:cNvSpPr>
                            <a:spLocks/>
                          </wps:cNvSpPr>
                          <wps:spPr bwMode="auto">
                            <a:xfrm>
                              <a:off x="2754" y="-11935"/>
                              <a:ext cx="4226" cy="8040"/>
                            </a:xfrm>
                            <a:custGeom>
                              <a:avLst/>
                              <a:gdLst>
                                <a:gd name="T0" fmla="+- 0 6431 2754"/>
                                <a:gd name="T1" fmla="*/ T0 w 4226"/>
                                <a:gd name="T2" fmla="+- 0 -10595 -11935"/>
                                <a:gd name="T3" fmla="*/ -10595 h 8040"/>
                                <a:gd name="T4" fmla="+- 0 6424 2754"/>
                                <a:gd name="T5" fmla="*/ T4 w 4226"/>
                                <a:gd name="T6" fmla="+- 0 -10595 -11935"/>
                                <a:gd name="T7" fmla="*/ -10595 h 8040"/>
                                <a:gd name="T8" fmla="+- 0 6424 2754"/>
                                <a:gd name="T9" fmla="*/ T8 w 4226"/>
                                <a:gd name="T10" fmla="+- 0 -10575 -11935"/>
                                <a:gd name="T11" fmla="*/ -10575 h 8040"/>
                                <a:gd name="T12" fmla="+- 0 6431 2754"/>
                                <a:gd name="T13" fmla="*/ T12 w 4226"/>
                                <a:gd name="T14" fmla="+- 0 -10575 -11935"/>
                                <a:gd name="T15" fmla="*/ -10575 h 8040"/>
                                <a:gd name="T16" fmla="+- 0 6431 2754"/>
                                <a:gd name="T17" fmla="*/ T16 w 4226"/>
                                <a:gd name="T18" fmla="+- 0 -10595 -11935"/>
                                <a:gd name="T19" fmla="*/ -10595 h 8040"/>
                              </a:gdLst>
                              <a:ahLst/>
                              <a:cxnLst>
                                <a:cxn ang="0">
                                  <a:pos x="T1" y="T3"/>
                                </a:cxn>
                                <a:cxn ang="0">
                                  <a:pos x="T5" y="T7"/>
                                </a:cxn>
                                <a:cxn ang="0">
                                  <a:pos x="T9" y="T11"/>
                                </a:cxn>
                                <a:cxn ang="0">
                                  <a:pos x="T13" y="T15"/>
                                </a:cxn>
                                <a:cxn ang="0">
                                  <a:pos x="T17" y="T19"/>
                                </a:cxn>
                              </a:cxnLst>
                              <a:rect l="0" t="0" r="r" b="b"/>
                              <a:pathLst>
                                <a:path w="4226" h="8040">
                                  <a:moveTo>
                                    <a:pt x="3677" y="1340"/>
                                  </a:moveTo>
                                  <a:lnTo>
                                    <a:pt x="3670" y="1340"/>
                                  </a:lnTo>
                                  <a:lnTo>
                                    <a:pt x="3670" y="1360"/>
                                  </a:lnTo>
                                  <a:lnTo>
                                    <a:pt x="3677" y="1360"/>
                                  </a:lnTo>
                                  <a:lnTo>
                                    <a:pt x="3677" y="13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Freeform 732"/>
                          <wps:cNvSpPr>
                            <a:spLocks/>
                          </wps:cNvSpPr>
                          <wps:spPr bwMode="auto">
                            <a:xfrm>
                              <a:off x="2754" y="-11935"/>
                              <a:ext cx="4226" cy="8040"/>
                            </a:xfrm>
                            <a:custGeom>
                              <a:avLst/>
                              <a:gdLst>
                                <a:gd name="T0" fmla="+- 0 6774 2754"/>
                                <a:gd name="T1" fmla="*/ T0 w 4226"/>
                                <a:gd name="T2" fmla="+- 0 -10855 -11935"/>
                                <a:gd name="T3" fmla="*/ -10855 h 8040"/>
                                <a:gd name="T4" fmla="+- 0 6723 2754"/>
                                <a:gd name="T5" fmla="*/ T4 w 4226"/>
                                <a:gd name="T6" fmla="+- 0 -10835 -11935"/>
                                <a:gd name="T7" fmla="*/ -10835 h 8040"/>
                                <a:gd name="T8" fmla="+- 0 6682 2754"/>
                                <a:gd name="T9" fmla="*/ T8 w 4226"/>
                                <a:gd name="T10" fmla="+- 0 -10815 -11935"/>
                                <a:gd name="T11" fmla="*/ -10815 h 8040"/>
                                <a:gd name="T12" fmla="+- 0 6654 2754"/>
                                <a:gd name="T13" fmla="*/ T12 w 4226"/>
                                <a:gd name="T14" fmla="+- 0 -10775 -11935"/>
                                <a:gd name="T15" fmla="*/ -10775 h 8040"/>
                                <a:gd name="T16" fmla="+- 0 6643 2754"/>
                                <a:gd name="T17" fmla="*/ T16 w 4226"/>
                                <a:gd name="T18" fmla="+- 0 -10715 -11935"/>
                                <a:gd name="T19" fmla="*/ -10715 h 8040"/>
                                <a:gd name="T20" fmla="+- 0 6654 2754"/>
                                <a:gd name="T21" fmla="*/ T20 w 4226"/>
                                <a:gd name="T22" fmla="+- 0 -10675 -11935"/>
                                <a:gd name="T23" fmla="*/ -10675 h 8040"/>
                                <a:gd name="T24" fmla="+- 0 6682 2754"/>
                                <a:gd name="T25" fmla="*/ T24 w 4226"/>
                                <a:gd name="T26" fmla="+- 0 -10635 -11935"/>
                                <a:gd name="T27" fmla="*/ -10635 h 8040"/>
                                <a:gd name="T28" fmla="+- 0 6723 2754"/>
                                <a:gd name="T29" fmla="*/ T28 w 4226"/>
                                <a:gd name="T30" fmla="+- 0 -10595 -11935"/>
                                <a:gd name="T31" fmla="*/ -10595 h 8040"/>
                                <a:gd name="T32" fmla="+- 0 6774 2754"/>
                                <a:gd name="T33" fmla="*/ T32 w 4226"/>
                                <a:gd name="T34" fmla="+- 0 -10595 -11935"/>
                                <a:gd name="T35" fmla="*/ -10595 h 8040"/>
                                <a:gd name="T36" fmla="+- 0 6726 2754"/>
                                <a:gd name="T37" fmla="*/ T36 w 4226"/>
                                <a:gd name="T38" fmla="+- 0 -10615 -11935"/>
                                <a:gd name="T39" fmla="*/ -10615 h 8040"/>
                                <a:gd name="T40" fmla="+- 0 6687 2754"/>
                                <a:gd name="T41" fmla="*/ T40 w 4226"/>
                                <a:gd name="T42" fmla="+- 0 -10635 -11935"/>
                                <a:gd name="T43" fmla="*/ -10635 h 8040"/>
                                <a:gd name="T44" fmla="+- 0 6660 2754"/>
                                <a:gd name="T45" fmla="*/ T44 w 4226"/>
                                <a:gd name="T46" fmla="+- 0 -10675 -11935"/>
                                <a:gd name="T47" fmla="*/ -10675 h 8040"/>
                                <a:gd name="T48" fmla="+- 0 6650 2754"/>
                                <a:gd name="T49" fmla="*/ T48 w 4226"/>
                                <a:gd name="T50" fmla="+- 0 -10715 -11935"/>
                                <a:gd name="T51" fmla="*/ -10715 h 8040"/>
                                <a:gd name="T52" fmla="+- 0 6660 2754"/>
                                <a:gd name="T53" fmla="*/ T52 w 4226"/>
                                <a:gd name="T54" fmla="+- 0 -10775 -11935"/>
                                <a:gd name="T55" fmla="*/ -10775 h 8040"/>
                                <a:gd name="T56" fmla="+- 0 6687 2754"/>
                                <a:gd name="T57" fmla="*/ T56 w 4226"/>
                                <a:gd name="T58" fmla="+- 0 -10815 -11935"/>
                                <a:gd name="T59" fmla="*/ -10815 h 8040"/>
                                <a:gd name="T60" fmla="+- 0 6726 2754"/>
                                <a:gd name="T61" fmla="*/ T60 w 4226"/>
                                <a:gd name="T62" fmla="+- 0 -10835 -11935"/>
                                <a:gd name="T63" fmla="*/ -10835 h 8040"/>
                                <a:gd name="T64" fmla="+- 0 6774 2754"/>
                                <a:gd name="T65" fmla="*/ T64 w 4226"/>
                                <a:gd name="T66" fmla="+- 0 -10855 -11935"/>
                                <a:gd name="T67" fmla="*/ -108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6" h="8040">
                                  <a:moveTo>
                                    <a:pt x="4020" y="1080"/>
                                  </a:moveTo>
                                  <a:lnTo>
                                    <a:pt x="3969" y="1100"/>
                                  </a:lnTo>
                                  <a:lnTo>
                                    <a:pt x="3928" y="1120"/>
                                  </a:lnTo>
                                  <a:lnTo>
                                    <a:pt x="3900" y="1160"/>
                                  </a:lnTo>
                                  <a:lnTo>
                                    <a:pt x="3889" y="1220"/>
                                  </a:lnTo>
                                  <a:lnTo>
                                    <a:pt x="3900" y="1260"/>
                                  </a:lnTo>
                                  <a:lnTo>
                                    <a:pt x="3928" y="1300"/>
                                  </a:lnTo>
                                  <a:lnTo>
                                    <a:pt x="3969" y="1340"/>
                                  </a:lnTo>
                                  <a:lnTo>
                                    <a:pt x="4020" y="1340"/>
                                  </a:lnTo>
                                  <a:lnTo>
                                    <a:pt x="3972" y="1320"/>
                                  </a:lnTo>
                                  <a:lnTo>
                                    <a:pt x="3933" y="1300"/>
                                  </a:lnTo>
                                  <a:lnTo>
                                    <a:pt x="3906" y="1260"/>
                                  </a:lnTo>
                                  <a:lnTo>
                                    <a:pt x="3896" y="1220"/>
                                  </a:lnTo>
                                  <a:lnTo>
                                    <a:pt x="3906" y="1160"/>
                                  </a:lnTo>
                                  <a:lnTo>
                                    <a:pt x="3933" y="1120"/>
                                  </a:lnTo>
                                  <a:lnTo>
                                    <a:pt x="3972" y="1100"/>
                                  </a:lnTo>
                                  <a:lnTo>
                                    <a:pt x="4020" y="10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1" name="Freeform 733"/>
                          <wps:cNvSpPr>
                            <a:spLocks/>
                          </wps:cNvSpPr>
                          <wps:spPr bwMode="auto">
                            <a:xfrm>
                              <a:off x="2754" y="-11935"/>
                              <a:ext cx="4226" cy="8040"/>
                            </a:xfrm>
                            <a:custGeom>
                              <a:avLst/>
                              <a:gdLst>
                                <a:gd name="T0" fmla="+- 0 6774 2754"/>
                                <a:gd name="T1" fmla="*/ T0 w 4226"/>
                                <a:gd name="T2" fmla="+- 0 -10855 -11935"/>
                                <a:gd name="T3" fmla="*/ -10855 h 8040"/>
                                <a:gd name="T4" fmla="+- 0 6823 2754"/>
                                <a:gd name="T5" fmla="*/ T4 w 4226"/>
                                <a:gd name="T6" fmla="+- 0 -10835 -11935"/>
                                <a:gd name="T7" fmla="*/ -10835 h 8040"/>
                                <a:gd name="T8" fmla="+- 0 6862 2754"/>
                                <a:gd name="T9" fmla="*/ T8 w 4226"/>
                                <a:gd name="T10" fmla="+- 0 -10815 -11935"/>
                                <a:gd name="T11" fmla="*/ -10815 h 8040"/>
                                <a:gd name="T12" fmla="+- 0 6888 2754"/>
                                <a:gd name="T13" fmla="*/ T12 w 4226"/>
                                <a:gd name="T14" fmla="+- 0 -10775 -11935"/>
                                <a:gd name="T15" fmla="*/ -10775 h 8040"/>
                                <a:gd name="T16" fmla="+- 0 6898 2754"/>
                                <a:gd name="T17" fmla="*/ T16 w 4226"/>
                                <a:gd name="T18" fmla="+- 0 -10715 -11935"/>
                                <a:gd name="T19" fmla="*/ -10715 h 8040"/>
                                <a:gd name="T20" fmla="+- 0 6888 2754"/>
                                <a:gd name="T21" fmla="*/ T20 w 4226"/>
                                <a:gd name="T22" fmla="+- 0 -10675 -11935"/>
                                <a:gd name="T23" fmla="*/ -10675 h 8040"/>
                                <a:gd name="T24" fmla="+- 0 6862 2754"/>
                                <a:gd name="T25" fmla="*/ T24 w 4226"/>
                                <a:gd name="T26" fmla="+- 0 -10635 -11935"/>
                                <a:gd name="T27" fmla="*/ -10635 h 8040"/>
                                <a:gd name="T28" fmla="+- 0 6823 2754"/>
                                <a:gd name="T29" fmla="*/ T28 w 4226"/>
                                <a:gd name="T30" fmla="+- 0 -10615 -11935"/>
                                <a:gd name="T31" fmla="*/ -10615 h 8040"/>
                                <a:gd name="T32" fmla="+- 0 6774 2754"/>
                                <a:gd name="T33" fmla="*/ T32 w 4226"/>
                                <a:gd name="T34" fmla="+- 0 -10595 -11935"/>
                                <a:gd name="T35" fmla="*/ -10595 h 8040"/>
                                <a:gd name="T36" fmla="+- 0 6825 2754"/>
                                <a:gd name="T37" fmla="*/ T36 w 4226"/>
                                <a:gd name="T38" fmla="+- 0 -10595 -11935"/>
                                <a:gd name="T39" fmla="*/ -10595 h 8040"/>
                                <a:gd name="T40" fmla="+- 0 6867 2754"/>
                                <a:gd name="T41" fmla="*/ T40 w 4226"/>
                                <a:gd name="T42" fmla="+- 0 -10635 -11935"/>
                                <a:gd name="T43" fmla="*/ -10635 h 8040"/>
                                <a:gd name="T44" fmla="+- 0 6895 2754"/>
                                <a:gd name="T45" fmla="*/ T44 w 4226"/>
                                <a:gd name="T46" fmla="+- 0 -10675 -11935"/>
                                <a:gd name="T47" fmla="*/ -10675 h 8040"/>
                                <a:gd name="T48" fmla="+- 0 6905 2754"/>
                                <a:gd name="T49" fmla="*/ T48 w 4226"/>
                                <a:gd name="T50" fmla="+- 0 -10715 -11935"/>
                                <a:gd name="T51" fmla="*/ -10715 h 8040"/>
                                <a:gd name="T52" fmla="+- 0 6895 2754"/>
                                <a:gd name="T53" fmla="*/ T52 w 4226"/>
                                <a:gd name="T54" fmla="+- 0 -10775 -11935"/>
                                <a:gd name="T55" fmla="*/ -10775 h 8040"/>
                                <a:gd name="T56" fmla="+- 0 6867 2754"/>
                                <a:gd name="T57" fmla="*/ T56 w 4226"/>
                                <a:gd name="T58" fmla="+- 0 -10815 -11935"/>
                                <a:gd name="T59" fmla="*/ -10815 h 8040"/>
                                <a:gd name="T60" fmla="+- 0 6825 2754"/>
                                <a:gd name="T61" fmla="*/ T60 w 4226"/>
                                <a:gd name="T62" fmla="+- 0 -10835 -11935"/>
                                <a:gd name="T63" fmla="*/ -10835 h 8040"/>
                                <a:gd name="T64" fmla="+- 0 6774 2754"/>
                                <a:gd name="T65" fmla="*/ T64 w 4226"/>
                                <a:gd name="T66" fmla="+- 0 -10855 -11935"/>
                                <a:gd name="T67" fmla="*/ -108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6" h="8040">
                                  <a:moveTo>
                                    <a:pt x="4020" y="1080"/>
                                  </a:moveTo>
                                  <a:lnTo>
                                    <a:pt x="4069" y="1100"/>
                                  </a:lnTo>
                                  <a:lnTo>
                                    <a:pt x="4108" y="1120"/>
                                  </a:lnTo>
                                  <a:lnTo>
                                    <a:pt x="4134" y="1160"/>
                                  </a:lnTo>
                                  <a:lnTo>
                                    <a:pt x="4144" y="1220"/>
                                  </a:lnTo>
                                  <a:lnTo>
                                    <a:pt x="4134" y="1260"/>
                                  </a:lnTo>
                                  <a:lnTo>
                                    <a:pt x="4108" y="1300"/>
                                  </a:lnTo>
                                  <a:lnTo>
                                    <a:pt x="4069" y="1320"/>
                                  </a:lnTo>
                                  <a:lnTo>
                                    <a:pt x="4020" y="1340"/>
                                  </a:lnTo>
                                  <a:lnTo>
                                    <a:pt x="4071" y="1340"/>
                                  </a:lnTo>
                                  <a:lnTo>
                                    <a:pt x="4113" y="1300"/>
                                  </a:lnTo>
                                  <a:lnTo>
                                    <a:pt x="4141" y="1260"/>
                                  </a:lnTo>
                                  <a:lnTo>
                                    <a:pt x="4151" y="1220"/>
                                  </a:lnTo>
                                  <a:lnTo>
                                    <a:pt x="4141" y="1160"/>
                                  </a:lnTo>
                                  <a:lnTo>
                                    <a:pt x="4113" y="1120"/>
                                  </a:lnTo>
                                  <a:lnTo>
                                    <a:pt x="4071" y="1100"/>
                                  </a:lnTo>
                                  <a:lnTo>
                                    <a:pt x="4020" y="10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2" name="Freeform 734"/>
                          <wps:cNvSpPr>
                            <a:spLocks/>
                          </wps:cNvSpPr>
                          <wps:spPr bwMode="auto">
                            <a:xfrm>
                              <a:off x="2754" y="-11935"/>
                              <a:ext cx="4226" cy="8040"/>
                            </a:xfrm>
                            <a:custGeom>
                              <a:avLst/>
                              <a:gdLst>
                                <a:gd name="T0" fmla="+- 0 3956 2754"/>
                                <a:gd name="T1" fmla="*/ T0 w 4226"/>
                                <a:gd name="T2" fmla="+- 0 -10635 -11935"/>
                                <a:gd name="T3" fmla="*/ -10635 h 8040"/>
                                <a:gd name="T4" fmla="+- 0 3949 2754"/>
                                <a:gd name="T5" fmla="*/ T4 w 4226"/>
                                <a:gd name="T6" fmla="+- 0 -10635 -11935"/>
                                <a:gd name="T7" fmla="*/ -10635 h 8040"/>
                                <a:gd name="T8" fmla="+- 0 3949 2754"/>
                                <a:gd name="T9" fmla="*/ T8 w 4226"/>
                                <a:gd name="T10" fmla="+- 0 -10615 -11935"/>
                                <a:gd name="T11" fmla="*/ -10615 h 8040"/>
                                <a:gd name="T12" fmla="+- 0 3956 2754"/>
                                <a:gd name="T13" fmla="*/ T12 w 4226"/>
                                <a:gd name="T14" fmla="+- 0 -10615 -11935"/>
                                <a:gd name="T15" fmla="*/ -10615 h 8040"/>
                                <a:gd name="T16" fmla="+- 0 3956 2754"/>
                                <a:gd name="T17" fmla="*/ T16 w 4226"/>
                                <a:gd name="T18" fmla="+- 0 -10635 -11935"/>
                                <a:gd name="T19" fmla="*/ -10635 h 8040"/>
                              </a:gdLst>
                              <a:ahLst/>
                              <a:cxnLst>
                                <a:cxn ang="0">
                                  <a:pos x="T1" y="T3"/>
                                </a:cxn>
                                <a:cxn ang="0">
                                  <a:pos x="T5" y="T7"/>
                                </a:cxn>
                                <a:cxn ang="0">
                                  <a:pos x="T9" y="T11"/>
                                </a:cxn>
                                <a:cxn ang="0">
                                  <a:pos x="T13" y="T15"/>
                                </a:cxn>
                                <a:cxn ang="0">
                                  <a:pos x="T17" y="T19"/>
                                </a:cxn>
                              </a:cxnLst>
                              <a:rect l="0" t="0" r="r" b="b"/>
                              <a:pathLst>
                                <a:path w="4226" h="8040">
                                  <a:moveTo>
                                    <a:pt x="1202" y="1300"/>
                                  </a:moveTo>
                                  <a:lnTo>
                                    <a:pt x="1195" y="1300"/>
                                  </a:lnTo>
                                  <a:lnTo>
                                    <a:pt x="1195" y="1320"/>
                                  </a:lnTo>
                                  <a:lnTo>
                                    <a:pt x="1202" y="1320"/>
                                  </a:lnTo>
                                  <a:lnTo>
                                    <a:pt x="1202" y="13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3" name="Freeform 735"/>
                          <wps:cNvSpPr>
                            <a:spLocks/>
                          </wps:cNvSpPr>
                          <wps:spPr bwMode="auto">
                            <a:xfrm>
                              <a:off x="2754" y="-11935"/>
                              <a:ext cx="4226" cy="8040"/>
                            </a:xfrm>
                            <a:custGeom>
                              <a:avLst/>
                              <a:gdLst>
                                <a:gd name="T0" fmla="+- 0 3983 2754"/>
                                <a:gd name="T1" fmla="*/ T0 w 4226"/>
                                <a:gd name="T2" fmla="+- 0 -10635 -11935"/>
                                <a:gd name="T3" fmla="*/ -10635 h 8040"/>
                                <a:gd name="T4" fmla="+- 0 3976 2754"/>
                                <a:gd name="T5" fmla="*/ T4 w 4226"/>
                                <a:gd name="T6" fmla="+- 0 -10635 -11935"/>
                                <a:gd name="T7" fmla="*/ -10635 h 8040"/>
                                <a:gd name="T8" fmla="+- 0 3976 2754"/>
                                <a:gd name="T9" fmla="*/ T8 w 4226"/>
                                <a:gd name="T10" fmla="+- 0 -10615 -11935"/>
                                <a:gd name="T11" fmla="*/ -10615 h 8040"/>
                                <a:gd name="T12" fmla="+- 0 3983 2754"/>
                                <a:gd name="T13" fmla="*/ T12 w 4226"/>
                                <a:gd name="T14" fmla="+- 0 -10615 -11935"/>
                                <a:gd name="T15" fmla="*/ -10615 h 8040"/>
                                <a:gd name="T16" fmla="+- 0 3983 2754"/>
                                <a:gd name="T17" fmla="*/ T16 w 4226"/>
                                <a:gd name="T18" fmla="+- 0 -10635 -11935"/>
                                <a:gd name="T19" fmla="*/ -10635 h 8040"/>
                              </a:gdLst>
                              <a:ahLst/>
                              <a:cxnLst>
                                <a:cxn ang="0">
                                  <a:pos x="T1" y="T3"/>
                                </a:cxn>
                                <a:cxn ang="0">
                                  <a:pos x="T5" y="T7"/>
                                </a:cxn>
                                <a:cxn ang="0">
                                  <a:pos x="T9" y="T11"/>
                                </a:cxn>
                                <a:cxn ang="0">
                                  <a:pos x="T13" y="T15"/>
                                </a:cxn>
                                <a:cxn ang="0">
                                  <a:pos x="T17" y="T19"/>
                                </a:cxn>
                              </a:cxnLst>
                              <a:rect l="0" t="0" r="r" b="b"/>
                              <a:pathLst>
                                <a:path w="4226" h="8040">
                                  <a:moveTo>
                                    <a:pt x="1229" y="1300"/>
                                  </a:moveTo>
                                  <a:lnTo>
                                    <a:pt x="1222" y="1300"/>
                                  </a:lnTo>
                                  <a:lnTo>
                                    <a:pt x="1222" y="1320"/>
                                  </a:lnTo>
                                  <a:lnTo>
                                    <a:pt x="1229" y="1320"/>
                                  </a:lnTo>
                                  <a:lnTo>
                                    <a:pt x="1229" y="13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Freeform 736"/>
                          <wps:cNvSpPr>
                            <a:spLocks/>
                          </wps:cNvSpPr>
                          <wps:spPr bwMode="auto">
                            <a:xfrm>
                              <a:off x="2754" y="-11935"/>
                              <a:ext cx="4226" cy="8040"/>
                            </a:xfrm>
                            <a:custGeom>
                              <a:avLst/>
                              <a:gdLst>
                                <a:gd name="T0" fmla="+- 0 4844 2754"/>
                                <a:gd name="T1" fmla="*/ T0 w 4226"/>
                                <a:gd name="T2" fmla="+- 0 -10655 -11935"/>
                                <a:gd name="T3" fmla="*/ -10655 h 8040"/>
                                <a:gd name="T4" fmla="+- 0 4792 2754"/>
                                <a:gd name="T5" fmla="*/ T4 w 4226"/>
                                <a:gd name="T6" fmla="+- 0 -10655 -11935"/>
                                <a:gd name="T7" fmla="*/ -10655 h 8040"/>
                                <a:gd name="T8" fmla="+- 0 4803 2754"/>
                                <a:gd name="T9" fmla="*/ T8 w 4226"/>
                                <a:gd name="T10" fmla="+- 0 -10635 -11935"/>
                                <a:gd name="T11" fmla="*/ -10635 h 8040"/>
                                <a:gd name="T12" fmla="+- 0 4832 2754"/>
                                <a:gd name="T13" fmla="*/ T12 w 4226"/>
                                <a:gd name="T14" fmla="+- 0 -10635 -11935"/>
                                <a:gd name="T15" fmla="*/ -10635 h 8040"/>
                                <a:gd name="T16" fmla="+- 0 4844 2754"/>
                                <a:gd name="T17" fmla="*/ T16 w 4226"/>
                                <a:gd name="T18" fmla="+- 0 -10655 -11935"/>
                                <a:gd name="T19" fmla="*/ -10655 h 8040"/>
                              </a:gdLst>
                              <a:ahLst/>
                              <a:cxnLst>
                                <a:cxn ang="0">
                                  <a:pos x="T1" y="T3"/>
                                </a:cxn>
                                <a:cxn ang="0">
                                  <a:pos x="T5" y="T7"/>
                                </a:cxn>
                                <a:cxn ang="0">
                                  <a:pos x="T9" y="T11"/>
                                </a:cxn>
                                <a:cxn ang="0">
                                  <a:pos x="T13" y="T15"/>
                                </a:cxn>
                                <a:cxn ang="0">
                                  <a:pos x="T17" y="T19"/>
                                </a:cxn>
                              </a:cxnLst>
                              <a:rect l="0" t="0" r="r" b="b"/>
                              <a:pathLst>
                                <a:path w="4226" h="8040">
                                  <a:moveTo>
                                    <a:pt x="2090" y="1280"/>
                                  </a:moveTo>
                                  <a:lnTo>
                                    <a:pt x="2038" y="1280"/>
                                  </a:lnTo>
                                  <a:lnTo>
                                    <a:pt x="2049" y="1300"/>
                                  </a:lnTo>
                                  <a:lnTo>
                                    <a:pt x="2078" y="1300"/>
                                  </a:lnTo>
                                  <a:lnTo>
                                    <a:pt x="2090" y="1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 name="Freeform 737"/>
                          <wps:cNvSpPr>
                            <a:spLocks/>
                          </wps:cNvSpPr>
                          <wps:spPr bwMode="auto">
                            <a:xfrm>
                              <a:off x="2754" y="-11935"/>
                              <a:ext cx="4226" cy="8040"/>
                            </a:xfrm>
                            <a:custGeom>
                              <a:avLst/>
                              <a:gdLst>
                                <a:gd name="T0" fmla="+- 0 5914 2754"/>
                                <a:gd name="T1" fmla="*/ T0 w 4226"/>
                                <a:gd name="T2" fmla="+- 0 -10675 -11935"/>
                                <a:gd name="T3" fmla="*/ -10675 h 8040"/>
                                <a:gd name="T4" fmla="+- 0 5895 2754"/>
                                <a:gd name="T5" fmla="*/ T4 w 4226"/>
                                <a:gd name="T6" fmla="+- 0 -10675 -11935"/>
                                <a:gd name="T7" fmla="*/ -10675 h 8040"/>
                                <a:gd name="T8" fmla="+- 0 5887 2754"/>
                                <a:gd name="T9" fmla="*/ T8 w 4226"/>
                                <a:gd name="T10" fmla="+- 0 -10655 -11935"/>
                                <a:gd name="T11" fmla="*/ -10655 h 8040"/>
                                <a:gd name="T12" fmla="+- 0 5887 2754"/>
                                <a:gd name="T13" fmla="*/ T12 w 4226"/>
                                <a:gd name="T14" fmla="+- 0 -10635 -11935"/>
                                <a:gd name="T15" fmla="*/ -10635 h 8040"/>
                                <a:gd name="T16" fmla="+- 0 5894 2754"/>
                                <a:gd name="T17" fmla="*/ T16 w 4226"/>
                                <a:gd name="T18" fmla="+- 0 -10635 -11935"/>
                                <a:gd name="T19" fmla="*/ -10635 h 8040"/>
                                <a:gd name="T20" fmla="+- 0 5894 2754"/>
                                <a:gd name="T21" fmla="*/ T20 w 4226"/>
                                <a:gd name="T22" fmla="+- 0 -10655 -11935"/>
                                <a:gd name="T23" fmla="*/ -10655 h 8040"/>
                                <a:gd name="T24" fmla="+- 0 5921 2754"/>
                                <a:gd name="T25" fmla="*/ T24 w 4226"/>
                                <a:gd name="T26" fmla="+- 0 -10655 -11935"/>
                                <a:gd name="T27" fmla="*/ -10655 h 8040"/>
                                <a:gd name="T28" fmla="+- 0 5914 2754"/>
                                <a:gd name="T29" fmla="*/ T28 w 4226"/>
                                <a:gd name="T30" fmla="+- 0 -10675 -11935"/>
                                <a:gd name="T31" fmla="*/ -106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160" y="1260"/>
                                  </a:moveTo>
                                  <a:lnTo>
                                    <a:pt x="3141" y="1260"/>
                                  </a:lnTo>
                                  <a:lnTo>
                                    <a:pt x="3133" y="1280"/>
                                  </a:lnTo>
                                  <a:lnTo>
                                    <a:pt x="3133" y="1300"/>
                                  </a:lnTo>
                                  <a:lnTo>
                                    <a:pt x="3140" y="1300"/>
                                  </a:lnTo>
                                  <a:lnTo>
                                    <a:pt x="3140" y="1280"/>
                                  </a:lnTo>
                                  <a:lnTo>
                                    <a:pt x="3167" y="1280"/>
                                  </a:lnTo>
                                  <a:lnTo>
                                    <a:pt x="3160" y="1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 name="Freeform 738"/>
                          <wps:cNvSpPr>
                            <a:spLocks/>
                          </wps:cNvSpPr>
                          <wps:spPr bwMode="auto">
                            <a:xfrm>
                              <a:off x="2754" y="-11935"/>
                              <a:ext cx="4226" cy="8040"/>
                            </a:xfrm>
                            <a:custGeom>
                              <a:avLst/>
                              <a:gdLst>
                                <a:gd name="T0" fmla="+- 0 5921 2754"/>
                                <a:gd name="T1" fmla="*/ T0 w 4226"/>
                                <a:gd name="T2" fmla="+- 0 -10655 -11935"/>
                                <a:gd name="T3" fmla="*/ -10655 h 8040"/>
                                <a:gd name="T4" fmla="+- 0 5914 2754"/>
                                <a:gd name="T5" fmla="*/ T4 w 4226"/>
                                <a:gd name="T6" fmla="+- 0 -10655 -11935"/>
                                <a:gd name="T7" fmla="*/ -10655 h 8040"/>
                                <a:gd name="T8" fmla="+- 0 5914 2754"/>
                                <a:gd name="T9" fmla="*/ T8 w 4226"/>
                                <a:gd name="T10" fmla="+- 0 -10635 -11935"/>
                                <a:gd name="T11" fmla="*/ -10635 h 8040"/>
                                <a:gd name="T12" fmla="+- 0 5921 2754"/>
                                <a:gd name="T13" fmla="*/ T12 w 4226"/>
                                <a:gd name="T14" fmla="+- 0 -10635 -11935"/>
                                <a:gd name="T15" fmla="*/ -10635 h 8040"/>
                                <a:gd name="T16" fmla="+- 0 5921 2754"/>
                                <a:gd name="T17" fmla="*/ T16 w 4226"/>
                                <a:gd name="T18" fmla="+- 0 -10655 -11935"/>
                                <a:gd name="T19" fmla="*/ -10655 h 8040"/>
                              </a:gdLst>
                              <a:ahLst/>
                              <a:cxnLst>
                                <a:cxn ang="0">
                                  <a:pos x="T1" y="T3"/>
                                </a:cxn>
                                <a:cxn ang="0">
                                  <a:pos x="T5" y="T7"/>
                                </a:cxn>
                                <a:cxn ang="0">
                                  <a:pos x="T9" y="T11"/>
                                </a:cxn>
                                <a:cxn ang="0">
                                  <a:pos x="T13" y="T15"/>
                                </a:cxn>
                                <a:cxn ang="0">
                                  <a:pos x="T17" y="T19"/>
                                </a:cxn>
                              </a:cxnLst>
                              <a:rect l="0" t="0" r="r" b="b"/>
                              <a:pathLst>
                                <a:path w="4226" h="8040">
                                  <a:moveTo>
                                    <a:pt x="3167" y="1280"/>
                                  </a:moveTo>
                                  <a:lnTo>
                                    <a:pt x="3160" y="1280"/>
                                  </a:lnTo>
                                  <a:lnTo>
                                    <a:pt x="3160" y="1300"/>
                                  </a:lnTo>
                                  <a:lnTo>
                                    <a:pt x="3167" y="1300"/>
                                  </a:lnTo>
                                  <a:lnTo>
                                    <a:pt x="3167" y="12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7" name="Freeform 739"/>
                          <wps:cNvSpPr>
                            <a:spLocks/>
                          </wps:cNvSpPr>
                          <wps:spPr bwMode="auto">
                            <a:xfrm>
                              <a:off x="2754" y="-11935"/>
                              <a:ext cx="4226" cy="8040"/>
                            </a:xfrm>
                            <a:custGeom>
                              <a:avLst/>
                              <a:gdLst>
                                <a:gd name="T0" fmla="+- 0 6279 2754"/>
                                <a:gd name="T1" fmla="*/ T0 w 4226"/>
                                <a:gd name="T2" fmla="+- 0 -10675 -11935"/>
                                <a:gd name="T3" fmla="*/ -10675 h 8040"/>
                                <a:gd name="T4" fmla="+- 0 6273 2754"/>
                                <a:gd name="T5" fmla="*/ T4 w 4226"/>
                                <a:gd name="T6" fmla="+- 0 -10675 -11935"/>
                                <a:gd name="T7" fmla="*/ -10675 h 8040"/>
                                <a:gd name="T8" fmla="+- 0 6282 2754"/>
                                <a:gd name="T9" fmla="*/ T8 w 4226"/>
                                <a:gd name="T10" fmla="+- 0 -10655 -11935"/>
                                <a:gd name="T11" fmla="*/ -10655 h 8040"/>
                                <a:gd name="T12" fmla="+- 0 6296 2754"/>
                                <a:gd name="T13" fmla="*/ T12 w 4226"/>
                                <a:gd name="T14" fmla="+- 0 -10635 -11935"/>
                                <a:gd name="T15" fmla="*/ -10635 h 8040"/>
                                <a:gd name="T16" fmla="+- 0 6330 2754"/>
                                <a:gd name="T17" fmla="*/ T16 w 4226"/>
                                <a:gd name="T18" fmla="+- 0 -10635 -11935"/>
                                <a:gd name="T19" fmla="*/ -10635 h 8040"/>
                                <a:gd name="T20" fmla="+- 0 6344 2754"/>
                                <a:gd name="T21" fmla="*/ T20 w 4226"/>
                                <a:gd name="T22" fmla="+- 0 -10655 -11935"/>
                                <a:gd name="T23" fmla="*/ -10655 h 8040"/>
                                <a:gd name="T24" fmla="+- 0 6287 2754"/>
                                <a:gd name="T25" fmla="*/ T24 w 4226"/>
                                <a:gd name="T26" fmla="+- 0 -10655 -11935"/>
                                <a:gd name="T27" fmla="*/ -10655 h 8040"/>
                                <a:gd name="T28" fmla="+- 0 6279 2754"/>
                                <a:gd name="T29" fmla="*/ T28 w 4226"/>
                                <a:gd name="T30" fmla="+- 0 -10675 -11935"/>
                                <a:gd name="T31" fmla="*/ -106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525" y="1260"/>
                                  </a:moveTo>
                                  <a:lnTo>
                                    <a:pt x="3519" y="1260"/>
                                  </a:lnTo>
                                  <a:lnTo>
                                    <a:pt x="3528" y="1280"/>
                                  </a:lnTo>
                                  <a:lnTo>
                                    <a:pt x="3542" y="1300"/>
                                  </a:lnTo>
                                  <a:lnTo>
                                    <a:pt x="3576" y="1300"/>
                                  </a:lnTo>
                                  <a:lnTo>
                                    <a:pt x="3590" y="1280"/>
                                  </a:lnTo>
                                  <a:lnTo>
                                    <a:pt x="3533" y="1280"/>
                                  </a:lnTo>
                                  <a:lnTo>
                                    <a:pt x="3525" y="1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Freeform 740"/>
                          <wps:cNvSpPr>
                            <a:spLocks/>
                          </wps:cNvSpPr>
                          <wps:spPr bwMode="auto">
                            <a:xfrm>
                              <a:off x="2754" y="-11935"/>
                              <a:ext cx="4226" cy="8040"/>
                            </a:xfrm>
                            <a:custGeom>
                              <a:avLst/>
                              <a:gdLst>
                                <a:gd name="T0" fmla="+- 0 6481 2754"/>
                                <a:gd name="T1" fmla="*/ T0 w 4226"/>
                                <a:gd name="T2" fmla="+- 0 -10675 -11935"/>
                                <a:gd name="T3" fmla="*/ -10675 h 8040"/>
                                <a:gd name="T4" fmla="+- 0 6474 2754"/>
                                <a:gd name="T5" fmla="*/ T4 w 4226"/>
                                <a:gd name="T6" fmla="+- 0 -10675 -11935"/>
                                <a:gd name="T7" fmla="*/ -10675 h 8040"/>
                                <a:gd name="T8" fmla="+- 0 6484 2754"/>
                                <a:gd name="T9" fmla="*/ T8 w 4226"/>
                                <a:gd name="T10" fmla="+- 0 -10655 -11935"/>
                                <a:gd name="T11" fmla="*/ -10655 h 8040"/>
                                <a:gd name="T12" fmla="+- 0 6497 2754"/>
                                <a:gd name="T13" fmla="*/ T12 w 4226"/>
                                <a:gd name="T14" fmla="+- 0 -10635 -11935"/>
                                <a:gd name="T15" fmla="*/ -10635 h 8040"/>
                                <a:gd name="T16" fmla="+- 0 6531 2754"/>
                                <a:gd name="T17" fmla="*/ T16 w 4226"/>
                                <a:gd name="T18" fmla="+- 0 -10635 -11935"/>
                                <a:gd name="T19" fmla="*/ -10635 h 8040"/>
                                <a:gd name="T20" fmla="+- 0 6545 2754"/>
                                <a:gd name="T21" fmla="*/ T20 w 4226"/>
                                <a:gd name="T22" fmla="+- 0 -10655 -11935"/>
                                <a:gd name="T23" fmla="*/ -10655 h 8040"/>
                                <a:gd name="T24" fmla="+- 0 6488 2754"/>
                                <a:gd name="T25" fmla="*/ T24 w 4226"/>
                                <a:gd name="T26" fmla="+- 0 -10655 -11935"/>
                                <a:gd name="T27" fmla="*/ -10655 h 8040"/>
                                <a:gd name="T28" fmla="+- 0 6481 2754"/>
                                <a:gd name="T29" fmla="*/ T28 w 4226"/>
                                <a:gd name="T30" fmla="+- 0 -10675 -11935"/>
                                <a:gd name="T31" fmla="*/ -106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3727" y="1260"/>
                                  </a:moveTo>
                                  <a:lnTo>
                                    <a:pt x="3720" y="1260"/>
                                  </a:lnTo>
                                  <a:lnTo>
                                    <a:pt x="3730" y="1280"/>
                                  </a:lnTo>
                                  <a:lnTo>
                                    <a:pt x="3743" y="1300"/>
                                  </a:lnTo>
                                  <a:lnTo>
                                    <a:pt x="3777" y="1300"/>
                                  </a:lnTo>
                                  <a:lnTo>
                                    <a:pt x="3791" y="1280"/>
                                  </a:lnTo>
                                  <a:lnTo>
                                    <a:pt x="3734" y="1280"/>
                                  </a:lnTo>
                                  <a:lnTo>
                                    <a:pt x="3727" y="1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 name="Freeform 741"/>
                          <wps:cNvSpPr>
                            <a:spLocks/>
                          </wps:cNvSpPr>
                          <wps:spPr bwMode="auto">
                            <a:xfrm>
                              <a:off x="2754" y="-11935"/>
                              <a:ext cx="4226" cy="8040"/>
                            </a:xfrm>
                            <a:custGeom>
                              <a:avLst/>
                              <a:gdLst>
                                <a:gd name="T0" fmla="+- 0 4790 2754"/>
                                <a:gd name="T1" fmla="*/ T0 w 4226"/>
                                <a:gd name="T2" fmla="+- 0 -10695 -11935"/>
                                <a:gd name="T3" fmla="*/ -10695 h 8040"/>
                                <a:gd name="T4" fmla="+- 0 4784 2754"/>
                                <a:gd name="T5" fmla="*/ T4 w 4226"/>
                                <a:gd name="T6" fmla="+- 0 -10695 -11935"/>
                                <a:gd name="T7" fmla="*/ -10695 h 8040"/>
                                <a:gd name="T8" fmla="+- 0 4781 2754"/>
                                <a:gd name="T9" fmla="*/ T8 w 4226"/>
                                <a:gd name="T10" fmla="+- 0 -10675 -11935"/>
                                <a:gd name="T11" fmla="*/ -10675 h 8040"/>
                                <a:gd name="T12" fmla="+- 0 4784 2754"/>
                                <a:gd name="T13" fmla="*/ T12 w 4226"/>
                                <a:gd name="T14" fmla="+- 0 -10655 -11935"/>
                                <a:gd name="T15" fmla="*/ -10655 h 8040"/>
                                <a:gd name="T16" fmla="+- 0 4797 2754"/>
                                <a:gd name="T17" fmla="*/ T16 w 4226"/>
                                <a:gd name="T18" fmla="+- 0 -10655 -11935"/>
                                <a:gd name="T19" fmla="*/ -10655 h 8040"/>
                                <a:gd name="T20" fmla="+- 0 4790 2754"/>
                                <a:gd name="T21" fmla="*/ T20 w 4226"/>
                                <a:gd name="T22" fmla="+- 0 -10675 -11935"/>
                                <a:gd name="T23" fmla="*/ -10675 h 8040"/>
                                <a:gd name="T24" fmla="+- 0 4788 2754"/>
                                <a:gd name="T25" fmla="*/ T24 w 4226"/>
                                <a:gd name="T26" fmla="+- 0 -10675 -11935"/>
                                <a:gd name="T27" fmla="*/ -10675 h 8040"/>
                                <a:gd name="T28" fmla="+- 0 4790 2754"/>
                                <a:gd name="T29" fmla="*/ T28 w 4226"/>
                                <a:gd name="T30" fmla="+- 0 -10695 -11935"/>
                                <a:gd name="T31" fmla="*/ -106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036" y="1240"/>
                                  </a:moveTo>
                                  <a:lnTo>
                                    <a:pt x="2030" y="1240"/>
                                  </a:lnTo>
                                  <a:lnTo>
                                    <a:pt x="2027" y="1260"/>
                                  </a:lnTo>
                                  <a:lnTo>
                                    <a:pt x="2030" y="1280"/>
                                  </a:lnTo>
                                  <a:lnTo>
                                    <a:pt x="2043" y="1280"/>
                                  </a:lnTo>
                                  <a:lnTo>
                                    <a:pt x="2036" y="1260"/>
                                  </a:lnTo>
                                  <a:lnTo>
                                    <a:pt x="2034" y="1260"/>
                                  </a:lnTo>
                                  <a:lnTo>
                                    <a:pt x="2036" y="1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0" name="Freeform 742"/>
                          <wps:cNvSpPr>
                            <a:spLocks/>
                          </wps:cNvSpPr>
                          <wps:spPr bwMode="auto">
                            <a:xfrm>
                              <a:off x="2754" y="-11935"/>
                              <a:ext cx="4226" cy="8040"/>
                            </a:xfrm>
                            <a:custGeom>
                              <a:avLst/>
                              <a:gdLst>
                                <a:gd name="T0" fmla="+- 0 4852 2754"/>
                                <a:gd name="T1" fmla="*/ T0 w 4226"/>
                                <a:gd name="T2" fmla="+- 0 -10695 -11935"/>
                                <a:gd name="T3" fmla="*/ -10695 h 8040"/>
                                <a:gd name="T4" fmla="+- 0 4845 2754"/>
                                <a:gd name="T5" fmla="*/ T4 w 4226"/>
                                <a:gd name="T6" fmla="+- 0 -10695 -11935"/>
                                <a:gd name="T7" fmla="*/ -10695 h 8040"/>
                                <a:gd name="T8" fmla="+- 0 4848 2754"/>
                                <a:gd name="T9" fmla="*/ T8 w 4226"/>
                                <a:gd name="T10" fmla="+- 0 -10675 -11935"/>
                                <a:gd name="T11" fmla="*/ -10675 h 8040"/>
                                <a:gd name="T12" fmla="+- 0 4845 2754"/>
                                <a:gd name="T13" fmla="*/ T12 w 4226"/>
                                <a:gd name="T14" fmla="+- 0 -10675 -11935"/>
                                <a:gd name="T15" fmla="*/ -10675 h 8040"/>
                                <a:gd name="T16" fmla="+- 0 4839 2754"/>
                                <a:gd name="T17" fmla="*/ T16 w 4226"/>
                                <a:gd name="T18" fmla="+- 0 -10655 -11935"/>
                                <a:gd name="T19" fmla="*/ -10655 h 8040"/>
                                <a:gd name="T20" fmla="+- 0 4852 2754"/>
                                <a:gd name="T21" fmla="*/ T20 w 4226"/>
                                <a:gd name="T22" fmla="+- 0 -10655 -11935"/>
                                <a:gd name="T23" fmla="*/ -10655 h 8040"/>
                                <a:gd name="T24" fmla="+- 0 4855 2754"/>
                                <a:gd name="T25" fmla="*/ T24 w 4226"/>
                                <a:gd name="T26" fmla="+- 0 -10675 -11935"/>
                                <a:gd name="T27" fmla="*/ -10675 h 8040"/>
                                <a:gd name="T28" fmla="+- 0 4852 2754"/>
                                <a:gd name="T29" fmla="*/ T28 w 4226"/>
                                <a:gd name="T30" fmla="+- 0 -10695 -11935"/>
                                <a:gd name="T31" fmla="*/ -106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098" y="1240"/>
                                  </a:moveTo>
                                  <a:lnTo>
                                    <a:pt x="2091" y="1240"/>
                                  </a:lnTo>
                                  <a:lnTo>
                                    <a:pt x="2094" y="1260"/>
                                  </a:lnTo>
                                  <a:lnTo>
                                    <a:pt x="2091" y="1260"/>
                                  </a:lnTo>
                                  <a:lnTo>
                                    <a:pt x="2085" y="1280"/>
                                  </a:lnTo>
                                  <a:lnTo>
                                    <a:pt x="2098" y="1280"/>
                                  </a:lnTo>
                                  <a:lnTo>
                                    <a:pt x="2101" y="1260"/>
                                  </a:lnTo>
                                  <a:lnTo>
                                    <a:pt x="2098" y="12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 name="Freeform 743"/>
                          <wps:cNvSpPr>
                            <a:spLocks/>
                          </wps:cNvSpPr>
                          <wps:spPr bwMode="auto">
                            <a:xfrm>
                              <a:off x="2754" y="-11935"/>
                              <a:ext cx="4226" cy="8040"/>
                            </a:xfrm>
                            <a:custGeom>
                              <a:avLst/>
                              <a:gdLst>
                                <a:gd name="T0" fmla="+- 0 6354 2754"/>
                                <a:gd name="T1" fmla="*/ T0 w 4226"/>
                                <a:gd name="T2" fmla="+- 0 -10675 -11935"/>
                                <a:gd name="T3" fmla="*/ -10675 h 8040"/>
                                <a:gd name="T4" fmla="+- 0 6347 2754"/>
                                <a:gd name="T5" fmla="*/ T4 w 4226"/>
                                <a:gd name="T6" fmla="+- 0 -10675 -11935"/>
                                <a:gd name="T7" fmla="*/ -10675 h 8040"/>
                                <a:gd name="T8" fmla="+- 0 6339 2754"/>
                                <a:gd name="T9" fmla="*/ T8 w 4226"/>
                                <a:gd name="T10" fmla="+- 0 -10655 -11935"/>
                                <a:gd name="T11" fmla="*/ -10655 h 8040"/>
                                <a:gd name="T12" fmla="+- 0 6344 2754"/>
                                <a:gd name="T13" fmla="*/ T12 w 4226"/>
                                <a:gd name="T14" fmla="+- 0 -10655 -11935"/>
                                <a:gd name="T15" fmla="*/ -10655 h 8040"/>
                                <a:gd name="T16" fmla="+- 0 6354 2754"/>
                                <a:gd name="T17" fmla="*/ T16 w 4226"/>
                                <a:gd name="T18" fmla="+- 0 -10675 -11935"/>
                                <a:gd name="T19" fmla="*/ -10675 h 8040"/>
                              </a:gdLst>
                              <a:ahLst/>
                              <a:cxnLst>
                                <a:cxn ang="0">
                                  <a:pos x="T1" y="T3"/>
                                </a:cxn>
                                <a:cxn ang="0">
                                  <a:pos x="T5" y="T7"/>
                                </a:cxn>
                                <a:cxn ang="0">
                                  <a:pos x="T9" y="T11"/>
                                </a:cxn>
                                <a:cxn ang="0">
                                  <a:pos x="T13" y="T15"/>
                                </a:cxn>
                                <a:cxn ang="0">
                                  <a:pos x="T17" y="T19"/>
                                </a:cxn>
                              </a:cxnLst>
                              <a:rect l="0" t="0" r="r" b="b"/>
                              <a:pathLst>
                                <a:path w="4226" h="8040">
                                  <a:moveTo>
                                    <a:pt x="3600" y="1260"/>
                                  </a:moveTo>
                                  <a:lnTo>
                                    <a:pt x="3593" y="1260"/>
                                  </a:lnTo>
                                  <a:lnTo>
                                    <a:pt x="3585" y="1280"/>
                                  </a:lnTo>
                                  <a:lnTo>
                                    <a:pt x="3590" y="1280"/>
                                  </a:lnTo>
                                  <a:lnTo>
                                    <a:pt x="3600" y="1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Freeform 744"/>
                          <wps:cNvSpPr>
                            <a:spLocks/>
                          </wps:cNvSpPr>
                          <wps:spPr bwMode="auto">
                            <a:xfrm>
                              <a:off x="2754" y="-11935"/>
                              <a:ext cx="4226" cy="8040"/>
                            </a:xfrm>
                            <a:custGeom>
                              <a:avLst/>
                              <a:gdLst>
                                <a:gd name="T0" fmla="+- 0 6555 2754"/>
                                <a:gd name="T1" fmla="*/ T0 w 4226"/>
                                <a:gd name="T2" fmla="+- 0 -10675 -11935"/>
                                <a:gd name="T3" fmla="*/ -10675 h 8040"/>
                                <a:gd name="T4" fmla="+- 0 6548 2754"/>
                                <a:gd name="T5" fmla="*/ T4 w 4226"/>
                                <a:gd name="T6" fmla="+- 0 -10675 -11935"/>
                                <a:gd name="T7" fmla="*/ -10675 h 8040"/>
                                <a:gd name="T8" fmla="+- 0 6540 2754"/>
                                <a:gd name="T9" fmla="*/ T8 w 4226"/>
                                <a:gd name="T10" fmla="+- 0 -10655 -11935"/>
                                <a:gd name="T11" fmla="*/ -10655 h 8040"/>
                                <a:gd name="T12" fmla="+- 0 6545 2754"/>
                                <a:gd name="T13" fmla="*/ T12 w 4226"/>
                                <a:gd name="T14" fmla="+- 0 -10655 -11935"/>
                                <a:gd name="T15" fmla="*/ -10655 h 8040"/>
                                <a:gd name="T16" fmla="+- 0 6555 2754"/>
                                <a:gd name="T17" fmla="*/ T16 w 4226"/>
                                <a:gd name="T18" fmla="+- 0 -10675 -11935"/>
                                <a:gd name="T19" fmla="*/ -10675 h 8040"/>
                              </a:gdLst>
                              <a:ahLst/>
                              <a:cxnLst>
                                <a:cxn ang="0">
                                  <a:pos x="T1" y="T3"/>
                                </a:cxn>
                                <a:cxn ang="0">
                                  <a:pos x="T5" y="T7"/>
                                </a:cxn>
                                <a:cxn ang="0">
                                  <a:pos x="T9" y="T11"/>
                                </a:cxn>
                                <a:cxn ang="0">
                                  <a:pos x="T13" y="T15"/>
                                </a:cxn>
                                <a:cxn ang="0">
                                  <a:pos x="T17" y="T19"/>
                                </a:cxn>
                              </a:cxnLst>
                              <a:rect l="0" t="0" r="r" b="b"/>
                              <a:pathLst>
                                <a:path w="4226" h="8040">
                                  <a:moveTo>
                                    <a:pt x="3801" y="1260"/>
                                  </a:moveTo>
                                  <a:lnTo>
                                    <a:pt x="3794" y="1260"/>
                                  </a:lnTo>
                                  <a:lnTo>
                                    <a:pt x="3786" y="1280"/>
                                  </a:lnTo>
                                  <a:lnTo>
                                    <a:pt x="3791" y="1280"/>
                                  </a:lnTo>
                                  <a:lnTo>
                                    <a:pt x="3801" y="12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3" name="Freeform 745"/>
                          <wps:cNvSpPr>
                            <a:spLocks/>
                          </wps:cNvSpPr>
                          <wps:spPr bwMode="auto">
                            <a:xfrm>
                              <a:off x="2754" y="-11935"/>
                              <a:ext cx="4226" cy="8040"/>
                            </a:xfrm>
                            <a:custGeom>
                              <a:avLst/>
                              <a:gdLst>
                                <a:gd name="T0" fmla="+- 0 6287 2754"/>
                                <a:gd name="T1" fmla="*/ T0 w 4226"/>
                                <a:gd name="T2" fmla="+- 0 -10715 -11935"/>
                                <a:gd name="T3" fmla="*/ -10715 h 8040"/>
                                <a:gd name="T4" fmla="+- 0 6282 2754"/>
                                <a:gd name="T5" fmla="*/ T4 w 4226"/>
                                <a:gd name="T6" fmla="+- 0 -10715 -11935"/>
                                <a:gd name="T7" fmla="*/ -10715 h 8040"/>
                                <a:gd name="T8" fmla="+- 0 6273 2754"/>
                                <a:gd name="T9" fmla="*/ T8 w 4226"/>
                                <a:gd name="T10" fmla="+- 0 -10695 -11935"/>
                                <a:gd name="T11" fmla="*/ -10695 h 8040"/>
                                <a:gd name="T12" fmla="+- 0 6270 2754"/>
                                <a:gd name="T13" fmla="*/ T12 w 4226"/>
                                <a:gd name="T14" fmla="+- 0 -10675 -11935"/>
                                <a:gd name="T15" fmla="*/ -10675 h 8040"/>
                                <a:gd name="T16" fmla="+- 0 6277 2754"/>
                                <a:gd name="T17" fmla="*/ T16 w 4226"/>
                                <a:gd name="T18" fmla="+- 0 -10675 -11935"/>
                                <a:gd name="T19" fmla="*/ -10675 h 8040"/>
                                <a:gd name="T20" fmla="+- 0 6279 2754"/>
                                <a:gd name="T21" fmla="*/ T20 w 4226"/>
                                <a:gd name="T22" fmla="+- 0 -10695 -11935"/>
                                <a:gd name="T23" fmla="*/ -10695 h 8040"/>
                                <a:gd name="T24" fmla="+- 0 6287 2754"/>
                                <a:gd name="T25" fmla="*/ T24 w 4226"/>
                                <a:gd name="T26" fmla="+- 0 -10715 -11935"/>
                                <a:gd name="T27" fmla="*/ -107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533" y="1220"/>
                                  </a:moveTo>
                                  <a:lnTo>
                                    <a:pt x="3528" y="1220"/>
                                  </a:lnTo>
                                  <a:lnTo>
                                    <a:pt x="3519" y="1240"/>
                                  </a:lnTo>
                                  <a:lnTo>
                                    <a:pt x="3516" y="1260"/>
                                  </a:lnTo>
                                  <a:lnTo>
                                    <a:pt x="3523" y="1260"/>
                                  </a:lnTo>
                                  <a:lnTo>
                                    <a:pt x="3525" y="1240"/>
                                  </a:lnTo>
                                  <a:lnTo>
                                    <a:pt x="3533" y="1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4" name="Freeform 746"/>
                          <wps:cNvSpPr>
                            <a:spLocks/>
                          </wps:cNvSpPr>
                          <wps:spPr bwMode="auto">
                            <a:xfrm>
                              <a:off x="2754" y="-11935"/>
                              <a:ext cx="4226" cy="8040"/>
                            </a:xfrm>
                            <a:custGeom>
                              <a:avLst/>
                              <a:gdLst>
                                <a:gd name="T0" fmla="+- 0 6344 2754"/>
                                <a:gd name="T1" fmla="*/ T0 w 4226"/>
                                <a:gd name="T2" fmla="+- 0 -10715 -11935"/>
                                <a:gd name="T3" fmla="*/ -10715 h 8040"/>
                                <a:gd name="T4" fmla="+- 0 6339 2754"/>
                                <a:gd name="T5" fmla="*/ T4 w 4226"/>
                                <a:gd name="T6" fmla="+- 0 -10715 -11935"/>
                                <a:gd name="T7" fmla="*/ -10715 h 8040"/>
                                <a:gd name="T8" fmla="+- 0 6347 2754"/>
                                <a:gd name="T9" fmla="*/ T8 w 4226"/>
                                <a:gd name="T10" fmla="+- 0 -10695 -11935"/>
                                <a:gd name="T11" fmla="*/ -10695 h 8040"/>
                                <a:gd name="T12" fmla="+- 0 6350 2754"/>
                                <a:gd name="T13" fmla="*/ T12 w 4226"/>
                                <a:gd name="T14" fmla="+- 0 -10675 -11935"/>
                                <a:gd name="T15" fmla="*/ -10675 h 8040"/>
                                <a:gd name="T16" fmla="+- 0 6357 2754"/>
                                <a:gd name="T17" fmla="*/ T16 w 4226"/>
                                <a:gd name="T18" fmla="+- 0 -10675 -11935"/>
                                <a:gd name="T19" fmla="*/ -10675 h 8040"/>
                                <a:gd name="T20" fmla="+- 0 6354 2754"/>
                                <a:gd name="T21" fmla="*/ T20 w 4226"/>
                                <a:gd name="T22" fmla="+- 0 -10695 -11935"/>
                                <a:gd name="T23" fmla="*/ -10695 h 8040"/>
                                <a:gd name="T24" fmla="+- 0 6344 2754"/>
                                <a:gd name="T25" fmla="*/ T24 w 4226"/>
                                <a:gd name="T26" fmla="+- 0 -10715 -11935"/>
                                <a:gd name="T27" fmla="*/ -107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590" y="1220"/>
                                  </a:moveTo>
                                  <a:lnTo>
                                    <a:pt x="3585" y="1220"/>
                                  </a:lnTo>
                                  <a:lnTo>
                                    <a:pt x="3593" y="1240"/>
                                  </a:lnTo>
                                  <a:lnTo>
                                    <a:pt x="3596" y="1260"/>
                                  </a:lnTo>
                                  <a:lnTo>
                                    <a:pt x="3603" y="1260"/>
                                  </a:lnTo>
                                  <a:lnTo>
                                    <a:pt x="3600" y="1240"/>
                                  </a:lnTo>
                                  <a:lnTo>
                                    <a:pt x="3590" y="1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5" name="Freeform 747"/>
                          <wps:cNvSpPr>
                            <a:spLocks/>
                          </wps:cNvSpPr>
                          <wps:spPr bwMode="auto">
                            <a:xfrm>
                              <a:off x="2754" y="-11935"/>
                              <a:ext cx="4226" cy="8040"/>
                            </a:xfrm>
                            <a:custGeom>
                              <a:avLst/>
                              <a:gdLst>
                                <a:gd name="T0" fmla="+- 0 6488 2754"/>
                                <a:gd name="T1" fmla="*/ T0 w 4226"/>
                                <a:gd name="T2" fmla="+- 0 -10715 -11935"/>
                                <a:gd name="T3" fmla="*/ -10715 h 8040"/>
                                <a:gd name="T4" fmla="+- 0 6484 2754"/>
                                <a:gd name="T5" fmla="*/ T4 w 4226"/>
                                <a:gd name="T6" fmla="+- 0 -10715 -11935"/>
                                <a:gd name="T7" fmla="*/ -10715 h 8040"/>
                                <a:gd name="T8" fmla="+- 0 6474 2754"/>
                                <a:gd name="T9" fmla="*/ T8 w 4226"/>
                                <a:gd name="T10" fmla="+- 0 -10695 -11935"/>
                                <a:gd name="T11" fmla="*/ -10695 h 8040"/>
                                <a:gd name="T12" fmla="+- 0 6471 2754"/>
                                <a:gd name="T13" fmla="*/ T12 w 4226"/>
                                <a:gd name="T14" fmla="+- 0 -10675 -11935"/>
                                <a:gd name="T15" fmla="*/ -10675 h 8040"/>
                                <a:gd name="T16" fmla="+- 0 6478 2754"/>
                                <a:gd name="T17" fmla="*/ T16 w 4226"/>
                                <a:gd name="T18" fmla="+- 0 -10675 -11935"/>
                                <a:gd name="T19" fmla="*/ -10675 h 8040"/>
                                <a:gd name="T20" fmla="+- 0 6481 2754"/>
                                <a:gd name="T21" fmla="*/ T20 w 4226"/>
                                <a:gd name="T22" fmla="+- 0 -10695 -11935"/>
                                <a:gd name="T23" fmla="*/ -10695 h 8040"/>
                                <a:gd name="T24" fmla="+- 0 6488 2754"/>
                                <a:gd name="T25" fmla="*/ T24 w 4226"/>
                                <a:gd name="T26" fmla="+- 0 -10715 -11935"/>
                                <a:gd name="T27" fmla="*/ -107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734" y="1220"/>
                                  </a:moveTo>
                                  <a:lnTo>
                                    <a:pt x="3730" y="1220"/>
                                  </a:lnTo>
                                  <a:lnTo>
                                    <a:pt x="3720" y="1240"/>
                                  </a:lnTo>
                                  <a:lnTo>
                                    <a:pt x="3717" y="1260"/>
                                  </a:lnTo>
                                  <a:lnTo>
                                    <a:pt x="3724" y="1260"/>
                                  </a:lnTo>
                                  <a:lnTo>
                                    <a:pt x="3727" y="1240"/>
                                  </a:lnTo>
                                  <a:lnTo>
                                    <a:pt x="3734" y="1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Freeform 748"/>
                          <wps:cNvSpPr>
                            <a:spLocks/>
                          </wps:cNvSpPr>
                          <wps:spPr bwMode="auto">
                            <a:xfrm>
                              <a:off x="2754" y="-11935"/>
                              <a:ext cx="4226" cy="8040"/>
                            </a:xfrm>
                            <a:custGeom>
                              <a:avLst/>
                              <a:gdLst>
                                <a:gd name="T0" fmla="+- 0 6545 2754"/>
                                <a:gd name="T1" fmla="*/ T0 w 4226"/>
                                <a:gd name="T2" fmla="+- 0 -10715 -11935"/>
                                <a:gd name="T3" fmla="*/ -10715 h 8040"/>
                                <a:gd name="T4" fmla="+- 0 6540 2754"/>
                                <a:gd name="T5" fmla="*/ T4 w 4226"/>
                                <a:gd name="T6" fmla="+- 0 -10715 -11935"/>
                                <a:gd name="T7" fmla="*/ -10715 h 8040"/>
                                <a:gd name="T8" fmla="+- 0 6548 2754"/>
                                <a:gd name="T9" fmla="*/ T8 w 4226"/>
                                <a:gd name="T10" fmla="+- 0 -10695 -11935"/>
                                <a:gd name="T11" fmla="*/ -10695 h 8040"/>
                                <a:gd name="T12" fmla="+- 0 6551 2754"/>
                                <a:gd name="T13" fmla="*/ T12 w 4226"/>
                                <a:gd name="T14" fmla="+- 0 -10675 -11935"/>
                                <a:gd name="T15" fmla="*/ -10675 h 8040"/>
                                <a:gd name="T16" fmla="+- 0 6558 2754"/>
                                <a:gd name="T17" fmla="*/ T16 w 4226"/>
                                <a:gd name="T18" fmla="+- 0 -10675 -11935"/>
                                <a:gd name="T19" fmla="*/ -10675 h 8040"/>
                                <a:gd name="T20" fmla="+- 0 6555 2754"/>
                                <a:gd name="T21" fmla="*/ T20 w 4226"/>
                                <a:gd name="T22" fmla="+- 0 -10695 -11935"/>
                                <a:gd name="T23" fmla="*/ -10695 h 8040"/>
                                <a:gd name="T24" fmla="+- 0 6545 2754"/>
                                <a:gd name="T25" fmla="*/ T24 w 4226"/>
                                <a:gd name="T26" fmla="+- 0 -10715 -11935"/>
                                <a:gd name="T27" fmla="*/ -1071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791" y="1220"/>
                                  </a:moveTo>
                                  <a:lnTo>
                                    <a:pt x="3786" y="1220"/>
                                  </a:lnTo>
                                  <a:lnTo>
                                    <a:pt x="3794" y="1240"/>
                                  </a:lnTo>
                                  <a:lnTo>
                                    <a:pt x="3797" y="1260"/>
                                  </a:lnTo>
                                  <a:lnTo>
                                    <a:pt x="3804" y="1260"/>
                                  </a:lnTo>
                                  <a:lnTo>
                                    <a:pt x="3801" y="1240"/>
                                  </a:lnTo>
                                  <a:lnTo>
                                    <a:pt x="3791" y="1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7" name="Freeform 749"/>
                          <wps:cNvSpPr>
                            <a:spLocks/>
                          </wps:cNvSpPr>
                          <wps:spPr bwMode="auto">
                            <a:xfrm>
                              <a:off x="2754" y="-11935"/>
                              <a:ext cx="4226" cy="8040"/>
                            </a:xfrm>
                            <a:custGeom>
                              <a:avLst/>
                              <a:gdLst>
                                <a:gd name="T0" fmla="+- 0 2959 2754"/>
                                <a:gd name="T1" fmla="*/ T0 w 4226"/>
                                <a:gd name="T2" fmla="+- 0 -10955 -11935"/>
                                <a:gd name="T3" fmla="*/ -10955 h 8040"/>
                                <a:gd name="T4" fmla="+- 0 2908 2754"/>
                                <a:gd name="T5" fmla="*/ T4 w 4226"/>
                                <a:gd name="T6" fmla="+- 0 -10935 -11935"/>
                                <a:gd name="T7" fmla="*/ -10935 h 8040"/>
                                <a:gd name="T8" fmla="+- 0 2866 2754"/>
                                <a:gd name="T9" fmla="*/ T8 w 4226"/>
                                <a:gd name="T10" fmla="+- 0 -10915 -11935"/>
                                <a:gd name="T11" fmla="*/ -10915 h 8040"/>
                                <a:gd name="T12" fmla="+- 0 2838 2754"/>
                                <a:gd name="T13" fmla="*/ T12 w 4226"/>
                                <a:gd name="T14" fmla="+- 0 -10875 -11935"/>
                                <a:gd name="T15" fmla="*/ -10875 h 8040"/>
                                <a:gd name="T16" fmla="+- 0 2828 2754"/>
                                <a:gd name="T17" fmla="*/ T16 w 4226"/>
                                <a:gd name="T18" fmla="+- 0 -10815 -11935"/>
                                <a:gd name="T19" fmla="*/ -10815 h 8040"/>
                                <a:gd name="T20" fmla="+- 0 2838 2754"/>
                                <a:gd name="T21" fmla="*/ T20 w 4226"/>
                                <a:gd name="T22" fmla="+- 0 -10775 -11935"/>
                                <a:gd name="T23" fmla="*/ -10775 h 8040"/>
                                <a:gd name="T24" fmla="+- 0 2866 2754"/>
                                <a:gd name="T25" fmla="*/ T24 w 4226"/>
                                <a:gd name="T26" fmla="+- 0 -10735 -11935"/>
                                <a:gd name="T27" fmla="*/ -10735 h 8040"/>
                                <a:gd name="T28" fmla="+- 0 2908 2754"/>
                                <a:gd name="T29" fmla="*/ T28 w 4226"/>
                                <a:gd name="T30" fmla="+- 0 -10695 -11935"/>
                                <a:gd name="T31" fmla="*/ -10695 h 8040"/>
                                <a:gd name="T32" fmla="+- 0 2959 2754"/>
                                <a:gd name="T33" fmla="*/ T32 w 4226"/>
                                <a:gd name="T34" fmla="+- 0 -10695 -11935"/>
                                <a:gd name="T35" fmla="*/ -10695 h 8040"/>
                                <a:gd name="T36" fmla="+- 0 2910 2754"/>
                                <a:gd name="T37" fmla="*/ T36 w 4226"/>
                                <a:gd name="T38" fmla="+- 0 -10715 -11935"/>
                                <a:gd name="T39" fmla="*/ -10715 h 8040"/>
                                <a:gd name="T40" fmla="+- 0 2871 2754"/>
                                <a:gd name="T41" fmla="*/ T40 w 4226"/>
                                <a:gd name="T42" fmla="+- 0 -10735 -11935"/>
                                <a:gd name="T43" fmla="*/ -10735 h 8040"/>
                                <a:gd name="T44" fmla="+- 0 2844 2754"/>
                                <a:gd name="T45" fmla="*/ T44 w 4226"/>
                                <a:gd name="T46" fmla="+- 0 -10775 -11935"/>
                                <a:gd name="T47" fmla="*/ -10775 h 8040"/>
                                <a:gd name="T48" fmla="+- 0 2835 2754"/>
                                <a:gd name="T49" fmla="*/ T48 w 4226"/>
                                <a:gd name="T50" fmla="+- 0 -10815 -11935"/>
                                <a:gd name="T51" fmla="*/ -10815 h 8040"/>
                                <a:gd name="T52" fmla="+- 0 2844 2754"/>
                                <a:gd name="T53" fmla="*/ T52 w 4226"/>
                                <a:gd name="T54" fmla="+- 0 -10875 -11935"/>
                                <a:gd name="T55" fmla="*/ -10875 h 8040"/>
                                <a:gd name="T56" fmla="+- 0 2871 2754"/>
                                <a:gd name="T57" fmla="*/ T56 w 4226"/>
                                <a:gd name="T58" fmla="+- 0 -10915 -11935"/>
                                <a:gd name="T59" fmla="*/ -10915 h 8040"/>
                                <a:gd name="T60" fmla="+- 0 2910 2754"/>
                                <a:gd name="T61" fmla="*/ T60 w 4226"/>
                                <a:gd name="T62" fmla="+- 0 -10935 -11935"/>
                                <a:gd name="T63" fmla="*/ -10935 h 8040"/>
                                <a:gd name="T64" fmla="+- 0 2959 2754"/>
                                <a:gd name="T65" fmla="*/ T64 w 4226"/>
                                <a:gd name="T66" fmla="+- 0 -10955 -11935"/>
                                <a:gd name="T67" fmla="*/ -109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6" h="8040">
                                  <a:moveTo>
                                    <a:pt x="205" y="980"/>
                                  </a:moveTo>
                                  <a:lnTo>
                                    <a:pt x="154" y="1000"/>
                                  </a:lnTo>
                                  <a:lnTo>
                                    <a:pt x="112" y="1020"/>
                                  </a:lnTo>
                                  <a:lnTo>
                                    <a:pt x="84" y="1060"/>
                                  </a:lnTo>
                                  <a:lnTo>
                                    <a:pt x="74" y="1120"/>
                                  </a:lnTo>
                                  <a:lnTo>
                                    <a:pt x="84" y="1160"/>
                                  </a:lnTo>
                                  <a:lnTo>
                                    <a:pt x="112" y="1200"/>
                                  </a:lnTo>
                                  <a:lnTo>
                                    <a:pt x="154" y="1240"/>
                                  </a:lnTo>
                                  <a:lnTo>
                                    <a:pt x="205" y="1240"/>
                                  </a:lnTo>
                                  <a:lnTo>
                                    <a:pt x="156" y="1220"/>
                                  </a:lnTo>
                                  <a:lnTo>
                                    <a:pt x="117" y="1200"/>
                                  </a:lnTo>
                                  <a:lnTo>
                                    <a:pt x="90" y="1160"/>
                                  </a:lnTo>
                                  <a:lnTo>
                                    <a:pt x="81" y="1120"/>
                                  </a:lnTo>
                                  <a:lnTo>
                                    <a:pt x="90" y="1060"/>
                                  </a:lnTo>
                                  <a:lnTo>
                                    <a:pt x="117" y="1020"/>
                                  </a:lnTo>
                                  <a:lnTo>
                                    <a:pt x="156" y="1000"/>
                                  </a:lnTo>
                                  <a:lnTo>
                                    <a:pt x="205" y="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Freeform 750"/>
                          <wps:cNvSpPr>
                            <a:spLocks/>
                          </wps:cNvSpPr>
                          <wps:spPr bwMode="auto">
                            <a:xfrm>
                              <a:off x="2754" y="-11935"/>
                              <a:ext cx="4226" cy="8040"/>
                            </a:xfrm>
                            <a:custGeom>
                              <a:avLst/>
                              <a:gdLst>
                                <a:gd name="T0" fmla="+- 0 2959 2754"/>
                                <a:gd name="T1" fmla="*/ T0 w 4226"/>
                                <a:gd name="T2" fmla="+- 0 -10955 -11935"/>
                                <a:gd name="T3" fmla="*/ -10955 h 8040"/>
                                <a:gd name="T4" fmla="+- 0 3007 2754"/>
                                <a:gd name="T5" fmla="*/ T4 w 4226"/>
                                <a:gd name="T6" fmla="+- 0 -10935 -11935"/>
                                <a:gd name="T7" fmla="*/ -10935 h 8040"/>
                                <a:gd name="T8" fmla="+- 0 3046 2754"/>
                                <a:gd name="T9" fmla="*/ T8 w 4226"/>
                                <a:gd name="T10" fmla="+- 0 -10915 -11935"/>
                                <a:gd name="T11" fmla="*/ -10915 h 8040"/>
                                <a:gd name="T12" fmla="+- 0 3073 2754"/>
                                <a:gd name="T13" fmla="*/ T12 w 4226"/>
                                <a:gd name="T14" fmla="+- 0 -10875 -11935"/>
                                <a:gd name="T15" fmla="*/ -10875 h 8040"/>
                                <a:gd name="T16" fmla="+- 0 3083 2754"/>
                                <a:gd name="T17" fmla="*/ T16 w 4226"/>
                                <a:gd name="T18" fmla="+- 0 -10815 -11935"/>
                                <a:gd name="T19" fmla="*/ -10815 h 8040"/>
                                <a:gd name="T20" fmla="+- 0 3073 2754"/>
                                <a:gd name="T21" fmla="*/ T20 w 4226"/>
                                <a:gd name="T22" fmla="+- 0 -10775 -11935"/>
                                <a:gd name="T23" fmla="*/ -10775 h 8040"/>
                                <a:gd name="T24" fmla="+- 0 3046 2754"/>
                                <a:gd name="T25" fmla="*/ T24 w 4226"/>
                                <a:gd name="T26" fmla="+- 0 -10735 -11935"/>
                                <a:gd name="T27" fmla="*/ -10735 h 8040"/>
                                <a:gd name="T28" fmla="+- 0 3007 2754"/>
                                <a:gd name="T29" fmla="*/ T28 w 4226"/>
                                <a:gd name="T30" fmla="+- 0 -10715 -11935"/>
                                <a:gd name="T31" fmla="*/ -10715 h 8040"/>
                                <a:gd name="T32" fmla="+- 0 2959 2754"/>
                                <a:gd name="T33" fmla="*/ T32 w 4226"/>
                                <a:gd name="T34" fmla="+- 0 -10695 -11935"/>
                                <a:gd name="T35" fmla="*/ -10695 h 8040"/>
                                <a:gd name="T36" fmla="+- 0 3009 2754"/>
                                <a:gd name="T37" fmla="*/ T36 w 4226"/>
                                <a:gd name="T38" fmla="+- 0 -10695 -11935"/>
                                <a:gd name="T39" fmla="*/ -10695 h 8040"/>
                                <a:gd name="T40" fmla="+- 0 3051 2754"/>
                                <a:gd name="T41" fmla="*/ T40 w 4226"/>
                                <a:gd name="T42" fmla="+- 0 -10735 -11935"/>
                                <a:gd name="T43" fmla="*/ -10735 h 8040"/>
                                <a:gd name="T44" fmla="+- 0 3079 2754"/>
                                <a:gd name="T45" fmla="*/ T44 w 4226"/>
                                <a:gd name="T46" fmla="+- 0 -10775 -11935"/>
                                <a:gd name="T47" fmla="*/ -10775 h 8040"/>
                                <a:gd name="T48" fmla="+- 0 3089 2754"/>
                                <a:gd name="T49" fmla="*/ T48 w 4226"/>
                                <a:gd name="T50" fmla="+- 0 -10815 -11935"/>
                                <a:gd name="T51" fmla="*/ -10815 h 8040"/>
                                <a:gd name="T52" fmla="+- 0 3079 2754"/>
                                <a:gd name="T53" fmla="*/ T52 w 4226"/>
                                <a:gd name="T54" fmla="+- 0 -10875 -11935"/>
                                <a:gd name="T55" fmla="*/ -10875 h 8040"/>
                                <a:gd name="T56" fmla="+- 0 3051 2754"/>
                                <a:gd name="T57" fmla="*/ T56 w 4226"/>
                                <a:gd name="T58" fmla="+- 0 -10915 -11935"/>
                                <a:gd name="T59" fmla="*/ -10915 h 8040"/>
                                <a:gd name="T60" fmla="+- 0 3009 2754"/>
                                <a:gd name="T61" fmla="*/ T60 w 4226"/>
                                <a:gd name="T62" fmla="+- 0 -10935 -11935"/>
                                <a:gd name="T63" fmla="*/ -10935 h 8040"/>
                                <a:gd name="T64" fmla="+- 0 2959 2754"/>
                                <a:gd name="T65" fmla="*/ T64 w 4226"/>
                                <a:gd name="T66" fmla="+- 0 -10955 -11935"/>
                                <a:gd name="T67" fmla="*/ -109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6" h="8040">
                                  <a:moveTo>
                                    <a:pt x="205" y="980"/>
                                  </a:moveTo>
                                  <a:lnTo>
                                    <a:pt x="253" y="1000"/>
                                  </a:lnTo>
                                  <a:lnTo>
                                    <a:pt x="292" y="1020"/>
                                  </a:lnTo>
                                  <a:lnTo>
                                    <a:pt x="319" y="1060"/>
                                  </a:lnTo>
                                  <a:lnTo>
                                    <a:pt x="329" y="1120"/>
                                  </a:lnTo>
                                  <a:lnTo>
                                    <a:pt x="319" y="1160"/>
                                  </a:lnTo>
                                  <a:lnTo>
                                    <a:pt x="292" y="1200"/>
                                  </a:lnTo>
                                  <a:lnTo>
                                    <a:pt x="253" y="1220"/>
                                  </a:lnTo>
                                  <a:lnTo>
                                    <a:pt x="205" y="1240"/>
                                  </a:lnTo>
                                  <a:lnTo>
                                    <a:pt x="255" y="1240"/>
                                  </a:lnTo>
                                  <a:lnTo>
                                    <a:pt x="297" y="1200"/>
                                  </a:lnTo>
                                  <a:lnTo>
                                    <a:pt x="325" y="1160"/>
                                  </a:lnTo>
                                  <a:lnTo>
                                    <a:pt x="335" y="1120"/>
                                  </a:lnTo>
                                  <a:lnTo>
                                    <a:pt x="325" y="1060"/>
                                  </a:lnTo>
                                  <a:lnTo>
                                    <a:pt x="297" y="1020"/>
                                  </a:lnTo>
                                  <a:lnTo>
                                    <a:pt x="255" y="1000"/>
                                  </a:lnTo>
                                  <a:lnTo>
                                    <a:pt x="205" y="9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Freeform 751"/>
                          <wps:cNvSpPr>
                            <a:spLocks/>
                          </wps:cNvSpPr>
                          <wps:spPr bwMode="auto">
                            <a:xfrm>
                              <a:off x="2754" y="-11935"/>
                              <a:ext cx="4226" cy="8040"/>
                            </a:xfrm>
                            <a:custGeom>
                              <a:avLst/>
                              <a:gdLst>
                                <a:gd name="T0" fmla="+- 0 4818 2754"/>
                                <a:gd name="T1" fmla="*/ T0 w 4226"/>
                                <a:gd name="T2" fmla="+- 0 -10715 -11935"/>
                                <a:gd name="T3" fmla="*/ -10715 h 8040"/>
                                <a:gd name="T4" fmla="+- 0 4803 2754"/>
                                <a:gd name="T5" fmla="*/ T4 w 4226"/>
                                <a:gd name="T6" fmla="+- 0 -10715 -11935"/>
                                <a:gd name="T7" fmla="*/ -10715 h 8040"/>
                                <a:gd name="T8" fmla="+- 0 4792 2754"/>
                                <a:gd name="T9" fmla="*/ T8 w 4226"/>
                                <a:gd name="T10" fmla="+- 0 -10695 -11935"/>
                                <a:gd name="T11" fmla="*/ -10695 h 8040"/>
                                <a:gd name="T12" fmla="+- 0 4806 2754"/>
                                <a:gd name="T13" fmla="*/ T12 w 4226"/>
                                <a:gd name="T14" fmla="+- 0 -10695 -11935"/>
                                <a:gd name="T15" fmla="*/ -10695 h 8040"/>
                                <a:gd name="T16" fmla="+- 0 4818 2754"/>
                                <a:gd name="T17" fmla="*/ T16 w 4226"/>
                                <a:gd name="T18" fmla="+- 0 -10715 -11935"/>
                                <a:gd name="T19" fmla="*/ -10715 h 8040"/>
                              </a:gdLst>
                              <a:ahLst/>
                              <a:cxnLst>
                                <a:cxn ang="0">
                                  <a:pos x="T1" y="T3"/>
                                </a:cxn>
                                <a:cxn ang="0">
                                  <a:pos x="T5" y="T7"/>
                                </a:cxn>
                                <a:cxn ang="0">
                                  <a:pos x="T9" y="T11"/>
                                </a:cxn>
                                <a:cxn ang="0">
                                  <a:pos x="T13" y="T15"/>
                                </a:cxn>
                                <a:cxn ang="0">
                                  <a:pos x="T17" y="T19"/>
                                </a:cxn>
                              </a:cxnLst>
                              <a:rect l="0" t="0" r="r" b="b"/>
                              <a:pathLst>
                                <a:path w="4226" h="8040">
                                  <a:moveTo>
                                    <a:pt x="2064" y="1220"/>
                                  </a:moveTo>
                                  <a:lnTo>
                                    <a:pt x="2049" y="1220"/>
                                  </a:lnTo>
                                  <a:lnTo>
                                    <a:pt x="2038" y="1240"/>
                                  </a:lnTo>
                                  <a:lnTo>
                                    <a:pt x="2052" y="1240"/>
                                  </a:lnTo>
                                  <a:lnTo>
                                    <a:pt x="2064" y="1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Freeform 752"/>
                          <wps:cNvSpPr>
                            <a:spLocks/>
                          </wps:cNvSpPr>
                          <wps:spPr bwMode="auto">
                            <a:xfrm>
                              <a:off x="2754" y="-11935"/>
                              <a:ext cx="4226" cy="8040"/>
                            </a:xfrm>
                            <a:custGeom>
                              <a:avLst/>
                              <a:gdLst>
                                <a:gd name="T0" fmla="+- 0 4832 2754"/>
                                <a:gd name="T1" fmla="*/ T0 w 4226"/>
                                <a:gd name="T2" fmla="+- 0 -10715 -11935"/>
                                <a:gd name="T3" fmla="*/ -10715 h 8040"/>
                                <a:gd name="T4" fmla="+- 0 4818 2754"/>
                                <a:gd name="T5" fmla="*/ T4 w 4226"/>
                                <a:gd name="T6" fmla="+- 0 -10715 -11935"/>
                                <a:gd name="T7" fmla="*/ -10715 h 8040"/>
                                <a:gd name="T8" fmla="+- 0 4830 2754"/>
                                <a:gd name="T9" fmla="*/ T8 w 4226"/>
                                <a:gd name="T10" fmla="+- 0 -10695 -11935"/>
                                <a:gd name="T11" fmla="*/ -10695 h 8040"/>
                                <a:gd name="T12" fmla="+- 0 4844 2754"/>
                                <a:gd name="T13" fmla="*/ T12 w 4226"/>
                                <a:gd name="T14" fmla="+- 0 -10695 -11935"/>
                                <a:gd name="T15" fmla="*/ -10695 h 8040"/>
                                <a:gd name="T16" fmla="+- 0 4832 2754"/>
                                <a:gd name="T17" fmla="*/ T16 w 4226"/>
                                <a:gd name="T18" fmla="+- 0 -10715 -11935"/>
                                <a:gd name="T19" fmla="*/ -10715 h 8040"/>
                              </a:gdLst>
                              <a:ahLst/>
                              <a:cxnLst>
                                <a:cxn ang="0">
                                  <a:pos x="T1" y="T3"/>
                                </a:cxn>
                                <a:cxn ang="0">
                                  <a:pos x="T5" y="T7"/>
                                </a:cxn>
                                <a:cxn ang="0">
                                  <a:pos x="T9" y="T11"/>
                                </a:cxn>
                                <a:cxn ang="0">
                                  <a:pos x="T13" y="T15"/>
                                </a:cxn>
                                <a:cxn ang="0">
                                  <a:pos x="T17" y="T19"/>
                                </a:cxn>
                              </a:cxnLst>
                              <a:rect l="0" t="0" r="r" b="b"/>
                              <a:pathLst>
                                <a:path w="4226" h="8040">
                                  <a:moveTo>
                                    <a:pt x="2078" y="1220"/>
                                  </a:moveTo>
                                  <a:lnTo>
                                    <a:pt x="2064" y="1220"/>
                                  </a:lnTo>
                                  <a:lnTo>
                                    <a:pt x="2076" y="1240"/>
                                  </a:lnTo>
                                  <a:lnTo>
                                    <a:pt x="2090" y="1240"/>
                                  </a:lnTo>
                                  <a:lnTo>
                                    <a:pt x="2078" y="1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1" name="Freeform 753"/>
                          <wps:cNvSpPr>
                            <a:spLocks/>
                          </wps:cNvSpPr>
                          <wps:spPr bwMode="auto">
                            <a:xfrm>
                              <a:off x="2754" y="-11935"/>
                              <a:ext cx="4226" cy="8040"/>
                            </a:xfrm>
                            <a:custGeom>
                              <a:avLst/>
                              <a:gdLst>
                                <a:gd name="T0" fmla="+- 0 5150 2754"/>
                                <a:gd name="T1" fmla="*/ T0 w 4226"/>
                                <a:gd name="T2" fmla="+- 0 -10735 -11935"/>
                                <a:gd name="T3" fmla="*/ -10735 h 8040"/>
                                <a:gd name="T4" fmla="+- 0 5143 2754"/>
                                <a:gd name="T5" fmla="*/ T4 w 4226"/>
                                <a:gd name="T6" fmla="+- 0 -10735 -11935"/>
                                <a:gd name="T7" fmla="*/ -10735 h 8040"/>
                                <a:gd name="T8" fmla="+- 0 5143 2754"/>
                                <a:gd name="T9" fmla="*/ T8 w 4226"/>
                                <a:gd name="T10" fmla="+- 0 -10715 -11935"/>
                                <a:gd name="T11" fmla="*/ -10715 h 8040"/>
                                <a:gd name="T12" fmla="+- 0 5150 2754"/>
                                <a:gd name="T13" fmla="*/ T12 w 4226"/>
                                <a:gd name="T14" fmla="+- 0 -10715 -11935"/>
                                <a:gd name="T15" fmla="*/ -10715 h 8040"/>
                                <a:gd name="T16" fmla="+- 0 5150 2754"/>
                                <a:gd name="T17" fmla="*/ T16 w 4226"/>
                                <a:gd name="T18" fmla="+- 0 -10735 -11935"/>
                                <a:gd name="T19" fmla="*/ -10735 h 8040"/>
                              </a:gdLst>
                              <a:ahLst/>
                              <a:cxnLst>
                                <a:cxn ang="0">
                                  <a:pos x="T1" y="T3"/>
                                </a:cxn>
                                <a:cxn ang="0">
                                  <a:pos x="T5" y="T7"/>
                                </a:cxn>
                                <a:cxn ang="0">
                                  <a:pos x="T9" y="T11"/>
                                </a:cxn>
                                <a:cxn ang="0">
                                  <a:pos x="T13" y="T15"/>
                                </a:cxn>
                                <a:cxn ang="0">
                                  <a:pos x="T17" y="T19"/>
                                </a:cxn>
                              </a:cxnLst>
                              <a:rect l="0" t="0" r="r" b="b"/>
                              <a:pathLst>
                                <a:path w="4226" h="8040">
                                  <a:moveTo>
                                    <a:pt x="2396" y="1200"/>
                                  </a:moveTo>
                                  <a:lnTo>
                                    <a:pt x="2389" y="1200"/>
                                  </a:lnTo>
                                  <a:lnTo>
                                    <a:pt x="2389" y="1220"/>
                                  </a:lnTo>
                                  <a:lnTo>
                                    <a:pt x="2396" y="1220"/>
                                  </a:lnTo>
                                  <a:lnTo>
                                    <a:pt x="2396" y="1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2" name="Freeform 754"/>
                          <wps:cNvSpPr>
                            <a:spLocks/>
                          </wps:cNvSpPr>
                          <wps:spPr bwMode="auto">
                            <a:xfrm>
                              <a:off x="2754" y="-11935"/>
                              <a:ext cx="4226" cy="8040"/>
                            </a:xfrm>
                            <a:custGeom>
                              <a:avLst/>
                              <a:gdLst>
                                <a:gd name="T0" fmla="+- 0 5177 2754"/>
                                <a:gd name="T1" fmla="*/ T0 w 4226"/>
                                <a:gd name="T2" fmla="+- 0 -10735 -11935"/>
                                <a:gd name="T3" fmla="*/ -10735 h 8040"/>
                                <a:gd name="T4" fmla="+- 0 5170 2754"/>
                                <a:gd name="T5" fmla="*/ T4 w 4226"/>
                                <a:gd name="T6" fmla="+- 0 -10735 -11935"/>
                                <a:gd name="T7" fmla="*/ -10735 h 8040"/>
                                <a:gd name="T8" fmla="+- 0 5170 2754"/>
                                <a:gd name="T9" fmla="*/ T8 w 4226"/>
                                <a:gd name="T10" fmla="+- 0 -10715 -11935"/>
                                <a:gd name="T11" fmla="*/ -10715 h 8040"/>
                                <a:gd name="T12" fmla="+- 0 5177 2754"/>
                                <a:gd name="T13" fmla="*/ T12 w 4226"/>
                                <a:gd name="T14" fmla="+- 0 -10715 -11935"/>
                                <a:gd name="T15" fmla="*/ -10715 h 8040"/>
                                <a:gd name="T16" fmla="+- 0 5177 2754"/>
                                <a:gd name="T17" fmla="*/ T16 w 4226"/>
                                <a:gd name="T18" fmla="+- 0 -10735 -11935"/>
                                <a:gd name="T19" fmla="*/ -10735 h 8040"/>
                              </a:gdLst>
                              <a:ahLst/>
                              <a:cxnLst>
                                <a:cxn ang="0">
                                  <a:pos x="T1" y="T3"/>
                                </a:cxn>
                                <a:cxn ang="0">
                                  <a:pos x="T5" y="T7"/>
                                </a:cxn>
                                <a:cxn ang="0">
                                  <a:pos x="T9" y="T11"/>
                                </a:cxn>
                                <a:cxn ang="0">
                                  <a:pos x="T13" y="T15"/>
                                </a:cxn>
                                <a:cxn ang="0">
                                  <a:pos x="T17" y="T19"/>
                                </a:cxn>
                              </a:cxnLst>
                              <a:rect l="0" t="0" r="r" b="b"/>
                              <a:pathLst>
                                <a:path w="4226" h="8040">
                                  <a:moveTo>
                                    <a:pt x="2423" y="1200"/>
                                  </a:moveTo>
                                  <a:lnTo>
                                    <a:pt x="2416" y="1200"/>
                                  </a:lnTo>
                                  <a:lnTo>
                                    <a:pt x="2416" y="1220"/>
                                  </a:lnTo>
                                  <a:lnTo>
                                    <a:pt x="2423" y="1220"/>
                                  </a:lnTo>
                                  <a:lnTo>
                                    <a:pt x="2423" y="1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3" name="Freeform 755"/>
                          <wps:cNvSpPr>
                            <a:spLocks/>
                          </wps:cNvSpPr>
                          <wps:spPr bwMode="auto">
                            <a:xfrm>
                              <a:off x="2754" y="-11935"/>
                              <a:ext cx="4226" cy="8040"/>
                            </a:xfrm>
                            <a:custGeom>
                              <a:avLst/>
                              <a:gdLst>
                                <a:gd name="T0" fmla="+- 0 6313 2754"/>
                                <a:gd name="T1" fmla="*/ T0 w 4226"/>
                                <a:gd name="T2" fmla="+- 0 -10735 -11935"/>
                                <a:gd name="T3" fmla="*/ -10735 h 8040"/>
                                <a:gd name="T4" fmla="+- 0 6296 2754"/>
                                <a:gd name="T5" fmla="*/ T4 w 4226"/>
                                <a:gd name="T6" fmla="+- 0 -10715 -11935"/>
                                <a:gd name="T7" fmla="*/ -10715 h 8040"/>
                                <a:gd name="T8" fmla="+- 0 6330 2754"/>
                                <a:gd name="T9" fmla="*/ T8 w 4226"/>
                                <a:gd name="T10" fmla="+- 0 -10715 -11935"/>
                                <a:gd name="T11" fmla="*/ -10715 h 8040"/>
                                <a:gd name="T12" fmla="+- 0 6313 2754"/>
                                <a:gd name="T13" fmla="*/ T12 w 4226"/>
                                <a:gd name="T14" fmla="+- 0 -10735 -11935"/>
                                <a:gd name="T15" fmla="*/ -10735 h 8040"/>
                              </a:gdLst>
                              <a:ahLst/>
                              <a:cxnLst>
                                <a:cxn ang="0">
                                  <a:pos x="T1" y="T3"/>
                                </a:cxn>
                                <a:cxn ang="0">
                                  <a:pos x="T5" y="T7"/>
                                </a:cxn>
                                <a:cxn ang="0">
                                  <a:pos x="T9" y="T11"/>
                                </a:cxn>
                                <a:cxn ang="0">
                                  <a:pos x="T13" y="T15"/>
                                </a:cxn>
                              </a:cxnLst>
                              <a:rect l="0" t="0" r="r" b="b"/>
                              <a:pathLst>
                                <a:path w="4226" h="8040">
                                  <a:moveTo>
                                    <a:pt x="3559" y="1200"/>
                                  </a:moveTo>
                                  <a:lnTo>
                                    <a:pt x="3542" y="1220"/>
                                  </a:lnTo>
                                  <a:lnTo>
                                    <a:pt x="3576" y="1220"/>
                                  </a:lnTo>
                                  <a:lnTo>
                                    <a:pt x="3559" y="1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Freeform 756"/>
                          <wps:cNvSpPr>
                            <a:spLocks/>
                          </wps:cNvSpPr>
                          <wps:spPr bwMode="auto">
                            <a:xfrm>
                              <a:off x="2754" y="-11935"/>
                              <a:ext cx="4226" cy="8040"/>
                            </a:xfrm>
                            <a:custGeom>
                              <a:avLst/>
                              <a:gdLst>
                                <a:gd name="T0" fmla="+- 0 6514 2754"/>
                                <a:gd name="T1" fmla="*/ T0 w 4226"/>
                                <a:gd name="T2" fmla="+- 0 -10735 -11935"/>
                                <a:gd name="T3" fmla="*/ -10735 h 8040"/>
                                <a:gd name="T4" fmla="+- 0 6497 2754"/>
                                <a:gd name="T5" fmla="*/ T4 w 4226"/>
                                <a:gd name="T6" fmla="+- 0 -10715 -11935"/>
                                <a:gd name="T7" fmla="*/ -10715 h 8040"/>
                                <a:gd name="T8" fmla="+- 0 6531 2754"/>
                                <a:gd name="T9" fmla="*/ T8 w 4226"/>
                                <a:gd name="T10" fmla="+- 0 -10715 -11935"/>
                                <a:gd name="T11" fmla="*/ -10715 h 8040"/>
                                <a:gd name="T12" fmla="+- 0 6514 2754"/>
                                <a:gd name="T13" fmla="*/ T12 w 4226"/>
                                <a:gd name="T14" fmla="+- 0 -10735 -11935"/>
                                <a:gd name="T15" fmla="*/ -10735 h 8040"/>
                              </a:gdLst>
                              <a:ahLst/>
                              <a:cxnLst>
                                <a:cxn ang="0">
                                  <a:pos x="T1" y="T3"/>
                                </a:cxn>
                                <a:cxn ang="0">
                                  <a:pos x="T5" y="T7"/>
                                </a:cxn>
                                <a:cxn ang="0">
                                  <a:pos x="T9" y="T11"/>
                                </a:cxn>
                                <a:cxn ang="0">
                                  <a:pos x="T13" y="T15"/>
                                </a:cxn>
                              </a:cxnLst>
                              <a:rect l="0" t="0" r="r" b="b"/>
                              <a:pathLst>
                                <a:path w="4226" h="8040">
                                  <a:moveTo>
                                    <a:pt x="3760" y="1200"/>
                                  </a:moveTo>
                                  <a:lnTo>
                                    <a:pt x="3743" y="1220"/>
                                  </a:lnTo>
                                  <a:lnTo>
                                    <a:pt x="3777" y="1220"/>
                                  </a:lnTo>
                                  <a:lnTo>
                                    <a:pt x="3760" y="1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5" name="Freeform 757"/>
                          <wps:cNvSpPr>
                            <a:spLocks/>
                          </wps:cNvSpPr>
                          <wps:spPr bwMode="auto">
                            <a:xfrm>
                              <a:off x="2754" y="-11935"/>
                              <a:ext cx="4226" cy="8040"/>
                            </a:xfrm>
                            <a:custGeom>
                              <a:avLst/>
                              <a:gdLst>
                                <a:gd name="T0" fmla="+- 0 5297 2754"/>
                                <a:gd name="T1" fmla="*/ T0 w 4226"/>
                                <a:gd name="T2" fmla="+- 0 -10835 -11935"/>
                                <a:gd name="T3" fmla="*/ -10835 h 8040"/>
                                <a:gd name="T4" fmla="+- 0 5290 2754"/>
                                <a:gd name="T5" fmla="*/ T4 w 4226"/>
                                <a:gd name="T6" fmla="+- 0 -10835 -11935"/>
                                <a:gd name="T7" fmla="*/ -10835 h 8040"/>
                                <a:gd name="T8" fmla="+- 0 5290 2754"/>
                                <a:gd name="T9" fmla="*/ T8 w 4226"/>
                                <a:gd name="T10" fmla="+- 0 -10815 -11935"/>
                                <a:gd name="T11" fmla="*/ -10815 h 8040"/>
                                <a:gd name="T12" fmla="+- 0 5297 2754"/>
                                <a:gd name="T13" fmla="*/ T12 w 4226"/>
                                <a:gd name="T14" fmla="+- 0 -10815 -11935"/>
                                <a:gd name="T15" fmla="*/ -10815 h 8040"/>
                                <a:gd name="T16" fmla="+- 0 5297 2754"/>
                                <a:gd name="T17" fmla="*/ T16 w 4226"/>
                                <a:gd name="T18" fmla="+- 0 -10835 -11935"/>
                                <a:gd name="T19" fmla="*/ -10835 h 8040"/>
                              </a:gdLst>
                              <a:ahLst/>
                              <a:cxnLst>
                                <a:cxn ang="0">
                                  <a:pos x="T1" y="T3"/>
                                </a:cxn>
                                <a:cxn ang="0">
                                  <a:pos x="T5" y="T7"/>
                                </a:cxn>
                                <a:cxn ang="0">
                                  <a:pos x="T9" y="T11"/>
                                </a:cxn>
                                <a:cxn ang="0">
                                  <a:pos x="T13" y="T15"/>
                                </a:cxn>
                                <a:cxn ang="0">
                                  <a:pos x="T17" y="T19"/>
                                </a:cxn>
                              </a:cxnLst>
                              <a:rect l="0" t="0" r="r" b="b"/>
                              <a:pathLst>
                                <a:path w="4226" h="8040">
                                  <a:moveTo>
                                    <a:pt x="2543" y="1100"/>
                                  </a:moveTo>
                                  <a:lnTo>
                                    <a:pt x="2536" y="1100"/>
                                  </a:lnTo>
                                  <a:lnTo>
                                    <a:pt x="2536" y="1120"/>
                                  </a:lnTo>
                                  <a:lnTo>
                                    <a:pt x="2543" y="1120"/>
                                  </a:lnTo>
                                  <a:lnTo>
                                    <a:pt x="2543" y="11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6" name="Freeform 758"/>
                          <wps:cNvSpPr>
                            <a:spLocks/>
                          </wps:cNvSpPr>
                          <wps:spPr bwMode="auto">
                            <a:xfrm>
                              <a:off x="2754" y="-11935"/>
                              <a:ext cx="4226" cy="8040"/>
                            </a:xfrm>
                            <a:custGeom>
                              <a:avLst/>
                              <a:gdLst>
                                <a:gd name="T0" fmla="+- 0 5324 2754"/>
                                <a:gd name="T1" fmla="*/ T0 w 4226"/>
                                <a:gd name="T2" fmla="+- 0 -10835 -11935"/>
                                <a:gd name="T3" fmla="*/ -10835 h 8040"/>
                                <a:gd name="T4" fmla="+- 0 5317 2754"/>
                                <a:gd name="T5" fmla="*/ T4 w 4226"/>
                                <a:gd name="T6" fmla="+- 0 -10835 -11935"/>
                                <a:gd name="T7" fmla="*/ -10835 h 8040"/>
                                <a:gd name="T8" fmla="+- 0 5317 2754"/>
                                <a:gd name="T9" fmla="*/ T8 w 4226"/>
                                <a:gd name="T10" fmla="+- 0 -10815 -11935"/>
                                <a:gd name="T11" fmla="*/ -10815 h 8040"/>
                                <a:gd name="T12" fmla="+- 0 5324 2754"/>
                                <a:gd name="T13" fmla="*/ T12 w 4226"/>
                                <a:gd name="T14" fmla="+- 0 -10815 -11935"/>
                                <a:gd name="T15" fmla="*/ -10815 h 8040"/>
                                <a:gd name="T16" fmla="+- 0 5324 2754"/>
                                <a:gd name="T17" fmla="*/ T16 w 4226"/>
                                <a:gd name="T18" fmla="+- 0 -10835 -11935"/>
                                <a:gd name="T19" fmla="*/ -10835 h 8040"/>
                              </a:gdLst>
                              <a:ahLst/>
                              <a:cxnLst>
                                <a:cxn ang="0">
                                  <a:pos x="T1" y="T3"/>
                                </a:cxn>
                                <a:cxn ang="0">
                                  <a:pos x="T5" y="T7"/>
                                </a:cxn>
                                <a:cxn ang="0">
                                  <a:pos x="T9" y="T11"/>
                                </a:cxn>
                                <a:cxn ang="0">
                                  <a:pos x="T13" y="T15"/>
                                </a:cxn>
                                <a:cxn ang="0">
                                  <a:pos x="T17" y="T19"/>
                                </a:cxn>
                              </a:cxnLst>
                              <a:rect l="0" t="0" r="r" b="b"/>
                              <a:pathLst>
                                <a:path w="4226" h="8040">
                                  <a:moveTo>
                                    <a:pt x="2570" y="1100"/>
                                  </a:moveTo>
                                  <a:lnTo>
                                    <a:pt x="2563" y="1100"/>
                                  </a:lnTo>
                                  <a:lnTo>
                                    <a:pt x="2563" y="1120"/>
                                  </a:lnTo>
                                  <a:lnTo>
                                    <a:pt x="2570" y="1120"/>
                                  </a:lnTo>
                                  <a:lnTo>
                                    <a:pt x="2570" y="11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7" name="Freeform 759"/>
                          <wps:cNvSpPr>
                            <a:spLocks/>
                          </wps:cNvSpPr>
                          <wps:spPr bwMode="auto">
                            <a:xfrm>
                              <a:off x="2754" y="-11935"/>
                              <a:ext cx="4226" cy="8040"/>
                            </a:xfrm>
                            <a:custGeom>
                              <a:avLst/>
                              <a:gdLst>
                                <a:gd name="T0" fmla="+- 0 3860 2754"/>
                                <a:gd name="T1" fmla="*/ T0 w 4226"/>
                                <a:gd name="T2" fmla="+- 0 -10875 -11935"/>
                                <a:gd name="T3" fmla="*/ -10875 h 8040"/>
                                <a:gd name="T4" fmla="+- 0 3849 2754"/>
                                <a:gd name="T5" fmla="*/ T4 w 4226"/>
                                <a:gd name="T6" fmla="+- 0 -10875 -11935"/>
                                <a:gd name="T7" fmla="*/ -10875 h 8040"/>
                                <a:gd name="T8" fmla="+- 0 3849 2754"/>
                                <a:gd name="T9" fmla="*/ T8 w 4226"/>
                                <a:gd name="T10" fmla="+- 0 -10855 -11935"/>
                                <a:gd name="T11" fmla="*/ -10855 h 8040"/>
                                <a:gd name="T12" fmla="+- 0 3856 2754"/>
                                <a:gd name="T13" fmla="*/ T12 w 4226"/>
                                <a:gd name="T14" fmla="+- 0 -10835 -11935"/>
                                <a:gd name="T15" fmla="*/ -10835 h 8040"/>
                                <a:gd name="T16" fmla="+- 0 3875 2754"/>
                                <a:gd name="T17" fmla="*/ T16 w 4226"/>
                                <a:gd name="T18" fmla="+- 0 -10835 -11935"/>
                                <a:gd name="T19" fmla="*/ -10835 h 8040"/>
                                <a:gd name="T20" fmla="+- 0 3882 2754"/>
                                <a:gd name="T21" fmla="*/ T20 w 4226"/>
                                <a:gd name="T22" fmla="+- 0 -10855 -11935"/>
                                <a:gd name="T23" fmla="*/ -10855 h 8040"/>
                                <a:gd name="T24" fmla="+- 0 3856 2754"/>
                                <a:gd name="T25" fmla="*/ T24 w 4226"/>
                                <a:gd name="T26" fmla="+- 0 -10855 -11935"/>
                                <a:gd name="T27" fmla="*/ -10855 h 8040"/>
                                <a:gd name="T28" fmla="+- 0 3860 2754"/>
                                <a:gd name="T29" fmla="*/ T28 w 4226"/>
                                <a:gd name="T30" fmla="+- 0 -10875 -11935"/>
                                <a:gd name="T31" fmla="*/ -1087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106" y="1060"/>
                                  </a:moveTo>
                                  <a:lnTo>
                                    <a:pt x="1095" y="1060"/>
                                  </a:lnTo>
                                  <a:lnTo>
                                    <a:pt x="1095" y="1080"/>
                                  </a:lnTo>
                                  <a:lnTo>
                                    <a:pt x="1102" y="1100"/>
                                  </a:lnTo>
                                  <a:lnTo>
                                    <a:pt x="1121" y="1100"/>
                                  </a:lnTo>
                                  <a:lnTo>
                                    <a:pt x="1128" y="1080"/>
                                  </a:lnTo>
                                  <a:lnTo>
                                    <a:pt x="1102" y="1080"/>
                                  </a:lnTo>
                                  <a:lnTo>
                                    <a:pt x="1106" y="1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Freeform 760"/>
                          <wps:cNvSpPr>
                            <a:spLocks/>
                          </wps:cNvSpPr>
                          <wps:spPr bwMode="auto">
                            <a:xfrm>
                              <a:off x="2754" y="-11935"/>
                              <a:ext cx="4226" cy="8040"/>
                            </a:xfrm>
                            <a:custGeom>
                              <a:avLst/>
                              <a:gdLst>
                                <a:gd name="T0" fmla="+- 0 3882 2754"/>
                                <a:gd name="T1" fmla="*/ T0 w 4226"/>
                                <a:gd name="T2" fmla="+- 0 -10875 -11935"/>
                                <a:gd name="T3" fmla="*/ -10875 h 8040"/>
                                <a:gd name="T4" fmla="+- 0 3871 2754"/>
                                <a:gd name="T5" fmla="*/ T4 w 4226"/>
                                <a:gd name="T6" fmla="+- 0 -10875 -11935"/>
                                <a:gd name="T7" fmla="*/ -10875 h 8040"/>
                                <a:gd name="T8" fmla="+- 0 3875 2754"/>
                                <a:gd name="T9" fmla="*/ T8 w 4226"/>
                                <a:gd name="T10" fmla="+- 0 -10855 -11935"/>
                                <a:gd name="T11" fmla="*/ -10855 h 8040"/>
                                <a:gd name="T12" fmla="+- 0 3882 2754"/>
                                <a:gd name="T13" fmla="*/ T12 w 4226"/>
                                <a:gd name="T14" fmla="+- 0 -10855 -11935"/>
                                <a:gd name="T15" fmla="*/ -10855 h 8040"/>
                                <a:gd name="T16" fmla="+- 0 3882 2754"/>
                                <a:gd name="T17" fmla="*/ T16 w 4226"/>
                                <a:gd name="T18" fmla="+- 0 -10875 -11935"/>
                                <a:gd name="T19" fmla="*/ -10875 h 8040"/>
                              </a:gdLst>
                              <a:ahLst/>
                              <a:cxnLst>
                                <a:cxn ang="0">
                                  <a:pos x="T1" y="T3"/>
                                </a:cxn>
                                <a:cxn ang="0">
                                  <a:pos x="T5" y="T7"/>
                                </a:cxn>
                                <a:cxn ang="0">
                                  <a:pos x="T9" y="T11"/>
                                </a:cxn>
                                <a:cxn ang="0">
                                  <a:pos x="T13" y="T15"/>
                                </a:cxn>
                                <a:cxn ang="0">
                                  <a:pos x="T17" y="T19"/>
                                </a:cxn>
                              </a:cxnLst>
                              <a:rect l="0" t="0" r="r" b="b"/>
                              <a:pathLst>
                                <a:path w="4226" h="8040">
                                  <a:moveTo>
                                    <a:pt x="1128" y="1060"/>
                                  </a:moveTo>
                                  <a:lnTo>
                                    <a:pt x="1117" y="1060"/>
                                  </a:lnTo>
                                  <a:lnTo>
                                    <a:pt x="1121" y="1080"/>
                                  </a:lnTo>
                                  <a:lnTo>
                                    <a:pt x="1128" y="1080"/>
                                  </a:lnTo>
                                  <a:lnTo>
                                    <a:pt x="1128" y="10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Freeform 761"/>
                          <wps:cNvSpPr>
                            <a:spLocks/>
                          </wps:cNvSpPr>
                          <wps:spPr bwMode="auto">
                            <a:xfrm>
                              <a:off x="2754" y="-11935"/>
                              <a:ext cx="4226" cy="8040"/>
                            </a:xfrm>
                            <a:custGeom>
                              <a:avLst/>
                              <a:gdLst>
                                <a:gd name="T0" fmla="+- 0 4493 2754"/>
                                <a:gd name="T1" fmla="*/ T0 w 4226"/>
                                <a:gd name="T2" fmla="+- 0 -10895 -11935"/>
                                <a:gd name="T3" fmla="*/ -10895 h 8040"/>
                                <a:gd name="T4" fmla="+- 0 4486 2754"/>
                                <a:gd name="T5" fmla="*/ T4 w 4226"/>
                                <a:gd name="T6" fmla="+- 0 -10895 -11935"/>
                                <a:gd name="T7" fmla="*/ -10895 h 8040"/>
                                <a:gd name="T8" fmla="+- 0 4486 2754"/>
                                <a:gd name="T9" fmla="*/ T8 w 4226"/>
                                <a:gd name="T10" fmla="+- 0 -10875 -11935"/>
                                <a:gd name="T11" fmla="*/ -10875 h 8040"/>
                                <a:gd name="T12" fmla="+- 0 4493 2754"/>
                                <a:gd name="T13" fmla="*/ T12 w 4226"/>
                                <a:gd name="T14" fmla="+- 0 -10875 -11935"/>
                                <a:gd name="T15" fmla="*/ -10875 h 8040"/>
                                <a:gd name="T16" fmla="+- 0 4493 2754"/>
                                <a:gd name="T17" fmla="*/ T16 w 4226"/>
                                <a:gd name="T18" fmla="+- 0 -10895 -11935"/>
                                <a:gd name="T19" fmla="*/ -10895 h 8040"/>
                              </a:gdLst>
                              <a:ahLst/>
                              <a:cxnLst>
                                <a:cxn ang="0">
                                  <a:pos x="T1" y="T3"/>
                                </a:cxn>
                                <a:cxn ang="0">
                                  <a:pos x="T5" y="T7"/>
                                </a:cxn>
                                <a:cxn ang="0">
                                  <a:pos x="T9" y="T11"/>
                                </a:cxn>
                                <a:cxn ang="0">
                                  <a:pos x="T13" y="T15"/>
                                </a:cxn>
                                <a:cxn ang="0">
                                  <a:pos x="T17" y="T19"/>
                                </a:cxn>
                              </a:cxnLst>
                              <a:rect l="0" t="0" r="r" b="b"/>
                              <a:pathLst>
                                <a:path w="4226" h="8040">
                                  <a:moveTo>
                                    <a:pt x="1739" y="1040"/>
                                  </a:moveTo>
                                  <a:lnTo>
                                    <a:pt x="1732" y="1040"/>
                                  </a:lnTo>
                                  <a:lnTo>
                                    <a:pt x="1732" y="1060"/>
                                  </a:lnTo>
                                  <a:lnTo>
                                    <a:pt x="1739" y="1060"/>
                                  </a:lnTo>
                                  <a:lnTo>
                                    <a:pt x="1739" y="1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0" name="Freeform 762"/>
                          <wps:cNvSpPr>
                            <a:spLocks/>
                          </wps:cNvSpPr>
                          <wps:spPr bwMode="auto">
                            <a:xfrm>
                              <a:off x="2754" y="-11935"/>
                              <a:ext cx="4226" cy="8040"/>
                            </a:xfrm>
                            <a:custGeom>
                              <a:avLst/>
                              <a:gdLst>
                                <a:gd name="T0" fmla="+- 0 4520 2754"/>
                                <a:gd name="T1" fmla="*/ T0 w 4226"/>
                                <a:gd name="T2" fmla="+- 0 -10895 -11935"/>
                                <a:gd name="T3" fmla="*/ -10895 h 8040"/>
                                <a:gd name="T4" fmla="+- 0 4513 2754"/>
                                <a:gd name="T5" fmla="*/ T4 w 4226"/>
                                <a:gd name="T6" fmla="+- 0 -10895 -11935"/>
                                <a:gd name="T7" fmla="*/ -10895 h 8040"/>
                                <a:gd name="T8" fmla="+- 0 4513 2754"/>
                                <a:gd name="T9" fmla="*/ T8 w 4226"/>
                                <a:gd name="T10" fmla="+- 0 -10875 -11935"/>
                                <a:gd name="T11" fmla="*/ -10875 h 8040"/>
                                <a:gd name="T12" fmla="+- 0 4520 2754"/>
                                <a:gd name="T13" fmla="*/ T12 w 4226"/>
                                <a:gd name="T14" fmla="+- 0 -10875 -11935"/>
                                <a:gd name="T15" fmla="*/ -10875 h 8040"/>
                                <a:gd name="T16" fmla="+- 0 4520 2754"/>
                                <a:gd name="T17" fmla="*/ T16 w 4226"/>
                                <a:gd name="T18" fmla="+- 0 -10895 -11935"/>
                                <a:gd name="T19" fmla="*/ -10895 h 8040"/>
                              </a:gdLst>
                              <a:ahLst/>
                              <a:cxnLst>
                                <a:cxn ang="0">
                                  <a:pos x="T1" y="T3"/>
                                </a:cxn>
                                <a:cxn ang="0">
                                  <a:pos x="T5" y="T7"/>
                                </a:cxn>
                                <a:cxn ang="0">
                                  <a:pos x="T9" y="T11"/>
                                </a:cxn>
                                <a:cxn ang="0">
                                  <a:pos x="T13" y="T15"/>
                                </a:cxn>
                                <a:cxn ang="0">
                                  <a:pos x="T17" y="T19"/>
                                </a:cxn>
                              </a:cxnLst>
                              <a:rect l="0" t="0" r="r" b="b"/>
                              <a:pathLst>
                                <a:path w="4226" h="8040">
                                  <a:moveTo>
                                    <a:pt x="1766" y="1040"/>
                                  </a:moveTo>
                                  <a:lnTo>
                                    <a:pt x="1759" y="1040"/>
                                  </a:lnTo>
                                  <a:lnTo>
                                    <a:pt x="1759" y="1060"/>
                                  </a:lnTo>
                                  <a:lnTo>
                                    <a:pt x="1766" y="1060"/>
                                  </a:lnTo>
                                  <a:lnTo>
                                    <a:pt x="1766" y="10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1" name="Freeform 763"/>
                          <wps:cNvSpPr>
                            <a:spLocks/>
                          </wps:cNvSpPr>
                          <wps:spPr bwMode="auto">
                            <a:xfrm>
                              <a:off x="2754" y="-11935"/>
                              <a:ext cx="4226" cy="8040"/>
                            </a:xfrm>
                            <a:custGeom>
                              <a:avLst/>
                              <a:gdLst>
                                <a:gd name="T0" fmla="+- 0 3336 2754"/>
                                <a:gd name="T1" fmla="*/ T0 w 4226"/>
                                <a:gd name="T2" fmla="+- 0 -11055 -11935"/>
                                <a:gd name="T3" fmla="*/ -11055 h 8040"/>
                                <a:gd name="T4" fmla="+- 0 3316 2754"/>
                                <a:gd name="T5" fmla="*/ T4 w 4226"/>
                                <a:gd name="T6" fmla="+- 0 -11055 -11935"/>
                                <a:gd name="T7" fmla="*/ -11055 h 8040"/>
                                <a:gd name="T8" fmla="+- 0 3303 2754"/>
                                <a:gd name="T9" fmla="*/ T8 w 4226"/>
                                <a:gd name="T10" fmla="+- 0 -11035 -11935"/>
                                <a:gd name="T11" fmla="*/ -11035 h 8040"/>
                                <a:gd name="T12" fmla="+- 0 3299 2754"/>
                                <a:gd name="T13" fmla="*/ T12 w 4226"/>
                                <a:gd name="T14" fmla="+- 0 -11015 -11935"/>
                                <a:gd name="T15" fmla="*/ -11015 h 8040"/>
                                <a:gd name="T16" fmla="+- 0 3303 2754"/>
                                <a:gd name="T17" fmla="*/ T16 w 4226"/>
                                <a:gd name="T18" fmla="+- 0 -10975 -11935"/>
                                <a:gd name="T19" fmla="*/ -10975 h 8040"/>
                                <a:gd name="T20" fmla="+- 0 3316 2754"/>
                                <a:gd name="T21" fmla="*/ T20 w 4226"/>
                                <a:gd name="T22" fmla="+- 0 -10955 -11935"/>
                                <a:gd name="T23" fmla="*/ -10955 h 8040"/>
                                <a:gd name="T24" fmla="+- 0 3336 2754"/>
                                <a:gd name="T25" fmla="*/ T24 w 4226"/>
                                <a:gd name="T26" fmla="+- 0 -10955 -11935"/>
                                <a:gd name="T27" fmla="*/ -10955 h 8040"/>
                                <a:gd name="T28" fmla="+- 0 3320 2754"/>
                                <a:gd name="T29" fmla="*/ T28 w 4226"/>
                                <a:gd name="T30" fmla="+- 0 -10975 -11935"/>
                                <a:gd name="T31" fmla="*/ -10975 h 8040"/>
                                <a:gd name="T32" fmla="+- 0 3310 2754"/>
                                <a:gd name="T33" fmla="*/ T32 w 4226"/>
                                <a:gd name="T34" fmla="+- 0 -10995 -11935"/>
                                <a:gd name="T35" fmla="*/ -10995 h 8040"/>
                                <a:gd name="T36" fmla="+- 0 3306 2754"/>
                                <a:gd name="T37" fmla="*/ T36 w 4226"/>
                                <a:gd name="T38" fmla="+- 0 -11015 -11935"/>
                                <a:gd name="T39" fmla="*/ -11015 h 8040"/>
                                <a:gd name="T40" fmla="+- 0 3310 2754"/>
                                <a:gd name="T41" fmla="*/ T40 w 4226"/>
                                <a:gd name="T42" fmla="+- 0 -11015 -11935"/>
                                <a:gd name="T43" fmla="*/ -11015 h 8040"/>
                                <a:gd name="T44" fmla="+- 0 3320 2754"/>
                                <a:gd name="T45" fmla="*/ T44 w 4226"/>
                                <a:gd name="T46" fmla="+- 0 -11035 -11935"/>
                                <a:gd name="T47" fmla="*/ -11035 h 8040"/>
                                <a:gd name="T48" fmla="+- 0 3336 2754"/>
                                <a:gd name="T49" fmla="*/ T48 w 4226"/>
                                <a:gd name="T50" fmla="+- 0 -11055 -11935"/>
                                <a:gd name="T51" fmla="*/ -110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582" y="880"/>
                                  </a:moveTo>
                                  <a:lnTo>
                                    <a:pt x="562" y="880"/>
                                  </a:lnTo>
                                  <a:lnTo>
                                    <a:pt x="549" y="900"/>
                                  </a:lnTo>
                                  <a:lnTo>
                                    <a:pt x="545" y="920"/>
                                  </a:lnTo>
                                  <a:lnTo>
                                    <a:pt x="549" y="960"/>
                                  </a:lnTo>
                                  <a:lnTo>
                                    <a:pt x="562" y="980"/>
                                  </a:lnTo>
                                  <a:lnTo>
                                    <a:pt x="582" y="980"/>
                                  </a:lnTo>
                                  <a:lnTo>
                                    <a:pt x="566" y="960"/>
                                  </a:lnTo>
                                  <a:lnTo>
                                    <a:pt x="556" y="940"/>
                                  </a:lnTo>
                                  <a:lnTo>
                                    <a:pt x="552" y="920"/>
                                  </a:lnTo>
                                  <a:lnTo>
                                    <a:pt x="556" y="920"/>
                                  </a:lnTo>
                                  <a:lnTo>
                                    <a:pt x="566" y="900"/>
                                  </a:lnTo>
                                  <a:lnTo>
                                    <a:pt x="582" y="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 name="Freeform 764"/>
                          <wps:cNvSpPr>
                            <a:spLocks/>
                          </wps:cNvSpPr>
                          <wps:spPr bwMode="auto">
                            <a:xfrm>
                              <a:off x="2754" y="-11935"/>
                              <a:ext cx="4226" cy="8040"/>
                            </a:xfrm>
                            <a:custGeom>
                              <a:avLst/>
                              <a:gdLst>
                                <a:gd name="T0" fmla="+- 0 3386 2754"/>
                                <a:gd name="T1" fmla="*/ T0 w 4226"/>
                                <a:gd name="T2" fmla="+- 0 -10975 -11935"/>
                                <a:gd name="T3" fmla="*/ -10975 h 8040"/>
                                <a:gd name="T4" fmla="+- 0 3376 2754"/>
                                <a:gd name="T5" fmla="*/ T4 w 4226"/>
                                <a:gd name="T6" fmla="+- 0 -10955 -11935"/>
                                <a:gd name="T7" fmla="*/ -10955 h 8040"/>
                                <a:gd name="T8" fmla="+- 0 3388 2754"/>
                                <a:gd name="T9" fmla="*/ T8 w 4226"/>
                                <a:gd name="T10" fmla="+- 0 -10955 -11935"/>
                                <a:gd name="T11" fmla="*/ -10955 h 8040"/>
                                <a:gd name="T12" fmla="+- 0 3386 2754"/>
                                <a:gd name="T13" fmla="*/ T12 w 4226"/>
                                <a:gd name="T14" fmla="+- 0 -10975 -11935"/>
                                <a:gd name="T15" fmla="*/ -10975 h 8040"/>
                              </a:gdLst>
                              <a:ahLst/>
                              <a:cxnLst>
                                <a:cxn ang="0">
                                  <a:pos x="T1" y="T3"/>
                                </a:cxn>
                                <a:cxn ang="0">
                                  <a:pos x="T5" y="T7"/>
                                </a:cxn>
                                <a:cxn ang="0">
                                  <a:pos x="T9" y="T11"/>
                                </a:cxn>
                                <a:cxn ang="0">
                                  <a:pos x="T13" y="T15"/>
                                </a:cxn>
                              </a:cxnLst>
                              <a:rect l="0" t="0" r="r" b="b"/>
                              <a:pathLst>
                                <a:path w="4226" h="8040">
                                  <a:moveTo>
                                    <a:pt x="632" y="960"/>
                                  </a:moveTo>
                                  <a:lnTo>
                                    <a:pt x="622" y="980"/>
                                  </a:lnTo>
                                  <a:lnTo>
                                    <a:pt x="634" y="980"/>
                                  </a:lnTo>
                                  <a:lnTo>
                                    <a:pt x="632" y="9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3" name="Freeform 765"/>
                          <wps:cNvSpPr>
                            <a:spLocks/>
                          </wps:cNvSpPr>
                          <wps:spPr bwMode="auto">
                            <a:xfrm>
                              <a:off x="2754" y="-11935"/>
                              <a:ext cx="4226" cy="8040"/>
                            </a:xfrm>
                            <a:custGeom>
                              <a:avLst/>
                              <a:gdLst>
                                <a:gd name="T0" fmla="+- 0 3446 2754"/>
                                <a:gd name="T1" fmla="*/ T0 w 4226"/>
                                <a:gd name="T2" fmla="+- 0 -10975 -11935"/>
                                <a:gd name="T3" fmla="*/ -10975 h 8040"/>
                                <a:gd name="T4" fmla="+- 0 3444 2754"/>
                                <a:gd name="T5" fmla="*/ T4 w 4226"/>
                                <a:gd name="T6" fmla="+- 0 -10955 -11935"/>
                                <a:gd name="T7" fmla="*/ -10955 h 8040"/>
                                <a:gd name="T8" fmla="+- 0 3457 2754"/>
                                <a:gd name="T9" fmla="*/ T8 w 4226"/>
                                <a:gd name="T10" fmla="+- 0 -10955 -11935"/>
                                <a:gd name="T11" fmla="*/ -10955 h 8040"/>
                                <a:gd name="T12" fmla="+- 0 3446 2754"/>
                                <a:gd name="T13" fmla="*/ T12 w 4226"/>
                                <a:gd name="T14" fmla="+- 0 -10975 -11935"/>
                                <a:gd name="T15" fmla="*/ -10975 h 8040"/>
                              </a:gdLst>
                              <a:ahLst/>
                              <a:cxnLst>
                                <a:cxn ang="0">
                                  <a:pos x="T1" y="T3"/>
                                </a:cxn>
                                <a:cxn ang="0">
                                  <a:pos x="T5" y="T7"/>
                                </a:cxn>
                                <a:cxn ang="0">
                                  <a:pos x="T9" y="T11"/>
                                </a:cxn>
                                <a:cxn ang="0">
                                  <a:pos x="T13" y="T15"/>
                                </a:cxn>
                              </a:cxnLst>
                              <a:rect l="0" t="0" r="r" b="b"/>
                              <a:pathLst>
                                <a:path w="4226" h="8040">
                                  <a:moveTo>
                                    <a:pt x="692" y="960"/>
                                  </a:moveTo>
                                  <a:lnTo>
                                    <a:pt x="690" y="980"/>
                                  </a:lnTo>
                                  <a:lnTo>
                                    <a:pt x="703" y="980"/>
                                  </a:lnTo>
                                  <a:lnTo>
                                    <a:pt x="692" y="9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4" name="Freeform 766"/>
                          <wps:cNvSpPr>
                            <a:spLocks/>
                          </wps:cNvSpPr>
                          <wps:spPr bwMode="auto">
                            <a:xfrm>
                              <a:off x="2754" y="-11935"/>
                              <a:ext cx="4226" cy="8040"/>
                            </a:xfrm>
                            <a:custGeom>
                              <a:avLst/>
                              <a:gdLst>
                                <a:gd name="T0" fmla="+- 0 3517 2754"/>
                                <a:gd name="T1" fmla="*/ T0 w 4226"/>
                                <a:gd name="T2" fmla="+- 0 -11055 -11935"/>
                                <a:gd name="T3" fmla="*/ -11055 h 8040"/>
                                <a:gd name="T4" fmla="+- 0 3496 2754"/>
                                <a:gd name="T5" fmla="*/ T4 w 4226"/>
                                <a:gd name="T6" fmla="+- 0 -11055 -11935"/>
                                <a:gd name="T7" fmla="*/ -11055 h 8040"/>
                                <a:gd name="T8" fmla="+- 0 3512 2754"/>
                                <a:gd name="T9" fmla="*/ T8 w 4226"/>
                                <a:gd name="T10" fmla="+- 0 -11035 -11935"/>
                                <a:gd name="T11" fmla="*/ -11035 h 8040"/>
                                <a:gd name="T12" fmla="+- 0 3523 2754"/>
                                <a:gd name="T13" fmla="*/ T12 w 4226"/>
                                <a:gd name="T14" fmla="+- 0 -11015 -11935"/>
                                <a:gd name="T15" fmla="*/ -11015 h 8040"/>
                                <a:gd name="T16" fmla="+- 0 3527 2754"/>
                                <a:gd name="T17" fmla="*/ T16 w 4226"/>
                                <a:gd name="T18" fmla="+- 0 -11015 -11935"/>
                                <a:gd name="T19" fmla="*/ -11015 h 8040"/>
                                <a:gd name="T20" fmla="+- 0 3523 2754"/>
                                <a:gd name="T21" fmla="*/ T20 w 4226"/>
                                <a:gd name="T22" fmla="+- 0 -10995 -11935"/>
                                <a:gd name="T23" fmla="*/ -10995 h 8040"/>
                                <a:gd name="T24" fmla="+- 0 3512 2754"/>
                                <a:gd name="T25" fmla="*/ T24 w 4226"/>
                                <a:gd name="T26" fmla="+- 0 -10975 -11935"/>
                                <a:gd name="T27" fmla="*/ -10975 h 8040"/>
                                <a:gd name="T28" fmla="+- 0 3496 2754"/>
                                <a:gd name="T29" fmla="*/ T28 w 4226"/>
                                <a:gd name="T30" fmla="+- 0 -10955 -11935"/>
                                <a:gd name="T31" fmla="*/ -10955 h 8040"/>
                                <a:gd name="T32" fmla="+- 0 3517 2754"/>
                                <a:gd name="T33" fmla="*/ T32 w 4226"/>
                                <a:gd name="T34" fmla="+- 0 -10955 -11935"/>
                                <a:gd name="T35" fmla="*/ -10955 h 8040"/>
                                <a:gd name="T36" fmla="+- 0 3529 2754"/>
                                <a:gd name="T37" fmla="*/ T36 w 4226"/>
                                <a:gd name="T38" fmla="+- 0 -10975 -11935"/>
                                <a:gd name="T39" fmla="*/ -10975 h 8040"/>
                                <a:gd name="T40" fmla="+- 0 3534 2754"/>
                                <a:gd name="T41" fmla="*/ T40 w 4226"/>
                                <a:gd name="T42" fmla="+- 0 -11015 -11935"/>
                                <a:gd name="T43" fmla="*/ -11015 h 8040"/>
                                <a:gd name="T44" fmla="+- 0 3529 2754"/>
                                <a:gd name="T45" fmla="*/ T44 w 4226"/>
                                <a:gd name="T46" fmla="+- 0 -11035 -11935"/>
                                <a:gd name="T47" fmla="*/ -11035 h 8040"/>
                                <a:gd name="T48" fmla="+- 0 3517 2754"/>
                                <a:gd name="T49" fmla="*/ T48 w 4226"/>
                                <a:gd name="T50" fmla="+- 0 -11055 -11935"/>
                                <a:gd name="T51" fmla="*/ -110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763" y="880"/>
                                  </a:moveTo>
                                  <a:lnTo>
                                    <a:pt x="742" y="880"/>
                                  </a:lnTo>
                                  <a:lnTo>
                                    <a:pt x="758" y="900"/>
                                  </a:lnTo>
                                  <a:lnTo>
                                    <a:pt x="769" y="920"/>
                                  </a:lnTo>
                                  <a:lnTo>
                                    <a:pt x="773" y="920"/>
                                  </a:lnTo>
                                  <a:lnTo>
                                    <a:pt x="769" y="940"/>
                                  </a:lnTo>
                                  <a:lnTo>
                                    <a:pt x="758" y="960"/>
                                  </a:lnTo>
                                  <a:lnTo>
                                    <a:pt x="742" y="980"/>
                                  </a:lnTo>
                                  <a:lnTo>
                                    <a:pt x="763" y="980"/>
                                  </a:lnTo>
                                  <a:lnTo>
                                    <a:pt x="775" y="960"/>
                                  </a:lnTo>
                                  <a:lnTo>
                                    <a:pt x="780" y="920"/>
                                  </a:lnTo>
                                  <a:lnTo>
                                    <a:pt x="775" y="900"/>
                                  </a:lnTo>
                                  <a:lnTo>
                                    <a:pt x="763" y="8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5" name="Freeform 767"/>
                          <wps:cNvSpPr>
                            <a:spLocks/>
                          </wps:cNvSpPr>
                          <wps:spPr bwMode="auto">
                            <a:xfrm>
                              <a:off x="2754" y="-11935"/>
                              <a:ext cx="4226" cy="8040"/>
                            </a:xfrm>
                            <a:custGeom>
                              <a:avLst/>
                              <a:gdLst>
                                <a:gd name="T0" fmla="+- 0 4980 2754"/>
                                <a:gd name="T1" fmla="*/ T0 w 4226"/>
                                <a:gd name="T2" fmla="+- 0 -10995 -11935"/>
                                <a:gd name="T3" fmla="*/ -10995 h 8040"/>
                                <a:gd name="T4" fmla="+- 0 4969 2754"/>
                                <a:gd name="T5" fmla="*/ T4 w 4226"/>
                                <a:gd name="T6" fmla="+- 0 -10995 -11935"/>
                                <a:gd name="T7" fmla="*/ -10995 h 8040"/>
                                <a:gd name="T8" fmla="+- 0 4969 2754"/>
                                <a:gd name="T9" fmla="*/ T8 w 4226"/>
                                <a:gd name="T10" fmla="+- 0 -10975 -11935"/>
                                <a:gd name="T11" fmla="*/ -10975 h 8040"/>
                                <a:gd name="T12" fmla="+- 0 4976 2754"/>
                                <a:gd name="T13" fmla="*/ T12 w 4226"/>
                                <a:gd name="T14" fmla="+- 0 -10955 -11935"/>
                                <a:gd name="T15" fmla="*/ -10955 h 8040"/>
                                <a:gd name="T16" fmla="+- 0 4995 2754"/>
                                <a:gd name="T17" fmla="*/ T16 w 4226"/>
                                <a:gd name="T18" fmla="+- 0 -10955 -11935"/>
                                <a:gd name="T19" fmla="*/ -10955 h 8040"/>
                                <a:gd name="T20" fmla="+- 0 5002 2754"/>
                                <a:gd name="T21" fmla="*/ T20 w 4226"/>
                                <a:gd name="T22" fmla="+- 0 -10975 -11935"/>
                                <a:gd name="T23" fmla="*/ -10975 h 8040"/>
                                <a:gd name="T24" fmla="+- 0 4976 2754"/>
                                <a:gd name="T25" fmla="*/ T24 w 4226"/>
                                <a:gd name="T26" fmla="+- 0 -10975 -11935"/>
                                <a:gd name="T27" fmla="*/ -10975 h 8040"/>
                                <a:gd name="T28" fmla="+- 0 4980 2754"/>
                                <a:gd name="T29" fmla="*/ T28 w 4226"/>
                                <a:gd name="T30" fmla="+- 0 -10995 -11935"/>
                                <a:gd name="T31" fmla="*/ -109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2226" y="940"/>
                                  </a:moveTo>
                                  <a:lnTo>
                                    <a:pt x="2215" y="940"/>
                                  </a:lnTo>
                                  <a:lnTo>
                                    <a:pt x="2215" y="960"/>
                                  </a:lnTo>
                                  <a:lnTo>
                                    <a:pt x="2222" y="980"/>
                                  </a:lnTo>
                                  <a:lnTo>
                                    <a:pt x="2241" y="980"/>
                                  </a:lnTo>
                                  <a:lnTo>
                                    <a:pt x="2248" y="960"/>
                                  </a:lnTo>
                                  <a:lnTo>
                                    <a:pt x="2222" y="960"/>
                                  </a:lnTo>
                                  <a:lnTo>
                                    <a:pt x="2226" y="9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 name="Freeform 768"/>
                          <wps:cNvSpPr>
                            <a:spLocks/>
                          </wps:cNvSpPr>
                          <wps:spPr bwMode="auto">
                            <a:xfrm>
                              <a:off x="2754" y="-11935"/>
                              <a:ext cx="4226" cy="8040"/>
                            </a:xfrm>
                            <a:custGeom>
                              <a:avLst/>
                              <a:gdLst>
                                <a:gd name="T0" fmla="+- 0 5002 2754"/>
                                <a:gd name="T1" fmla="*/ T0 w 4226"/>
                                <a:gd name="T2" fmla="+- 0 -10995 -11935"/>
                                <a:gd name="T3" fmla="*/ -10995 h 8040"/>
                                <a:gd name="T4" fmla="+- 0 4991 2754"/>
                                <a:gd name="T5" fmla="*/ T4 w 4226"/>
                                <a:gd name="T6" fmla="+- 0 -10995 -11935"/>
                                <a:gd name="T7" fmla="*/ -10995 h 8040"/>
                                <a:gd name="T8" fmla="+- 0 4995 2754"/>
                                <a:gd name="T9" fmla="*/ T8 w 4226"/>
                                <a:gd name="T10" fmla="+- 0 -10975 -11935"/>
                                <a:gd name="T11" fmla="*/ -10975 h 8040"/>
                                <a:gd name="T12" fmla="+- 0 5002 2754"/>
                                <a:gd name="T13" fmla="*/ T12 w 4226"/>
                                <a:gd name="T14" fmla="+- 0 -10975 -11935"/>
                                <a:gd name="T15" fmla="*/ -10975 h 8040"/>
                                <a:gd name="T16" fmla="+- 0 5002 2754"/>
                                <a:gd name="T17" fmla="*/ T16 w 4226"/>
                                <a:gd name="T18" fmla="+- 0 -10995 -11935"/>
                                <a:gd name="T19" fmla="*/ -10995 h 8040"/>
                              </a:gdLst>
                              <a:ahLst/>
                              <a:cxnLst>
                                <a:cxn ang="0">
                                  <a:pos x="T1" y="T3"/>
                                </a:cxn>
                                <a:cxn ang="0">
                                  <a:pos x="T5" y="T7"/>
                                </a:cxn>
                                <a:cxn ang="0">
                                  <a:pos x="T9" y="T11"/>
                                </a:cxn>
                                <a:cxn ang="0">
                                  <a:pos x="T13" y="T15"/>
                                </a:cxn>
                                <a:cxn ang="0">
                                  <a:pos x="T17" y="T19"/>
                                </a:cxn>
                              </a:cxnLst>
                              <a:rect l="0" t="0" r="r" b="b"/>
                              <a:pathLst>
                                <a:path w="4226" h="8040">
                                  <a:moveTo>
                                    <a:pt x="2248" y="940"/>
                                  </a:moveTo>
                                  <a:lnTo>
                                    <a:pt x="2237" y="940"/>
                                  </a:lnTo>
                                  <a:lnTo>
                                    <a:pt x="2241" y="960"/>
                                  </a:lnTo>
                                  <a:lnTo>
                                    <a:pt x="2248" y="960"/>
                                  </a:lnTo>
                                  <a:lnTo>
                                    <a:pt x="2248" y="9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 name="Freeform 769"/>
                          <wps:cNvSpPr>
                            <a:spLocks/>
                          </wps:cNvSpPr>
                          <wps:spPr bwMode="auto">
                            <a:xfrm>
                              <a:off x="2754" y="-11935"/>
                              <a:ext cx="4226" cy="8040"/>
                            </a:xfrm>
                            <a:custGeom>
                              <a:avLst/>
                              <a:gdLst>
                                <a:gd name="T0" fmla="+- 0 2973 2754"/>
                                <a:gd name="T1" fmla="*/ T0 w 4226"/>
                                <a:gd name="T2" fmla="+- 0 -11215 -11935"/>
                                <a:gd name="T3" fmla="*/ -11215 h 8040"/>
                                <a:gd name="T4" fmla="+- 0 2966 2754"/>
                                <a:gd name="T5" fmla="*/ T4 w 4226"/>
                                <a:gd name="T6" fmla="+- 0 -11215 -11935"/>
                                <a:gd name="T7" fmla="*/ -11215 h 8040"/>
                                <a:gd name="T8" fmla="+- 0 2963 2754"/>
                                <a:gd name="T9" fmla="*/ T8 w 4226"/>
                                <a:gd name="T10" fmla="+- 0 -11195 -11935"/>
                                <a:gd name="T11" fmla="*/ -11195 h 8040"/>
                                <a:gd name="T12" fmla="+- 0 2968 2754"/>
                                <a:gd name="T13" fmla="*/ T12 w 4226"/>
                                <a:gd name="T14" fmla="+- 0 -11155 -11935"/>
                                <a:gd name="T15" fmla="*/ -11155 h 8040"/>
                                <a:gd name="T16" fmla="+- 0 2980 2754"/>
                                <a:gd name="T17" fmla="*/ T16 w 4226"/>
                                <a:gd name="T18" fmla="+- 0 -11155 -11935"/>
                                <a:gd name="T19" fmla="*/ -11155 h 8040"/>
                                <a:gd name="T20" fmla="+- 0 2998 2754"/>
                                <a:gd name="T21" fmla="*/ T20 w 4226"/>
                                <a:gd name="T22" fmla="+- 0 -11135 -11935"/>
                                <a:gd name="T23" fmla="*/ -11135 h 8040"/>
                                <a:gd name="T24" fmla="+- 0 3001 2754"/>
                                <a:gd name="T25" fmla="*/ T24 w 4226"/>
                                <a:gd name="T26" fmla="+- 0 -11135 -11935"/>
                                <a:gd name="T27" fmla="*/ -11135 h 8040"/>
                                <a:gd name="T28" fmla="+- 0 2985 2754"/>
                                <a:gd name="T29" fmla="*/ T28 w 4226"/>
                                <a:gd name="T30" fmla="+- 0 -11155 -11935"/>
                                <a:gd name="T31" fmla="*/ -11155 h 8040"/>
                                <a:gd name="T32" fmla="+- 0 2974 2754"/>
                                <a:gd name="T33" fmla="*/ T32 w 4226"/>
                                <a:gd name="T34" fmla="+- 0 -11175 -11935"/>
                                <a:gd name="T35" fmla="*/ -11175 h 8040"/>
                                <a:gd name="T36" fmla="+- 0 2970 2754"/>
                                <a:gd name="T37" fmla="*/ T36 w 4226"/>
                                <a:gd name="T38" fmla="+- 0 -11195 -11935"/>
                                <a:gd name="T39" fmla="*/ -11195 h 8040"/>
                                <a:gd name="T40" fmla="+- 0 2973 2754"/>
                                <a:gd name="T41" fmla="*/ T40 w 4226"/>
                                <a:gd name="T42" fmla="+- 0 -11215 -11935"/>
                                <a:gd name="T43" fmla="*/ -112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226" h="8040">
                                  <a:moveTo>
                                    <a:pt x="219" y="720"/>
                                  </a:moveTo>
                                  <a:lnTo>
                                    <a:pt x="212" y="720"/>
                                  </a:lnTo>
                                  <a:lnTo>
                                    <a:pt x="209" y="740"/>
                                  </a:lnTo>
                                  <a:lnTo>
                                    <a:pt x="214" y="780"/>
                                  </a:lnTo>
                                  <a:lnTo>
                                    <a:pt x="226" y="780"/>
                                  </a:lnTo>
                                  <a:lnTo>
                                    <a:pt x="244" y="800"/>
                                  </a:lnTo>
                                  <a:lnTo>
                                    <a:pt x="247" y="800"/>
                                  </a:lnTo>
                                  <a:lnTo>
                                    <a:pt x="231" y="780"/>
                                  </a:lnTo>
                                  <a:lnTo>
                                    <a:pt x="220" y="760"/>
                                  </a:lnTo>
                                  <a:lnTo>
                                    <a:pt x="216" y="740"/>
                                  </a:lnTo>
                                  <a:lnTo>
                                    <a:pt x="219" y="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 name="Freeform 770"/>
                          <wps:cNvSpPr>
                            <a:spLocks/>
                          </wps:cNvSpPr>
                          <wps:spPr bwMode="auto">
                            <a:xfrm>
                              <a:off x="2754" y="-11935"/>
                              <a:ext cx="4226" cy="8040"/>
                            </a:xfrm>
                            <a:custGeom>
                              <a:avLst/>
                              <a:gdLst>
                                <a:gd name="T0" fmla="+- 0 3075 2754"/>
                                <a:gd name="T1" fmla="*/ T0 w 4226"/>
                                <a:gd name="T2" fmla="+- 0 -11215 -11935"/>
                                <a:gd name="T3" fmla="*/ -11215 h 8040"/>
                                <a:gd name="T4" fmla="+- 0 3068 2754"/>
                                <a:gd name="T5" fmla="*/ T4 w 4226"/>
                                <a:gd name="T6" fmla="+- 0 -11215 -11935"/>
                                <a:gd name="T7" fmla="*/ -11215 h 8040"/>
                                <a:gd name="T8" fmla="+- 0 3071 2754"/>
                                <a:gd name="T9" fmla="*/ T8 w 4226"/>
                                <a:gd name="T10" fmla="+- 0 -11195 -11935"/>
                                <a:gd name="T11" fmla="*/ -11195 h 8040"/>
                                <a:gd name="T12" fmla="+- 0 3067 2754"/>
                                <a:gd name="T13" fmla="*/ T12 w 4226"/>
                                <a:gd name="T14" fmla="+- 0 -11175 -11935"/>
                                <a:gd name="T15" fmla="*/ -11175 h 8040"/>
                                <a:gd name="T16" fmla="+- 0 3056 2754"/>
                                <a:gd name="T17" fmla="*/ T16 w 4226"/>
                                <a:gd name="T18" fmla="+- 0 -11155 -11935"/>
                                <a:gd name="T19" fmla="*/ -11155 h 8040"/>
                                <a:gd name="T20" fmla="+- 0 3040 2754"/>
                                <a:gd name="T21" fmla="*/ T20 w 4226"/>
                                <a:gd name="T22" fmla="+- 0 -11135 -11935"/>
                                <a:gd name="T23" fmla="*/ -11135 h 8040"/>
                                <a:gd name="T24" fmla="+- 0 3043 2754"/>
                                <a:gd name="T25" fmla="*/ T24 w 4226"/>
                                <a:gd name="T26" fmla="+- 0 -11135 -11935"/>
                                <a:gd name="T27" fmla="*/ -11135 h 8040"/>
                                <a:gd name="T28" fmla="+- 0 3061 2754"/>
                                <a:gd name="T29" fmla="*/ T28 w 4226"/>
                                <a:gd name="T30" fmla="+- 0 -11155 -11935"/>
                                <a:gd name="T31" fmla="*/ -11155 h 8040"/>
                                <a:gd name="T32" fmla="+- 0 3073 2754"/>
                                <a:gd name="T33" fmla="*/ T32 w 4226"/>
                                <a:gd name="T34" fmla="+- 0 -11155 -11935"/>
                                <a:gd name="T35" fmla="*/ -11155 h 8040"/>
                                <a:gd name="T36" fmla="+- 0 3078 2754"/>
                                <a:gd name="T37" fmla="*/ T36 w 4226"/>
                                <a:gd name="T38" fmla="+- 0 -11195 -11935"/>
                                <a:gd name="T39" fmla="*/ -11195 h 8040"/>
                                <a:gd name="T40" fmla="+- 0 3075 2754"/>
                                <a:gd name="T41" fmla="*/ T40 w 4226"/>
                                <a:gd name="T42" fmla="+- 0 -11215 -11935"/>
                                <a:gd name="T43" fmla="*/ -112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226" h="8040">
                                  <a:moveTo>
                                    <a:pt x="321" y="720"/>
                                  </a:moveTo>
                                  <a:lnTo>
                                    <a:pt x="314" y="720"/>
                                  </a:lnTo>
                                  <a:lnTo>
                                    <a:pt x="317" y="740"/>
                                  </a:lnTo>
                                  <a:lnTo>
                                    <a:pt x="313" y="760"/>
                                  </a:lnTo>
                                  <a:lnTo>
                                    <a:pt x="302" y="780"/>
                                  </a:lnTo>
                                  <a:lnTo>
                                    <a:pt x="286" y="800"/>
                                  </a:lnTo>
                                  <a:lnTo>
                                    <a:pt x="289" y="800"/>
                                  </a:lnTo>
                                  <a:lnTo>
                                    <a:pt x="307" y="780"/>
                                  </a:lnTo>
                                  <a:lnTo>
                                    <a:pt x="319" y="780"/>
                                  </a:lnTo>
                                  <a:lnTo>
                                    <a:pt x="324" y="740"/>
                                  </a:lnTo>
                                  <a:lnTo>
                                    <a:pt x="321" y="7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9" name="Freeform 771"/>
                          <wps:cNvSpPr>
                            <a:spLocks/>
                          </wps:cNvSpPr>
                          <wps:spPr bwMode="auto">
                            <a:xfrm>
                              <a:off x="2754" y="-11935"/>
                              <a:ext cx="4226" cy="8040"/>
                            </a:xfrm>
                            <a:custGeom>
                              <a:avLst/>
                              <a:gdLst>
                                <a:gd name="T0" fmla="+- 0 6163 2754"/>
                                <a:gd name="T1" fmla="*/ T0 w 4226"/>
                                <a:gd name="T2" fmla="+- 0 -11175 -11935"/>
                                <a:gd name="T3" fmla="*/ -11175 h 8040"/>
                                <a:gd name="T4" fmla="+- 0 6156 2754"/>
                                <a:gd name="T5" fmla="*/ T4 w 4226"/>
                                <a:gd name="T6" fmla="+- 0 -11175 -11935"/>
                                <a:gd name="T7" fmla="*/ -11175 h 8040"/>
                                <a:gd name="T8" fmla="+- 0 6156 2754"/>
                                <a:gd name="T9" fmla="*/ T8 w 4226"/>
                                <a:gd name="T10" fmla="+- 0 -11155 -11935"/>
                                <a:gd name="T11" fmla="*/ -11155 h 8040"/>
                                <a:gd name="T12" fmla="+- 0 6163 2754"/>
                                <a:gd name="T13" fmla="*/ T12 w 4226"/>
                                <a:gd name="T14" fmla="+- 0 -11155 -11935"/>
                                <a:gd name="T15" fmla="*/ -11155 h 8040"/>
                                <a:gd name="T16" fmla="+- 0 6163 2754"/>
                                <a:gd name="T17" fmla="*/ T16 w 4226"/>
                                <a:gd name="T18" fmla="+- 0 -11175 -11935"/>
                                <a:gd name="T19" fmla="*/ -11175 h 8040"/>
                              </a:gdLst>
                              <a:ahLst/>
                              <a:cxnLst>
                                <a:cxn ang="0">
                                  <a:pos x="T1" y="T3"/>
                                </a:cxn>
                                <a:cxn ang="0">
                                  <a:pos x="T5" y="T7"/>
                                </a:cxn>
                                <a:cxn ang="0">
                                  <a:pos x="T9" y="T11"/>
                                </a:cxn>
                                <a:cxn ang="0">
                                  <a:pos x="T13" y="T15"/>
                                </a:cxn>
                                <a:cxn ang="0">
                                  <a:pos x="T17" y="T19"/>
                                </a:cxn>
                              </a:cxnLst>
                              <a:rect l="0" t="0" r="r" b="b"/>
                              <a:pathLst>
                                <a:path w="4226" h="8040">
                                  <a:moveTo>
                                    <a:pt x="3409" y="760"/>
                                  </a:moveTo>
                                  <a:lnTo>
                                    <a:pt x="3402" y="760"/>
                                  </a:lnTo>
                                  <a:lnTo>
                                    <a:pt x="3402" y="780"/>
                                  </a:lnTo>
                                  <a:lnTo>
                                    <a:pt x="3409" y="780"/>
                                  </a:lnTo>
                                  <a:lnTo>
                                    <a:pt x="3409" y="7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Freeform 772"/>
                          <wps:cNvSpPr>
                            <a:spLocks/>
                          </wps:cNvSpPr>
                          <wps:spPr bwMode="auto">
                            <a:xfrm>
                              <a:off x="2754" y="-11935"/>
                              <a:ext cx="4226" cy="8040"/>
                            </a:xfrm>
                            <a:custGeom>
                              <a:avLst/>
                              <a:gdLst>
                                <a:gd name="T0" fmla="+- 0 6189 2754"/>
                                <a:gd name="T1" fmla="*/ T0 w 4226"/>
                                <a:gd name="T2" fmla="+- 0 -11175 -11935"/>
                                <a:gd name="T3" fmla="*/ -11175 h 8040"/>
                                <a:gd name="T4" fmla="+- 0 6182 2754"/>
                                <a:gd name="T5" fmla="*/ T4 w 4226"/>
                                <a:gd name="T6" fmla="+- 0 -11175 -11935"/>
                                <a:gd name="T7" fmla="*/ -11175 h 8040"/>
                                <a:gd name="T8" fmla="+- 0 6182 2754"/>
                                <a:gd name="T9" fmla="*/ T8 w 4226"/>
                                <a:gd name="T10" fmla="+- 0 -11155 -11935"/>
                                <a:gd name="T11" fmla="*/ -11155 h 8040"/>
                                <a:gd name="T12" fmla="+- 0 6189 2754"/>
                                <a:gd name="T13" fmla="*/ T12 w 4226"/>
                                <a:gd name="T14" fmla="+- 0 -11155 -11935"/>
                                <a:gd name="T15" fmla="*/ -11155 h 8040"/>
                                <a:gd name="T16" fmla="+- 0 6189 2754"/>
                                <a:gd name="T17" fmla="*/ T16 w 4226"/>
                                <a:gd name="T18" fmla="+- 0 -11175 -11935"/>
                                <a:gd name="T19" fmla="*/ -11175 h 8040"/>
                              </a:gdLst>
                              <a:ahLst/>
                              <a:cxnLst>
                                <a:cxn ang="0">
                                  <a:pos x="T1" y="T3"/>
                                </a:cxn>
                                <a:cxn ang="0">
                                  <a:pos x="T5" y="T7"/>
                                </a:cxn>
                                <a:cxn ang="0">
                                  <a:pos x="T9" y="T11"/>
                                </a:cxn>
                                <a:cxn ang="0">
                                  <a:pos x="T13" y="T15"/>
                                </a:cxn>
                                <a:cxn ang="0">
                                  <a:pos x="T17" y="T19"/>
                                </a:cxn>
                              </a:cxnLst>
                              <a:rect l="0" t="0" r="r" b="b"/>
                              <a:pathLst>
                                <a:path w="4226" h="8040">
                                  <a:moveTo>
                                    <a:pt x="3435" y="760"/>
                                  </a:moveTo>
                                  <a:lnTo>
                                    <a:pt x="3428" y="760"/>
                                  </a:lnTo>
                                  <a:lnTo>
                                    <a:pt x="3428" y="780"/>
                                  </a:lnTo>
                                  <a:lnTo>
                                    <a:pt x="3435" y="780"/>
                                  </a:lnTo>
                                  <a:lnTo>
                                    <a:pt x="3435" y="7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 name="Freeform 773"/>
                          <wps:cNvSpPr>
                            <a:spLocks/>
                          </wps:cNvSpPr>
                          <wps:spPr bwMode="auto">
                            <a:xfrm>
                              <a:off x="2754" y="-11935"/>
                              <a:ext cx="4226" cy="8040"/>
                            </a:xfrm>
                            <a:custGeom>
                              <a:avLst/>
                              <a:gdLst>
                                <a:gd name="T0" fmla="+- 0 2973 2754"/>
                                <a:gd name="T1" fmla="*/ T0 w 4226"/>
                                <a:gd name="T2" fmla="+- 0 -11235 -11935"/>
                                <a:gd name="T3" fmla="*/ -11235 h 8040"/>
                                <a:gd name="T4" fmla="+- 0 2966 2754"/>
                                <a:gd name="T5" fmla="*/ T4 w 4226"/>
                                <a:gd name="T6" fmla="+- 0 -11235 -11935"/>
                                <a:gd name="T7" fmla="*/ -11235 h 8040"/>
                                <a:gd name="T8" fmla="+- 0 2972 2754"/>
                                <a:gd name="T9" fmla="*/ T8 w 4226"/>
                                <a:gd name="T10" fmla="+- 0 -11215 -11935"/>
                                <a:gd name="T11" fmla="*/ -11215 h 8040"/>
                                <a:gd name="T12" fmla="+- 0 2981 2754"/>
                                <a:gd name="T13" fmla="*/ T12 w 4226"/>
                                <a:gd name="T14" fmla="+- 0 -11215 -11935"/>
                                <a:gd name="T15" fmla="*/ -11215 h 8040"/>
                                <a:gd name="T16" fmla="+- 0 2973 2754"/>
                                <a:gd name="T17" fmla="*/ T16 w 4226"/>
                                <a:gd name="T18" fmla="+- 0 -11235 -11935"/>
                                <a:gd name="T19" fmla="*/ -11235 h 8040"/>
                              </a:gdLst>
                              <a:ahLst/>
                              <a:cxnLst>
                                <a:cxn ang="0">
                                  <a:pos x="T1" y="T3"/>
                                </a:cxn>
                                <a:cxn ang="0">
                                  <a:pos x="T5" y="T7"/>
                                </a:cxn>
                                <a:cxn ang="0">
                                  <a:pos x="T9" y="T11"/>
                                </a:cxn>
                                <a:cxn ang="0">
                                  <a:pos x="T13" y="T15"/>
                                </a:cxn>
                                <a:cxn ang="0">
                                  <a:pos x="T17" y="T19"/>
                                </a:cxn>
                              </a:cxnLst>
                              <a:rect l="0" t="0" r="r" b="b"/>
                              <a:pathLst>
                                <a:path w="4226" h="8040">
                                  <a:moveTo>
                                    <a:pt x="219" y="700"/>
                                  </a:moveTo>
                                  <a:lnTo>
                                    <a:pt x="212" y="700"/>
                                  </a:lnTo>
                                  <a:lnTo>
                                    <a:pt x="218" y="720"/>
                                  </a:lnTo>
                                  <a:lnTo>
                                    <a:pt x="227" y="720"/>
                                  </a:lnTo>
                                  <a:lnTo>
                                    <a:pt x="219" y="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2" name="Freeform 774"/>
                          <wps:cNvSpPr>
                            <a:spLocks/>
                          </wps:cNvSpPr>
                          <wps:spPr bwMode="auto">
                            <a:xfrm>
                              <a:off x="2754" y="-11935"/>
                              <a:ext cx="4226" cy="8040"/>
                            </a:xfrm>
                            <a:custGeom>
                              <a:avLst/>
                              <a:gdLst>
                                <a:gd name="T0" fmla="+- 0 3075 2754"/>
                                <a:gd name="T1" fmla="*/ T0 w 4226"/>
                                <a:gd name="T2" fmla="+- 0 -11235 -11935"/>
                                <a:gd name="T3" fmla="*/ -11235 h 8040"/>
                                <a:gd name="T4" fmla="+- 0 3068 2754"/>
                                <a:gd name="T5" fmla="*/ T4 w 4226"/>
                                <a:gd name="T6" fmla="+- 0 -11235 -11935"/>
                                <a:gd name="T7" fmla="*/ -11235 h 8040"/>
                                <a:gd name="T8" fmla="+- 0 3061 2754"/>
                                <a:gd name="T9" fmla="*/ T8 w 4226"/>
                                <a:gd name="T10" fmla="+- 0 -11215 -11935"/>
                                <a:gd name="T11" fmla="*/ -11215 h 8040"/>
                                <a:gd name="T12" fmla="+- 0 3069 2754"/>
                                <a:gd name="T13" fmla="*/ T12 w 4226"/>
                                <a:gd name="T14" fmla="+- 0 -11215 -11935"/>
                                <a:gd name="T15" fmla="*/ -11215 h 8040"/>
                                <a:gd name="T16" fmla="+- 0 3075 2754"/>
                                <a:gd name="T17" fmla="*/ T16 w 4226"/>
                                <a:gd name="T18" fmla="+- 0 -11235 -11935"/>
                                <a:gd name="T19" fmla="*/ -11235 h 8040"/>
                              </a:gdLst>
                              <a:ahLst/>
                              <a:cxnLst>
                                <a:cxn ang="0">
                                  <a:pos x="T1" y="T3"/>
                                </a:cxn>
                                <a:cxn ang="0">
                                  <a:pos x="T5" y="T7"/>
                                </a:cxn>
                                <a:cxn ang="0">
                                  <a:pos x="T9" y="T11"/>
                                </a:cxn>
                                <a:cxn ang="0">
                                  <a:pos x="T13" y="T15"/>
                                </a:cxn>
                                <a:cxn ang="0">
                                  <a:pos x="T17" y="T19"/>
                                </a:cxn>
                              </a:cxnLst>
                              <a:rect l="0" t="0" r="r" b="b"/>
                              <a:pathLst>
                                <a:path w="4226" h="8040">
                                  <a:moveTo>
                                    <a:pt x="321" y="700"/>
                                  </a:moveTo>
                                  <a:lnTo>
                                    <a:pt x="314" y="700"/>
                                  </a:lnTo>
                                  <a:lnTo>
                                    <a:pt x="307" y="720"/>
                                  </a:lnTo>
                                  <a:lnTo>
                                    <a:pt x="315" y="720"/>
                                  </a:lnTo>
                                  <a:lnTo>
                                    <a:pt x="321" y="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 name="Freeform 775"/>
                          <wps:cNvSpPr>
                            <a:spLocks/>
                          </wps:cNvSpPr>
                          <wps:spPr bwMode="auto">
                            <a:xfrm>
                              <a:off x="2754" y="-11935"/>
                              <a:ext cx="4226" cy="8040"/>
                            </a:xfrm>
                            <a:custGeom>
                              <a:avLst/>
                              <a:gdLst>
                                <a:gd name="T0" fmla="+- 0 4003 2754"/>
                                <a:gd name="T1" fmla="*/ T0 w 4226"/>
                                <a:gd name="T2" fmla="+- 0 -11235 -11935"/>
                                <a:gd name="T3" fmla="*/ -11235 h 8040"/>
                                <a:gd name="T4" fmla="+- 0 3996 2754"/>
                                <a:gd name="T5" fmla="*/ T4 w 4226"/>
                                <a:gd name="T6" fmla="+- 0 -11235 -11935"/>
                                <a:gd name="T7" fmla="*/ -11235 h 8040"/>
                                <a:gd name="T8" fmla="+- 0 3996 2754"/>
                                <a:gd name="T9" fmla="*/ T8 w 4226"/>
                                <a:gd name="T10" fmla="+- 0 -11215 -11935"/>
                                <a:gd name="T11" fmla="*/ -11215 h 8040"/>
                                <a:gd name="T12" fmla="+- 0 4003 2754"/>
                                <a:gd name="T13" fmla="*/ T12 w 4226"/>
                                <a:gd name="T14" fmla="+- 0 -11215 -11935"/>
                                <a:gd name="T15" fmla="*/ -11215 h 8040"/>
                                <a:gd name="T16" fmla="+- 0 4003 2754"/>
                                <a:gd name="T17" fmla="*/ T16 w 4226"/>
                                <a:gd name="T18" fmla="+- 0 -11235 -11935"/>
                                <a:gd name="T19" fmla="*/ -11235 h 8040"/>
                              </a:gdLst>
                              <a:ahLst/>
                              <a:cxnLst>
                                <a:cxn ang="0">
                                  <a:pos x="T1" y="T3"/>
                                </a:cxn>
                                <a:cxn ang="0">
                                  <a:pos x="T5" y="T7"/>
                                </a:cxn>
                                <a:cxn ang="0">
                                  <a:pos x="T9" y="T11"/>
                                </a:cxn>
                                <a:cxn ang="0">
                                  <a:pos x="T13" y="T15"/>
                                </a:cxn>
                                <a:cxn ang="0">
                                  <a:pos x="T17" y="T19"/>
                                </a:cxn>
                              </a:cxnLst>
                              <a:rect l="0" t="0" r="r" b="b"/>
                              <a:pathLst>
                                <a:path w="4226" h="8040">
                                  <a:moveTo>
                                    <a:pt x="1249" y="700"/>
                                  </a:moveTo>
                                  <a:lnTo>
                                    <a:pt x="1242" y="700"/>
                                  </a:lnTo>
                                  <a:lnTo>
                                    <a:pt x="1242" y="720"/>
                                  </a:lnTo>
                                  <a:lnTo>
                                    <a:pt x="1249" y="720"/>
                                  </a:lnTo>
                                  <a:lnTo>
                                    <a:pt x="1249" y="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Freeform 776"/>
                          <wps:cNvSpPr>
                            <a:spLocks/>
                          </wps:cNvSpPr>
                          <wps:spPr bwMode="auto">
                            <a:xfrm>
                              <a:off x="2754" y="-11935"/>
                              <a:ext cx="4226" cy="8040"/>
                            </a:xfrm>
                            <a:custGeom>
                              <a:avLst/>
                              <a:gdLst>
                                <a:gd name="T0" fmla="+- 0 4030 2754"/>
                                <a:gd name="T1" fmla="*/ T0 w 4226"/>
                                <a:gd name="T2" fmla="+- 0 -11235 -11935"/>
                                <a:gd name="T3" fmla="*/ -11235 h 8040"/>
                                <a:gd name="T4" fmla="+- 0 4023 2754"/>
                                <a:gd name="T5" fmla="*/ T4 w 4226"/>
                                <a:gd name="T6" fmla="+- 0 -11235 -11935"/>
                                <a:gd name="T7" fmla="*/ -11235 h 8040"/>
                                <a:gd name="T8" fmla="+- 0 4023 2754"/>
                                <a:gd name="T9" fmla="*/ T8 w 4226"/>
                                <a:gd name="T10" fmla="+- 0 -11215 -11935"/>
                                <a:gd name="T11" fmla="*/ -11215 h 8040"/>
                                <a:gd name="T12" fmla="+- 0 4030 2754"/>
                                <a:gd name="T13" fmla="*/ T12 w 4226"/>
                                <a:gd name="T14" fmla="+- 0 -11215 -11935"/>
                                <a:gd name="T15" fmla="*/ -11215 h 8040"/>
                                <a:gd name="T16" fmla="+- 0 4030 2754"/>
                                <a:gd name="T17" fmla="*/ T16 w 4226"/>
                                <a:gd name="T18" fmla="+- 0 -11235 -11935"/>
                                <a:gd name="T19" fmla="*/ -11235 h 8040"/>
                              </a:gdLst>
                              <a:ahLst/>
                              <a:cxnLst>
                                <a:cxn ang="0">
                                  <a:pos x="T1" y="T3"/>
                                </a:cxn>
                                <a:cxn ang="0">
                                  <a:pos x="T5" y="T7"/>
                                </a:cxn>
                                <a:cxn ang="0">
                                  <a:pos x="T9" y="T11"/>
                                </a:cxn>
                                <a:cxn ang="0">
                                  <a:pos x="T13" y="T15"/>
                                </a:cxn>
                                <a:cxn ang="0">
                                  <a:pos x="T17" y="T19"/>
                                </a:cxn>
                              </a:cxnLst>
                              <a:rect l="0" t="0" r="r" b="b"/>
                              <a:pathLst>
                                <a:path w="4226" h="8040">
                                  <a:moveTo>
                                    <a:pt x="1276" y="700"/>
                                  </a:moveTo>
                                  <a:lnTo>
                                    <a:pt x="1269" y="700"/>
                                  </a:lnTo>
                                  <a:lnTo>
                                    <a:pt x="1269" y="720"/>
                                  </a:lnTo>
                                  <a:lnTo>
                                    <a:pt x="1276" y="720"/>
                                  </a:lnTo>
                                  <a:lnTo>
                                    <a:pt x="1276" y="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5" name="Freeform 777"/>
                          <wps:cNvSpPr>
                            <a:spLocks/>
                          </wps:cNvSpPr>
                          <wps:spPr bwMode="auto">
                            <a:xfrm>
                              <a:off x="2754" y="-11935"/>
                              <a:ext cx="4226" cy="8040"/>
                            </a:xfrm>
                            <a:custGeom>
                              <a:avLst/>
                              <a:gdLst>
                                <a:gd name="T0" fmla="+- 0 4305 2754"/>
                                <a:gd name="T1" fmla="*/ T0 w 4226"/>
                                <a:gd name="T2" fmla="+- 0 -11235 -11935"/>
                                <a:gd name="T3" fmla="*/ -11235 h 8040"/>
                                <a:gd name="T4" fmla="+- 0 4298 2754"/>
                                <a:gd name="T5" fmla="*/ T4 w 4226"/>
                                <a:gd name="T6" fmla="+- 0 -11235 -11935"/>
                                <a:gd name="T7" fmla="*/ -11235 h 8040"/>
                                <a:gd name="T8" fmla="+- 0 4298 2754"/>
                                <a:gd name="T9" fmla="*/ T8 w 4226"/>
                                <a:gd name="T10" fmla="+- 0 -11215 -11935"/>
                                <a:gd name="T11" fmla="*/ -11215 h 8040"/>
                                <a:gd name="T12" fmla="+- 0 4305 2754"/>
                                <a:gd name="T13" fmla="*/ T12 w 4226"/>
                                <a:gd name="T14" fmla="+- 0 -11215 -11935"/>
                                <a:gd name="T15" fmla="*/ -11215 h 8040"/>
                                <a:gd name="T16" fmla="+- 0 4305 2754"/>
                                <a:gd name="T17" fmla="*/ T16 w 4226"/>
                                <a:gd name="T18" fmla="+- 0 -11235 -11935"/>
                                <a:gd name="T19" fmla="*/ -11235 h 8040"/>
                              </a:gdLst>
                              <a:ahLst/>
                              <a:cxnLst>
                                <a:cxn ang="0">
                                  <a:pos x="T1" y="T3"/>
                                </a:cxn>
                                <a:cxn ang="0">
                                  <a:pos x="T5" y="T7"/>
                                </a:cxn>
                                <a:cxn ang="0">
                                  <a:pos x="T9" y="T11"/>
                                </a:cxn>
                                <a:cxn ang="0">
                                  <a:pos x="T13" y="T15"/>
                                </a:cxn>
                                <a:cxn ang="0">
                                  <a:pos x="T17" y="T19"/>
                                </a:cxn>
                              </a:cxnLst>
                              <a:rect l="0" t="0" r="r" b="b"/>
                              <a:pathLst>
                                <a:path w="4226" h="8040">
                                  <a:moveTo>
                                    <a:pt x="1551" y="700"/>
                                  </a:moveTo>
                                  <a:lnTo>
                                    <a:pt x="1544" y="700"/>
                                  </a:lnTo>
                                  <a:lnTo>
                                    <a:pt x="1544" y="720"/>
                                  </a:lnTo>
                                  <a:lnTo>
                                    <a:pt x="1551" y="720"/>
                                  </a:lnTo>
                                  <a:lnTo>
                                    <a:pt x="1551" y="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6" name="Freeform 778"/>
                          <wps:cNvSpPr>
                            <a:spLocks/>
                          </wps:cNvSpPr>
                          <wps:spPr bwMode="auto">
                            <a:xfrm>
                              <a:off x="2754" y="-11935"/>
                              <a:ext cx="4226" cy="8040"/>
                            </a:xfrm>
                            <a:custGeom>
                              <a:avLst/>
                              <a:gdLst>
                                <a:gd name="T0" fmla="+- 0 4332 2754"/>
                                <a:gd name="T1" fmla="*/ T0 w 4226"/>
                                <a:gd name="T2" fmla="+- 0 -11235 -11935"/>
                                <a:gd name="T3" fmla="*/ -11235 h 8040"/>
                                <a:gd name="T4" fmla="+- 0 4325 2754"/>
                                <a:gd name="T5" fmla="*/ T4 w 4226"/>
                                <a:gd name="T6" fmla="+- 0 -11235 -11935"/>
                                <a:gd name="T7" fmla="*/ -11235 h 8040"/>
                                <a:gd name="T8" fmla="+- 0 4325 2754"/>
                                <a:gd name="T9" fmla="*/ T8 w 4226"/>
                                <a:gd name="T10" fmla="+- 0 -11215 -11935"/>
                                <a:gd name="T11" fmla="*/ -11215 h 8040"/>
                                <a:gd name="T12" fmla="+- 0 4332 2754"/>
                                <a:gd name="T13" fmla="*/ T12 w 4226"/>
                                <a:gd name="T14" fmla="+- 0 -11215 -11935"/>
                                <a:gd name="T15" fmla="*/ -11215 h 8040"/>
                                <a:gd name="T16" fmla="+- 0 4332 2754"/>
                                <a:gd name="T17" fmla="*/ T16 w 4226"/>
                                <a:gd name="T18" fmla="+- 0 -11235 -11935"/>
                                <a:gd name="T19" fmla="*/ -11235 h 8040"/>
                              </a:gdLst>
                              <a:ahLst/>
                              <a:cxnLst>
                                <a:cxn ang="0">
                                  <a:pos x="T1" y="T3"/>
                                </a:cxn>
                                <a:cxn ang="0">
                                  <a:pos x="T5" y="T7"/>
                                </a:cxn>
                                <a:cxn ang="0">
                                  <a:pos x="T9" y="T11"/>
                                </a:cxn>
                                <a:cxn ang="0">
                                  <a:pos x="T13" y="T15"/>
                                </a:cxn>
                                <a:cxn ang="0">
                                  <a:pos x="T17" y="T19"/>
                                </a:cxn>
                              </a:cxnLst>
                              <a:rect l="0" t="0" r="r" b="b"/>
                              <a:pathLst>
                                <a:path w="4226" h="8040">
                                  <a:moveTo>
                                    <a:pt x="1578" y="700"/>
                                  </a:moveTo>
                                  <a:lnTo>
                                    <a:pt x="1571" y="700"/>
                                  </a:lnTo>
                                  <a:lnTo>
                                    <a:pt x="1571" y="720"/>
                                  </a:lnTo>
                                  <a:lnTo>
                                    <a:pt x="1578" y="720"/>
                                  </a:lnTo>
                                  <a:lnTo>
                                    <a:pt x="1578" y="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7" name="Freeform 779"/>
                          <wps:cNvSpPr>
                            <a:spLocks/>
                          </wps:cNvSpPr>
                          <wps:spPr bwMode="auto">
                            <a:xfrm>
                              <a:off x="2754" y="-11935"/>
                              <a:ext cx="4226" cy="8040"/>
                            </a:xfrm>
                            <a:custGeom>
                              <a:avLst/>
                              <a:gdLst>
                                <a:gd name="T0" fmla="+- 0 5056 2754"/>
                                <a:gd name="T1" fmla="*/ T0 w 4226"/>
                                <a:gd name="T2" fmla="+- 0 -11235 -11935"/>
                                <a:gd name="T3" fmla="*/ -11235 h 8040"/>
                                <a:gd name="T4" fmla="+- 0 5049 2754"/>
                                <a:gd name="T5" fmla="*/ T4 w 4226"/>
                                <a:gd name="T6" fmla="+- 0 -11235 -11935"/>
                                <a:gd name="T7" fmla="*/ -11235 h 8040"/>
                                <a:gd name="T8" fmla="+- 0 5049 2754"/>
                                <a:gd name="T9" fmla="*/ T8 w 4226"/>
                                <a:gd name="T10" fmla="+- 0 -11215 -11935"/>
                                <a:gd name="T11" fmla="*/ -11215 h 8040"/>
                                <a:gd name="T12" fmla="+- 0 5056 2754"/>
                                <a:gd name="T13" fmla="*/ T12 w 4226"/>
                                <a:gd name="T14" fmla="+- 0 -11215 -11935"/>
                                <a:gd name="T15" fmla="*/ -11215 h 8040"/>
                                <a:gd name="T16" fmla="+- 0 5056 2754"/>
                                <a:gd name="T17" fmla="*/ T16 w 4226"/>
                                <a:gd name="T18" fmla="+- 0 -11235 -11935"/>
                                <a:gd name="T19" fmla="*/ -11235 h 8040"/>
                              </a:gdLst>
                              <a:ahLst/>
                              <a:cxnLst>
                                <a:cxn ang="0">
                                  <a:pos x="T1" y="T3"/>
                                </a:cxn>
                                <a:cxn ang="0">
                                  <a:pos x="T5" y="T7"/>
                                </a:cxn>
                                <a:cxn ang="0">
                                  <a:pos x="T9" y="T11"/>
                                </a:cxn>
                                <a:cxn ang="0">
                                  <a:pos x="T13" y="T15"/>
                                </a:cxn>
                                <a:cxn ang="0">
                                  <a:pos x="T17" y="T19"/>
                                </a:cxn>
                              </a:cxnLst>
                              <a:rect l="0" t="0" r="r" b="b"/>
                              <a:pathLst>
                                <a:path w="4226" h="8040">
                                  <a:moveTo>
                                    <a:pt x="2302" y="700"/>
                                  </a:moveTo>
                                  <a:lnTo>
                                    <a:pt x="2295" y="700"/>
                                  </a:lnTo>
                                  <a:lnTo>
                                    <a:pt x="2295" y="720"/>
                                  </a:lnTo>
                                  <a:lnTo>
                                    <a:pt x="2302" y="720"/>
                                  </a:lnTo>
                                  <a:lnTo>
                                    <a:pt x="2302" y="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Freeform 780"/>
                          <wps:cNvSpPr>
                            <a:spLocks/>
                          </wps:cNvSpPr>
                          <wps:spPr bwMode="auto">
                            <a:xfrm>
                              <a:off x="2754" y="-11935"/>
                              <a:ext cx="4226" cy="8040"/>
                            </a:xfrm>
                            <a:custGeom>
                              <a:avLst/>
                              <a:gdLst>
                                <a:gd name="T0" fmla="+- 0 5083 2754"/>
                                <a:gd name="T1" fmla="*/ T0 w 4226"/>
                                <a:gd name="T2" fmla="+- 0 -11235 -11935"/>
                                <a:gd name="T3" fmla="*/ -11235 h 8040"/>
                                <a:gd name="T4" fmla="+- 0 5076 2754"/>
                                <a:gd name="T5" fmla="*/ T4 w 4226"/>
                                <a:gd name="T6" fmla="+- 0 -11235 -11935"/>
                                <a:gd name="T7" fmla="*/ -11235 h 8040"/>
                                <a:gd name="T8" fmla="+- 0 5076 2754"/>
                                <a:gd name="T9" fmla="*/ T8 w 4226"/>
                                <a:gd name="T10" fmla="+- 0 -11215 -11935"/>
                                <a:gd name="T11" fmla="*/ -11215 h 8040"/>
                                <a:gd name="T12" fmla="+- 0 5083 2754"/>
                                <a:gd name="T13" fmla="*/ T12 w 4226"/>
                                <a:gd name="T14" fmla="+- 0 -11215 -11935"/>
                                <a:gd name="T15" fmla="*/ -11215 h 8040"/>
                                <a:gd name="T16" fmla="+- 0 5083 2754"/>
                                <a:gd name="T17" fmla="*/ T16 w 4226"/>
                                <a:gd name="T18" fmla="+- 0 -11235 -11935"/>
                                <a:gd name="T19" fmla="*/ -11235 h 8040"/>
                              </a:gdLst>
                              <a:ahLst/>
                              <a:cxnLst>
                                <a:cxn ang="0">
                                  <a:pos x="T1" y="T3"/>
                                </a:cxn>
                                <a:cxn ang="0">
                                  <a:pos x="T5" y="T7"/>
                                </a:cxn>
                                <a:cxn ang="0">
                                  <a:pos x="T9" y="T11"/>
                                </a:cxn>
                                <a:cxn ang="0">
                                  <a:pos x="T13" y="T15"/>
                                </a:cxn>
                                <a:cxn ang="0">
                                  <a:pos x="T17" y="T19"/>
                                </a:cxn>
                              </a:cxnLst>
                              <a:rect l="0" t="0" r="r" b="b"/>
                              <a:pathLst>
                                <a:path w="4226" h="8040">
                                  <a:moveTo>
                                    <a:pt x="2329" y="700"/>
                                  </a:moveTo>
                                  <a:lnTo>
                                    <a:pt x="2322" y="700"/>
                                  </a:lnTo>
                                  <a:lnTo>
                                    <a:pt x="2322" y="720"/>
                                  </a:lnTo>
                                  <a:lnTo>
                                    <a:pt x="2329" y="720"/>
                                  </a:lnTo>
                                  <a:lnTo>
                                    <a:pt x="2329" y="7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 name="Freeform 781"/>
                          <wps:cNvSpPr>
                            <a:spLocks/>
                          </wps:cNvSpPr>
                          <wps:spPr bwMode="auto">
                            <a:xfrm>
                              <a:off x="2754" y="-11935"/>
                              <a:ext cx="4226" cy="8040"/>
                            </a:xfrm>
                            <a:custGeom>
                              <a:avLst/>
                              <a:gdLst>
                                <a:gd name="T0" fmla="+- 0 5636 2754"/>
                                <a:gd name="T1" fmla="*/ T0 w 4226"/>
                                <a:gd name="T2" fmla="+- 0 -11275 -11935"/>
                                <a:gd name="T3" fmla="*/ -11275 h 8040"/>
                                <a:gd name="T4" fmla="+- 0 5629 2754"/>
                                <a:gd name="T5" fmla="*/ T4 w 4226"/>
                                <a:gd name="T6" fmla="+- 0 -11275 -11935"/>
                                <a:gd name="T7" fmla="*/ -11275 h 8040"/>
                                <a:gd name="T8" fmla="+- 0 5626 2754"/>
                                <a:gd name="T9" fmla="*/ T8 w 4226"/>
                                <a:gd name="T10" fmla="+- 0 -11255 -11935"/>
                                <a:gd name="T11" fmla="*/ -11255 h 8040"/>
                                <a:gd name="T12" fmla="+- 0 5629 2754"/>
                                <a:gd name="T13" fmla="*/ T12 w 4226"/>
                                <a:gd name="T14" fmla="+- 0 -11235 -11935"/>
                                <a:gd name="T15" fmla="*/ -11235 h 8040"/>
                                <a:gd name="T16" fmla="+- 0 5639 2754"/>
                                <a:gd name="T17" fmla="*/ T16 w 4226"/>
                                <a:gd name="T18" fmla="+- 0 -11215 -11935"/>
                                <a:gd name="T19" fmla="*/ -11215 h 8040"/>
                                <a:gd name="T20" fmla="+- 0 5655 2754"/>
                                <a:gd name="T21" fmla="*/ T20 w 4226"/>
                                <a:gd name="T22" fmla="+- 0 -11215 -11935"/>
                                <a:gd name="T23" fmla="*/ -11215 h 8040"/>
                                <a:gd name="T24" fmla="+- 0 5644 2754"/>
                                <a:gd name="T25" fmla="*/ T24 w 4226"/>
                                <a:gd name="T26" fmla="+- 0 -11235 -11935"/>
                                <a:gd name="T27" fmla="*/ -11235 h 8040"/>
                                <a:gd name="T28" fmla="+- 0 5636 2754"/>
                                <a:gd name="T29" fmla="*/ T28 w 4226"/>
                                <a:gd name="T30" fmla="+- 0 -11235 -11935"/>
                                <a:gd name="T31" fmla="*/ -11235 h 8040"/>
                                <a:gd name="T32" fmla="+- 0 5633 2754"/>
                                <a:gd name="T33" fmla="*/ T32 w 4226"/>
                                <a:gd name="T34" fmla="+- 0 -11255 -11935"/>
                                <a:gd name="T35" fmla="*/ -11255 h 8040"/>
                                <a:gd name="T36" fmla="+- 0 5636 2754"/>
                                <a:gd name="T37" fmla="*/ T36 w 4226"/>
                                <a:gd name="T38" fmla="+- 0 -11275 -11935"/>
                                <a:gd name="T39" fmla="*/ -1127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882" y="660"/>
                                  </a:moveTo>
                                  <a:lnTo>
                                    <a:pt x="2875" y="660"/>
                                  </a:lnTo>
                                  <a:lnTo>
                                    <a:pt x="2872" y="680"/>
                                  </a:lnTo>
                                  <a:lnTo>
                                    <a:pt x="2875" y="700"/>
                                  </a:lnTo>
                                  <a:lnTo>
                                    <a:pt x="2885" y="720"/>
                                  </a:lnTo>
                                  <a:lnTo>
                                    <a:pt x="2901" y="720"/>
                                  </a:lnTo>
                                  <a:lnTo>
                                    <a:pt x="2890" y="700"/>
                                  </a:lnTo>
                                  <a:lnTo>
                                    <a:pt x="2882" y="700"/>
                                  </a:lnTo>
                                  <a:lnTo>
                                    <a:pt x="2879" y="680"/>
                                  </a:lnTo>
                                  <a:lnTo>
                                    <a:pt x="2882" y="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0" name="Freeform 782"/>
                          <wps:cNvSpPr>
                            <a:spLocks/>
                          </wps:cNvSpPr>
                          <wps:spPr bwMode="auto">
                            <a:xfrm>
                              <a:off x="2754" y="-11935"/>
                              <a:ext cx="4226" cy="8040"/>
                            </a:xfrm>
                            <a:custGeom>
                              <a:avLst/>
                              <a:gdLst>
                                <a:gd name="T0" fmla="+- 0 5710 2754"/>
                                <a:gd name="T1" fmla="*/ T0 w 4226"/>
                                <a:gd name="T2" fmla="+- 0 -11275 -11935"/>
                                <a:gd name="T3" fmla="*/ -11275 h 8040"/>
                                <a:gd name="T4" fmla="+- 0 5703 2754"/>
                                <a:gd name="T5" fmla="*/ T4 w 4226"/>
                                <a:gd name="T6" fmla="+- 0 -11275 -11935"/>
                                <a:gd name="T7" fmla="*/ -11275 h 8040"/>
                                <a:gd name="T8" fmla="+- 0 5706 2754"/>
                                <a:gd name="T9" fmla="*/ T8 w 4226"/>
                                <a:gd name="T10" fmla="+- 0 -11255 -11935"/>
                                <a:gd name="T11" fmla="*/ -11255 h 8040"/>
                                <a:gd name="T12" fmla="+- 0 5703 2754"/>
                                <a:gd name="T13" fmla="*/ T12 w 4226"/>
                                <a:gd name="T14" fmla="+- 0 -11235 -11935"/>
                                <a:gd name="T15" fmla="*/ -11235 h 8040"/>
                                <a:gd name="T16" fmla="+- 0 5695 2754"/>
                                <a:gd name="T17" fmla="*/ T16 w 4226"/>
                                <a:gd name="T18" fmla="+- 0 -11235 -11935"/>
                                <a:gd name="T19" fmla="*/ -11235 h 8040"/>
                                <a:gd name="T20" fmla="+- 0 5684 2754"/>
                                <a:gd name="T21" fmla="*/ T20 w 4226"/>
                                <a:gd name="T22" fmla="+- 0 -11215 -11935"/>
                                <a:gd name="T23" fmla="*/ -11215 h 8040"/>
                                <a:gd name="T24" fmla="+- 0 5700 2754"/>
                                <a:gd name="T25" fmla="*/ T24 w 4226"/>
                                <a:gd name="T26" fmla="+- 0 -11215 -11935"/>
                                <a:gd name="T27" fmla="*/ -11215 h 8040"/>
                                <a:gd name="T28" fmla="+- 0 5710 2754"/>
                                <a:gd name="T29" fmla="*/ T28 w 4226"/>
                                <a:gd name="T30" fmla="+- 0 -11235 -11935"/>
                                <a:gd name="T31" fmla="*/ -11235 h 8040"/>
                                <a:gd name="T32" fmla="+- 0 5713 2754"/>
                                <a:gd name="T33" fmla="*/ T32 w 4226"/>
                                <a:gd name="T34" fmla="+- 0 -11255 -11935"/>
                                <a:gd name="T35" fmla="*/ -11255 h 8040"/>
                                <a:gd name="T36" fmla="+- 0 5710 2754"/>
                                <a:gd name="T37" fmla="*/ T36 w 4226"/>
                                <a:gd name="T38" fmla="+- 0 -11275 -11935"/>
                                <a:gd name="T39" fmla="*/ -1127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956" y="660"/>
                                  </a:moveTo>
                                  <a:lnTo>
                                    <a:pt x="2949" y="660"/>
                                  </a:lnTo>
                                  <a:lnTo>
                                    <a:pt x="2952" y="680"/>
                                  </a:lnTo>
                                  <a:lnTo>
                                    <a:pt x="2949" y="700"/>
                                  </a:lnTo>
                                  <a:lnTo>
                                    <a:pt x="2941" y="700"/>
                                  </a:lnTo>
                                  <a:lnTo>
                                    <a:pt x="2930" y="720"/>
                                  </a:lnTo>
                                  <a:lnTo>
                                    <a:pt x="2946" y="720"/>
                                  </a:lnTo>
                                  <a:lnTo>
                                    <a:pt x="2956" y="700"/>
                                  </a:lnTo>
                                  <a:lnTo>
                                    <a:pt x="2959" y="680"/>
                                  </a:lnTo>
                                  <a:lnTo>
                                    <a:pt x="2956" y="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1" name="Freeform 783"/>
                          <wps:cNvSpPr>
                            <a:spLocks/>
                          </wps:cNvSpPr>
                          <wps:spPr bwMode="auto">
                            <a:xfrm>
                              <a:off x="2754" y="-11935"/>
                              <a:ext cx="4226" cy="8040"/>
                            </a:xfrm>
                            <a:custGeom>
                              <a:avLst/>
                              <a:gdLst>
                                <a:gd name="T0" fmla="+- 0 5837 2754"/>
                                <a:gd name="T1" fmla="*/ T0 w 4226"/>
                                <a:gd name="T2" fmla="+- 0 -11275 -11935"/>
                                <a:gd name="T3" fmla="*/ -11275 h 8040"/>
                                <a:gd name="T4" fmla="+- 0 5830 2754"/>
                                <a:gd name="T5" fmla="*/ T4 w 4226"/>
                                <a:gd name="T6" fmla="+- 0 -11275 -11935"/>
                                <a:gd name="T7" fmla="*/ -11275 h 8040"/>
                                <a:gd name="T8" fmla="+- 0 5827 2754"/>
                                <a:gd name="T9" fmla="*/ T8 w 4226"/>
                                <a:gd name="T10" fmla="+- 0 -11255 -11935"/>
                                <a:gd name="T11" fmla="*/ -11255 h 8040"/>
                                <a:gd name="T12" fmla="+- 0 5830 2754"/>
                                <a:gd name="T13" fmla="*/ T12 w 4226"/>
                                <a:gd name="T14" fmla="+- 0 -11235 -11935"/>
                                <a:gd name="T15" fmla="*/ -11235 h 8040"/>
                                <a:gd name="T16" fmla="+- 0 5840 2754"/>
                                <a:gd name="T17" fmla="*/ T16 w 4226"/>
                                <a:gd name="T18" fmla="+- 0 -11215 -11935"/>
                                <a:gd name="T19" fmla="*/ -11215 h 8040"/>
                                <a:gd name="T20" fmla="+- 0 5856 2754"/>
                                <a:gd name="T21" fmla="*/ T20 w 4226"/>
                                <a:gd name="T22" fmla="+- 0 -11215 -11935"/>
                                <a:gd name="T23" fmla="*/ -11215 h 8040"/>
                                <a:gd name="T24" fmla="+- 0 5845 2754"/>
                                <a:gd name="T25" fmla="*/ T24 w 4226"/>
                                <a:gd name="T26" fmla="+- 0 -11235 -11935"/>
                                <a:gd name="T27" fmla="*/ -11235 h 8040"/>
                                <a:gd name="T28" fmla="+- 0 5837 2754"/>
                                <a:gd name="T29" fmla="*/ T28 w 4226"/>
                                <a:gd name="T30" fmla="+- 0 -11235 -11935"/>
                                <a:gd name="T31" fmla="*/ -11235 h 8040"/>
                                <a:gd name="T32" fmla="+- 0 5834 2754"/>
                                <a:gd name="T33" fmla="*/ T32 w 4226"/>
                                <a:gd name="T34" fmla="+- 0 -11255 -11935"/>
                                <a:gd name="T35" fmla="*/ -11255 h 8040"/>
                                <a:gd name="T36" fmla="+- 0 5837 2754"/>
                                <a:gd name="T37" fmla="*/ T36 w 4226"/>
                                <a:gd name="T38" fmla="+- 0 -11275 -11935"/>
                                <a:gd name="T39" fmla="*/ -1127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083" y="660"/>
                                  </a:moveTo>
                                  <a:lnTo>
                                    <a:pt x="3076" y="660"/>
                                  </a:lnTo>
                                  <a:lnTo>
                                    <a:pt x="3073" y="680"/>
                                  </a:lnTo>
                                  <a:lnTo>
                                    <a:pt x="3076" y="700"/>
                                  </a:lnTo>
                                  <a:lnTo>
                                    <a:pt x="3086" y="720"/>
                                  </a:lnTo>
                                  <a:lnTo>
                                    <a:pt x="3102" y="720"/>
                                  </a:lnTo>
                                  <a:lnTo>
                                    <a:pt x="3091" y="700"/>
                                  </a:lnTo>
                                  <a:lnTo>
                                    <a:pt x="3083" y="700"/>
                                  </a:lnTo>
                                  <a:lnTo>
                                    <a:pt x="3080" y="680"/>
                                  </a:lnTo>
                                  <a:lnTo>
                                    <a:pt x="3083" y="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Freeform 784"/>
                          <wps:cNvSpPr>
                            <a:spLocks/>
                          </wps:cNvSpPr>
                          <wps:spPr bwMode="auto">
                            <a:xfrm>
                              <a:off x="2754" y="-11935"/>
                              <a:ext cx="4226" cy="8040"/>
                            </a:xfrm>
                            <a:custGeom>
                              <a:avLst/>
                              <a:gdLst>
                                <a:gd name="T0" fmla="+- 0 5911 2754"/>
                                <a:gd name="T1" fmla="*/ T0 w 4226"/>
                                <a:gd name="T2" fmla="+- 0 -11275 -11935"/>
                                <a:gd name="T3" fmla="*/ -11275 h 8040"/>
                                <a:gd name="T4" fmla="+- 0 5905 2754"/>
                                <a:gd name="T5" fmla="*/ T4 w 4226"/>
                                <a:gd name="T6" fmla="+- 0 -11275 -11935"/>
                                <a:gd name="T7" fmla="*/ -11275 h 8040"/>
                                <a:gd name="T8" fmla="+- 0 5907 2754"/>
                                <a:gd name="T9" fmla="*/ T8 w 4226"/>
                                <a:gd name="T10" fmla="+- 0 -11255 -11935"/>
                                <a:gd name="T11" fmla="*/ -11255 h 8040"/>
                                <a:gd name="T12" fmla="+- 0 5905 2754"/>
                                <a:gd name="T13" fmla="*/ T12 w 4226"/>
                                <a:gd name="T14" fmla="+- 0 -11235 -11935"/>
                                <a:gd name="T15" fmla="*/ -11235 h 8040"/>
                                <a:gd name="T16" fmla="+- 0 5897 2754"/>
                                <a:gd name="T17" fmla="*/ T16 w 4226"/>
                                <a:gd name="T18" fmla="+- 0 -11235 -11935"/>
                                <a:gd name="T19" fmla="*/ -11235 h 8040"/>
                                <a:gd name="T20" fmla="+- 0 5885 2754"/>
                                <a:gd name="T21" fmla="*/ T20 w 4226"/>
                                <a:gd name="T22" fmla="+- 0 -11215 -11935"/>
                                <a:gd name="T23" fmla="*/ -11215 h 8040"/>
                                <a:gd name="T24" fmla="+- 0 5902 2754"/>
                                <a:gd name="T25" fmla="*/ T24 w 4226"/>
                                <a:gd name="T26" fmla="+- 0 -11215 -11935"/>
                                <a:gd name="T27" fmla="*/ -11215 h 8040"/>
                                <a:gd name="T28" fmla="+- 0 5911 2754"/>
                                <a:gd name="T29" fmla="*/ T28 w 4226"/>
                                <a:gd name="T30" fmla="+- 0 -11235 -11935"/>
                                <a:gd name="T31" fmla="*/ -11235 h 8040"/>
                                <a:gd name="T32" fmla="+- 0 5914 2754"/>
                                <a:gd name="T33" fmla="*/ T32 w 4226"/>
                                <a:gd name="T34" fmla="+- 0 -11255 -11935"/>
                                <a:gd name="T35" fmla="*/ -11255 h 8040"/>
                                <a:gd name="T36" fmla="+- 0 5911 2754"/>
                                <a:gd name="T37" fmla="*/ T36 w 4226"/>
                                <a:gd name="T38" fmla="+- 0 -11275 -11935"/>
                                <a:gd name="T39" fmla="*/ -1127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157" y="660"/>
                                  </a:moveTo>
                                  <a:lnTo>
                                    <a:pt x="3151" y="660"/>
                                  </a:lnTo>
                                  <a:lnTo>
                                    <a:pt x="3153" y="680"/>
                                  </a:lnTo>
                                  <a:lnTo>
                                    <a:pt x="3151" y="700"/>
                                  </a:lnTo>
                                  <a:lnTo>
                                    <a:pt x="3143" y="700"/>
                                  </a:lnTo>
                                  <a:lnTo>
                                    <a:pt x="3131" y="720"/>
                                  </a:lnTo>
                                  <a:lnTo>
                                    <a:pt x="3148" y="720"/>
                                  </a:lnTo>
                                  <a:lnTo>
                                    <a:pt x="3157" y="700"/>
                                  </a:lnTo>
                                  <a:lnTo>
                                    <a:pt x="3160" y="680"/>
                                  </a:lnTo>
                                  <a:lnTo>
                                    <a:pt x="3157" y="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Freeform 785"/>
                          <wps:cNvSpPr>
                            <a:spLocks/>
                          </wps:cNvSpPr>
                          <wps:spPr bwMode="auto">
                            <a:xfrm>
                              <a:off x="2754" y="-11935"/>
                              <a:ext cx="4226" cy="8040"/>
                            </a:xfrm>
                            <a:custGeom>
                              <a:avLst/>
                              <a:gdLst>
                                <a:gd name="T0" fmla="+- 0 2973 2754"/>
                                <a:gd name="T1" fmla="*/ T0 w 4226"/>
                                <a:gd name="T2" fmla="+- 0 -11275 -11935"/>
                                <a:gd name="T3" fmla="*/ -11275 h 8040"/>
                                <a:gd name="T4" fmla="+- 0 2966 2754"/>
                                <a:gd name="T5" fmla="*/ T4 w 4226"/>
                                <a:gd name="T6" fmla="+- 0 -11275 -11935"/>
                                <a:gd name="T7" fmla="*/ -11275 h 8040"/>
                                <a:gd name="T8" fmla="+- 0 2963 2754"/>
                                <a:gd name="T9" fmla="*/ T8 w 4226"/>
                                <a:gd name="T10" fmla="+- 0 -11255 -11935"/>
                                <a:gd name="T11" fmla="*/ -11255 h 8040"/>
                                <a:gd name="T12" fmla="+- 0 2963 2754"/>
                                <a:gd name="T13" fmla="*/ T12 w 4226"/>
                                <a:gd name="T14" fmla="+- 0 -11235 -11935"/>
                                <a:gd name="T15" fmla="*/ -11235 h 8040"/>
                                <a:gd name="T16" fmla="+- 0 2970 2754"/>
                                <a:gd name="T17" fmla="*/ T16 w 4226"/>
                                <a:gd name="T18" fmla="+- 0 -11235 -11935"/>
                                <a:gd name="T19" fmla="*/ -11235 h 8040"/>
                                <a:gd name="T20" fmla="+- 0 2970 2754"/>
                                <a:gd name="T21" fmla="*/ T20 w 4226"/>
                                <a:gd name="T22" fmla="+- 0 -11255 -11935"/>
                                <a:gd name="T23" fmla="*/ -11255 h 8040"/>
                                <a:gd name="T24" fmla="+- 0 2973 2754"/>
                                <a:gd name="T25" fmla="*/ T24 w 4226"/>
                                <a:gd name="T26" fmla="+- 0 -11275 -11935"/>
                                <a:gd name="T27" fmla="*/ -1127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219" y="660"/>
                                  </a:moveTo>
                                  <a:lnTo>
                                    <a:pt x="212" y="660"/>
                                  </a:lnTo>
                                  <a:lnTo>
                                    <a:pt x="209" y="680"/>
                                  </a:lnTo>
                                  <a:lnTo>
                                    <a:pt x="209" y="700"/>
                                  </a:lnTo>
                                  <a:lnTo>
                                    <a:pt x="216" y="700"/>
                                  </a:lnTo>
                                  <a:lnTo>
                                    <a:pt x="216" y="680"/>
                                  </a:lnTo>
                                  <a:lnTo>
                                    <a:pt x="219" y="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4" name="Freeform 786"/>
                          <wps:cNvSpPr>
                            <a:spLocks/>
                          </wps:cNvSpPr>
                          <wps:spPr bwMode="auto">
                            <a:xfrm>
                              <a:off x="2754" y="-11935"/>
                              <a:ext cx="4226" cy="8040"/>
                            </a:xfrm>
                            <a:custGeom>
                              <a:avLst/>
                              <a:gdLst>
                                <a:gd name="T0" fmla="+- 0 3075 2754"/>
                                <a:gd name="T1" fmla="*/ T0 w 4226"/>
                                <a:gd name="T2" fmla="+- 0 -11275 -11935"/>
                                <a:gd name="T3" fmla="*/ -11275 h 8040"/>
                                <a:gd name="T4" fmla="+- 0 3068 2754"/>
                                <a:gd name="T5" fmla="*/ T4 w 4226"/>
                                <a:gd name="T6" fmla="+- 0 -11275 -11935"/>
                                <a:gd name="T7" fmla="*/ -11275 h 8040"/>
                                <a:gd name="T8" fmla="+- 0 3071 2754"/>
                                <a:gd name="T9" fmla="*/ T8 w 4226"/>
                                <a:gd name="T10" fmla="+- 0 -11255 -11935"/>
                                <a:gd name="T11" fmla="*/ -11255 h 8040"/>
                                <a:gd name="T12" fmla="+- 0 3071 2754"/>
                                <a:gd name="T13" fmla="*/ T12 w 4226"/>
                                <a:gd name="T14" fmla="+- 0 -11235 -11935"/>
                                <a:gd name="T15" fmla="*/ -11235 h 8040"/>
                                <a:gd name="T16" fmla="+- 0 3078 2754"/>
                                <a:gd name="T17" fmla="*/ T16 w 4226"/>
                                <a:gd name="T18" fmla="+- 0 -11235 -11935"/>
                                <a:gd name="T19" fmla="*/ -11235 h 8040"/>
                                <a:gd name="T20" fmla="+- 0 3078 2754"/>
                                <a:gd name="T21" fmla="*/ T20 w 4226"/>
                                <a:gd name="T22" fmla="+- 0 -11255 -11935"/>
                                <a:gd name="T23" fmla="*/ -11255 h 8040"/>
                                <a:gd name="T24" fmla="+- 0 3075 2754"/>
                                <a:gd name="T25" fmla="*/ T24 w 4226"/>
                                <a:gd name="T26" fmla="+- 0 -11275 -11935"/>
                                <a:gd name="T27" fmla="*/ -11275 h 8040"/>
                              </a:gdLst>
                              <a:ahLst/>
                              <a:cxnLst>
                                <a:cxn ang="0">
                                  <a:pos x="T1" y="T3"/>
                                </a:cxn>
                                <a:cxn ang="0">
                                  <a:pos x="T5" y="T7"/>
                                </a:cxn>
                                <a:cxn ang="0">
                                  <a:pos x="T9" y="T11"/>
                                </a:cxn>
                                <a:cxn ang="0">
                                  <a:pos x="T13" y="T15"/>
                                </a:cxn>
                                <a:cxn ang="0">
                                  <a:pos x="T17" y="T19"/>
                                </a:cxn>
                                <a:cxn ang="0">
                                  <a:pos x="T21" y="T23"/>
                                </a:cxn>
                                <a:cxn ang="0">
                                  <a:pos x="T25" y="T27"/>
                                </a:cxn>
                              </a:cxnLst>
                              <a:rect l="0" t="0" r="r" b="b"/>
                              <a:pathLst>
                                <a:path w="4226" h="8040">
                                  <a:moveTo>
                                    <a:pt x="321" y="660"/>
                                  </a:moveTo>
                                  <a:lnTo>
                                    <a:pt x="314" y="660"/>
                                  </a:lnTo>
                                  <a:lnTo>
                                    <a:pt x="317" y="680"/>
                                  </a:lnTo>
                                  <a:lnTo>
                                    <a:pt x="317" y="700"/>
                                  </a:lnTo>
                                  <a:lnTo>
                                    <a:pt x="324" y="700"/>
                                  </a:lnTo>
                                  <a:lnTo>
                                    <a:pt x="324" y="680"/>
                                  </a:lnTo>
                                  <a:lnTo>
                                    <a:pt x="321" y="66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5" name="Freeform 787"/>
                          <wps:cNvSpPr>
                            <a:spLocks/>
                          </wps:cNvSpPr>
                          <wps:spPr bwMode="auto">
                            <a:xfrm>
                              <a:off x="2754" y="-11935"/>
                              <a:ext cx="4226" cy="8040"/>
                            </a:xfrm>
                            <a:custGeom>
                              <a:avLst/>
                              <a:gdLst>
                                <a:gd name="T0" fmla="+- 0 3856 2754"/>
                                <a:gd name="T1" fmla="*/ T0 w 4226"/>
                                <a:gd name="T2" fmla="+- 0 -11295 -11935"/>
                                <a:gd name="T3" fmla="*/ -11295 h 8040"/>
                                <a:gd name="T4" fmla="+- 0 3849 2754"/>
                                <a:gd name="T5" fmla="*/ T4 w 4226"/>
                                <a:gd name="T6" fmla="+- 0 -11295 -11935"/>
                                <a:gd name="T7" fmla="*/ -11295 h 8040"/>
                                <a:gd name="T8" fmla="+- 0 3849 2754"/>
                                <a:gd name="T9" fmla="*/ T8 w 4226"/>
                                <a:gd name="T10" fmla="+- 0 -11275 -11935"/>
                                <a:gd name="T11" fmla="*/ -11275 h 8040"/>
                                <a:gd name="T12" fmla="+- 0 3856 2754"/>
                                <a:gd name="T13" fmla="*/ T12 w 4226"/>
                                <a:gd name="T14" fmla="+- 0 -11255 -11935"/>
                                <a:gd name="T15" fmla="*/ -11255 h 8040"/>
                                <a:gd name="T16" fmla="+- 0 3875 2754"/>
                                <a:gd name="T17" fmla="*/ T16 w 4226"/>
                                <a:gd name="T18" fmla="+- 0 -11255 -11935"/>
                                <a:gd name="T19" fmla="*/ -11255 h 8040"/>
                                <a:gd name="T20" fmla="+- 0 3882 2754"/>
                                <a:gd name="T21" fmla="*/ T20 w 4226"/>
                                <a:gd name="T22" fmla="+- 0 -11275 -11935"/>
                                <a:gd name="T23" fmla="*/ -11275 h 8040"/>
                                <a:gd name="T24" fmla="+- 0 3856 2754"/>
                                <a:gd name="T25" fmla="*/ T24 w 4226"/>
                                <a:gd name="T26" fmla="+- 0 -11275 -11935"/>
                                <a:gd name="T27" fmla="*/ -11275 h 8040"/>
                                <a:gd name="T28" fmla="+- 0 3856 2754"/>
                                <a:gd name="T29" fmla="*/ T28 w 4226"/>
                                <a:gd name="T30" fmla="+- 0 -11295 -11935"/>
                                <a:gd name="T31" fmla="*/ -112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102" y="640"/>
                                  </a:moveTo>
                                  <a:lnTo>
                                    <a:pt x="1095" y="640"/>
                                  </a:lnTo>
                                  <a:lnTo>
                                    <a:pt x="1095" y="660"/>
                                  </a:lnTo>
                                  <a:lnTo>
                                    <a:pt x="1102" y="680"/>
                                  </a:lnTo>
                                  <a:lnTo>
                                    <a:pt x="1121" y="680"/>
                                  </a:lnTo>
                                  <a:lnTo>
                                    <a:pt x="1128" y="660"/>
                                  </a:lnTo>
                                  <a:lnTo>
                                    <a:pt x="1102" y="660"/>
                                  </a:lnTo>
                                  <a:lnTo>
                                    <a:pt x="1102" y="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Freeform 788"/>
                          <wps:cNvSpPr>
                            <a:spLocks/>
                          </wps:cNvSpPr>
                          <wps:spPr bwMode="auto">
                            <a:xfrm>
                              <a:off x="2754" y="-11935"/>
                              <a:ext cx="4226" cy="8040"/>
                            </a:xfrm>
                            <a:custGeom>
                              <a:avLst/>
                              <a:gdLst>
                                <a:gd name="T0" fmla="+- 0 4506 2754"/>
                                <a:gd name="T1" fmla="*/ T0 w 4226"/>
                                <a:gd name="T2" fmla="+- 0 -11295 -11935"/>
                                <a:gd name="T3" fmla="*/ -11295 h 8040"/>
                                <a:gd name="T4" fmla="+- 0 4499 2754"/>
                                <a:gd name="T5" fmla="*/ T4 w 4226"/>
                                <a:gd name="T6" fmla="+- 0 -11295 -11935"/>
                                <a:gd name="T7" fmla="*/ -11295 h 8040"/>
                                <a:gd name="T8" fmla="+- 0 4499 2754"/>
                                <a:gd name="T9" fmla="*/ T8 w 4226"/>
                                <a:gd name="T10" fmla="+- 0 -11275 -11935"/>
                                <a:gd name="T11" fmla="*/ -11275 h 8040"/>
                                <a:gd name="T12" fmla="+- 0 4507 2754"/>
                                <a:gd name="T13" fmla="*/ T12 w 4226"/>
                                <a:gd name="T14" fmla="+- 0 -11255 -11935"/>
                                <a:gd name="T15" fmla="*/ -11255 h 8040"/>
                                <a:gd name="T16" fmla="+- 0 4525 2754"/>
                                <a:gd name="T17" fmla="*/ T16 w 4226"/>
                                <a:gd name="T18" fmla="+- 0 -11255 -11935"/>
                                <a:gd name="T19" fmla="*/ -11255 h 8040"/>
                                <a:gd name="T20" fmla="+- 0 4533 2754"/>
                                <a:gd name="T21" fmla="*/ T20 w 4226"/>
                                <a:gd name="T22" fmla="+- 0 -11275 -11935"/>
                                <a:gd name="T23" fmla="*/ -11275 h 8040"/>
                                <a:gd name="T24" fmla="+- 0 4506 2754"/>
                                <a:gd name="T25" fmla="*/ T24 w 4226"/>
                                <a:gd name="T26" fmla="+- 0 -11275 -11935"/>
                                <a:gd name="T27" fmla="*/ -11275 h 8040"/>
                                <a:gd name="T28" fmla="+- 0 4506 2754"/>
                                <a:gd name="T29" fmla="*/ T28 w 4226"/>
                                <a:gd name="T30" fmla="+- 0 -11295 -11935"/>
                                <a:gd name="T31" fmla="*/ -1129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52" y="640"/>
                                  </a:moveTo>
                                  <a:lnTo>
                                    <a:pt x="1745" y="640"/>
                                  </a:lnTo>
                                  <a:lnTo>
                                    <a:pt x="1745" y="660"/>
                                  </a:lnTo>
                                  <a:lnTo>
                                    <a:pt x="1753" y="680"/>
                                  </a:lnTo>
                                  <a:lnTo>
                                    <a:pt x="1771" y="680"/>
                                  </a:lnTo>
                                  <a:lnTo>
                                    <a:pt x="1779" y="660"/>
                                  </a:lnTo>
                                  <a:lnTo>
                                    <a:pt x="1752" y="660"/>
                                  </a:lnTo>
                                  <a:lnTo>
                                    <a:pt x="1752" y="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7" name="Freeform 789"/>
                          <wps:cNvSpPr>
                            <a:spLocks/>
                          </wps:cNvSpPr>
                          <wps:spPr bwMode="auto">
                            <a:xfrm>
                              <a:off x="2754" y="-11935"/>
                              <a:ext cx="4226" cy="8040"/>
                            </a:xfrm>
                            <a:custGeom>
                              <a:avLst/>
                              <a:gdLst>
                                <a:gd name="T0" fmla="+- 0 2973 2754"/>
                                <a:gd name="T1" fmla="*/ T0 w 4226"/>
                                <a:gd name="T2" fmla="+- 0 -11295 -11935"/>
                                <a:gd name="T3" fmla="*/ -11295 h 8040"/>
                                <a:gd name="T4" fmla="+- 0 2966 2754"/>
                                <a:gd name="T5" fmla="*/ T4 w 4226"/>
                                <a:gd name="T6" fmla="+- 0 -11295 -11935"/>
                                <a:gd name="T7" fmla="*/ -11295 h 8040"/>
                                <a:gd name="T8" fmla="+- 0 2972 2754"/>
                                <a:gd name="T9" fmla="*/ T8 w 4226"/>
                                <a:gd name="T10" fmla="+- 0 -11275 -11935"/>
                                <a:gd name="T11" fmla="*/ -11275 h 8040"/>
                                <a:gd name="T12" fmla="+- 0 2981 2754"/>
                                <a:gd name="T13" fmla="*/ T12 w 4226"/>
                                <a:gd name="T14" fmla="+- 0 -11275 -11935"/>
                                <a:gd name="T15" fmla="*/ -11275 h 8040"/>
                                <a:gd name="T16" fmla="+- 0 2973 2754"/>
                                <a:gd name="T17" fmla="*/ T16 w 4226"/>
                                <a:gd name="T18" fmla="+- 0 -11295 -11935"/>
                                <a:gd name="T19" fmla="*/ -11295 h 8040"/>
                              </a:gdLst>
                              <a:ahLst/>
                              <a:cxnLst>
                                <a:cxn ang="0">
                                  <a:pos x="T1" y="T3"/>
                                </a:cxn>
                                <a:cxn ang="0">
                                  <a:pos x="T5" y="T7"/>
                                </a:cxn>
                                <a:cxn ang="0">
                                  <a:pos x="T9" y="T11"/>
                                </a:cxn>
                                <a:cxn ang="0">
                                  <a:pos x="T13" y="T15"/>
                                </a:cxn>
                                <a:cxn ang="0">
                                  <a:pos x="T17" y="T19"/>
                                </a:cxn>
                              </a:cxnLst>
                              <a:rect l="0" t="0" r="r" b="b"/>
                              <a:pathLst>
                                <a:path w="4226" h="8040">
                                  <a:moveTo>
                                    <a:pt x="219" y="640"/>
                                  </a:moveTo>
                                  <a:lnTo>
                                    <a:pt x="212" y="640"/>
                                  </a:lnTo>
                                  <a:lnTo>
                                    <a:pt x="218" y="660"/>
                                  </a:lnTo>
                                  <a:lnTo>
                                    <a:pt x="227" y="660"/>
                                  </a:lnTo>
                                  <a:lnTo>
                                    <a:pt x="219" y="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8" name="Freeform 790"/>
                          <wps:cNvSpPr>
                            <a:spLocks/>
                          </wps:cNvSpPr>
                          <wps:spPr bwMode="auto">
                            <a:xfrm>
                              <a:off x="2754" y="-11935"/>
                              <a:ext cx="4226" cy="8040"/>
                            </a:xfrm>
                            <a:custGeom>
                              <a:avLst/>
                              <a:gdLst>
                                <a:gd name="T0" fmla="+- 0 3075 2754"/>
                                <a:gd name="T1" fmla="*/ T0 w 4226"/>
                                <a:gd name="T2" fmla="+- 0 -11295 -11935"/>
                                <a:gd name="T3" fmla="*/ -11295 h 8040"/>
                                <a:gd name="T4" fmla="+- 0 3068 2754"/>
                                <a:gd name="T5" fmla="*/ T4 w 4226"/>
                                <a:gd name="T6" fmla="+- 0 -11295 -11935"/>
                                <a:gd name="T7" fmla="*/ -11295 h 8040"/>
                                <a:gd name="T8" fmla="+- 0 3061 2754"/>
                                <a:gd name="T9" fmla="*/ T8 w 4226"/>
                                <a:gd name="T10" fmla="+- 0 -11275 -11935"/>
                                <a:gd name="T11" fmla="*/ -11275 h 8040"/>
                                <a:gd name="T12" fmla="+- 0 3069 2754"/>
                                <a:gd name="T13" fmla="*/ T12 w 4226"/>
                                <a:gd name="T14" fmla="+- 0 -11275 -11935"/>
                                <a:gd name="T15" fmla="*/ -11275 h 8040"/>
                                <a:gd name="T16" fmla="+- 0 3075 2754"/>
                                <a:gd name="T17" fmla="*/ T16 w 4226"/>
                                <a:gd name="T18" fmla="+- 0 -11295 -11935"/>
                                <a:gd name="T19" fmla="*/ -11295 h 8040"/>
                              </a:gdLst>
                              <a:ahLst/>
                              <a:cxnLst>
                                <a:cxn ang="0">
                                  <a:pos x="T1" y="T3"/>
                                </a:cxn>
                                <a:cxn ang="0">
                                  <a:pos x="T5" y="T7"/>
                                </a:cxn>
                                <a:cxn ang="0">
                                  <a:pos x="T9" y="T11"/>
                                </a:cxn>
                                <a:cxn ang="0">
                                  <a:pos x="T13" y="T15"/>
                                </a:cxn>
                                <a:cxn ang="0">
                                  <a:pos x="T17" y="T19"/>
                                </a:cxn>
                              </a:cxnLst>
                              <a:rect l="0" t="0" r="r" b="b"/>
                              <a:pathLst>
                                <a:path w="4226" h="8040">
                                  <a:moveTo>
                                    <a:pt x="321" y="640"/>
                                  </a:moveTo>
                                  <a:lnTo>
                                    <a:pt x="314" y="640"/>
                                  </a:lnTo>
                                  <a:lnTo>
                                    <a:pt x="307" y="660"/>
                                  </a:lnTo>
                                  <a:lnTo>
                                    <a:pt x="315" y="660"/>
                                  </a:lnTo>
                                  <a:lnTo>
                                    <a:pt x="321" y="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Freeform 791"/>
                          <wps:cNvSpPr>
                            <a:spLocks/>
                          </wps:cNvSpPr>
                          <wps:spPr bwMode="auto">
                            <a:xfrm>
                              <a:off x="2754" y="-11935"/>
                              <a:ext cx="4226" cy="8040"/>
                            </a:xfrm>
                            <a:custGeom>
                              <a:avLst/>
                              <a:gdLst>
                                <a:gd name="T0" fmla="+- 0 3882 2754"/>
                                <a:gd name="T1" fmla="*/ T0 w 4226"/>
                                <a:gd name="T2" fmla="+- 0 -11295 -11935"/>
                                <a:gd name="T3" fmla="*/ -11295 h 8040"/>
                                <a:gd name="T4" fmla="+- 0 3875 2754"/>
                                <a:gd name="T5" fmla="*/ T4 w 4226"/>
                                <a:gd name="T6" fmla="+- 0 -11295 -11935"/>
                                <a:gd name="T7" fmla="*/ -11295 h 8040"/>
                                <a:gd name="T8" fmla="+- 0 3875 2754"/>
                                <a:gd name="T9" fmla="*/ T8 w 4226"/>
                                <a:gd name="T10" fmla="+- 0 -11275 -11935"/>
                                <a:gd name="T11" fmla="*/ -11275 h 8040"/>
                                <a:gd name="T12" fmla="+- 0 3882 2754"/>
                                <a:gd name="T13" fmla="*/ T12 w 4226"/>
                                <a:gd name="T14" fmla="+- 0 -11275 -11935"/>
                                <a:gd name="T15" fmla="*/ -11275 h 8040"/>
                                <a:gd name="T16" fmla="+- 0 3882 2754"/>
                                <a:gd name="T17" fmla="*/ T16 w 4226"/>
                                <a:gd name="T18" fmla="+- 0 -11295 -11935"/>
                                <a:gd name="T19" fmla="*/ -11295 h 8040"/>
                              </a:gdLst>
                              <a:ahLst/>
                              <a:cxnLst>
                                <a:cxn ang="0">
                                  <a:pos x="T1" y="T3"/>
                                </a:cxn>
                                <a:cxn ang="0">
                                  <a:pos x="T5" y="T7"/>
                                </a:cxn>
                                <a:cxn ang="0">
                                  <a:pos x="T9" y="T11"/>
                                </a:cxn>
                                <a:cxn ang="0">
                                  <a:pos x="T13" y="T15"/>
                                </a:cxn>
                                <a:cxn ang="0">
                                  <a:pos x="T17" y="T19"/>
                                </a:cxn>
                              </a:cxnLst>
                              <a:rect l="0" t="0" r="r" b="b"/>
                              <a:pathLst>
                                <a:path w="4226" h="8040">
                                  <a:moveTo>
                                    <a:pt x="1128" y="640"/>
                                  </a:moveTo>
                                  <a:lnTo>
                                    <a:pt x="1121" y="640"/>
                                  </a:lnTo>
                                  <a:lnTo>
                                    <a:pt x="1121" y="660"/>
                                  </a:lnTo>
                                  <a:lnTo>
                                    <a:pt x="1128" y="660"/>
                                  </a:lnTo>
                                  <a:lnTo>
                                    <a:pt x="1128" y="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Freeform 792"/>
                          <wps:cNvSpPr>
                            <a:spLocks/>
                          </wps:cNvSpPr>
                          <wps:spPr bwMode="auto">
                            <a:xfrm>
                              <a:off x="2754" y="-11935"/>
                              <a:ext cx="4226" cy="8040"/>
                            </a:xfrm>
                            <a:custGeom>
                              <a:avLst/>
                              <a:gdLst>
                                <a:gd name="T0" fmla="+- 0 4533 2754"/>
                                <a:gd name="T1" fmla="*/ T0 w 4226"/>
                                <a:gd name="T2" fmla="+- 0 -11295 -11935"/>
                                <a:gd name="T3" fmla="*/ -11295 h 8040"/>
                                <a:gd name="T4" fmla="+- 0 4526 2754"/>
                                <a:gd name="T5" fmla="*/ T4 w 4226"/>
                                <a:gd name="T6" fmla="+- 0 -11295 -11935"/>
                                <a:gd name="T7" fmla="*/ -11295 h 8040"/>
                                <a:gd name="T8" fmla="+- 0 4526 2754"/>
                                <a:gd name="T9" fmla="*/ T8 w 4226"/>
                                <a:gd name="T10" fmla="+- 0 -11275 -11935"/>
                                <a:gd name="T11" fmla="*/ -11275 h 8040"/>
                                <a:gd name="T12" fmla="+- 0 4533 2754"/>
                                <a:gd name="T13" fmla="*/ T12 w 4226"/>
                                <a:gd name="T14" fmla="+- 0 -11275 -11935"/>
                                <a:gd name="T15" fmla="*/ -11275 h 8040"/>
                                <a:gd name="T16" fmla="+- 0 4533 2754"/>
                                <a:gd name="T17" fmla="*/ T16 w 4226"/>
                                <a:gd name="T18" fmla="+- 0 -11295 -11935"/>
                                <a:gd name="T19" fmla="*/ -11295 h 8040"/>
                              </a:gdLst>
                              <a:ahLst/>
                              <a:cxnLst>
                                <a:cxn ang="0">
                                  <a:pos x="T1" y="T3"/>
                                </a:cxn>
                                <a:cxn ang="0">
                                  <a:pos x="T5" y="T7"/>
                                </a:cxn>
                                <a:cxn ang="0">
                                  <a:pos x="T9" y="T11"/>
                                </a:cxn>
                                <a:cxn ang="0">
                                  <a:pos x="T13" y="T15"/>
                                </a:cxn>
                                <a:cxn ang="0">
                                  <a:pos x="T17" y="T19"/>
                                </a:cxn>
                              </a:cxnLst>
                              <a:rect l="0" t="0" r="r" b="b"/>
                              <a:pathLst>
                                <a:path w="4226" h="8040">
                                  <a:moveTo>
                                    <a:pt x="1779" y="640"/>
                                  </a:moveTo>
                                  <a:lnTo>
                                    <a:pt x="1772" y="640"/>
                                  </a:lnTo>
                                  <a:lnTo>
                                    <a:pt x="1772" y="660"/>
                                  </a:lnTo>
                                  <a:lnTo>
                                    <a:pt x="1779" y="660"/>
                                  </a:lnTo>
                                  <a:lnTo>
                                    <a:pt x="1779" y="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1" name="Freeform 793"/>
                          <wps:cNvSpPr>
                            <a:spLocks/>
                          </wps:cNvSpPr>
                          <wps:spPr bwMode="auto">
                            <a:xfrm>
                              <a:off x="2754" y="-11935"/>
                              <a:ext cx="4226" cy="8040"/>
                            </a:xfrm>
                            <a:custGeom>
                              <a:avLst/>
                              <a:gdLst>
                                <a:gd name="T0" fmla="+- 0 5655 2754"/>
                                <a:gd name="T1" fmla="*/ T0 w 4226"/>
                                <a:gd name="T2" fmla="+- 0 -11295 -11935"/>
                                <a:gd name="T3" fmla="*/ -11295 h 8040"/>
                                <a:gd name="T4" fmla="+- 0 5652 2754"/>
                                <a:gd name="T5" fmla="*/ T4 w 4226"/>
                                <a:gd name="T6" fmla="+- 0 -11295 -11935"/>
                                <a:gd name="T7" fmla="*/ -11295 h 8040"/>
                                <a:gd name="T8" fmla="+- 0 5639 2754"/>
                                <a:gd name="T9" fmla="*/ T8 w 4226"/>
                                <a:gd name="T10" fmla="+- 0 -11275 -11935"/>
                                <a:gd name="T11" fmla="*/ -11275 h 8040"/>
                                <a:gd name="T12" fmla="+- 0 5644 2754"/>
                                <a:gd name="T13" fmla="*/ T12 w 4226"/>
                                <a:gd name="T14" fmla="+- 0 -11275 -11935"/>
                                <a:gd name="T15" fmla="*/ -11275 h 8040"/>
                                <a:gd name="T16" fmla="+- 0 5655 2754"/>
                                <a:gd name="T17" fmla="*/ T16 w 4226"/>
                                <a:gd name="T18" fmla="+- 0 -11295 -11935"/>
                                <a:gd name="T19" fmla="*/ -11295 h 8040"/>
                              </a:gdLst>
                              <a:ahLst/>
                              <a:cxnLst>
                                <a:cxn ang="0">
                                  <a:pos x="T1" y="T3"/>
                                </a:cxn>
                                <a:cxn ang="0">
                                  <a:pos x="T5" y="T7"/>
                                </a:cxn>
                                <a:cxn ang="0">
                                  <a:pos x="T9" y="T11"/>
                                </a:cxn>
                                <a:cxn ang="0">
                                  <a:pos x="T13" y="T15"/>
                                </a:cxn>
                                <a:cxn ang="0">
                                  <a:pos x="T17" y="T19"/>
                                </a:cxn>
                              </a:cxnLst>
                              <a:rect l="0" t="0" r="r" b="b"/>
                              <a:pathLst>
                                <a:path w="4226" h="8040">
                                  <a:moveTo>
                                    <a:pt x="2901" y="640"/>
                                  </a:moveTo>
                                  <a:lnTo>
                                    <a:pt x="2898" y="640"/>
                                  </a:lnTo>
                                  <a:lnTo>
                                    <a:pt x="2885" y="660"/>
                                  </a:lnTo>
                                  <a:lnTo>
                                    <a:pt x="2890" y="660"/>
                                  </a:lnTo>
                                  <a:lnTo>
                                    <a:pt x="2901" y="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2" name="Freeform 794"/>
                          <wps:cNvSpPr>
                            <a:spLocks/>
                          </wps:cNvSpPr>
                          <wps:spPr bwMode="auto">
                            <a:xfrm>
                              <a:off x="2754" y="-11935"/>
                              <a:ext cx="4226" cy="8040"/>
                            </a:xfrm>
                            <a:custGeom>
                              <a:avLst/>
                              <a:gdLst>
                                <a:gd name="T0" fmla="+- 0 5686 2754"/>
                                <a:gd name="T1" fmla="*/ T0 w 4226"/>
                                <a:gd name="T2" fmla="+- 0 -11295 -11935"/>
                                <a:gd name="T3" fmla="*/ -11295 h 8040"/>
                                <a:gd name="T4" fmla="+- 0 5684 2754"/>
                                <a:gd name="T5" fmla="*/ T4 w 4226"/>
                                <a:gd name="T6" fmla="+- 0 -11295 -11935"/>
                                <a:gd name="T7" fmla="*/ -11295 h 8040"/>
                                <a:gd name="T8" fmla="+- 0 5695 2754"/>
                                <a:gd name="T9" fmla="*/ T8 w 4226"/>
                                <a:gd name="T10" fmla="+- 0 -11275 -11935"/>
                                <a:gd name="T11" fmla="*/ -11275 h 8040"/>
                                <a:gd name="T12" fmla="+- 0 5700 2754"/>
                                <a:gd name="T13" fmla="*/ T12 w 4226"/>
                                <a:gd name="T14" fmla="+- 0 -11275 -11935"/>
                                <a:gd name="T15" fmla="*/ -11275 h 8040"/>
                                <a:gd name="T16" fmla="+- 0 5686 2754"/>
                                <a:gd name="T17" fmla="*/ T16 w 4226"/>
                                <a:gd name="T18" fmla="+- 0 -11295 -11935"/>
                                <a:gd name="T19" fmla="*/ -11295 h 8040"/>
                              </a:gdLst>
                              <a:ahLst/>
                              <a:cxnLst>
                                <a:cxn ang="0">
                                  <a:pos x="T1" y="T3"/>
                                </a:cxn>
                                <a:cxn ang="0">
                                  <a:pos x="T5" y="T7"/>
                                </a:cxn>
                                <a:cxn ang="0">
                                  <a:pos x="T9" y="T11"/>
                                </a:cxn>
                                <a:cxn ang="0">
                                  <a:pos x="T13" y="T15"/>
                                </a:cxn>
                                <a:cxn ang="0">
                                  <a:pos x="T17" y="T19"/>
                                </a:cxn>
                              </a:cxnLst>
                              <a:rect l="0" t="0" r="r" b="b"/>
                              <a:pathLst>
                                <a:path w="4226" h="8040">
                                  <a:moveTo>
                                    <a:pt x="2932" y="640"/>
                                  </a:moveTo>
                                  <a:lnTo>
                                    <a:pt x="2930" y="640"/>
                                  </a:lnTo>
                                  <a:lnTo>
                                    <a:pt x="2941" y="660"/>
                                  </a:lnTo>
                                  <a:lnTo>
                                    <a:pt x="2946" y="660"/>
                                  </a:lnTo>
                                  <a:lnTo>
                                    <a:pt x="2932" y="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3" name="Freeform 795"/>
                          <wps:cNvSpPr>
                            <a:spLocks/>
                          </wps:cNvSpPr>
                          <wps:spPr bwMode="auto">
                            <a:xfrm>
                              <a:off x="2754" y="-11935"/>
                              <a:ext cx="4226" cy="8040"/>
                            </a:xfrm>
                            <a:custGeom>
                              <a:avLst/>
                              <a:gdLst>
                                <a:gd name="T0" fmla="+- 0 5856 2754"/>
                                <a:gd name="T1" fmla="*/ T0 w 4226"/>
                                <a:gd name="T2" fmla="+- 0 -11295 -11935"/>
                                <a:gd name="T3" fmla="*/ -11295 h 8040"/>
                                <a:gd name="T4" fmla="+- 0 5854 2754"/>
                                <a:gd name="T5" fmla="*/ T4 w 4226"/>
                                <a:gd name="T6" fmla="+- 0 -11295 -11935"/>
                                <a:gd name="T7" fmla="*/ -11295 h 8040"/>
                                <a:gd name="T8" fmla="+- 0 5840 2754"/>
                                <a:gd name="T9" fmla="*/ T8 w 4226"/>
                                <a:gd name="T10" fmla="+- 0 -11275 -11935"/>
                                <a:gd name="T11" fmla="*/ -11275 h 8040"/>
                                <a:gd name="T12" fmla="+- 0 5845 2754"/>
                                <a:gd name="T13" fmla="*/ T12 w 4226"/>
                                <a:gd name="T14" fmla="+- 0 -11275 -11935"/>
                                <a:gd name="T15" fmla="*/ -11275 h 8040"/>
                                <a:gd name="T16" fmla="+- 0 5856 2754"/>
                                <a:gd name="T17" fmla="*/ T16 w 4226"/>
                                <a:gd name="T18" fmla="+- 0 -11295 -11935"/>
                                <a:gd name="T19" fmla="*/ -11295 h 8040"/>
                              </a:gdLst>
                              <a:ahLst/>
                              <a:cxnLst>
                                <a:cxn ang="0">
                                  <a:pos x="T1" y="T3"/>
                                </a:cxn>
                                <a:cxn ang="0">
                                  <a:pos x="T5" y="T7"/>
                                </a:cxn>
                                <a:cxn ang="0">
                                  <a:pos x="T9" y="T11"/>
                                </a:cxn>
                                <a:cxn ang="0">
                                  <a:pos x="T13" y="T15"/>
                                </a:cxn>
                                <a:cxn ang="0">
                                  <a:pos x="T17" y="T19"/>
                                </a:cxn>
                              </a:cxnLst>
                              <a:rect l="0" t="0" r="r" b="b"/>
                              <a:pathLst>
                                <a:path w="4226" h="8040">
                                  <a:moveTo>
                                    <a:pt x="3102" y="640"/>
                                  </a:moveTo>
                                  <a:lnTo>
                                    <a:pt x="3100" y="640"/>
                                  </a:lnTo>
                                  <a:lnTo>
                                    <a:pt x="3086" y="660"/>
                                  </a:lnTo>
                                  <a:lnTo>
                                    <a:pt x="3091" y="660"/>
                                  </a:lnTo>
                                  <a:lnTo>
                                    <a:pt x="3102" y="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Freeform 796"/>
                          <wps:cNvSpPr>
                            <a:spLocks/>
                          </wps:cNvSpPr>
                          <wps:spPr bwMode="auto">
                            <a:xfrm>
                              <a:off x="2754" y="-11935"/>
                              <a:ext cx="4226" cy="8040"/>
                            </a:xfrm>
                            <a:custGeom>
                              <a:avLst/>
                              <a:gdLst>
                                <a:gd name="T0" fmla="+- 0 5888 2754"/>
                                <a:gd name="T1" fmla="*/ T0 w 4226"/>
                                <a:gd name="T2" fmla="+- 0 -11295 -11935"/>
                                <a:gd name="T3" fmla="*/ -11295 h 8040"/>
                                <a:gd name="T4" fmla="+- 0 5885 2754"/>
                                <a:gd name="T5" fmla="*/ T4 w 4226"/>
                                <a:gd name="T6" fmla="+- 0 -11295 -11935"/>
                                <a:gd name="T7" fmla="*/ -11295 h 8040"/>
                                <a:gd name="T8" fmla="+- 0 5897 2754"/>
                                <a:gd name="T9" fmla="*/ T8 w 4226"/>
                                <a:gd name="T10" fmla="+- 0 -11275 -11935"/>
                                <a:gd name="T11" fmla="*/ -11275 h 8040"/>
                                <a:gd name="T12" fmla="+- 0 5902 2754"/>
                                <a:gd name="T13" fmla="*/ T12 w 4226"/>
                                <a:gd name="T14" fmla="+- 0 -11275 -11935"/>
                                <a:gd name="T15" fmla="*/ -11275 h 8040"/>
                                <a:gd name="T16" fmla="+- 0 5888 2754"/>
                                <a:gd name="T17" fmla="*/ T16 w 4226"/>
                                <a:gd name="T18" fmla="+- 0 -11295 -11935"/>
                                <a:gd name="T19" fmla="*/ -11295 h 8040"/>
                              </a:gdLst>
                              <a:ahLst/>
                              <a:cxnLst>
                                <a:cxn ang="0">
                                  <a:pos x="T1" y="T3"/>
                                </a:cxn>
                                <a:cxn ang="0">
                                  <a:pos x="T5" y="T7"/>
                                </a:cxn>
                                <a:cxn ang="0">
                                  <a:pos x="T9" y="T11"/>
                                </a:cxn>
                                <a:cxn ang="0">
                                  <a:pos x="T13" y="T15"/>
                                </a:cxn>
                                <a:cxn ang="0">
                                  <a:pos x="T17" y="T19"/>
                                </a:cxn>
                              </a:cxnLst>
                              <a:rect l="0" t="0" r="r" b="b"/>
                              <a:pathLst>
                                <a:path w="4226" h="8040">
                                  <a:moveTo>
                                    <a:pt x="3134" y="640"/>
                                  </a:moveTo>
                                  <a:lnTo>
                                    <a:pt x="3131" y="640"/>
                                  </a:lnTo>
                                  <a:lnTo>
                                    <a:pt x="3143" y="660"/>
                                  </a:lnTo>
                                  <a:lnTo>
                                    <a:pt x="3148" y="660"/>
                                  </a:lnTo>
                                  <a:lnTo>
                                    <a:pt x="3134" y="6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5" name="Freeform 797"/>
                          <wps:cNvSpPr>
                            <a:spLocks/>
                          </wps:cNvSpPr>
                          <wps:spPr bwMode="auto">
                            <a:xfrm>
                              <a:off x="2754" y="-11935"/>
                              <a:ext cx="4226" cy="8040"/>
                            </a:xfrm>
                            <a:custGeom>
                              <a:avLst/>
                              <a:gdLst>
                                <a:gd name="T0" fmla="+- 0 3001 2754"/>
                                <a:gd name="T1" fmla="*/ T0 w 4226"/>
                                <a:gd name="T2" fmla="+- 0 -11355 -11935"/>
                                <a:gd name="T3" fmla="*/ -11355 h 8040"/>
                                <a:gd name="T4" fmla="+- 0 2980 2754"/>
                                <a:gd name="T5" fmla="*/ T4 w 4226"/>
                                <a:gd name="T6" fmla="+- 0 -11355 -11935"/>
                                <a:gd name="T7" fmla="*/ -11355 h 8040"/>
                                <a:gd name="T8" fmla="+- 0 2968 2754"/>
                                <a:gd name="T9" fmla="*/ T8 w 4226"/>
                                <a:gd name="T10" fmla="+- 0 -11335 -11935"/>
                                <a:gd name="T11" fmla="*/ -11335 h 8040"/>
                                <a:gd name="T12" fmla="+- 0 2963 2754"/>
                                <a:gd name="T13" fmla="*/ T12 w 4226"/>
                                <a:gd name="T14" fmla="+- 0 -11315 -11935"/>
                                <a:gd name="T15" fmla="*/ -11315 h 8040"/>
                                <a:gd name="T16" fmla="+- 0 2963 2754"/>
                                <a:gd name="T17" fmla="*/ T16 w 4226"/>
                                <a:gd name="T18" fmla="+- 0 -11295 -11935"/>
                                <a:gd name="T19" fmla="*/ -11295 h 8040"/>
                                <a:gd name="T20" fmla="+- 0 2970 2754"/>
                                <a:gd name="T21" fmla="*/ T20 w 4226"/>
                                <a:gd name="T22" fmla="+- 0 -11295 -11935"/>
                                <a:gd name="T23" fmla="*/ -11295 h 8040"/>
                                <a:gd name="T24" fmla="+- 0 2970 2754"/>
                                <a:gd name="T25" fmla="*/ T24 w 4226"/>
                                <a:gd name="T26" fmla="+- 0 -11315 -11935"/>
                                <a:gd name="T27" fmla="*/ -11315 h 8040"/>
                                <a:gd name="T28" fmla="+- 0 2974 2754"/>
                                <a:gd name="T29" fmla="*/ T28 w 4226"/>
                                <a:gd name="T30" fmla="+- 0 -11335 -11935"/>
                                <a:gd name="T31" fmla="*/ -11335 h 8040"/>
                                <a:gd name="T32" fmla="+- 0 2985 2754"/>
                                <a:gd name="T33" fmla="*/ T32 w 4226"/>
                                <a:gd name="T34" fmla="+- 0 -11335 -11935"/>
                                <a:gd name="T35" fmla="*/ -11335 h 8040"/>
                                <a:gd name="T36" fmla="+- 0 3001 2754"/>
                                <a:gd name="T37" fmla="*/ T36 w 4226"/>
                                <a:gd name="T38" fmla="+- 0 -11355 -11935"/>
                                <a:gd name="T39" fmla="*/ -113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247" y="580"/>
                                  </a:moveTo>
                                  <a:lnTo>
                                    <a:pt x="226" y="580"/>
                                  </a:lnTo>
                                  <a:lnTo>
                                    <a:pt x="214" y="600"/>
                                  </a:lnTo>
                                  <a:lnTo>
                                    <a:pt x="209" y="620"/>
                                  </a:lnTo>
                                  <a:lnTo>
                                    <a:pt x="209" y="640"/>
                                  </a:lnTo>
                                  <a:lnTo>
                                    <a:pt x="216" y="640"/>
                                  </a:lnTo>
                                  <a:lnTo>
                                    <a:pt x="216" y="620"/>
                                  </a:lnTo>
                                  <a:lnTo>
                                    <a:pt x="220" y="600"/>
                                  </a:lnTo>
                                  <a:lnTo>
                                    <a:pt x="231" y="600"/>
                                  </a:lnTo>
                                  <a:lnTo>
                                    <a:pt x="247" y="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6" name="Freeform 798"/>
                          <wps:cNvSpPr>
                            <a:spLocks/>
                          </wps:cNvSpPr>
                          <wps:spPr bwMode="auto">
                            <a:xfrm>
                              <a:off x="2754" y="-11935"/>
                              <a:ext cx="4226" cy="8040"/>
                            </a:xfrm>
                            <a:custGeom>
                              <a:avLst/>
                              <a:gdLst>
                                <a:gd name="T0" fmla="+- 0 3061 2754"/>
                                <a:gd name="T1" fmla="*/ T0 w 4226"/>
                                <a:gd name="T2" fmla="+- 0 -11355 -11935"/>
                                <a:gd name="T3" fmla="*/ -11355 h 8040"/>
                                <a:gd name="T4" fmla="+- 0 3040 2754"/>
                                <a:gd name="T5" fmla="*/ T4 w 4226"/>
                                <a:gd name="T6" fmla="+- 0 -11355 -11935"/>
                                <a:gd name="T7" fmla="*/ -11355 h 8040"/>
                                <a:gd name="T8" fmla="+- 0 3056 2754"/>
                                <a:gd name="T9" fmla="*/ T8 w 4226"/>
                                <a:gd name="T10" fmla="+- 0 -11335 -11935"/>
                                <a:gd name="T11" fmla="*/ -11335 h 8040"/>
                                <a:gd name="T12" fmla="+- 0 3067 2754"/>
                                <a:gd name="T13" fmla="*/ T12 w 4226"/>
                                <a:gd name="T14" fmla="+- 0 -11335 -11935"/>
                                <a:gd name="T15" fmla="*/ -11335 h 8040"/>
                                <a:gd name="T16" fmla="+- 0 3071 2754"/>
                                <a:gd name="T17" fmla="*/ T16 w 4226"/>
                                <a:gd name="T18" fmla="+- 0 -11315 -11935"/>
                                <a:gd name="T19" fmla="*/ -11315 h 8040"/>
                                <a:gd name="T20" fmla="+- 0 3071 2754"/>
                                <a:gd name="T21" fmla="*/ T20 w 4226"/>
                                <a:gd name="T22" fmla="+- 0 -11295 -11935"/>
                                <a:gd name="T23" fmla="*/ -11295 h 8040"/>
                                <a:gd name="T24" fmla="+- 0 3078 2754"/>
                                <a:gd name="T25" fmla="*/ T24 w 4226"/>
                                <a:gd name="T26" fmla="+- 0 -11295 -11935"/>
                                <a:gd name="T27" fmla="*/ -11295 h 8040"/>
                                <a:gd name="T28" fmla="+- 0 3078 2754"/>
                                <a:gd name="T29" fmla="*/ T28 w 4226"/>
                                <a:gd name="T30" fmla="+- 0 -11315 -11935"/>
                                <a:gd name="T31" fmla="*/ -11315 h 8040"/>
                                <a:gd name="T32" fmla="+- 0 3073 2754"/>
                                <a:gd name="T33" fmla="*/ T32 w 4226"/>
                                <a:gd name="T34" fmla="+- 0 -11335 -11935"/>
                                <a:gd name="T35" fmla="*/ -11335 h 8040"/>
                                <a:gd name="T36" fmla="+- 0 3061 2754"/>
                                <a:gd name="T37" fmla="*/ T36 w 4226"/>
                                <a:gd name="T38" fmla="+- 0 -11355 -11935"/>
                                <a:gd name="T39" fmla="*/ -113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26" h="8040">
                                  <a:moveTo>
                                    <a:pt x="307" y="580"/>
                                  </a:moveTo>
                                  <a:lnTo>
                                    <a:pt x="286" y="580"/>
                                  </a:lnTo>
                                  <a:lnTo>
                                    <a:pt x="302" y="600"/>
                                  </a:lnTo>
                                  <a:lnTo>
                                    <a:pt x="313" y="600"/>
                                  </a:lnTo>
                                  <a:lnTo>
                                    <a:pt x="317" y="620"/>
                                  </a:lnTo>
                                  <a:lnTo>
                                    <a:pt x="317" y="640"/>
                                  </a:lnTo>
                                  <a:lnTo>
                                    <a:pt x="324" y="640"/>
                                  </a:lnTo>
                                  <a:lnTo>
                                    <a:pt x="324" y="620"/>
                                  </a:lnTo>
                                  <a:lnTo>
                                    <a:pt x="319" y="600"/>
                                  </a:lnTo>
                                  <a:lnTo>
                                    <a:pt x="307" y="5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7" name="Freeform 799"/>
                          <wps:cNvSpPr>
                            <a:spLocks/>
                          </wps:cNvSpPr>
                          <wps:spPr bwMode="auto">
                            <a:xfrm>
                              <a:off x="2754" y="-11935"/>
                              <a:ext cx="4226" cy="8040"/>
                            </a:xfrm>
                            <a:custGeom>
                              <a:avLst/>
                              <a:gdLst>
                                <a:gd name="T0" fmla="+- 0 5655 2754"/>
                                <a:gd name="T1" fmla="*/ T0 w 4226"/>
                                <a:gd name="T2" fmla="+- 0 -11455 -11935"/>
                                <a:gd name="T3" fmla="*/ -11455 h 8040"/>
                                <a:gd name="T4" fmla="+- 0 5639 2754"/>
                                <a:gd name="T5" fmla="*/ T4 w 4226"/>
                                <a:gd name="T6" fmla="+- 0 -11455 -11935"/>
                                <a:gd name="T7" fmla="*/ -11455 h 8040"/>
                                <a:gd name="T8" fmla="+- 0 5629 2754"/>
                                <a:gd name="T9" fmla="*/ T8 w 4226"/>
                                <a:gd name="T10" fmla="+- 0 -11435 -11935"/>
                                <a:gd name="T11" fmla="*/ -11435 h 8040"/>
                                <a:gd name="T12" fmla="+- 0 5626 2754"/>
                                <a:gd name="T13" fmla="*/ T12 w 4226"/>
                                <a:gd name="T14" fmla="+- 0 -11415 -11935"/>
                                <a:gd name="T15" fmla="*/ -11415 h 8040"/>
                                <a:gd name="T16" fmla="+- 0 5629 2754"/>
                                <a:gd name="T17" fmla="*/ T16 w 4226"/>
                                <a:gd name="T18" fmla="+- 0 -11395 -11935"/>
                                <a:gd name="T19" fmla="*/ -11395 h 8040"/>
                                <a:gd name="T20" fmla="+- 0 5639 2754"/>
                                <a:gd name="T21" fmla="*/ T20 w 4226"/>
                                <a:gd name="T22" fmla="+- 0 -11375 -11935"/>
                                <a:gd name="T23" fmla="*/ -11375 h 8040"/>
                                <a:gd name="T24" fmla="+- 0 5655 2754"/>
                                <a:gd name="T25" fmla="*/ T24 w 4226"/>
                                <a:gd name="T26" fmla="+- 0 -11375 -11935"/>
                                <a:gd name="T27" fmla="*/ -11375 h 8040"/>
                                <a:gd name="T28" fmla="+- 0 5644 2754"/>
                                <a:gd name="T29" fmla="*/ T28 w 4226"/>
                                <a:gd name="T30" fmla="+- 0 -11395 -11935"/>
                                <a:gd name="T31" fmla="*/ -11395 h 8040"/>
                                <a:gd name="T32" fmla="+- 0 5636 2754"/>
                                <a:gd name="T33" fmla="*/ T32 w 4226"/>
                                <a:gd name="T34" fmla="+- 0 -11395 -11935"/>
                                <a:gd name="T35" fmla="*/ -11395 h 8040"/>
                                <a:gd name="T36" fmla="+- 0 5633 2754"/>
                                <a:gd name="T37" fmla="*/ T36 w 4226"/>
                                <a:gd name="T38" fmla="+- 0 -11415 -11935"/>
                                <a:gd name="T39" fmla="*/ -11415 h 8040"/>
                                <a:gd name="T40" fmla="+- 0 5636 2754"/>
                                <a:gd name="T41" fmla="*/ T40 w 4226"/>
                                <a:gd name="T42" fmla="+- 0 -11435 -11935"/>
                                <a:gd name="T43" fmla="*/ -11435 h 8040"/>
                                <a:gd name="T44" fmla="+- 0 5644 2754"/>
                                <a:gd name="T45" fmla="*/ T44 w 4226"/>
                                <a:gd name="T46" fmla="+- 0 -11435 -11935"/>
                                <a:gd name="T47" fmla="*/ -11435 h 8040"/>
                                <a:gd name="T48" fmla="+- 0 5655 2754"/>
                                <a:gd name="T49" fmla="*/ T48 w 4226"/>
                                <a:gd name="T50" fmla="+- 0 -11455 -11935"/>
                                <a:gd name="T51" fmla="*/ -114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2901" y="480"/>
                                  </a:moveTo>
                                  <a:lnTo>
                                    <a:pt x="2885" y="480"/>
                                  </a:lnTo>
                                  <a:lnTo>
                                    <a:pt x="2875" y="500"/>
                                  </a:lnTo>
                                  <a:lnTo>
                                    <a:pt x="2872" y="520"/>
                                  </a:lnTo>
                                  <a:lnTo>
                                    <a:pt x="2875" y="540"/>
                                  </a:lnTo>
                                  <a:lnTo>
                                    <a:pt x="2885" y="560"/>
                                  </a:lnTo>
                                  <a:lnTo>
                                    <a:pt x="2901" y="560"/>
                                  </a:lnTo>
                                  <a:lnTo>
                                    <a:pt x="2890" y="540"/>
                                  </a:lnTo>
                                  <a:lnTo>
                                    <a:pt x="2882" y="540"/>
                                  </a:lnTo>
                                  <a:lnTo>
                                    <a:pt x="2879" y="520"/>
                                  </a:lnTo>
                                  <a:lnTo>
                                    <a:pt x="2882" y="500"/>
                                  </a:lnTo>
                                  <a:lnTo>
                                    <a:pt x="2890" y="500"/>
                                  </a:lnTo>
                                  <a:lnTo>
                                    <a:pt x="2901" y="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Freeform 800"/>
                          <wps:cNvSpPr>
                            <a:spLocks/>
                          </wps:cNvSpPr>
                          <wps:spPr bwMode="auto">
                            <a:xfrm>
                              <a:off x="2754" y="-11935"/>
                              <a:ext cx="4226" cy="8040"/>
                            </a:xfrm>
                            <a:custGeom>
                              <a:avLst/>
                              <a:gdLst>
                                <a:gd name="T0" fmla="+- 0 5700 2754"/>
                                <a:gd name="T1" fmla="*/ T0 w 4226"/>
                                <a:gd name="T2" fmla="+- 0 -11455 -11935"/>
                                <a:gd name="T3" fmla="*/ -11455 h 8040"/>
                                <a:gd name="T4" fmla="+- 0 5684 2754"/>
                                <a:gd name="T5" fmla="*/ T4 w 4226"/>
                                <a:gd name="T6" fmla="+- 0 -11455 -11935"/>
                                <a:gd name="T7" fmla="*/ -11455 h 8040"/>
                                <a:gd name="T8" fmla="+- 0 5695 2754"/>
                                <a:gd name="T9" fmla="*/ T8 w 4226"/>
                                <a:gd name="T10" fmla="+- 0 -11435 -11935"/>
                                <a:gd name="T11" fmla="*/ -11435 h 8040"/>
                                <a:gd name="T12" fmla="+- 0 5703 2754"/>
                                <a:gd name="T13" fmla="*/ T12 w 4226"/>
                                <a:gd name="T14" fmla="+- 0 -11435 -11935"/>
                                <a:gd name="T15" fmla="*/ -11435 h 8040"/>
                                <a:gd name="T16" fmla="+- 0 5706 2754"/>
                                <a:gd name="T17" fmla="*/ T16 w 4226"/>
                                <a:gd name="T18" fmla="+- 0 -11415 -11935"/>
                                <a:gd name="T19" fmla="*/ -11415 h 8040"/>
                                <a:gd name="T20" fmla="+- 0 5703 2754"/>
                                <a:gd name="T21" fmla="*/ T20 w 4226"/>
                                <a:gd name="T22" fmla="+- 0 -11395 -11935"/>
                                <a:gd name="T23" fmla="*/ -11395 h 8040"/>
                                <a:gd name="T24" fmla="+- 0 5695 2754"/>
                                <a:gd name="T25" fmla="*/ T24 w 4226"/>
                                <a:gd name="T26" fmla="+- 0 -11395 -11935"/>
                                <a:gd name="T27" fmla="*/ -11395 h 8040"/>
                                <a:gd name="T28" fmla="+- 0 5684 2754"/>
                                <a:gd name="T29" fmla="*/ T28 w 4226"/>
                                <a:gd name="T30" fmla="+- 0 -11375 -11935"/>
                                <a:gd name="T31" fmla="*/ -11375 h 8040"/>
                                <a:gd name="T32" fmla="+- 0 5700 2754"/>
                                <a:gd name="T33" fmla="*/ T32 w 4226"/>
                                <a:gd name="T34" fmla="+- 0 -11375 -11935"/>
                                <a:gd name="T35" fmla="*/ -11375 h 8040"/>
                                <a:gd name="T36" fmla="+- 0 5710 2754"/>
                                <a:gd name="T37" fmla="*/ T36 w 4226"/>
                                <a:gd name="T38" fmla="+- 0 -11395 -11935"/>
                                <a:gd name="T39" fmla="*/ -11395 h 8040"/>
                                <a:gd name="T40" fmla="+- 0 5713 2754"/>
                                <a:gd name="T41" fmla="*/ T40 w 4226"/>
                                <a:gd name="T42" fmla="+- 0 -11415 -11935"/>
                                <a:gd name="T43" fmla="*/ -11415 h 8040"/>
                                <a:gd name="T44" fmla="+- 0 5710 2754"/>
                                <a:gd name="T45" fmla="*/ T44 w 4226"/>
                                <a:gd name="T46" fmla="+- 0 -11435 -11935"/>
                                <a:gd name="T47" fmla="*/ -11435 h 8040"/>
                                <a:gd name="T48" fmla="+- 0 5700 2754"/>
                                <a:gd name="T49" fmla="*/ T48 w 4226"/>
                                <a:gd name="T50" fmla="+- 0 -11455 -11935"/>
                                <a:gd name="T51" fmla="*/ -114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2946" y="480"/>
                                  </a:moveTo>
                                  <a:lnTo>
                                    <a:pt x="2930" y="480"/>
                                  </a:lnTo>
                                  <a:lnTo>
                                    <a:pt x="2941" y="500"/>
                                  </a:lnTo>
                                  <a:lnTo>
                                    <a:pt x="2949" y="500"/>
                                  </a:lnTo>
                                  <a:lnTo>
                                    <a:pt x="2952" y="520"/>
                                  </a:lnTo>
                                  <a:lnTo>
                                    <a:pt x="2949" y="540"/>
                                  </a:lnTo>
                                  <a:lnTo>
                                    <a:pt x="2941" y="540"/>
                                  </a:lnTo>
                                  <a:lnTo>
                                    <a:pt x="2930" y="560"/>
                                  </a:lnTo>
                                  <a:lnTo>
                                    <a:pt x="2946" y="560"/>
                                  </a:lnTo>
                                  <a:lnTo>
                                    <a:pt x="2956" y="540"/>
                                  </a:lnTo>
                                  <a:lnTo>
                                    <a:pt x="2959" y="520"/>
                                  </a:lnTo>
                                  <a:lnTo>
                                    <a:pt x="2956" y="500"/>
                                  </a:lnTo>
                                  <a:lnTo>
                                    <a:pt x="2946" y="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9" name="Freeform 801"/>
                          <wps:cNvSpPr>
                            <a:spLocks/>
                          </wps:cNvSpPr>
                          <wps:spPr bwMode="auto">
                            <a:xfrm>
                              <a:off x="2754" y="-11935"/>
                              <a:ext cx="4226" cy="8040"/>
                            </a:xfrm>
                            <a:custGeom>
                              <a:avLst/>
                              <a:gdLst>
                                <a:gd name="T0" fmla="+- 0 5856 2754"/>
                                <a:gd name="T1" fmla="*/ T0 w 4226"/>
                                <a:gd name="T2" fmla="+- 0 -11455 -11935"/>
                                <a:gd name="T3" fmla="*/ -11455 h 8040"/>
                                <a:gd name="T4" fmla="+- 0 5840 2754"/>
                                <a:gd name="T5" fmla="*/ T4 w 4226"/>
                                <a:gd name="T6" fmla="+- 0 -11455 -11935"/>
                                <a:gd name="T7" fmla="*/ -11455 h 8040"/>
                                <a:gd name="T8" fmla="+- 0 5830 2754"/>
                                <a:gd name="T9" fmla="*/ T8 w 4226"/>
                                <a:gd name="T10" fmla="+- 0 -11435 -11935"/>
                                <a:gd name="T11" fmla="*/ -11435 h 8040"/>
                                <a:gd name="T12" fmla="+- 0 5827 2754"/>
                                <a:gd name="T13" fmla="*/ T12 w 4226"/>
                                <a:gd name="T14" fmla="+- 0 -11415 -11935"/>
                                <a:gd name="T15" fmla="*/ -11415 h 8040"/>
                                <a:gd name="T16" fmla="+- 0 5830 2754"/>
                                <a:gd name="T17" fmla="*/ T16 w 4226"/>
                                <a:gd name="T18" fmla="+- 0 -11395 -11935"/>
                                <a:gd name="T19" fmla="*/ -11395 h 8040"/>
                                <a:gd name="T20" fmla="+- 0 5840 2754"/>
                                <a:gd name="T21" fmla="*/ T20 w 4226"/>
                                <a:gd name="T22" fmla="+- 0 -11375 -11935"/>
                                <a:gd name="T23" fmla="*/ -11375 h 8040"/>
                                <a:gd name="T24" fmla="+- 0 5856 2754"/>
                                <a:gd name="T25" fmla="*/ T24 w 4226"/>
                                <a:gd name="T26" fmla="+- 0 -11375 -11935"/>
                                <a:gd name="T27" fmla="*/ -11375 h 8040"/>
                                <a:gd name="T28" fmla="+- 0 5845 2754"/>
                                <a:gd name="T29" fmla="*/ T28 w 4226"/>
                                <a:gd name="T30" fmla="+- 0 -11395 -11935"/>
                                <a:gd name="T31" fmla="*/ -11395 h 8040"/>
                                <a:gd name="T32" fmla="+- 0 5837 2754"/>
                                <a:gd name="T33" fmla="*/ T32 w 4226"/>
                                <a:gd name="T34" fmla="+- 0 -11395 -11935"/>
                                <a:gd name="T35" fmla="*/ -11395 h 8040"/>
                                <a:gd name="T36" fmla="+- 0 5834 2754"/>
                                <a:gd name="T37" fmla="*/ T36 w 4226"/>
                                <a:gd name="T38" fmla="+- 0 -11415 -11935"/>
                                <a:gd name="T39" fmla="*/ -11415 h 8040"/>
                                <a:gd name="T40" fmla="+- 0 5837 2754"/>
                                <a:gd name="T41" fmla="*/ T40 w 4226"/>
                                <a:gd name="T42" fmla="+- 0 -11435 -11935"/>
                                <a:gd name="T43" fmla="*/ -11435 h 8040"/>
                                <a:gd name="T44" fmla="+- 0 5845 2754"/>
                                <a:gd name="T45" fmla="*/ T44 w 4226"/>
                                <a:gd name="T46" fmla="+- 0 -11435 -11935"/>
                                <a:gd name="T47" fmla="*/ -11435 h 8040"/>
                                <a:gd name="T48" fmla="+- 0 5856 2754"/>
                                <a:gd name="T49" fmla="*/ T48 w 4226"/>
                                <a:gd name="T50" fmla="+- 0 -11455 -11935"/>
                                <a:gd name="T51" fmla="*/ -114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3102" y="480"/>
                                  </a:moveTo>
                                  <a:lnTo>
                                    <a:pt x="3086" y="480"/>
                                  </a:lnTo>
                                  <a:lnTo>
                                    <a:pt x="3076" y="500"/>
                                  </a:lnTo>
                                  <a:lnTo>
                                    <a:pt x="3073" y="520"/>
                                  </a:lnTo>
                                  <a:lnTo>
                                    <a:pt x="3076" y="540"/>
                                  </a:lnTo>
                                  <a:lnTo>
                                    <a:pt x="3086" y="560"/>
                                  </a:lnTo>
                                  <a:lnTo>
                                    <a:pt x="3102" y="560"/>
                                  </a:lnTo>
                                  <a:lnTo>
                                    <a:pt x="3091" y="540"/>
                                  </a:lnTo>
                                  <a:lnTo>
                                    <a:pt x="3083" y="540"/>
                                  </a:lnTo>
                                  <a:lnTo>
                                    <a:pt x="3080" y="520"/>
                                  </a:lnTo>
                                  <a:lnTo>
                                    <a:pt x="3083" y="500"/>
                                  </a:lnTo>
                                  <a:lnTo>
                                    <a:pt x="3091" y="500"/>
                                  </a:lnTo>
                                  <a:lnTo>
                                    <a:pt x="3102" y="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0" name="Freeform 802"/>
                          <wps:cNvSpPr>
                            <a:spLocks/>
                          </wps:cNvSpPr>
                          <wps:spPr bwMode="auto">
                            <a:xfrm>
                              <a:off x="2754" y="-11935"/>
                              <a:ext cx="4226" cy="8040"/>
                            </a:xfrm>
                            <a:custGeom>
                              <a:avLst/>
                              <a:gdLst>
                                <a:gd name="T0" fmla="+- 0 5902 2754"/>
                                <a:gd name="T1" fmla="*/ T0 w 4226"/>
                                <a:gd name="T2" fmla="+- 0 -11455 -11935"/>
                                <a:gd name="T3" fmla="*/ -11455 h 8040"/>
                                <a:gd name="T4" fmla="+- 0 5885 2754"/>
                                <a:gd name="T5" fmla="*/ T4 w 4226"/>
                                <a:gd name="T6" fmla="+- 0 -11455 -11935"/>
                                <a:gd name="T7" fmla="*/ -11455 h 8040"/>
                                <a:gd name="T8" fmla="+- 0 5897 2754"/>
                                <a:gd name="T9" fmla="*/ T8 w 4226"/>
                                <a:gd name="T10" fmla="+- 0 -11435 -11935"/>
                                <a:gd name="T11" fmla="*/ -11435 h 8040"/>
                                <a:gd name="T12" fmla="+- 0 5905 2754"/>
                                <a:gd name="T13" fmla="*/ T12 w 4226"/>
                                <a:gd name="T14" fmla="+- 0 -11435 -11935"/>
                                <a:gd name="T15" fmla="*/ -11435 h 8040"/>
                                <a:gd name="T16" fmla="+- 0 5907 2754"/>
                                <a:gd name="T17" fmla="*/ T16 w 4226"/>
                                <a:gd name="T18" fmla="+- 0 -11415 -11935"/>
                                <a:gd name="T19" fmla="*/ -11415 h 8040"/>
                                <a:gd name="T20" fmla="+- 0 5905 2754"/>
                                <a:gd name="T21" fmla="*/ T20 w 4226"/>
                                <a:gd name="T22" fmla="+- 0 -11395 -11935"/>
                                <a:gd name="T23" fmla="*/ -11395 h 8040"/>
                                <a:gd name="T24" fmla="+- 0 5897 2754"/>
                                <a:gd name="T25" fmla="*/ T24 w 4226"/>
                                <a:gd name="T26" fmla="+- 0 -11395 -11935"/>
                                <a:gd name="T27" fmla="*/ -11395 h 8040"/>
                                <a:gd name="T28" fmla="+- 0 5885 2754"/>
                                <a:gd name="T29" fmla="*/ T28 w 4226"/>
                                <a:gd name="T30" fmla="+- 0 -11375 -11935"/>
                                <a:gd name="T31" fmla="*/ -11375 h 8040"/>
                                <a:gd name="T32" fmla="+- 0 5902 2754"/>
                                <a:gd name="T33" fmla="*/ T32 w 4226"/>
                                <a:gd name="T34" fmla="+- 0 -11375 -11935"/>
                                <a:gd name="T35" fmla="*/ -11375 h 8040"/>
                                <a:gd name="T36" fmla="+- 0 5911 2754"/>
                                <a:gd name="T37" fmla="*/ T36 w 4226"/>
                                <a:gd name="T38" fmla="+- 0 -11395 -11935"/>
                                <a:gd name="T39" fmla="*/ -11395 h 8040"/>
                                <a:gd name="T40" fmla="+- 0 5914 2754"/>
                                <a:gd name="T41" fmla="*/ T40 w 4226"/>
                                <a:gd name="T42" fmla="+- 0 -11415 -11935"/>
                                <a:gd name="T43" fmla="*/ -11415 h 8040"/>
                                <a:gd name="T44" fmla="+- 0 5911 2754"/>
                                <a:gd name="T45" fmla="*/ T44 w 4226"/>
                                <a:gd name="T46" fmla="+- 0 -11435 -11935"/>
                                <a:gd name="T47" fmla="*/ -11435 h 8040"/>
                                <a:gd name="T48" fmla="+- 0 5902 2754"/>
                                <a:gd name="T49" fmla="*/ T48 w 4226"/>
                                <a:gd name="T50" fmla="+- 0 -11455 -11935"/>
                                <a:gd name="T51" fmla="*/ -1145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26" h="8040">
                                  <a:moveTo>
                                    <a:pt x="3148" y="480"/>
                                  </a:moveTo>
                                  <a:lnTo>
                                    <a:pt x="3131" y="480"/>
                                  </a:lnTo>
                                  <a:lnTo>
                                    <a:pt x="3143" y="500"/>
                                  </a:lnTo>
                                  <a:lnTo>
                                    <a:pt x="3151" y="500"/>
                                  </a:lnTo>
                                  <a:lnTo>
                                    <a:pt x="3153" y="520"/>
                                  </a:lnTo>
                                  <a:lnTo>
                                    <a:pt x="3151" y="540"/>
                                  </a:lnTo>
                                  <a:lnTo>
                                    <a:pt x="3143" y="540"/>
                                  </a:lnTo>
                                  <a:lnTo>
                                    <a:pt x="3131" y="560"/>
                                  </a:lnTo>
                                  <a:lnTo>
                                    <a:pt x="3148" y="560"/>
                                  </a:lnTo>
                                  <a:lnTo>
                                    <a:pt x="3157" y="540"/>
                                  </a:lnTo>
                                  <a:lnTo>
                                    <a:pt x="3160" y="520"/>
                                  </a:lnTo>
                                  <a:lnTo>
                                    <a:pt x="3157" y="500"/>
                                  </a:lnTo>
                                  <a:lnTo>
                                    <a:pt x="3148" y="4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1" name="Freeform 803"/>
                          <wps:cNvSpPr>
                            <a:spLocks/>
                          </wps:cNvSpPr>
                          <wps:spPr bwMode="auto">
                            <a:xfrm>
                              <a:off x="2754" y="-11935"/>
                              <a:ext cx="4226" cy="8040"/>
                            </a:xfrm>
                            <a:custGeom>
                              <a:avLst/>
                              <a:gdLst>
                                <a:gd name="T0" fmla="+- 0 3377 2754"/>
                                <a:gd name="T1" fmla="*/ T0 w 4226"/>
                                <a:gd name="T2" fmla="+- 0 -11435 -11935"/>
                                <a:gd name="T3" fmla="*/ -11435 h 8040"/>
                                <a:gd name="T4" fmla="+- 0 3334 2754"/>
                                <a:gd name="T5" fmla="*/ T4 w 4226"/>
                                <a:gd name="T6" fmla="+- 0 -11435 -11935"/>
                                <a:gd name="T7" fmla="*/ -11435 h 8040"/>
                                <a:gd name="T8" fmla="+- 0 3356 2754"/>
                                <a:gd name="T9" fmla="*/ T8 w 4226"/>
                                <a:gd name="T10" fmla="+- 0 -11415 -11935"/>
                                <a:gd name="T11" fmla="*/ -11415 h 8040"/>
                                <a:gd name="T12" fmla="+- 0 3367 2754"/>
                                <a:gd name="T13" fmla="*/ T12 w 4226"/>
                                <a:gd name="T14" fmla="+- 0 -11415 -11935"/>
                                <a:gd name="T15" fmla="*/ -11415 h 8040"/>
                                <a:gd name="T16" fmla="+- 0 3377 2754"/>
                                <a:gd name="T17" fmla="*/ T16 w 4226"/>
                                <a:gd name="T18" fmla="+- 0 -11435 -11935"/>
                                <a:gd name="T19" fmla="*/ -11435 h 8040"/>
                              </a:gdLst>
                              <a:ahLst/>
                              <a:cxnLst>
                                <a:cxn ang="0">
                                  <a:pos x="T1" y="T3"/>
                                </a:cxn>
                                <a:cxn ang="0">
                                  <a:pos x="T5" y="T7"/>
                                </a:cxn>
                                <a:cxn ang="0">
                                  <a:pos x="T9" y="T11"/>
                                </a:cxn>
                                <a:cxn ang="0">
                                  <a:pos x="T13" y="T15"/>
                                </a:cxn>
                                <a:cxn ang="0">
                                  <a:pos x="T17" y="T19"/>
                                </a:cxn>
                              </a:cxnLst>
                              <a:rect l="0" t="0" r="r" b="b"/>
                              <a:pathLst>
                                <a:path w="4226" h="8040">
                                  <a:moveTo>
                                    <a:pt x="623" y="500"/>
                                  </a:moveTo>
                                  <a:lnTo>
                                    <a:pt x="580" y="500"/>
                                  </a:lnTo>
                                  <a:lnTo>
                                    <a:pt x="602" y="520"/>
                                  </a:lnTo>
                                  <a:lnTo>
                                    <a:pt x="613" y="520"/>
                                  </a:lnTo>
                                  <a:lnTo>
                                    <a:pt x="623" y="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2" name="Freeform 804"/>
                          <wps:cNvSpPr>
                            <a:spLocks/>
                          </wps:cNvSpPr>
                          <wps:spPr bwMode="auto">
                            <a:xfrm>
                              <a:off x="2754" y="-11935"/>
                              <a:ext cx="4226" cy="8040"/>
                            </a:xfrm>
                            <a:custGeom>
                              <a:avLst/>
                              <a:gdLst>
                                <a:gd name="T0" fmla="+- 0 3432 2754"/>
                                <a:gd name="T1" fmla="*/ T0 w 4226"/>
                                <a:gd name="T2" fmla="+- 0 -11435 -11935"/>
                                <a:gd name="T3" fmla="*/ -11435 h 8040"/>
                                <a:gd name="T4" fmla="+- 0 3401 2754"/>
                                <a:gd name="T5" fmla="*/ T4 w 4226"/>
                                <a:gd name="T6" fmla="+- 0 -11435 -11935"/>
                                <a:gd name="T7" fmla="*/ -11435 h 8040"/>
                                <a:gd name="T8" fmla="+- 0 3416 2754"/>
                                <a:gd name="T9" fmla="*/ T8 w 4226"/>
                                <a:gd name="T10" fmla="+- 0 -11415 -11935"/>
                                <a:gd name="T11" fmla="*/ -11415 h 8040"/>
                                <a:gd name="T12" fmla="+- 0 3432 2754"/>
                                <a:gd name="T13" fmla="*/ T12 w 4226"/>
                                <a:gd name="T14" fmla="+- 0 -11435 -11935"/>
                                <a:gd name="T15" fmla="*/ -11435 h 8040"/>
                              </a:gdLst>
                              <a:ahLst/>
                              <a:cxnLst>
                                <a:cxn ang="0">
                                  <a:pos x="T1" y="T3"/>
                                </a:cxn>
                                <a:cxn ang="0">
                                  <a:pos x="T5" y="T7"/>
                                </a:cxn>
                                <a:cxn ang="0">
                                  <a:pos x="T9" y="T11"/>
                                </a:cxn>
                                <a:cxn ang="0">
                                  <a:pos x="T13" y="T15"/>
                                </a:cxn>
                              </a:cxnLst>
                              <a:rect l="0" t="0" r="r" b="b"/>
                              <a:pathLst>
                                <a:path w="4226" h="8040">
                                  <a:moveTo>
                                    <a:pt x="678" y="500"/>
                                  </a:moveTo>
                                  <a:lnTo>
                                    <a:pt x="647" y="500"/>
                                  </a:lnTo>
                                  <a:lnTo>
                                    <a:pt x="662" y="520"/>
                                  </a:lnTo>
                                  <a:lnTo>
                                    <a:pt x="678" y="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3" name="Freeform 805"/>
                          <wps:cNvSpPr>
                            <a:spLocks/>
                          </wps:cNvSpPr>
                          <wps:spPr bwMode="auto">
                            <a:xfrm>
                              <a:off x="2754" y="-11935"/>
                              <a:ext cx="4226" cy="8040"/>
                            </a:xfrm>
                            <a:custGeom>
                              <a:avLst/>
                              <a:gdLst>
                                <a:gd name="T0" fmla="+- 0 3499 2754"/>
                                <a:gd name="T1" fmla="*/ T0 w 4226"/>
                                <a:gd name="T2" fmla="+- 0 -11435 -11935"/>
                                <a:gd name="T3" fmla="*/ -11435 h 8040"/>
                                <a:gd name="T4" fmla="+- 0 3456 2754"/>
                                <a:gd name="T5" fmla="*/ T4 w 4226"/>
                                <a:gd name="T6" fmla="+- 0 -11435 -11935"/>
                                <a:gd name="T7" fmla="*/ -11435 h 8040"/>
                                <a:gd name="T8" fmla="+- 0 3466 2754"/>
                                <a:gd name="T9" fmla="*/ T8 w 4226"/>
                                <a:gd name="T10" fmla="+- 0 -11415 -11935"/>
                                <a:gd name="T11" fmla="*/ -11415 h 8040"/>
                                <a:gd name="T12" fmla="+- 0 3477 2754"/>
                                <a:gd name="T13" fmla="*/ T12 w 4226"/>
                                <a:gd name="T14" fmla="+- 0 -11415 -11935"/>
                                <a:gd name="T15" fmla="*/ -11415 h 8040"/>
                                <a:gd name="T16" fmla="+- 0 3499 2754"/>
                                <a:gd name="T17" fmla="*/ T16 w 4226"/>
                                <a:gd name="T18" fmla="+- 0 -11435 -11935"/>
                                <a:gd name="T19" fmla="*/ -11435 h 8040"/>
                              </a:gdLst>
                              <a:ahLst/>
                              <a:cxnLst>
                                <a:cxn ang="0">
                                  <a:pos x="T1" y="T3"/>
                                </a:cxn>
                                <a:cxn ang="0">
                                  <a:pos x="T5" y="T7"/>
                                </a:cxn>
                                <a:cxn ang="0">
                                  <a:pos x="T9" y="T11"/>
                                </a:cxn>
                                <a:cxn ang="0">
                                  <a:pos x="T13" y="T15"/>
                                </a:cxn>
                                <a:cxn ang="0">
                                  <a:pos x="T17" y="T19"/>
                                </a:cxn>
                              </a:cxnLst>
                              <a:rect l="0" t="0" r="r" b="b"/>
                              <a:pathLst>
                                <a:path w="4226" h="8040">
                                  <a:moveTo>
                                    <a:pt x="745" y="500"/>
                                  </a:moveTo>
                                  <a:lnTo>
                                    <a:pt x="702" y="500"/>
                                  </a:lnTo>
                                  <a:lnTo>
                                    <a:pt x="712" y="520"/>
                                  </a:lnTo>
                                  <a:lnTo>
                                    <a:pt x="723" y="520"/>
                                  </a:lnTo>
                                  <a:lnTo>
                                    <a:pt x="745" y="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4" name="Freeform 806"/>
                          <wps:cNvSpPr>
                            <a:spLocks/>
                          </wps:cNvSpPr>
                          <wps:spPr bwMode="auto">
                            <a:xfrm>
                              <a:off x="2754" y="-11935"/>
                              <a:ext cx="4226" cy="8040"/>
                            </a:xfrm>
                            <a:custGeom>
                              <a:avLst/>
                              <a:gdLst>
                                <a:gd name="T0" fmla="+- 0 3856 2754"/>
                                <a:gd name="T1" fmla="*/ T0 w 4226"/>
                                <a:gd name="T2" fmla="+- 0 -11435 -11935"/>
                                <a:gd name="T3" fmla="*/ -11435 h 8040"/>
                                <a:gd name="T4" fmla="+- 0 3849 2754"/>
                                <a:gd name="T5" fmla="*/ T4 w 4226"/>
                                <a:gd name="T6" fmla="+- 0 -11435 -11935"/>
                                <a:gd name="T7" fmla="*/ -11435 h 8040"/>
                                <a:gd name="T8" fmla="+- 0 3849 2754"/>
                                <a:gd name="T9" fmla="*/ T8 w 4226"/>
                                <a:gd name="T10" fmla="+- 0 -11415 -11935"/>
                                <a:gd name="T11" fmla="*/ -11415 h 8040"/>
                                <a:gd name="T12" fmla="+- 0 3856 2754"/>
                                <a:gd name="T13" fmla="*/ T12 w 4226"/>
                                <a:gd name="T14" fmla="+- 0 -11415 -11935"/>
                                <a:gd name="T15" fmla="*/ -11415 h 8040"/>
                                <a:gd name="T16" fmla="+- 0 3856 2754"/>
                                <a:gd name="T17" fmla="*/ T16 w 4226"/>
                                <a:gd name="T18" fmla="+- 0 -11435 -11935"/>
                                <a:gd name="T19" fmla="*/ -11435 h 8040"/>
                              </a:gdLst>
                              <a:ahLst/>
                              <a:cxnLst>
                                <a:cxn ang="0">
                                  <a:pos x="T1" y="T3"/>
                                </a:cxn>
                                <a:cxn ang="0">
                                  <a:pos x="T5" y="T7"/>
                                </a:cxn>
                                <a:cxn ang="0">
                                  <a:pos x="T9" y="T11"/>
                                </a:cxn>
                                <a:cxn ang="0">
                                  <a:pos x="T13" y="T15"/>
                                </a:cxn>
                                <a:cxn ang="0">
                                  <a:pos x="T17" y="T19"/>
                                </a:cxn>
                              </a:cxnLst>
                              <a:rect l="0" t="0" r="r" b="b"/>
                              <a:pathLst>
                                <a:path w="4226" h="8040">
                                  <a:moveTo>
                                    <a:pt x="1102" y="500"/>
                                  </a:moveTo>
                                  <a:lnTo>
                                    <a:pt x="1095" y="500"/>
                                  </a:lnTo>
                                  <a:lnTo>
                                    <a:pt x="1095" y="520"/>
                                  </a:lnTo>
                                  <a:lnTo>
                                    <a:pt x="1102" y="520"/>
                                  </a:lnTo>
                                  <a:lnTo>
                                    <a:pt x="1102" y="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 name="Freeform 807"/>
                          <wps:cNvSpPr>
                            <a:spLocks/>
                          </wps:cNvSpPr>
                          <wps:spPr bwMode="auto">
                            <a:xfrm>
                              <a:off x="2754" y="-11935"/>
                              <a:ext cx="4226" cy="8040"/>
                            </a:xfrm>
                            <a:custGeom>
                              <a:avLst/>
                              <a:gdLst>
                                <a:gd name="T0" fmla="+- 0 3882 2754"/>
                                <a:gd name="T1" fmla="*/ T0 w 4226"/>
                                <a:gd name="T2" fmla="+- 0 -11435 -11935"/>
                                <a:gd name="T3" fmla="*/ -11435 h 8040"/>
                                <a:gd name="T4" fmla="+- 0 3875 2754"/>
                                <a:gd name="T5" fmla="*/ T4 w 4226"/>
                                <a:gd name="T6" fmla="+- 0 -11435 -11935"/>
                                <a:gd name="T7" fmla="*/ -11435 h 8040"/>
                                <a:gd name="T8" fmla="+- 0 3875 2754"/>
                                <a:gd name="T9" fmla="*/ T8 w 4226"/>
                                <a:gd name="T10" fmla="+- 0 -11415 -11935"/>
                                <a:gd name="T11" fmla="*/ -11415 h 8040"/>
                                <a:gd name="T12" fmla="+- 0 3882 2754"/>
                                <a:gd name="T13" fmla="*/ T12 w 4226"/>
                                <a:gd name="T14" fmla="+- 0 -11415 -11935"/>
                                <a:gd name="T15" fmla="*/ -11415 h 8040"/>
                                <a:gd name="T16" fmla="+- 0 3882 2754"/>
                                <a:gd name="T17" fmla="*/ T16 w 4226"/>
                                <a:gd name="T18" fmla="+- 0 -11435 -11935"/>
                                <a:gd name="T19" fmla="*/ -11435 h 8040"/>
                              </a:gdLst>
                              <a:ahLst/>
                              <a:cxnLst>
                                <a:cxn ang="0">
                                  <a:pos x="T1" y="T3"/>
                                </a:cxn>
                                <a:cxn ang="0">
                                  <a:pos x="T5" y="T7"/>
                                </a:cxn>
                                <a:cxn ang="0">
                                  <a:pos x="T9" y="T11"/>
                                </a:cxn>
                                <a:cxn ang="0">
                                  <a:pos x="T13" y="T15"/>
                                </a:cxn>
                                <a:cxn ang="0">
                                  <a:pos x="T17" y="T19"/>
                                </a:cxn>
                              </a:cxnLst>
                              <a:rect l="0" t="0" r="r" b="b"/>
                              <a:pathLst>
                                <a:path w="4226" h="8040">
                                  <a:moveTo>
                                    <a:pt x="1128" y="500"/>
                                  </a:moveTo>
                                  <a:lnTo>
                                    <a:pt x="1121" y="500"/>
                                  </a:lnTo>
                                  <a:lnTo>
                                    <a:pt x="1121" y="520"/>
                                  </a:lnTo>
                                  <a:lnTo>
                                    <a:pt x="1128" y="520"/>
                                  </a:lnTo>
                                  <a:lnTo>
                                    <a:pt x="1128" y="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 name="Freeform 808"/>
                          <wps:cNvSpPr>
                            <a:spLocks/>
                          </wps:cNvSpPr>
                          <wps:spPr bwMode="auto">
                            <a:xfrm>
                              <a:off x="2754" y="-11935"/>
                              <a:ext cx="4226" cy="8040"/>
                            </a:xfrm>
                            <a:custGeom>
                              <a:avLst/>
                              <a:gdLst>
                                <a:gd name="T0" fmla="+- 0 4506 2754"/>
                                <a:gd name="T1" fmla="*/ T0 w 4226"/>
                                <a:gd name="T2" fmla="+- 0 -11435 -11935"/>
                                <a:gd name="T3" fmla="*/ -11435 h 8040"/>
                                <a:gd name="T4" fmla="+- 0 4499 2754"/>
                                <a:gd name="T5" fmla="*/ T4 w 4226"/>
                                <a:gd name="T6" fmla="+- 0 -11435 -11935"/>
                                <a:gd name="T7" fmla="*/ -11435 h 8040"/>
                                <a:gd name="T8" fmla="+- 0 4499 2754"/>
                                <a:gd name="T9" fmla="*/ T8 w 4226"/>
                                <a:gd name="T10" fmla="+- 0 -11415 -11935"/>
                                <a:gd name="T11" fmla="*/ -11415 h 8040"/>
                                <a:gd name="T12" fmla="+- 0 4506 2754"/>
                                <a:gd name="T13" fmla="*/ T12 w 4226"/>
                                <a:gd name="T14" fmla="+- 0 -11415 -11935"/>
                                <a:gd name="T15" fmla="*/ -11415 h 8040"/>
                                <a:gd name="T16" fmla="+- 0 4506 2754"/>
                                <a:gd name="T17" fmla="*/ T16 w 4226"/>
                                <a:gd name="T18" fmla="+- 0 -11435 -11935"/>
                                <a:gd name="T19" fmla="*/ -11435 h 8040"/>
                              </a:gdLst>
                              <a:ahLst/>
                              <a:cxnLst>
                                <a:cxn ang="0">
                                  <a:pos x="T1" y="T3"/>
                                </a:cxn>
                                <a:cxn ang="0">
                                  <a:pos x="T5" y="T7"/>
                                </a:cxn>
                                <a:cxn ang="0">
                                  <a:pos x="T9" y="T11"/>
                                </a:cxn>
                                <a:cxn ang="0">
                                  <a:pos x="T13" y="T15"/>
                                </a:cxn>
                                <a:cxn ang="0">
                                  <a:pos x="T17" y="T19"/>
                                </a:cxn>
                              </a:cxnLst>
                              <a:rect l="0" t="0" r="r" b="b"/>
                              <a:pathLst>
                                <a:path w="4226" h="8040">
                                  <a:moveTo>
                                    <a:pt x="1752" y="500"/>
                                  </a:moveTo>
                                  <a:lnTo>
                                    <a:pt x="1745" y="500"/>
                                  </a:lnTo>
                                  <a:lnTo>
                                    <a:pt x="1745" y="520"/>
                                  </a:lnTo>
                                  <a:lnTo>
                                    <a:pt x="1752" y="520"/>
                                  </a:lnTo>
                                  <a:lnTo>
                                    <a:pt x="1752" y="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7" name="Freeform 809"/>
                          <wps:cNvSpPr>
                            <a:spLocks/>
                          </wps:cNvSpPr>
                          <wps:spPr bwMode="auto">
                            <a:xfrm>
                              <a:off x="2754" y="-11935"/>
                              <a:ext cx="4226" cy="8040"/>
                            </a:xfrm>
                            <a:custGeom>
                              <a:avLst/>
                              <a:gdLst>
                                <a:gd name="T0" fmla="+- 0 4533 2754"/>
                                <a:gd name="T1" fmla="*/ T0 w 4226"/>
                                <a:gd name="T2" fmla="+- 0 -11435 -11935"/>
                                <a:gd name="T3" fmla="*/ -11435 h 8040"/>
                                <a:gd name="T4" fmla="+- 0 4526 2754"/>
                                <a:gd name="T5" fmla="*/ T4 w 4226"/>
                                <a:gd name="T6" fmla="+- 0 -11435 -11935"/>
                                <a:gd name="T7" fmla="*/ -11435 h 8040"/>
                                <a:gd name="T8" fmla="+- 0 4526 2754"/>
                                <a:gd name="T9" fmla="*/ T8 w 4226"/>
                                <a:gd name="T10" fmla="+- 0 -11415 -11935"/>
                                <a:gd name="T11" fmla="*/ -11415 h 8040"/>
                                <a:gd name="T12" fmla="+- 0 4533 2754"/>
                                <a:gd name="T13" fmla="*/ T12 w 4226"/>
                                <a:gd name="T14" fmla="+- 0 -11415 -11935"/>
                                <a:gd name="T15" fmla="*/ -11415 h 8040"/>
                                <a:gd name="T16" fmla="+- 0 4533 2754"/>
                                <a:gd name="T17" fmla="*/ T16 w 4226"/>
                                <a:gd name="T18" fmla="+- 0 -11435 -11935"/>
                                <a:gd name="T19" fmla="*/ -11435 h 8040"/>
                              </a:gdLst>
                              <a:ahLst/>
                              <a:cxnLst>
                                <a:cxn ang="0">
                                  <a:pos x="T1" y="T3"/>
                                </a:cxn>
                                <a:cxn ang="0">
                                  <a:pos x="T5" y="T7"/>
                                </a:cxn>
                                <a:cxn ang="0">
                                  <a:pos x="T9" y="T11"/>
                                </a:cxn>
                                <a:cxn ang="0">
                                  <a:pos x="T13" y="T15"/>
                                </a:cxn>
                                <a:cxn ang="0">
                                  <a:pos x="T17" y="T19"/>
                                </a:cxn>
                              </a:cxnLst>
                              <a:rect l="0" t="0" r="r" b="b"/>
                              <a:pathLst>
                                <a:path w="4226" h="8040">
                                  <a:moveTo>
                                    <a:pt x="1779" y="500"/>
                                  </a:moveTo>
                                  <a:lnTo>
                                    <a:pt x="1772" y="500"/>
                                  </a:lnTo>
                                  <a:lnTo>
                                    <a:pt x="1772" y="520"/>
                                  </a:lnTo>
                                  <a:lnTo>
                                    <a:pt x="1779" y="520"/>
                                  </a:lnTo>
                                  <a:lnTo>
                                    <a:pt x="1779" y="5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Freeform 810"/>
                          <wps:cNvSpPr>
                            <a:spLocks/>
                          </wps:cNvSpPr>
                          <wps:spPr bwMode="auto">
                            <a:xfrm>
                              <a:off x="2754" y="-11935"/>
                              <a:ext cx="4226" cy="8040"/>
                            </a:xfrm>
                            <a:custGeom>
                              <a:avLst/>
                              <a:gdLst>
                                <a:gd name="T0" fmla="+- 0 3336 2754"/>
                                <a:gd name="T1" fmla="*/ T0 w 4226"/>
                                <a:gd name="T2" fmla="+- 0 -11535 -11935"/>
                                <a:gd name="T3" fmla="*/ -11535 h 8040"/>
                                <a:gd name="T4" fmla="+- 0 3334 2754"/>
                                <a:gd name="T5" fmla="*/ T4 w 4226"/>
                                <a:gd name="T6" fmla="+- 0 -11535 -11935"/>
                                <a:gd name="T7" fmla="*/ -11535 h 8040"/>
                                <a:gd name="T8" fmla="+- 0 3316 2754"/>
                                <a:gd name="T9" fmla="*/ T8 w 4226"/>
                                <a:gd name="T10" fmla="+- 0 -11515 -11935"/>
                                <a:gd name="T11" fmla="*/ -11515 h 8040"/>
                                <a:gd name="T12" fmla="+- 0 3303 2754"/>
                                <a:gd name="T13" fmla="*/ T12 w 4226"/>
                                <a:gd name="T14" fmla="+- 0 -11495 -11935"/>
                                <a:gd name="T15" fmla="*/ -11495 h 8040"/>
                                <a:gd name="T16" fmla="+- 0 3299 2754"/>
                                <a:gd name="T17" fmla="*/ T16 w 4226"/>
                                <a:gd name="T18" fmla="+- 0 -11475 -11935"/>
                                <a:gd name="T19" fmla="*/ -11475 h 8040"/>
                                <a:gd name="T20" fmla="+- 0 3303 2754"/>
                                <a:gd name="T21" fmla="*/ T20 w 4226"/>
                                <a:gd name="T22" fmla="+- 0 -11455 -11935"/>
                                <a:gd name="T23" fmla="*/ -11455 h 8040"/>
                                <a:gd name="T24" fmla="+- 0 3316 2754"/>
                                <a:gd name="T25" fmla="*/ T24 w 4226"/>
                                <a:gd name="T26" fmla="+- 0 -11435 -11935"/>
                                <a:gd name="T27" fmla="*/ -11435 h 8040"/>
                                <a:gd name="T28" fmla="+- 0 3336 2754"/>
                                <a:gd name="T29" fmla="*/ T28 w 4226"/>
                                <a:gd name="T30" fmla="+- 0 -11435 -11935"/>
                                <a:gd name="T31" fmla="*/ -11435 h 8040"/>
                                <a:gd name="T32" fmla="+- 0 3320 2754"/>
                                <a:gd name="T33" fmla="*/ T32 w 4226"/>
                                <a:gd name="T34" fmla="+- 0 -11455 -11935"/>
                                <a:gd name="T35" fmla="*/ -11455 h 8040"/>
                                <a:gd name="T36" fmla="+- 0 3310 2754"/>
                                <a:gd name="T37" fmla="*/ T36 w 4226"/>
                                <a:gd name="T38" fmla="+- 0 -11455 -11935"/>
                                <a:gd name="T39" fmla="*/ -11455 h 8040"/>
                                <a:gd name="T40" fmla="+- 0 3306 2754"/>
                                <a:gd name="T41" fmla="*/ T40 w 4226"/>
                                <a:gd name="T42" fmla="+- 0 -11475 -11935"/>
                                <a:gd name="T43" fmla="*/ -11475 h 8040"/>
                                <a:gd name="T44" fmla="+- 0 3310 2754"/>
                                <a:gd name="T45" fmla="*/ T44 w 4226"/>
                                <a:gd name="T46" fmla="+- 0 -11495 -11935"/>
                                <a:gd name="T47" fmla="*/ -11495 h 8040"/>
                                <a:gd name="T48" fmla="+- 0 3320 2754"/>
                                <a:gd name="T49" fmla="*/ T48 w 4226"/>
                                <a:gd name="T50" fmla="+- 0 -11515 -11935"/>
                                <a:gd name="T51" fmla="*/ -11515 h 8040"/>
                                <a:gd name="T52" fmla="+- 0 3336 2754"/>
                                <a:gd name="T53" fmla="*/ T52 w 4226"/>
                                <a:gd name="T54" fmla="+- 0 -11535 -11935"/>
                                <a:gd name="T55" fmla="*/ -115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226" h="8040">
                                  <a:moveTo>
                                    <a:pt x="582" y="400"/>
                                  </a:moveTo>
                                  <a:lnTo>
                                    <a:pt x="580" y="400"/>
                                  </a:lnTo>
                                  <a:lnTo>
                                    <a:pt x="562" y="420"/>
                                  </a:lnTo>
                                  <a:lnTo>
                                    <a:pt x="549" y="440"/>
                                  </a:lnTo>
                                  <a:lnTo>
                                    <a:pt x="545" y="460"/>
                                  </a:lnTo>
                                  <a:lnTo>
                                    <a:pt x="549" y="480"/>
                                  </a:lnTo>
                                  <a:lnTo>
                                    <a:pt x="562" y="500"/>
                                  </a:lnTo>
                                  <a:lnTo>
                                    <a:pt x="582" y="500"/>
                                  </a:lnTo>
                                  <a:lnTo>
                                    <a:pt x="566" y="480"/>
                                  </a:lnTo>
                                  <a:lnTo>
                                    <a:pt x="556" y="480"/>
                                  </a:lnTo>
                                  <a:lnTo>
                                    <a:pt x="552" y="460"/>
                                  </a:lnTo>
                                  <a:lnTo>
                                    <a:pt x="556" y="440"/>
                                  </a:lnTo>
                                  <a:lnTo>
                                    <a:pt x="566" y="420"/>
                                  </a:lnTo>
                                  <a:lnTo>
                                    <a:pt x="582" y="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 name="Freeform 811"/>
                          <wps:cNvSpPr>
                            <a:spLocks/>
                          </wps:cNvSpPr>
                          <wps:spPr bwMode="auto">
                            <a:xfrm>
                              <a:off x="2754" y="-11935"/>
                              <a:ext cx="4226" cy="8040"/>
                            </a:xfrm>
                            <a:custGeom>
                              <a:avLst/>
                              <a:gdLst>
                                <a:gd name="T0" fmla="+- 0 3499 2754"/>
                                <a:gd name="T1" fmla="*/ T0 w 4226"/>
                                <a:gd name="T2" fmla="+- 0 -11535 -11935"/>
                                <a:gd name="T3" fmla="*/ -11535 h 8040"/>
                                <a:gd name="T4" fmla="+- 0 3496 2754"/>
                                <a:gd name="T5" fmla="*/ T4 w 4226"/>
                                <a:gd name="T6" fmla="+- 0 -11535 -11935"/>
                                <a:gd name="T7" fmla="*/ -11535 h 8040"/>
                                <a:gd name="T8" fmla="+- 0 3512 2754"/>
                                <a:gd name="T9" fmla="*/ T8 w 4226"/>
                                <a:gd name="T10" fmla="+- 0 -11515 -11935"/>
                                <a:gd name="T11" fmla="*/ -11515 h 8040"/>
                                <a:gd name="T12" fmla="+- 0 3523 2754"/>
                                <a:gd name="T13" fmla="*/ T12 w 4226"/>
                                <a:gd name="T14" fmla="+- 0 -11495 -11935"/>
                                <a:gd name="T15" fmla="*/ -11495 h 8040"/>
                                <a:gd name="T16" fmla="+- 0 3527 2754"/>
                                <a:gd name="T17" fmla="*/ T16 w 4226"/>
                                <a:gd name="T18" fmla="+- 0 -11475 -11935"/>
                                <a:gd name="T19" fmla="*/ -11475 h 8040"/>
                                <a:gd name="T20" fmla="+- 0 3523 2754"/>
                                <a:gd name="T21" fmla="*/ T20 w 4226"/>
                                <a:gd name="T22" fmla="+- 0 -11455 -11935"/>
                                <a:gd name="T23" fmla="*/ -11455 h 8040"/>
                                <a:gd name="T24" fmla="+- 0 3512 2754"/>
                                <a:gd name="T25" fmla="*/ T24 w 4226"/>
                                <a:gd name="T26" fmla="+- 0 -11455 -11935"/>
                                <a:gd name="T27" fmla="*/ -11455 h 8040"/>
                                <a:gd name="T28" fmla="+- 0 3496 2754"/>
                                <a:gd name="T29" fmla="*/ T28 w 4226"/>
                                <a:gd name="T30" fmla="+- 0 -11435 -11935"/>
                                <a:gd name="T31" fmla="*/ -11435 h 8040"/>
                                <a:gd name="T32" fmla="+- 0 3517 2754"/>
                                <a:gd name="T33" fmla="*/ T32 w 4226"/>
                                <a:gd name="T34" fmla="+- 0 -11435 -11935"/>
                                <a:gd name="T35" fmla="*/ -11435 h 8040"/>
                                <a:gd name="T36" fmla="+- 0 3529 2754"/>
                                <a:gd name="T37" fmla="*/ T36 w 4226"/>
                                <a:gd name="T38" fmla="+- 0 -11455 -11935"/>
                                <a:gd name="T39" fmla="*/ -11455 h 8040"/>
                                <a:gd name="T40" fmla="+- 0 3534 2754"/>
                                <a:gd name="T41" fmla="*/ T40 w 4226"/>
                                <a:gd name="T42" fmla="+- 0 -11475 -11935"/>
                                <a:gd name="T43" fmla="*/ -11475 h 8040"/>
                                <a:gd name="T44" fmla="+- 0 3529 2754"/>
                                <a:gd name="T45" fmla="*/ T44 w 4226"/>
                                <a:gd name="T46" fmla="+- 0 -11495 -11935"/>
                                <a:gd name="T47" fmla="*/ -11495 h 8040"/>
                                <a:gd name="T48" fmla="+- 0 3517 2754"/>
                                <a:gd name="T49" fmla="*/ T48 w 4226"/>
                                <a:gd name="T50" fmla="+- 0 -11515 -11935"/>
                                <a:gd name="T51" fmla="*/ -11515 h 8040"/>
                                <a:gd name="T52" fmla="+- 0 3499 2754"/>
                                <a:gd name="T53" fmla="*/ T52 w 4226"/>
                                <a:gd name="T54" fmla="+- 0 -11535 -11935"/>
                                <a:gd name="T55" fmla="*/ -1153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226" h="8040">
                                  <a:moveTo>
                                    <a:pt x="745" y="400"/>
                                  </a:moveTo>
                                  <a:lnTo>
                                    <a:pt x="742" y="400"/>
                                  </a:lnTo>
                                  <a:lnTo>
                                    <a:pt x="758" y="420"/>
                                  </a:lnTo>
                                  <a:lnTo>
                                    <a:pt x="769" y="440"/>
                                  </a:lnTo>
                                  <a:lnTo>
                                    <a:pt x="773" y="460"/>
                                  </a:lnTo>
                                  <a:lnTo>
                                    <a:pt x="769" y="480"/>
                                  </a:lnTo>
                                  <a:lnTo>
                                    <a:pt x="758" y="480"/>
                                  </a:lnTo>
                                  <a:lnTo>
                                    <a:pt x="742" y="500"/>
                                  </a:lnTo>
                                  <a:lnTo>
                                    <a:pt x="763" y="500"/>
                                  </a:lnTo>
                                  <a:lnTo>
                                    <a:pt x="775" y="480"/>
                                  </a:lnTo>
                                  <a:lnTo>
                                    <a:pt x="780" y="460"/>
                                  </a:lnTo>
                                  <a:lnTo>
                                    <a:pt x="775" y="440"/>
                                  </a:lnTo>
                                  <a:lnTo>
                                    <a:pt x="763" y="420"/>
                                  </a:lnTo>
                                  <a:lnTo>
                                    <a:pt x="745" y="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Freeform 812"/>
                          <wps:cNvSpPr>
                            <a:spLocks/>
                          </wps:cNvSpPr>
                          <wps:spPr bwMode="auto">
                            <a:xfrm>
                              <a:off x="2754" y="-11935"/>
                              <a:ext cx="4226" cy="8040"/>
                            </a:xfrm>
                            <a:custGeom>
                              <a:avLst/>
                              <a:gdLst>
                                <a:gd name="T0" fmla="+- 0 3402 2754"/>
                                <a:gd name="T1" fmla="*/ T0 w 4226"/>
                                <a:gd name="T2" fmla="+- 0 -11535 -11935"/>
                                <a:gd name="T3" fmla="*/ -11535 h 8040"/>
                                <a:gd name="T4" fmla="+- 0 3376 2754"/>
                                <a:gd name="T5" fmla="*/ T4 w 4226"/>
                                <a:gd name="T6" fmla="+- 0 -11535 -11935"/>
                                <a:gd name="T7" fmla="*/ -11535 h 8040"/>
                                <a:gd name="T8" fmla="+- 0 3386 2754"/>
                                <a:gd name="T9" fmla="*/ T8 w 4226"/>
                                <a:gd name="T10" fmla="+- 0 -11515 -11935"/>
                                <a:gd name="T11" fmla="*/ -11515 h 8040"/>
                                <a:gd name="T12" fmla="+- 0 3388 2754"/>
                                <a:gd name="T13" fmla="*/ T12 w 4226"/>
                                <a:gd name="T14" fmla="+- 0 -11515 -11935"/>
                                <a:gd name="T15" fmla="*/ -11515 h 8040"/>
                                <a:gd name="T16" fmla="+- 0 3402 2754"/>
                                <a:gd name="T17" fmla="*/ T16 w 4226"/>
                                <a:gd name="T18" fmla="+- 0 -11535 -11935"/>
                                <a:gd name="T19" fmla="*/ -11535 h 8040"/>
                              </a:gdLst>
                              <a:ahLst/>
                              <a:cxnLst>
                                <a:cxn ang="0">
                                  <a:pos x="T1" y="T3"/>
                                </a:cxn>
                                <a:cxn ang="0">
                                  <a:pos x="T5" y="T7"/>
                                </a:cxn>
                                <a:cxn ang="0">
                                  <a:pos x="T9" y="T11"/>
                                </a:cxn>
                                <a:cxn ang="0">
                                  <a:pos x="T13" y="T15"/>
                                </a:cxn>
                                <a:cxn ang="0">
                                  <a:pos x="T17" y="T19"/>
                                </a:cxn>
                              </a:cxnLst>
                              <a:rect l="0" t="0" r="r" b="b"/>
                              <a:pathLst>
                                <a:path w="4226" h="8040">
                                  <a:moveTo>
                                    <a:pt x="648" y="400"/>
                                  </a:moveTo>
                                  <a:lnTo>
                                    <a:pt x="622" y="400"/>
                                  </a:lnTo>
                                  <a:lnTo>
                                    <a:pt x="632" y="420"/>
                                  </a:lnTo>
                                  <a:lnTo>
                                    <a:pt x="634" y="420"/>
                                  </a:lnTo>
                                  <a:lnTo>
                                    <a:pt x="648" y="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1" name="Freeform 813"/>
                          <wps:cNvSpPr>
                            <a:spLocks/>
                          </wps:cNvSpPr>
                          <wps:spPr bwMode="auto">
                            <a:xfrm>
                              <a:off x="2754" y="-11935"/>
                              <a:ext cx="4226" cy="8040"/>
                            </a:xfrm>
                            <a:custGeom>
                              <a:avLst/>
                              <a:gdLst>
                                <a:gd name="T0" fmla="+- 0 3457 2754"/>
                                <a:gd name="T1" fmla="*/ T0 w 4226"/>
                                <a:gd name="T2" fmla="+- 0 -11535 -11935"/>
                                <a:gd name="T3" fmla="*/ -11535 h 8040"/>
                                <a:gd name="T4" fmla="+- 0 3431 2754"/>
                                <a:gd name="T5" fmla="*/ T4 w 4226"/>
                                <a:gd name="T6" fmla="+- 0 -11535 -11935"/>
                                <a:gd name="T7" fmla="*/ -11535 h 8040"/>
                                <a:gd name="T8" fmla="+- 0 3444 2754"/>
                                <a:gd name="T9" fmla="*/ T8 w 4226"/>
                                <a:gd name="T10" fmla="+- 0 -11515 -11935"/>
                                <a:gd name="T11" fmla="*/ -11515 h 8040"/>
                                <a:gd name="T12" fmla="+- 0 3446 2754"/>
                                <a:gd name="T13" fmla="*/ T12 w 4226"/>
                                <a:gd name="T14" fmla="+- 0 -11515 -11935"/>
                                <a:gd name="T15" fmla="*/ -11515 h 8040"/>
                                <a:gd name="T16" fmla="+- 0 3457 2754"/>
                                <a:gd name="T17" fmla="*/ T16 w 4226"/>
                                <a:gd name="T18" fmla="+- 0 -11535 -11935"/>
                                <a:gd name="T19" fmla="*/ -11535 h 8040"/>
                              </a:gdLst>
                              <a:ahLst/>
                              <a:cxnLst>
                                <a:cxn ang="0">
                                  <a:pos x="T1" y="T3"/>
                                </a:cxn>
                                <a:cxn ang="0">
                                  <a:pos x="T5" y="T7"/>
                                </a:cxn>
                                <a:cxn ang="0">
                                  <a:pos x="T9" y="T11"/>
                                </a:cxn>
                                <a:cxn ang="0">
                                  <a:pos x="T13" y="T15"/>
                                </a:cxn>
                                <a:cxn ang="0">
                                  <a:pos x="T17" y="T19"/>
                                </a:cxn>
                              </a:cxnLst>
                              <a:rect l="0" t="0" r="r" b="b"/>
                              <a:pathLst>
                                <a:path w="4226" h="8040">
                                  <a:moveTo>
                                    <a:pt x="703" y="400"/>
                                  </a:moveTo>
                                  <a:lnTo>
                                    <a:pt x="677" y="400"/>
                                  </a:lnTo>
                                  <a:lnTo>
                                    <a:pt x="690" y="420"/>
                                  </a:lnTo>
                                  <a:lnTo>
                                    <a:pt x="692" y="420"/>
                                  </a:lnTo>
                                  <a:lnTo>
                                    <a:pt x="703" y="4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2" name="Freeform 814"/>
                          <wps:cNvSpPr>
                            <a:spLocks/>
                          </wps:cNvSpPr>
                          <wps:spPr bwMode="auto">
                            <a:xfrm>
                              <a:off x="2754" y="-11935"/>
                              <a:ext cx="4226" cy="8040"/>
                            </a:xfrm>
                            <a:custGeom>
                              <a:avLst/>
                              <a:gdLst>
                                <a:gd name="T0" fmla="+- 0 5329 2754"/>
                                <a:gd name="T1" fmla="*/ T0 w 4226"/>
                                <a:gd name="T2" fmla="+- 0 -11555 -11935"/>
                                <a:gd name="T3" fmla="*/ -11555 h 8040"/>
                                <a:gd name="T4" fmla="+- 0 5259 2754"/>
                                <a:gd name="T5" fmla="*/ T4 w 4226"/>
                                <a:gd name="T6" fmla="+- 0 -11555 -11935"/>
                                <a:gd name="T7" fmla="*/ -11555 h 8040"/>
                                <a:gd name="T8" fmla="+- 0 5294 2754"/>
                                <a:gd name="T9" fmla="*/ T8 w 4226"/>
                                <a:gd name="T10" fmla="+- 0 -11535 -11935"/>
                                <a:gd name="T11" fmla="*/ -11535 h 8040"/>
                                <a:gd name="T12" fmla="+- 0 5329 2754"/>
                                <a:gd name="T13" fmla="*/ T12 w 4226"/>
                                <a:gd name="T14" fmla="+- 0 -11555 -11935"/>
                                <a:gd name="T15" fmla="*/ -11555 h 8040"/>
                              </a:gdLst>
                              <a:ahLst/>
                              <a:cxnLst>
                                <a:cxn ang="0">
                                  <a:pos x="T1" y="T3"/>
                                </a:cxn>
                                <a:cxn ang="0">
                                  <a:pos x="T5" y="T7"/>
                                </a:cxn>
                                <a:cxn ang="0">
                                  <a:pos x="T9" y="T11"/>
                                </a:cxn>
                                <a:cxn ang="0">
                                  <a:pos x="T13" y="T15"/>
                                </a:cxn>
                              </a:cxnLst>
                              <a:rect l="0" t="0" r="r" b="b"/>
                              <a:pathLst>
                                <a:path w="4226" h="8040">
                                  <a:moveTo>
                                    <a:pt x="2575" y="380"/>
                                  </a:moveTo>
                                  <a:lnTo>
                                    <a:pt x="2505" y="380"/>
                                  </a:lnTo>
                                  <a:lnTo>
                                    <a:pt x="2540" y="400"/>
                                  </a:lnTo>
                                  <a:lnTo>
                                    <a:pt x="2575" y="3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Freeform 815"/>
                          <wps:cNvSpPr>
                            <a:spLocks/>
                          </wps:cNvSpPr>
                          <wps:spPr bwMode="auto">
                            <a:xfrm>
                              <a:off x="2754" y="-11935"/>
                              <a:ext cx="4226" cy="8040"/>
                            </a:xfrm>
                            <a:custGeom>
                              <a:avLst/>
                              <a:gdLst>
                                <a:gd name="T0" fmla="+- 0 6281 2754"/>
                                <a:gd name="T1" fmla="*/ T0 w 4226"/>
                                <a:gd name="T2" fmla="+- 0 -11555 -11935"/>
                                <a:gd name="T3" fmla="*/ -11555 h 8040"/>
                                <a:gd name="T4" fmla="+- 0 6211 2754"/>
                                <a:gd name="T5" fmla="*/ T4 w 4226"/>
                                <a:gd name="T6" fmla="+- 0 -11555 -11935"/>
                                <a:gd name="T7" fmla="*/ -11555 h 8040"/>
                                <a:gd name="T8" fmla="+- 0 6246 2754"/>
                                <a:gd name="T9" fmla="*/ T8 w 4226"/>
                                <a:gd name="T10" fmla="+- 0 -11535 -11935"/>
                                <a:gd name="T11" fmla="*/ -11535 h 8040"/>
                                <a:gd name="T12" fmla="+- 0 6281 2754"/>
                                <a:gd name="T13" fmla="*/ T12 w 4226"/>
                                <a:gd name="T14" fmla="+- 0 -11555 -11935"/>
                                <a:gd name="T15" fmla="*/ -11555 h 8040"/>
                              </a:gdLst>
                              <a:ahLst/>
                              <a:cxnLst>
                                <a:cxn ang="0">
                                  <a:pos x="T1" y="T3"/>
                                </a:cxn>
                                <a:cxn ang="0">
                                  <a:pos x="T5" y="T7"/>
                                </a:cxn>
                                <a:cxn ang="0">
                                  <a:pos x="T9" y="T11"/>
                                </a:cxn>
                                <a:cxn ang="0">
                                  <a:pos x="T13" y="T15"/>
                                </a:cxn>
                              </a:cxnLst>
                              <a:rect l="0" t="0" r="r" b="b"/>
                              <a:pathLst>
                                <a:path w="4226" h="8040">
                                  <a:moveTo>
                                    <a:pt x="3527" y="380"/>
                                  </a:moveTo>
                                  <a:lnTo>
                                    <a:pt x="3457" y="380"/>
                                  </a:lnTo>
                                  <a:lnTo>
                                    <a:pt x="3492" y="400"/>
                                  </a:lnTo>
                                  <a:lnTo>
                                    <a:pt x="3527" y="3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Freeform 816"/>
                          <wps:cNvSpPr>
                            <a:spLocks/>
                          </wps:cNvSpPr>
                          <wps:spPr bwMode="auto">
                            <a:xfrm>
                              <a:off x="2754" y="-11935"/>
                              <a:ext cx="4226" cy="8040"/>
                            </a:xfrm>
                            <a:custGeom>
                              <a:avLst/>
                              <a:gdLst>
                                <a:gd name="T0" fmla="+- 0 5261 2754"/>
                                <a:gd name="T1" fmla="*/ T0 w 4226"/>
                                <a:gd name="T2" fmla="+- 0 -11715 -11935"/>
                                <a:gd name="T3" fmla="*/ -11715 h 8040"/>
                                <a:gd name="T4" fmla="+- 0 5259 2754"/>
                                <a:gd name="T5" fmla="*/ T4 w 4226"/>
                                <a:gd name="T6" fmla="+- 0 -11715 -11935"/>
                                <a:gd name="T7" fmla="*/ -11715 h 8040"/>
                                <a:gd name="T8" fmla="+- 0 5230 2754"/>
                                <a:gd name="T9" fmla="*/ T8 w 4226"/>
                                <a:gd name="T10" fmla="+- 0 -11695 -11935"/>
                                <a:gd name="T11" fmla="*/ -11695 h 8040"/>
                                <a:gd name="T12" fmla="+- 0 5210 2754"/>
                                <a:gd name="T13" fmla="*/ T12 w 4226"/>
                                <a:gd name="T14" fmla="+- 0 -11655 -11935"/>
                                <a:gd name="T15" fmla="*/ -11655 h 8040"/>
                                <a:gd name="T16" fmla="+- 0 5203 2754"/>
                                <a:gd name="T17" fmla="*/ T16 w 4226"/>
                                <a:gd name="T18" fmla="+- 0 -11635 -11935"/>
                                <a:gd name="T19" fmla="*/ -11635 h 8040"/>
                                <a:gd name="T20" fmla="+- 0 5210 2754"/>
                                <a:gd name="T21" fmla="*/ T20 w 4226"/>
                                <a:gd name="T22" fmla="+- 0 -11595 -11935"/>
                                <a:gd name="T23" fmla="*/ -11595 h 8040"/>
                                <a:gd name="T24" fmla="+- 0 5230 2754"/>
                                <a:gd name="T25" fmla="*/ T24 w 4226"/>
                                <a:gd name="T26" fmla="+- 0 -11555 -11935"/>
                                <a:gd name="T27" fmla="*/ -11555 h 8040"/>
                                <a:gd name="T28" fmla="+- 0 5261 2754"/>
                                <a:gd name="T29" fmla="*/ T28 w 4226"/>
                                <a:gd name="T30" fmla="+- 0 -11555 -11935"/>
                                <a:gd name="T31" fmla="*/ -11555 h 8040"/>
                                <a:gd name="T32" fmla="+- 0 5235 2754"/>
                                <a:gd name="T33" fmla="*/ T32 w 4226"/>
                                <a:gd name="T34" fmla="+- 0 -11575 -11935"/>
                                <a:gd name="T35" fmla="*/ -11575 h 8040"/>
                                <a:gd name="T36" fmla="+- 0 5217 2754"/>
                                <a:gd name="T37" fmla="*/ T36 w 4226"/>
                                <a:gd name="T38" fmla="+- 0 -11595 -11935"/>
                                <a:gd name="T39" fmla="*/ -11595 h 8040"/>
                                <a:gd name="T40" fmla="+- 0 5210 2754"/>
                                <a:gd name="T41" fmla="*/ T40 w 4226"/>
                                <a:gd name="T42" fmla="+- 0 -11635 -11935"/>
                                <a:gd name="T43" fmla="*/ -11635 h 8040"/>
                                <a:gd name="T44" fmla="+- 0 5217 2754"/>
                                <a:gd name="T45" fmla="*/ T44 w 4226"/>
                                <a:gd name="T46" fmla="+- 0 -11655 -11935"/>
                                <a:gd name="T47" fmla="*/ -11655 h 8040"/>
                                <a:gd name="T48" fmla="+- 0 5235 2754"/>
                                <a:gd name="T49" fmla="*/ T48 w 4226"/>
                                <a:gd name="T50" fmla="+- 0 -11695 -11935"/>
                                <a:gd name="T51" fmla="*/ -11695 h 8040"/>
                                <a:gd name="T52" fmla="+- 0 5261 2754"/>
                                <a:gd name="T53" fmla="*/ T52 w 4226"/>
                                <a:gd name="T54" fmla="+- 0 -11715 -11935"/>
                                <a:gd name="T55" fmla="*/ -117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226" h="8040">
                                  <a:moveTo>
                                    <a:pt x="2507" y="220"/>
                                  </a:moveTo>
                                  <a:lnTo>
                                    <a:pt x="2505" y="220"/>
                                  </a:lnTo>
                                  <a:lnTo>
                                    <a:pt x="2476" y="240"/>
                                  </a:lnTo>
                                  <a:lnTo>
                                    <a:pt x="2456" y="280"/>
                                  </a:lnTo>
                                  <a:lnTo>
                                    <a:pt x="2449" y="300"/>
                                  </a:lnTo>
                                  <a:lnTo>
                                    <a:pt x="2456" y="340"/>
                                  </a:lnTo>
                                  <a:lnTo>
                                    <a:pt x="2476" y="380"/>
                                  </a:lnTo>
                                  <a:lnTo>
                                    <a:pt x="2507" y="380"/>
                                  </a:lnTo>
                                  <a:lnTo>
                                    <a:pt x="2481" y="360"/>
                                  </a:lnTo>
                                  <a:lnTo>
                                    <a:pt x="2463" y="340"/>
                                  </a:lnTo>
                                  <a:lnTo>
                                    <a:pt x="2456" y="300"/>
                                  </a:lnTo>
                                  <a:lnTo>
                                    <a:pt x="2463" y="280"/>
                                  </a:lnTo>
                                  <a:lnTo>
                                    <a:pt x="2481" y="240"/>
                                  </a:lnTo>
                                  <a:lnTo>
                                    <a:pt x="2507" y="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 name="Freeform 817"/>
                          <wps:cNvSpPr>
                            <a:spLocks/>
                          </wps:cNvSpPr>
                          <wps:spPr bwMode="auto">
                            <a:xfrm>
                              <a:off x="2754" y="-11935"/>
                              <a:ext cx="4226" cy="8040"/>
                            </a:xfrm>
                            <a:custGeom>
                              <a:avLst/>
                              <a:gdLst>
                                <a:gd name="T0" fmla="+- 0 5329 2754"/>
                                <a:gd name="T1" fmla="*/ T0 w 4226"/>
                                <a:gd name="T2" fmla="+- 0 -11715 -11935"/>
                                <a:gd name="T3" fmla="*/ -11715 h 8040"/>
                                <a:gd name="T4" fmla="+- 0 5327 2754"/>
                                <a:gd name="T5" fmla="*/ T4 w 4226"/>
                                <a:gd name="T6" fmla="+- 0 -11715 -11935"/>
                                <a:gd name="T7" fmla="*/ -11715 h 8040"/>
                                <a:gd name="T8" fmla="+- 0 5353 2754"/>
                                <a:gd name="T9" fmla="*/ T8 w 4226"/>
                                <a:gd name="T10" fmla="+- 0 -11695 -11935"/>
                                <a:gd name="T11" fmla="*/ -11695 h 8040"/>
                                <a:gd name="T12" fmla="+- 0 5371 2754"/>
                                <a:gd name="T13" fmla="*/ T12 w 4226"/>
                                <a:gd name="T14" fmla="+- 0 -11655 -11935"/>
                                <a:gd name="T15" fmla="*/ -11655 h 8040"/>
                                <a:gd name="T16" fmla="+- 0 5378 2754"/>
                                <a:gd name="T17" fmla="*/ T16 w 4226"/>
                                <a:gd name="T18" fmla="+- 0 -11635 -11935"/>
                                <a:gd name="T19" fmla="*/ -11635 h 8040"/>
                                <a:gd name="T20" fmla="+- 0 5371 2754"/>
                                <a:gd name="T21" fmla="*/ T20 w 4226"/>
                                <a:gd name="T22" fmla="+- 0 -11595 -11935"/>
                                <a:gd name="T23" fmla="*/ -11595 h 8040"/>
                                <a:gd name="T24" fmla="+- 0 5353 2754"/>
                                <a:gd name="T25" fmla="*/ T24 w 4226"/>
                                <a:gd name="T26" fmla="+- 0 -11575 -11935"/>
                                <a:gd name="T27" fmla="*/ -11575 h 8040"/>
                                <a:gd name="T28" fmla="+- 0 5327 2754"/>
                                <a:gd name="T29" fmla="*/ T28 w 4226"/>
                                <a:gd name="T30" fmla="+- 0 -11555 -11935"/>
                                <a:gd name="T31" fmla="*/ -11555 h 8040"/>
                                <a:gd name="T32" fmla="+- 0 5358 2754"/>
                                <a:gd name="T33" fmla="*/ T32 w 4226"/>
                                <a:gd name="T34" fmla="+- 0 -11555 -11935"/>
                                <a:gd name="T35" fmla="*/ -11555 h 8040"/>
                                <a:gd name="T36" fmla="+- 0 5377 2754"/>
                                <a:gd name="T37" fmla="*/ T36 w 4226"/>
                                <a:gd name="T38" fmla="+- 0 -11595 -11935"/>
                                <a:gd name="T39" fmla="*/ -11595 h 8040"/>
                                <a:gd name="T40" fmla="+- 0 5385 2754"/>
                                <a:gd name="T41" fmla="*/ T40 w 4226"/>
                                <a:gd name="T42" fmla="+- 0 -11635 -11935"/>
                                <a:gd name="T43" fmla="*/ -11635 h 8040"/>
                                <a:gd name="T44" fmla="+- 0 5377 2754"/>
                                <a:gd name="T45" fmla="*/ T44 w 4226"/>
                                <a:gd name="T46" fmla="+- 0 -11655 -11935"/>
                                <a:gd name="T47" fmla="*/ -11655 h 8040"/>
                                <a:gd name="T48" fmla="+- 0 5358 2754"/>
                                <a:gd name="T49" fmla="*/ T48 w 4226"/>
                                <a:gd name="T50" fmla="+- 0 -11695 -11935"/>
                                <a:gd name="T51" fmla="*/ -11695 h 8040"/>
                                <a:gd name="T52" fmla="+- 0 5329 2754"/>
                                <a:gd name="T53" fmla="*/ T52 w 4226"/>
                                <a:gd name="T54" fmla="+- 0 -11715 -11935"/>
                                <a:gd name="T55" fmla="*/ -117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226" h="8040">
                                  <a:moveTo>
                                    <a:pt x="2575" y="220"/>
                                  </a:moveTo>
                                  <a:lnTo>
                                    <a:pt x="2573" y="220"/>
                                  </a:lnTo>
                                  <a:lnTo>
                                    <a:pt x="2599" y="240"/>
                                  </a:lnTo>
                                  <a:lnTo>
                                    <a:pt x="2617" y="280"/>
                                  </a:lnTo>
                                  <a:lnTo>
                                    <a:pt x="2624" y="300"/>
                                  </a:lnTo>
                                  <a:lnTo>
                                    <a:pt x="2617" y="340"/>
                                  </a:lnTo>
                                  <a:lnTo>
                                    <a:pt x="2599" y="360"/>
                                  </a:lnTo>
                                  <a:lnTo>
                                    <a:pt x="2573" y="380"/>
                                  </a:lnTo>
                                  <a:lnTo>
                                    <a:pt x="2604" y="380"/>
                                  </a:lnTo>
                                  <a:lnTo>
                                    <a:pt x="2623" y="340"/>
                                  </a:lnTo>
                                  <a:lnTo>
                                    <a:pt x="2631" y="300"/>
                                  </a:lnTo>
                                  <a:lnTo>
                                    <a:pt x="2623" y="280"/>
                                  </a:lnTo>
                                  <a:lnTo>
                                    <a:pt x="2604" y="240"/>
                                  </a:lnTo>
                                  <a:lnTo>
                                    <a:pt x="2575" y="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6" name="Freeform 818"/>
                          <wps:cNvSpPr>
                            <a:spLocks/>
                          </wps:cNvSpPr>
                          <wps:spPr bwMode="auto">
                            <a:xfrm>
                              <a:off x="2754" y="-11935"/>
                              <a:ext cx="4226" cy="8040"/>
                            </a:xfrm>
                            <a:custGeom>
                              <a:avLst/>
                              <a:gdLst>
                                <a:gd name="T0" fmla="+- 0 6214 2754"/>
                                <a:gd name="T1" fmla="*/ T0 w 4226"/>
                                <a:gd name="T2" fmla="+- 0 -11715 -11935"/>
                                <a:gd name="T3" fmla="*/ -11715 h 8040"/>
                                <a:gd name="T4" fmla="+- 0 6211 2754"/>
                                <a:gd name="T5" fmla="*/ T4 w 4226"/>
                                <a:gd name="T6" fmla="+- 0 -11715 -11935"/>
                                <a:gd name="T7" fmla="*/ -11715 h 8040"/>
                                <a:gd name="T8" fmla="+- 0 6182 2754"/>
                                <a:gd name="T9" fmla="*/ T8 w 4226"/>
                                <a:gd name="T10" fmla="+- 0 -11695 -11935"/>
                                <a:gd name="T11" fmla="*/ -11695 h 8040"/>
                                <a:gd name="T12" fmla="+- 0 6163 2754"/>
                                <a:gd name="T13" fmla="*/ T12 w 4226"/>
                                <a:gd name="T14" fmla="+- 0 -11655 -11935"/>
                                <a:gd name="T15" fmla="*/ -11655 h 8040"/>
                                <a:gd name="T16" fmla="+- 0 6156 2754"/>
                                <a:gd name="T17" fmla="*/ T16 w 4226"/>
                                <a:gd name="T18" fmla="+- 0 -11635 -11935"/>
                                <a:gd name="T19" fmla="*/ -11635 h 8040"/>
                                <a:gd name="T20" fmla="+- 0 6163 2754"/>
                                <a:gd name="T21" fmla="*/ T20 w 4226"/>
                                <a:gd name="T22" fmla="+- 0 -11595 -11935"/>
                                <a:gd name="T23" fmla="*/ -11595 h 8040"/>
                                <a:gd name="T24" fmla="+- 0 6182 2754"/>
                                <a:gd name="T25" fmla="*/ T24 w 4226"/>
                                <a:gd name="T26" fmla="+- 0 -11555 -11935"/>
                                <a:gd name="T27" fmla="*/ -11555 h 8040"/>
                                <a:gd name="T28" fmla="+- 0 6214 2754"/>
                                <a:gd name="T29" fmla="*/ T28 w 4226"/>
                                <a:gd name="T30" fmla="+- 0 -11555 -11935"/>
                                <a:gd name="T31" fmla="*/ -11555 h 8040"/>
                                <a:gd name="T32" fmla="+- 0 6187 2754"/>
                                <a:gd name="T33" fmla="*/ T32 w 4226"/>
                                <a:gd name="T34" fmla="+- 0 -11575 -11935"/>
                                <a:gd name="T35" fmla="*/ -11575 h 8040"/>
                                <a:gd name="T36" fmla="+- 0 6169 2754"/>
                                <a:gd name="T37" fmla="*/ T36 w 4226"/>
                                <a:gd name="T38" fmla="+- 0 -11595 -11935"/>
                                <a:gd name="T39" fmla="*/ -11595 h 8040"/>
                                <a:gd name="T40" fmla="+- 0 6163 2754"/>
                                <a:gd name="T41" fmla="*/ T40 w 4226"/>
                                <a:gd name="T42" fmla="+- 0 -11635 -11935"/>
                                <a:gd name="T43" fmla="*/ -11635 h 8040"/>
                                <a:gd name="T44" fmla="+- 0 6169 2754"/>
                                <a:gd name="T45" fmla="*/ T44 w 4226"/>
                                <a:gd name="T46" fmla="+- 0 -11655 -11935"/>
                                <a:gd name="T47" fmla="*/ -11655 h 8040"/>
                                <a:gd name="T48" fmla="+- 0 6187 2754"/>
                                <a:gd name="T49" fmla="*/ T48 w 4226"/>
                                <a:gd name="T50" fmla="+- 0 -11695 -11935"/>
                                <a:gd name="T51" fmla="*/ -11695 h 8040"/>
                                <a:gd name="T52" fmla="+- 0 6214 2754"/>
                                <a:gd name="T53" fmla="*/ T52 w 4226"/>
                                <a:gd name="T54" fmla="+- 0 -11715 -11935"/>
                                <a:gd name="T55" fmla="*/ -117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226" h="8040">
                                  <a:moveTo>
                                    <a:pt x="3460" y="220"/>
                                  </a:moveTo>
                                  <a:lnTo>
                                    <a:pt x="3457" y="220"/>
                                  </a:lnTo>
                                  <a:lnTo>
                                    <a:pt x="3428" y="240"/>
                                  </a:lnTo>
                                  <a:lnTo>
                                    <a:pt x="3409" y="280"/>
                                  </a:lnTo>
                                  <a:lnTo>
                                    <a:pt x="3402" y="300"/>
                                  </a:lnTo>
                                  <a:lnTo>
                                    <a:pt x="3409" y="340"/>
                                  </a:lnTo>
                                  <a:lnTo>
                                    <a:pt x="3428" y="380"/>
                                  </a:lnTo>
                                  <a:lnTo>
                                    <a:pt x="3460" y="380"/>
                                  </a:lnTo>
                                  <a:lnTo>
                                    <a:pt x="3433" y="360"/>
                                  </a:lnTo>
                                  <a:lnTo>
                                    <a:pt x="3415" y="340"/>
                                  </a:lnTo>
                                  <a:lnTo>
                                    <a:pt x="3409" y="300"/>
                                  </a:lnTo>
                                  <a:lnTo>
                                    <a:pt x="3415" y="280"/>
                                  </a:lnTo>
                                  <a:lnTo>
                                    <a:pt x="3433" y="240"/>
                                  </a:lnTo>
                                  <a:lnTo>
                                    <a:pt x="3460" y="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7" name="Freeform 819"/>
                          <wps:cNvSpPr>
                            <a:spLocks/>
                          </wps:cNvSpPr>
                          <wps:spPr bwMode="auto">
                            <a:xfrm>
                              <a:off x="2754" y="-11935"/>
                              <a:ext cx="4226" cy="8040"/>
                            </a:xfrm>
                            <a:custGeom>
                              <a:avLst/>
                              <a:gdLst>
                                <a:gd name="T0" fmla="+- 0 6281 2754"/>
                                <a:gd name="T1" fmla="*/ T0 w 4226"/>
                                <a:gd name="T2" fmla="+- 0 -11715 -11935"/>
                                <a:gd name="T3" fmla="*/ -11715 h 8040"/>
                                <a:gd name="T4" fmla="+- 0 6279 2754"/>
                                <a:gd name="T5" fmla="*/ T4 w 4226"/>
                                <a:gd name="T6" fmla="+- 0 -11715 -11935"/>
                                <a:gd name="T7" fmla="*/ -11715 h 8040"/>
                                <a:gd name="T8" fmla="+- 0 6305 2754"/>
                                <a:gd name="T9" fmla="*/ T8 w 4226"/>
                                <a:gd name="T10" fmla="+- 0 -11695 -11935"/>
                                <a:gd name="T11" fmla="*/ -11695 h 8040"/>
                                <a:gd name="T12" fmla="+- 0 6323 2754"/>
                                <a:gd name="T13" fmla="*/ T12 w 4226"/>
                                <a:gd name="T14" fmla="+- 0 -11655 -11935"/>
                                <a:gd name="T15" fmla="*/ -11655 h 8040"/>
                                <a:gd name="T16" fmla="+- 0 6330 2754"/>
                                <a:gd name="T17" fmla="*/ T16 w 4226"/>
                                <a:gd name="T18" fmla="+- 0 -11635 -11935"/>
                                <a:gd name="T19" fmla="*/ -11635 h 8040"/>
                                <a:gd name="T20" fmla="+- 0 6323 2754"/>
                                <a:gd name="T21" fmla="*/ T20 w 4226"/>
                                <a:gd name="T22" fmla="+- 0 -11595 -11935"/>
                                <a:gd name="T23" fmla="*/ -11595 h 8040"/>
                                <a:gd name="T24" fmla="+- 0 6305 2754"/>
                                <a:gd name="T25" fmla="*/ T24 w 4226"/>
                                <a:gd name="T26" fmla="+- 0 -11575 -11935"/>
                                <a:gd name="T27" fmla="*/ -11575 h 8040"/>
                                <a:gd name="T28" fmla="+- 0 6279 2754"/>
                                <a:gd name="T29" fmla="*/ T28 w 4226"/>
                                <a:gd name="T30" fmla="+- 0 -11555 -11935"/>
                                <a:gd name="T31" fmla="*/ -11555 h 8040"/>
                                <a:gd name="T32" fmla="+- 0 6310 2754"/>
                                <a:gd name="T33" fmla="*/ T32 w 4226"/>
                                <a:gd name="T34" fmla="+- 0 -11555 -11935"/>
                                <a:gd name="T35" fmla="*/ -11555 h 8040"/>
                                <a:gd name="T36" fmla="+- 0 6330 2754"/>
                                <a:gd name="T37" fmla="*/ T36 w 4226"/>
                                <a:gd name="T38" fmla="+- 0 -11595 -11935"/>
                                <a:gd name="T39" fmla="*/ -11595 h 8040"/>
                                <a:gd name="T40" fmla="+- 0 6337 2754"/>
                                <a:gd name="T41" fmla="*/ T40 w 4226"/>
                                <a:gd name="T42" fmla="+- 0 -11635 -11935"/>
                                <a:gd name="T43" fmla="*/ -11635 h 8040"/>
                                <a:gd name="T44" fmla="+- 0 6330 2754"/>
                                <a:gd name="T45" fmla="*/ T44 w 4226"/>
                                <a:gd name="T46" fmla="+- 0 -11655 -11935"/>
                                <a:gd name="T47" fmla="*/ -11655 h 8040"/>
                                <a:gd name="T48" fmla="+- 0 6310 2754"/>
                                <a:gd name="T49" fmla="*/ T48 w 4226"/>
                                <a:gd name="T50" fmla="+- 0 -11695 -11935"/>
                                <a:gd name="T51" fmla="*/ -11695 h 8040"/>
                                <a:gd name="T52" fmla="+- 0 6281 2754"/>
                                <a:gd name="T53" fmla="*/ T52 w 4226"/>
                                <a:gd name="T54" fmla="+- 0 -11715 -11935"/>
                                <a:gd name="T55" fmla="*/ -11715 h 8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226" h="8040">
                                  <a:moveTo>
                                    <a:pt x="3527" y="220"/>
                                  </a:moveTo>
                                  <a:lnTo>
                                    <a:pt x="3525" y="220"/>
                                  </a:lnTo>
                                  <a:lnTo>
                                    <a:pt x="3551" y="240"/>
                                  </a:lnTo>
                                  <a:lnTo>
                                    <a:pt x="3569" y="280"/>
                                  </a:lnTo>
                                  <a:lnTo>
                                    <a:pt x="3576" y="300"/>
                                  </a:lnTo>
                                  <a:lnTo>
                                    <a:pt x="3569" y="340"/>
                                  </a:lnTo>
                                  <a:lnTo>
                                    <a:pt x="3551" y="360"/>
                                  </a:lnTo>
                                  <a:lnTo>
                                    <a:pt x="3525" y="380"/>
                                  </a:lnTo>
                                  <a:lnTo>
                                    <a:pt x="3556" y="380"/>
                                  </a:lnTo>
                                  <a:lnTo>
                                    <a:pt x="3576" y="340"/>
                                  </a:lnTo>
                                  <a:lnTo>
                                    <a:pt x="3583" y="300"/>
                                  </a:lnTo>
                                  <a:lnTo>
                                    <a:pt x="3576" y="280"/>
                                  </a:lnTo>
                                  <a:lnTo>
                                    <a:pt x="3556" y="240"/>
                                  </a:lnTo>
                                  <a:lnTo>
                                    <a:pt x="3527" y="22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Freeform 820"/>
                          <wps:cNvSpPr>
                            <a:spLocks/>
                          </wps:cNvSpPr>
                          <wps:spPr bwMode="auto">
                            <a:xfrm>
                              <a:off x="2754" y="-11935"/>
                              <a:ext cx="4226" cy="8040"/>
                            </a:xfrm>
                            <a:custGeom>
                              <a:avLst/>
                              <a:gdLst>
                                <a:gd name="T0" fmla="+- 0 3856 2754"/>
                                <a:gd name="T1" fmla="*/ T0 w 4226"/>
                                <a:gd name="T2" fmla="+- 0 -11595 -11935"/>
                                <a:gd name="T3" fmla="*/ -11595 h 8040"/>
                                <a:gd name="T4" fmla="+- 0 3849 2754"/>
                                <a:gd name="T5" fmla="*/ T4 w 4226"/>
                                <a:gd name="T6" fmla="+- 0 -11595 -11935"/>
                                <a:gd name="T7" fmla="*/ -11595 h 8040"/>
                                <a:gd name="T8" fmla="+- 0 3849 2754"/>
                                <a:gd name="T9" fmla="*/ T8 w 4226"/>
                                <a:gd name="T10" fmla="+- 0 -11575 -11935"/>
                                <a:gd name="T11" fmla="*/ -11575 h 8040"/>
                                <a:gd name="T12" fmla="+- 0 3856 2754"/>
                                <a:gd name="T13" fmla="*/ T12 w 4226"/>
                                <a:gd name="T14" fmla="+- 0 -11575 -11935"/>
                                <a:gd name="T15" fmla="*/ -11575 h 8040"/>
                                <a:gd name="T16" fmla="+- 0 3856 2754"/>
                                <a:gd name="T17" fmla="*/ T16 w 4226"/>
                                <a:gd name="T18" fmla="+- 0 -11595 -11935"/>
                                <a:gd name="T19" fmla="*/ -11595 h 8040"/>
                              </a:gdLst>
                              <a:ahLst/>
                              <a:cxnLst>
                                <a:cxn ang="0">
                                  <a:pos x="T1" y="T3"/>
                                </a:cxn>
                                <a:cxn ang="0">
                                  <a:pos x="T5" y="T7"/>
                                </a:cxn>
                                <a:cxn ang="0">
                                  <a:pos x="T9" y="T11"/>
                                </a:cxn>
                                <a:cxn ang="0">
                                  <a:pos x="T13" y="T15"/>
                                </a:cxn>
                                <a:cxn ang="0">
                                  <a:pos x="T17" y="T19"/>
                                </a:cxn>
                              </a:cxnLst>
                              <a:rect l="0" t="0" r="r" b="b"/>
                              <a:pathLst>
                                <a:path w="4226" h="8040">
                                  <a:moveTo>
                                    <a:pt x="1102" y="340"/>
                                  </a:moveTo>
                                  <a:lnTo>
                                    <a:pt x="1095" y="340"/>
                                  </a:lnTo>
                                  <a:lnTo>
                                    <a:pt x="1095" y="360"/>
                                  </a:lnTo>
                                  <a:lnTo>
                                    <a:pt x="1102" y="360"/>
                                  </a:lnTo>
                                  <a:lnTo>
                                    <a:pt x="1102" y="3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9" name="Freeform 821"/>
                          <wps:cNvSpPr>
                            <a:spLocks/>
                          </wps:cNvSpPr>
                          <wps:spPr bwMode="auto">
                            <a:xfrm>
                              <a:off x="2754" y="-11935"/>
                              <a:ext cx="4226" cy="8040"/>
                            </a:xfrm>
                            <a:custGeom>
                              <a:avLst/>
                              <a:gdLst>
                                <a:gd name="T0" fmla="+- 0 3882 2754"/>
                                <a:gd name="T1" fmla="*/ T0 w 4226"/>
                                <a:gd name="T2" fmla="+- 0 -11595 -11935"/>
                                <a:gd name="T3" fmla="*/ -11595 h 8040"/>
                                <a:gd name="T4" fmla="+- 0 3875 2754"/>
                                <a:gd name="T5" fmla="*/ T4 w 4226"/>
                                <a:gd name="T6" fmla="+- 0 -11595 -11935"/>
                                <a:gd name="T7" fmla="*/ -11595 h 8040"/>
                                <a:gd name="T8" fmla="+- 0 3875 2754"/>
                                <a:gd name="T9" fmla="*/ T8 w 4226"/>
                                <a:gd name="T10" fmla="+- 0 -11575 -11935"/>
                                <a:gd name="T11" fmla="*/ -11575 h 8040"/>
                                <a:gd name="T12" fmla="+- 0 3882 2754"/>
                                <a:gd name="T13" fmla="*/ T12 w 4226"/>
                                <a:gd name="T14" fmla="+- 0 -11575 -11935"/>
                                <a:gd name="T15" fmla="*/ -11575 h 8040"/>
                                <a:gd name="T16" fmla="+- 0 3882 2754"/>
                                <a:gd name="T17" fmla="*/ T16 w 4226"/>
                                <a:gd name="T18" fmla="+- 0 -11595 -11935"/>
                                <a:gd name="T19" fmla="*/ -11595 h 8040"/>
                              </a:gdLst>
                              <a:ahLst/>
                              <a:cxnLst>
                                <a:cxn ang="0">
                                  <a:pos x="T1" y="T3"/>
                                </a:cxn>
                                <a:cxn ang="0">
                                  <a:pos x="T5" y="T7"/>
                                </a:cxn>
                                <a:cxn ang="0">
                                  <a:pos x="T9" y="T11"/>
                                </a:cxn>
                                <a:cxn ang="0">
                                  <a:pos x="T13" y="T15"/>
                                </a:cxn>
                                <a:cxn ang="0">
                                  <a:pos x="T17" y="T19"/>
                                </a:cxn>
                              </a:cxnLst>
                              <a:rect l="0" t="0" r="r" b="b"/>
                              <a:pathLst>
                                <a:path w="4226" h="8040">
                                  <a:moveTo>
                                    <a:pt x="1128" y="340"/>
                                  </a:moveTo>
                                  <a:lnTo>
                                    <a:pt x="1121" y="340"/>
                                  </a:lnTo>
                                  <a:lnTo>
                                    <a:pt x="1121" y="360"/>
                                  </a:lnTo>
                                  <a:lnTo>
                                    <a:pt x="1128" y="360"/>
                                  </a:lnTo>
                                  <a:lnTo>
                                    <a:pt x="1128" y="3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0" name="Freeform 822"/>
                          <wps:cNvSpPr>
                            <a:spLocks/>
                          </wps:cNvSpPr>
                          <wps:spPr bwMode="auto">
                            <a:xfrm>
                              <a:off x="2754" y="-11935"/>
                              <a:ext cx="4226" cy="8040"/>
                            </a:xfrm>
                            <a:custGeom>
                              <a:avLst/>
                              <a:gdLst>
                                <a:gd name="T0" fmla="+- 0 4506 2754"/>
                                <a:gd name="T1" fmla="*/ T0 w 4226"/>
                                <a:gd name="T2" fmla="+- 0 -11595 -11935"/>
                                <a:gd name="T3" fmla="*/ -11595 h 8040"/>
                                <a:gd name="T4" fmla="+- 0 4499 2754"/>
                                <a:gd name="T5" fmla="*/ T4 w 4226"/>
                                <a:gd name="T6" fmla="+- 0 -11595 -11935"/>
                                <a:gd name="T7" fmla="*/ -11595 h 8040"/>
                                <a:gd name="T8" fmla="+- 0 4499 2754"/>
                                <a:gd name="T9" fmla="*/ T8 w 4226"/>
                                <a:gd name="T10" fmla="+- 0 -11575 -11935"/>
                                <a:gd name="T11" fmla="*/ -11575 h 8040"/>
                                <a:gd name="T12" fmla="+- 0 4506 2754"/>
                                <a:gd name="T13" fmla="*/ T12 w 4226"/>
                                <a:gd name="T14" fmla="+- 0 -11575 -11935"/>
                                <a:gd name="T15" fmla="*/ -11575 h 8040"/>
                                <a:gd name="T16" fmla="+- 0 4506 2754"/>
                                <a:gd name="T17" fmla="*/ T16 w 4226"/>
                                <a:gd name="T18" fmla="+- 0 -11595 -11935"/>
                                <a:gd name="T19" fmla="*/ -11595 h 8040"/>
                              </a:gdLst>
                              <a:ahLst/>
                              <a:cxnLst>
                                <a:cxn ang="0">
                                  <a:pos x="T1" y="T3"/>
                                </a:cxn>
                                <a:cxn ang="0">
                                  <a:pos x="T5" y="T7"/>
                                </a:cxn>
                                <a:cxn ang="0">
                                  <a:pos x="T9" y="T11"/>
                                </a:cxn>
                                <a:cxn ang="0">
                                  <a:pos x="T13" y="T15"/>
                                </a:cxn>
                                <a:cxn ang="0">
                                  <a:pos x="T17" y="T19"/>
                                </a:cxn>
                              </a:cxnLst>
                              <a:rect l="0" t="0" r="r" b="b"/>
                              <a:pathLst>
                                <a:path w="4226" h="8040">
                                  <a:moveTo>
                                    <a:pt x="1752" y="340"/>
                                  </a:moveTo>
                                  <a:lnTo>
                                    <a:pt x="1745" y="340"/>
                                  </a:lnTo>
                                  <a:lnTo>
                                    <a:pt x="1745" y="360"/>
                                  </a:lnTo>
                                  <a:lnTo>
                                    <a:pt x="1752" y="360"/>
                                  </a:lnTo>
                                  <a:lnTo>
                                    <a:pt x="1752" y="3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 name="Freeform 823"/>
                          <wps:cNvSpPr>
                            <a:spLocks/>
                          </wps:cNvSpPr>
                          <wps:spPr bwMode="auto">
                            <a:xfrm>
                              <a:off x="2754" y="-11935"/>
                              <a:ext cx="4226" cy="8040"/>
                            </a:xfrm>
                            <a:custGeom>
                              <a:avLst/>
                              <a:gdLst>
                                <a:gd name="T0" fmla="+- 0 4533 2754"/>
                                <a:gd name="T1" fmla="*/ T0 w 4226"/>
                                <a:gd name="T2" fmla="+- 0 -11595 -11935"/>
                                <a:gd name="T3" fmla="*/ -11595 h 8040"/>
                                <a:gd name="T4" fmla="+- 0 4526 2754"/>
                                <a:gd name="T5" fmla="*/ T4 w 4226"/>
                                <a:gd name="T6" fmla="+- 0 -11595 -11935"/>
                                <a:gd name="T7" fmla="*/ -11595 h 8040"/>
                                <a:gd name="T8" fmla="+- 0 4526 2754"/>
                                <a:gd name="T9" fmla="*/ T8 w 4226"/>
                                <a:gd name="T10" fmla="+- 0 -11575 -11935"/>
                                <a:gd name="T11" fmla="*/ -11575 h 8040"/>
                                <a:gd name="T12" fmla="+- 0 4533 2754"/>
                                <a:gd name="T13" fmla="*/ T12 w 4226"/>
                                <a:gd name="T14" fmla="+- 0 -11575 -11935"/>
                                <a:gd name="T15" fmla="*/ -11575 h 8040"/>
                                <a:gd name="T16" fmla="+- 0 4533 2754"/>
                                <a:gd name="T17" fmla="*/ T16 w 4226"/>
                                <a:gd name="T18" fmla="+- 0 -11595 -11935"/>
                                <a:gd name="T19" fmla="*/ -11595 h 8040"/>
                              </a:gdLst>
                              <a:ahLst/>
                              <a:cxnLst>
                                <a:cxn ang="0">
                                  <a:pos x="T1" y="T3"/>
                                </a:cxn>
                                <a:cxn ang="0">
                                  <a:pos x="T5" y="T7"/>
                                </a:cxn>
                                <a:cxn ang="0">
                                  <a:pos x="T9" y="T11"/>
                                </a:cxn>
                                <a:cxn ang="0">
                                  <a:pos x="T13" y="T15"/>
                                </a:cxn>
                                <a:cxn ang="0">
                                  <a:pos x="T17" y="T19"/>
                                </a:cxn>
                              </a:cxnLst>
                              <a:rect l="0" t="0" r="r" b="b"/>
                              <a:pathLst>
                                <a:path w="4226" h="8040">
                                  <a:moveTo>
                                    <a:pt x="1779" y="340"/>
                                  </a:moveTo>
                                  <a:lnTo>
                                    <a:pt x="1772" y="340"/>
                                  </a:lnTo>
                                  <a:lnTo>
                                    <a:pt x="1772" y="360"/>
                                  </a:lnTo>
                                  <a:lnTo>
                                    <a:pt x="1779" y="360"/>
                                  </a:lnTo>
                                  <a:lnTo>
                                    <a:pt x="1779" y="34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Freeform 824"/>
                          <wps:cNvSpPr>
                            <a:spLocks/>
                          </wps:cNvSpPr>
                          <wps:spPr bwMode="auto">
                            <a:xfrm>
                              <a:off x="2754" y="-11935"/>
                              <a:ext cx="4226" cy="8040"/>
                            </a:xfrm>
                            <a:custGeom>
                              <a:avLst/>
                              <a:gdLst>
                                <a:gd name="T0" fmla="+- 0 3875 2754"/>
                                <a:gd name="T1" fmla="*/ T0 w 4226"/>
                                <a:gd name="T2" fmla="+- 0 -11755 -11935"/>
                                <a:gd name="T3" fmla="*/ -11755 h 8040"/>
                                <a:gd name="T4" fmla="+- 0 3856 2754"/>
                                <a:gd name="T5" fmla="*/ T4 w 4226"/>
                                <a:gd name="T6" fmla="+- 0 -11755 -11935"/>
                                <a:gd name="T7" fmla="*/ -11755 h 8040"/>
                                <a:gd name="T8" fmla="+- 0 3849 2754"/>
                                <a:gd name="T9" fmla="*/ T8 w 4226"/>
                                <a:gd name="T10" fmla="+- 0 -11735 -11935"/>
                                <a:gd name="T11" fmla="*/ -11735 h 8040"/>
                                <a:gd name="T12" fmla="+- 0 3849 2754"/>
                                <a:gd name="T13" fmla="*/ T12 w 4226"/>
                                <a:gd name="T14" fmla="+- 0 -11715 -11935"/>
                                <a:gd name="T15" fmla="*/ -11715 h 8040"/>
                                <a:gd name="T16" fmla="+- 0 3856 2754"/>
                                <a:gd name="T17" fmla="*/ T16 w 4226"/>
                                <a:gd name="T18" fmla="+- 0 -11715 -11935"/>
                                <a:gd name="T19" fmla="*/ -11715 h 8040"/>
                                <a:gd name="T20" fmla="+- 0 3856 2754"/>
                                <a:gd name="T21" fmla="*/ T20 w 4226"/>
                                <a:gd name="T22" fmla="+- 0 -11735 -11935"/>
                                <a:gd name="T23" fmla="*/ -11735 h 8040"/>
                                <a:gd name="T24" fmla="+- 0 3882 2754"/>
                                <a:gd name="T25" fmla="*/ T24 w 4226"/>
                                <a:gd name="T26" fmla="+- 0 -11735 -11935"/>
                                <a:gd name="T27" fmla="*/ -11735 h 8040"/>
                                <a:gd name="T28" fmla="+- 0 3875 2754"/>
                                <a:gd name="T29" fmla="*/ T28 w 4226"/>
                                <a:gd name="T30" fmla="+- 0 -11755 -11935"/>
                                <a:gd name="T31" fmla="*/ -117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121" y="180"/>
                                  </a:moveTo>
                                  <a:lnTo>
                                    <a:pt x="1102" y="180"/>
                                  </a:lnTo>
                                  <a:lnTo>
                                    <a:pt x="1095" y="200"/>
                                  </a:lnTo>
                                  <a:lnTo>
                                    <a:pt x="1095" y="220"/>
                                  </a:lnTo>
                                  <a:lnTo>
                                    <a:pt x="1102" y="220"/>
                                  </a:lnTo>
                                  <a:lnTo>
                                    <a:pt x="1102" y="200"/>
                                  </a:lnTo>
                                  <a:lnTo>
                                    <a:pt x="1128" y="200"/>
                                  </a:lnTo>
                                  <a:lnTo>
                                    <a:pt x="1121" y="1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3" name="Freeform 825"/>
                          <wps:cNvSpPr>
                            <a:spLocks/>
                          </wps:cNvSpPr>
                          <wps:spPr bwMode="auto">
                            <a:xfrm>
                              <a:off x="2754" y="-11935"/>
                              <a:ext cx="4226" cy="8040"/>
                            </a:xfrm>
                            <a:custGeom>
                              <a:avLst/>
                              <a:gdLst>
                                <a:gd name="T0" fmla="+- 0 3882 2754"/>
                                <a:gd name="T1" fmla="*/ T0 w 4226"/>
                                <a:gd name="T2" fmla="+- 0 -11735 -11935"/>
                                <a:gd name="T3" fmla="*/ -11735 h 8040"/>
                                <a:gd name="T4" fmla="+- 0 3875 2754"/>
                                <a:gd name="T5" fmla="*/ T4 w 4226"/>
                                <a:gd name="T6" fmla="+- 0 -11735 -11935"/>
                                <a:gd name="T7" fmla="*/ -11735 h 8040"/>
                                <a:gd name="T8" fmla="+- 0 3875 2754"/>
                                <a:gd name="T9" fmla="*/ T8 w 4226"/>
                                <a:gd name="T10" fmla="+- 0 -11715 -11935"/>
                                <a:gd name="T11" fmla="*/ -11715 h 8040"/>
                                <a:gd name="T12" fmla="+- 0 3882 2754"/>
                                <a:gd name="T13" fmla="*/ T12 w 4226"/>
                                <a:gd name="T14" fmla="+- 0 -11715 -11935"/>
                                <a:gd name="T15" fmla="*/ -11715 h 8040"/>
                                <a:gd name="T16" fmla="+- 0 3882 2754"/>
                                <a:gd name="T17" fmla="*/ T16 w 4226"/>
                                <a:gd name="T18" fmla="+- 0 -11735 -11935"/>
                                <a:gd name="T19" fmla="*/ -11735 h 8040"/>
                              </a:gdLst>
                              <a:ahLst/>
                              <a:cxnLst>
                                <a:cxn ang="0">
                                  <a:pos x="T1" y="T3"/>
                                </a:cxn>
                                <a:cxn ang="0">
                                  <a:pos x="T5" y="T7"/>
                                </a:cxn>
                                <a:cxn ang="0">
                                  <a:pos x="T9" y="T11"/>
                                </a:cxn>
                                <a:cxn ang="0">
                                  <a:pos x="T13" y="T15"/>
                                </a:cxn>
                                <a:cxn ang="0">
                                  <a:pos x="T17" y="T19"/>
                                </a:cxn>
                              </a:cxnLst>
                              <a:rect l="0" t="0" r="r" b="b"/>
                              <a:pathLst>
                                <a:path w="4226" h="8040">
                                  <a:moveTo>
                                    <a:pt x="1128" y="200"/>
                                  </a:moveTo>
                                  <a:lnTo>
                                    <a:pt x="1121" y="200"/>
                                  </a:lnTo>
                                  <a:lnTo>
                                    <a:pt x="1121" y="220"/>
                                  </a:lnTo>
                                  <a:lnTo>
                                    <a:pt x="1128" y="220"/>
                                  </a:lnTo>
                                  <a:lnTo>
                                    <a:pt x="1128" y="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4" name="Freeform 826"/>
                          <wps:cNvSpPr>
                            <a:spLocks/>
                          </wps:cNvSpPr>
                          <wps:spPr bwMode="auto">
                            <a:xfrm>
                              <a:off x="2754" y="-11935"/>
                              <a:ext cx="4226" cy="8040"/>
                            </a:xfrm>
                            <a:custGeom>
                              <a:avLst/>
                              <a:gdLst>
                                <a:gd name="T0" fmla="+- 0 4525 2754"/>
                                <a:gd name="T1" fmla="*/ T0 w 4226"/>
                                <a:gd name="T2" fmla="+- 0 -11755 -11935"/>
                                <a:gd name="T3" fmla="*/ -11755 h 8040"/>
                                <a:gd name="T4" fmla="+- 0 4507 2754"/>
                                <a:gd name="T5" fmla="*/ T4 w 4226"/>
                                <a:gd name="T6" fmla="+- 0 -11755 -11935"/>
                                <a:gd name="T7" fmla="*/ -11755 h 8040"/>
                                <a:gd name="T8" fmla="+- 0 4499 2754"/>
                                <a:gd name="T9" fmla="*/ T8 w 4226"/>
                                <a:gd name="T10" fmla="+- 0 -11735 -11935"/>
                                <a:gd name="T11" fmla="*/ -11735 h 8040"/>
                                <a:gd name="T12" fmla="+- 0 4499 2754"/>
                                <a:gd name="T13" fmla="*/ T12 w 4226"/>
                                <a:gd name="T14" fmla="+- 0 -11715 -11935"/>
                                <a:gd name="T15" fmla="*/ -11715 h 8040"/>
                                <a:gd name="T16" fmla="+- 0 4506 2754"/>
                                <a:gd name="T17" fmla="*/ T16 w 4226"/>
                                <a:gd name="T18" fmla="+- 0 -11715 -11935"/>
                                <a:gd name="T19" fmla="*/ -11715 h 8040"/>
                                <a:gd name="T20" fmla="+- 0 4506 2754"/>
                                <a:gd name="T21" fmla="*/ T20 w 4226"/>
                                <a:gd name="T22" fmla="+- 0 -11735 -11935"/>
                                <a:gd name="T23" fmla="*/ -11735 h 8040"/>
                                <a:gd name="T24" fmla="+- 0 4533 2754"/>
                                <a:gd name="T25" fmla="*/ T24 w 4226"/>
                                <a:gd name="T26" fmla="+- 0 -11735 -11935"/>
                                <a:gd name="T27" fmla="*/ -11735 h 8040"/>
                                <a:gd name="T28" fmla="+- 0 4525 2754"/>
                                <a:gd name="T29" fmla="*/ T28 w 4226"/>
                                <a:gd name="T30" fmla="+- 0 -11755 -11935"/>
                                <a:gd name="T31" fmla="*/ -11755 h 80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226" h="8040">
                                  <a:moveTo>
                                    <a:pt x="1771" y="180"/>
                                  </a:moveTo>
                                  <a:lnTo>
                                    <a:pt x="1753" y="180"/>
                                  </a:lnTo>
                                  <a:lnTo>
                                    <a:pt x="1745" y="200"/>
                                  </a:lnTo>
                                  <a:lnTo>
                                    <a:pt x="1745" y="220"/>
                                  </a:lnTo>
                                  <a:lnTo>
                                    <a:pt x="1752" y="220"/>
                                  </a:lnTo>
                                  <a:lnTo>
                                    <a:pt x="1752" y="200"/>
                                  </a:lnTo>
                                  <a:lnTo>
                                    <a:pt x="1779" y="200"/>
                                  </a:lnTo>
                                  <a:lnTo>
                                    <a:pt x="1771" y="18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 name="Freeform 827"/>
                          <wps:cNvSpPr>
                            <a:spLocks/>
                          </wps:cNvSpPr>
                          <wps:spPr bwMode="auto">
                            <a:xfrm>
                              <a:off x="2754" y="-11935"/>
                              <a:ext cx="4226" cy="8040"/>
                            </a:xfrm>
                            <a:custGeom>
                              <a:avLst/>
                              <a:gdLst>
                                <a:gd name="T0" fmla="+- 0 4533 2754"/>
                                <a:gd name="T1" fmla="*/ T0 w 4226"/>
                                <a:gd name="T2" fmla="+- 0 -11735 -11935"/>
                                <a:gd name="T3" fmla="*/ -11735 h 8040"/>
                                <a:gd name="T4" fmla="+- 0 4526 2754"/>
                                <a:gd name="T5" fmla="*/ T4 w 4226"/>
                                <a:gd name="T6" fmla="+- 0 -11735 -11935"/>
                                <a:gd name="T7" fmla="*/ -11735 h 8040"/>
                                <a:gd name="T8" fmla="+- 0 4526 2754"/>
                                <a:gd name="T9" fmla="*/ T8 w 4226"/>
                                <a:gd name="T10" fmla="+- 0 -11715 -11935"/>
                                <a:gd name="T11" fmla="*/ -11715 h 8040"/>
                                <a:gd name="T12" fmla="+- 0 4533 2754"/>
                                <a:gd name="T13" fmla="*/ T12 w 4226"/>
                                <a:gd name="T14" fmla="+- 0 -11715 -11935"/>
                                <a:gd name="T15" fmla="*/ -11715 h 8040"/>
                                <a:gd name="T16" fmla="+- 0 4533 2754"/>
                                <a:gd name="T17" fmla="*/ T16 w 4226"/>
                                <a:gd name="T18" fmla="+- 0 -11735 -11935"/>
                                <a:gd name="T19" fmla="*/ -11735 h 8040"/>
                              </a:gdLst>
                              <a:ahLst/>
                              <a:cxnLst>
                                <a:cxn ang="0">
                                  <a:pos x="T1" y="T3"/>
                                </a:cxn>
                                <a:cxn ang="0">
                                  <a:pos x="T5" y="T7"/>
                                </a:cxn>
                                <a:cxn ang="0">
                                  <a:pos x="T9" y="T11"/>
                                </a:cxn>
                                <a:cxn ang="0">
                                  <a:pos x="T13" y="T15"/>
                                </a:cxn>
                                <a:cxn ang="0">
                                  <a:pos x="T17" y="T19"/>
                                </a:cxn>
                              </a:cxnLst>
                              <a:rect l="0" t="0" r="r" b="b"/>
                              <a:pathLst>
                                <a:path w="4226" h="8040">
                                  <a:moveTo>
                                    <a:pt x="1779" y="200"/>
                                  </a:moveTo>
                                  <a:lnTo>
                                    <a:pt x="1772" y="200"/>
                                  </a:lnTo>
                                  <a:lnTo>
                                    <a:pt x="1772" y="220"/>
                                  </a:lnTo>
                                  <a:lnTo>
                                    <a:pt x="1779" y="220"/>
                                  </a:lnTo>
                                  <a:lnTo>
                                    <a:pt x="1779" y="20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6" name="Picture 8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95" y="-12602"/>
                              <a:ext cx="8541" cy="133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7" name="Picture 8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533" y="-9726"/>
                              <a:ext cx="597" cy="1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8" name="Picture 8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874" y="-10446"/>
                              <a:ext cx="749" cy="2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9" name="Picture 8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95" y="-6176"/>
                              <a:ext cx="397" cy="15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0" name="Picture 8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95" y="-7992"/>
                              <a:ext cx="397" cy="15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1" name="Picture 8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8949" y="-6588"/>
                              <a:ext cx="397" cy="15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2" name="Picture 8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949" y="-8386"/>
                              <a:ext cx="397" cy="15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3" name="Picture 8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49" y="-4438"/>
                              <a:ext cx="397" cy="15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4" name="Picture 8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949" y="-794"/>
                              <a:ext cx="397" cy="15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5" name="Picture 8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95" y="-4438"/>
                              <a:ext cx="397" cy="15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6" name="Picture 8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95" y="-793"/>
                              <a:ext cx="397" cy="15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7" name="Picture 8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8949" y="-9720"/>
                              <a:ext cx="2775" cy="4689"/>
                            </a:xfrm>
                            <a:prstGeom prst="rect">
                              <a:avLst/>
                            </a:prstGeom>
                            <a:noFill/>
                            <a:extLst>
                              <a:ext uri="{909E8E84-426E-40DD-AFC4-6F175D3DCCD1}">
                                <a14:hiddenFill xmlns:a14="http://schemas.microsoft.com/office/drawing/2010/main">
                                  <a:solidFill>
                                    <a:srgbClr val="FFFFFF"/>
                                  </a:solidFill>
                                </a14:hiddenFill>
                              </a:ext>
                            </a:extLst>
                          </pic:spPr>
                        </pic:pic>
                      </wpg:grpSp>
                      <wpg:grpSp>
                        <wpg:cNvPr id="898" name="Group 840"/>
                        <wpg:cNvGrpSpPr>
                          <a:grpSpLocks/>
                        </wpg:cNvGrpSpPr>
                        <wpg:grpSpPr bwMode="auto">
                          <a:xfrm>
                            <a:off x="8761" y="-9641"/>
                            <a:ext cx="180" cy="2"/>
                            <a:chOff x="8761" y="-9641"/>
                            <a:chExt cx="180" cy="2"/>
                          </a:xfrm>
                        </wpg:grpSpPr>
                        <wps:wsp>
                          <wps:cNvPr id="899" name="Freeform 841"/>
                          <wps:cNvSpPr>
                            <a:spLocks/>
                          </wps:cNvSpPr>
                          <wps:spPr bwMode="auto">
                            <a:xfrm>
                              <a:off x="8761" y="-9641"/>
                              <a:ext cx="180" cy="2"/>
                            </a:xfrm>
                            <a:custGeom>
                              <a:avLst/>
                              <a:gdLst>
                                <a:gd name="T0" fmla="+- 0 8761 8761"/>
                                <a:gd name="T1" fmla="*/ T0 w 180"/>
                                <a:gd name="T2" fmla="+- 0 8940 8761"/>
                                <a:gd name="T3" fmla="*/ T2 w 180"/>
                              </a:gdLst>
                              <a:ahLst/>
                              <a:cxnLst>
                                <a:cxn ang="0">
                                  <a:pos x="T1" y="0"/>
                                </a:cxn>
                                <a:cxn ang="0">
                                  <a:pos x="T3" y="0"/>
                                </a:cxn>
                              </a:cxnLst>
                              <a:rect l="0" t="0" r="r" b="b"/>
                              <a:pathLst>
                                <a:path w="180">
                                  <a:moveTo>
                                    <a:pt x="0" y="0"/>
                                  </a:moveTo>
                                  <a:lnTo>
                                    <a:pt x="179" y="0"/>
                                  </a:lnTo>
                                </a:path>
                              </a:pathLst>
                            </a:custGeom>
                            <a:noFill/>
                            <a:ln w="8877">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0" name="Picture 8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0738" y="-609"/>
                              <a:ext cx="980" cy="1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1" name="Picture 8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235" y="-1757"/>
                              <a:ext cx="1537" cy="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2" name="Picture 8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8986" y="-2142"/>
                              <a:ext cx="2033"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3" name="Picture 8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307" y="-4872"/>
                              <a:ext cx="2417" cy="283"/>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21CC823" id="Group 2" o:spid="_x0000_s1026" style="position:absolute;margin-left:9.75pt;margin-top:17.25pt;width:576.45pt;height:615.55pt;z-index:-251653120;mso-position-horizontal-relative:page" coordorigin="195,-13491" coordsize="11529,14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102;top:-13491;width:9891;height: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">
                  <v:imagedata r:id="rId31" o:title=""/>
                </v:shape>
                <v:shape id="Picture 4" o:spid="_x0000_s1028" type="#_x0000_t75" style="position:absolute;left:1282;top:-13474;width:1574;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">
                  <v:imagedata r:id="rId32" o:title=""/>
                </v:shape>
                <v:group id="Group 5" o:spid="_x0000_s1029" style="position:absolute;left:2754;top:-11935;width:4226;height:8040" coordorigin="2754,-11935"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6" o:spid="_x0000_s103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" path="m105,7840r-2,l304,8040r3,l105,7840xe" fillcolor="#939598" stroked="f">
                    <v:path arrowok="t" o:connecttype="custom" o:connectlocs="105,-4095;103,-4095;304,-3895;307,-3895;105,-4095" o:connectangles="0,0,0,0,0"/>
                  </v:shape>
                  <v:shape id="Freeform 7" o:spid="_x0000_s103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" path="m3217,7840r-3,l3013,8040r3,l3217,7840xe" fillcolor="#939598" stroked="f">
                    <v:path arrowok="t" o:connecttype="custom" o:connectlocs="3217,-4095;3214,-4095;3013,-3895;3016,-3895;3217,-4095" o:connectangles="0,0,0,0,0"/>
                  </v:shape>
                  <v:shape id="Freeform 8" o:spid="_x0000_s103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" path="m1307,7880r-11,l1296,7900r7,20l1322,7920r8,-20l1303,7900r4,-20xe" fillcolor="#939598" stroked="f">
                    <v:path arrowok="t" o:connecttype="custom" o:connectlocs="1307,-4055;1296,-4055;1296,-4035;1303,-4015;1322,-4015;1330,-4035;1303,-4035;1307,-4055" o:connectangles="0,0,0,0,0,0,0,0"/>
                  </v:shape>
                  <v:shape id="Freeform 9" o:spid="_x0000_s103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" path="m2508,7880r-12,l2496,7900r8,20l2522,7920r8,-20l2503,7900r5,-20xe" fillcolor="#939598" stroked="f">
                    <v:path arrowok="t" o:connecttype="custom" o:connectlocs="2508,-4055;2496,-4055;2496,-4035;2504,-4015;2522,-4015;2530,-4035;2503,-4035;2508,-4055" o:connectangles="0,0,0,0,0,0,0,0"/>
                  </v:shape>
                  <v:shape id="Freeform 10" o:spid="_x0000_s103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" path="m1330,7880r-12,l1323,7900r7,l1330,7880xe" fillcolor="#939598" stroked="f">
                    <v:path arrowok="t" o:connecttype="custom" o:connectlocs="1330,-4055;1318,-4055;1323,-4035;1330,-4035;1330,-4055" o:connectangles="0,0,0,0,0"/>
                  </v:shape>
                  <v:shape id="Freeform 11" o:spid="_x0000_s103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" path="m2530,7880r-11,l2523,7900r7,l2530,7880xe" fillcolor="#939598" stroked="f">
                    <v:path arrowok="t" o:connecttype="custom" o:connectlocs="2530,-4055;2519,-4055;2523,-4035;2530,-4035;2530,-4055" o:connectangles="0,0,0,0,0"/>
                  </v:shape>
                  <v:shape id="Freeform 12" o:spid="_x0000_s103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" path="m84,l50,,21,20,7,60,,80,,7760r7,40l20,7820r28,20l52,7840,26,7820,13,7800,7,7760,7,80,13,60,26,20r25,l84,xe" fillcolor="#939598" stroked="f">
                    <v:path arrowok="t" o:connecttype="custom" o:connectlocs="84,-11935;50,-11935;21,-11915;7,-11875;0,-11855;0,-4175;7,-4135;20,-4115;48,-4095;52,-4095;26,-4115;13,-4135;7,-4175;7,-11855;13,-11875;26,-11915;51,-11915;84,-11935" o:connectangles="0,0,0,0,0,0,0,0,0,0,0,0,0,0,0,0,0,0"/>
                  </v:shape>
                  <v:shape id="Freeform 13" o:spid="_x0000_s103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" path="m4169,r-29,l4166,20r26,l4212,60r6,20l4218,7640r-199,200l4022,7840r202,-200l4225,7640r,-7560l4218,60,4197,20,4169,xe" fillcolor="#939598" stroked="f">
                    <v:path arrowok="t" o:connecttype="custom" o:connectlocs="4169,-11935;4140,-11935;4166,-11915;4192,-11915;4212,-11875;4218,-11855;4218,-4295;4019,-4095;4022,-4095;4224,-4295;4225,-4295;4225,-11855;4218,-11875;4197,-11915;4169,-11935" o:connectangles="0,0,0,0,0,0,0,0,0,0,0,0,0,0,0"/>
                  </v:shape>
                  <v:shape id="Freeform 14" o:spid="_x0000_s103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" path="m156,7520r-2,l112,7560r-28,40l74,7640r10,60l112,7740r42,20l205,7780r50,-20l156,7760r-39,-20l90,7700r-9,-60l90,7600r27,-40l156,7520xe" fillcolor="#939598" stroked="f">
                    <v:path arrowok="t" o:connecttype="custom" o:connectlocs="156,-4415;154,-4415;112,-4375;84,-4335;74,-4295;84,-4235;112,-4195;154,-4175;205,-4155;255,-4175;156,-4175;117,-4195;90,-4235;81,-4295;90,-4335;117,-4375;156,-4415" o:connectangles="0,0,0,0,0,0,0,0,0,0,0,0,0,0,0,0,0"/>
                  </v:shape>
                  <v:shape id="Freeform 15" o:spid="_x0000_s103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" path="m255,7520r-2,l292,7560r27,40l329,7640r-10,60l292,7740r-39,20l255,7760r42,-20l325,7700r10,-60l325,7600r-28,-40l255,7520xe" fillcolor="#939598" stroked="f">
                    <v:path arrowok="t" o:connecttype="custom" o:connectlocs="255,-4415;253,-4415;292,-4375;319,-4335;329,-4295;319,-4235;292,-4195;253,-4175;255,-4175;297,-4195;325,-4235;335,-4295;325,-4335;297,-4375;255,-4415" o:connectangles="0,0,0,0,0,0,0,0,0,0,0,0,0,0,0"/>
                  </v:shape>
                  <v:shape id="Freeform 16" o:spid="_x0000_s104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" path="m575,7620r-7,l565,7640r3,20l578,7680r16,l583,7660r-8,l572,7640r3,-20xe" fillcolor="#939598" stroked="f">
                    <v:path arrowok="t" o:connecttype="custom" o:connectlocs="575,-4315;568,-4315;565,-4295;568,-4275;578,-4255;594,-4255;583,-4275;575,-4275;572,-4295;575,-4315" o:connectangles="0,0,0,0,0,0,0,0,0,0"/>
                  </v:shape>
                  <v:shape id="Freeform 17" o:spid="_x0000_s104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" path="m649,7620r-7,l645,7640r-3,20l635,7660r-12,20l640,7680r9,-20l652,7640r-3,-20xe" fillcolor="#939598" stroked="f">
                    <v:path arrowok="t" o:connecttype="custom" o:connectlocs="649,-4315;642,-4315;645,-4295;642,-4275;635,-4275;623,-4255;640,-4255;649,-4275;652,-4295;649,-4315" o:connectangles="0,0,0,0,0,0,0,0,0,0"/>
                  </v:shape>
                  <v:shape id="Freeform 18" o:spid="_x0000_s104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" path="m776,7620r-6,l766,7640r4,20l779,7680r17,l784,7660r-8,l773,7640r3,-20xe" fillcolor="#939598" stroked="f">
                    <v:path arrowok="t" o:connecttype="custom" o:connectlocs="776,-4315;770,-4315;766,-4295;770,-4275;779,-4255;796,-4255;784,-4275;776,-4275;773,-4295;776,-4315" o:connectangles="0,0,0,0,0,0,0,0,0,0"/>
                  </v:shape>
                  <v:shape id="Freeform 19" o:spid="_x0000_s104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" path="m850,7620r-6,l847,7640r-3,20l836,7660r-12,20l841,7680r9,-20l854,7640r-4,-20xe" fillcolor="#939598" stroked="f">
                    <v:path arrowok="t" o:connecttype="custom" o:connectlocs="850,-4315;844,-4315;847,-4295;844,-4275;836,-4275;824,-4255;841,-4255;850,-4275;854,-4295;850,-4315" o:connectangles="0,0,0,0,0,0,0,0,0,0"/>
                  </v:shape>
                  <v:shape id="Freeform 20" o:spid="_x0000_s104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" path="m977,7620r-6,l967,7640r4,20l980,7680r17,l985,7660r-8,l974,7640r3,-20xe" fillcolor="#939598" stroked="f">
                    <v:path arrowok="t" o:connecttype="custom" o:connectlocs="977,-4315;971,-4315;967,-4295;971,-4275;980,-4255;997,-4255;985,-4275;977,-4275;974,-4295;977,-4315" o:connectangles="0,0,0,0,0,0,0,0,0,0"/>
                  </v:shape>
                  <v:shape id="Freeform 21" o:spid="_x0000_s104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" path="m1051,7620r-6,l1048,7640r-3,20l1037,7660r-12,20l1042,7680r9,-20l1055,7640r-4,-20xe" fillcolor="#939598" stroked="f">
                    <v:path arrowok="t" o:connecttype="custom" o:connectlocs="1051,-4315;1045,-4315;1048,-4295;1045,-4275;1037,-4275;1025,-4255;1042,-4255;1051,-4275;1055,-4295;1051,-4315" o:connectangles="0,0,0,0,0,0,0,0,0,0"/>
                  </v:shape>
                  <v:shape id="Freeform 22" o:spid="_x0000_s104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" path="m1178,7620r-6,l1168,7640r4,20l1181,7680r17,l1186,7660r-8,l1175,7640r3,-20xe" fillcolor="#939598" stroked="f">
                    <v:path arrowok="t" o:connecttype="custom" o:connectlocs="1178,-4315;1172,-4315;1168,-4295;1172,-4275;1181,-4255;1198,-4255;1186,-4275;1178,-4275;1175,-4295;1178,-4315" o:connectangles="0,0,0,0,0,0,0,0,0,0"/>
                  </v:shape>
                  <v:shape id="Freeform 23" o:spid="_x0000_s104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" path="m1252,7620r-6,l1249,7640r-3,20l1238,7660r-12,20l1243,7680r9,-20l1256,7640r-4,-20xe" fillcolor="#939598" stroked="f">
                    <v:path arrowok="t" o:connecttype="custom" o:connectlocs="1252,-4315;1246,-4315;1249,-4295;1246,-4275;1238,-4275;1226,-4255;1243,-4255;1252,-4275;1256,-4295;1252,-4315" o:connectangles="0,0,0,0,0,0,0,0,0,0"/>
                  </v:shape>
                  <v:shape id="Freeform 24" o:spid="_x0000_s104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" path="m1379,7620r-6,l1370,7640r3,20l1382,7680r17,l1387,7660r-8,l1377,7640r2,-20xe" fillcolor="#939598" stroked="f">
                    <v:path arrowok="t" o:connecttype="custom" o:connectlocs="1379,-4315;1373,-4315;1370,-4295;1373,-4275;1382,-4255;1399,-4255;1387,-4275;1379,-4275;1377,-4295;1379,-4315" o:connectangles="0,0,0,0,0,0,0,0,0,0"/>
                  </v:shape>
                  <v:shape id="Freeform 25" o:spid="_x0000_s104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" path="m1454,7620r-7,l1450,7640r-3,20l1439,7660r-11,20l1444,7680r10,-20l1457,7640r-3,-20xe" fillcolor="#939598" stroked="f">
                    <v:path arrowok="t" o:connecttype="custom" o:connectlocs="1454,-4315;1447,-4315;1450,-4295;1447,-4275;1439,-4275;1428,-4255;1444,-4255;1454,-4275;1457,-4295;1454,-4315" o:connectangles="0,0,0,0,0,0,0,0,0,0"/>
                  </v:shape>
                  <v:shape id="Freeform 26" o:spid="_x0000_s105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" path="m1574,7620r-6,l1564,7640r4,20l1577,7680r17,l1582,7660r-8,l1571,7640r3,-20xe" fillcolor="#939598" stroked="f">
                    <v:path arrowok="t" o:connecttype="custom" o:connectlocs="1574,-4315;1568,-4315;1564,-4295;1568,-4275;1577,-4255;1594,-4255;1582,-4275;1574,-4275;1571,-4295;1574,-4315" o:connectangles="0,0,0,0,0,0,0,0,0,0"/>
                  </v:shape>
                  <v:shape id="Freeform 27" o:spid="_x0000_s105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" path="m1648,7620r-6,l1645,7640r-3,20l1634,7660r-12,20l1639,7680r9,-20l1652,7640r-4,-20xe" fillcolor="#939598" stroked="f">
                    <v:path arrowok="t" o:connecttype="custom" o:connectlocs="1648,-4315;1642,-4315;1645,-4295;1642,-4275;1634,-4275;1622,-4255;1639,-4255;1648,-4275;1652,-4295;1648,-4315" o:connectangles="0,0,0,0,0,0,0,0,0,0"/>
                  </v:shape>
                  <v:shape id="Freeform 28" o:spid="_x0000_s105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" path="m1775,7620r-6,l1765,7640r4,20l1778,7680r17,l1783,7660r-8,l1772,7640r3,-20xe" fillcolor="#939598" stroked="f">
                    <v:path arrowok="t" o:connecttype="custom" o:connectlocs="1775,-4315;1769,-4315;1765,-4295;1769,-4275;1778,-4255;1795,-4255;1783,-4275;1775,-4275;1772,-4295;1775,-4315" o:connectangles="0,0,0,0,0,0,0,0,0,0"/>
                  </v:shape>
                  <v:shape id="Freeform 29" o:spid="_x0000_s105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" path="m1849,7620r-6,l1846,7640r-3,20l1835,7660r-12,20l1840,7680r9,-20l1853,7640r-4,-20xe" fillcolor="#939598" stroked="f">
                    <v:path arrowok="t" o:connecttype="custom" o:connectlocs="1849,-4315;1843,-4315;1846,-4295;1843,-4275;1835,-4275;1823,-4255;1840,-4255;1849,-4275;1853,-4295;1849,-4315" o:connectangles="0,0,0,0,0,0,0,0,0,0"/>
                  </v:shape>
                  <v:shape id="Freeform 30" o:spid="_x0000_s105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" path="m1976,7620r-6,l1966,7640r4,20l1979,7680r17,l1984,7660r-8,l1973,7640r3,-20xe" fillcolor="#939598" stroked="f">
                    <v:path arrowok="t" o:connecttype="custom" o:connectlocs="1976,-4315;1970,-4315;1966,-4295;1970,-4275;1979,-4255;1996,-4255;1984,-4275;1976,-4275;1973,-4295;1976,-4315" o:connectangles="0,0,0,0,0,0,0,0,0,0"/>
                  </v:shape>
                  <v:shape id="Freeform 31" o:spid="_x0000_s105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" path="m2050,7620r-6,l2047,7640r-3,20l2036,7660r-12,20l2041,7680r9,-20l2054,7640r-4,-20xe" fillcolor="#939598" stroked="f">
                    <v:path arrowok="t" o:connecttype="custom" o:connectlocs="2050,-4315;2044,-4315;2047,-4295;2044,-4275;2036,-4275;2024,-4255;2041,-4255;2050,-4275;2054,-4295;2050,-4315" o:connectangles="0,0,0,0,0,0,0,0,0,0"/>
                  </v:shape>
                  <v:shape id="Freeform 32" o:spid="_x0000_s105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" path="m2177,7620r-6,l2168,7640r3,20l2180,7680r17,l2185,7660r-8,l2175,7640r2,-20xe" fillcolor="#939598" stroked="f">
                    <v:path arrowok="t" o:connecttype="custom" o:connectlocs="2177,-4315;2171,-4315;2168,-4295;2171,-4275;2180,-4255;2197,-4255;2185,-4275;2177,-4275;2175,-4295;2177,-4315" o:connectangles="0,0,0,0,0,0,0,0,0,0"/>
                  </v:shape>
                  <v:shape id="Freeform 33" o:spid="_x0000_s105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" path="m2252,7620r-7,l2248,7640r-3,20l2237,7660r-11,20l2242,7680r10,-20l2255,7640r-3,-20xe" fillcolor="#939598" stroked="f">
                    <v:path arrowok="t" o:connecttype="custom" o:connectlocs="2252,-4315;2245,-4315;2248,-4295;2245,-4275;2237,-4275;2226,-4255;2242,-4255;2252,-4275;2255,-4295;2252,-4315" o:connectangles="0,0,0,0,0,0,0,0,0,0"/>
                  </v:shape>
                  <v:shape id="Freeform 34" o:spid="_x0000_s105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" path="m2379,7620r-7,l2369,7640r3,20l2382,7680r16,l2387,7660r-8,l2376,7640r3,-20xe" fillcolor="#939598" stroked="f">
                    <v:path arrowok="t" o:connecttype="custom" o:connectlocs="2379,-4315;2372,-4315;2369,-4295;2372,-4275;2382,-4255;2398,-4255;2387,-4275;2379,-4275;2376,-4295;2379,-4315" o:connectangles="0,0,0,0,0,0,0,0,0,0"/>
                  </v:shape>
                  <v:shape id="Freeform 35" o:spid="_x0000_s105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" path="m2453,7620r-7,l2449,7640r-3,20l2439,7660r-12,20l2443,7680r10,-20l2456,7640r-3,-20xe" fillcolor="#939598" stroked="f">
                    <v:path arrowok="t" o:connecttype="custom" o:connectlocs="2453,-4315;2446,-4315;2449,-4295;2446,-4275;2439,-4275;2427,-4255;2443,-4255;2453,-4275;2456,-4295;2453,-4315" o:connectangles="0,0,0,0,0,0,0,0,0,0"/>
                  </v:shape>
                  <v:shape id="Freeform 36" o:spid="_x0000_s106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" path="m2580,7620r-7,l2570,7640r3,20l2583,7680r16,l2588,7660r-8,l2577,7640r3,-20xe" fillcolor="#939598" stroked="f">
                    <v:path arrowok="t" o:connecttype="custom" o:connectlocs="2580,-4315;2573,-4315;2570,-4295;2573,-4275;2583,-4255;2599,-4255;2588,-4275;2580,-4275;2577,-4295;2580,-4315" o:connectangles="0,0,0,0,0,0,0,0,0,0"/>
                  </v:shape>
                  <v:shape id="Freeform 37" o:spid="_x0000_s106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" path="m2654,7620r-6,l2650,7640r-2,20l2640,7660r-12,20l2645,7680r9,-20l2657,7640r-3,-20xe" fillcolor="#939598" stroked="f">
                    <v:path arrowok="t" o:connecttype="custom" o:connectlocs="2654,-4315;2648,-4315;2650,-4295;2648,-4275;2640,-4275;2628,-4255;2645,-4255;2654,-4275;2657,-4295;2654,-4315" o:connectangles="0,0,0,0,0,0,0,0,0,0"/>
                  </v:shape>
                  <v:shape id="Freeform 38" o:spid="_x0000_s106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" path="m2781,7620r-6,l2771,7640r4,20l2784,7680r17,l2789,7660r-8,l2778,7640r3,-20xe" fillcolor="#939598" stroked="f">
                    <v:path arrowok="t" o:connecttype="custom" o:connectlocs="2781,-4315;2775,-4315;2771,-4295;2775,-4275;2784,-4255;2801,-4255;2789,-4275;2781,-4275;2778,-4295;2781,-4315" o:connectangles="0,0,0,0,0,0,0,0,0,0"/>
                  </v:shape>
                  <v:shape id="Freeform 39" o:spid="_x0000_s106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" path="m2855,7620r-6,l2852,7640r-3,20l2841,7660r-12,20l2846,7680r9,-20l2859,7640r-4,-20xe" fillcolor="#939598" stroked="f">
                    <v:path arrowok="t" o:connecttype="custom" o:connectlocs="2855,-4315;2849,-4315;2852,-4295;2849,-4275;2841,-4275;2829,-4255;2846,-4255;2855,-4275;2859,-4295;2855,-4315" o:connectangles="0,0,0,0,0,0,0,0,0,0"/>
                  </v:shape>
                  <v:shape id="Freeform 40" o:spid="_x0000_s106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" path="m2982,7620r-6,l2972,7640r4,20l2985,7680r17,l2990,7660r-8,l2979,7640r3,-20xe" fillcolor="#939598" stroked="f">
                    <v:path arrowok="t" o:connecttype="custom" o:connectlocs="2982,-4315;2976,-4315;2972,-4295;2976,-4275;2985,-4255;3002,-4255;2990,-4275;2982,-4275;2979,-4295;2982,-4315" o:connectangles="0,0,0,0,0,0,0,0,0,0"/>
                  </v:shape>
                  <v:shape id="Freeform 41" o:spid="_x0000_s106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" path="m3056,7620r-6,l3053,7640r-3,20l3042,7660r-12,20l3047,7680r9,-20l3060,7640r-4,-20xe" fillcolor="#939598" stroked="f">
                    <v:path arrowok="t" o:connecttype="custom" o:connectlocs="3056,-4315;3050,-4315;3053,-4295;3050,-4275;3042,-4275;3030,-4255;3047,-4255;3056,-4275;3060,-4295;3056,-4315" o:connectangles="0,0,0,0,0,0,0,0,0,0"/>
                  </v:shape>
                  <v:shape id="Freeform 42" o:spid="_x0000_s106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" path="m3183,7620r-6,l3174,7640r3,20l3186,7680r17,l3191,7660r-8,l3181,7640r2,-20xe" fillcolor="#939598" stroked="f">
                    <v:path arrowok="t" o:connecttype="custom" o:connectlocs="3183,-4315;3177,-4315;3174,-4295;3177,-4275;3186,-4255;3203,-4255;3191,-4275;3183,-4275;3181,-4295;3183,-4315" o:connectangles="0,0,0,0,0,0,0,0,0,0"/>
                  </v:shape>
                  <v:shape id="Freeform 43" o:spid="_x0000_s106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" path="m3258,7620r-7,l3254,7640r-3,20l3243,7660r-11,20l3248,7680r10,-20l3261,7640r-3,-20xe" fillcolor="#939598" stroked="f">
                    <v:path arrowok="t" o:connecttype="custom" o:connectlocs="3258,-4315;3251,-4315;3254,-4295;3251,-4275;3243,-4275;3232,-4255;3248,-4255;3258,-4275;3261,-4295;3258,-4315" o:connectangles="0,0,0,0,0,0,0,0,0,0"/>
                  </v:shape>
                  <v:shape id="Freeform 44" o:spid="_x0000_s106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" path="m3385,7620r-7,l3375,7640r3,20l3388,7680r16,l3392,7660r-7,l3382,7640r3,-20xe" fillcolor="#939598" stroked="f">
                    <v:path arrowok="t" o:connecttype="custom" o:connectlocs="3385,-4315;3378,-4315;3375,-4295;3378,-4275;3388,-4255;3404,-4255;3392,-4275;3385,-4275;3382,-4295;3385,-4315" o:connectangles="0,0,0,0,0,0,0,0,0,0"/>
                  </v:shape>
                  <v:shape id="Freeform 45" o:spid="_x0000_s106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" path="m3459,7620r-7,l3455,7640r-3,20l3444,7660r-11,20l3449,7680r10,-20l3462,7640r-3,-20xe" fillcolor="#939598" stroked="f">
                    <v:path arrowok="t" o:connecttype="custom" o:connectlocs="3459,-4315;3452,-4315;3455,-4295;3452,-4275;3444,-4275;3433,-4255;3449,-4255;3459,-4275;3462,-4295;3459,-4315" o:connectangles="0,0,0,0,0,0,0,0,0,0"/>
                  </v:shape>
                  <v:shape id="Freeform 46" o:spid="_x0000_s107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" path="m3586,7620r-7,l3576,7640r3,20l3589,7680r16,l3594,7660r-8,l3583,7640r3,-20xe" fillcolor="#939598" stroked="f">
                    <v:path arrowok="t" o:connecttype="custom" o:connectlocs="3586,-4315;3579,-4315;3576,-4295;3579,-4275;3589,-4255;3605,-4255;3594,-4275;3586,-4275;3583,-4295;3586,-4315" o:connectangles="0,0,0,0,0,0,0,0,0,0"/>
                  </v:shape>
                  <v:shape id="Freeform 47" o:spid="_x0000_s107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" path="m3660,7620r-7,l3656,7640r-3,20l3646,7660r-12,20l3651,7680r9,-20l3663,7640r-3,-20xe" fillcolor="#939598" stroked="f">
                    <v:path arrowok="t" o:connecttype="custom" o:connectlocs="3660,-4315;3653,-4315;3656,-4295;3653,-4275;3646,-4275;3634,-4255;3651,-4255;3660,-4275;3663,-4295;3660,-4315" o:connectangles="0,0,0,0,0,0,0,0,0,0"/>
                  </v:shape>
                  <v:shape id="Freeform 48" o:spid="_x0000_s107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" path="m3787,7620r-6,l3777,7640r4,20l3790,7680r17,l3795,7660r-8,l3784,7640r3,-20xe" fillcolor="#939598" stroked="f">
                    <v:path arrowok="t" o:connecttype="custom" o:connectlocs="3787,-4315;3781,-4315;3777,-4295;3781,-4275;3790,-4255;3807,-4255;3795,-4275;3787,-4275;3784,-4295;3787,-4315" o:connectangles="0,0,0,0,0,0,0,0,0,0"/>
                  </v:shape>
                  <v:shape id="Freeform 49" o:spid="_x0000_s107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" path="m3861,7620r-6,l3858,7640r-3,20l3847,7660r-12,20l3852,7680r9,-20l3865,7640r-4,-20xe" fillcolor="#939598" stroked="f">
                    <v:path arrowok="t" o:connecttype="custom" o:connectlocs="3861,-4315;3855,-4315;3858,-4295;3855,-4275;3847,-4275;3835,-4255;3852,-4255;3861,-4275;3865,-4295;3861,-4315" o:connectangles="0,0,0,0,0,0,0,0,0,0"/>
                  </v:shape>
                  <v:shape id="Freeform 50" o:spid="_x0000_s107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" path="m3988,7620r-6,l3978,7640r4,20l3991,7680r17,l3996,7660r-8,l3985,7640r3,-20xe" fillcolor="#939598" stroked="f">
                    <v:path arrowok="t" o:connecttype="custom" o:connectlocs="3988,-4315;3982,-4315;3978,-4295;3982,-4275;3991,-4255;4008,-4255;3996,-4275;3988,-4275;3985,-4295;3988,-4315" o:connectangles="0,0,0,0,0,0,0,0,0,0"/>
                  </v:shape>
                  <v:shape id="Freeform 51" o:spid="_x0000_s107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" path="m4062,7620r-6,l4059,7640r-3,20l4048,7660r-12,20l4053,7680r9,-20l4066,7640r-4,-20xe" fillcolor="#939598" stroked="f">
                    <v:path arrowok="t" o:connecttype="custom" o:connectlocs="4062,-4315;4056,-4315;4059,-4295;4056,-4275;4048,-4275;4036,-4255;4053,-4255;4062,-4275;4066,-4295;4062,-4315" o:connectangles="0,0,0,0,0,0,0,0,0,0"/>
                  </v:shape>
                  <v:shape id="Freeform 52" o:spid="_x0000_s107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" path="m594,7600r-2,l578,7620r5,l594,7600xe" fillcolor="#939598" stroked="f">
                    <v:path arrowok="t" o:connecttype="custom" o:connectlocs="594,-4335;592,-4335;578,-4315;583,-4315;594,-4335" o:connectangles="0,0,0,0,0"/>
                  </v:shape>
                  <v:shape id="Freeform 53" o:spid="_x0000_s107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" path="m626,7600r-3,l635,7620r5,l626,7600xe" fillcolor="#939598" stroked="f">
                    <v:path arrowok="t" o:connecttype="custom" o:connectlocs="626,-4335;623,-4335;635,-4315;640,-4315;626,-4335" o:connectangles="0,0,0,0,0"/>
                  </v:shape>
                  <v:shape id="Freeform 54" o:spid="_x0000_s107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" path="m796,7600r-3,l779,7620r5,l796,7600xe" fillcolor="#939598" stroked="f">
                    <v:path arrowok="t" o:connecttype="custom" o:connectlocs="796,-4335;793,-4335;779,-4315;784,-4315;796,-4335" o:connectangles="0,0,0,0,0"/>
                  </v:shape>
                  <v:shape id="Freeform 55" o:spid="_x0000_s107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" path="m827,7600r-3,l836,7620r5,l827,7600xe" fillcolor="#939598" stroked="f">
                    <v:path arrowok="t" o:connecttype="custom" o:connectlocs="827,-4335;824,-4335;836,-4315;841,-4315;827,-4335" o:connectangles="0,0,0,0,0"/>
                  </v:shape>
                  <v:shape id="Freeform 56" o:spid="_x0000_s108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" path="m997,7600r-3,l980,7620r5,l997,7600xe" fillcolor="#939598" stroked="f">
                    <v:path arrowok="t" o:connecttype="custom" o:connectlocs="997,-4335;994,-4335;980,-4315;985,-4315;997,-4335" o:connectangles="0,0,0,0,0"/>
                  </v:shape>
                  <v:shape id="Freeform 57" o:spid="_x0000_s108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" path="m1028,7600r-3,l1037,7620r5,l1028,7600xe" fillcolor="#939598" stroked="f">
                    <v:path arrowok="t" o:connecttype="custom" o:connectlocs="1028,-4335;1025,-4335;1037,-4315;1042,-4315;1028,-4335" o:connectangles="0,0,0,0,0"/>
                  </v:shape>
                  <v:shape id="Freeform 58" o:spid="_x0000_s108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" path="m1198,7600r-3,l1181,7620r5,l1198,7600xe" fillcolor="#939598" stroked="f">
                    <v:path arrowok="t" o:connecttype="custom" o:connectlocs="1198,-4335;1195,-4335;1181,-4315;1186,-4315;1198,-4335" o:connectangles="0,0,0,0,0"/>
                  </v:shape>
                  <v:shape id="Freeform 59" o:spid="_x0000_s108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" path="m1229,7600r-3,l1238,7620r5,l1229,7600xe" fillcolor="#939598" stroked="f">
                    <v:path arrowok="t" o:connecttype="custom" o:connectlocs="1229,-4335;1226,-4335;1238,-4315;1243,-4315;1229,-4335" o:connectangles="0,0,0,0,0"/>
                  </v:shape>
                  <v:shape id="Freeform 60" o:spid="_x0000_s108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" path="m1399,7600r-3,l1382,7620r5,l1399,7600xe" fillcolor="#939598" stroked="f">
                    <v:path arrowok="t" o:connecttype="custom" o:connectlocs="1399,-4335;1396,-4335;1382,-4315;1387,-4315;1399,-4335" o:connectangles="0,0,0,0,0"/>
                  </v:shape>
                  <v:shape id="Freeform 61" o:spid="_x0000_s108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" path="m1430,7600r-2,l1439,7620r5,l1430,7600xe" fillcolor="#939598" stroked="f">
                    <v:path arrowok="t" o:connecttype="custom" o:connectlocs="1430,-4335;1428,-4335;1439,-4315;1444,-4315;1430,-4335" o:connectangles="0,0,0,0,0"/>
                  </v:shape>
                  <v:shape id="Freeform 62" o:spid="_x0000_s108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" path="m1594,7600r-3,l1577,7620r5,l1594,7600xe" fillcolor="#939598" stroked="f">
                    <v:path arrowok="t" o:connecttype="custom" o:connectlocs="1594,-4335;1591,-4335;1577,-4315;1582,-4315;1594,-4335" o:connectangles="0,0,0,0,0"/>
                  </v:shape>
                  <v:shape id="Freeform 63" o:spid="_x0000_s108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" path="m1625,7600r-3,l1634,7620r5,l1625,7600xe" fillcolor="#939598" stroked="f">
                    <v:path arrowok="t" o:connecttype="custom" o:connectlocs="1625,-4335;1622,-4335;1634,-4315;1639,-4315;1625,-4335" o:connectangles="0,0,0,0,0"/>
                  </v:shape>
                  <v:shape id="Freeform 64" o:spid="_x0000_s108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" path="m1795,7600r-3,l1778,7620r5,l1795,7600xe" fillcolor="#939598" stroked="f">
                    <v:path arrowok="t" o:connecttype="custom" o:connectlocs="1795,-4335;1792,-4335;1778,-4315;1783,-4315;1795,-4335" o:connectangles="0,0,0,0,0"/>
                  </v:shape>
                  <v:shape id="Freeform 65" o:spid="_x0000_s108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" path="m1826,7600r-3,l1835,7620r5,l1826,7600xe" fillcolor="#939598" stroked="f">
                    <v:path arrowok="t" o:connecttype="custom" o:connectlocs="1826,-4335;1823,-4335;1835,-4315;1840,-4315;1826,-4335" o:connectangles="0,0,0,0,0"/>
                  </v:shape>
                  <v:shape id="Freeform 66" o:spid="_x0000_s109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" path="m1996,7600r-3,l1979,7620r5,l1996,7600xe" fillcolor="#939598" stroked="f">
                    <v:path arrowok="t" o:connecttype="custom" o:connectlocs="1996,-4335;1993,-4335;1979,-4315;1984,-4315;1996,-4335" o:connectangles="0,0,0,0,0"/>
                  </v:shape>
                  <v:shape id="Freeform 67" o:spid="_x0000_s109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" path="m2027,7600r-3,l2036,7620r5,l2027,7600xe" fillcolor="#939598" stroked="f">
                    <v:path arrowok="t" o:connecttype="custom" o:connectlocs="2027,-4335;2024,-4335;2036,-4315;2041,-4315;2027,-4335" o:connectangles="0,0,0,0,0"/>
                  </v:shape>
                  <v:shape id="Freeform 68" o:spid="_x0000_s109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" path="m2197,7600r-3,l2180,7620r5,l2197,7600xe" fillcolor="#939598" stroked="f">
                    <v:path arrowok="t" o:connecttype="custom" o:connectlocs="2197,-4335;2194,-4335;2180,-4315;2185,-4315;2197,-4335" o:connectangles="0,0,0,0,0"/>
                  </v:shape>
                  <v:shape id="Freeform 69" o:spid="_x0000_s109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" path="m2228,7600r-2,l2237,7620r5,l2228,7600xe" fillcolor="#939598" stroked="f">
                    <v:path arrowok="t" o:connecttype="custom" o:connectlocs="2228,-4335;2226,-4335;2237,-4315;2242,-4315;2228,-4335" o:connectangles="0,0,0,0,0"/>
                  </v:shape>
                  <v:shape id="Freeform 70" o:spid="_x0000_s109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" path="m2398,7600r-2,l2382,7620r5,l2398,7600xe" fillcolor="#939598" stroked="f">
                    <v:path arrowok="t" o:connecttype="custom" o:connectlocs="2398,-4335;2396,-4335;2382,-4315;2387,-4315;2398,-4335" o:connectangles="0,0,0,0,0"/>
                  </v:shape>
                  <v:shape id="Freeform 71" o:spid="_x0000_s109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" path="m2430,7600r-3,l2439,7620r4,l2430,7600xe" fillcolor="#939598" stroked="f">
                    <v:path arrowok="t" o:connecttype="custom" o:connectlocs="2430,-4335;2427,-4335;2439,-4315;2443,-4315;2430,-4335" o:connectangles="0,0,0,0,0"/>
                  </v:shape>
                  <v:shape id="Freeform 72" o:spid="_x0000_s109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" path="m2599,7600r-2,l2583,7620r5,l2599,7600xe" fillcolor="#939598" stroked="f">
                    <v:path arrowok="t" o:connecttype="custom" o:connectlocs="2599,-4335;2597,-4335;2583,-4315;2588,-4315;2599,-4335" o:connectangles="0,0,0,0,0"/>
                  </v:shape>
                  <v:shape id="Freeform 73" o:spid="_x0000_s109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" path="m2631,7600r-3,l2640,7620r5,l2631,7600xe" fillcolor="#939598" stroked="f">
                    <v:path arrowok="t" o:connecttype="custom" o:connectlocs="2631,-4335;2628,-4335;2640,-4315;2645,-4315;2631,-4335" o:connectangles="0,0,0,0,0"/>
                  </v:shape>
                  <v:shape id="Freeform 74" o:spid="_x0000_s109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" path="m2801,7600r-3,l2784,7620r5,l2801,7600xe" fillcolor="#939598" stroked="f">
                    <v:path arrowok="t" o:connecttype="custom" o:connectlocs="2801,-4335;2798,-4335;2784,-4315;2789,-4315;2801,-4335" o:connectangles="0,0,0,0,0"/>
                  </v:shape>
                  <v:shape id="Freeform 75" o:spid="_x0000_s109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" path="m2832,7600r-3,l2841,7620r5,l2832,7600xe" fillcolor="#939598" stroked="f">
                    <v:path arrowok="t" o:connecttype="custom" o:connectlocs="2832,-4335;2829,-4335;2841,-4315;2846,-4315;2832,-4335" o:connectangles="0,0,0,0,0"/>
                  </v:shape>
                  <v:shape id="Freeform 76" o:spid="_x0000_s110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" path="m3002,7600r-3,l2985,7620r5,l3002,7600xe" fillcolor="#939598" stroked="f">
                    <v:path arrowok="t" o:connecttype="custom" o:connectlocs="3002,-4335;2999,-4335;2985,-4315;2990,-4315;3002,-4335" o:connectangles="0,0,0,0,0"/>
                  </v:shape>
                  <v:shape id="Freeform 77" o:spid="_x0000_s110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" path="m3033,7600r-3,l3042,7620r5,l3033,7600xe" fillcolor="#939598" stroked="f">
                    <v:path arrowok="t" o:connecttype="custom" o:connectlocs="3033,-4335;3030,-4335;3042,-4315;3047,-4315;3033,-4335" o:connectangles="0,0,0,0,0"/>
                  </v:shape>
                  <v:shape id="Freeform 78" o:spid="_x0000_s110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" path="m3203,7600r-3,l3186,7620r5,l3203,7600xe" fillcolor="#939598" stroked="f">
                    <v:path arrowok="t" o:connecttype="custom" o:connectlocs="3203,-4335;3200,-4335;3186,-4315;3191,-4315;3203,-4335" o:connectangles="0,0,0,0,0"/>
                  </v:shape>
                  <v:shape id="Freeform 79" o:spid="_x0000_s110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" path="m3234,7600r-2,l3243,7620r5,l3234,7600xe" fillcolor="#939598" stroked="f">
                    <v:path arrowok="t" o:connecttype="custom" o:connectlocs="3234,-4335;3232,-4335;3243,-4315;3248,-4315;3234,-4335" o:connectangles="0,0,0,0,0"/>
                  </v:shape>
                  <v:shape id="Freeform 80" o:spid="_x0000_s110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" path="m3404,7600r-3,l3388,7620r4,l3404,7600xe" fillcolor="#939598" stroked="f">
                    <v:path arrowok="t" o:connecttype="custom" o:connectlocs="3404,-4335;3401,-4335;3388,-4315;3392,-4315;3404,-4335" o:connectangles="0,0,0,0,0"/>
                  </v:shape>
                  <v:shape id="Freeform 81" o:spid="_x0000_s110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" path="m3435,7600r-2,l3444,7620r5,l3435,7600xe" fillcolor="#939598" stroked="f">
                    <v:path arrowok="t" o:connecttype="custom" o:connectlocs="3435,-4335;3433,-4335;3444,-4315;3449,-4315;3435,-4335" o:connectangles="0,0,0,0,0"/>
                  </v:shape>
                  <v:shape id="Freeform 82" o:spid="_x0000_s110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" path="m3605,7600r-2,l3589,7620r5,l3605,7600xe" fillcolor="#939598" stroked="f">
                    <v:path arrowok="t" o:connecttype="custom" o:connectlocs="3605,-4335;3603,-4335;3589,-4315;3594,-4315;3605,-4335" o:connectangles="0,0,0,0,0"/>
                  </v:shape>
                  <v:shape id="Freeform 83" o:spid="_x0000_s110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" path="m3637,7600r-3,l3646,7620r5,l3637,7600xe" fillcolor="#939598" stroked="f">
                    <v:path arrowok="t" o:connecttype="custom" o:connectlocs="3637,-4335;3634,-4335;3646,-4315;3651,-4315;3637,-4335" o:connectangles="0,0,0,0,0"/>
                  </v:shape>
                  <v:shape id="Freeform 84" o:spid="_x0000_s110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" path="m3807,7600r-3,l3790,7620r5,l3807,7600xe" fillcolor="#939598" stroked="f">
                    <v:path arrowok="t" o:connecttype="custom" o:connectlocs="3807,-4335;3804,-4335;3790,-4315;3795,-4315;3807,-4335" o:connectangles="0,0,0,0,0"/>
                  </v:shape>
                  <v:shape id="Freeform 85" o:spid="_x0000_s110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" path="m3838,7600r-3,l3847,7620r5,l3838,7600xe" fillcolor="#939598" stroked="f">
                    <v:path arrowok="t" o:connecttype="custom" o:connectlocs="3838,-4335;3835,-4335;3847,-4315;3852,-4315;3838,-4335" o:connectangles="0,0,0,0,0"/>
                  </v:shape>
                  <v:shape id="Freeform 86" o:spid="_x0000_s111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" path="m4008,7600r-3,l3991,7620r5,l4008,7600xe" fillcolor="#939598" stroked="f">
                    <v:path arrowok="t" o:connecttype="custom" o:connectlocs="4008,-4335;4005,-4335;3991,-4315;3996,-4315;4008,-4335" o:connectangles="0,0,0,0,0"/>
                  </v:shape>
                  <v:shape id="Freeform 87" o:spid="_x0000_s111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" path="m4039,7600r-3,l4048,7620r5,l4039,7600xe" fillcolor="#939598" stroked="f">
                    <v:path arrowok="t" o:connecttype="custom" o:connectlocs="4039,-4335;4036,-4335;4048,-4315;4053,-4315;4039,-4335" o:connectangles="0,0,0,0,0"/>
                  </v:shape>
                  <v:shape id="Freeform 88" o:spid="_x0000_s111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" path="m575,7420r-7,l565,7440r3,20l578,7480r16,l583,7460r-8,l572,7440r3,-20xe" fillcolor="#939598" stroked="f">
                    <v:path arrowok="t" o:connecttype="custom" o:connectlocs="575,-4515;568,-4515;565,-4495;568,-4475;578,-4455;594,-4455;583,-4475;575,-4475;572,-4495;575,-4515" o:connectangles="0,0,0,0,0,0,0,0,0,0"/>
                  </v:shape>
                  <v:shape id="Freeform 89" o:spid="_x0000_s111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" path="m649,7420r-7,l645,7440r-3,20l635,7460r-12,20l640,7480r9,-20l652,7440r-3,-20xe" fillcolor="#939598" stroked="f">
                    <v:path arrowok="t" o:connecttype="custom" o:connectlocs="649,-4515;642,-4515;645,-4495;642,-4475;635,-4475;623,-4455;640,-4455;649,-4475;652,-4495;649,-4515" o:connectangles="0,0,0,0,0,0,0,0,0,0"/>
                  </v:shape>
                  <v:shape id="Freeform 90" o:spid="_x0000_s111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" path="m776,7420r-6,l766,7440r4,20l779,7480r17,l784,7460r-8,l773,7440r3,-20xe" fillcolor="#939598" stroked="f">
                    <v:path arrowok="t" o:connecttype="custom" o:connectlocs="776,-4515;770,-4515;766,-4495;770,-4475;779,-4455;796,-4455;784,-4475;776,-4475;773,-4495;776,-4515" o:connectangles="0,0,0,0,0,0,0,0,0,0"/>
                  </v:shape>
                  <v:shape id="Freeform 91" o:spid="_x0000_s111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" path="m850,7420r-6,l847,7440r-3,20l836,7460r-12,20l841,7480r9,-20l854,7440r-4,-20xe" fillcolor="#939598" stroked="f">
                    <v:path arrowok="t" o:connecttype="custom" o:connectlocs="850,-4515;844,-4515;847,-4495;844,-4475;836,-4475;824,-4455;841,-4455;850,-4475;854,-4495;850,-4515" o:connectangles="0,0,0,0,0,0,0,0,0,0"/>
                  </v:shape>
                  <v:shape id="Freeform 92" o:spid="_x0000_s111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" path="m977,7420r-6,l967,7440r4,20l980,7480r17,l985,7460r-8,l974,7440r3,-20xe" fillcolor="#939598" stroked="f">
                    <v:path arrowok="t" o:connecttype="custom" o:connectlocs="977,-4515;971,-4515;967,-4495;971,-4475;980,-4455;997,-4455;985,-4475;977,-4475;974,-4495;977,-4515" o:connectangles="0,0,0,0,0,0,0,0,0,0"/>
                  </v:shape>
                  <v:shape id="Freeform 93" o:spid="_x0000_s111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" path="m1051,7420r-6,l1048,7440r-3,20l1037,7460r-12,20l1042,7480r9,-20l1055,7440r-4,-20xe" fillcolor="#939598" stroked="f">
                    <v:path arrowok="t" o:connecttype="custom" o:connectlocs="1051,-4515;1045,-4515;1048,-4495;1045,-4475;1037,-4475;1025,-4455;1042,-4455;1051,-4475;1055,-4495;1051,-4515" o:connectangles="0,0,0,0,0,0,0,0,0,0"/>
                  </v:shape>
                  <v:shape id="Freeform 94" o:spid="_x0000_s111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" path="m1178,7420r-6,l1168,7440r4,20l1181,7480r17,l1186,7460r-8,l1175,7440r3,-20xe" fillcolor="#939598" stroked="f">
                    <v:path arrowok="t" o:connecttype="custom" o:connectlocs="1178,-4515;1172,-4515;1168,-4495;1172,-4475;1181,-4455;1198,-4455;1186,-4475;1178,-4475;1175,-4495;1178,-4515" o:connectangles="0,0,0,0,0,0,0,0,0,0"/>
                  </v:shape>
                  <v:shape id="Freeform 95" o:spid="_x0000_s111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" path="m1252,7420r-6,l1249,7440r-3,20l1238,7460r-12,20l1243,7480r9,-20l1256,7440r-4,-20xe" fillcolor="#939598" stroked="f">
                    <v:path arrowok="t" o:connecttype="custom" o:connectlocs="1252,-4515;1246,-4515;1249,-4495;1246,-4475;1238,-4475;1226,-4455;1243,-4455;1252,-4475;1256,-4495;1252,-4515" o:connectangles="0,0,0,0,0,0,0,0,0,0"/>
                  </v:shape>
                  <v:shape id="Freeform 96" o:spid="_x0000_s112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" path="m1379,7420r-6,l1370,7440r3,20l1382,7480r17,l1387,7460r-8,l1377,7440r2,-20xe" fillcolor="#939598" stroked="f">
                    <v:path arrowok="t" o:connecttype="custom" o:connectlocs="1379,-4515;1373,-4515;1370,-4495;1373,-4475;1382,-4455;1399,-4455;1387,-4475;1379,-4475;1377,-4495;1379,-4515" o:connectangles="0,0,0,0,0,0,0,0,0,0"/>
                  </v:shape>
                  <v:shape id="Freeform 97" o:spid="_x0000_s112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" path="m1454,7420r-7,l1450,7440r-3,20l1439,7460r-11,20l1444,7480r10,-20l1457,7440r-3,-20xe" fillcolor="#939598" stroked="f">
                    <v:path arrowok="t" o:connecttype="custom" o:connectlocs="1454,-4515;1447,-4515;1450,-4495;1447,-4475;1439,-4475;1428,-4455;1444,-4455;1454,-4475;1457,-4495;1454,-4515" o:connectangles="0,0,0,0,0,0,0,0,0,0"/>
                  </v:shape>
                  <v:shape id="Freeform 98" o:spid="_x0000_s112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" path="m1574,7420r-6,l1564,7440r4,20l1577,7480r17,l1582,7460r-8,l1571,7440r3,-20xe" fillcolor="#939598" stroked="f">
                    <v:path arrowok="t" o:connecttype="custom" o:connectlocs="1574,-4515;1568,-4515;1564,-4495;1568,-4475;1577,-4455;1594,-4455;1582,-4475;1574,-4475;1571,-4495;1574,-4515" o:connectangles="0,0,0,0,0,0,0,0,0,0"/>
                  </v:shape>
                  <v:shape id="Freeform 99" o:spid="_x0000_s112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" path="m1648,7420r-6,l1645,7440r-3,20l1634,7460r-12,20l1639,7480r9,-20l1652,7440r-4,-20xe" fillcolor="#939598" stroked="f">
                    <v:path arrowok="t" o:connecttype="custom" o:connectlocs="1648,-4515;1642,-4515;1645,-4495;1642,-4475;1634,-4475;1622,-4455;1639,-4455;1648,-4475;1652,-4495;1648,-4515" o:connectangles="0,0,0,0,0,0,0,0,0,0"/>
                  </v:shape>
                  <v:shape id="Freeform 100" o:spid="_x0000_s112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" path="m1775,7420r-6,l1765,7440r4,20l1778,7480r17,l1783,7460r-8,l1772,7440r3,-20xe" fillcolor="#939598" stroked="f">
                    <v:path arrowok="t" o:connecttype="custom" o:connectlocs="1775,-4515;1769,-4515;1765,-4495;1769,-4475;1778,-4455;1795,-4455;1783,-4475;1775,-4475;1772,-4495;1775,-4515" o:connectangles="0,0,0,0,0,0,0,0,0,0"/>
                  </v:shape>
                  <v:shape id="Freeform 101" o:spid="_x0000_s112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" path="m1849,7420r-6,l1846,7440r-3,20l1835,7460r-12,20l1840,7480r9,-20l1853,7440r-4,-20xe" fillcolor="#939598" stroked="f">
                    <v:path arrowok="t" o:connecttype="custom" o:connectlocs="1849,-4515;1843,-4515;1846,-4495;1843,-4475;1835,-4475;1823,-4455;1840,-4455;1849,-4475;1853,-4495;1849,-4515" o:connectangles="0,0,0,0,0,0,0,0,0,0"/>
                  </v:shape>
                  <v:shape id="Freeform 102" o:spid="_x0000_s112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" path="m1976,7420r-6,l1966,7440r4,20l1979,7480r17,l1984,7460r-8,l1973,7440r3,-20xe" fillcolor="#939598" stroked="f">
                    <v:path arrowok="t" o:connecttype="custom" o:connectlocs="1976,-4515;1970,-4515;1966,-4495;1970,-4475;1979,-4455;1996,-4455;1984,-4475;1976,-4475;1973,-4495;1976,-4515" o:connectangles="0,0,0,0,0,0,0,0,0,0"/>
                  </v:shape>
                  <v:shape id="Freeform 103" o:spid="_x0000_s112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" path="m2050,7420r-6,l2047,7440r-3,20l2036,7460r-12,20l2041,7480r9,-20l2054,7440r-4,-20xe" fillcolor="#939598" stroked="f">
                    <v:path arrowok="t" o:connecttype="custom" o:connectlocs="2050,-4515;2044,-4515;2047,-4495;2044,-4475;2036,-4475;2024,-4455;2041,-4455;2050,-4475;2054,-4495;2050,-4515" o:connectangles="0,0,0,0,0,0,0,0,0,0"/>
                  </v:shape>
                  <v:shape id="Freeform 104" o:spid="_x0000_s112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" path="m2177,7420r-6,l2168,7440r3,20l2180,7480r17,l2185,7460r-8,l2175,7440r2,-20xe" fillcolor="#939598" stroked="f">
                    <v:path arrowok="t" o:connecttype="custom" o:connectlocs="2177,-4515;2171,-4515;2168,-4495;2171,-4475;2180,-4455;2197,-4455;2185,-4475;2177,-4475;2175,-4495;2177,-4515" o:connectangles="0,0,0,0,0,0,0,0,0,0"/>
                  </v:shape>
                  <v:shape id="Freeform 105" o:spid="_x0000_s112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" path="m2252,7420r-7,l2248,7440r-3,20l2237,7460r-11,20l2242,7480r10,-20l2255,7440r-3,-20xe" fillcolor="#939598" stroked="f">
                    <v:path arrowok="t" o:connecttype="custom" o:connectlocs="2252,-4515;2245,-4515;2248,-4495;2245,-4475;2237,-4475;2226,-4455;2242,-4455;2252,-4475;2255,-4495;2252,-4515" o:connectangles="0,0,0,0,0,0,0,0,0,0"/>
                  </v:shape>
                  <v:shape id="Freeform 106" o:spid="_x0000_s113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" path="m2379,7420r-7,l2369,7440r3,20l2382,7480r16,l2387,7460r-8,l2376,7440r3,-20xe" fillcolor="#939598" stroked="f">
                    <v:path arrowok="t" o:connecttype="custom" o:connectlocs="2379,-4515;2372,-4515;2369,-4495;2372,-4475;2382,-4455;2398,-4455;2387,-4475;2379,-4475;2376,-4495;2379,-4515" o:connectangles="0,0,0,0,0,0,0,0,0,0"/>
                  </v:shape>
                  <v:shape id="Freeform 107" o:spid="_x0000_s113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" path="m2453,7420r-7,l2449,7440r-3,20l2439,7460r-12,20l2443,7480r10,-20l2456,7440r-3,-20xe" fillcolor="#939598" stroked="f">
                    <v:path arrowok="t" o:connecttype="custom" o:connectlocs="2453,-4515;2446,-4515;2449,-4495;2446,-4475;2439,-4475;2427,-4455;2443,-4455;2453,-4475;2456,-4495;2453,-4515" o:connectangles="0,0,0,0,0,0,0,0,0,0"/>
                  </v:shape>
                  <v:shape id="Freeform 108" o:spid="_x0000_s113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" path="m2580,7420r-7,l2570,7440r3,20l2583,7480r16,l2588,7460r-8,l2577,7440r3,-20xe" fillcolor="#939598" stroked="f">
                    <v:path arrowok="t" o:connecttype="custom" o:connectlocs="2580,-4515;2573,-4515;2570,-4495;2573,-4475;2583,-4455;2599,-4455;2588,-4475;2580,-4475;2577,-4495;2580,-4515" o:connectangles="0,0,0,0,0,0,0,0,0,0"/>
                  </v:shape>
                  <v:shape id="Freeform 109" o:spid="_x0000_s113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" path="m2654,7420r-6,l2650,7440r-2,20l2640,7460r-12,20l2645,7480r9,-20l2657,7440r-3,-20xe" fillcolor="#939598" stroked="f">
                    <v:path arrowok="t" o:connecttype="custom" o:connectlocs="2654,-4515;2648,-4515;2650,-4495;2648,-4475;2640,-4475;2628,-4455;2645,-4455;2654,-4475;2657,-4495;2654,-4515" o:connectangles="0,0,0,0,0,0,0,0,0,0"/>
                  </v:shape>
                  <v:shape id="Freeform 110" o:spid="_x0000_s113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" path="m2781,7420r-6,l2771,7440r4,20l2784,7480r17,l2789,7460r-8,l2778,7440r3,-20xe" fillcolor="#939598" stroked="f">
                    <v:path arrowok="t" o:connecttype="custom" o:connectlocs="2781,-4515;2775,-4515;2771,-4495;2775,-4475;2784,-4455;2801,-4455;2789,-4475;2781,-4475;2778,-4495;2781,-4515" o:connectangles="0,0,0,0,0,0,0,0,0,0"/>
                  </v:shape>
                  <v:shape id="Freeform 111" o:spid="_x0000_s113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" path="m2855,7420r-6,l2852,7440r-3,20l2841,7460r-12,20l2846,7480r9,-20l2859,7440r-4,-20xe" fillcolor="#939598" stroked="f">
                    <v:path arrowok="t" o:connecttype="custom" o:connectlocs="2855,-4515;2849,-4515;2852,-4495;2849,-4475;2841,-4475;2829,-4455;2846,-4455;2855,-4475;2859,-4495;2855,-4515" o:connectangles="0,0,0,0,0,0,0,0,0,0"/>
                  </v:shape>
                  <v:shape id="Freeform 112" o:spid="_x0000_s113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" path="m2982,7420r-6,l2972,7440r4,20l2985,7480r17,l2990,7460r-8,l2979,7440r3,-20xe" fillcolor="#939598" stroked="f">
                    <v:path arrowok="t" o:connecttype="custom" o:connectlocs="2982,-4515;2976,-4515;2972,-4495;2976,-4475;2985,-4455;3002,-4455;2990,-4475;2982,-4475;2979,-4495;2982,-4515" o:connectangles="0,0,0,0,0,0,0,0,0,0"/>
                  </v:shape>
                  <v:shape id="Freeform 113" o:spid="_x0000_s113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" path="m3056,7420r-6,l3053,7440r-3,20l3042,7460r-12,20l3047,7480r9,-20l3060,7440r-4,-20xe" fillcolor="#939598" stroked="f">
                    <v:path arrowok="t" o:connecttype="custom" o:connectlocs="3056,-4515;3050,-4515;3053,-4495;3050,-4475;3042,-4475;3030,-4455;3047,-4455;3056,-4475;3060,-4495;3056,-4515" o:connectangles="0,0,0,0,0,0,0,0,0,0"/>
                  </v:shape>
                  <v:shape id="Freeform 114" o:spid="_x0000_s113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" path="m3183,7420r-6,l3174,7440r3,20l3186,7480r17,l3191,7460r-8,l3181,7440r2,-20xe" fillcolor="#939598" stroked="f">
                    <v:path arrowok="t" o:connecttype="custom" o:connectlocs="3183,-4515;3177,-4515;3174,-4495;3177,-4475;3186,-4455;3203,-4455;3191,-4475;3183,-4475;3181,-4495;3183,-4515" o:connectangles="0,0,0,0,0,0,0,0,0,0"/>
                  </v:shape>
                  <v:shape id="Freeform 115" o:spid="_x0000_s113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" path="m3258,7420r-7,l3254,7440r-3,20l3243,7460r-11,20l3248,7480r10,-20l3261,7440r-3,-20xe" fillcolor="#939598" stroked="f">
                    <v:path arrowok="t" o:connecttype="custom" o:connectlocs="3258,-4515;3251,-4515;3254,-4495;3251,-4475;3243,-4475;3232,-4455;3248,-4455;3258,-4475;3261,-4495;3258,-4515" o:connectangles="0,0,0,0,0,0,0,0,0,0"/>
                  </v:shape>
                  <v:shape id="Freeform 116" o:spid="_x0000_s114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" path="m3385,7420r-7,l3375,7440r3,20l3388,7480r16,l3392,7460r-7,l3382,7440r3,-20xe" fillcolor="#939598" stroked="f">
                    <v:path arrowok="t" o:connecttype="custom" o:connectlocs="3385,-4515;3378,-4515;3375,-4495;3378,-4475;3388,-4455;3404,-4455;3392,-4475;3385,-4475;3382,-4495;3385,-4515" o:connectangles="0,0,0,0,0,0,0,0,0,0"/>
                  </v:shape>
                  <v:shape id="Freeform 117" o:spid="_x0000_s114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" path="m3459,7420r-7,l3455,7440r-3,20l3444,7460r-11,20l3449,7480r10,-20l3462,7440r-3,-20xe" fillcolor="#939598" stroked="f">
                    <v:path arrowok="t" o:connecttype="custom" o:connectlocs="3459,-4515;3452,-4515;3455,-4495;3452,-4475;3444,-4475;3433,-4455;3449,-4455;3459,-4475;3462,-4495;3459,-4515" o:connectangles="0,0,0,0,0,0,0,0,0,0"/>
                  </v:shape>
                  <v:shape id="Freeform 118" o:spid="_x0000_s114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" path="m3586,7420r-7,l3576,7440r3,20l3589,7480r16,l3594,7460r-8,l3583,7440r3,-20xe" fillcolor="#939598" stroked="f">
                    <v:path arrowok="t" o:connecttype="custom" o:connectlocs="3586,-4515;3579,-4515;3576,-4495;3579,-4475;3589,-4455;3605,-4455;3594,-4475;3586,-4475;3583,-4495;3586,-4515" o:connectangles="0,0,0,0,0,0,0,0,0,0"/>
                  </v:shape>
                  <v:shape id="Freeform 119" o:spid="_x0000_s114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" path="m3660,7420r-7,l3656,7440r-3,20l3646,7460r-12,20l3651,7480r9,-20l3663,7440r-3,-20xe" fillcolor="#939598" stroked="f">
                    <v:path arrowok="t" o:connecttype="custom" o:connectlocs="3660,-4515;3653,-4515;3656,-4495;3653,-4475;3646,-4475;3634,-4455;3651,-4455;3660,-4475;3663,-4495;3660,-4515" o:connectangles="0,0,0,0,0,0,0,0,0,0"/>
                  </v:shape>
                  <v:shape id="Freeform 120" o:spid="_x0000_s114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" path="m3787,7420r-6,l3777,7440r4,20l3790,7480r17,l3795,7460r-8,l3784,7440r3,-20xe" fillcolor="#939598" stroked="f">
                    <v:path arrowok="t" o:connecttype="custom" o:connectlocs="3787,-4515;3781,-4515;3777,-4495;3781,-4475;3790,-4455;3807,-4455;3795,-4475;3787,-4475;3784,-4495;3787,-4515" o:connectangles="0,0,0,0,0,0,0,0,0,0"/>
                  </v:shape>
                  <v:shape id="Freeform 121" o:spid="_x0000_s114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" path="m3861,7420r-6,l3858,7440r-3,20l3847,7460r-12,20l3852,7480r9,-20l3865,7440r-4,-20xe" fillcolor="#939598" stroked="f">
                    <v:path arrowok="t" o:connecttype="custom" o:connectlocs="3861,-4515;3855,-4515;3858,-4495;3855,-4475;3847,-4475;3835,-4455;3852,-4455;3861,-4475;3865,-4495;3861,-4515" o:connectangles="0,0,0,0,0,0,0,0,0,0"/>
                  </v:shape>
                  <v:shape id="Freeform 122" o:spid="_x0000_s114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" path="m3988,7420r-6,l3978,7440r4,20l3991,7480r17,l3996,7460r-8,l3985,7440r3,-20xe" fillcolor="#939598" stroked="f">
                    <v:path arrowok="t" o:connecttype="custom" o:connectlocs="3988,-4515;3982,-4515;3978,-4495;3982,-4475;3991,-4455;4008,-4455;3996,-4475;3988,-4475;3985,-4495;3988,-4515" o:connectangles="0,0,0,0,0,0,0,0,0,0"/>
                  </v:shape>
                  <v:shape id="Freeform 123" o:spid="_x0000_s114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" path="m4062,7420r-6,l4059,7440r-3,20l4048,7460r-12,20l4053,7480r9,-20l4066,7440r-4,-20xe" fillcolor="#939598" stroked="f">
                    <v:path arrowok="t" o:connecttype="custom" o:connectlocs="4062,-4515;4056,-4515;4059,-4495;4056,-4475;4048,-4475;4036,-4455;4053,-4455;4062,-4475;4066,-4495;4062,-4515" o:connectangles="0,0,0,0,0,0,0,0,0,0"/>
                  </v:shape>
                  <v:shape id="Freeform 124" o:spid="_x0000_s114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" path="m594,7400r-2,l578,7420r5,l594,7400xe" fillcolor="#939598" stroked="f">
                    <v:path arrowok="t" o:connecttype="custom" o:connectlocs="594,-4535;592,-4535;578,-4515;583,-4515;594,-4535" o:connectangles="0,0,0,0,0"/>
                  </v:shape>
                  <v:shape id="Freeform 125" o:spid="_x0000_s114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" path="m626,7400r-3,l635,7420r5,l626,7400xe" fillcolor="#939598" stroked="f">
                    <v:path arrowok="t" o:connecttype="custom" o:connectlocs="626,-4535;623,-4535;635,-4515;640,-4515;626,-4535" o:connectangles="0,0,0,0,0"/>
                  </v:shape>
                  <v:shape id="Freeform 126" o:spid="_x0000_s115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" path="m796,7400r-3,l779,7420r5,l796,7400xe" fillcolor="#939598" stroked="f">
                    <v:path arrowok="t" o:connecttype="custom" o:connectlocs="796,-4535;793,-4535;779,-4515;784,-4515;796,-4535" o:connectangles="0,0,0,0,0"/>
                  </v:shape>
                  <v:shape id="Freeform 127" o:spid="_x0000_s115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" path="m827,7400r-3,l836,7420r5,l827,7400xe" fillcolor="#939598" stroked="f">
                    <v:path arrowok="t" o:connecttype="custom" o:connectlocs="827,-4535;824,-4535;836,-4515;841,-4515;827,-4535" o:connectangles="0,0,0,0,0"/>
                  </v:shape>
                  <v:shape id="Freeform 128" o:spid="_x0000_s115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" path="m997,7400r-3,l980,7420r5,l997,7400xe" fillcolor="#939598" stroked="f">
                    <v:path arrowok="t" o:connecttype="custom" o:connectlocs="997,-4535;994,-4535;980,-4515;985,-4515;997,-4535" o:connectangles="0,0,0,0,0"/>
                  </v:shape>
                  <v:shape id="Freeform 129" o:spid="_x0000_s115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" path="m1028,7400r-3,l1037,7420r5,l1028,7400xe" fillcolor="#939598" stroked="f">
                    <v:path arrowok="t" o:connecttype="custom" o:connectlocs="1028,-4535;1025,-4535;1037,-4515;1042,-4515;1028,-4535" o:connectangles="0,0,0,0,0"/>
                  </v:shape>
                  <v:shape id="Freeform 130" o:spid="_x0000_s115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" path="m1198,7400r-3,l1181,7420r5,l1198,7400xe" fillcolor="#939598" stroked="f">
                    <v:path arrowok="t" o:connecttype="custom" o:connectlocs="1198,-4535;1195,-4535;1181,-4515;1186,-4515;1198,-4535" o:connectangles="0,0,0,0,0"/>
                  </v:shape>
                  <v:shape id="Freeform 131" o:spid="_x0000_s115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" path="m1229,7400r-3,l1238,7420r5,l1229,7400xe" fillcolor="#939598" stroked="f">
                    <v:path arrowok="t" o:connecttype="custom" o:connectlocs="1229,-4535;1226,-4535;1238,-4515;1243,-4515;1229,-4535" o:connectangles="0,0,0,0,0"/>
                  </v:shape>
                  <v:shape id="Freeform 132" o:spid="_x0000_s115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" path="m1399,7400r-3,l1382,7420r5,l1399,7400xe" fillcolor="#939598" stroked="f">
                    <v:path arrowok="t" o:connecttype="custom" o:connectlocs="1399,-4535;1396,-4535;1382,-4515;1387,-4515;1399,-4535" o:connectangles="0,0,0,0,0"/>
                  </v:shape>
                  <v:shape id="Freeform 133" o:spid="_x0000_s115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" path="m1430,7400r-2,l1439,7420r5,l1430,7400xe" fillcolor="#939598" stroked="f">
                    <v:path arrowok="t" o:connecttype="custom" o:connectlocs="1430,-4535;1428,-4535;1439,-4515;1444,-4515;1430,-4535" o:connectangles="0,0,0,0,0"/>
                  </v:shape>
                  <v:shape id="Freeform 134" o:spid="_x0000_s115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" path="m1594,7400r-3,l1577,7420r5,l1594,7400xe" fillcolor="#939598" stroked="f">
                    <v:path arrowok="t" o:connecttype="custom" o:connectlocs="1594,-4535;1591,-4535;1577,-4515;1582,-4515;1594,-4535" o:connectangles="0,0,0,0,0"/>
                  </v:shape>
                  <v:shape id="Freeform 135" o:spid="_x0000_s115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" path="m1625,7400r-3,l1634,7420r5,l1625,7400xe" fillcolor="#939598" stroked="f">
                    <v:path arrowok="t" o:connecttype="custom" o:connectlocs="1625,-4535;1622,-4535;1634,-4515;1639,-4515;1625,-4535" o:connectangles="0,0,0,0,0"/>
                  </v:shape>
                  <v:shape id="Freeform 136" o:spid="_x0000_s116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" path="m1795,7400r-3,l1778,7420r5,l1795,7400xe" fillcolor="#939598" stroked="f">
                    <v:path arrowok="t" o:connecttype="custom" o:connectlocs="1795,-4535;1792,-4535;1778,-4515;1783,-4515;1795,-4535" o:connectangles="0,0,0,0,0"/>
                  </v:shape>
                  <v:shape id="Freeform 137" o:spid="_x0000_s116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" path="m1826,7400r-3,l1835,7420r5,l1826,7400xe" fillcolor="#939598" stroked="f">
                    <v:path arrowok="t" o:connecttype="custom" o:connectlocs="1826,-4535;1823,-4535;1835,-4515;1840,-4515;1826,-4535" o:connectangles="0,0,0,0,0"/>
                  </v:shape>
                  <v:shape id="Freeform 138" o:spid="_x0000_s116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" path="m1996,7400r-3,l1979,7420r5,l1996,7400xe" fillcolor="#939598" stroked="f">
                    <v:path arrowok="t" o:connecttype="custom" o:connectlocs="1996,-4535;1993,-4535;1979,-4515;1984,-4515;1996,-4535" o:connectangles="0,0,0,0,0"/>
                  </v:shape>
                  <v:shape id="Freeform 139" o:spid="_x0000_s116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" path="m2027,7400r-3,l2036,7420r5,l2027,7400xe" fillcolor="#939598" stroked="f">
                    <v:path arrowok="t" o:connecttype="custom" o:connectlocs="2027,-4535;2024,-4535;2036,-4515;2041,-4515;2027,-4535" o:connectangles="0,0,0,0,0"/>
                  </v:shape>
                  <v:shape id="Freeform 140" o:spid="_x0000_s116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" path="m2197,7400r-3,l2180,7420r5,l2197,7400xe" fillcolor="#939598" stroked="f">
                    <v:path arrowok="t" o:connecttype="custom" o:connectlocs="2197,-4535;2194,-4535;2180,-4515;2185,-4515;2197,-4535" o:connectangles="0,0,0,0,0"/>
                  </v:shape>
                  <v:shape id="Freeform 141" o:spid="_x0000_s116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" path="m2228,7400r-2,l2237,7420r5,l2228,7400xe" fillcolor="#939598" stroked="f">
                    <v:path arrowok="t" o:connecttype="custom" o:connectlocs="2228,-4535;2226,-4535;2237,-4515;2242,-4515;2228,-4535" o:connectangles="0,0,0,0,0"/>
                  </v:shape>
                  <v:shape id="Freeform 142" o:spid="_x0000_s116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" path="m2398,7400r-2,l2382,7420r5,l2398,7400xe" fillcolor="#939598" stroked="f">
                    <v:path arrowok="t" o:connecttype="custom" o:connectlocs="2398,-4535;2396,-4535;2382,-4515;2387,-4515;2398,-4535" o:connectangles="0,0,0,0,0"/>
                  </v:shape>
                  <v:shape id="Freeform 143" o:spid="_x0000_s116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" path="m2430,7400r-3,l2439,7420r4,l2430,7400xe" fillcolor="#939598" stroked="f">
                    <v:path arrowok="t" o:connecttype="custom" o:connectlocs="2430,-4535;2427,-4535;2439,-4515;2443,-4515;2430,-4535" o:connectangles="0,0,0,0,0"/>
                  </v:shape>
                  <v:shape id="Freeform 144" o:spid="_x0000_s116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" path="m2599,7400r-2,l2583,7420r5,l2599,7400xe" fillcolor="#939598" stroked="f">
                    <v:path arrowok="t" o:connecttype="custom" o:connectlocs="2599,-4535;2597,-4535;2583,-4515;2588,-4515;2599,-4535" o:connectangles="0,0,0,0,0"/>
                  </v:shape>
                  <v:shape id="Freeform 145" o:spid="_x0000_s116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" path="m2631,7400r-3,l2640,7420r5,l2631,7400xe" fillcolor="#939598" stroked="f">
                    <v:path arrowok="t" o:connecttype="custom" o:connectlocs="2631,-4535;2628,-4535;2640,-4515;2645,-4515;2631,-4535" o:connectangles="0,0,0,0,0"/>
                  </v:shape>
                  <v:shape id="Freeform 146" o:spid="_x0000_s117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" path="m2801,7400r-3,l2784,7420r5,l2801,7400xe" fillcolor="#939598" stroked="f">
                    <v:path arrowok="t" o:connecttype="custom" o:connectlocs="2801,-4535;2798,-4535;2784,-4515;2789,-4515;2801,-4535" o:connectangles="0,0,0,0,0"/>
                  </v:shape>
                  <v:shape id="Freeform 147" o:spid="_x0000_s117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" path="m2832,7400r-3,l2841,7420r5,l2832,7400xe" fillcolor="#939598" stroked="f">
                    <v:path arrowok="t" o:connecttype="custom" o:connectlocs="2832,-4535;2829,-4535;2841,-4515;2846,-4515;2832,-4535" o:connectangles="0,0,0,0,0"/>
                  </v:shape>
                  <v:shape id="Freeform 148" o:spid="_x0000_s117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" path="m3002,7400r-3,l2985,7420r5,l3002,7400xe" fillcolor="#939598" stroked="f">
                    <v:path arrowok="t" o:connecttype="custom" o:connectlocs="3002,-4535;2999,-4535;2985,-4515;2990,-4515;3002,-4535" o:connectangles="0,0,0,0,0"/>
                  </v:shape>
                  <v:shape id="Freeform 149" o:spid="_x0000_s117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" path="m3033,7400r-3,l3042,7420r5,l3033,7400xe" fillcolor="#939598" stroked="f">
                    <v:path arrowok="t" o:connecttype="custom" o:connectlocs="3033,-4535;3030,-4535;3042,-4515;3047,-4515;3033,-4535" o:connectangles="0,0,0,0,0"/>
                  </v:shape>
                  <v:shape id="Freeform 150" o:spid="_x0000_s117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" path="m3203,7400r-3,l3186,7420r5,l3203,7400xe" fillcolor="#939598" stroked="f">
                    <v:path arrowok="t" o:connecttype="custom" o:connectlocs="3203,-4535;3200,-4535;3186,-4515;3191,-4515;3203,-4535" o:connectangles="0,0,0,0,0"/>
                  </v:shape>
                  <v:shape id="Freeform 151" o:spid="_x0000_s117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" path="m3234,7400r-2,l3243,7420r5,l3234,7400xe" fillcolor="#939598" stroked="f">
                    <v:path arrowok="t" o:connecttype="custom" o:connectlocs="3234,-4535;3232,-4535;3243,-4515;3248,-4515;3234,-4535" o:connectangles="0,0,0,0,0"/>
                  </v:shape>
                  <v:shape id="Freeform 152" o:spid="_x0000_s117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" path="m3404,7400r-3,l3388,7420r4,l3404,7400xe" fillcolor="#939598" stroked="f">
                    <v:path arrowok="t" o:connecttype="custom" o:connectlocs="3404,-4535;3401,-4535;3388,-4515;3392,-4515;3404,-4535" o:connectangles="0,0,0,0,0"/>
                  </v:shape>
                  <v:shape id="Freeform 153" o:spid="_x0000_s117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" path="m3435,7400r-2,l3444,7420r5,l3435,7400xe" fillcolor="#939598" stroked="f">
                    <v:path arrowok="t" o:connecttype="custom" o:connectlocs="3435,-4535;3433,-4535;3444,-4515;3449,-4515;3435,-4535" o:connectangles="0,0,0,0,0"/>
                  </v:shape>
                  <v:shape id="Freeform 154" o:spid="_x0000_s117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" path="m3605,7400r-2,l3589,7420r5,l3605,7400xe" fillcolor="#939598" stroked="f">
                    <v:path arrowok="t" o:connecttype="custom" o:connectlocs="3605,-4535;3603,-4535;3589,-4515;3594,-4515;3605,-4535" o:connectangles="0,0,0,0,0"/>
                  </v:shape>
                  <v:shape id="Freeform 155" o:spid="_x0000_s117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" path="m3637,7400r-3,l3646,7420r5,l3637,7400xe" fillcolor="#939598" stroked="f">
                    <v:path arrowok="t" o:connecttype="custom" o:connectlocs="3637,-4535;3634,-4535;3646,-4515;3651,-4515;3637,-4535" o:connectangles="0,0,0,0,0"/>
                  </v:shape>
                  <v:shape id="Freeform 156" o:spid="_x0000_s118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" path="m3807,7400r-3,l3790,7420r5,l3807,7400xe" fillcolor="#939598" stroked="f">
                    <v:path arrowok="t" o:connecttype="custom" o:connectlocs="3807,-4535;3804,-4535;3790,-4515;3795,-4515;3807,-4535" o:connectangles="0,0,0,0,0"/>
                  </v:shape>
                  <v:shape id="Freeform 157" o:spid="_x0000_s118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" path="m3838,7400r-3,l3847,7420r5,l3838,7400xe" fillcolor="#939598" stroked="f">
                    <v:path arrowok="t" o:connecttype="custom" o:connectlocs="3838,-4535;3835,-4535;3847,-4515;3852,-4515;3838,-4535" o:connectangles="0,0,0,0,0"/>
                  </v:shape>
                  <v:shape id="Freeform 158" o:spid="_x0000_s118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" path="m4008,7400r-3,l3991,7420r5,l4008,7400xe" fillcolor="#939598" stroked="f">
                    <v:path arrowok="t" o:connecttype="custom" o:connectlocs="4008,-4535;4005,-4535;3991,-4515;3996,-4515;4008,-4535" o:connectangles="0,0,0,0,0"/>
                  </v:shape>
                  <v:shape id="Freeform 159" o:spid="_x0000_s118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" path="m4039,7400r-3,l4048,7420r5,l4039,7400xe" fillcolor="#939598" stroked="f">
                    <v:path arrowok="t" o:connecttype="custom" o:connectlocs="4039,-4535;4036,-4535;4048,-4515;4053,-4515;4039,-4535" o:connectangles="0,0,0,0,0"/>
                  </v:shape>
                  <v:shape id="Freeform 160" o:spid="_x0000_s118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" path="m195,7260r-15,l192,7280r14,l195,7260xe" fillcolor="#939598" stroked="f">
                    <v:path arrowok="t" o:connecttype="custom" o:connectlocs="195,-4675;180,-4675;192,-4655;206,-4655;195,-4675" o:connectangles="0,0,0,0,0"/>
                  </v:shape>
                  <v:shape id="Freeform 161" o:spid="_x0000_s118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" path="m232,7260r-14,l206,7280r15,l232,7260xe" fillcolor="#939598" stroked="f">
                    <v:path arrowok="t" o:connecttype="custom" o:connectlocs="232,-4675;218,-4675;206,-4655;221,-4655;232,-4675" o:connectangles="0,0,0,0,0"/>
                  </v:shape>
                  <v:shape id="Freeform 162" o:spid="_x0000_s118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" path="m3972,7020r-3,l3928,7040r-28,60l3889,7140r11,60l3928,7240r41,20l4020,7280r51,-20l3972,7260r-39,-40l3906,7180r-10,-40l3906,7100r27,-40l3972,7020xe" fillcolor="#939598" stroked="f">
                    <v:path arrowok="t" o:connecttype="custom" o:connectlocs="3972,-4915;3969,-4915;3928,-4895;3900,-4835;3889,-4795;3900,-4735;3928,-4695;3969,-4675;4020,-4655;4071,-4675;3972,-4675;3933,-4715;3906,-4755;3896,-4795;3906,-4835;3933,-4875;3972,-4915" o:connectangles="0,0,0,0,0,0,0,0,0,0,0,0,0,0,0,0,0"/>
                  </v:shape>
                  <v:shape id="Freeform 163" o:spid="_x0000_s118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" path="m179,7220r-7,l169,7240r3,20l179,7260r-3,-20l179,7220xe" fillcolor="#939598" stroked="f">
                    <v:path arrowok="t" o:connecttype="custom" o:connectlocs="179,-4715;172,-4715;169,-4695;172,-4675;179,-4675;176,-4695;179,-4715" o:connectangles="0,0,0,0,0,0,0"/>
                  </v:shape>
                  <v:shape id="Freeform 164" o:spid="_x0000_s118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" path="m240,7220r-6,l236,7240r-2,20l240,7260r3,-20l240,7220xe" fillcolor="#939598" stroked="f">
                    <v:path arrowok="t" o:connecttype="custom" o:connectlocs="240,-4715;234,-4715;236,-4695;234,-4675;240,-4675;243,-4695;240,-4715" o:connectangles="0,0,0,0,0,0,0"/>
                  </v:shape>
                  <v:shape id="Freeform 165" o:spid="_x0000_s118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" path="m4071,7020r-2,l4108,7060r26,40l4144,7140r-10,40l4108,7220r-39,40l4071,7260r42,-20l4141,7200r10,-60l4141,7100r-28,-60l4071,7020xe" fillcolor="#939598" stroked="f">
                    <v:path arrowok="t" o:connecttype="custom" o:connectlocs="4071,-4915;4069,-4915;4108,-4875;4134,-4835;4144,-4795;4134,-4755;4108,-4715;4069,-4675;4071,-4675;4113,-4695;4141,-4735;4151,-4795;4141,-4835;4113,-4895;4071,-4915" o:connectangles="0,0,0,0,0,0,0,0,0,0,0,0,0,0,0"/>
                  </v:shape>
                  <v:shape id="Freeform 166" o:spid="_x0000_s119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" path="m221,7200r-29,l180,7220r52,l221,7200xe" fillcolor="#939598" stroked="f">
                    <v:path arrowok="t" o:connecttype="custom" o:connectlocs="221,-4735;192,-4735;180,-4715;232,-4715;221,-4735" o:connectangles="0,0,0,0,0"/>
                  </v:shape>
                  <v:shape id="Freeform 167" o:spid="_x0000_s119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" path="m1703,7120r-4,l1692,7140r7,20l1718,7160r7,-20l1699,7140r4,-20xe" fillcolor="#939598" stroked="f">
                    <v:path arrowok="t" o:connecttype="custom" o:connectlocs="1703,-4815;1699,-4815;1692,-4795;1699,-4775;1718,-4775;1725,-4795;1699,-4795;1703,-4815" o:connectangles="0,0,0,0,0,0,0,0"/>
                  </v:shape>
                  <v:shape id="Freeform 168" o:spid="_x0000_s119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" path="m1718,7120r-4,l1718,7140r7,l1718,7120xe" fillcolor="#939598" stroked="f">
                    <v:path arrowok="t" o:connecttype="custom" o:connectlocs="1718,-4815;1714,-4815;1718,-4795;1725,-4795;1718,-4815" o:connectangles="0,0,0,0,0"/>
                  </v:shape>
                  <v:shape id="Freeform 169" o:spid="_x0000_s119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" path="m232,7060r-52,l192,7080r29,l232,7060xe" fillcolor="#939598" stroked="f">
                    <v:path arrowok="t" o:connecttype="custom" o:connectlocs="232,-4875;180,-4875;192,-4855;221,-4855;232,-4875" o:connectangles="0,0,0,0,0"/>
                  </v:shape>
                  <v:shape id="Freeform 170" o:spid="_x0000_s119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" path="m179,7020r-7,l169,7040r3,20l179,7060r-3,-20l179,7020xe" fillcolor="#939598" stroked="f">
                    <v:path arrowok="t" o:connecttype="custom" o:connectlocs="179,-4915;172,-4915;169,-4895;172,-4875;179,-4875;176,-4895;179,-4915" o:connectangles="0,0,0,0,0,0,0"/>
                  </v:shape>
                  <v:shape id="Freeform 171" o:spid="_x0000_s119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" path="m240,7020r-6,l236,7040r-2,20l240,7060r3,-20l240,7020xe" fillcolor="#939598" stroked="f">
                    <v:path arrowok="t" o:connecttype="custom" o:connectlocs="240,-4915;234,-4915;236,-4895;234,-4875;240,-4875;243,-4895;240,-4915" o:connectangles="0,0,0,0,0,0,0"/>
                  </v:shape>
                  <v:shape id="Freeform 172" o:spid="_x0000_s119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" path="m206,7000r-14,l180,7020r15,l206,7000xe" fillcolor="#939598" stroked="f">
                    <v:path arrowok="t" o:connecttype="custom" o:connectlocs="206,-4935;192,-4935;180,-4915;195,-4915;206,-4935" o:connectangles="0,0,0,0,0"/>
                  </v:shape>
                  <v:shape id="Freeform 173" o:spid="_x0000_s119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" path="m221,7000r-15,l218,7020r14,l221,7000xe" fillcolor="#939598" stroked="f">
                    <v:path arrowok="t" o:connecttype="custom" o:connectlocs="221,-4935;206,-4935;218,-4915;232,-4915;221,-4935" o:connectangles="0,0,0,0,0"/>
                  </v:shape>
                  <v:shape id="Freeform 174" o:spid="_x0000_s119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" path="m3051,6920r-12,l3039,6940r8,20l3066,6960r7,-20l3046,6940r5,-20xe" fillcolor="#939598" stroked="f">
                    <v:path arrowok="t" o:connecttype="custom" o:connectlocs="3051,-5015;3039,-5015;3039,-4995;3047,-4975;3066,-4975;3073,-4995;3046,-4995;3051,-5015" o:connectangles="0,0,0,0,0,0,0,0"/>
                  </v:shape>
                  <v:shape id="Freeform 175" o:spid="_x0000_s119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" path="m3073,6920r-11,l3066,6940r7,l3073,6920xe" fillcolor="#939598" stroked="f">
                    <v:path arrowok="t" o:connecttype="custom" o:connectlocs="3073,-5015;3062,-5015;3066,-4995;3073,-4995;3073,-5015" o:connectangles="0,0,0,0,0"/>
                  </v:shape>
                  <v:shape id="Freeform 176" o:spid="_x0000_s120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" path="m232,6860r-52,l192,6880r29,l232,6860xe" fillcolor="#939598" stroked="f">
                    <v:path arrowok="t" o:connecttype="custom" o:connectlocs="232,-5075;180,-5075;192,-5055;221,-5055;232,-5075" o:connectangles="0,0,0,0,0"/>
                  </v:shape>
                  <v:shape id="Freeform 177" o:spid="_x0000_s120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" path="m4048,6860r-52,l4008,6880r28,l4048,6860xe" fillcolor="#939598" stroked="f">
                    <v:path arrowok="t" o:connecttype="custom" o:connectlocs="4048,-5075;3996,-5075;4008,-5055;4036,-5055;4048,-5075" o:connectangles="0,0,0,0,0"/>
                  </v:shape>
                  <v:shape id="Freeform 178" o:spid="_x0000_s120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" path="m179,6820r-7,l169,6840r3,20l185,6860r-6,-20l176,6840r3,-20xe" fillcolor="#939598" stroked="f">
                    <v:path arrowok="t" o:connecttype="custom" o:connectlocs="179,-5115;172,-5115;169,-5095;172,-5075;185,-5075;179,-5095;176,-5095;179,-5115" o:connectangles="0,0,0,0,0,0,0,0"/>
                  </v:shape>
                  <v:shape id="Freeform 179" o:spid="_x0000_s120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" path="m240,6820r-6,l236,6840r-2,l227,6860r13,l243,6840r-3,-20xe" fillcolor="#939598" stroked="f">
                    <v:path arrowok="t" o:connecttype="custom" o:connectlocs="240,-5115;234,-5115;236,-5095;234,-5095;227,-5075;240,-5075;243,-5095;240,-5115" o:connectangles="0,0,0,0,0,0,0,0"/>
                  </v:shape>
                  <v:shape id="Freeform 180" o:spid="_x0000_s120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" path="m3994,6820r-6,l3985,6840r3,20l4001,6860r-7,-20l3992,6840r2,-20xe" fillcolor="#939598" stroked="f">
                    <v:path arrowok="t" o:connecttype="custom" o:connectlocs="3994,-5115;3988,-5115;3985,-5095;3988,-5075;4001,-5075;3994,-5095;3992,-5095;3994,-5115" o:connectangles="0,0,0,0,0,0,0,0"/>
                  </v:shape>
                  <v:shape id="Freeform 181" o:spid="_x0000_s120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" path="m4056,6820r-6,l4052,6840r-2,l4043,6860r13,l4059,6840r-3,-20xe" fillcolor="#939598" stroked="f">
                    <v:path arrowok="t" o:connecttype="custom" o:connectlocs="4056,-5115;4050,-5115;4052,-5095;4050,-5095;4043,-5075;4056,-5075;4059,-5095;4056,-5115" o:connectangles="0,0,0,0,0,0,0,0"/>
                  </v:shape>
                  <v:shape id="Freeform 182" o:spid="_x0000_s120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" path="m206,6800r-14,l180,6820r15,l206,6800xe" fillcolor="#939598" stroked="f">
                    <v:path arrowok="t" o:connecttype="custom" o:connectlocs="206,-5135;192,-5135;180,-5115;195,-5115;206,-5135" o:connectangles="0,0,0,0,0"/>
                  </v:shape>
                  <v:shape id="Freeform 183" o:spid="_x0000_s120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" path="m221,6800r-15,l218,6820r14,l221,6800xe" fillcolor="#939598" stroked="f">
                    <v:path arrowok="t" o:connecttype="custom" o:connectlocs="221,-5135;206,-5135;218,-5115;232,-5115;221,-5135" o:connectangles="0,0,0,0,0"/>
                  </v:shape>
                  <v:shape id="Freeform 184" o:spid="_x0000_s120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" path="m4022,6800r-14,l3996,6820r14,l4022,6800xe" fillcolor="#939598" stroked="f">
                    <v:path arrowok="t" o:connecttype="custom" o:connectlocs="4022,-5135;4008,-5135;3996,-5115;4010,-5115;4022,-5135" o:connectangles="0,0,0,0,0"/>
                  </v:shape>
                  <v:shape id="Freeform 185" o:spid="_x0000_s120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" path="m4036,6800r-14,l4034,6820r14,l4036,6800xe" fillcolor="#939598" stroked="f">
                    <v:path arrowok="t" o:connecttype="custom" o:connectlocs="4036,-5135;4022,-5135;4034,-5115;4048,-5115;4036,-5135" o:connectangles="0,0,0,0,0"/>
                  </v:shape>
                  <v:shape id="Freeform 186" o:spid="_x0000_s121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" path="m232,6660r-52,l192,6680r29,l232,6660xe" fillcolor="#939598" stroked="f">
                    <v:path arrowok="t" o:connecttype="custom" o:connectlocs="232,-5275;180,-5275;192,-5255;221,-5255;232,-5275" o:connectangles="0,0,0,0,0"/>
                  </v:shape>
                  <v:shape id="Freeform 187" o:spid="_x0000_s121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" path="m4048,6660r-52,l4008,6680r28,l4048,6660xe" fillcolor="#939598" stroked="f">
                    <v:path arrowok="t" o:connecttype="custom" o:connectlocs="4048,-5275;3996,-5275;4008,-5255;4036,-5255;4048,-5275" o:connectangles="0,0,0,0,0"/>
                  </v:shape>
                  <v:shape id="Freeform 188" o:spid="_x0000_s121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" path="m179,6620r-7,l169,6640r3,20l185,6660r-6,-20l176,6640r3,-20xe" fillcolor="#939598" stroked="f">
                    <v:path arrowok="t" o:connecttype="custom" o:connectlocs="179,-5315;172,-5315;169,-5295;172,-5275;185,-5275;179,-5295;176,-5295;179,-5315" o:connectangles="0,0,0,0,0,0,0,0"/>
                  </v:shape>
                  <v:shape id="Freeform 189" o:spid="_x0000_s121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" path="m240,6620r-6,l236,6640r-2,l227,6660r13,l243,6640r-3,-20xe" fillcolor="#939598" stroked="f">
                    <v:path arrowok="t" o:connecttype="custom" o:connectlocs="240,-5315;234,-5315;236,-5295;234,-5295;227,-5275;240,-5275;243,-5295;240,-5315" o:connectangles="0,0,0,0,0,0,0,0"/>
                  </v:shape>
                  <v:shape id="Freeform 190" o:spid="_x0000_s121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" path="m3994,6620r-6,l3985,6640r3,20l4001,6660r-7,-20l3992,6640r2,-20xe" fillcolor="#939598" stroked="f">
                    <v:path arrowok="t" o:connecttype="custom" o:connectlocs="3994,-5315;3988,-5315;3985,-5295;3988,-5275;4001,-5275;3994,-5295;3992,-5295;3994,-5315" o:connectangles="0,0,0,0,0,0,0,0"/>
                  </v:shape>
                  <v:shape id="Freeform 191" o:spid="_x0000_s121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" path="m4056,6620r-6,l4052,6640r-2,l4043,6660r13,l4059,6640r-3,-20xe" fillcolor="#939598" stroked="f">
                    <v:path arrowok="t" o:connecttype="custom" o:connectlocs="4056,-5315;4050,-5315;4052,-5295;4050,-5295;4043,-5275;4056,-5275;4059,-5295;4056,-5315" o:connectangles="0,0,0,0,0,0,0,0"/>
                  </v:shape>
                  <v:shape id="Freeform 192" o:spid="_x0000_s121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" path="m195,6600r-3,l180,6620r5,l195,6600xe" fillcolor="#939598" stroked="f">
                    <v:path arrowok="t" o:connecttype="custom" o:connectlocs="195,-5335;192,-5335;180,-5315;185,-5315;195,-5335" o:connectangles="0,0,0,0,0"/>
                  </v:shape>
                  <v:shape id="Freeform 193" o:spid="_x0000_s121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" path="m221,6600r-3,l227,6620r5,l221,6600xe" fillcolor="#939598" stroked="f">
                    <v:path arrowok="t" o:connecttype="custom" o:connectlocs="221,-5335;218,-5335;227,-5315;232,-5315;221,-5335" o:connectangles="0,0,0,0,0"/>
                  </v:shape>
                  <v:shape id="Freeform 194" o:spid="_x0000_s121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" path="m3106,6580r-19,l3080,6600r,20l3091,6620r-4,-20l3113,6600r-7,-20xe" fillcolor="#939598" stroked="f">
                    <v:path arrowok="t" o:connecttype="custom" o:connectlocs="3106,-5355;3087,-5355;3080,-5335;3080,-5315;3091,-5315;3087,-5335;3113,-5335;3106,-5355" o:connectangles="0,0,0,0,0,0,0,0"/>
                  </v:shape>
                  <v:shape id="Freeform 195" o:spid="_x0000_s121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" path="m3113,6600r-7,l3102,6620r11,l3113,6600xe" fillcolor="#939598" stroked="f">
                    <v:path arrowok="t" o:connecttype="custom" o:connectlocs="3113,-5335;3106,-5335;3102,-5315;3113,-5315;3113,-5335" o:connectangles="0,0,0,0,0"/>
                  </v:shape>
                  <v:shape id="Freeform 196" o:spid="_x0000_s122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" path="m4010,6600r-2,l3996,6620r5,l4010,6600xe" fillcolor="#939598" stroked="f">
                    <v:path arrowok="t" o:connecttype="custom" o:connectlocs="4010,-5335;4008,-5335;3996,-5315;4001,-5315;4010,-5335" o:connectangles="0,0,0,0,0"/>
                  </v:shape>
                  <v:shape id="Freeform 197" o:spid="_x0000_s122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" path="m4036,6600r-2,l4043,6620r5,l4036,6600xe" fillcolor="#939598" stroked="f">
                    <v:path arrowok="t" o:connecttype="custom" o:connectlocs="4036,-5335;4034,-5335;4043,-5315;4048,-5315;4036,-5335" o:connectangles="0,0,0,0,0"/>
                  </v:shape>
                  <v:shape id="Freeform 198" o:spid="_x0000_s122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" path="m221,6460r-29,l206,6480r15,-20xe" fillcolor="#939598" stroked="f">
                    <v:path arrowok="t" o:connecttype="custom" o:connectlocs="221,-5475;192,-5475;206,-5455;221,-5475" o:connectangles="0,0,0,0"/>
                  </v:shape>
                  <v:shape id="Freeform 199" o:spid="_x0000_s122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" path="m4036,6460r-28,l4022,6480r14,-20xe" fillcolor="#939598" stroked="f">
                    <v:path arrowok="t" o:connecttype="custom" o:connectlocs="4036,-5475;4008,-5475;4022,-5455;4036,-5475" o:connectangles="0,0,0,0"/>
                  </v:shape>
                  <v:shape id="Freeform 200" o:spid="_x0000_s122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" path="m179,6440r-7,l180,6460r5,l179,6440xe" fillcolor="#939598" stroked="f">
                    <v:path arrowok="t" o:connecttype="custom" o:connectlocs="179,-5495;172,-5495;180,-5475;185,-5475;179,-5495" o:connectangles="0,0,0,0,0"/>
                  </v:shape>
                  <v:shape id="Freeform 201" o:spid="_x0000_s122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" path="m240,6440r-6,l227,6460r5,l240,6440xe" fillcolor="#939598" stroked="f">
                    <v:path arrowok="t" o:connecttype="custom" o:connectlocs="240,-5495;234,-5495;227,-5475;232,-5475;240,-5495" o:connectangles="0,0,0,0,0"/>
                  </v:shape>
                  <v:shape id="Freeform 202" o:spid="_x0000_s122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" path="m3106,6420r-19,l3080,6440r,20l3091,6460r-4,-20l3113,6440r-7,-20xe" fillcolor="#939598" stroked="f">
                    <v:path arrowok="t" o:connecttype="custom" o:connectlocs="3106,-5515;3087,-5515;3080,-5495;3080,-5475;3091,-5475;3087,-5495;3113,-5495;3106,-5515" o:connectangles="0,0,0,0,0,0,0,0"/>
                  </v:shape>
                  <v:shape id="Freeform 203" o:spid="_x0000_s122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" path="m3113,6440r-7,l3102,6460r11,l3113,6440xe" fillcolor="#939598" stroked="f">
                    <v:path arrowok="t" o:connecttype="custom" o:connectlocs="3113,-5495;3106,-5495;3102,-5475;3113,-5475;3113,-5495" o:connectangles="0,0,0,0,0"/>
                  </v:shape>
                  <v:shape id="Freeform 204" o:spid="_x0000_s122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" path="m3994,6440r-6,l3996,6460r5,l3994,6440xe" fillcolor="#939598" stroked="f">
                    <v:path arrowok="t" o:connecttype="custom" o:connectlocs="3994,-5495;3988,-5495;3996,-5475;4001,-5475;3994,-5495" o:connectangles="0,0,0,0,0"/>
                  </v:shape>
                  <v:shape id="Freeform 205" o:spid="_x0000_s122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" path="m4056,6440r-6,l4043,6460r5,l4056,6440xe" fillcolor="#939598" stroked="f">
                    <v:path arrowok="t" o:connecttype="custom" o:connectlocs="4056,-5495;4050,-5495;4043,-5475;4048,-5475;4056,-5495" o:connectangles="0,0,0,0,0"/>
                  </v:shape>
                  <v:shape id="Freeform 206" o:spid="_x0000_s123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" path="m195,6400r-15,l172,6420r-3,20l176,6440r3,-20l185,6420r10,-20xe" fillcolor="#939598" stroked="f">
                    <v:path arrowok="t" o:connecttype="custom" o:connectlocs="195,-5535;180,-5535;172,-5515;169,-5495;176,-5495;179,-5515;185,-5515;195,-5535" o:connectangles="0,0,0,0,0,0,0,0"/>
                  </v:shape>
                  <v:shape id="Freeform 207" o:spid="_x0000_s123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" path="m232,6400r-14,l227,6420r7,l236,6440r7,l240,6420r-8,-20xe" fillcolor="#939598" stroked="f">
                    <v:path arrowok="t" o:connecttype="custom" o:connectlocs="232,-5535;218,-5535;227,-5515;234,-5515;236,-5495;243,-5495;240,-5515;232,-5535" o:connectangles="0,0,0,0,0,0,0,0"/>
                  </v:shape>
                  <v:shape id="Freeform 208" o:spid="_x0000_s123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" path="m686,6400r-7,l679,6420r7,20l705,6440r8,-20l686,6420r,-20xe" fillcolor="#939598" stroked="f">
                    <v:path arrowok="t" o:connecttype="custom" o:connectlocs="686,-5535;679,-5535;679,-5515;686,-5495;705,-5495;713,-5515;686,-5515;686,-5535" o:connectangles="0,0,0,0,0,0,0,0"/>
                  </v:shape>
                  <v:shape id="Freeform 209" o:spid="_x0000_s123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" path="m4010,6400r-14,l3988,6420r-3,20l3992,6440r2,-20l4001,6420r9,-20xe" fillcolor="#939598" stroked="f">
                    <v:path arrowok="t" o:connecttype="custom" o:connectlocs="4010,-5535;3996,-5535;3988,-5515;3985,-5495;3992,-5495;3994,-5515;4001,-5515;4010,-5535" o:connectangles="0,0,0,0,0,0,0,0"/>
                  </v:shape>
                  <v:shape id="Freeform 210" o:spid="_x0000_s123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" path="m4048,6400r-14,l4043,6420r7,l4052,6440r7,l4056,6420r-8,-20xe" fillcolor="#939598" stroked="f">
                    <v:path arrowok="t" o:connecttype="custom" o:connectlocs="4048,-5535;4034,-5535;4043,-5515;4050,-5515;4052,-5495;4059,-5495;4056,-5515;4048,-5535" o:connectangles="0,0,0,0,0,0,0,0"/>
                  </v:shape>
                  <v:shape id="Freeform 211" o:spid="_x0000_s123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" path="m713,6400r-7,l706,6420r7,l713,6400xe" fillcolor="#939598" stroked="f">
                    <v:path arrowok="t" o:connecttype="custom" o:connectlocs="713,-5535;706,-5535;706,-5515;713,-5515;713,-5535" o:connectangles="0,0,0,0,0"/>
                  </v:shape>
                  <v:shape id="Freeform 212" o:spid="_x0000_s123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" path="m2155,6320r-7,l2148,6340r7,20l2174,6360r7,-20l2155,6340r,-20xe" fillcolor="#939598" stroked="f">
                    <v:path arrowok="t" o:connecttype="custom" o:connectlocs="2155,-5615;2148,-5615;2148,-5595;2155,-5575;2174,-5575;2181,-5595;2155,-5595;2155,-5615" o:connectangles="0,0,0,0,0,0,0,0"/>
                  </v:shape>
                  <v:shape id="Freeform 213" o:spid="_x0000_s123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" path="m2537,6320r-7,l2530,6340r7,20l2556,6360r8,-20l2537,6340r,-20xe" fillcolor="#939598" stroked="f">
                    <v:path arrowok="t" o:connecttype="custom" o:connectlocs="2537,-5615;2530,-5615;2530,-5595;2537,-5575;2556,-5575;2564,-5595;2537,-5595;2537,-5615" o:connectangles="0,0,0,0,0,0,0,0"/>
                  </v:shape>
                  <v:shape id="Freeform 214" o:spid="_x0000_s123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" path="m3709,6320r-18,l3683,6340r,20l3695,6360r-5,-20l3717,6340r-8,-20xe" fillcolor="#939598" stroked="f">
                    <v:path arrowok="t" o:connecttype="custom" o:connectlocs="3709,-5615;3691,-5615;3683,-5595;3683,-5575;3695,-5575;3690,-5595;3717,-5595;3709,-5615" o:connectangles="0,0,0,0,0,0,0,0"/>
                  </v:shape>
                  <v:shape id="Freeform 215" o:spid="_x0000_s123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" path="m3717,6340r-7,l3706,6360r11,l3717,6340xe" fillcolor="#939598" stroked="f">
                    <v:path arrowok="t" o:connecttype="custom" o:connectlocs="3717,-5595;3710,-5595;3706,-5575;3717,-5575;3717,-5595" o:connectangles="0,0,0,0,0"/>
                  </v:shape>
                  <v:shape id="Freeform 216" o:spid="_x0000_s124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" path="m1899,6300r-19,l1873,6320r,20l1884,6340r-4,-20l1906,6320r-7,-20xe" fillcolor="#939598" stroked="f">
                    <v:path arrowok="t" o:connecttype="custom" o:connectlocs="1899,-5635;1880,-5635;1873,-5615;1873,-5595;1884,-5595;1880,-5615;1906,-5615;1899,-5635" o:connectangles="0,0,0,0,0,0,0,0"/>
                  </v:shape>
                  <v:shape id="Freeform 217" o:spid="_x0000_s124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" path="m1906,6320r-7,l1895,6340r11,l1906,6320xe" fillcolor="#939598" stroked="f">
                    <v:path arrowok="t" o:connecttype="custom" o:connectlocs="1906,-5615;1899,-5615;1895,-5595;1906,-5595;1906,-5615" o:connectangles="0,0,0,0,0"/>
                  </v:shape>
                  <v:shape id="Freeform 218" o:spid="_x0000_s124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" path="m2181,6320r-7,l2174,6340r7,l2181,6320xe" fillcolor="#939598" stroked="f">
                    <v:path arrowok="t" o:connecttype="custom" o:connectlocs="2181,-5615;2174,-5615;2174,-5595;2181,-5595;2181,-5615" o:connectangles="0,0,0,0,0"/>
                  </v:shape>
                  <v:shape id="Freeform 219" o:spid="_x0000_s124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" path="m2564,6320r-7,l2557,6340r7,l2564,6320xe" fillcolor="#939598" stroked="f">
                    <v:path arrowok="t" o:connecttype="custom" o:connectlocs="2564,-5615;2557,-5615;2557,-5595;2564,-5595;2564,-5615" o:connectangles="0,0,0,0,0"/>
                  </v:shape>
                  <v:shape id="Freeform 220" o:spid="_x0000_s124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" path="m221,6260r-29,l206,6280r15,-20xe" fillcolor="#939598" stroked="f">
                    <v:path arrowok="t" o:connecttype="custom" o:connectlocs="221,-5675;192,-5675;206,-5655;221,-5675" o:connectangles="0,0,0,0"/>
                  </v:shape>
                  <v:shape id="Freeform 221" o:spid="_x0000_s124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" path="m4036,6260r-28,l4022,6280r14,-20xe" fillcolor="#939598" stroked="f">
                    <v:path arrowok="t" o:connecttype="custom" o:connectlocs="4036,-5675;4008,-5675;4022,-5655;4036,-5675" o:connectangles="0,0,0,0"/>
                  </v:shape>
                  <v:shape id="Freeform 222" o:spid="_x0000_s124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" path="m179,6240r-7,l180,6260r5,l179,6240xe" fillcolor="#939598" stroked="f">
                    <v:path arrowok="t" o:connecttype="custom" o:connectlocs="179,-5695;172,-5695;180,-5675;185,-5675;179,-5695" o:connectangles="0,0,0,0,0"/>
                  </v:shape>
                  <v:shape id="Freeform 223" o:spid="_x0000_s124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" path="m240,6240r-6,l227,6260r5,l240,6240xe" fillcolor="#939598" stroked="f">
                    <v:path arrowok="t" o:connecttype="custom" o:connectlocs="240,-5695;234,-5695;227,-5675;232,-5675;240,-5695" o:connectangles="0,0,0,0,0"/>
                  </v:shape>
                  <v:shape id="Freeform 224" o:spid="_x0000_s124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" path="m3080,6220r-7,l3073,6240r8,20l3099,6260r8,-20l3080,6240r,-20xe" fillcolor="#939598" stroked="f">
                    <v:path arrowok="t" o:connecttype="custom" o:connectlocs="3080,-5715;3073,-5715;3073,-5695;3081,-5675;3099,-5675;3107,-5695;3080,-5695;3080,-5715" o:connectangles="0,0,0,0,0,0,0,0"/>
                  </v:shape>
                  <v:shape id="Freeform 225" o:spid="_x0000_s124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" path="m3994,6240r-6,l3996,6260r5,l3994,6240xe" fillcolor="#939598" stroked="f">
                    <v:path arrowok="t" o:connecttype="custom" o:connectlocs="3994,-5695;3988,-5695;3996,-5675;4001,-5675;3994,-5695" o:connectangles="0,0,0,0,0"/>
                  </v:shape>
                  <v:shape id="Freeform 226" o:spid="_x0000_s125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" path="m4056,6240r-6,l4043,6260r5,l4056,6240xe" fillcolor="#939598" stroked="f">
                    <v:path arrowok="t" o:connecttype="custom" o:connectlocs="4056,-5695;4050,-5695;4043,-5675;4048,-5675;4056,-5695" o:connectangles="0,0,0,0,0"/>
                  </v:shape>
                  <v:shape id="Freeform 227" o:spid="_x0000_s125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" path="m195,6200r-15,l172,6220r-3,20l176,6240r3,-20l185,6220r10,-20xe" fillcolor="#939598" stroked="f">
                    <v:path arrowok="t" o:connecttype="custom" o:connectlocs="195,-5735;180,-5735;172,-5715;169,-5695;176,-5695;179,-5715;185,-5715;195,-5735" o:connectangles="0,0,0,0,0,0,0,0"/>
                  </v:shape>
                  <v:shape id="Freeform 228" o:spid="_x0000_s125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" path="m232,6200r-14,l227,6220r7,l236,6240r7,l240,6220r-8,-20xe" fillcolor="#939598" stroked="f">
                    <v:path arrowok="t" o:connecttype="custom" o:connectlocs="232,-5735;218,-5735;227,-5715;234,-5715;236,-5695;243,-5695;240,-5715;232,-5735" o:connectangles="0,0,0,0,0,0,0,0"/>
                  </v:shape>
                  <v:shape id="Freeform 229" o:spid="_x0000_s125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" path="m705,6200r-19,l679,6220r,20l690,6240r-4,-20l713,6220r-8,-20xe" fillcolor="#939598" stroked="f">
                    <v:path arrowok="t" o:connecttype="custom" o:connectlocs="705,-5735;686,-5735;679,-5715;679,-5695;690,-5695;686,-5715;713,-5715;705,-5735" o:connectangles="0,0,0,0,0,0,0,0"/>
                  </v:shape>
                  <v:shape id="Freeform 230" o:spid="_x0000_s125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" path="m713,6220r-7,l701,6240r12,l713,6220xe" fillcolor="#939598" stroked="f">
                    <v:path arrowok="t" o:connecttype="custom" o:connectlocs="713,-5715;706,-5715;701,-5695;713,-5695;713,-5715" o:connectangles="0,0,0,0,0"/>
                  </v:shape>
                  <v:shape id="Freeform 231" o:spid="_x0000_s125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" path="m3107,6220r-7,l3100,6240r7,l3107,6220xe" fillcolor="#939598" stroked="f">
                    <v:path arrowok="t" o:connecttype="custom" o:connectlocs="3107,-5715;3100,-5715;3100,-5695;3107,-5695;3107,-5715" o:connectangles="0,0,0,0,0"/>
                  </v:shape>
                  <v:shape id="Freeform 232" o:spid="_x0000_s125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" path="m4010,6200r-14,l3988,6220r-3,20l3992,6240r2,-20l4001,6220r9,-20xe" fillcolor="#939598" stroked="f">
                    <v:path arrowok="t" o:connecttype="custom" o:connectlocs="4010,-5735;3996,-5735;3988,-5715;3985,-5695;3992,-5695;3994,-5715;4001,-5715;4010,-5735" o:connectangles="0,0,0,0,0,0,0,0"/>
                  </v:shape>
                  <v:shape id="Freeform 233" o:spid="_x0000_s125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" path="m4048,6200r-14,l4043,6220r7,l4052,6240r7,l4056,6220r-8,-20xe" fillcolor="#939598" stroked="f">
                    <v:path arrowok="t" o:connecttype="custom" o:connectlocs="4048,-5735;4034,-5735;4043,-5715;4050,-5715;4052,-5695;4059,-5695;4056,-5715;4048,-5735" o:connectangles="0,0,0,0,0,0,0,0"/>
                  </v:shape>
                  <v:shape id="Freeform 234" o:spid="_x0000_s125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" path="m2181,6160r-7,l2174,6180r8,20l2201,6200r7,-20l2181,6180r,-20xe" fillcolor="#939598" stroked="f">
                    <v:path arrowok="t" o:connecttype="custom" o:connectlocs="2181,-5775;2174,-5775;2174,-5755;2182,-5735;2201,-5735;2208,-5755;2181,-5755;2181,-5775" o:connectangles="0,0,0,0,0,0,0,0"/>
                  </v:shape>
                  <v:shape id="Freeform 235" o:spid="_x0000_s125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" path="m2208,6160r-7,l2201,6180r7,l2208,6160xe" fillcolor="#939598" stroked="f">
                    <v:path arrowok="t" o:connecttype="custom" o:connectlocs="2208,-5775;2201,-5775;2201,-5755;2208,-5755;2208,-5775" o:connectangles="0,0,0,0,0"/>
                  </v:shape>
                  <v:shape id="Freeform 236" o:spid="_x0000_s126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" path="m3771,6120r-7,l3764,6140r7,20l3790,6160r7,-20l3771,6140r,-20xe" fillcolor="#939598" stroked="f">
                    <v:path arrowok="t" o:connecttype="custom" o:connectlocs="3771,-5815;3764,-5815;3764,-5795;3771,-5775;3790,-5775;3797,-5795;3771,-5795;3771,-5815" o:connectangles="0,0,0,0,0,0,0,0"/>
                  </v:shape>
                  <v:shape id="Freeform 237" o:spid="_x0000_s126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" path="m3797,6120r-6,l3791,6140r6,l3797,6120xe" fillcolor="#939598" stroked="f">
                    <v:path arrowok="t" o:connecttype="custom" o:connectlocs="3797,-5815;3791,-5815;3791,-5795;3797,-5795;3797,-5815" o:connectangles="0,0,0,0,0"/>
                  </v:shape>
                  <v:shape id="Freeform 238" o:spid="_x0000_s126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" path="m1424,6060r-7,l1417,6080r7,20l1443,6100r7,-20l1424,6080r,-20xe" fillcolor="#939598" stroked="f">
                    <v:path arrowok="t" o:connecttype="custom" o:connectlocs="1424,-5875;1417,-5875;1417,-5855;1424,-5835;1443,-5835;1450,-5855;1424,-5855;1424,-5875" o:connectangles="0,0,0,0,0,0,0,0"/>
                  </v:shape>
                  <v:shape id="Freeform 239" o:spid="_x0000_s126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" path="m221,6060r-29,l206,6080r15,-20xe" fillcolor="#939598" stroked="f">
                    <v:path arrowok="t" o:connecttype="custom" o:connectlocs="221,-5875;192,-5875;206,-5855;221,-5875" o:connectangles="0,0,0,0"/>
                  </v:shape>
                  <v:shape id="Freeform 240" o:spid="_x0000_s126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" path="m1450,6060r-7,l1443,6080r7,l1450,6060xe" fillcolor="#939598" stroked="f">
                    <v:path arrowok="t" o:connecttype="custom" o:connectlocs="1450,-5875;1443,-5875;1443,-5855;1450,-5855;1450,-5875" o:connectangles="0,0,0,0,0"/>
                  </v:shape>
                  <v:shape id="Freeform 241" o:spid="_x0000_s126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" path="m4036,6060r-28,l4022,6080r14,-20xe" fillcolor="#939598" stroked="f">
                    <v:path arrowok="t" o:connecttype="custom" o:connectlocs="4036,-5875;4008,-5875;4022,-5855;4036,-5875" o:connectangles="0,0,0,0"/>
                  </v:shape>
                  <v:shape id="Freeform 242" o:spid="_x0000_s126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" path="m179,6040r-7,l180,6060r5,l179,6040xe" fillcolor="#939598" stroked="f">
                    <v:path arrowok="t" o:connecttype="custom" o:connectlocs="179,-5895;172,-5895;180,-5875;185,-5875;179,-5895" o:connectangles="0,0,0,0,0"/>
                  </v:shape>
                  <v:shape id="Freeform 243" o:spid="_x0000_s126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" path="m240,6040r-6,l227,6060r5,l240,6040xe" fillcolor="#939598" stroked="f">
                    <v:path arrowok="t" o:connecttype="custom" o:connectlocs="240,-5895;234,-5895;227,-5875;232,-5875;240,-5895" o:connectangles="0,0,0,0,0"/>
                  </v:shape>
                  <v:shape id="Freeform 244" o:spid="_x0000_s126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" path="m3994,6040r-6,l3996,6060r5,l3994,6040xe" fillcolor="#939598" stroked="f">
                    <v:path arrowok="t" o:connecttype="custom" o:connectlocs="3994,-5895;3988,-5895;3996,-5875;4001,-5875;3994,-5895" o:connectangles="0,0,0,0,0"/>
                  </v:shape>
                  <v:shape id="Freeform 245" o:spid="_x0000_s126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" path="m4056,6040r-6,l4043,6060r5,l4056,6040xe" fillcolor="#939598" stroked="f">
                    <v:path arrowok="t" o:connecttype="custom" o:connectlocs="4056,-5895;4050,-5895;4043,-5875;4048,-5875;4056,-5895" o:connectangles="0,0,0,0,0"/>
                  </v:shape>
                  <v:shape id="Freeform 246" o:spid="_x0000_s127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" path="m195,6000r-15,l172,6020r-3,20l176,6040r3,-20l185,6020r10,-20xe" fillcolor="#939598" stroked="f">
                    <v:path arrowok="t" o:connecttype="custom" o:connectlocs="195,-5935;180,-5935;172,-5915;169,-5895;176,-5895;179,-5915;185,-5915;195,-5935" o:connectangles="0,0,0,0,0,0,0,0"/>
                  </v:shape>
                  <v:shape id="Freeform 247" o:spid="_x0000_s127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" path="m232,6000r-14,l227,6020r7,l236,6040r7,l240,6020r-8,-20xe" fillcolor="#939598" stroked="f">
                    <v:path arrowok="t" o:connecttype="custom" o:connectlocs="232,-5935;218,-5935;227,-5915;234,-5915;236,-5895;243,-5895;240,-5915;232,-5935" o:connectangles="0,0,0,0,0,0,0,0"/>
                  </v:shape>
                  <v:shape id="Freeform 248" o:spid="_x0000_s127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" path="m4010,6000r-14,l3988,6020r-3,20l3992,6040r2,-20l4001,6020r9,-20xe" fillcolor="#939598" stroked="f">
                    <v:path arrowok="t" o:connecttype="custom" o:connectlocs="4010,-5935;3996,-5935;3988,-5915;3985,-5895;3992,-5895;3994,-5915;4001,-5915;4010,-5935" o:connectangles="0,0,0,0,0,0,0,0"/>
                  </v:shape>
                  <v:shape id="Freeform 249" o:spid="_x0000_s127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" path="m4048,6000r-14,l4043,6020r7,l4052,6040r7,l4056,6020r-8,-20xe" fillcolor="#939598" stroked="f">
                    <v:path arrowok="t" o:connecttype="custom" o:connectlocs="4048,-5935;4034,-5935;4043,-5915;4050,-5915;4052,-5895;4059,-5895;4056,-5915;4048,-5935" o:connectangles="0,0,0,0,0,0,0,0"/>
                  </v:shape>
                  <v:shape id="Freeform 250" o:spid="_x0000_s127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" path="m804,5980r-4,l793,6000r7,20l819,6020r8,-20l800,6000r4,-20xe" fillcolor="#939598" stroked="f">
                    <v:path arrowok="t" o:connecttype="custom" o:connectlocs="804,-5955;800,-5955;793,-5935;800,-5915;819,-5915;827,-5935;800,-5935;804,-5955" o:connectangles="0,0,0,0,0,0,0,0"/>
                  </v:shape>
                  <v:shape id="Freeform 251" o:spid="_x0000_s127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" path="m3046,6000r-7,l3039,6020r7,l3046,6000xe" fillcolor="#939598" stroked="f">
                    <v:path arrowok="t" o:connecttype="custom" o:connectlocs="3046,-5935;3039,-5935;3039,-5915;3046,-5915;3046,-5935" o:connectangles="0,0,0,0,0"/>
                  </v:shape>
                  <v:shape id="Freeform 252" o:spid="_x0000_s127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" path="m3073,6000r-7,l3066,6020r7,l3073,6000xe" fillcolor="#939598" stroked="f">
                    <v:path arrowok="t" o:connecttype="custom" o:connectlocs="3073,-5935;3066,-5935;3066,-5915;3073,-5915;3073,-5935" o:connectangles="0,0,0,0,0"/>
                  </v:shape>
                  <v:shape id="Freeform 253" o:spid="_x0000_s127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" path="m819,5980r-4,l820,6000r7,l819,5980xe" fillcolor="#939598" stroked="f">
                    <v:path arrowok="t" o:connecttype="custom" o:connectlocs="819,-5955;815,-5955;820,-5935;827,-5935;819,-5955" o:connectangles="0,0,0,0,0"/>
                  </v:shape>
                  <v:shape id="Freeform 254" o:spid="_x0000_s127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" path="m1334,5940r-11,l1323,5960r7,20l1349,5980r7,-20l1330,5960r4,-20xe" fillcolor="#939598" stroked="f">
                    <v:path arrowok="t" o:connecttype="custom" o:connectlocs="1334,-5995;1323,-5995;1323,-5975;1330,-5955;1349,-5955;1356,-5975;1330,-5975;1334,-5995" o:connectangles="0,0,0,0,0,0,0,0"/>
                  </v:shape>
                  <v:shape id="Freeform 255" o:spid="_x0000_s127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" path="m1356,5940r-11,l1349,5960r7,l1356,5940xe" fillcolor="#939598" stroked="f">
                    <v:path arrowok="t" o:connecttype="custom" o:connectlocs="1356,-5995;1345,-5995;1349,-5975;1356,-5975;1356,-5995" o:connectangles="0,0,0,0,0"/>
                  </v:shape>
                  <v:shape id="Freeform 256" o:spid="_x0000_s128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" path="m1394,5840r-11,l1383,5860r8,20l1409,5880r8,-20l1390,5860r4,-20xe" fillcolor="#939598" stroked="f">
                    <v:path arrowok="t" o:connecttype="custom" o:connectlocs="1394,-6095;1383,-6095;1383,-6075;1391,-6055;1409,-6055;1417,-6075;1390,-6075;1394,-6095" o:connectangles="0,0,0,0,0,0,0,0"/>
                  </v:shape>
                  <v:shape id="Freeform 257" o:spid="_x0000_s128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" path="m179,5840r-7,l180,5860r5,l179,5840xe" fillcolor="#939598" stroked="f">
                    <v:path arrowok="t" o:connecttype="custom" o:connectlocs="179,-6095;172,-6095;180,-6075;185,-6075;179,-6095" o:connectangles="0,0,0,0,0"/>
                  </v:shape>
                  <v:shape id="Freeform 258" o:spid="_x0000_s128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" path="m240,5840r-6,l227,5860r5,l240,5840xe" fillcolor="#939598" stroked="f">
                    <v:path arrowok="t" o:connecttype="custom" o:connectlocs="240,-6095;234,-6095;227,-6075;232,-6075;240,-6095" o:connectangles="0,0,0,0,0"/>
                  </v:shape>
                  <v:shape id="Freeform 259" o:spid="_x0000_s128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" path="m860,5840r-7,l853,5860r7,l860,5840xe" fillcolor="#939598" stroked="f">
                    <v:path arrowok="t" o:connecttype="custom" o:connectlocs="860,-6095;853,-6095;853,-6075;860,-6075;860,-6095" o:connectangles="0,0,0,0,0"/>
                  </v:shape>
                  <v:shape id="Freeform 260" o:spid="_x0000_s128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" path="m887,5840r-7,l880,5860r7,l887,5840xe" fillcolor="#939598" stroked="f">
                    <v:path arrowok="t" o:connecttype="custom" o:connectlocs="887,-6095;880,-6095;880,-6075;887,-6075;887,-6095" o:connectangles="0,0,0,0,0"/>
                  </v:shape>
                  <v:shape id="Freeform 261" o:spid="_x0000_s128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" path="m1417,5840r-12,l1410,5860r7,l1417,5840xe" fillcolor="#939598" stroked="f">
                    <v:path arrowok="t" o:connecttype="custom" o:connectlocs="1417,-6095;1405,-6095;1410,-6075;1417,-6075;1417,-6095" o:connectangles="0,0,0,0,0"/>
                  </v:shape>
                  <v:shape id="Freeform 262" o:spid="_x0000_s128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" path="m3994,5840r-6,l3996,5860r5,l3994,5840xe" fillcolor="#939598" stroked="f">
                    <v:path arrowok="t" o:connecttype="custom" o:connectlocs="3994,-6095;3988,-6095;3996,-6075;4001,-6075;3994,-6095" o:connectangles="0,0,0,0,0"/>
                  </v:shape>
                  <v:shape id="Freeform 263" o:spid="_x0000_s128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" path="m4056,5840r-6,l4043,5860r5,l4056,5840xe" fillcolor="#939598" stroked="f">
                    <v:path arrowok="t" o:connecttype="custom" o:connectlocs="4056,-6095;4050,-6095;4043,-6075;4048,-6075;4056,-6095" o:connectangles="0,0,0,0,0"/>
                  </v:shape>
                  <v:shape id="Freeform 264" o:spid="_x0000_s128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" path="m195,5800r-15,l172,5820r-3,20l176,5840r3,-20l185,5820r10,-20xe" fillcolor="#939598" stroked="f">
                    <v:path arrowok="t" o:connecttype="custom" o:connectlocs="195,-6135;180,-6135;172,-6115;169,-6095;176,-6095;179,-6115;185,-6115;195,-6135" o:connectangles="0,0,0,0,0,0,0,0"/>
                  </v:shape>
                  <v:shape id="Freeform 265" o:spid="_x0000_s128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" path="m232,5800r-14,l227,5820r7,l236,5840r7,l240,5820r-8,-20xe" fillcolor="#939598" stroked="f">
                    <v:path arrowok="t" o:connecttype="custom" o:connectlocs="232,-6135;218,-6135;227,-6115;234,-6115;236,-6095;243,-6095;240,-6115;232,-6135" o:connectangles="0,0,0,0,0,0,0,0"/>
                  </v:shape>
                  <v:shape id="Freeform 266" o:spid="_x0000_s129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" path="m4010,5800r-14,l3988,5820r-3,20l3992,5840r2,-20l4001,5820r9,-20xe" fillcolor="#939598" stroked="f">
                    <v:path arrowok="t" o:connecttype="custom" o:connectlocs="4010,-6135;3996,-6135;3988,-6115;3985,-6095;3992,-6095;3994,-6115;4001,-6115;4010,-6135" o:connectangles="0,0,0,0,0,0,0,0"/>
                  </v:shape>
                  <v:shape id="Freeform 267" o:spid="_x0000_s129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" path="m4048,5800r-14,l4043,5820r7,l4052,5840r7,l4056,5820r-8,-20xe" fillcolor="#939598" stroked="f">
                    <v:path arrowok="t" o:connecttype="custom" o:connectlocs="4048,-6135;4034,-6135;4043,-6115;4050,-6115;4052,-6095;4059,-6095;4056,-6115;4048,-6135" o:connectangles="0,0,0,0,0,0,0,0"/>
                  </v:shape>
                  <v:shape id="Freeform 268" o:spid="_x0000_s129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" path="m1410,5740r-7,l1403,5760r7,l1410,5740xe" fillcolor="#939598" stroked="f">
                    <v:path arrowok="t" o:connecttype="custom" o:connectlocs="1410,-6195;1403,-6195;1403,-6175;1410,-6175;1410,-6195" o:connectangles="0,0,0,0,0"/>
                  </v:shape>
                  <v:shape id="Freeform 269" o:spid="_x0000_s129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" path="m1437,5740r-7,l1430,5760r7,l1437,5740xe" fillcolor="#939598" stroked="f">
                    <v:path arrowok="t" o:connecttype="custom" o:connectlocs="1437,-6195;1430,-6195;1430,-6175;1437,-6175;1437,-6195" o:connectangles="0,0,0,0,0"/>
                  </v:shape>
                  <v:shape id="Freeform 270" o:spid="_x0000_s129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" path="m2146,5720r-12,l2134,5740r8,20l2160,5760r8,-20l2141,5740r5,-20xe" fillcolor="#939598" stroked="f">
                    <v:path arrowok="t" o:connecttype="custom" o:connectlocs="2146,-6215;2134,-6215;2134,-6195;2142,-6175;2160,-6175;2168,-6195;2141,-6195;2146,-6215" o:connectangles="0,0,0,0,0,0,0,0"/>
                  </v:shape>
                  <v:shape id="Freeform 271" o:spid="_x0000_s129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" path="m2823,5720r-12,l2811,5740r8,20l2838,5760r7,-20l2818,5740r5,-20xe" fillcolor="#939598" stroked="f">
                    <v:path arrowok="t" o:connecttype="custom" o:connectlocs="2823,-6215;2811,-6215;2811,-6195;2819,-6175;2838,-6175;2845,-6195;2818,-6195;2823,-6215" o:connectangles="0,0,0,0,0,0,0,0"/>
                  </v:shape>
                  <v:shape id="Freeform 272" o:spid="_x0000_s129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" path="m2168,5720r-12,l2161,5740r7,l2168,5720xe" fillcolor="#939598" stroked="f">
                    <v:path arrowok="t" o:connecttype="custom" o:connectlocs="2168,-6215;2156,-6215;2161,-6195;2168,-6195;2168,-6215" o:connectangles="0,0,0,0,0"/>
                  </v:shape>
                  <v:shape id="Freeform 273" o:spid="_x0000_s129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" path="m2845,5720r-11,l2838,5740r7,l2845,5720xe" fillcolor="#939598" stroked="f">
                    <v:path arrowok="t" o:connecttype="custom" o:connectlocs="2845,-6215;2834,-6215;2838,-6195;2845,-6195;2845,-6215" o:connectangles="0,0,0,0,0"/>
                  </v:shape>
                  <v:shape id="Freeform 274" o:spid="_x0000_s129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" path="m1515,5680r-11,l1504,5700r7,20l1530,5720r8,-20l1511,5700r4,-20xe" fillcolor="#939598" stroked="f">
                    <v:path arrowok="t" o:connecttype="custom" o:connectlocs="1515,-6255;1504,-6255;1504,-6235;1511,-6215;1530,-6215;1538,-6235;1511,-6235;1515,-6255" o:connectangles="0,0,0,0,0,0,0,0"/>
                  </v:shape>
                  <v:shape id="Freeform 275" o:spid="_x0000_s129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" path="m1538,5680r-12,l1531,5700r7,l1538,5680xe" fillcolor="#939598" stroked="f">
                    <v:path arrowok="t" o:connecttype="custom" o:connectlocs="1538,-6255;1526,-6255;1531,-6235;1538,-6235;1538,-6255" o:connectangles="0,0,0,0,0"/>
                  </v:shape>
                  <v:shape id="Freeform 276" o:spid="_x0000_s130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" path="m3994,5640r-6,l3996,5660r5,l3994,5640xe" fillcolor="#939598" stroked="f">
                    <v:path arrowok="t" o:connecttype="custom" o:connectlocs="3994,-6295;3988,-6295;3996,-6275;4001,-6275;3994,-6295" o:connectangles="0,0,0,0,0"/>
                  </v:shape>
                  <v:shape id="Freeform 277" o:spid="_x0000_s130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" path="m4056,5640r-6,l4043,5660r5,l4056,5640xe" fillcolor="#939598" stroked="f">
                    <v:path arrowok="t" o:connecttype="custom" o:connectlocs="4056,-6295;4050,-6295;4043,-6275;4048,-6275;4056,-6295" o:connectangles="0,0,0,0,0"/>
                  </v:shape>
                  <v:shape id="Freeform 278" o:spid="_x0000_s130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" path="m4001,5600r-5,l3988,5620r-3,20l3992,5640r2,-20l4001,5600xe" fillcolor="#939598" stroked="f">
                    <v:path arrowok="t" o:connecttype="custom" o:connectlocs="4001,-6335;3996,-6335;3988,-6315;3985,-6295;3992,-6295;3994,-6315;4001,-6335" o:connectangles="0,0,0,0,0,0,0"/>
                  </v:shape>
                  <v:shape id="Freeform 279" o:spid="_x0000_s130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" path="m4048,5600r-5,l4050,5620r2,20l4059,5640r-3,-20l4048,5600xe" fillcolor="#939598" stroked="f">
                    <v:path arrowok="t" o:connecttype="custom" o:connectlocs="4048,-6335;4043,-6335;4050,-6315;4052,-6295;4059,-6295;4056,-6315;4048,-6335" o:connectangles="0,0,0,0,0,0,0"/>
                  </v:shape>
                  <v:shape id="Freeform 280" o:spid="_x0000_s130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" path="m1853,5520r-7,l1846,5540r7,l1853,5520xe" fillcolor="#939598" stroked="f">
                    <v:path arrowok="t" o:connecttype="custom" o:connectlocs="1853,-6415;1846,-6415;1846,-6395;1853,-6395;1853,-6415" o:connectangles="0,0,0,0,0"/>
                  </v:shape>
                  <v:shape id="Freeform 281" o:spid="_x0000_s130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" path="m1880,5520r-7,l1873,5540r7,l1880,5520xe" fillcolor="#939598" stroked="f">
                    <v:path arrowok="t" o:connecttype="custom" o:connectlocs="1880,-6415;1873,-6415;1873,-6395;1880,-6395;1880,-6415" o:connectangles="0,0,0,0,0"/>
                  </v:shape>
                  <v:shape id="Freeform 282" o:spid="_x0000_s130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" path="m2535,5500r-12,l2523,5520r8,20l2549,5540r8,-20l2530,5520r5,-20xe" fillcolor="#939598" stroked="f">
                    <v:path arrowok="t" o:connecttype="custom" o:connectlocs="2535,-6435;2523,-6435;2523,-6415;2531,-6395;2549,-6395;2557,-6415;2530,-6415;2535,-6435" o:connectangles="0,0,0,0,0,0,0,0"/>
                  </v:shape>
                  <v:shape id="Freeform 283" o:spid="_x0000_s130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" path="m2557,5500r-12,l2550,5520r7,l2557,5500xe" fillcolor="#939598" stroked="f">
                    <v:path arrowok="t" o:connecttype="custom" o:connectlocs="2557,-6435;2545,-6435;2550,-6415;2557,-6415;2557,-6435" o:connectangles="0,0,0,0,0"/>
                  </v:shape>
                  <v:shape id="Freeform 284" o:spid="_x0000_s130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" path="m1597,5440r-19,l1571,5460r,20l1582,5480r-4,-20l1605,5460r-8,-20xe" fillcolor="#939598" stroked="f">
                    <v:path arrowok="t" o:connecttype="custom" o:connectlocs="1597,-6495;1578,-6495;1571,-6475;1571,-6455;1582,-6455;1578,-6475;1605,-6475;1597,-6495" o:connectangles="0,0,0,0,0,0,0,0"/>
                  </v:shape>
                  <v:shape id="Freeform 285" o:spid="_x0000_s130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" path="m1605,5460r-7,l1593,5480r12,l1605,5460xe" fillcolor="#939598" stroked="f">
                    <v:path arrowok="t" o:connecttype="custom" o:connectlocs="1605,-6475;1598,-6475;1593,-6455;1605,-6455;1605,-6475" o:connectangles="0,0,0,0,0"/>
                  </v:shape>
                  <v:shape id="Freeform 286" o:spid="_x0000_s131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" path="m176,5420r-7,l172,5440r8,20l185,5460r-6,-20l176,5420xe" fillcolor="#939598" stroked="f">
                    <v:path arrowok="t" o:connecttype="custom" o:connectlocs="176,-6515;169,-6515;172,-6495;180,-6475;185,-6475;179,-6495;176,-6515" o:connectangles="0,0,0,0,0,0,0"/>
                  </v:shape>
                  <v:shape id="Freeform 287" o:spid="_x0000_s131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" path="m243,5420r-7,l234,5440r-7,20l232,5460r8,-20l243,5420xe" fillcolor="#939598" stroked="f">
                    <v:path arrowok="t" o:connecttype="custom" o:connectlocs="243,-6515;236,-6515;234,-6495;227,-6475;232,-6475;240,-6495;243,-6515" o:connectangles="0,0,0,0,0,0,0"/>
                  </v:shape>
                  <v:shape id="Freeform 288" o:spid="_x0000_s131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" path="m2113,5420r-18,l2087,5440r,20l2099,5460r-5,-20l2121,5440r-8,-20xe" fillcolor="#939598" stroked="f">
                    <v:path arrowok="t" o:connecttype="custom" o:connectlocs="2113,-6515;2095,-6515;2087,-6495;2087,-6475;2099,-6475;2094,-6495;2121,-6495;2113,-6515" o:connectangles="0,0,0,0,0,0,0,0"/>
                  </v:shape>
                  <v:shape id="Freeform 289" o:spid="_x0000_s131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" path="m2121,5440r-7,l2110,5460r11,l2121,5440xe" fillcolor="#939598" stroked="f">
                    <v:path arrowok="t" o:connecttype="custom" o:connectlocs="2121,-6495;2114,-6495;2110,-6475;2121,-6475;2121,-6495" o:connectangles="0,0,0,0,0"/>
                  </v:shape>
                  <v:shape id="Freeform 290" o:spid="_x0000_s131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" path="m3992,5420r-7,l3988,5440r8,20l4001,5460r-7,-20l3992,5420xe" fillcolor="#939598" stroked="f">
                    <v:path arrowok="t" o:connecttype="custom" o:connectlocs="3992,-6515;3985,-6515;3988,-6495;3996,-6475;4001,-6475;3994,-6495;3992,-6515" o:connectangles="0,0,0,0,0,0,0"/>
                  </v:shape>
                  <v:shape id="Freeform 291" o:spid="_x0000_s131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" path="m4059,5420r-7,l4050,5440r-7,20l4048,5460r8,-20l4059,5420xe" fillcolor="#939598" stroked="f">
                    <v:path arrowok="t" o:connecttype="custom" o:connectlocs="4059,-6515;4052,-6515;4050,-6495;4043,-6475;4048,-6475;4056,-6495;4059,-6515" o:connectangles="0,0,0,0,0,0,0"/>
                  </v:shape>
                  <v:shape id="Freeform 292" o:spid="_x0000_s131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" path="m185,5400r-5,l172,5420r7,l185,5400xe" fillcolor="#939598" stroked="f">
                    <v:path arrowok="t" o:connecttype="custom" o:connectlocs="185,-6535;180,-6535;172,-6515;179,-6515;185,-6535" o:connectangles="0,0,0,0,0"/>
                  </v:shape>
                  <v:shape id="Freeform 293" o:spid="_x0000_s131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" path="m232,5400r-5,l234,5420r6,l232,5400xe" fillcolor="#939598" stroked="f">
                    <v:path arrowok="t" o:connecttype="custom" o:connectlocs="232,-6535;227,-6535;234,-6515;240,-6515;232,-6535" o:connectangles="0,0,0,0,0"/>
                  </v:shape>
                  <v:shape id="Freeform 294" o:spid="_x0000_s131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" path="m4001,5400r-5,l3988,5420r6,l4001,5400xe" fillcolor="#939598" stroked="f">
                    <v:path arrowok="t" o:connecttype="custom" o:connectlocs="4001,-6535;3996,-6535;3988,-6515;3994,-6515;4001,-6535" o:connectangles="0,0,0,0,0"/>
                  </v:shape>
                  <v:shape id="Freeform 295" o:spid="_x0000_s131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" path="m4048,5400r-5,l4050,5420r6,l4048,5400xe" fillcolor="#939598" stroked="f">
                    <v:path arrowok="t" o:connecttype="custom" o:connectlocs="4048,-6535;4043,-6535;4050,-6515;4056,-6515;4048,-6535" o:connectangles="0,0,0,0,0"/>
                  </v:shape>
                  <v:shape id="Freeform 296" o:spid="_x0000_s132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" path="m607,5100r-51,l514,5140r-28,40l476,5220r10,60l514,5320r42,40l607,5360r-48,-20l519,5320r-26,-40l483,5220r10,-40l519,5140r40,-20l607,5100xe" fillcolor="#939598" stroked="f">
                    <v:path arrowok="t" o:connecttype="custom" o:connectlocs="607,-6835;556,-6835;514,-6795;486,-6755;476,-6715;486,-6655;514,-6615;556,-6575;607,-6575;559,-6595;519,-6615;493,-6655;483,-6715;493,-6755;519,-6795;559,-6815;607,-6835" o:connectangles="0,0,0,0,0,0,0,0,0,0,0,0,0,0,0,0,0"/>
                  </v:shape>
                  <v:shape id="Freeform 297" o:spid="_x0000_s132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" path="m658,5100r-51,l655,5120r40,20l721,5180r10,40l721,5280r-26,40l655,5340r-48,20l658,5360r41,-40l728,5280r10,-60l728,5180r-29,-40l658,5100xe" fillcolor="#939598" stroked="f">
                    <v:path arrowok="t" o:connecttype="custom" o:connectlocs="658,-6835;607,-6835;655,-6815;695,-6795;721,-6755;731,-6715;721,-6655;695,-6615;655,-6595;607,-6575;658,-6575;699,-6615;728,-6655;738,-6715;728,-6755;699,-6795;658,-6835" o:connectangles="0,0,0,0,0,0,0,0,0,0,0,0,0,0,0,0,0"/>
                  </v:shape>
                  <v:shape id="Freeform 298" o:spid="_x0000_s132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" path="m2813,5100r-51,l2721,5140r-28,40l2682,5220r11,60l2721,5320r41,40l2813,5360r-48,-20l2726,5320r-27,-40l2689,5220r10,-40l2726,5140r39,-20l2813,5100xe" fillcolor="#939598" stroked="f">
                    <v:path arrowok="t" o:connecttype="custom" o:connectlocs="2813,-6835;2762,-6835;2721,-6795;2693,-6755;2682,-6715;2693,-6655;2721,-6615;2762,-6575;2813,-6575;2765,-6595;2726,-6615;2699,-6655;2689,-6715;2699,-6755;2726,-6795;2765,-6815;2813,-6835" o:connectangles="0,0,0,0,0,0,0,0,0,0,0,0,0,0,0,0,0"/>
                  </v:shape>
                  <v:shape id="Freeform 299" o:spid="_x0000_s132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" path="m2864,5100r-51,l2861,5120r40,20l2927,5180r10,40l2927,5280r-26,40l2861,5340r-48,20l2864,5360r42,-40l2934,5280r10,-60l2934,5180r-28,-40l2864,5100xe" fillcolor="#939598" stroked="f">
                    <v:path arrowok="t" o:connecttype="custom" o:connectlocs="2864,-6835;2813,-6835;2861,-6815;2901,-6795;2927,-6755;2937,-6715;2927,-6655;2901,-6615;2861,-6595;2813,-6575;2864,-6575;2906,-6615;2934,-6655;2944,-6715;2934,-6755;2906,-6795;2864,-6835" o:connectangles="0,0,0,0,0,0,0,0,0,0,0,0,0,0,0,0,0"/>
                  </v:shape>
                  <v:shape id="Freeform 300" o:spid="_x0000_s132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" path="m3737,5280r-7,l3730,5300r7,l3737,5280xe" fillcolor="#939598" stroked="f">
                    <v:path arrowok="t" o:connecttype="custom" o:connectlocs="3737,-6655;3730,-6655;3730,-6635;3737,-6635;3737,-6655" o:connectangles="0,0,0,0,0"/>
                  </v:shape>
                  <v:shape id="Freeform 301" o:spid="_x0000_s132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" path="m3764,5280r-7,l3757,5300r7,l3764,5280xe" fillcolor="#939598" stroked="f">
                    <v:path arrowok="t" o:connecttype="custom" o:connectlocs="3764,-6655;3757,-6655;3757,-6635;3764,-6635;3764,-6655" o:connectangles="0,0,0,0,0"/>
                  </v:shape>
                  <v:shape id="Freeform 302" o:spid="_x0000_s132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" path="m1976,5220r-6,l1966,5240r4,20l1979,5280r17,l1984,5260r-8,l1973,5240r3,-20xe" fillcolor="#939598" stroked="f">
                    <v:path arrowok="t" o:connecttype="custom" o:connectlocs="1976,-6715;1970,-6715;1966,-6695;1970,-6675;1979,-6655;1996,-6655;1984,-6675;1976,-6675;1973,-6695;1976,-6715" o:connectangles="0,0,0,0,0,0,0,0,0,0"/>
                  </v:shape>
                  <v:shape id="Freeform 303" o:spid="_x0000_s132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" path="m2050,5220r-6,l2047,5240r-3,20l2036,5260r-12,20l2041,5280r9,-20l2054,5240r-4,-20xe" fillcolor="#939598" stroked="f">
                    <v:path arrowok="t" o:connecttype="custom" o:connectlocs="2050,-6715;2044,-6715;2047,-6695;2044,-6675;2036,-6675;2024,-6655;2041,-6655;2050,-6675;2054,-6695;2050,-6715" o:connectangles="0,0,0,0,0,0,0,0,0,0"/>
                  </v:shape>
                  <v:shape id="Freeform 304" o:spid="_x0000_s132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" path="m2177,5220r-6,l2168,5240r3,20l2180,5280r17,l2185,5260r-8,l2175,5240r2,-20xe" fillcolor="#939598" stroked="f">
                    <v:path arrowok="t" o:connecttype="custom" o:connectlocs="2177,-6715;2171,-6715;2168,-6695;2171,-6675;2180,-6655;2197,-6655;2185,-6675;2177,-6675;2175,-6695;2177,-6715" o:connectangles="0,0,0,0,0,0,0,0,0,0"/>
                  </v:shape>
                  <v:shape id="Freeform 305" o:spid="_x0000_s132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" path="m2252,5220r-7,l2248,5240r-3,20l2237,5260r-11,20l2242,5280r10,-20l2255,5240r-3,-20xe" fillcolor="#939598" stroked="f">
                    <v:path arrowok="t" o:connecttype="custom" o:connectlocs="2252,-6715;2245,-6715;2248,-6695;2245,-6675;2237,-6675;2226,-6655;2242,-6655;2252,-6675;2255,-6695;2252,-6715" o:connectangles="0,0,0,0,0,0,0,0,0,0"/>
                  </v:shape>
                  <v:shape id="Freeform 306" o:spid="_x0000_s133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" path="m2379,5220r-7,l2369,5240r3,20l2382,5280r16,l2387,5260r-8,l2376,5240r3,-20xe" fillcolor="#939598" stroked="f">
                    <v:path arrowok="t" o:connecttype="custom" o:connectlocs="2379,-6715;2372,-6715;2369,-6695;2372,-6675;2382,-6655;2398,-6655;2387,-6675;2379,-6675;2376,-6695;2379,-6715" o:connectangles="0,0,0,0,0,0,0,0,0,0"/>
                  </v:shape>
                  <v:shape id="Freeform 307" o:spid="_x0000_s133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" path="m2453,5220r-7,l2449,5240r-3,20l2439,5260r-12,20l2443,5280r10,-20l2456,5240r-3,-20xe" fillcolor="#939598" stroked="f">
                    <v:path arrowok="t" o:connecttype="custom" o:connectlocs="2453,-6715;2446,-6715;2449,-6695;2446,-6675;2439,-6675;2427,-6655;2443,-6655;2453,-6675;2456,-6695;2453,-6715" o:connectangles="0,0,0,0,0,0,0,0,0,0"/>
                  </v:shape>
                  <v:shape id="Freeform 308" o:spid="_x0000_s133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" path="m176,5220r-7,l172,5240r8,20l195,5260r-10,-20l179,5240r-3,-20xe" fillcolor="#939598" stroked="f">
                    <v:path arrowok="t" o:connecttype="custom" o:connectlocs="176,-6715;169,-6715;172,-6695;180,-6675;195,-6675;185,-6695;179,-6695;176,-6715" o:connectangles="0,0,0,0,0,0,0,0"/>
                  </v:shape>
                  <v:shape id="Freeform 309" o:spid="_x0000_s133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" path="m243,5220r-7,l234,5240r-7,l218,5260r14,l240,5240r3,-20xe" fillcolor="#939598" stroked="f">
                    <v:path arrowok="t" o:connecttype="custom" o:connectlocs="243,-6715;236,-6715;234,-6695;227,-6695;218,-6675;232,-6675;240,-6695;243,-6715" o:connectangles="0,0,0,0,0,0,0,0"/>
                  </v:shape>
                  <v:shape id="Freeform 310" o:spid="_x0000_s133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" path="m4012,5220r-7,l4005,5240r7,l4012,5220xe" fillcolor="#939598" stroked="f">
                    <v:path arrowok="t" o:connecttype="custom" o:connectlocs="4012,-6715;4005,-6715;4005,-6695;4012,-6695;4012,-6715" o:connectangles="0,0,0,0,0"/>
                  </v:shape>
                  <v:shape id="Freeform 311" o:spid="_x0000_s133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" path="m4039,5220r-7,l4032,5240r7,l4039,5220xe" fillcolor="#939598" stroked="f">
                    <v:path arrowok="t" o:connecttype="custom" o:connectlocs="4039,-6715;4032,-6715;4032,-6695;4039,-6695;4039,-6715" o:connectangles="0,0,0,0,0"/>
                  </v:shape>
                  <v:shape id="Freeform 312" o:spid="_x0000_s133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" path="m185,5200r-5,l172,5220r7,l185,5200xe" fillcolor="#939598" stroked="f">
                    <v:path arrowok="t" o:connecttype="custom" o:connectlocs="185,-6735;180,-6735;172,-6715;179,-6715;185,-6735" o:connectangles="0,0,0,0,0"/>
                  </v:shape>
                  <v:shape id="Freeform 313" o:spid="_x0000_s133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" path="m232,5200r-5,l234,5220r6,l232,5200xe" fillcolor="#939598" stroked="f">
                    <v:path arrowok="t" o:connecttype="custom" o:connectlocs="232,-6735;227,-6735;234,-6715;240,-6715;232,-6735" o:connectangles="0,0,0,0,0"/>
                  </v:shape>
                  <v:shape id="Freeform 314" o:spid="_x0000_s133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" path="m1996,5200r-3,l1979,5220r5,l1996,5200xe" fillcolor="#939598" stroked="f">
                    <v:path arrowok="t" o:connecttype="custom" o:connectlocs="1996,-6735;1993,-6735;1979,-6715;1984,-6715;1996,-6735" o:connectangles="0,0,0,0,0"/>
                  </v:shape>
                  <v:shape id="Freeform 315" o:spid="_x0000_s133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" path="m2027,5200r-3,l2036,5220r5,l2027,5200xe" fillcolor="#939598" stroked="f">
                    <v:path arrowok="t" o:connecttype="custom" o:connectlocs="2027,-6735;2024,-6735;2036,-6715;2041,-6715;2027,-6735" o:connectangles="0,0,0,0,0"/>
                  </v:shape>
                  <v:shape id="Freeform 316" o:spid="_x0000_s134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" path="m2197,5200r-3,l2180,5220r5,l2197,5200xe" fillcolor="#939598" stroked="f">
                    <v:path arrowok="t" o:connecttype="custom" o:connectlocs="2197,-6735;2194,-6735;2180,-6715;2185,-6715;2197,-6735" o:connectangles="0,0,0,0,0"/>
                  </v:shape>
                  <v:shape id="Freeform 317" o:spid="_x0000_s134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" path="m2228,5200r-2,l2237,5220r5,l2228,5200xe" fillcolor="#939598" stroked="f">
                    <v:path arrowok="t" o:connecttype="custom" o:connectlocs="2228,-6735;2226,-6735;2237,-6715;2242,-6715;2228,-6735" o:connectangles="0,0,0,0,0"/>
                  </v:shape>
                  <v:shape id="Freeform 318" o:spid="_x0000_s134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" path="m2398,5200r-2,l2382,5220r5,l2398,5200xe" fillcolor="#939598" stroked="f">
                    <v:path arrowok="t" o:connecttype="custom" o:connectlocs="2398,-6735;2396,-6735;2382,-6715;2387,-6715;2398,-6735" o:connectangles="0,0,0,0,0"/>
                  </v:shape>
                  <v:shape id="Freeform 319" o:spid="_x0000_s134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" path="m2430,5200r-3,l2439,5220r4,l2430,5200xe" fillcolor="#939598" stroked="f">
                    <v:path arrowok="t" o:connecttype="custom" o:connectlocs="2430,-6735;2427,-6735;2439,-6715;2443,-6715;2430,-6735" o:connectangles="0,0,0,0,0"/>
                  </v:shape>
                  <v:shape id="Freeform 320" o:spid="_x0000_s134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" path="m3737,5160r-7,l3730,5180r7,l3737,5160xe" fillcolor="#939598" stroked="f">
                    <v:path arrowok="t" o:connecttype="custom" o:connectlocs="3737,-6775;3730,-6775;3730,-6755;3737,-6755;3737,-6775" o:connectangles="0,0,0,0,0"/>
                  </v:shape>
                  <v:shape id="Freeform 321" o:spid="_x0000_s134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" path="m3764,5160r-7,l3757,5180r7,l3764,5160xe" fillcolor="#939598" stroked="f">
                    <v:path arrowok="t" o:connecttype="custom" o:connectlocs="3764,-6775;3757,-6775;3757,-6755;3764,-6755;3764,-6775" o:connectangles="0,0,0,0,0"/>
                  </v:shape>
                  <v:shape id="Freeform 322" o:spid="_x0000_s134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" path="m3067,5080r-7,l3060,5100r7,20l3086,5120r7,-20l3067,5100r,-20xe" fillcolor="#939598" stroked="f">
                    <v:path arrowok="t" o:connecttype="custom" o:connectlocs="3067,-6855;3060,-6855;3060,-6835;3067,-6815;3086,-6815;3093,-6835;3067,-6835;3067,-6855" o:connectangles="0,0,0,0,0,0,0,0"/>
                  </v:shape>
                  <v:shape id="Freeform 323" o:spid="_x0000_s134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" path="m3093,5080r-7,l3086,5100r7,l3093,5080xe" fillcolor="#939598" stroked="f">
                    <v:path arrowok="t" o:connecttype="custom" o:connectlocs="3093,-6855;3086,-6855;3086,-6835;3093,-6835;3093,-6855" o:connectangles="0,0,0,0,0"/>
                  </v:shape>
                  <v:shape id="Freeform 324" o:spid="_x0000_s134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" path="m1996,5000r-17,l1970,5020r-4,20l1970,5060r9,20l1996,5080r-12,-20l1976,5060r-3,-20l1976,5020r8,l1996,5000xe" fillcolor="#939598" stroked="f">
                    <v:path arrowok="t" o:connecttype="custom" o:connectlocs="1996,-6935;1979,-6935;1970,-6915;1966,-6895;1970,-6875;1979,-6855;1996,-6855;1984,-6875;1976,-6875;1973,-6895;1976,-6915;1984,-6915;1996,-6935" o:connectangles="0,0,0,0,0,0,0,0,0,0,0,0,0"/>
                  </v:shape>
                  <v:shape id="Freeform 325" o:spid="_x0000_s134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" path="m2041,5000r-17,l2036,5020r8,l2047,5040r-3,20l2036,5060r-12,20l2041,5080r9,-20l2054,5040r-4,-20l2041,5000xe" fillcolor="#939598" stroked="f">
                    <v:path arrowok="t" o:connecttype="custom" o:connectlocs="2041,-6935;2024,-6935;2036,-6915;2044,-6915;2047,-6895;2044,-6875;2036,-6875;2024,-6855;2041,-6855;2050,-6875;2054,-6895;2050,-6915;2041,-6935" o:connectangles="0,0,0,0,0,0,0,0,0,0,0,0,0"/>
                  </v:shape>
                  <v:shape id="Freeform 326" o:spid="_x0000_s135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" path="m2197,5000r-17,l2171,5020r-3,20l2171,5060r9,20l2197,5080r-12,-20l2177,5060r-2,-20l2177,5020r8,l2197,5000xe" fillcolor="#939598" stroked="f">
                    <v:path arrowok="t" o:connecttype="custom" o:connectlocs="2197,-6935;2180,-6935;2171,-6915;2168,-6895;2171,-6875;2180,-6855;2197,-6855;2185,-6875;2177,-6875;2175,-6895;2177,-6915;2185,-6915;2197,-6935" o:connectangles="0,0,0,0,0,0,0,0,0,0,0,0,0"/>
                  </v:shape>
                  <v:shape id="Freeform 327" o:spid="_x0000_s135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" path="m2242,5000r-16,l2237,5020r8,l2248,5040r-3,20l2237,5060r-11,20l2242,5080r10,-20l2255,5040r-3,-20l2242,5000xe" fillcolor="#939598" stroked="f">
                    <v:path arrowok="t" o:connecttype="custom" o:connectlocs="2242,-6935;2226,-6935;2237,-6915;2245,-6915;2248,-6895;2245,-6875;2237,-6875;2226,-6855;2242,-6855;2252,-6875;2255,-6895;2252,-6915;2242,-6935" o:connectangles="0,0,0,0,0,0,0,0,0,0,0,0,0"/>
                  </v:shape>
                  <v:shape id="Freeform 328" o:spid="_x0000_s135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" path="m2398,5000r-16,l2372,5020r-3,20l2372,5060r10,20l2398,5080r-11,-20l2379,5060r-3,-20l2379,5020r8,l2398,5000xe" fillcolor="#939598" stroked="f">
                    <v:path arrowok="t" o:connecttype="custom" o:connectlocs="2398,-6935;2382,-6935;2372,-6915;2369,-6895;2372,-6875;2382,-6855;2398,-6855;2387,-6875;2379,-6875;2376,-6895;2379,-6915;2387,-6915;2398,-6935" o:connectangles="0,0,0,0,0,0,0,0,0,0,0,0,0"/>
                  </v:shape>
                  <v:shape id="Freeform 329" o:spid="_x0000_s135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" path="m2443,5000r-16,l2439,5020r7,l2449,5040r-3,20l2439,5060r-12,20l2443,5080r10,-20l2456,5040r-3,-20l2443,5000xe" fillcolor="#939598" stroked="f">
                    <v:path arrowok="t" o:connecttype="custom" o:connectlocs="2443,-6935;2427,-6935;2439,-6915;2446,-6915;2449,-6895;2446,-6875;2439,-6875;2427,-6855;2443,-6855;2453,-6875;2456,-6895;2453,-6915;2443,-6935" o:connectangles="0,0,0,0,0,0,0,0,0,0,0,0,0"/>
                  </v:shape>
                  <v:shape id="Freeform 330" o:spid="_x0000_s135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" path="m176,5020r-7,l172,5040r8,20l195,5060r-10,-20l179,5040r-3,-20xe" fillcolor="#939598" stroked="f">
                    <v:path arrowok="t" o:connecttype="custom" o:connectlocs="176,-6915;169,-6915;172,-6895;180,-6875;195,-6875;185,-6895;179,-6895;176,-6915" o:connectangles="0,0,0,0,0,0,0,0"/>
                  </v:shape>
                  <v:shape id="Freeform 331" o:spid="_x0000_s135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" path="m243,5020r-7,l234,5040r-7,l218,5060r14,l240,5040r3,-20xe" fillcolor="#939598" stroked="f">
                    <v:path arrowok="t" o:connecttype="custom" o:connectlocs="243,-6915;236,-6915;234,-6895;227,-6895;218,-6875;232,-6875;240,-6895;243,-6915" o:connectangles="0,0,0,0,0,0,0,0"/>
                  </v:shape>
                  <v:shape id="Freeform 332" o:spid="_x0000_s135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" path="m3992,5020r-7,l3988,5040r8,20l4010,5060r-9,-20l3994,5040r-2,-20xe" fillcolor="#939598" stroked="f">
                    <v:path arrowok="t" o:connecttype="custom" o:connectlocs="3992,-6915;3985,-6915;3988,-6895;3996,-6875;4010,-6875;4001,-6895;3994,-6895;3992,-6915" o:connectangles="0,0,0,0,0,0,0,0"/>
                  </v:shape>
                  <v:shape id="Freeform 333" o:spid="_x0000_s135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" path="m4059,5020r-7,l4050,5040r-7,l4034,5060r14,l4056,5040r3,-20xe" fillcolor="#939598" stroked="f">
                    <v:path arrowok="t" o:connecttype="custom" o:connectlocs="4059,-6915;4052,-6915;4050,-6895;4043,-6895;4034,-6875;4048,-6875;4056,-6895;4059,-6915" o:connectangles="0,0,0,0,0,0,0,0"/>
                  </v:shape>
                  <v:shape id="Freeform 334" o:spid="_x0000_s135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" path="m185,5000r-5,l172,5020r7,l185,5000xe" fillcolor="#939598" stroked="f">
                    <v:path arrowok="t" o:connecttype="custom" o:connectlocs="185,-6935;180,-6935;172,-6915;179,-6915;185,-6935" o:connectangles="0,0,0,0,0"/>
                  </v:shape>
                  <v:shape id="Freeform 335" o:spid="_x0000_s135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" path="m232,5000r-5,l234,5020r6,l232,5000xe" fillcolor="#939598" stroked="f">
                    <v:path arrowok="t" o:connecttype="custom" o:connectlocs="232,-6935;227,-6935;234,-6915;240,-6915;232,-6935" o:connectangles="0,0,0,0,0"/>
                  </v:shape>
                  <v:shape id="Freeform 336" o:spid="_x0000_s136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" path="m2710,4980r-18,l2684,5000r8,20l2695,5020r-4,-20l2718,5000r-8,-20xe" fillcolor="#939598" stroked="f">
                    <v:path arrowok="t" o:connecttype="custom" o:connectlocs="2710,-6955;2692,-6955;2684,-6935;2692,-6915;2695,-6915;2691,-6935;2718,-6935;2710,-6955" o:connectangles="0,0,0,0,0,0,0,0"/>
                  </v:shape>
                  <v:shape id="Freeform 337" o:spid="_x0000_s136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" path="m2718,5000r-7,l2706,5020r4,l2718,5000xe" fillcolor="#939598" stroked="f">
                    <v:path arrowok="t" o:connecttype="custom" o:connectlocs="2718,-6935;2711,-6935;2706,-6915;2710,-6915;2718,-6935" o:connectangles="0,0,0,0,0"/>
                  </v:shape>
                  <v:shape id="Freeform 338" o:spid="_x0000_s136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" path="m4001,5000r-5,l3988,5020r6,l4001,5000xe" fillcolor="#939598" stroked="f">
                    <v:path arrowok="t" o:connecttype="custom" o:connectlocs="4001,-6935;3996,-6935;3988,-6915;3994,-6915;4001,-6935" o:connectangles="0,0,0,0,0"/>
                  </v:shape>
                  <v:shape id="Freeform 339" o:spid="_x0000_s136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" path="m4048,5000r-5,l4050,5020r6,l4048,5000xe" fillcolor="#939598" stroked="f">
                    <v:path arrowok="t" o:connecttype="custom" o:connectlocs="4048,-6935;4043,-6935;4050,-6915;4056,-6915;4048,-6935" o:connectangles="0,0,0,0,0"/>
                  </v:shape>
                  <v:shape id="Freeform 340" o:spid="_x0000_s136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" path="m1597,4960r-19,l1571,4980r,20l1578,5000r,-20l1605,4980r-8,-20xe" fillcolor="#939598" stroked="f">
                    <v:path arrowok="t" o:connecttype="custom" o:connectlocs="1597,-6975;1578,-6975;1571,-6955;1571,-6935;1578,-6935;1578,-6955;1605,-6955;1597,-6975" o:connectangles="0,0,0,0,0,0,0,0"/>
                  </v:shape>
                  <v:shape id="Freeform 341" o:spid="_x0000_s136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" path="m1605,4980r-7,l1598,5000r7,l1605,4980xe" fillcolor="#939598" stroked="f">
                    <v:path arrowok="t" o:connecttype="custom" o:connectlocs="1605,-6955;1598,-6955;1598,-6935;1605,-6935;1605,-6955" o:connectangles="0,0,0,0,0"/>
                  </v:shape>
                  <v:shape id="Freeform 342" o:spid="_x0000_s136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" path="m176,4820r-7,l172,4840r8,20l195,4860r-10,-20l179,4840r-3,-20xe" fillcolor="#939598" stroked="f">
                    <v:path arrowok="t" o:connecttype="custom" o:connectlocs="176,-7115;169,-7115;172,-7095;180,-7075;195,-7075;185,-7095;179,-7095;176,-7115" o:connectangles="0,0,0,0,0,0,0,0"/>
                  </v:shape>
                  <v:shape id="Freeform 343" o:spid="_x0000_s136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" path="m243,4820r-7,l234,4840r-7,l218,4860r14,l240,4840r3,-20xe" fillcolor="#939598" stroked="f">
                    <v:path arrowok="t" o:connecttype="custom" o:connectlocs="243,-7115;236,-7115;234,-7095;227,-7095;218,-7075;232,-7075;240,-7095;243,-7115" o:connectangles="0,0,0,0,0,0,0,0"/>
                  </v:shape>
                  <v:shape id="Freeform 344" o:spid="_x0000_s136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" path="m3992,4820r-7,l3988,4840r8,20l4010,4860r-9,-20l3994,4840r-2,-20xe" fillcolor="#939598" stroked="f">
                    <v:path arrowok="t" o:connecttype="custom" o:connectlocs="3992,-7115;3985,-7115;3988,-7095;3996,-7075;4010,-7075;4001,-7095;3994,-7095;3992,-7115" o:connectangles="0,0,0,0,0,0,0,0"/>
                  </v:shape>
                  <v:shape id="Freeform 345" o:spid="_x0000_s136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" path="m4059,4820r-7,l4050,4840r-7,l4034,4860r14,l4056,4840r3,-20xe" fillcolor="#939598" stroked="f">
                    <v:path arrowok="t" o:connecttype="custom" o:connectlocs="4059,-7115;4052,-7115;4050,-7095;4043,-7095;4034,-7075;4048,-7075;4056,-7095;4059,-7115" o:connectangles="0,0,0,0,0,0,0,0"/>
                  </v:shape>
                  <v:shape id="Freeform 346" o:spid="_x0000_s137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" path="m1777,4800r-12,l1765,4820r8,20l1791,4840r8,-20l1772,4820r5,-20xe" fillcolor="#939598" stroked="f">
                    <v:path arrowok="t" o:connecttype="custom" o:connectlocs="1777,-7135;1765,-7135;1765,-7115;1773,-7095;1791,-7095;1799,-7115;1772,-7115;1777,-7135" o:connectangles="0,0,0,0,0,0,0,0"/>
                  </v:shape>
                  <v:shape id="Freeform 347" o:spid="_x0000_s137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" path="m2199,4800r-11,l2188,4820r7,20l2214,4840r8,-20l2195,4820r4,-20xe" fillcolor="#939598" stroked="f">
                    <v:path arrowok="t" o:connecttype="custom" o:connectlocs="2199,-7135;2188,-7135;2188,-7115;2195,-7095;2214,-7095;2222,-7115;2195,-7115;2199,-7135" o:connectangles="0,0,0,0,0,0,0,0"/>
                  </v:shape>
                  <v:shape id="Freeform 348" o:spid="_x0000_s137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" path="m2481,4800r-12,l2469,4820r8,20l2496,4840r7,-20l2476,4820r5,-20xe" fillcolor="#939598" stroked="f">
                    <v:path arrowok="t" o:connecttype="custom" o:connectlocs="2481,-7135;2469,-7135;2469,-7115;2477,-7095;2496,-7095;2503,-7115;2476,-7115;2481,-7135" o:connectangles="0,0,0,0,0,0,0,0"/>
                  </v:shape>
                  <v:shape id="Freeform 349" o:spid="_x0000_s137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" path="m185,4800r-5,l172,4820r7,l185,4800xe" fillcolor="#939598" stroked="f">
                    <v:path arrowok="t" o:connecttype="custom" o:connectlocs="185,-7135;180,-7135;172,-7115;179,-7115;185,-7135" o:connectangles="0,0,0,0,0"/>
                  </v:shape>
                  <v:shape id="Freeform 350" o:spid="_x0000_s137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" path="m232,4800r-5,l234,4820r6,l232,4800xe" fillcolor="#939598" stroked="f">
                    <v:path arrowok="t" o:connecttype="custom" o:connectlocs="232,-7135;227,-7135;234,-7115;240,-7115;232,-7135" o:connectangles="0,0,0,0,0"/>
                  </v:shape>
                  <v:shape id="Freeform 351" o:spid="_x0000_s137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" path="m1636,4780r-12,l1624,4800r8,20l1651,4820r7,-20l1631,4800r5,-20xe" fillcolor="#939598" stroked="f">
                    <v:path arrowok="t" o:connecttype="custom" o:connectlocs="1636,-7155;1624,-7155;1624,-7135;1632,-7115;1651,-7115;1658,-7135;1631,-7135;1636,-7155" o:connectangles="0,0,0,0,0,0,0,0"/>
                  </v:shape>
                  <v:shape id="Freeform 352" o:spid="_x0000_s137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" path="m1799,4800r-11,l1792,4820r7,l1799,4800xe" fillcolor="#939598" stroked="f">
                    <v:path arrowok="t" o:connecttype="custom" o:connectlocs="1799,-7135;1788,-7135;1792,-7115;1799,-7115;1799,-7135" o:connectangles="0,0,0,0,0"/>
                  </v:shape>
                  <v:shape id="Freeform 353" o:spid="_x0000_s137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" path="m2222,4800r-12,l2215,4820r7,l2222,4800xe" fillcolor="#939598" stroked="f">
                    <v:path arrowok="t" o:connecttype="custom" o:connectlocs="2222,-7135;2210,-7135;2215,-7115;2222,-7115;2222,-7135" o:connectangles="0,0,0,0,0"/>
                  </v:shape>
                  <v:shape id="Freeform 354" o:spid="_x0000_s137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" path="m2503,4800r-11,l2496,4820r7,l2503,4800xe" fillcolor="#939598" stroked="f">
                    <v:path arrowok="t" o:connecttype="custom" o:connectlocs="2503,-7135;2492,-7135;2496,-7115;2503,-7115;2503,-7135" o:connectangles="0,0,0,0,0"/>
                  </v:shape>
                  <v:shape id="Freeform 355" o:spid="_x0000_s137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" path="m4001,4800r-5,l3988,4820r6,l4001,4800xe" fillcolor="#939598" stroked="f">
                    <v:path arrowok="t" o:connecttype="custom" o:connectlocs="4001,-7135;3996,-7135;3988,-7115;3994,-7115;4001,-7135" o:connectangles="0,0,0,0,0"/>
                  </v:shape>
                  <v:shape id="Freeform 356" o:spid="_x0000_s138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" path="m4048,4800r-5,l4050,4820r6,l4048,4800xe" fillcolor="#939598" stroked="f">
                    <v:path arrowok="t" o:connecttype="custom" o:connectlocs="4048,-7135;4043,-7135;4050,-7115;4056,-7115;4048,-7135" o:connectangles="0,0,0,0,0"/>
                  </v:shape>
                  <v:shape id="Freeform 357" o:spid="_x0000_s138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" path="m206,4780r-14,20l221,4800r-15,-20xe" fillcolor="#939598" stroked="f">
                    <v:path arrowok="t" o:connecttype="custom" o:connectlocs="206,-7155;192,-7135;221,-7135;206,-7155" o:connectangles="0,0,0,0"/>
                  </v:shape>
                  <v:shape id="Freeform 358" o:spid="_x0000_s138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" path="m1658,4780r-11,l1651,4800r7,l1658,4780xe" fillcolor="#939598" stroked="f">
                    <v:path arrowok="t" o:connecttype="custom" o:connectlocs="1658,-7155;1647,-7155;1651,-7135;1658,-7135;1658,-7155" o:connectangles="0,0,0,0,0"/>
                  </v:shape>
                  <v:shape id="Freeform 359" o:spid="_x0000_s138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" path="m2300,4760r-12,l2288,4780r8,20l2315,4800r7,-20l2295,4780r5,-20xe" fillcolor="#939598" stroked="f">
                    <v:path arrowok="t" o:connecttype="custom" o:connectlocs="2300,-7175;2288,-7175;2288,-7155;2296,-7135;2315,-7135;2322,-7155;2295,-7155;2300,-7175" o:connectangles="0,0,0,0,0,0,0,0"/>
                  </v:shape>
                  <v:shape id="Freeform 360" o:spid="_x0000_s138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" path="m4022,4780r-14,20l4036,4800r-14,-20xe" fillcolor="#939598" stroked="f">
                    <v:path arrowok="t" o:connecttype="custom" o:connectlocs="4022,-7155;4008,-7135;4036,-7135;4022,-7155" o:connectangles="0,0,0,0"/>
                  </v:shape>
                  <v:shape id="Freeform 361" o:spid="_x0000_s138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" path="m2322,4760r-11,l2315,4780r7,l2322,4760xe" fillcolor="#939598" stroked="f">
                    <v:path arrowok="t" o:connecttype="custom" o:connectlocs="2322,-7175;2311,-7175;2315,-7155;2322,-7155;2322,-7175" o:connectangles="0,0,0,0,0"/>
                  </v:shape>
                  <v:shape id="Freeform 362" o:spid="_x0000_s138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" path="m3695,4740r-12,l3683,4760r8,20l3709,4780r8,-20l3690,4760r5,-20xe" fillcolor="#939598" stroked="f">
                    <v:path arrowok="t" o:connecttype="custom" o:connectlocs="3695,-7195;3683,-7195;3683,-7175;3691,-7155;3709,-7155;3717,-7175;3690,-7175;3695,-7195" o:connectangles="0,0,0,0,0,0,0,0"/>
                  </v:shape>
                  <v:shape id="Freeform 363" o:spid="_x0000_s138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" path="m1563,4720r-18,l1537,4740r,20l1544,4760r,-20l1571,4740r-8,-20xe" fillcolor="#939598" stroked="f">
                    <v:path arrowok="t" o:connecttype="custom" o:connectlocs="1563,-7215;1545,-7215;1537,-7195;1537,-7175;1544,-7175;1544,-7195;1571,-7195;1563,-7215" o:connectangles="0,0,0,0,0,0,0,0"/>
                  </v:shape>
                  <v:shape id="Freeform 364" o:spid="_x0000_s138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" path="m1571,4740r-7,l1564,4760r7,l1571,4740xe" fillcolor="#939598" stroked="f">
                    <v:path arrowok="t" o:connecttype="custom" o:connectlocs="1571,-7195;1564,-7195;1564,-7175;1571,-7175;1571,-7195" o:connectangles="0,0,0,0,0"/>
                  </v:shape>
                  <v:shape id="Freeform 365" o:spid="_x0000_s138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" path="m3717,4740r-11,l3710,4760r7,l3717,4740xe" fillcolor="#939598" stroked="f">
                    <v:path arrowok="t" o:connecttype="custom" o:connectlocs="3717,-7195;3706,-7195;3710,-7175;3717,-7175;3717,-7195" o:connectangles="0,0,0,0,0"/>
                  </v:shape>
                  <v:shape id="Freeform 366" o:spid="_x0000_s139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" path="m1475,4660r-11,l1464,4680r7,20l1490,4700r7,-20l1470,4680r5,-20xe" fillcolor="#939598" stroked="f">
                    <v:path arrowok="t" o:connecttype="custom" o:connectlocs="1475,-7275;1464,-7275;1464,-7255;1471,-7235;1490,-7235;1497,-7255;1470,-7255;1475,-7275" o:connectangles="0,0,0,0,0,0,0,0"/>
                  </v:shape>
                  <v:shape id="Freeform 367" o:spid="_x0000_s139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" path="m1696,4660r-11,l1685,4680r7,20l1711,4700r8,-20l1692,4680r4,-20xe" fillcolor="#939598" stroked="f">
                    <v:path arrowok="t" o:connecttype="custom" o:connectlocs="1696,-7275;1685,-7275;1685,-7255;1692,-7235;1711,-7235;1719,-7255;1692,-7255;1696,-7275" o:connectangles="0,0,0,0,0,0,0,0"/>
                  </v:shape>
                  <v:shape id="Freeform 368" o:spid="_x0000_s139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" path="m1497,4660r-11,l1490,4680r7,l1497,4660xe" fillcolor="#939598" stroked="f">
                    <v:path arrowok="t" o:connecttype="custom" o:connectlocs="1497,-7275;1486,-7275;1490,-7255;1497,-7255;1497,-7275" o:connectangles="0,0,0,0,0"/>
                  </v:shape>
                  <v:shape id="Freeform 369" o:spid="_x0000_s139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" path="m1719,4660r-12,l1712,4680r7,l1719,4660xe" fillcolor="#939598" stroked="f">
                    <v:path arrowok="t" o:connecttype="custom" o:connectlocs="1719,-7275;1707,-7275;1712,-7255;1719,-7255;1719,-7275" o:connectangles="0,0,0,0,0"/>
                  </v:shape>
                  <v:shape id="Freeform 370" o:spid="_x0000_s139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" path="m176,4620r-7,l172,4640r8,20l195,4660r-10,-20l179,4640r-3,-20xe" fillcolor="#939598" stroked="f">
                    <v:path arrowok="t" o:connecttype="custom" o:connectlocs="176,-7315;169,-7315;172,-7295;180,-7275;195,-7275;185,-7295;179,-7295;176,-7315" o:connectangles="0,0,0,0,0,0,0,0"/>
                  </v:shape>
                  <v:shape id="Freeform 371" o:spid="_x0000_s139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" path="m243,4620r-7,l234,4640r-7,l218,4660r14,l240,4640r3,-20xe" fillcolor="#939598" stroked="f">
                    <v:path arrowok="t" o:connecttype="custom" o:connectlocs="243,-7315;236,-7315;234,-7295;227,-7295;218,-7275;232,-7275;240,-7295;243,-7315" o:connectangles="0,0,0,0,0,0,0,0"/>
                  </v:shape>
                  <v:shape id="Freeform 372" o:spid="_x0000_s139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" path="m3992,4620r-7,l3988,4640r8,20l4010,4660r-9,-20l3994,4640r-2,-20xe" fillcolor="#939598" stroked="f">
                    <v:path arrowok="t" o:connecttype="custom" o:connectlocs="3992,-7315;3985,-7315;3988,-7295;3996,-7275;4010,-7275;4001,-7295;3994,-7295;3992,-7315" o:connectangles="0,0,0,0,0,0,0,0"/>
                  </v:shape>
                  <v:shape id="Freeform 373" o:spid="_x0000_s139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" path="m4059,4620r-7,l4050,4640r-7,l4034,4660r14,l4056,4640r3,-20xe" fillcolor="#939598" stroked="f">
                    <v:path arrowok="t" o:connecttype="custom" o:connectlocs="4059,-7315;4052,-7315;4050,-7295;4043,-7295;4034,-7275;4048,-7275;4056,-7295;4059,-7315" o:connectangles="0,0,0,0,0,0,0,0"/>
                  </v:shape>
                  <v:shape id="Freeform 374" o:spid="_x0000_s139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" path="m3272,4600r-11,l3261,4620r7,20l3287,4640r8,-20l3268,4620r4,-20xe" fillcolor="#939598" stroked="f">
                    <v:path arrowok="t" o:connecttype="custom" o:connectlocs="3272,-7335;3261,-7335;3261,-7315;3268,-7295;3287,-7295;3295,-7315;3268,-7315;3272,-7335" o:connectangles="0,0,0,0,0,0,0,0"/>
                  </v:shape>
                  <v:shape id="Freeform 375" o:spid="_x0000_s139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" path="m185,4600r-5,l172,4620r7,l185,4600xe" fillcolor="#939598" stroked="f">
                    <v:path arrowok="t" o:connecttype="custom" o:connectlocs="185,-7335;180,-7335;172,-7315;179,-7315;185,-7335" o:connectangles="0,0,0,0,0"/>
                  </v:shape>
                  <v:shape id="Freeform 376" o:spid="_x0000_s140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" path="m232,4600r-5,l234,4620r6,l232,4600xe" fillcolor="#939598" stroked="f">
                    <v:path arrowok="t" o:connecttype="custom" o:connectlocs="232,-7335;227,-7335;234,-7315;240,-7315;232,-7335" o:connectangles="0,0,0,0,0"/>
                  </v:shape>
                  <v:shape id="Freeform 377" o:spid="_x0000_s140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" path="m1616,4580r-12,l1604,4600r8,20l1631,4620r7,-20l1611,4600r5,-20xe" fillcolor="#939598" stroked="f">
                    <v:path arrowok="t" o:connecttype="custom" o:connectlocs="1616,-7355;1604,-7355;1604,-7335;1612,-7315;1631,-7315;1638,-7335;1611,-7335;1616,-7355" o:connectangles="0,0,0,0,0,0,0,0"/>
                  </v:shape>
                  <v:shape id="Freeform 378" o:spid="_x0000_s140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" path="m3295,4600r-12,l3288,4620r7,l3295,4600xe" fillcolor="#939598" stroked="f">
                    <v:path arrowok="t" o:connecttype="custom" o:connectlocs="3295,-7335;3283,-7335;3288,-7315;3295,-7315;3295,-7335" o:connectangles="0,0,0,0,0"/>
                  </v:shape>
                  <v:shape id="Freeform 379" o:spid="_x0000_s140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" path="m4001,4600r-5,l3988,4620r6,l4001,4600xe" fillcolor="#939598" stroked="f">
                    <v:path arrowok="t" o:connecttype="custom" o:connectlocs="4001,-7335;3996,-7335;3988,-7315;3994,-7315;4001,-7335" o:connectangles="0,0,0,0,0"/>
                  </v:shape>
                  <v:shape id="Freeform 380" o:spid="_x0000_s140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" path="m4048,4600r-5,l4050,4620r6,l4048,4600xe" fillcolor="#939598" stroked="f">
                    <v:path arrowok="t" o:connecttype="custom" o:connectlocs="4048,-7335;4043,-7335;4050,-7315;4056,-7315;4048,-7335" o:connectangles="0,0,0,0,0"/>
                  </v:shape>
                  <v:shape id="Freeform 381" o:spid="_x0000_s140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" path="m206,4580r-14,20l221,4600r-15,-20xe" fillcolor="#939598" stroked="f">
                    <v:path arrowok="t" o:connecttype="custom" o:connectlocs="206,-7355;192,-7335;221,-7335;206,-7355" o:connectangles="0,0,0,0"/>
                  </v:shape>
                  <v:shape id="Freeform 382" o:spid="_x0000_s140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" path="m1638,4580r-11,l1631,4600r7,l1638,4580xe" fillcolor="#939598" stroked="f">
                    <v:path arrowok="t" o:connecttype="custom" o:connectlocs="1638,-7355;1627,-7355;1631,-7335;1638,-7335;1638,-7355" o:connectangles="0,0,0,0,0"/>
                  </v:shape>
                  <v:shape id="Freeform 383" o:spid="_x0000_s140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" path="m4022,4580r-14,20l4036,4600r-14,-20xe" fillcolor="#939598" stroked="f">
                    <v:path arrowok="t" o:connecttype="custom" o:connectlocs="4022,-7355;4008,-7335;4036,-7335;4022,-7355" o:connectangles="0,0,0,0"/>
                  </v:shape>
                  <v:shape id="Freeform 384" o:spid="_x0000_s140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" path="m2105,4500r-11,l2094,4520r7,20l2120,4540r8,-20l2101,4520r4,-20xe" fillcolor="#939598" stroked="f">
                    <v:path arrowok="t" o:connecttype="custom" o:connectlocs="2105,-7435;2094,-7435;2094,-7415;2101,-7395;2120,-7395;2128,-7415;2101,-7415;2105,-7435" o:connectangles="0,0,0,0,0,0,0,0"/>
                  </v:shape>
                  <v:shape id="Freeform 385" o:spid="_x0000_s140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" path="m2128,4500r-12,l2121,4520r7,l2128,4500xe" fillcolor="#939598" stroked="f">
                    <v:path arrowok="t" o:connecttype="custom" o:connectlocs="2128,-7435;2116,-7435;2121,-7415;2128,-7415;2128,-7435" o:connectangles="0,0,0,0,0"/>
                  </v:shape>
                  <v:shape id="Freeform 386" o:spid="_x0000_s141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" path="m2698,4460r-7,l2691,4480r7,l2698,4460xe" fillcolor="#939598" stroked="f">
                    <v:path arrowok="t" o:connecttype="custom" o:connectlocs="2698,-7475;2691,-7475;2691,-7455;2698,-7455;2698,-7475" o:connectangles="0,0,0,0,0"/>
                  </v:shape>
                  <v:shape id="Freeform 387" o:spid="_x0000_s141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" path="m2725,4460r-7,l2718,4480r7,l2725,4460xe" fillcolor="#939598" stroked="f">
                    <v:path arrowok="t" o:connecttype="custom" o:connectlocs="2725,-7475;2718,-7475;2718,-7455;2725,-7455;2725,-7475" o:connectangles="0,0,0,0,0"/>
                  </v:shape>
                  <v:shape id="Freeform 388" o:spid="_x0000_s141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" path="m185,4440r-5,l192,4460r3,l185,4440xe" fillcolor="#939598" stroked="f">
                    <v:path arrowok="t" o:connecttype="custom" o:connectlocs="185,-7495;180,-7495;192,-7475;195,-7475;185,-7495" o:connectangles="0,0,0,0,0"/>
                  </v:shape>
                  <v:shape id="Freeform 389" o:spid="_x0000_s141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" path="m232,4440r-5,l218,4460r3,l232,4440xe" fillcolor="#939598" stroked="f">
                    <v:path arrowok="t" o:connecttype="custom" o:connectlocs="232,-7495;227,-7495;218,-7475;221,-7475;232,-7495" o:connectangles="0,0,0,0,0"/>
                  </v:shape>
                  <v:shape id="Freeform 390" o:spid="_x0000_s141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" path="m4001,4440r-5,l4008,4460r2,l4001,4440xe" fillcolor="#939598" stroked="f">
                    <v:path arrowok="t" o:connecttype="custom" o:connectlocs="4001,-7495;3996,-7495;4008,-7475;4010,-7475;4001,-7495" o:connectangles="0,0,0,0,0"/>
                  </v:shape>
                  <v:shape id="Freeform 391" o:spid="_x0000_s141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" path="m4048,4440r-5,l4034,4460r2,l4048,4440xe" fillcolor="#939598" stroked="f">
                    <v:path arrowok="t" o:connecttype="custom" o:connectlocs="4048,-7495;4043,-7495;4034,-7475;4036,-7475;4048,-7495" o:connectangles="0,0,0,0,0"/>
                  </v:shape>
                  <v:shape id="Freeform 392" o:spid="_x0000_s141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" path="m185,4400r-13,l169,4420r3,20l179,4440r-3,-20l179,4420r6,-20xe" fillcolor="#939598" stroked="f">
                    <v:path arrowok="t" o:connecttype="custom" o:connectlocs="185,-7535;172,-7535;169,-7515;172,-7495;179,-7495;176,-7515;179,-7515;185,-7535" o:connectangles="0,0,0,0,0,0,0,0"/>
                  </v:shape>
                  <v:shape id="Freeform 393" o:spid="_x0000_s141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" path="m240,4400r-13,l234,4420r2,l234,4440r6,l243,4420r-3,-20xe" fillcolor="#939598" stroked="f">
                    <v:path arrowok="t" o:connecttype="custom" o:connectlocs="240,-7535;227,-7535;234,-7515;236,-7515;234,-7495;240,-7495;243,-7515;240,-7535" o:connectangles="0,0,0,0,0,0,0,0"/>
                  </v:shape>
                  <v:shape id="Freeform 394" o:spid="_x0000_s141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" path="m2221,4400r-19,l2194,4420r,20l2206,4440r-5,-20l2228,4420r-7,-20xe" fillcolor="#939598" stroked="f">
                    <v:path arrowok="t" o:connecttype="custom" o:connectlocs="2221,-7535;2202,-7535;2194,-7515;2194,-7495;2206,-7495;2201,-7515;2228,-7515;2221,-7535" o:connectangles="0,0,0,0,0,0,0,0"/>
                  </v:shape>
                  <v:shape id="Freeform 395" o:spid="_x0000_s141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" path="m2228,4420r-7,l2217,4440r11,l2228,4420xe" fillcolor="#939598" stroked="f">
                    <v:path arrowok="t" o:connecttype="custom" o:connectlocs="2228,-7515;2221,-7515;2217,-7495;2228,-7495;2228,-7515" o:connectangles="0,0,0,0,0"/>
                  </v:shape>
                  <v:shape id="Freeform 396" o:spid="_x0000_s142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" path="m2347,4400r-12,l2335,4420r8,20l2362,4440r7,-20l2342,4420r5,-20xe" fillcolor="#939598" stroked="f">
                    <v:path arrowok="t" o:connecttype="custom" o:connectlocs="2347,-7535;2335,-7535;2335,-7515;2343,-7495;2362,-7495;2369,-7515;2342,-7515;2347,-7535" o:connectangles="0,0,0,0,0,0,0,0"/>
                  </v:shape>
                  <v:shape id="Freeform 397" o:spid="_x0000_s142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" path="m2521,4400r-11,l2510,4420r7,20l2536,4440r7,-20l2517,4420r4,-20xe" fillcolor="#939598" stroked="f">
                    <v:path arrowok="t" o:connecttype="custom" o:connectlocs="2521,-7535;2510,-7535;2510,-7515;2517,-7495;2536,-7495;2543,-7515;2517,-7515;2521,-7535" o:connectangles="0,0,0,0,0,0,0,0"/>
                  </v:shape>
                  <v:shape id="Freeform 398" o:spid="_x0000_s142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" path="m4001,4400r-13,l3985,4420r3,20l3994,4440r-2,-20l3994,4420r7,-20xe" fillcolor="#939598" stroked="f">
                    <v:path arrowok="t" o:connecttype="custom" o:connectlocs="4001,-7535;3988,-7535;3985,-7515;3988,-7495;3994,-7495;3992,-7515;3994,-7515;4001,-7535" o:connectangles="0,0,0,0,0,0,0,0"/>
                  </v:shape>
                  <v:shape id="Freeform 399" o:spid="_x0000_s142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" path="m4056,4400r-13,l4050,4420r2,l4050,4440r6,l4059,4420r-3,-20xe" fillcolor="#939598" stroked="f">
                    <v:path arrowok="t" o:connecttype="custom" o:connectlocs="4056,-7535;4043,-7535;4050,-7515;4052,-7515;4050,-7495;4056,-7495;4059,-7515;4056,-7535" o:connectangles="0,0,0,0,0,0,0,0"/>
                  </v:shape>
                  <v:shape id="Freeform 400" o:spid="_x0000_s142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" path="m2369,4400r-11,l2362,4420r7,l2369,4400xe" fillcolor="#939598" stroked="f">
                    <v:path arrowok="t" o:connecttype="custom" o:connectlocs="2369,-7535;2358,-7535;2362,-7515;2369,-7515;2369,-7535" o:connectangles="0,0,0,0,0"/>
                  </v:shape>
                  <v:shape id="Freeform 401" o:spid="_x0000_s142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" path="m2543,4400r-11,l2536,4420r7,l2543,4400xe" fillcolor="#939598" stroked="f">
                    <v:path arrowok="t" o:connecttype="custom" o:connectlocs="2543,-7535;2532,-7535;2536,-7515;2543,-7515;2543,-7535" o:connectangles="0,0,0,0,0"/>
                  </v:shape>
                  <v:shape id="Freeform 402" o:spid="_x0000_s142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" path="m221,4380r-29,l180,4400r52,l221,4380xe" fillcolor="#939598" stroked="f">
                    <v:path arrowok="t" o:connecttype="custom" o:connectlocs="221,-7555;192,-7555;180,-7535;232,-7535;221,-7555" o:connectangles="0,0,0,0,0"/>
                  </v:shape>
                  <v:shape id="Freeform 403" o:spid="_x0000_s142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" path="m3071,4360r-11,l3060,4380r7,20l3086,4400r7,-20l3067,4380r4,-20xe" fillcolor="#939598" stroked="f">
                    <v:path arrowok="t" o:connecttype="custom" o:connectlocs="3071,-7575;3060,-7575;3060,-7555;3067,-7535;3086,-7535;3093,-7555;3067,-7555;3071,-7575" o:connectangles="0,0,0,0,0,0,0,0"/>
                  </v:shape>
                  <v:shape id="Freeform 404" o:spid="_x0000_s142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" path="m4036,4380r-28,l3996,4400r52,l4036,4380xe" fillcolor="#939598" stroked="f">
                    <v:path arrowok="t" o:connecttype="custom" o:connectlocs="4036,-7555;4008,-7555;3996,-7535;4048,-7535;4036,-7555" o:connectangles="0,0,0,0,0"/>
                  </v:shape>
                  <v:shape id="Freeform 405" o:spid="_x0000_s142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" path="m3093,4360r-11,l3086,4380r7,l3093,4360xe" fillcolor="#939598" stroked="f">
                    <v:path arrowok="t" o:connecttype="custom" o:connectlocs="3093,-7575;3082,-7575;3086,-7555;3093,-7555;3093,-7575" o:connectangles="0,0,0,0,0"/>
                  </v:shape>
                  <v:shape id="Freeform 406" o:spid="_x0000_s143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" path="m3193,4300r-19,l3167,4320r,20l3178,4340r-4,-20l3201,4320r-8,-20xe" fillcolor="#939598" stroked="f">
                    <v:path arrowok="t" o:connecttype="custom" o:connectlocs="3193,-7635;3174,-7635;3167,-7615;3167,-7595;3178,-7595;3174,-7615;3201,-7615;3193,-7635" o:connectangles="0,0,0,0,0,0,0,0"/>
                  </v:shape>
                  <v:shape id="Freeform 407" o:spid="_x0000_s143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" path="m3201,4320r-7,l3189,4340r12,l3201,4320xe" fillcolor="#939598" stroked="f">
                    <v:path arrowok="t" o:connecttype="custom" o:connectlocs="3201,-7615;3194,-7615;3189,-7595;3201,-7595;3201,-7615" o:connectangles="0,0,0,0,0"/>
                  </v:shape>
                  <v:shape id="Freeform 408" o:spid="_x0000_s143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" path="m3334,4300r-19,l3308,4320r,20l3319,4340r-4,-20l3341,4320r-7,-20xe" fillcolor="#939598" stroked="f">
                    <v:path arrowok="t" o:connecttype="custom" o:connectlocs="3334,-7635;3315,-7635;3308,-7615;3308,-7595;3319,-7595;3315,-7615;3341,-7615;3334,-7635" o:connectangles="0,0,0,0,0,0,0,0"/>
                  </v:shape>
                  <v:shape id="Freeform 409" o:spid="_x0000_s143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" path="m3341,4320r-6,l3330,4340r11,l3341,4320xe" fillcolor="#939598" stroked="f">
                    <v:path arrowok="t" o:connecttype="custom" o:connectlocs="3341,-7615;3335,-7615;3330,-7595;3341,-7595;3341,-7615" o:connectangles="0,0,0,0,0"/>
                  </v:shape>
                  <v:shape id="Freeform 410" o:spid="_x0000_s143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" path="m3508,4260r-18,l3482,4280r,20l3493,4300r-4,-20l3516,4280r-8,-20xe" fillcolor="#939598" stroked="f">
                    <v:path arrowok="t" o:connecttype="custom" o:connectlocs="3508,-7675;3490,-7675;3482,-7655;3482,-7635;3493,-7635;3489,-7655;3516,-7655;3508,-7675" o:connectangles="0,0,0,0,0,0,0,0"/>
                  </v:shape>
                  <v:shape id="Freeform 411" o:spid="_x0000_s143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" path="m3516,4280r-7,l3504,4300r12,l3516,4280xe" fillcolor="#939598" stroked="f">
                    <v:path arrowok="t" o:connecttype="custom" o:connectlocs="3516,-7655;3509,-7655;3504,-7635;3516,-7635;3516,-7655" o:connectangles="0,0,0,0,0"/>
                  </v:shape>
                  <v:shape id="Freeform 412" o:spid="_x0000_s143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" path="m185,4240r-5,l192,4260r3,l185,4240xe" fillcolor="#939598" stroked="f">
                    <v:path arrowok="t" o:connecttype="custom" o:connectlocs="185,-7695;180,-7695;192,-7675;195,-7675;185,-7695" o:connectangles="0,0,0,0,0"/>
                  </v:shape>
                  <v:shape id="Freeform 413" o:spid="_x0000_s143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" path="m232,4240r-5,l218,4260r3,l232,4240xe" fillcolor="#939598" stroked="f">
                    <v:path arrowok="t" o:connecttype="custom" o:connectlocs="232,-7695;227,-7695;218,-7675;221,-7675;232,-7695" o:connectangles="0,0,0,0,0"/>
                  </v:shape>
                  <v:shape id="Freeform 414" o:spid="_x0000_s143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" path="m4001,4240r-5,l4008,4260r2,l4001,4240xe" fillcolor="#939598" stroked="f">
                    <v:path arrowok="t" o:connecttype="custom" o:connectlocs="4001,-7695;3996,-7695;4008,-7675;4010,-7675;4001,-7695" o:connectangles="0,0,0,0,0"/>
                  </v:shape>
                  <v:shape id="Freeform 415" o:spid="_x0000_s143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" path="m4048,4240r-5,l4034,4260r2,l4048,4240xe" fillcolor="#939598" stroked="f">
                    <v:path arrowok="t" o:connecttype="custom" o:connectlocs="4048,-7695;4043,-7695;4034,-7675;4036,-7675;4048,-7695" o:connectangles="0,0,0,0,0"/>
                  </v:shape>
                  <v:shape id="Freeform 416" o:spid="_x0000_s144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" path="m185,4200r-13,l169,4220r3,20l179,4240r-3,-20l179,4220r6,-20xe" fillcolor="#939598" stroked="f">
                    <v:path arrowok="t" o:connecttype="custom" o:connectlocs="185,-7735;172,-7735;169,-7715;172,-7695;179,-7695;176,-7715;179,-7715;185,-7735" o:connectangles="0,0,0,0,0,0,0,0"/>
                  </v:shape>
                  <v:shape id="Freeform 417" o:spid="_x0000_s144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" path="m240,4200r-13,l234,4220r2,l234,4240r6,l243,4220r-3,-20xe" fillcolor="#939598" stroked="f">
                    <v:path arrowok="t" o:connecttype="custom" o:connectlocs="240,-7735;227,-7735;234,-7715;236,-7715;234,-7695;240,-7695;243,-7715;240,-7735" o:connectangles="0,0,0,0,0,0,0,0"/>
                  </v:shape>
                  <v:shape id="Freeform 418" o:spid="_x0000_s144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" path="m3413,4200r-11,l3402,4220r7,20l3428,4240r7,-20l3409,4220r4,-20xe" fillcolor="#939598" stroked="f">
                    <v:path arrowok="t" o:connecttype="custom" o:connectlocs="3413,-7735;3402,-7735;3402,-7715;3409,-7695;3428,-7695;3435,-7715;3409,-7715;3413,-7735" o:connectangles="0,0,0,0,0,0,0,0"/>
                  </v:shape>
                  <v:shape id="Freeform 419" o:spid="_x0000_s144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" path="m4001,4200r-13,l3985,4220r3,20l3994,4240r-2,-20l3994,4220r7,-20xe" fillcolor="#939598" stroked="f">
                    <v:path arrowok="t" o:connecttype="custom" o:connectlocs="4001,-7735;3988,-7735;3985,-7715;3988,-7695;3994,-7695;3992,-7715;3994,-7715;4001,-7735" o:connectangles="0,0,0,0,0,0,0,0"/>
                  </v:shape>
                  <v:shape id="Freeform 420" o:spid="_x0000_s144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" path="m4056,4200r-13,l4050,4220r2,l4050,4240r6,l4059,4220r-3,-20xe" fillcolor="#939598" stroked="f">
                    <v:path arrowok="t" o:connecttype="custom" o:connectlocs="4056,-7735;4043,-7735;4050,-7715;4052,-7715;4050,-7695;4056,-7695;4059,-7715;4056,-7735" o:connectangles="0,0,0,0,0,0,0,0"/>
                  </v:shape>
                  <v:shape id="Freeform 421" o:spid="_x0000_s144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" path="m3435,4200r-11,l3428,4220r7,l3435,4200xe" fillcolor="#939598" stroked="f">
                    <v:path arrowok="t" o:connecttype="custom" o:connectlocs="3435,-7735;3424,-7735;3428,-7715;3435,-7715;3435,-7735" o:connectangles="0,0,0,0,0"/>
                  </v:shape>
                  <v:shape id="Freeform 422" o:spid="_x0000_s144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" path="m221,4180r-29,l180,4200r52,l221,4180xe" fillcolor="#939598" stroked="f">
                    <v:path arrowok="t" o:connecttype="custom" o:connectlocs="221,-7755;192,-7755;180,-7735;232,-7735;221,-7755" o:connectangles="0,0,0,0,0"/>
                  </v:shape>
                  <v:shape id="Freeform 423" o:spid="_x0000_s144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" path="m4036,4180r-28,l3996,4200r52,l4036,4180xe" fillcolor="#939598" stroked="f">
                    <v:path arrowok="t" o:connecttype="custom" o:connectlocs="4036,-7755;4008,-7755;3996,-7735;4048,-7735;4036,-7755" o:connectangles="0,0,0,0,0"/>
                  </v:shape>
                  <v:shape id="Freeform 424" o:spid="_x0000_s144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" path="m3495,4120r-19,l3469,4140r,20l3480,4160r-4,-20l3502,4140r-7,-20xe" fillcolor="#939598" stroked="f">
                    <v:path arrowok="t" o:connecttype="custom" o:connectlocs="3495,-7815;3476,-7815;3469,-7795;3469,-7775;3480,-7775;3476,-7795;3502,-7795;3495,-7815" o:connectangles="0,0,0,0,0,0,0,0"/>
                  </v:shape>
                  <v:shape id="Freeform 425" o:spid="_x0000_s144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" path="m3502,4140r-7,l3491,4160r11,l3502,4140xe" fillcolor="#939598" stroked="f">
                    <v:path arrowok="t" o:connecttype="custom" o:connectlocs="3502,-7795;3495,-7795;3491,-7775;3502,-7775;3502,-7795" o:connectangles="0,0,0,0,0"/>
                  </v:shape>
                  <v:shape id="Freeform 426" o:spid="_x0000_s145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" path="m3315,4100r-7,l3308,4120r7,20l3334,4140r7,-20l3315,4120r,-20xe" fillcolor="#939598" stroked="f">
                    <v:path arrowok="t" o:connecttype="custom" o:connectlocs="3315,-7835;3308,-7835;3308,-7815;3315,-7795;3334,-7795;3341,-7815;3315,-7815;3315,-7835" o:connectangles="0,0,0,0,0,0,0,0"/>
                  </v:shape>
                  <v:shape id="Freeform 427" o:spid="_x0000_s145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" path="m3341,4100r-6,l3335,4120r6,l3341,4100xe" fillcolor="#939598" stroked="f">
                    <v:path arrowok="t" o:connecttype="custom" o:connectlocs="3341,-7835;3335,-7835;3335,-7815;3341,-7815;3341,-7835" o:connectangles="0,0,0,0,0"/>
                  </v:shape>
                  <v:shape id="Freeform 428" o:spid="_x0000_s145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" path="m3428,4040r-19,l3402,4060r,20l3413,4080r-4,-20l3435,4060r-7,-20xe" fillcolor="#939598" stroked="f">
                    <v:path arrowok="t" o:connecttype="custom" o:connectlocs="3428,-7895;3409,-7895;3402,-7875;3402,-7855;3413,-7855;3409,-7875;3435,-7875;3428,-7895" o:connectangles="0,0,0,0,0,0,0,0"/>
                  </v:shape>
                  <v:shape id="Freeform 429" o:spid="_x0000_s145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" path="m3435,4060r-7,l3424,4080r11,l3435,4060xe" fillcolor="#939598" stroked="f">
                    <v:path arrowok="t" o:connecttype="custom" o:connectlocs="3435,-7875;3428,-7875;3424,-7855;3435,-7855;3435,-7875" o:connectangles="0,0,0,0,0"/>
                  </v:shape>
                  <v:shape id="Freeform 430" o:spid="_x0000_s145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" path="m195,4040r-15,l192,4060r14,l195,4040xe" fillcolor="#939598" stroked="f">
                    <v:path arrowok="t" o:connecttype="custom" o:connectlocs="195,-7895;180,-7895;192,-7875;206,-7875;195,-7895" o:connectangles="0,0,0,0,0"/>
                  </v:shape>
                  <v:shape id="Freeform 431" o:spid="_x0000_s145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" path="m232,4040r-14,l206,4060r15,l232,4040xe" fillcolor="#939598" stroked="f">
                    <v:path arrowok="t" o:connecttype="custom" o:connectlocs="232,-7895;218,-7895;206,-7875;221,-7875;232,-7895" o:connectangles="0,0,0,0,0"/>
                  </v:shape>
                  <v:shape id="Freeform 432" o:spid="_x0000_s145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" path="m4010,4040r-14,l4008,4060r14,l4010,4040xe" fillcolor="#939598" stroked="f">
                    <v:path arrowok="t" o:connecttype="custom" o:connectlocs="4010,-7895;3996,-7895;4008,-7875;4022,-7875;4010,-7895" o:connectangles="0,0,0,0,0"/>
                  </v:shape>
                  <v:shape id="Freeform 433" o:spid="_x0000_s145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" path="m4048,4040r-14,l4022,4060r14,l4048,4040xe" fillcolor="#939598" stroked="f">
                    <v:path arrowok="t" o:connecttype="custom" o:connectlocs="4048,-7895;4034,-7895;4022,-7875;4036,-7875;4048,-7895" o:connectangles="0,0,0,0,0"/>
                  </v:shape>
                  <v:shape id="Freeform 434" o:spid="_x0000_s145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" path="m179,4000r-7,l169,4020r3,20l179,4040r-3,-20l179,4000xe" fillcolor="#939598" stroked="f">
                    <v:path arrowok="t" o:connecttype="custom" o:connectlocs="179,-7935;172,-7935;169,-7915;172,-7895;179,-7895;176,-7915;179,-7935" o:connectangles="0,0,0,0,0,0,0"/>
                  </v:shape>
                  <v:shape id="Freeform 435" o:spid="_x0000_s145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" path="m240,4000r-6,l236,4020r-2,20l240,4040r3,-20l240,4000xe" fillcolor="#939598" stroked="f">
                    <v:path arrowok="t" o:connecttype="custom" o:connectlocs="240,-7935;234,-7935;236,-7915;234,-7895;240,-7895;243,-7915;240,-7935" o:connectangles="0,0,0,0,0,0,0"/>
                  </v:shape>
                  <v:shape id="Freeform 436" o:spid="_x0000_s146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" path="m793,4000r-7,l786,4020r8,20l812,4040r8,-20l793,4020r,-20xe" fillcolor="#939598" stroked="f">
                    <v:path arrowok="t" o:connecttype="custom" o:connectlocs="793,-7935;786,-7935;786,-7915;794,-7895;812,-7895;820,-7915;793,-7915;793,-7935" o:connectangles="0,0,0,0,0,0,0,0"/>
                  </v:shape>
                  <v:shape id="Freeform 437" o:spid="_x0000_s146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" path="m3994,4000r-6,l3985,4020r3,20l3994,4040r-2,-20l3994,4000xe" fillcolor="#939598" stroked="f">
                    <v:path arrowok="t" o:connecttype="custom" o:connectlocs="3994,-7935;3988,-7935;3985,-7915;3988,-7895;3994,-7895;3992,-7915;3994,-7935" o:connectangles="0,0,0,0,0,0,0"/>
                  </v:shape>
                  <v:shape id="Freeform 438" o:spid="_x0000_s146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" path="m4056,4000r-6,l4052,4020r-2,20l4056,4040r3,-20l4056,4000xe" fillcolor="#939598" stroked="f">
                    <v:path arrowok="t" o:connecttype="custom" o:connectlocs="4056,-7935;4050,-7935;4052,-7915;4050,-7895;4056,-7895;4059,-7915;4056,-7935" o:connectangles="0,0,0,0,0,0,0"/>
                  </v:shape>
                  <v:shape id="Freeform 439" o:spid="_x0000_s146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" path="m820,4000r-7,l813,4020r7,l820,4000xe" fillcolor="#939598" stroked="f">
                    <v:path arrowok="t" o:connecttype="custom" o:connectlocs="820,-7935;813,-7935;813,-7915;820,-7915;820,-7935" o:connectangles="0,0,0,0,0"/>
                  </v:shape>
                  <v:shape id="Freeform 440" o:spid="_x0000_s146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" path="m3194,3980r-7,l3187,4000r8,20l3213,4020r8,-20l3194,4000r,-20xe" fillcolor="#939598" stroked="f">
                    <v:path arrowok="t" o:connecttype="custom" o:connectlocs="3194,-7955;3187,-7955;3187,-7935;3195,-7915;3213,-7915;3221,-7935;3194,-7935;3194,-7955" o:connectangles="0,0,0,0,0,0,0,0"/>
                  </v:shape>
                  <v:shape id="Freeform 441" o:spid="_x0000_s146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" path="m3335,3980r-7,l3328,4000r7,20l3354,4020r8,-20l3335,4000r,-20xe" fillcolor="#939598" stroked="f">
                    <v:path arrowok="t" o:connecttype="custom" o:connectlocs="3335,-7955;3328,-7955;3328,-7935;3335,-7915;3354,-7915;3362,-7935;3335,-7935;3335,-7955" o:connectangles="0,0,0,0,0,0,0,0"/>
                  </v:shape>
                  <v:shape id="Freeform 442" o:spid="_x0000_s146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" path="m221,3980r-29,l180,4000r52,l221,3980xe" fillcolor="#939598" stroked="f">
                    <v:path arrowok="t" o:connecttype="custom" o:connectlocs="221,-7955;192,-7955;180,-7935;232,-7935;221,-7955" o:connectangles="0,0,0,0,0"/>
                  </v:shape>
                  <v:shape id="Freeform 443" o:spid="_x0000_s146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" path="m3221,3980r-7,l3214,4000r7,l3221,3980xe" fillcolor="#939598" stroked="f">
                    <v:path arrowok="t" o:connecttype="custom" o:connectlocs="3221,-7955;3214,-7955;3214,-7935;3221,-7935;3221,-7955" o:connectangles="0,0,0,0,0"/>
                  </v:shape>
                  <v:shape id="Freeform 444" o:spid="_x0000_s146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" path="m3362,3980r-7,l3355,4000r7,l3362,3980xe" fillcolor="#939598" stroked="f">
                    <v:path arrowok="t" o:connecttype="custom" o:connectlocs="3362,-7955;3355,-7955;3355,-7935;3362,-7935;3362,-7955" o:connectangles="0,0,0,0,0"/>
                  </v:shape>
                  <v:shape id="Freeform 445" o:spid="_x0000_s146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" path="m4036,3980r-28,l3996,4000r52,l4036,3980xe" fillcolor="#939598" stroked="f">
                    <v:path arrowok="t" o:connecttype="custom" o:connectlocs="4036,-7955;4008,-7955;3996,-7935;4048,-7935;4036,-7955" o:connectangles="0,0,0,0,0"/>
                  </v:shape>
                  <v:shape id="Freeform 446" o:spid="_x0000_s147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" path="m3435,3920r-7,l3428,3940r8,20l3455,3960r7,-20l3435,3940r,-20xe" fillcolor="#939598" stroked="f">
                    <v:path arrowok="t" o:connecttype="custom" o:connectlocs="3435,-8015;3428,-8015;3428,-7995;3436,-7975;3455,-7975;3462,-7995;3435,-7995;3435,-8015" o:connectangles="0,0,0,0,0,0,0,0"/>
                  </v:shape>
                  <v:shape id="Freeform 447" o:spid="_x0000_s147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" path="m3777,3920r-7,l3770,3940r8,20l3797,3960r7,-20l3777,3940r,-20xe" fillcolor="#939598" stroked="f">
                    <v:path arrowok="t" o:connecttype="custom" o:connectlocs="3777,-8015;3770,-8015;3770,-7995;3778,-7975;3797,-7975;3804,-7995;3777,-7995;3777,-8015" o:connectangles="0,0,0,0,0,0,0,0"/>
                  </v:shape>
                  <v:shape id="Freeform 448" o:spid="_x0000_s147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" path="m907,3900r-7,l900,3920r8,20l926,3940r8,-20l907,3920r,-20xe" fillcolor="#939598" stroked="f">
                    <v:path arrowok="t" o:connecttype="custom" o:connectlocs="907,-8035;900,-8035;900,-8015;908,-7995;926,-7995;934,-8015;907,-8015;907,-8035" o:connectangles="0,0,0,0,0,0,0,0"/>
                  </v:shape>
                  <v:shape id="Freeform 449" o:spid="_x0000_s147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" path="m3462,3920r-7,l3455,3940r7,l3462,3920xe" fillcolor="#939598" stroked="f">
                    <v:path arrowok="t" o:connecttype="custom" o:connectlocs="3462,-8015;3455,-8015;3455,-7995;3462,-7995;3462,-8015" o:connectangles="0,0,0,0,0"/>
                  </v:shape>
                  <v:shape id="Freeform 450" o:spid="_x0000_s147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" path="m3804,3920r-7,l3797,3940r7,l3804,3920xe" fillcolor="#939598" stroked="f">
                    <v:path arrowok="t" o:connecttype="custom" o:connectlocs="3804,-8015;3797,-8015;3797,-7995;3804,-7995;3804,-8015" o:connectangles="0,0,0,0,0"/>
                  </v:shape>
                  <v:shape id="Freeform 451" o:spid="_x0000_s147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" path="m826,3880r-19,l800,3900r7,20l811,3920r-4,-20l833,3900r-7,-20xe" fillcolor="#939598" stroked="f">
                    <v:path arrowok="t" o:connecttype="custom" o:connectlocs="826,-8055;807,-8055;800,-8035;807,-8015;811,-8015;807,-8035;833,-8035;826,-8055" o:connectangles="0,0,0,0,0,0,0,0"/>
                  </v:shape>
                  <v:shape id="Freeform 452" o:spid="_x0000_s147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" path="m833,3900r-7,l822,3920r4,l833,3900xe" fillcolor="#939598" stroked="f">
                    <v:path arrowok="t" o:connecttype="custom" o:connectlocs="833,-8035;826,-8035;822,-8015;826,-8015;833,-8035" o:connectangles="0,0,0,0,0"/>
                  </v:shape>
                  <v:shape id="Freeform 453" o:spid="_x0000_s147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" path="m934,3900r-7,l927,3920r7,l934,3900xe" fillcolor="#939598" stroked="f">
                    <v:path arrowok="t" o:connecttype="custom" o:connectlocs="934,-8035;927,-8035;927,-8015;934,-8015;934,-8035" o:connectangles="0,0,0,0,0"/>
                  </v:shape>
                  <v:shape id="Freeform 454" o:spid="_x0000_s147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" path="m3126,3880r-19,l3100,3900r7,20l3111,3920r-4,-20l3134,3900r-8,-20xe" fillcolor="#939598" stroked="f">
                    <v:path arrowok="t" o:connecttype="custom" o:connectlocs="3126,-8055;3107,-8055;3100,-8035;3107,-8015;3111,-8015;3107,-8035;3134,-8035;3126,-8055" o:connectangles="0,0,0,0,0,0,0,0"/>
                  </v:shape>
                  <v:shape id="Freeform 455" o:spid="_x0000_s147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" path="m3134,3900r-7,l3122,3920r4,l3134,3900xe" fillcolor="#939598" stroked="f">
                    <v:path arrowok="t" o:connecttype="custom" o:connectlocs="3134,-8035;3127,-8035;3122,-8015;3126,-8015;3134,-8035" o:connectangles="0,0,0,0,0"/>
                  </v:shape>
                  <v:shape id="Freeform 456" o:spid="_x0000_s148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" path="m698,3860r-18,l672,3880r8,20l684,3900r-5,-20l706,3880r-8,-20xe" fillcolor="#939598" stroked="f">
                    <v:path arrowok="t" o:connecttype="custom" o:connectlocs="698,-8075;680,-8075;672,-8055;680,-8035;684,-8035;679,-8055;706,-8055;698,-8075" o:connectangles="0,0,0,0,0,0,0,0"/>
                  </v:shape>
                  <v:shape id="Freeform 457" o:spid="_x0000_s148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" path="m706,3880r-7,l695,3900r3,l706,3880xe" fillcolor="#939598" stroked="f">
                    <v:path arrowok="t" o:connecttype="custom" o:connectlocs="706,-8055;699,-8055;695,-8035;698,-8035;706,-8055" o:connectangles="0,0,0,0,0"/>
                  </v:shape>
                  <v:shape id="Freeform 458" o:spid="_x0000_s148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" path="m3388,3840r-19,l3361,3860r8,20l3373,3880r-5,-20l3395,3860r-7,-20xe" fillcolor="#939598" stroked="f">
                    <v:path arrowok="t" o:connecttype="custom" o:connectlocs="3388,-8095;3369,-8095;3361,-8075;3369,-8055;3373,-8055;3368,-8075;3395,-8075;3388,-8095" o:connectangles="0,0,0,0,0,0,0,0"/>
                  </v:shape>
                  <v:shape id="Freeform 459" o:spid="_x0000_s148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" path="m3395,3860r-7,l3384,3880r4,l3395,3860xe" fillcolor="#939598" stroked="f">
                    <v:path arrowok="t" o:connecttype="custom" o:connectlocs="3395,-8075;3388,-8075;3384,-8055;3388,-8055;3395,-8075" o:connectangles="0,0,0,0,0"/>
                  </v:shape>
                  <v:shape id="Freeform 460" o:spid="_x0000_s148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" path="m444,3820r-7,l437,3840r8,20l464,3860r7,-20l444,3840r,-20xe" fillcolor="#939598" stroked="f">
                    <v:path arrowok="t" o:connecttype="custom" o:connectlocs="444,-8115;437,-8115;437,-8095;445,-8075;464,-8075;471,-8095;444,-8095;444,-8115" o:connectangles="0,0,0,0,0,0,0,0"/>
                  </v:shape>
                  <v:shape id="Freeform 461" o:spid="_x0000_s148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" path="m4010,3840r-14,l4008,3860r14,l4010,3840xe" fillcolor="#939598" stroked="f">
                    <v:path arrowok="t" o:connecttype="custom" o:connectlocs="4010,-8095;3996,-8095;4008,-8075;4022,-8075;4010,-8095" o:connectangles="0,0,0,0,0"/>
                  </v:shape>
                  <v:shape id="Freeform 462" o:spid="_x0000_s148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" path="m4048,3840r-14,l4022,3860r14,l4048,3840xe" fillcolor="#939598" stroked="f">
                    <v:path arrowok="t" o:connecttype="custom" o:connectlocs="4048,-8095;4034,-8095;4022,-8075;4036,-8075;4048,-8095" o:connectangles="0,0,0,0,0"/>
                  </v:shape>
                  <v:shape id="Freeform 463" o:spid="_x0000_s148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" path="m471,3820r-7,l464,3840r7,l471,3820xe" fillcolor="#939598" stroked="f">
                    <v:path arrowok="t" o:connecttype="custom" o:connectlocs="471,-8115;464,-8115;464,-8095;471,-8095;471,-8115" o:connectangles="0,0,0,0,0"/>
                  </v:shape>
                  <v:shape id="Freeform 464" o:spid="_x0000_s148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" path="m3994,3800r-6,l3985,3820r3,20l3994,3840r-2,-20l3994,3800xe" fillcolor="#939598" stroked="f">
                    <v:path arrowok="t" o:connecttype="custom" o:connectlocs="3994,-8135;3988,-8135;3985,-8115;3988,-8095;3994,-8095;3992,-8115;3994,-8135" o:connectangles="0,0,0,0,0,0,0"/>
                  </v:shape>
                  <v:shape id="Freeform 465" o:spid="_x0000_s148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" path="m4056,3800r-6,l4052,3820r-2,20l4056,3840r3,-20l4056,3800xe" fillcolor="#939598" stroked="f">
                    <v:path arrowok="t" o:connecttype="custom" o:connectlocs="4056,-8135;4050,-8135;4052,-8115;4050,-8095;4056,-8095;4059,-8115;4056,-8135" o:connectangles="0,0,0,0,0,0,0"/>
                  </v:shape>
                  <v:shape id="Freeform 466" o:spid="_x0000_s149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" path="m3295,3780r-7,l3288,3800r7,20l3314,3820r7,-20l3295,3800r,-20xe" fillcolor="#939598" stroked="f">
                    <v:path arrowok="t" o:connecttype="custom" o:connectlocs="3295,-8155;3288,-8155;3288,-8135;3295,-8115;3314,-8115;3321,-8135;3295,-8135;3295,-8155" o:connectangles="0,0,0,0,0,0,0,0"/>
                  </v:shape>
                  <v:shape id="Freeform 467" o:spid="_x0000_s149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" path="m3321,3780r-7,l3314,3800r7,l3321,3780xe" fillcolor="#939598" stroked="f">
                    <v:path arrowok="t" o:connecttype="custom" o:connectlocs="3321,-8155;3314,-8155;3314,-8135;3321,-8135;3321,-8155" o:connectangles="0,0,0,0,0"/>
                  </v:shape>
                  <v:shape id="Freeform 468" o:spid="_x0000_s149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" path="m4022,3780r-14,l3996,3800r14,l4022,3780xe" fillcolor="#939598" stroked="f">
                    <v:path arrowok="t" o:connecttype="custom" o:connectlocs="4022,-8155;4008,-8155;3996,-8135;4010,-8135;4022,-8155" o:connectangles="0,0,0,0,0"/>
                  </v:shape>
                  <v:shape id="Freeform 469" o:spid="_x0000_s149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" path="m4036,3780r-14,l4034,3800r14,l4036,3780xe" fillcolor="#939598" stroked="f">
                    <v:path arrowok="t" o:connecttype="custom" o:connectlocs="4036,-8155;4022,-8155;4034,-8135;4048,-8135;4036,-8155" o:connectangles="0,0,0,0,0"/>
                  </v:shape>
                  <v:shape id="Freeform 470" o:spid="_x0000_s149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" path="m3795,3720r-4,l3784,3740r7,20l3810,3760r8,-20l3791,3740r4,-20xe" fillcolor="#939598" stroked="f">
                    <v:path arrowok="t" o:connecttype="custom" o:connectlocs="3795,-8215;3791,-8215;3784,-8195;3791,-8175;3810,-8175;3818,-8195;3791,-8195;3795,-8215" o:connectangles="0,0,0,0,0,0,0,0"/>
                  </v:shape>
                  <v:shape id="Freeform 471" o:spid="_x0000_s149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" path="m3232,3700r-4,l3221,3720r7,20l3247,3740r7,-20l3227,3720r5,-20xe" fillcolor="#939598" stroked="f">
                    <v:path arrowok="t" o:connecttype="custom" o:connectlocs="3232,-8235;3228,-8235;3221,-8215;3228,-8195;3247,-8195;3254,-8215;3227,-8215;3232,-8235" o:connectangles="0,0,0,0,0,0,0,0"/>
                  </v:shape>
                  <v:shape id="Freeform 472" o:spid="_x0000_s149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" path="m3810,3720r-4,l3811,3740r7,l3810,3720xe" fillcolor="#939598" stroked="f">
                    <v:path arrowok="t" o:connecttype="custom" o:connectlocs="3810,-8215;3806,-8215;3811,-8195;3818,-8195;3810,-8215" o:connectangles="0,0,0,0,0"/>
                  </v:shape>
                  <v:shape id="Freeform 473" o:spid="_x0000_s149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" path="m646,3700r-7,l639,3720r7,l646,3700xe" fillcolor="#939598" stroked="f">
                    <v:path arrowok="t" o:connecttype="custom" o:connectlocs="646,-8235;639,-8235;639,-8215;646,-8215;646,-8235" o:connectangles="0,0,0,0,0"/>
                  </v:shape>
                  <v:shape id="Freeform 474" o:spid="_x0000_s149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" path="m672,3700r-7,l665,3720r7,l672,3700xe" fillcolor="#939598" stroked="f">
                    <v:path arrowok="t" o:connecttype="custom" o:connectlocs="672,-8235;665,-8235;665,-8215;672,-8215;672,-8235" o:connectangles="0,0,0,0,0"/>
                  </v:shape>
                  <v:shape id="Freeform 475" o:spid="_x0000_s149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" path="m3247,3700r-4,l3247,3720r7,l3247,3700xe" fillcolor="#939598" stroked="f">
                    <v:path arrowok="t" o:connecttype="custom" o:connectlocs="3247,-8235;3243,-8235;3247,-8215;3254,-8215;3247,-8235" o:connectangles="0,0,0,0,0"/>
                  </v:shape>
                  <v:shape id="Freeform 476" o:spid="_x0000_s150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" path="m232,3640r-52,l192,3660r29,l232,3640xe" fillcolor="#939598" stroked="f">
                    <v:path arrowok="t" o:connecttype="custom" o:connectlocs="232,-8295;180,-8295;192,-8275;221,-8275;232,-8295" o:connectangles="0,0,0,0,0"/>
                  </v:shape>
                  <v:shape id="Freeform 477" o:spid="_x0000_s150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" path="m831,3620r-11,l820,3640r7,20l846,3660r8,-20l827,3640r4,-20xe" fillcolor="#939598" stroked="f">
                    <v:path arrowok="t" o:connecttype="custom" o:connectlocs="831,-8315;820,-8315;820,-8295;827,-8275;846,-8275;854,-8295;827,-8295;831,-8315" o:connectangles="0,0,0,0,0,0,0,0"/>
                  </v:shape>
                  <v:shape id="Freeform 478" o:spid="_x0000_s150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" path="m3154,3640r-7,l3147,3660r7,l3154,3640xe" fillcolor="#939598" stroked="f">
                    <v:path arrowok="t" o:connecttype="custom" o:connectlocs="3154,-8295;3147,-8295;3147,-8275;3154,-8275;3154,-8295" o:connectangles="0,0,0,0,0"/>
                  </v:shape>
                  <v:shape id="Freeform 479" o:spid="_x0000_s150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" path="m3181,3640r-7,l3174,3660r7,l3181,3640xe" fillcolor="#939598" stroked="f">
                    <v:path arrowok="t" o:connecttype="custom" o:connectlocs="3181,-8295;3174,-8295;3174,-8275;3181,-8275;3181,-8295" o:connectangles="0,0,0,0,0"/>
                  </v:shape>
                  <v:shape id="Freeform 480" o:spid="_x0000_s150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" path="m4048,3640r-52,l4008,3660r28,l4048,3640xe" fillcolor="#939598" stroked="f">
                    <v:path arrowok="t" o:connecttype="custom" o:connectlocs="4048,-8295;3996,-8295;4008,-8275;4036,-8275;4048,-8295" o:connectangles="0,0,0,0,0"/>
                  </v:shape>
                  <v:shape id="Freeform 481" o:spid="_x0000_s150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" path="m179,3600r-7,l169,3620r3,20l179,3640r-3,-20l179,3600xe" fillcolor="#939598" stroked="f">
                    <v:path arrowok="t" o:connecttype="custom" o:connectlocs="179,-8335;172,-8335;169,-8315;172,-8295;179,-8295;176,-8315;179,-8335" o:connectangles="0,0,0,0,0,0,0"/>
                  </v:shape>
                  <v:shape id="Freeform 482" o:spid="_x0000_s150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" path="m240,3600r-6,l236,3620r-2,20l240,3640r3,-20l240,3600xe" fillcolor="#939598" stroked="f">
                    <v:path arrowok="t" o:connecttype="custom" o:connectlocs="240,-8335;234,-8335;236,-8315;234,-8295;240,-8295;243,-8315;240,-8335" o:connectangles="0,0,0,0,0,0,0"/>
                  </v:shape>
                  <v:shape id="Freeform 483" o:spid="_x0000_s150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" path="m854,3620r-12,l847,3640r7,l854,3620xe" fillcolor="#939598" stroked="f">
                    <v:path arrowok="t" o:connecttype="custom" o:connectlocs="854,-8315;842,-8315;847,-8295;854,-8295;854,-8315" o:connectangles="0,0,0,0,0"/>
                  </v:shape>
                  <v:shape id="Freeform 484" o:spid="_x0000_s150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" path="m3994,3600r-6,l3985,3620r3,20l3994,3640r-2,-20l3994,3600xe" fillcolor="#939598" stroked="f">
                    <v:path arrowok="t" o:connecttype="custom" o:connectlocs="3994,-8335;3988,-8335;3985,-8315;3988,-8295;3994,-8295;3992,-8315;3994,-8335" o:connectangles="0,0,0,0,0,0,0"/>
                  </v:shape>
                  <v:shape id="Freeform 485" o:spid="_x0000_s150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" path="m4056,3600r-6,l4052,3620r-2,20l4056,3640r3,-20l4056,3600xe" fillcolor="#939598" stroked="f">
                    <v:path arrowok="t" o:connecttype="custom" o:connectlocs="4056,-8335;4050,-8335;4052,-8315;4050,-8295;4056,-8295;4059,-8315;4056,-8335" o:connectangles="0,0,0,0,0,0,0"/>
                  </v:shape>
                  <v:shape id="Freeform 486" o:spid="_x0000_s151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" path="m3071,3580r-11,l3060,3600r7,20l3086,3620r7,-20l3067,3600r4,-20xe" fillcolor="#939598" stroked="f">
                    <v:path arrowok="t" o:connecttype="custom" o:connectlocs="3071,-8355;3060,-8355;3060,-8335;3067,-8315;3086,-8315;3093,-8335;3067,-8335;3071,-8355" o:connectangles="0,0,0,0,0,0,0,0"/>
                  </v:shape>
                  <v:shape id="Freeform 487" o:spid="_x0000_s151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" path="m206,3580r-14,l180,3600r15,l206,3580xe" fillcolor="#939598" stroked="f">
                    <v:path arrowok="t" o:connecttype="custom" o:connectlocs="206,-8355;192,-8355;180,-8335;195,-8335;206,-8355" o:connectangles="0,0,0,0,0"/>
                  </v:shape>
                  <v:shape id="Freeform 488" o:spid="_x0000_s151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" path="m221,3580r-15,l218,3600r14,l221,3580xe" fillcolor="#939598" stroked="f">
                    <v:path arrowok="t" o:connecttype="custom" o:connectlocs="221,-8355;206,-8355;218,-8335;232,-8335;221,-8355" o:connectangles="0,0,0,0,0"/>
                  </v:shape>
                  <v:shape id="Freeform 489" o:spid="_x0000_s151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" path="m2005,3560r-12,l1993,3580r8,20l2020,3600r7,-20l2000,3580r5,-20xe" fillcolor="#939598" stroked="f">
                    <v:path arrowok="t" o:connecttype="custom" o:connectlocs="2005,-8375;1993,-8375;1993,-8355;2001,-8335;2020,-8335;2027,-8355;2000,-8355;2005,-8375" o:connectangles="0,0,0,0,0,0,0,0"/>
                  </v:shape>
                  <v:shape id="Freeform 490" o:spid="_x0000_s151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" path="m2642,3560r-12,l2630,3580r8,20l2657,3600r7,-20l2637,3580r5,-20xe" fillcolor="#939598" stroked="f">
                    <v:path arrowok="t" o:connecttype="custom" o:connectlocs="2642,-8375;2630,-8375;2630,-8355;2638,-8335;2657,-8335;2664,-8355;2637,-8355;2642,-8375" o:connectangles="0,0,0,0,0,0,0,0"/>
                  </v:shape>
                  <v:shape id="Freeform 491" o:spid="_x0000_s151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" path="m3093,3580r-11,l3086,3600r7,l3093,3580xe" fillcolor="#939598" stroked="f">
                    <v:path arrowok="t" o:connecttype="custom" o:connectlocs="3093,-8355;3082,-8355;3086,-8335;3093,-8335;3093,-8355" o:connectangles="0,0,0,0,0"/>
                  </v:shape>
                  <v:shape id="Freeform 492" o:spid="_x0000_s151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" path="m4022,3580r-14,l3996,3600r14,l4022,3580xe" fillcolor="#939598" stroked="f">
                    <v:path arrowok="t" o:connecttype="custom" o:connectlocs="4022,-8355;4008,-8355;3996,-8335;4010,-8335;4022,-8355" o:connectangles="0,0,0,0,0"/>
                  </v:shape>
                  <v:shape id="Freeform 493" o:spid="_x0000_s151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" path="m4036,3580r-14,l4034,3600r14,l4036,3580xe" fillcolor="#939598" stroked="f">
                    <v:path arrowok="t" o:connecttype="custom" o:connectlocs="4036,-8355;4022,-8355;4034,-8335;4048,-8335;4036,-8355" o:connectangles="0,0,0,0,0"/>
                  </v:shape>
                  <v:shape id="Freeform 494" o:spid="_x0000_s151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" path="m2027,3560r-11,l2020,3580r7,l2027,3560xe" fillcolor="#939598" stroked="f">
                    <v:path arrowok="t" o:connecttype="custom" o:connectlocs="2027,-8375;2016,-8375;2020,-8355;2027,-8355;2027,-8375" o:connectangles="0,0,0,0,0"/>
                  </v:shape>
                  <v:shape id="Freeform 495" o:spid="_x0000_s151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" path="m2262,3560r-7,l2255,3580r7,l2262,3560xe" fillcolor="#939598" stroked="f">
                    <v:path arrowok="t" o:connecttype="custom" o:connectlocs="2262,-8375;2255,-8375;2255,-8355;2262,-8355;2262,-8375" o:connectangles="0,0,0,0,0"/>
                  </v:shape>
                  <v:shape id="Freeform 496" o:spid="_x0000_s152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" path="m2289,3560r-7,l2282,3580r7,l2289,3560xe" fillcolor="#939598" stroked="f">
                    <v:path arrowok="t" o:connecttype="custom" o:connectlocs="2289,-8375;2282,-8375;2282,-8355;2289,-8355;2289,-8375" o:connectangles="0,0,0,0,0"/>
                  </v:shape>
                  <v:shape id="Freeform 497" o:spid="_x0000_s152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" path="m2664,3560r-11,l2657,3580r7,l2664,3560xe" fillcolor="#939598" stroked="f">
                    <v:path arrowok="t" o:connecttype="custom" o:connectlocs="2664,-8375;2653,-8375;2657,-8355;2664,-8355;2664,-8375" o:connectangles="0,0,0,0,0"/>
                  </v:shape>
                  <v:shape id="Freeform 498" o:spid="_x0000_s152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" path="m3368,3560r-7,l3361,3580r7,l3368,3560xe" fillcolor="#939598" stroked="f">
                    <v:path arrowok="t" o:connecttype="custom" o:connectlocs="3368,-8375;3361,-8375;3361,-8355;3368,-8355;3368,-8375" o:connectangles="0,0,0,0,0"/>
                  </v:shape>
                  <v:shape id="Freeform 499" o:spid="_x0000_s152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" path="m3395,3560r-7,l3388,3580r7,l3395,3560xe" fillcolor="#939598" stroked="f">
                    <v:path arrowok="t" o:connecttype="custom" o:connectlocs="3395,-8375;3388,-8375;3388,-8355;3395,-8355;3395,-8375" o:connectangles="0,0,0,0,0"/>
                  </v:shape>
                  <v:shape id="Freeform 500" o:spid="_x0000_s152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" path="m3496,3560r-7,l3489,3580r7,l3496,3560xe" fillcolor="#939598" stroked="f">
                    <v:path arrowok="t" o:connecttype="custom" o:connectlocs="3496,-8375;3489,-8375;3489,-8355;3496,-8355;3496,-8375" o:connectangles="0,0,0,0,0"/>
                  </v:shape>
                  <v:shape id="Freeform 501" o:spid="_x0000_s152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" path="m3523,3560r-7,l3516,3580r7,l3523,3560xe" fillcolor="#939598" stroked="f">
                    <v:path arrowok="t" o:connecttype="custom" o:connectlocs="3523,-8375;3516,-8375;3516,-8355;3523,-8355;3523,-8375" o:connectangles="0,0,0,0,0"/>
                  </v:shape>
                  <v:shape id="Freeform 502" o:spid="_x0000_s152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" path="m2159,3520r-11,l2148,3540r7,20l2174,3560r7,-20l2155,3540r4,-20xe" fillcolor="#939598" stroked="f">
                    <v:path arrowok="t" o:connecttype="custom" o:connectlocs="2159,-8415;2148,-8415;2148,-8395;2155,-8375;2174,-8375;2181,-8395;2155,-8395;2159,-8415" o:connectangles="0,0,0,0,0,0,0,0"/>
                  </v:shape>
                  <v:shape id="Freeform 503" o:spid="_x0000_s152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" path="m3167,3540r-7,l3160,3560r7,l3167,3540xe" fillcolor="#939598" stroked="f">
                    <v:path arrowok="t" o:connecttype="custom" o:connectlocs="3167,-8395;3160,-8395;3160,-8375;3167,-8375;3167,-8395" o:connectangles="0,0,0,0,0"/>
                  </v:shape>
                  <v:shape id="Freeform 504" o:spid="_x0000_s152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" path="m3194,3540r-7,l3187,3560r7,l3194,3540xe" fillcolor="#939598" stroked="f">
                    <v:path arrowok="t" o:connecttype="custom" o:connectlocs="3194,-8395;3187,-8395;3187,-8375;3194,-8375;3194,-8395" o:connectangles="0,0,0,0,0"/>
                  </v:shape>
                  <v:shape id="Freeform 505" o:spid="_x0000_s152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" path="m1813,3520r-7,l1806,3540r7,l1813,3520xe" fillcolor="#939598" stroked="f">
                    <v:path arrowok="t" o:connecttype="custom" o:connectlocs="1813,-8415;1806,-8415;1806,-8395;1813,-8395;1813,-8415" o:connectangles="0,0,0,0,0"/>
                  </v:shape>
                  <v:shape id="Freeform 506" o:spid="_x0000_s153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" path="m1839,3520r-7,l1832,3540r7,l1839,3520xe" fillcolor="#939598" stroked="f">
                    <v:path arrowok="t" o:connecttype="custom" o:connectlocs="1839,-8415;1832,-8415;1832,-8395;1839,-8395;1839,-8415" o:connectangles="0,0,0,0,0"/>
                  </v:shape>
                  <v:shape id="Freeform 507" o:spid="_x0000_s153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" path="m2181,3520r-11,l2174,3540r7,l2181,3520xe" fillcolor="#939598" stroked="f">
                    <v:path arrowok="t" o:connecttype="custom" o:connectlocs="2181,-8415;2170,-8415;2174,-8395;2181,-8395;2181,-8415" o:connectangles="0,0,0,0,0"/>
                  </v:shape>
                  <v:shape id="Freeform 508" o:spid="_x0000_s153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" path="m2436,3520r-7,l2429,3540r7,l2436,3520xe" fillcolor="#939598" stroked="f">
                    <v:path arrowok="t" o:connecttype="custom" o:connectlocs="2436,-8415;2429,-8415;2429,-8395;2436,-8395;2436,-8415" o:connectangles="0,0,0,0,0"/>
                  </v:shape>
                  <v:shape id="Freeform 509" o:spid="_x0000_s153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" path="m2463,3520r-7,l2456,3540r7,l2463,3520xe" fillcolor="#939598" stroked="f">
                    <v:path arrowok="t" o:connecttype="custom" o:connectlocs="2463,-8415;2456,-8415;2456,-8395;2463,-8395;2463,-8415" o:connectangles="0,0,0,0,0"/>
                  </v:shape>
                  <v:shape id="Freeform 510" o:spid="_x0000_s153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" path="m2903,3440r-11,l2892,3460r7,20l2918,3480r8,-20l2899,3460r4,-20xe" fillcolor="#939598" stroked="f">
                    <v:path arrowok="t" o:connecttype="custom" o:connectlocs="2903,-8495;2892,-8495;2892,-8475;2899,-8455;2918,-8455;2926,-8475;2899,-8475;2903,-8495" o:connectangles="0,0,0,0,0,0,0,0"/>
                  </v:shape>
                  <v:shape id="Freeform 511" o:spid="_x0000_s153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" path="m4017,3440r-12,l4005,3460r8,20l4031,3480r8,-20l4012,3460r5,-20xe" fillcolor="#939598" stroked="f">
                    <v:path arrowok="t" o:connecttype="custom" o:connectlocs="4017,-8495;4005,-8495;4005,-8475;4013,-8455;4031,-8455;4039,-8475;4012,-8475;4017,-8495" o:connectangles="0,0,0,0,0,0,0,0"/>
                  </v:shape>
                  <v:shape id="Freeform 512" o:spid="_x0000_s153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" path="m232,3440r-52,l192,3460r29,l232,3440xe" fillcolor="#939598" stroked="f">
                    <v:path arrowok="t" o:connecttype="custom" o:connectlocs="232,-8495;180,-8495;192,-8475;221,-8475;232,-8495" o:connectangles="0,0,0,0,0"/>
                  </v:shape>
                  <v:shape id="Freeform 513" o:spid="_x0000_s153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" path="m2926,3440r-12,l2919,3460r7,l2926,3440xe" fillcolor="#939598" stroked="f">
                    <v:path arrowok="t" o:connecttype="custom" o:connectlocs="2926,-8495;2914,-8495;2919,-8475;2926,-8475;2926,-8495" o:connectangles="0,0,0,0,0"/>
                  </v:shape>
                  <v:shape id="Freeform 514" o:spid="_x0000_s153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" path="m4039,3440r-12,l4032,3460r7,l4039,3440xe" fillcolor="#939598" stroked="f">
                    <v:path arrowok="t" o:connecttype="custom" o:connectlocs="4039,-8495;4027,-8495;4032,-8475;4039,-8475;4039,-8495" o:connectangles="0,0,0,0,0"/>
                  </v:shape>
                  <v:shape id="Freeform 515" o:spid="_x0000_s153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" path="m179,3400r-7,l169,3420r3,20l185,3440r-6,-20l176,3420r3,-20xe" fillcolor="#939598" stroked="f">
                    <v:path arrowok="t" o:connecttype="custom" o:connectlocs="179,-8535;172,-8535;169,-8515;172,-8495;185,-8495;179,-8515;176,-8515;179,-8535" o:connectangles="0,0,0,0,0,0,0,0"/>
                  </v:shape>
                  <v:shape id="Freeform 516" o:spid="_x0000_s154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" path="m240,3400r-6,l236,3420r-2,l227,3440r13,l243,3420r-3,-20xe" fillcolor="#939598" stroked="f">
                    <v:path arrowok="t" o:connecttype="custom" o:connectlocs="240,-8535;234,-8535;236,-8515;234,-8515;227,-8495;240,-8495;243,-8515;240,-8535" o:connectangles="0,0,0,0,0,0,0,0"/>
                  </v:shape>
                  <v:shape id="Freeform 517" o:spid="_x0000_s154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" path="m195,3380r-3,l180,3400r5,l195,3380xe" fillcolor="#939598" stroked="f">
                    <v:path arrowok="t" o:connecttype="custom" o:connectlocs="195,-8555;192,-8555;180,-8535;185,-8535;195,-8555" o:connectangles="0,0,0,0,0"/>
                  </v:shape>
                  <v:shape id="Freeform 518" o:spid="_x0000_s154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" path="m221,3380r-3,l227,3400r5,l221,3380xe" fillcolor="#939598" stroked="f">
                    <v:path arrowok="t" o:connecttype="custom" o:connectlocs="221,-8555;218,-8555;227,-8535;232,-8535;221,-8555" o:connectangles="0,0,0,0,0"/>
                  </v:shape>
                  <v:shape id="Freeform 519" o:spid="_x0000_s154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" path="m3044,3340r-11,l3033,3360r7,20l3059,3380r8,-20l3040,3360r4,-20xe" fillcolor="#939598" stroked="f">
                    <v:path arrowok="t" o:connecttype="custom" o:connectlocs="3044,-8595;3033,-8595;3033,-8575;3040,-8555;3059,-8555;3067,-8575;3040,-8575;3044,-8595" o:connectangles="0,0,0,0,0,0,0,0"/>
                  </v:shape>
                  <v:shape id="Freeform 520" o:spid="_x0000_s154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" path="m3067,3340r-12,l3060,3360r7,l3067,3340xe" fillcolor="#939598" stroked="f">
                    <v:path arrowok="t" o:connecttype="custom" o:connectlocs="3067,-8595;3055,-8595;3060,-8575;3067,-8575;3067,-8595" o:connectangles="0,0,0,0,0"/>
                  </v:shape>
                  <v:shape id="Freeform 521" o:spid="_x0000_s154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" path="m4048,3320r-52,l4008,3340r28,l4048,3320xe" fillcolor="#939598" stroked="f">
                    <v:path arrowok="t" o:connecttype="custom" o:connectlocs="4048,-8615;3996,-8615;4008,-8595;4036,-8595;4048,-8615" o:connectangles="0,0,0,0,0"/>
                  </v:shape>
                  <v:shape id="Freeform 522" o:spid="_x0000_s154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" path="m3994,3280r-6,l3985,3300r3,20l4001,3320r-7,-20l3992,3300r2,-20xe" fillcolor="#939598" stroked="f">
                    <v:path arrowok="t" o:connecttype="custom" o:connectlocs="3994,-8655;3988,-8655;3985,-8635;3988,-8615;4001,-8615;3994,-8635;3992,-8635;3994,-8655" o:connectangles="0,0,0,0,0,0,0,0"/>
                  </v:shape>
                  <v:shape id="Freeform 523" o:spid="_x0000_s154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" path="m4056,3280r-6,l4052,3300r-2,l4043,3320r13,l4059,3300r-3,-20xe" fillcolor="#939598" stroked="f">
                    <v:path arrowok="t" o:connecttype="custom" o:connectlocs="4056,-8655;4050,-8655;4052,-8635;4050,-8635;4043,-8615;4056,-8615;4059,-8635;4056,-8655" o:connectangles="0,0,0,0,0,0,0,0"/>
                  </v:shape>
                  <v:shape id="Freeform 524" o:spid="_x0000_s154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" path="m3368,3280r-7,l3361,3300r7,l3368,3280xe" fillcolor="#939598" stroked="f">
                    <v:path arrowok="t" o:connecttype="custom" o:connectlocs="3368,-8655;3361,-8655;3361,-8635;3368,-8635;3368,-8655" o:connectangles="0,0,0,0,0"/>
                  </v:shape>
                  <v:shape id="Freeform 525" o:spid="_x0000_s154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" path="m3395,3280r-7,l3388,3300r7,l3395,3280xe" fillcolor="#939598" stroked="f">
                    <v:path arrowok="t" o:connecttype="custom" o:connectlocs="3395,-8655;3388,-8655;3388,-8635;3395,-8635;3395,-8655" o:connectangles="0,0,0,0,0"/>
                  </v:shape>
                  <v:shape id="Freeform 526" o:spid="_x0000_s155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" path="m3496,3280r-7,l3489,3300r7,l3496,3280xe" fillcolor="#939598" stroked="f">
                    <v:path arrowok="t" o:connecttype="custom" o:connectlocs="3496,-8655;3489,-8655;3489,-8635;3496,-8635;3496,-8655" o:connectangles="0,0,0,0,0"/>
                  </v:shape>
                  <v:shape id="Freeform 527" o:spid="_x0000_s155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" path="m3523,3280r-7,l3516,3300r7,l3523,3280xe" fillcolor="#939598" stroked="f">
                    <v:path arrowok="t" o:connecttype="custom" o:connectlocs="3523,-8655;3516,-8655;3516,-8635;3523,-8635;3523,-8655" o:connectangles="0,0,0,0,0"/>
                  </v:shape>
                  <v:shape id="Freeform 528" o:spid="_x0000_s155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" path="m4010,3260r-2,l3996,3280r5,l4010,3260xe" fillcolor="#939598" stroked="f">
                    <v:path arrowok="t" o:connecttype="custom" o:connectlocs="4010,-8675;4008,-8675;3996,-8655;4001,-8655;4010,-8675" o:connectangles="0,0,0,0,0"/>
                  </v:shape>
                  <v:shape id="Freeform 529" o:spid="_x0000_s155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" path="m4036,3260r-2,l4043,3280r5,l4036,3260xe" fillcolor="#939598" stroked="f">
                    <v:path arrowok="t" o:connecttype="custom" o:connectlocs="4036,-8675;4034,-8675;4043,-8655;4048,-8655;4036,-8675" o:connectangles="0,0,0,0,0"/>
                  </v:shape>
                  <v:shape id="Freeform 530" o:spid="_x0000_s155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" path="m232,3240r-52,l192,3260r29,l232,3240xe" fillcolor="#939598" stroked="f">
                    <v:path arrowok="t" o:connecttype="custom" o:connectlocs="232,-8695;180,-8695;192,-8675;221,-8675;232,-8695" o:connectangles="0,0,0,0,0"/>
                  </v:shape>
                  <v:shape id="Freeform 531" o:spid="_x0000_s155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" path="m1985,3220r-12,l1973,3240r8,20l1999,3260r8,-20l1980,3240r5,-20xe" fillcolor="#939598" stroked="f">
                    <v:path arrowok="t" o:connecttype="custom" o:connectlocs="1985,-8715;1973,-8715;1973,-8695;1981,-8675;1999,-8675;2007,-8695;1980,-8695;1985,-8715" o:connectangles="0,0,0,0,0,0,0,0"/>
                  </v:shape>
                  <v:shape id="Freeform 532" o:spid="_x0000_s155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" path="m2275,3240r-7,l2268,3260r7,l2275,3240xe" fillcolor="#939598" stroked="f">
                    <v:path arrowok="t" o:connecttype="custom" o:connectlocs="2275,-8695;2268,-8695;2268,-8675;2275,-8675;2275,-8695" o:connectangles="0,0,0,0,0"/>
                  </v:shape>
                  <v:shape id="Freeform 533" o:spid="_x0000_s155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" path="m2302,3240r-7,l2295,3260r7,l2302,3240xe" fillcolor="#939598" stroked="f">
                    <v:path arrowok="t" o:connecttype="custom" o:connectlocs="2302,-8695;2295,-8695;2295,-8675;2302,-8675;2302,-8695" o:connectangles="0,0,0,0,0"/>
                  </v:shape>
                  <v:shape id="Freeform 534" o:spid="_x0000_s155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" path="m179,3200r-7,l169,3220r3,20l185,3240r-6,-20l176,3220r3,-20xe" fillcolor="#939598" stroked="f">
                    <v:path arrowok="t" o:connecttype="custom" o:connectlocs="179,-8735;172,-8735;169,-8715;172,-8695;185,-8695;179,-8715;176,-8715;179,-8735" o:connectangles="0,0,0,0,0,0,0,0"/>
                  </v:shape>
                  <v:shape id="Freeform 535" o:spid="_x0000_s155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" path="m240,3200r-6,l236,3220r-2,l227,3240r13,l243,3220r-3,-20xe" fillcolor="#939598" stroked="f">
                    <v:path arrowok="t" o:connecttype="custom" o:connectlocs="240,-8735;234,-8735;236,-8715;234,-8715;227,-8695;240,-8695;243,-8715;240,-8735" o:connectangles="0,0,0,0,0,0,0,0"/>
                  </v:shape>
                  <v:shape id="Freeform 536" o:spid="_x0000_s156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" path="m1672,3220r-7,l1665,3240r7,l1672,3220xe" fillcolor="#939598" stroked="f">
                    <v:path arrowok="t" o:connecttype="custom" o:connectlocs="1672,-8715;1665,-8715;1665,-8695;1672,-8695;1672,-8715" o:connectangles="0,0,0,0,0"/>
                  </v:shape>
                  <v:shape id="Freeform 537" o:spid="_x0000_s156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" path="m1699,3220r-7,l1692,3240r7,l1699,3220xe" fillcolor="#939598" stroked="f">
                    <v:path arrowok="t" o:connecttype="custom" o:connectlocs="1699,-8715;1692,-8715;1692,-8695;1699,-8695;1699,-8715" o:connectangles="0,0,0,0,0"/>
                  </v:shape>
                  <v:shape id="Freeform 538" o:spid="_x0000_s156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" path="m2007,3220r-11,l2000,3240r7,l2007,3220xe" fillcolor="#939598" stroked="f">
                    <v:path arrowok="t" o:connecttype="custom" o:connectlocs="2007,-8715;1996,-8715;2000,-8695;2007,-8695;2007,-8715" o:connectangles="0,0,0,0,0"/>
                  </v:shape>
                  <v:shape id="Freeform 539" o:spid="_x0000_s156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" path="m2883,3200r-11,l2872,3220r7,20l2898,3240r8,-20l2879,3220r4,-20xe" fillcolor="#939598" stroked="f">
                    <v:path arrowok="t" o:connecttype="custom" o:connectlocs="2883,-8735;2872,-8735;2872,-8715;2879,-8695;2898,-8695;2906,-8715;2879,-8715;2883,-8735" o:connectangles="0,0,0,0,0,0,0,0"/>
                  </v:shape>
                  <v:shape id="Freeform 540" o:spid="_x0000_s156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" path="m2783,3180r-12,l2771,3200r8,20l2797,3220r8,-20l2778,3200r5,-20xe" fillcolor="#939598" stroked="f">
                    <v:path arrowok="t" o:connecttype="custom" o:connectlocs="2783,-8755;2771,-8755;2771,-8735;2779,-8715;2797,-8715;2805,-8735;2778,-8735;2783,-8755" o:connectangles="0,0,0,0,0,0,0,0"/>
                  </v:shape>
                  <v:shape id="Freeform 541" o:spid="_x0000_s156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" path="m2906,3200r-12,l2899,3220r7,l2906,3200xe" fillcolor="#939598" stroked="f">
                    <v:path arrowok="t" o:connecttype="custom" o:connectlocs="2906,-8735;2894,-8735;2899,-8715;2906,-8715;2906,-8735" o:connectangles="0,0,0,0,0"/>
                  </v:shape>
                  <v:shape id="Freeform 542" o:spid="_x0000_s156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" path="m195,3180r-3,l180,3200r5,l195,3180xe" fillcolor="#939598" stroked="f">
                    <v:path arrowok="t" o:connecttype="custom" o:connectlocs="195,-8755;192,-8755;180,-8735;185,-8735;195,-8755" o:connectangles="0,0,0,0,0"/>
                  </v:shape>
                  <v:shape id="Freeform 543" o:spid="_x0000_s156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" path="m221,3180r-3,l227,3200r5,l221,3180xe" fillcolor="#939598" stroked="f">
                    <v:path arrowok="t" o:connecttype="custom" o:connectlocs="221,-8755;218,-8755;227,-8735;232,-8735;221,-8755" o:connectangles="0,0,0,0,0"/>
                  </v:shape>
                  <v:shape id="Freeform 544" o:spid="_x0000_s156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" path="m2805,3180r-11,l2798,3200r7,l2805,3180xe" fillcolor="#939598" stroked="f">
                    <v:path arrowok="t" o:connecttype="custom" o:connectlocs="2805,-8755;2794,-8755;2798,-8735;2805,-8735;2805,-8755" o:connectangles="0,0,0,0,0"/>
                  </v:shape>
                  <v:shape id="Freeform 545" o:spid="_x0000_s156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" path="m1904,3140r-11,l1893,3160r7,20l1919,3180r7,-20l1900,3160r4,-20xe" fillcolor="#939598" stroked="f">
                    <v:path arrowok="t" o:connecttype="custom" o:connectlocs="1904,-8795;1893,-8795;1893,-8775;1900,-8755;1919,-8755;1926,-8775;1900,-8775;1904,-8795" o:connectangles="0,0,0,0,0,0,0,0"/>
                  </v:shape>
                  <v:shape id="Freeform 546" o:spid="_x0000_s157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" path="m1926,3140r-11,l1920,3160r6,l1926,3140xe" fillcolor="#939598" stroked="f">
                    <v:path arrowok="t" o:connecttype="custom" o:connectlocs="1926,-8795;1915,-8795;1920,-8775;1926,-8775;1926,-8795" o:connectangles="0,0,0,0,0"/>
                  </v:shape>
                  <v:shape id="Freeform 547" o:spid="_x0000_s157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" path="m2275,3140r-7,l2268,3160r7,l2275,3140xe" fillcolor="#939598" stroked="f">
                    <v:path arrowok="t" o:connecttype="custom" o:connectlocs="2275,-8795;2268,-8795;2268,-8775;2275,-8775;2275,-8795" o:connectangles="0,0,0,0,0"/>
                  </v:shape>
                  <v:shape id="Freeform 548" o:spid="_x0000_s157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" path="m2302,3140r-7,l2295,3160r7,l2302,3140xe" fillcolor="#939598" stroked="f">
                    <v:path arrowok="t" o:connecttype="custom" o:connectlocs="2302,-8795;2295,-8795;2295,-8775;2302,-8775;2302,-8795" o:connectangles="0,0,0,0,0"/>
                  </v:shape>
                  <v:shape id="Freeform 549" o:spid="_x0000_s157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" path="m2648,3120r-11,l2637,3140r8,20l2663,3160r8,-20l2644,3140r4,-20xe" fillcolor="#939598" stroked="f">
                    <v:path arrowok="t" o:connecttype="custom" o:connectlocs="2648,-8815;2637,-8815;2637,-8795;2645,-8775;2663,-8775;2671,-8795;2644,-8795;2648,-8815" o:connectangles="0,0,0,0,0,0,0,0"/>
                  </v:shape>
                  <v:shape id="Freeform 550" o:spid="_x0000_s157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" path="m2671,3120r-12,l2664,3140r7,l2671,3120xe" fillcolor="#939598" stroked="f">
                    <v:path arrowok="t" o:connecttype="custom" o:connectlocs="2671,-8815;2659,-8815;2664,-8795;2671,-8795;2671,-8815" o:connectangles="0,0,0,0,0"/>
                  </v:shape>
                  <v:shape id="Freeform 551" o:spid="_x0000_s157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" path="m4036,3120r-28,l4022,3140r14,-20xe" fillcolor="#939598" stroked="f">
                    <v:path arrowok="t" o:connecttype="custom" o:connectlocs="4036,-8815;4008,-8815;4022,-8795;4036,-8815" o:connectangles="0,0,0,0"/>
                  </v:shape>
                  <v:shape id="Freeform 552" o:spid="_x0000_s157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" path="m4010,3060r-14,l3988,3080r-3,20l3988,3120r13,l3994,3100r-2,l3994,3080r7,l4010,3060xe" fillcolor="#939598" stroked="f">
                    <v:path arrowok="t" o:connecttype="custom" o:connectlocs="4010,-8875;3996,-8875;3988,-8855;3985,-8835;3988,-8815;4001,-8815;3994,-8835;3992,-8835;3994,-8855;4001,-8855;4010,-8875" o:connectangles="0,0,0,0,0,0,0,0,0,0,0"/>
                  </v:shape>
                  <v:shape id="Freeform 553" o:spid="_x0000_s157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" path="m4048,3060r-14,l4043,3080r7,l4052,3100r-2,l4043,3120r13,l4059,3100r-3,-20l4048,3060xe" fillcolor="#939598" stroked="f">
                    <v:path arrowok="t" o:connecttype="custom" o:connectlocs="4048,-8875;4034,-8875;4043,-8855;4050,-8855;4052,-8835;4050,-8835;4043,-8815;4056,-8815;4059,-8835;4056,-8855;4048,-8875" o:connectangles="0,0,0,0,0,0,0,0,0,0,0"/>
                  </v:shape>
                  <v:shape id="Freeform 554" o:spid="_x0000_s157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" path="m221,3040r-29,l206,3060r15,-20xe" fillcolor="#939598" stroked="f">
                    <v:path arrowok="t" o:connecttype="custom" o:connectlocs="221,-8895;192,-8895;206,-8875;221,-8895" o:connectangles="0,0,0,0"/>
                  </v:shape>
                  <v:shape id="Freeform 555" o:spid="_x0000_s157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" path="m2302,3020r-7,l2295,3040r8,20l2321,3060r8,-20l2302,3040r,-20xe" fillcolor="#939598" stroked="f">
                    <v:path arrowok="t" o:connecttype="custom" o:connectlocs="2302,-8915;2295,-8915;2295,-8895;2303,-8875;2321,-8875;2329,-8895;2302,-8895;2302,-8915" o:connectangles="0,0,0,0,0,0,0,0"/>
                  </v:shape>
                  <v:shape id="Freeform 556" o:spid="_x0000_s158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" path="m179,3020r-7,l180,3040r5,l179,3020xe" fillcolor="#939598" stroked="f">
                    <v:path arrowok="t" o:connecttype="custom" o:connectlocs="179,-8915;172,-8915;180,-8895;185,-8895;179,-8915" o:connectangles="0,0,0,0,0"/>
                  </v:shape>
                  <v:shape id="Freeform 557" o:spid="_x0000_s158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" path="m240,3020r-6,l227,3040r5,l240,3020xe" fillcolor="#939598" stroked="f">
                    <v:path arrowok="t" o:connecttype="custom" o:connectlocs="240,-8915;234,-8915;227,-8895;232,-8895;240,-8915" o:connectangles="0,0,0,0,0"/>
                  </v:shape>
                  <v:shape id="Freeform 558" o:spid="_x0000_s158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" path="m1672,3020r-7,l1665,3040r7,l1672,3020xe" fillcolor="#939598" stroked="f">
                    <v:path arrowok="t" o:connecttype="custom" o:connectlocs="1672,-8915;1665,-8915;1665,-8895;1672,-8895;1672,-8915" o:connectangles="0,0,0,0,0"/>
                  </v:shape>
                  <v:shape id="Freeform 559" o:spid="_x0000_s158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" path="m1699,3020r-7,l1692,3040r7,l1699,3020xe" fillcolor="#939598" stroked="f">
                    <v:path arrowok="t" o:connecttype="custom" o:connectlocs="1699,-8915;1692,-8915;1692,-8895;1699,-8895;1699,-8915" o:connectangles="0,0,0,0,0"/>
                  </v:shape>
                  <v:shape id="Freeform 560" o:spid="_x0000_s158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" path="m2329,3020r-7,l2322,3040r7,l2329,3020xe" fillcolor="#939598" stroked="f">
                    <v:path arrowok="t" o:connecttype="custom" o:connectlocs="2329,-8915;2322,-8915;2322,-8895;2329,-8895;2329,-8915" o:connectangles="0,0,0,0,0"/>
                  </v:shape>
                  <v:shape id="Freeform 561" o:spid="_x0000_s158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" path="m195,2980r-15,l172,3000r-3,20l176,3020r3,-20l185,3000r10,-20xe" fillcolor="#939598" stroked="f">
                    <v:path arrowok="t" o:connecttype="custom" o:connectlocs="195,-8955;180,-8955;172,-8935;169,-8915;176,-8915;179,-8935;185,-8935;195,-8955" o:connectangles="0,0,0,0,0,0,0,0"/>
                  </v:shape>
                  <v:shape id="Freeform 562" o:spid="_x0000_s158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" path="m232,2980r-14,l227,3000r7,l236,3020r7,l240,3000r-8,-20xe" fillcolor="#939598" stroked="f">
                    <v:path arrowok="t" o:connecttype="custom" o:connectlocs="232,-8955;218,-8955;227,-8935;234,-8935;236,-8915;243,-8915;240,-8935;232,-8955" o:connectangles="0,0,0,0,0,0,0,0"/>
                  </v:shape>
                  <v:shape id="Freeform 563" o:spid="_x0000_s158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" path="m1940,2980r-7,l1933,3000r7,l1940,2980xe" fillcolor="#939598" stroked="f">
                    <v:path arrowok="t" o:connecttype="custom" o:connectlocs="1940,-8955;1933,-8955;1933,-8935;1940,-8935;1940,-8955" o:connectangles="0,0,0,0,0"/>
                  </v:shape>
                  <v:shape id="Freeform 564" o:spid="_x0000_s158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" path="m1967,2980r-7,l1960,3000r7,l1967,2980xe" fillcolor="#939598" stroked="f">
                    <v:path arrowok="t" o:connecttype="custom" o:connectlocs="1967,-8955;1960,-8955;1960,-8935;1967,-8935;1967,-8955" o:connectangles="0,0,0,0,0"/>
                  </v:shape>
                  <v:shape id="Freeform 565" o:spid="_x0000_s158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" path="m1343,2940r-7,l1336,2960r8,20l1362,2980r8,-20l1343,2960r,-20xe" fillcolor="#939598" stroked="f">
                    <v:path arrowok="t" o:connecttype="custom" o:connectlocs="1343,-8995;1336,-8995;1336,-8975;1344,-8955;1362,-8955;1370,-8975;1343,-8975;1343,-8995" o:connectangles="0,0,0,0,0,0,0,0"/>
                  </v:shape>
                  <v:shape id="Freeform 566" o:spid="_x0000_s159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" path="m1370,2940r-7,l1363,2960r7,l1370,2940xe" fillcolor="#939598" stroked="f">
                    <v:path arrowok="t" o:connecttype="custom" o:connectlocs="1370,-8995;1363,-8995;1363,-8975;1370,-8975;1370,-8995" o:connectangles="0,0,0,0,0"/>
                  </v:shape>
                  <v:shape id="Freeform 567" o:spid="_x0000_s159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" path="m4036,2920r-28,l4022,2940r14,-20xe" fillcolor="#939598" stroked="f">
                    <v:path arrowok="t" o:connecttype="custom" o:connectlocs="4036,-9015;4008,-9015;4022,-8995;4036,-9015" o:connectangles="0,0,0,0"/>
                  </v:shape>
                  <v:shape id="Freeform 568" o:spid="_x0000_s159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" path="m3994,2900r-6,l3996,2920r5,l3994,2900xe" fillcolor="#939598" stroked="f">
                    <v:path arrowok="t" o:connecttype="custom" o:connectlocs="3994,-9035;3988,-9035;3996,-9015;4001,-9015;3994,-9035" o:connectangles="0,0,0,0,0"/>
                  </v:shape>
                  <v:shape id="Freeform 569" o:spid="_x0000_s159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" path="m4056,2900r-6,l4043,2920r5,l4056,2900xe" fillcolor="#939598" stroked="f">
                    <v:path arrowok="t" o:connecttype="custom" o:connectlocs="4056,-9035;4050,-9035;4043,-9015;4048,-9015;4056,-9035" o:connectangles="0,0,0,0,0"/>
                  </v:shape>
                  <v:shape id="Freeform 570" o:spid="_x0000_s159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" path="m4010,2860r-14,l3988,2880r-3,20l3992,2900r2,-20l4001,2880r9,-20xe" fillcolor="#939598" stroked="f">
                    <v:path arrowok="t" o:connecttype="custom" o:connectlocs="4010,-9075;3996,-9075;3988,-9055;3985,-9035;3992,-9035;3994,-9055;4001,-9055;4010,-9075" o:connectangles="0,0,0,0,0,0,0,0"/>
                  </v:shape>
                  <v:shape id="Freeform 571" o:spid="_x0000_s159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" path="m4048,2860r-14,l4043,2880r7,l4052,2900r7,l4056,2880r-8,-20xe" fillcolor="#939598" stroked="f">
                    <v:path arrowok="t" o:connecttype="custom" o:connectlocs="4048,-9075;4034,-9075;4043,-9055;4050,-9055;4052,-9035;4059,-9035;4056,-9055;4048,-9075" o:connectangles="0,0,0,0,0,0,0,0"/>
                  </v:shape>
                  <v:shape id="Freeform 572" o:spid="_x0000_s159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" path="m195,2840r-15,l192,2860r14,l195,2840xe" fillcolor="#939598" stroked="f">
                    <v:path arrowok="t" o:connecttype="custom" o:connectlocs="195,-9095;180,-9095;192,-9075;206,-9075;195,-9095" o:connectangles="0,0,0,0,0"/>
                  </v:shape>
                  <v:shape id="Freeform 573" o:spid="_x0000_s159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" path="m232,2840r-14,l206,2860r15,l232,2840xe" fillcolor="#939598" stroked="f">
                    <v:path arrowok="t" o:connecttype="custom" o:connectlocs="232,-9095;218,-9095;206,-9075;221,-9075;232,-9095" o:connectangles="0,0,0,0,0"/>
                  </v:shape>
                  <v:shape id="Freeform 574" o:spid="_x0000_s159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" path="m179,2800r-7,l169,2820r3,20l179,2840r-3,-20l179,2800xe" fillcolor="#939598" stroked="f">
                    <v:path arrowok="t" o:connecttype="custom" o:connectlocs="179,-9135;172,-9135;169,-9115;172,-9095;179,-9095;176,-9115;179,-9135" o:connectangles="0,0,0,0,0,0,0"/>
                  </v:shape>
                  <v:shape id="Freeform 575" o:spid="_x0000_s159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" path="m240,2800r-6,l236,2820r-2,20l240,2840r3,-20l240,2800xe" fillcolor="#939598" stroked="f">
                    <v:path arrowok="t" o:connecttype="custom" o:connectlocs="240,-9135;234,-9135;236,-9115;234,-9095;240,-9095;243,-9115;240,-9135" o:connectangles="0,0,0,0,0,0,0"/>
                  </v:shape>
                  <v:shape id="Freeform 576" o:spid="_x0000_s160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" path="m221,2780r-29,l180,2800r52,l221,2780xe" fillcolor="#939598" stroked="f">
                    <v:path arrowok="t" o:connecttype="custom" o:connectlocs="221,-9155;192,-9155;180,-9135;232,-9135;221,-9155" o:connectangles="0,0,0,0,0"/>
                  </v:shape>
                  <v:shape id="Freeform 577" o:spid="_x0000_s160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" path="m800,2740r-7,l793,2760r7,l800,2740xe" fillcolor="#939598" stroked="f">
                    <v:path arrowok="t" o:connecttype="custom" o:connectlocs="800,-9195;793,-9195;793,-9175;800,-9175;800,-9195" o:connectangles="0,0,0,0,0"/>
                  </v:shape>
                  <v:shape id="Freeform 578" o:spid="_x0000_s160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" path="m827,2740r-7,l820,2760r7,l827,2740xe" fillcolor="#939598" stroked="f">
                    <v:path arrowok="t" o:connecttype="custom" o:connectlocs="827,-9195;820,-9195;820,-9175;827,-9175;827,-9195" o:connectangles="0,0,0,0,0"/>
                  </v:shape>
                  <v:shape id="Freeform 579" o:spid="_x0000_s160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" path="m4010,2720r-14,l4008,2740r14,l4010,2720xe" fillcolor="#939598" stroked="f">
                    <v:path arrowok="t" o:connecttype="custom" o:connectlocs="4010,-9215;3996,-9215;4008,-9195;4022,-9195;4010,-9215" o:connectangles="0,0,0,0,0"/>
                  </v:shape>
                  <v:shape id="Freeform 580" o:spid="_x0000_s160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" path="m4048,2720r-14,l4022,2740r14,l4048,2720xe" fillcolor="#939598" stroked="f">
                    <v:path arrowok="t" o:connecttype="custom" o:connectlocs="4048,-9215;4034,-9215;4022,-9195;4036,-9195;4048,-9215" o:connectangles="0,0,0,0,0"/>
                  </v:shape>
                  <v:shape id="Freeform 581" o:spid="_x0000_s160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" path="m3994,2680r-6,l3985,2700r3,20l3994,2720r-2,-20l3994,2680xe" fillcolor="#939598" stroked="f">
                    <v:path arrowok="t" o:connecttype="custom" o:connectlocs="3994,-9255;3988,-9255;3985,-9235;3988,-9215;3994,-9215;3992,-9235;3994,-9255" o:connectangles="0,0,0,0,0,0,0"/>
                  </v:shape>
                  <v:shape id="Freeform 582" o:spid="_x0000_s160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" path="m4056,2680r-6,l4052,2700r-2,20l4056,2720r3,-20l4056,2680xe" fillcolor="#939598" stroked="f">
                    <v:path arrowok="t" o:connecttype="custom" o:connectlocs="4056,-9255;4050,-9255;4052,-9235;4050,-9215;4056,-9215;4059,-9235;4056,-9255" o:connectangles="0,0,0,0,0,0,0"/>
                  </v:shape>
                  <v:shape id="Freeform 583" o:spid="_x0000_s160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" path="m4036,2660r-28,l3996,2680r52,l4036,2660xe" fillcolor="#939598" stroked="f">
                    <v:path arrowok="t" o:connecttype="custom" o:connectlocs="4036,-9275;4008,-9275;3996,-9255;4048,-9255;4036,-9275" o:connectangles="0,0,0,0,0"/>
                  </v:shape>
                  <v:shape id="Freeform 584" o:spid="_x0000_s160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" path="m232,2640r-52,l192,2660r29,l232,2640xe" fillcolor="#939598" stroked="f">
                    <v:path arrowok="t" o:connecttype="custom" o:connectlocs="232,-9295;180,-9295;192,-9275;221,-9275;232,-9295" o:connectangles="0,0,0,0,0"/>
                  </v:shape>
                  <v:shape id="Freeform 585" o:spid="_x0000_s160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" path="m179,2600r-7,l169,2620r3,20l179,2640r-3,-20l179,2600xe" fillcolor="#939598" stroked="f">
                    <v:path arrowok="t" o:connecttype="custom" o:connectlocs="179,-9335;172,-9335;169,-9315;172,-9295;179,-9295;176,-9315;179,-9335" o:connectangles="0,0,0,0,0,0,0"/>
                  </v:shape>
                  <v:shape id="Freeform 586" o:spid="_x0000_s161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" path="m240,2600r-6,l236,2620r-2,20l240,2640r3,-20l240,2600xe" fillcolor="#939598" stroked="f">
                    <v:path arrowok="t" o:connecttype="custom" o:connectlocs="240,-9335;234,-9335;236,-9315;234,-9295;240,-9295;243,-9315;240,-9335" o:connectangles="0,0,0,0,0,0,0"/>
                  </v:shape>
                  <v:shape id="Freeform 587" o:spid="_x0000_s161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" path="m206,2580r-14,l180,2600r15,l206,2580xe" fillcolor="#939598" stroked="f">
                    <v:path arrowok="t" o:connecttype="custom" o:connectlocs="206,-9355;192,-9355;180,-9335;195,-9335;206,-9355" o:connectangles="0,0,0,0,0"/>
                  </v:shape>
                  <v:shape id="Freeform 588" o:spid="_x0000_s161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" path="m221,2580r-15,l218,2600r14,l221,2580xe" fillcolor="#939598" stroked="f">
                    <v:path arrowok="t" o:connecttype="custom" o:connectlocs="221,-9355;206,-9355;218,-9335;232,-9335;221,-9355" o:connectangles="0,0,0,0,0"/>
                  </v:shape>
                  <v:shape id="Freeform 589" o:spid="_x0000_s161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" path="m1294,2540r-12,l1282,2560r8,20l1309,2580r7,-20l1289,2560r5,-20xe" fillcolor="#939598" stroked="f">
                    <v:path arrowok="t" o:connecttype="custom" o:connectlocs="1294,-9395;1282,-9395;1282,-9375;1290,-9355;1309,-9355;1316,-9375;1289,-9375;1294,-9395" o:connectangles="0,0,0,0,0,0,0,0"/>
                  </v:shape>
                  <v:shape id="Freeform 590" o:spid="_x0000_s161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" path="m2677,2540r-19,l2650,2560r,20l2657,2580r,-20l2684,2560r-7,-20xe" fillcolor="#939598" stroked="f">
                    <v:path arrowok="t" o:connecttype="custom" o:connectlocs="2677,-9395;2658,-9395;2650,-9375;2650,-9355;2657,-9355;2657,-9375;2684,-9375;2677,-9395" o:connectangles="0,0,0,0,0,0,0,0"/>
                  </v:shape>
                  <v:shape id="Freeform 591" o:spid="_x0000_s161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" path="m2684,2560r-7,l2677,2580r7,l2684,2560xe" fillcolor="#939598" stroked="f">
                    <v:path arrowok="t" o:connecttype="custom" o:connectlocs="2684,-9375;2677,-9375;2677,-9355;2684,-9355;2684,-9375" o:connectangles="0,0,0,0,0"/>
                  </v:shape>
                  <v:shape id="Freeform 592" o:spid="_x0000_s161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" path="m1316,2540r-11,l1309,2560r7,l1316,2540xe" fillcolor="#939598" stroked="f">
                    <v:path arrowok="t" o:connecttype="custom" o:connectlocs="1316,-9395;1305,-9395;1309,-9375;1316,-9375;1316,-9395" o:connectangles="0,0,0,0,0"/>
                  </v:shape>
                  <v:shape id="Freeform 593" o:spid="_x0000_s161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" path="m1657,2500r-18,l1631,2520r,20l1638,2540r,-20l1665,2520r-8,-20xe" fillcolor="#939598" stroked="f">
                    <v:path arrowok="t" o:connecttype="custom" o:connectlocs="1657,-9435;1639,-9435;1631,-9415;1631,-9395;1638,-9395;1638,-9415;1665,-9415;1657,-9435" o:connectangles="0,0,0,0,0,0,0,0"/>
                  </v:shape>
                  <v:shape id="Freeform 594" o:spid="_x0000_s161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" path="m1665,2520r-7,l1658,2540r7,l1665,2520xe" fillcolor="#939598" stroked="f">
                    <v:path arrowok="t" o:connecttype="custom" o:connectlocs="1665,-9415;1658,-9415;1658,-9395;1665,-9395;1665,-9415" o:connectangles="0,0,0,0,0"/>
                  </v:shape>
                  <v:shape id="Freeform 595" o:spid="_x0000_s161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" path="m4048,2520r-52,l4008,2540r28,l4048,2520xe" fillcolor="#939598" stroked="f">
                    <v:path arrowok="t" o:connecttype="custom" o:connectlocs="4048,-9415;3996,-9415;4008,-9395;4036,-9395;4048,-9415" o:connectangles="0,0,0,0,0"/>
                  </v:shape>
                  <v:shape id="Freeform 596" o:spid="_x0000_s162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" path="m744,2480r-11,l733,2500r7,20l759,2520r7,-20l740,2500r4,-20xe" fillcolor="#939598" stroked="f">
                    <v:path arrowok="t" o:connecttype="custom" o:connectlocs="744,-9455;733,-9455;733,-9435;740,-9415;759,-9415;766,-9435;740,-9435;744,-9455" o:connectangles="0,0,0,0,0,0,0,0"/>
                  </v:shape>
                  <v:shape id="Freeform 597" o:spid="_x0000_s162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" path="m1168,2480r-19,l1142,2500r,20l1149,2520r,-20l1175,2500r-7,-20xe" fillcolor="#939598" stroked="f">
                    <v:path arrowok="t" o:connecttype="custom" o:connectlocs="1168,-9455;1149,-9455;1142,-9435;1142,-9415;1149,-9415;1149,-9435;1175,-9435;1168,-9455" o:connectangles="0,0,0,0,0,0,0,0"/>
                  </v:shape>
                  <v:shape id="Freeform 598" o:spid="_x0000_s162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" path="m1175,2500r-7,l1168,2520r7,l1175,2500xe" fillcolor="#939598" stroked="f">
                    <v:path arrowok="t" o:connecttype="custom" o:connectlocs="1175,-9435;1168,-9435;1168,-9415;1175,-9415;1175,-9435" o:connectangles="0,0,0,0,0"/>
                  </v:shape>
                  <v:shape id="Freeform 599" o:spid="_x0000_s162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" path="m2870,2480r-12,l2858,2500r8,20l2885,2520r7,-20l2865,2500r5,-20xe" fillcolor="#939598" stroked="f">
                    <v:path arrowok="t" o:connecttype="custom" o:connectlocs="2870,-9455;2858,-9455;2858,-9435;2866,-9415;2885,-9415;2892,-9435;2865,-9435;2870,-9455" o:connectangles="0,0,0,0,0,0,0,0"/>
                  </v:shape>
                  <v:shape id="Freeform 600" o:spid="_x0000_s162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" path="m3994,2480r-6,l3985,2500r3,20l3994,2520r-2,-20l3994,2480xe" fillcolor="#939598" stroked="f">
                    <v:path arrowok="t" o:connecttype="custom" o:connectlocs="3994,-9455;3988,-9455;3985,-9435;3988,-9415;3994,-9415;3992,-9435;3994,-9455" o:connectangles="0,0,0,0,0,0,0"/>
                  </v:shape>
                  <v:shape id="Freeform 601" o:spid="_x0000_s162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" path="m4056,2480r-6,l4052,2500r-2,20l4056,2520r3,-20l4056,2480xe" fillcolor="#939598" stroked="f">
                    <v:path arrowok="t" o:connecttype="custom" o:connectlocs="4056,-9455;4050,-9455;4052,-9435;4050,-9415;4056,-9415;4059,-9435;4056,-9455" o:connectangles="0,0,0,0,0,0,0"/>
                  </v:shape>
                  <v:shape id="Freeform 602" o:spid="_x0000_s162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" path="m766,2480r-11,l759,2500r7,l766,2480xe" fillcolor="#939598" stroked="f">
                    <v:path arrowok="t" o:connecttype="custom" o:connectlocs="766,-9455;755,-9455;759,-9435;766,-9435;766,-9455" o:connectangles="0,0,0,0,0"/>
                  </v:shape>
                  <v:shape id="Freeform 603" o:spid="_x0000_s162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" path="m2892,2480r-11,l2885,2500r7,l2892,2480xe" fillcolor="#939598" stroked="f">
                    <v:path arrowok="t" o:connecttype="custom" o:connectlocs="2892,-9455;2881,-9455;2885,-9435;2892,-9435;2892,-9455" o:connectangles="0,0,0,0,0"/>
                  </v:shape>
                  <v:shape id="Freeform 604" o:spid="_x0000_s162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" path="m4022,2460r-14,l3996,2480r14,l4022,2460xe" fillcolor="#939598" stroked="f">
                    <v:path arrowok="t" o:connecttype="custom" o:connectlocs="4022,-9475;4008,-9475;3996,-9455;4010,-9455;4022,-9475" o:connectangles="0,0,0,0,0"/>
                  </v:shape>
                  <v:shape id="Freeform 605" o:spid="_x0000_s162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" path="m4036,2460r-14,l4034,2480r14,l4036,2460xe" fillcolor="#939598" stroked="f">
                    <v:path arrowok="t" o:connecttype="custom" o:connectlocs="4036,-9475;4022,-9475;4034,-9455;4048,-9455;4036,-9475" o:connectangles="0,0,0,0,0"/>
                  </v:shape>
                  <v:shape id="Freeform 606" o:spid="_x0000_s163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" path="m232,2440r-52,l192,2460r29,l232,2440xe" fillcolor="#939598" stroked="f">
                    <v:path arrowok="t" o:connecttype="custom" o:connectlocs="232,-9495;180,-9495;192,-9475;221,-9475;232,-9495" o:connectangles="0,0,0,0,0"/>
                  </v:shape>
                  <v:shape id="Freeform 607" o:spid="_x0000_s163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" path="m3233,2420r-18,l3207,2440r,20l3214,2460r,-20l3241,2440r-8,-20xe" fillcolor="#939598" stroked="f">
                    <v:path arrowok="t" o:connecttype="custom" o:connectlocs="3233,-9515;3215,-9515;3207,-9495;3207,-9475;3214,-9475;3214,-9495;3241,-9495;3233,-9515" o:connectangles="0,0,0,0,0,0,0,0"/>
                  </v:shape>
                  <v:shape id="Freeform 608" o:spid="_x0000_s163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" path="m3241,2440r-7,l3234,2460r7,l3241,2440xe" fillcolor="#939598" stroked="f">
                    <v:path arrowok="t" o:connecttype="custom" o:connectlocs="3241,-9495;3234,-9495;3234,-9475;3241,-9475;3241,-9495" o:connectangles="0,0,0,0,0"/>
                  </v:shape>
                  <v:shape id="Freeform 609" o:spid="_x0000_s163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" path="m179,2400r-7,l169,2420r3,20l179,2440r-3,-20l179,2400xe" fillcolor="#939598" stroked="f">
                    <v:path arrowok="t" o:connecttype="custom" o:connectlocs="179,-9535;172,-9535;169,-9515;172,-9495;179,-9495;176,-9515;179,-9535" o:connectangles="0,0,0,0,0,0,0"/>
                  </v:shape>
                  <v:shape id="Freeform 610" o:spid="_x0000_s163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" path="m240,2400r-6,l236,2420r-2,20l240,2440r3,-20l240,2400xe" fillcolor="#939598" stroked="f">
                    <v:path arrowok="t" o:connecttype="custom" o:connectlocs="240,-9535;234,-9535;236,-9515;234,-9495;240,-9495;243,-9515;240,-9535" o:connectangles="0,0,0,0,0,0,0"/>
                  </v:shape>
                  <v:shape id="Freeform 611" o:spid="_x0000_s163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" path="m2978,2400r-18,l2952,2420r,20l2959,2440r,-20l2986,2420r-8,-20xe" fillcolor="#939598" stroked="f">
                    <v:path arrowok="t" o:connecttype="custom" o:connectlocs="2978,-9535;2960,-9535;2952,-9515;2952,-9495;2959,-9495;2959,-9515;2986,-9515;2978,-9535" o:connectangles="0,0,0,0,0,0,0,0"/>
                  </v:shape>
                  <v:shape id="Freeform 612" o:spid="_x0000_s163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" path="m2986,2420r-7,l2979,2440r7,l2986,2420xe" fillcolor="#939598" stroked="f">
                    <v:path arrowok="t" o:connecttype="custom" o:connectlocs="2986,-9515;2979,-9515;2979,-9495;2986,-9495;2986,-9515" o:connectangles="0,0,0,0,0"/>
                  </v:shape>
                  <v:shape id="Freeform 613" o:spid="_x0000_s163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" path="m3695,2400r-12,l3683,2420r8,20l3709,2440r8,-20l3690,2420r5,-20xe" fillcolor="#939598" stroked="f">
                    <v:path arrowok="t" o:connecttype="custom" o:connectlocs="3695,-9535;3683,-9535;3683,-9515;3691,-9495;3709,-9495;3717,-9515;3690,-9515;3695,-9535" o:connectangles="0,0,0,0,0,0,0,0"/>
                  </v:shape>
                  <v:shape id="Freeform 614" o:spid="_x0000_s163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" path="m3717,2400r-11,l3710,2420r7,l3717,2400xe" fillcolor="#939598" stroked="f">
                    <v:path arrowok="t" o:connecttype="custom" o:connectlocs="3717,-9535;3706,-9535;3710,-9515;3717,-9515;3717,-9535" o:connectangles="0,0,0,0,0"/>
                  </v:shape>
                  <v:shape id="Freeform 615" o:spid="_x0000_s163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" path="m206,2380r-14,l180,2400r15,l206,2380xe" fillcolor="#939598" stroked="f">
                    <v:path arrowok="t" o:connecttype="custom" o:connectlocs="206,-9555;192,-9555;180,-9535;195,-9535;206,-9555" o:connectangles="0,0,0,0,0"/>
                  </v:shape>
                  <v:shape id="Freeform 616" o:spid="_x0000_s164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" path="m221,2380r-15,l218,2400r14,l221,2380xe" fillcolor="#939598" stroked="f">
                    <v:path arrowok="t" o:connecttype="custom" o:connectlocs="221,-9555;206,-9555;218,-9535;232,-9535;221,-9555" o:connectangles="0,0,0,0,0"/>
                  </v:shape>
                  <v:shape id="Freeform 617" o:spid="_x0000_s164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" path="m389,2300r-12,l377,2320r8,20l403,2340r8,-20l384,2320r5,-20xe" fillcolor="#939598" stroked="f">
                    <v:path arrowok="t" o:connecttype="custom" o:connectlocs="389,-9635;377,-9635;377,-9615;385,-9595;403,-9595;411,-9615;384,-9615;389,-9635" o:connectangles="0,0,0,0,0,0,0,0"/>
                  </v:shape>
                  <v:shape id="Freeform 618" o:spid="_x0000_s164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" path="m4048,2320r-52,l4008,2340r28,l4048,2320xe" fillcolor="#939598" stroked="f">
                    <v:path arrowok="t" o:connecttype="custom" o:connectlocs="4048,-9615;3996,-9615;4008,-9595;4036,-9595;4048,-9615" o:connectangles="0,0,0,0,0"/>
                  </v:shape>
                  <v:shape id="Freeform 619" o:spid="_x0000_s164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" path="m411,2300r-11,l404,2320r7,l411,2300xe" fillcolor="#939598" stroked="f">
                    <v:path arrowok="t" o:connecttype="custom" o:connectlocs="411,-9635;400,-9635;404,-9615;411,-9615;411,-9635" o:connectangles="0,0,0,0,0"/>
                  </v:shape>
                  <v:shape id="Freeform 620" o:spid="_x0000_s164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" path="m3994,2280r-6,l3985,2300r3,20l4001,2320r-7,-20l3992,2300r2,-20xe" fillcolor="#939598" stroked="f">
                    <v:path arrowok="t" o:connecttype="custom" o:connectlocs="3994,-9655;3988,-9655;3985,-9635;3988,-9615;4001,-9615;3994,-9635;3992,-9635;3994,-9655" o:connectangles="0,0,0,0,0,0,0,0"/>
                  </v:shape>
                  <v:shape id="Freeform 621" o:spid="_x0000_s164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" path="m4056,2280r-6,l4052,2300r-2,l4043,2320r13,l4059,2300r-3,-20xe" fillcolor="#939598" stroked="f">
                    <v:path arrowok="t" o:connecttype="custom" o:connectlocs="4056,-9655;4050,-9655;4052,-9635;4050,-9635;4043,-9615;4056,-9615;4059,-9635;4056,-9655" o:connectangles="0,0,0,0,0,0,0,0"/>
                  </v:shape>
                  <v:shape id="Freeform 622" o:spid="_x0000_s164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" path="m4022,2260r-14,l3996,2280r14,l4022,2260xe" fillcolor="#939598" stroked="f">
                    <v:path arrowok="t" o:connecttype="custom" o:connectlocs="4022,-9675;4008,-9675;3996,-9655;4010,-9655;4022,-9675" o:connectangles="0,0,0,0,0"/>
                  </v:shape>
                  <v:shape id="Freeform 623" o:spid="_x0000_s164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" path="m4036,2260r-14,l4034,2280r14,l4036,2260xe" fillcolor="#939598" stroked="f">
                    <v:path arrowok="t" o:connecttype="custom" o:connectlocs="4036,-9675;4022,-9675;4034,-9655;4048,-9655;4036,-9675" o:connectangles="0,0,0,0,0"/>
                  </v:shape>
                  <v:shape id="Freeform 624" o:spid="_x0000_s164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" path="m232,2240r-52,l192,2260r29,l232,2240xe" fillcolor="#939598" stroked="f">
                    <v:path arrowok="t" o:connecttype="custom" o:connectlocs="232,-9695;180,-9695;192,-9675;221,-9675;232,-9695" o:connectangles="0,0,0,0,0"/>
                  </v:shape>
                  <v:shape id="Freeform 625" o:spid="_x0000_s164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" path="m3621,2220r-12,l3609,2240r8,20l3636,2260r7,-20l3616,2240r5,-20xe" fillcolor="#939598" stroked="f">
                    <v:path arrowok="t" o:connecttype="custom" o:connectlocs="3621,-9715;3609,-9715;3609,-9695;3617,-9675;3636,-9675;3643,-9695;3616,-9695;3621,-9715" o:connectangles="0,0,0,0,0,0,0,0"/>
                  </v:shape>
                  <v:shape id="Freeform 626" o:spid="_x0000_s165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" path="m179,2200r-7,l169,2220r3,20l185,2240r-6,-20l176,2220r3,-20xe" fillcolor="#939598" stroked="f">
                    <v:path arrowok="t" o:connecttype="custom" o:connectlocs="179,-9735;172,-9735;169,-9715;172,-9695;185,-9695;179,-9715;176,-9715;179,-9735" o:connectangles="0,0,0,0,0,0,0,0"/>
                  </v:shape>
                  <v:shape id="Freeform 627" o:spid="_x0000_s165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" path="m240,2200r-6,l236,2220r-2,l227,2240r13,l243,2220r-3,-20xe" fillcolor="#939598" stroked="f">
                    <v:path arrowok="t" o:connecttype="custom" o:connectlocs="240,-9735;234,-9735;236,-9715;234,-9715;227,-9695;240,-9695;243,-9715;240,-9735" o:connectangles="0,0,0,0,0,0,0,0"/>
                  </v:shape>
                  <v:shape id="Freeform 628" o:spid="_x0000_s165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" path="m980,2200r-19,l954,2220r,20l965,2240r-4,-20l988,2220r-8,-20xe" fillcolor="#939598" stroked="f">
                    <v:path arrowok="t" o:connecttype="custom" o:connectlocs="980,-9735;961,-9735;954,-9715;954,-9695;965,-9695;961,-9715;988,-9715;980,-9735" o:connectangles="0,0,0,0,0,0,0,0"/>
                  </v:shape>
                  <v:shape id="Freeform 629" o:spid="_x0000_s165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" path="m988,2220r-7,l976,2240r12,l988,2220xe" fillcolor="#939598" stroked="f">
                    <v:path arrowok="t" o:connecttype="custom" o:connectlocs="988,-9715;981,-9715;976,-9695;988,-9695;988,-9715" o:connectangles="0,0,0,0,0"/>
                  </v:shape>
                  <v:shape id="Freeform 630" o:spid="_x0000_s165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" path="m2234,2200r-19,l2208,2220r,20l2219,2240r-4,-20l2242,2220r-8,-20xe" fillcolor="#939598" stroked="f">
                    <v:path arrowok="t" o:connecttype="custom" o:connectlocs="2234,-9735;2215,-9735;2208,-9715;2208,-9695;2219,-9695;2215,-9715;2242,-9715;2234,-9735" o:connectangles="0,0,0,0,0,0,0,0"/>
                  </v:shape>
                  <v:shape id="Freeform 631" o:spid="_x0000_s165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" path="m2242,2220r-7,l2230,2240r12,l2242,2220xe" fillcolor="#939598" stroked="f">
                    <v:path arrowok="t" o:connecttype="custom" o:connectlocs="2242,-9715;2235,-9715;2230,-9695;2242,-9695;2242,-9715" o:connectangles="0,0,0,0,0"/>
                  </v:shape>
                  <v:shape id="Freeform 632" o:spid="_x0000_s165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" path="m3643,2220r-11,l3636,2240r7,l3643,2220xe" fillcolor="#939598" stroked="f">
                    <v:path arrowok="t" o:connecttype="custom" o:connectlocs="3643,-9715;3632,-9715;3636,-9695;3643,-9695;3643,-9715" o:connectangles="0,0,0,0,0"/>
                  </v:shape>
                  <v:shape id="Freeform 633" o:spid="_x0000_s165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" path="m195,2180r-3,l180,2200r5,l195,2180xe" fillcolor="#939598" stroked="f">
                    <v:path arrowok="t" o:connecttype="custom" o:connectlocs="195,-9755;192,-9755;180,-9735;185,-9735;195,-9755" o:connectangles="0,0,0,0,0"/>
                  </v:shape>
                  <v:shape id="Freeform 634" o:spid="_x0000_s165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" path="m221,2180r-3,l227,2200r5,l221,2180xe" fillcolor="#939598" stroked="f">
                    <v:path arrowok="t" o:connecttype="custom" o:connectlocs="221,-9755;218,-9755;227,-9735;232,-9735;221,-9755" o:connectangles="0,0,0,0,0"/>
                  </v:shape>
                  <v:shape id="Freeform 635" o:spid="_x0000_s165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" path="m4048,2120r-52,l4008,2140r28,l4048,2120xe" fillcolor="#939598" stroked="f">
                    <v:path arrowok="t" o:connecttype="custom" o:connectlocs="4048,-9815;3996,-9815;4008,-9795;4036,-9795;4048,-9815" o:connectangles="0,0,0,0,0"/>
                  </v:shape>
                  <v:shape id="Freeform 636" o:spid="_x0000_s166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" path="m3994,2080r-6,l3985,2100r3,20l4001,2120r-7,-20l3992,2100r2,-20xe" fillcolor="#939598" stroked="f">
                    <v:path arrowok="t" o:connecttype="custom" o:connectlocs="3994,-9855;3988,-9855;3985,-9835;3988,-9815;4001,-9815;3994,-9835;3992,-9835;3994,-9855" o:connectangles="0,0,0,0,0,0,0,0"/>
                  </v:shape>
                  <v:shape id="Freeform 637" o:spid="_x0000_s166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" path="m4056,2080r-6,l4052,2100r-2,l4043,2120r13,l4059,2100r-3,-20xe" fillcolor="#939598" stroked="f">
                    <v:path arrowok="t" o:connecttype="custom" o:connectlocs="4056,-9855;4050,-9855;4052,-9835;4050,-9835;4043,-9815;4056,-9815;4059,-9835;4056,-9855" o:connectangles="0,0,0,0,0,0,0,0"/>
                  </v:shape>
                  <v:shape id="Freeform 638" o:spid="_x0000_s166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" path="m4010,2060r-2,l3996,2080r5,l4010,2060xe" fillcolor="#939598" stroked="f">
                    <v:path arrowok="t" o:connecttype="custom" o:connectlocs="4010,-9875;4008,-9875;3996,-9855;4001,-9855;4010,-9875" o:connectangles="0,0,0,0,0"/>
                  </v:shape>
                  <v:shape id="Freeform 639" o:spid="_x0000_s166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" path="m4036,2060r-2,l4043,2080r5,l4036,2060xe" fillcolor="#939598" stroked="f">
                    <v:path arrowok="t" o:connecttype="custom" o:connectlocs="4036,-9875;4034,-9875;4043,-9855;4048,-9855;4036,-9875" o:connectangles="0,0,0,0,0"/>
                  </v:shape>
                  <v:shape id="Freeform 640" o:spid="_x0000_s166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" path="m283,2020r-19,l256,2040r,20l268,2060r-5,-20l290,2040r-7,-20xe" fillcolor="#939598" stroked="f">
                    <v:path arrowok="t" o:connecttype="custom" o:connectlocs="283,-9915;264,-9915;256,-9895;256,-9875;268,-9875;263,-9895;290,-9895;283,-9915" o:connectangles="0,0,0,0,0,0,0,0"/>
                  </v:shape>
                  <v:shape id="Freeform 641" o:spid="_x0000_s166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" path="m290,2040r-7,l279,2060r11,l290,2040xe" fillcolor="#939598" stroked="f">
                    <v:path arrowok="t" o:connecttype="custom" o:connectlocs="290,-9895;283,-9895;279,-9875;290,-9875;290,-9895" o:connectangles="0,0,0,0,0"/>
                  </v:shape>
                  <v:shape id="Freeform 642" o:spid="_x0000_s166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" path="m1449,2020r-18,l1423,2040r,20l1435,2060r-5,-20l1457,2040r-8,-20xe" fillcolor="#939598" stroked="f">
                    <v:path arrowok="t" o:connecttype="custom" o:connectlocs="1449,-9915;1431,-9915;1423,-9895;1423,-9875;1435,-9875;1430,-9895;1457,-9895;1449,-9915" o:connectangles="0,0,0,0,0,0,0,0"/>
                  </v:shape>
                  <v:shape id="Freeform 643" o:spid="_x0000_s166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" path="m1457,2040r-7,l1446,2060r11,l1457,2040xe" fillcolor="#939598" stroked="f">
                    <v:path arrowok="t" o:connecttype="custom" o:connectlocs="1457,-9895;1450,-9895;1446,-9875;1457,-9875;1457,-9895" o:connectangles="0,0,0,0,0"/>
                  </v:shape>
                  <v:shape id="Freeform 644" o:spid="_x0000_s166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" path="m1932,2000r-18,l1906,2020r,20l1918,2040r-5,-20l1940,2020r-8,-20xe" fillcolor="#939598" stroked="f">
                    <v:path arrowok="t" o:connecttype="custom" o:connectlocs="1932,-9935;1914,-9935;1906,-9915;1906,-9895;1918,-9895;1913,-9915;1940,-9915;1932,-9935" o:connectangles="0,0,0,0,0,0,0,0"/>
                  </v:shape>
                  <v:shape id="Freeform 645" o:spid="_x0000_s166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" path="m1940,2020r-7,l1928,2040r12,l1940,2020xe" fillcolor="#939598" stroked="f">
                    <v:path arrowok="t" o:connecttype="custom" o:connectlocs="1940,-9915;1933,-9915;1928,-9895;1940,-9895;1940,-9915" o:connectangles="0,0,0,0,0"/>
                  </v:shape>
                  <v:shape id="Freeform 646" o:spid="_x0000_s167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" path="m3420,1980r-12,l3408,2000r8,20l3434,2020r8,-20l3415,2000r5,-20xe" fillcolor="#939598" stroked="f">
                    <v:path arrowok="t" o:connecttype="custom" o:connectlocs="3420,-9955;3408,-9955;3408,-9935;3416,-9915;3434,-9915;3442,-9935;3415,-9935;3420,-9955" o:connectangles="0,0,0,0,0,0,0,0"/>
                  </v:shape>
                  <v:shape id="Freeform 647" o:spid="_x0000_s167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" path="m3442,1980r-11,l3435,2000r7,l3442,1980xe" fillcolor="#939598" stroked="f">
                    <v:path arrowok="t" o:connecttype="custom" o:connectlocs="3442,-9955;3431,-9955;3435,-9935;3442,-9935;3442,-9955" o:connectangles="0,0,0,0,0"/>
                  </v:shape>
                  <v:shape id="Freeform 648" o:spid="_x0000_s167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" path="m1736,1940r-11,l1725,1960r8,20l1751,1980r8,-20l1732,1960r4,-20xe" fillcolor="#939598" stroked="f">
                    <v:path arrowok="t" o:connecttype="custom" o:connectlocs="1736,-9995;1725,-9995;1725,-9975;1733,-9955;1751,-9955;1759,-9975;1732,-9975;1736,-9995" o:connectangles="0,0,0,0,0,0,0,0"/>
                  </v:shape>
                  <v:shape id="Freeform 649" o:spid="_x0000_s167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" path="m3172,1940r-12,l3160,1960r8,20l3186,1980r8,-20l3167,1960r5,-20xe" fillcolor="#939598" stroked="f">
                    <v:path arrowok="t" o:connecttype="custom" o:connectlocs="3172,-9995;3160,-9995;3160,-9975;3168,-9955;3186,-9955;3194,-9975;3167,-9975;3172,-9995" o:connectangles="0,0,0,0,0,0,0,0"/>
                  </v:shape>
                  <v:shape id="Freeform 650" o:spid="_x0000_s167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" path="m1759,1940r-12,l1752,1960r7,l1759,1940xe" fillcolor="#939598" stroked="f">
                    <v:path arrowok="t" o:connecttype="custom" o:connectlocs="1759,-9995;1747,-9995;1752,-9975;1759,-9975;1759,-9995" o:connectangles="0,0,0,0,0"/>
                  </v:shape>
                  <v:shape id="Freeform 651" o:spid="_x0000_s167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" path="m3194,1940r-11,l3187,1960r7,l3194,1940xe" fillcolor="#939598" stroked="f">
                    <v:path arrowok="t" o:connecttype="custom" o:connectlocs="3194,-9995;3183,-9995;3187,-9975;3194,-9975;3194,-9995" o:connectangles="0,0,0,0,0"/>
                  </v:shape>
                  <v:shape id="Freeform 652" o:spid="_x0000_s167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" path="m2099,1900r-12,l2087,1920r8,20l2113,1940r8,-20l2094,1920r5,-20xe" fillcolor="#939598" stroked="f">
                    <v:path arrowok="t" o:connecttype="custom" o:connectlocs="2099,-10035;2087,-10035;2087,-10015;2095,-9995;2113,-9995;2121,-10015;2094,-10015;2099,-10035" o:connectangles="0,0,0,0,0,0,0,0"/>
                  </v:shape>
                  <v:shape id="Freeform 653" o:spid="_x0000_s167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" path="m4036,1920r-28,l4022,1940r14,-20xe" fillcolor="#939598" stroked="f">
                    <v:path arrowok="t" o:connecttype="custom" o:connectlocs="4036,-10015;4008,-10015;4022,-9995;4036,-10015" o:connectangles="0,0,0,0"/>
                  </v:shape>
                  <v:shape id="Freeform 654" o:spid="_x0000_s167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" path="m598,1880r-19,l572,1900r,20l583,1920r-4,-20l605,1900r-7,-20xe" fillcolor="#939598" stroked="f">
                    <v:path arrowok="t" o:connecttype="custom" o:connectlocs="598,-10055;579,-10055;572,-10035;572,-10015;583,-10015;579,-10035;605,-10035;598,-10055" o:connectangles="0,0,0,0,0,0,0,0"/>
                  </v:shape>
                  <v:shape id="Freeform 655" o:spid="_x0000_s167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" path="m605,1900r-7,l594,1920r11,l605,1900xe" fillcolor="#939598" stroked="f">
                    <v:path arrowok="t" o:connecttype="custom" o:connectlocs="605,-10035;598,-10035;594,-10015;605,-10015;605,-10035" o:connectangles="0,0,0,0,0"/>
                  </v:shape>
                  <v:shape id="Freeform 656" o:spid="_x0000_s168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" path="m1289,1880r-7,l1282,1900r8,20l1309,1920r7,-20l1289,1900r,-20xe" fillcolor="#939598" stroked="f">
                    <v:path arrowok="t" o:connecttype="custom" o:connectlocs="1289,-10055;1282,-10055;1282,-10035;1290,-10015;1309,-10015;1316,-10035;1289,-10035;1289,-10055" o:connectangles="0,0,0,0,0,0,0,0"/>
                  </v:shape>
                  <v:shape id="Freeform 657" o:spid="_x0000_s168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" path="m2121,1900r-11,l2114,1920r7,l2121,1900xe" fillcolor="#939598" stroked="f">
                    <v:path arrowok="t" o:connecttype="custom" o:connectlocs="2121,-10035;2110,-10035;2114,-10015;2121,-10015;2121,-10035" o:connectangles="0,0,0,0,0"/>
                  </v:shape>
                  <v:shape id="Freeform 658" o:spid="_x0000_s168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" path="m3994,1900r-6,l3996,1920r5,l3994,1900xe" fillcolor="#939598" stroked="f">
                    <v:path arrowok="t" o:connecttype="custom" o:connectlocs="3994,-10035;3988,-10035;3996,-10015;4001,-10015;3994,-10035" o:connectangles="0,0,0,0,0"/>
                  </v:shape>
                  <v:shape id="Freeform 659" o:spid="_x0000_s168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" path="m4056,1900r-6,l4043,1920r5,l4056,1900xe" fillcolor="#939598" stroked="f">
                    <v:path arrowok="t" o:connecttype="custom" o:connectlocs="4056,-10035;4050,-10035;4043,-10015;4048,-10015;4056,-10035" o:connectangles="0,0,0,0,0"/>
                  </v:shape>
                  <v:shape id="Freeform 660" o:spid="_x0000_s168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" path="m921,1860r-7,l914,1880r7,20l940,1900r7,-20l921,1880r,-20xe" fillcolor="#939598" stroked="f">
                    <v:path arrowok="t" o:connecttype="custom" o:connectlocs="921,-10075;914,-10075;914,-10055;921,-10035;940,-10035;947,-10055;921,-10055;921,-10075" o:connectangles="0,0,0,0,0,0,0,0"/>
                  </v:shape>
                  <v:shape id="Freeform 661" o:spid="_x0000_s168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" path="m1316,1880r-7,l1309,1900r7,l1316,1880xe" fillcolor="#939598" stroked="f">
                    <v:path arrowok="t" o:connecttype="custom" o:connectlocs="1316,-10055;1309,-10055;1309,-10035;1316,-10035;1316,-10055" o:connectangles="0,0,0,0,0"/>
                  </v:shape>
                  <v:shape id="Freeform 662" o:spid="_x0000_s168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" path="m3039,1860r-19,l3013,1880r,20l3024,1900r-4,-20l3046,1880r-7,-20xe" fillcolor="#939598" stroked="f">
                    <v:path arrowok="t" o:connecttype="custom" o:connectlocs="3039,-10075;3020,-10075;3013,-10055;3013,-10035;3024,-10035;3020,-10055;3046,-10055;3039,-10075" o:connectangles="0,0,0,0,0,0,0,0"/>
                  </v:shape>
                  <v:shape id="Freeform 663" o:spid="_x0000_s168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" path="m3046,1880r-7,l3035,1900r11,l3046,1880xe" fillcolor="#939598" stroked="f">
                    <v:path arrowok="t" o:connecttype="custom" o:connectlocs="3046,-10055;3039,-10055;3035,-10035;3046,-10035;3046,-10055" o:connectangles="0,0,0,0,0"/>
                  </v:shape>
                  <v:shape id="Freeform 664" o:spid="_x0000_s168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" path="m4010,1860r-14,l3988,1880r-3,20l3992,1900r2,-20l4001,1880r9,-20xe" fillcolor="#939598" stroked="f">
                    <v:path arrowok="t" o:connecttype="custom" o:connectlocs="4010,-10075;3996,-10075;3988,-10055;3985,-10035;3992,-10035;3994,-10055;4001,-10055;4010,-10075" o:connectangles="0,0,0,0,0,0,0,0"/>
                  </v:shape>
                  <v:shape id="Freeform 665" o:spid="_x0000_s168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" path="m4048,1860r-14,l4043,1880r7,l4052,1900r7,l4056,1880r-8,-20xe" fillcolor="#939598" stroked="f">
                    <v:path arrowok="t" o:connecttype="custom" o:connectlocs="4048,-10075;4034,-10075;4043,-10055;4050,-10055;4052,-10035;4059,-10035;4056,-10055;4048,-10075" o:connectangles="0,0,0,0,0,0,0,0"/>
                  </v:shape>
                  <v:shape id="Freeform 666" o:spid="_x0000_s169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" path="m947,1860r-7,l940,1880r7,l947,1860xe" fillcolor="#939598" stroked="f">
                    <v:path arrowok="t" o:connecttype="custom" o:connectlocs="947,-10075;940,-10075;940,-10055;947,-10055;947,-10075" o:connectangles="0,0,0,0,0"/>
                  </v:shape>
                  <v:shape id="Freeform 667" o:spid="_x0000_s169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" path="m2463,1780r-7,l2456,1800r8,20l2482,1820r8,-20l2463,1800r,-20xe" fillcolor="#939598" stroked="f">
                    <v:path arrowok="t" o:connecttype="custom" o:connectlocs="2463,-10155;2456,-10155;2456,-10135;2464,-10115;2482,-10115;2490,-10135;2463,-10135;2463,-10155" o:connectangles="0,0,0,0,0,0,0,0"/>
                  </v:shape>
                  <v:shape id="Freeform 668" o:spid="_x0000_s169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" path="m1752,1760r-7,l1745,1780r8,20l1771,1800r8,-20l1752,1780r,-20xe" fillcolor="#939598" stroked="f">
                    <v:path arrowok="t" o:connecttype="custom" o:connectlocs="1752,-10175;1745,-10175;1745,-10155;1753,-10135;1771,-10135;1779,-10155;1752,-10155;1752,-10175" o:connectangles="0,0,0,0,0,0,0,0"/>
                  </v:shape>
                  <v:shape id="Freeform 669" o:spid="_x0000_s169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" path="m2490,1780r-7,l2483,1800r7,l2490,1780xe" fillcolor="#939598" stroked="f">
                    <v:path arrowok="t" o:connecttype="custom" o:connectlocs="2490,-10155;2483,-10155;2483,-10135;2490,-10135;2490,-10155" o:connectangles="0,0,0,0,0"/>
                  </v:shape>
                  <v:shape id="Freeform 670" o:spid="_x0000_s169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" path="m3676,1760r-19,l3650,1780r,20l3661,1800r-4,-20l3683,1780r-7,-20xe" fillcolor="#939598" stroked="f">
                    <v:path arrowok="t" o:connecttype="custom" o:connectlocs="3676,-10175;3657,-10175;3650,-10155;3650,-10135;3661,-10135;3657,-10155;3683,-10155;3676,-10175" o:connectangles="0,0,0,0,0,0,0,0"/>
                  </v:shape>
                  <v:shape id="Freeform 671" o:spid="_x0000_s169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" path="m3683,1780r-7,l3672,1800r11,l3683,1780xe" fillcolor="#939598" stroked="f">
                    <v:path arrowok="t" o:connecttype="custom" o:connectlocs="3683,-10155;3676,-10155;3672,-10135;3683,-10135;3683,-10155" o:connectangles="0,0,0,0,0"/>
                  </v:shape>
                  <v:shape id="Freeform 672" o:spid="_x0000_s169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" path="m1779,1760r-7,l1772,1780r7,l1779,1760xe" fillcolor="#939598" stroked="f">
                    <v:path arrowok="t" o:connecttype="custom" o:connectlocs="1779,-10175;1772,-10175;1772,-10155;1779,-10155;1779,-10175" o:connectangles="0,0,0,0,0"/>
                  </v:shape>
                  <v:shape id="Freeform 673" o:spid="_x0000_s169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" path="m4036,1720r-28,l4022,1740r14,-20xe" fillcolor="#939598" stroked="f">
                    <v:path arrowok="t" o:connecttype="custom" o:connectlocs="4036,-10215;4008,-10215;4022,-10195;4036,-10215" o:connectangles="0,0,0,0"/>
                  </v:shape>
                  <v:shape id="Freeform 674" o:spid="_x0000_s169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" path="m3994,1700r-6,l3996,1720r5,l3994,1700xe" fillcolor="#939598" stroked="f">
                    <v:path arrowok="t" o:connecttype="custom" o:connectlocs="3994,-10235;3988,-10235;3996,-10215;4001,-10215;3994,-10235" o:connectangles="0,0,0,0,0"/>
                  </v:shape>
                  <v:shape id="Freeform 675" o:spid="_x0000_s169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" path="m4056,1700r-6,l4043,1720r5,l4056,1700xe" fillcolor="#939598" stroked="f">
                    <v:path arrowok="t" o:connecttype="custom" o:connectlocs="4056,-10235;4050,-10235;4043,-10215;4048,-10215;4056,-10235" o:connectangles="0,0,0,0,0"/>
                  </v:shape>
                  <v:shape id="Freeform 676" o:spid="_x0000_s170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" path="m2052,1680r-14,l2049,1700r15,l2052,1680xe" fillcolor="#939598" stroked="f">
                    <v:path arrowok="t" o:connecttype="custom" o:connectlocs="2052,-10255;2038,-10255;2049,-10235;2064,-10235;2052,-10255" o:connectangles="0,0,0,0,0"/>
                  </v:shape>
                  <v:shape id="Freeform 677" o:spid="_x0000_s170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" path="m2090,1680r-14,l2064,1700r14,l2090,1680xe" fillcolor="#939598" stroked="f">
                    <v:path arrowok="t" o:connecttype="custom" o:connectlocs="2090,-10255;2076,-10255;2064,-10235;2078,-10235;2090,-10255" o:connectangles="0,0,0,0,0"/>
                  </v:shape>
                  <v:shape id="Freeform 678" o:spid="_x0000_s170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" path="m3143,1680r-17,l3140,1700r17,l3143,1680xe" fillcolor="#939598" stroked="f">
                    <v:path arrowok="t" o:connecttype="custom" o:connectlocs="3143,-10255;3126,-10255;3140,-10235;3157,-10235;3143,-10255" o:connectangles="0,0,0,0,0"/>
                  </v:shape>
                  <v:shape id="Freeform 679" o:spid="_x0000_s170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" path="m3188,1680r-17,l3157,1700r17,l3188,1680xe" fillcolor="#939598" stroked="f">
                    <v:path arrowok="t" o:connecttype="custom" o:connectlocs="3188,-10255;3171,-10255;3157,-10235;3174,-10235;3188,-10255" o:connectangles="0,0,0,0,0"/>
                  </v:shape>
                  <v:shape id="Freeform 680" o:spid="_x0000_s170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" path="m3344,1680r-17,l3341,1700r17,l3344,1680xe" fillcolor="#939598" stroked="f">
                    <v:path arrowok="t" o:connecttype="custom" o:connectlocs="3344,-10255;3327,-10255;3341,-10235;3358,-10235;3344,-10255" o:connectangles="0,0,0,0,0"/>
                  </v:shape>
                  <v:shape id="Freeform 681" o:spid="_x0000_s170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" path="m3389,1680r-17,l3358,1700r17,l3389,1680xe" fillcolor="#939598" stroked="f">
                    <v:path arrowok="t" o:connecttype="custom" o:connectlocs="3389,-10255;3372,-10255;3358,-10235;3375,-10235;3389,-10255" o:connectangles="0,0,0,0,0"/>
                  </v:shape>
                  <v:shape id="Freeform 682" o:spid="_x0000_s170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" path="m3545,1680r-17,l3542,1700r17,l3545,1680xe" fillcolor="#939598" stroked="f">
                    <v:path arrowok="t" o:connecttype="custom" o:connectlocs="3545,-10255;3528,-10255;3542,-10235;3559,-10235;3545,-10255" o:connectangles="0,0,0,0,0"/>
                  </v:shape>
                  <v:shape id="Freeform 683" o:spid="_x0000_s170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" path="m3590,1680r-16,l3559,1700r17,l3590,1680xe" fillcolor="#939598" stroked="f">
                    <v:path arrowok="t" o:connecttype="custom" o:connectlocs="3590,-10255;3574,-10255;3559,-10235;3576,-10235;3590,-10255" o:connectangles="0,0,0,0,0"/>
                  </v:shape>
                  <v:shape id="Freeform 684" o:spid="_x0000_s170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" path="m3746,1680r-16,l3743,1700r17,l3746,1680xe" fillcolor="#939598" stroked="f">
                    <v:path arrowok="t" o:connecttype="custom" o:connectlocs="3746,-10255;3730,-10255;3743,-10235;3760,-10235;3746,-10255" o:connectangles="0,0,0,0,0"/>
                  </v:shape>
                  <v:shape id="Freeform 685" o:spid="_x0000_s170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" path="m3791,1680r-16,l3760,1700r17,l3791,1680xe" fillcolor="#939598" stroked="f">
                    <v:path arrowok="t" o:connecttype="custom" o:connectlocs="3791,-10255;3775,-10255;3760,-10235;3777,-10235;3791,-10255" o:connectangles="0,0,0,0,0"/>
                  </v:shape>
                  <v:shape id="Freeform 686" o:spid="_x0000_s171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" path="m4010,1660r-14,l3988,1680r-3,20l3992,1700r2,-20l4001,1680r9,-20xe" fillcolor="#939598" stroked="f">
                    <v:path arrowok="t" o:connecttype="custom" o:connectlocs="4010,-10275;3996,-10275;3988,-10255;3985,-10235;3992,-10235;3994,-10255;4001,-10255;4010,-10275" o:connectangles="0,0,0,0,0,0,0,0"/>
                  </v:shape>
                  <v:shape id="Freeform 687" o:spid="_x0000_s171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" path="m4048,1660r-14,l4043,1680r7,l4052,1700r7,l4056,1680r-8,-20xe" fillcolor="#939598" stroked="f">
                    <v:path arrowok="t" o:connecttype="custom" o:connectlocs="4048,-10275;4034,-10275;4043,-10255;4050,-10255;4052,-10235;4059,-10235;4056,-10255;4048,-10275" o:connectangles="0,0,0,0,0,0,0,0"/>
                  </v:shape>
                  <v:shape id="Freeform 688" o:spid="_x0000_s171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" path="m2036,1640r-6,l2027,1660r3,20l2036,1680r-2,-20l2036,1640xe" fillcolor="#939598" stroked="f">
                    <v:path arrowok="t" o:connecttype="custom" o:connectlocs="2036,-10295;2030,-10295;2027,-10275;2030,-10255;2036,-10255;2034,-10275;2036,-10295" o:connectangles="0,0,0,0,0,0,0"/>
                  </v:shape>
                  <v:shape id="Freeform 689" o:spid="_x0000_s171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" path="m2098,1640r-7,l2094,1660r-3,20l2098,1680r3,-20l2098,1640xe" fillcolor="#939598" stroked="f">
                    <v:path arrowok="t" o:connecttype="custom" o:connectlocs="2098,-10295;2091,-10295;2094,-10275;2091,-10255;2098,-10255;2101,-10275;2098,-10295" o:connectangles="0,0,0,0,0,0,0"/>
                  </v:shape>
                  <v:shape id="Freeform 690" o:spid="_x0000_s171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" path="m3131,1620r-5,l3117,1640r-4,20l3117,1680r14,l3123,1660r-3,l3123,1640r8,-20xe" fillcolor="#939598" stroked="f">
                    <v:path arrowok="t" o:connecttype="custom" o:connectlocs="3131,-10315;3126,-10315;3117,-10295;3113,-10275;3117,-10255;3131,-10255;3123,-10275;3120,-10275;3123,-10295;3131,-10315" o:connectangles="0,0,0,0,0,0,0,0,0,0"/>
                  </v:shape>
                  <v:shape id="Freeform 691" o:spid="_x0000_s171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" path="m3188,1620r-5,l3191,1640r3,20l3191,1660r-8,20l3197,1680r4,-20l3197,1640r-9,-20xe" fillcolor="#939598" stroked="f">
                    <v:path arrowok="t" o:connecttype="custom" o:connectlocs="3188,-10315;3183,-10315;3191,-10295;3194,-10275;3191,-10275;3183,-10255;3197,-10255;3201,-10275;3197,-10295;3188,-10315" o:connectangles="0,0,0,0,0,0,0,0,0,0"/>
                  </v:shape>
                  <v:shape id="Freeform 692" o:spid="_x0000_s171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" path="m3332,1620r-5,l3318,1640r-4,20l3318,1680r14,l3324,1660r-3,l3324,1640r8,-20xe" fillcolor="#939598" stroked="f">
                    <v:path arrowok="t" o:connecttype="custom" o:connectlocs="3332,-10315;3327,-10315;3318,-10295;3314,-10275;3318,-10255;3332,-10255;3324,-10275;3321,-10275;3324,-10295;3332,-10315" o:connectangles="0,0,0,0,0,0,0,0,0,0"/>
                  </v:shape>
                  <v:shape id="Freeform 693" o:spid="_x0000_s171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" path="m3389,1620r-5,l3392,1640r3,20l3392,1660r-8,20l3398,1680r4,-20l3398,1640r-9,-20xe" fillcolor="#939598" stroked="f">
                    <v:path arrowok="t" o:connecttype="custom" o:connectlocs="3389,-10315;3384,-10315;3392,-10295;3395,-10275;3392,-10275;3384,-10255;3398,-10255;3402,-10275;3398,-10295;3389,-10315" o:connectangles="0,0,0,0,0,0,0,0,0,0"/>
                  </v:shape>
                  <v:shape id="Freeform 694" o:spid="_x0000_s171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" path="m3533,1620r-5,l3519,1640r-3,20l3519,1680r14,l3525,1660r-2,l3525,1640r8,-20xe" fillcolor="#939598" stroked="f">
                    <v:path arrowok="t" o:connecttype="custom" o:connectlocs="3533,-10315;3528,-10315;3519,-10295;3516,-10275;3519,-10255;3533,-10255;3525,-10275;3523,-10275;3525,-10295;3533,-10315" o:connectangles="0,0,0,0,0,0,0,0,0,0"/>
                  </v:shape>
                  <v:shape id="Freeform 695" o:spid="_x0000_s171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" path="m3590,1620r-5,l3593,1640r3,20l3593,1660r-8,20l3600,1680r3,-20l3600,1640r-10,-20xe" fillcolor="#939598" stroked="f">
                    <v:path arrowok="t" o:connecttype="custom" o:connectlocs="3590,-10315;3585,-10315;3593,-10295;3596,-10275;3593,-10275;3585,-10255;3600,-10255;3603,-10275;3600,-10295;3590,-10315" o:connectangles="0,0,0,0,0,0,0,0,0,0"/>
                  </v:shape>
                  <v:shape id="Freeform 696" o:spid="_x0000_s172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" path="m3734,1620r-4,l3720,1640r-3,20l3720,1680r14,l3727,1660r-3,l3727,1640r7,-20xe" fillcolor="#939598" stroked="f">
                    <v:path arrowok="t" o:connecttype="custom" o:connectlocs="3734,-10315;3730,-10315;3720,-10295;3717,-10275;3720,-10255;3734,-10255;3727,-10275;3724,-10275;3727,-10295;3734,-10315" o:connectangles="0,0,0,0,0,0,0,0,0,0"/>
                  </v:shape>
                  <v:shape id="Freeform 697" o:spid="_x0000_s172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" path="m3791,1620r-5,l3794,1640r3,20l3794,1660r-8,20l3801,1680r3,-20l3801,1640r-10,-20xe" fillcolor="#939598" stroked="f">
                    <v:path arrowok="t" o:connecttype="custom" o:connectlocs="3791,-10315;3786,-10315;3794,-10295;3797,-10275;3794,-10275;3786,-10255;3801,-10255;3804,-10275;3801,-10295;3791,-10315" o:connectangles="0,0,0,0,0,0,0,0,0,0"/>
                  </v:shape>
                  <v:shape id="Freeform 698" o:spid="_x0000_s172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" path="m2078,1620r-29,l2038,1640r52,l2078,1620xe" fillcolor="#939598" stroked="f">
                    <v:path arrowok="t" o:connecttype="custom" o:connectlocs="2078,-10315;2049,-10315;2038,-10295;2090,-10295;2078,-10315" o:connectangles="0,0,0,0,0"/>
                  </v:shape>
                  <v:shape id="Freeform 699" o:spid="_x0000_s172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" path="m4036,1520r-28,l4022,1540r14,-20xe" fillcolor="#939598" stroked="f">
                    <v:path arrowok="t" o:connecttype="custom" o:connectlocs="4036,-10415;4008,-10415;4022,-10395;4036,-10415" o:connectangles="0,0,0,0"/>
                  </v:shape>
                  <v:shape id="Freeform 700" o:spid="_x0000_s172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" path="m3994,1500r-6,l3996,1520r5,l3994,1500xe" fillcolor="#939598" stroked="f">
                    <v:path arrowok="t" o:connecttype="custom" o:connectlocs="3994,-10435;3988,-10435;3996,-10415;4001,-10415;3994,-10435" o:connectangles="0,0,0,0,0"/>
                  </v:shape>
                  <v:shape id="Freeform 701" o:spid="_x0000_s172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" path="m4056,1500r-6,l4043,1520r5,l4056,1500xe" fillcolor="#939598" stroked="f">
                    <v:path arrowok="t" o:connecttype="custom" o:connectlocs="4056,-10435;4050,-10435;4043,-10415;4048,-10415;4056,-10435" o:connectangles="0,0,0,0,0"/>
                  </v:shape>
                  <v:shape id="Freeform 702" o:spid="_x0000_s172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" path="m2657,1480r-7,l2650,1500r7,l2657,1480xe" fillcolor="#939598" stroked="f">
                    <v:path arrowok="t" o:connecttype="custom" o:connectlocs="2657,-10455;2650,-10455;2650,-10435;2657,-10435;2657,-10455" o:connectangles="0,0,0,0,0"/>
                  </v:shape>
                  <v:shape id="Freeform 703" o:spid="_x0000_s172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" path="m2684,1480r-7,l2677,1500r7,l2684,1480xe" fillcolor="#939598" stroked="f">
                    <v:path arrowok="t" o:connecttype="custom" o:connectlocs="2684,-10455;2677,-10455;2677,-10435;2684,-10435;2684,-10455" o:connectangles="0,0,0,0,0"/>
                  </v:shape>
                  <v:shape id="Freeform 704" o:spid="_x0000_s172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" path="m3123,1460r-6,l3126,1480r14,20l3174,1500r14,-20l3131,1480r-8,-20xe" fillcolor="#939598" stroked="f">
                    <v:path arrowok="t" o:connecttype="custom" o:connectlocs="3123,-10475;3117,-10475;3126,-10455;3140,-10435;3174,-10435;3188,-10455;3131,-10455;3123,-10475" o:connectangles="0,0,0,0,0,0,0,0"/>
                  </v:shape>
                  <v:shape id="Freeform 705" o:spid="_x0000_s172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" path="m3324,1460r-6,l3327,1480r14,20l3375,1500r14,-20l3332,1480r-8,-20xe" fillcolor="#939598" stroked="f">
                    <v:path arrowok="t" o:connecttype="custom" o:connectlocs="3324,-10475;3318,-10475;3327,-10455;3341,-10435;3375,-10435;3389,-10455;3332,-10455;3324,-10475" o:connectangles="0,0,0,0,0,0,0,0"/>
                  </v:shape>
                  <v:shape id="Freeform 706" o:spid="_x0000_s173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" path="m3525,1460r-6,l3528,1480r14,20l3576,1500r14,-20l3533,1480r-8,-20xe" fillcolor="#939598" stroked="f">
                    <v:path arrowok="t" o:connecttype="custom" o:connectlocs="3525,-10475;3519,-10475;3528,-10455;3542,-10435;3576,-10435;3590,-10455;3533,-10455;3525,-10475" o:connectangles="0,0,0,0,0,0,0,0"/>
                  </v:shape>
                  <v:shape id="Freeform 707" o:spid="_x0000_s173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" path="m3727,1460r-7,l3730,1480r13,20l3777,1500r14,-20l3734,1480r-7,-20xe" fillcolor="#939598" stroked="f">
                    <v:path arrowok="t" o:connecttype="custom" o:connectlocs="3727,-10475;3720,-10475;3730,-10455;3743,-10435;3777,-10435;3791,-10455;3734,-10455;3727,-10475" o:connectangles="0,0,0,0,0,0,0,0"/>
                  </v:shape>
                  <v:shape id="Freeform 708" o:spid="_x0000_s173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" path="m4010,1460r-14,l3988,1480r-3,20l3992,1500r2,-20l4001,1480r9,-20xe" fillcolor="#939598" stroked="f">
                    <v:path arrowok="t" o:connecttype="custom" o:connectlocs="4010,-10475;3996,-10475;3988,-10455;3985,-10435;3992,-10435;3994,-10455;4001,-10455;4010,-10475" o:connectangles="0,0,0,0,0,0,0,0"/>
                  </v:shape>
                  <v:shape id="Freeform 709" o:spid="_x0000_s173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" path="m4048,1460r-14,l4043,1480r7,l4052,1500r7,l4056,1480r-8,-20xe" fillcolor="#939598" stroked="f">
                    <v:path arrowok="t" o:connecttype="custom" o:connectlocs="4048,-10475;4034,-10475;4043,-10455;4050,-10455;4052,-10435;4059,-10435;4056,-10455;4048,-10475" o:connectangles="0,0,0,0,0,0,0,0"/>
                  </v:shape>
                  <v:shape id="Freeform 710" o:spid="_x0000_s173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" path="m2058,1440r-3,l2047,1460r8,20l2073,1480r8,-20l2054,1460r4,-20xe" fillcolor="#939598" stroked="f">
                    <v:path arrowok="t" o:connecttype="custom" o:connectlocs="2058,-10495;2055,-10495;2047,-10475;2055,-10455;2073,-10455;2081,-10475;2054,-10475;2058,-10495" o:connectangles="0,0,0,0,0,0,0,0"/>
                  </v:shape>
                  <v:shape id="Freeform 711" o:spid="_x0000_s173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" path="m3197,1460r-6,l3183,1480r5,l3197,1460xe" fillcolor="#939598" stroked="f">
                    <v:path arrowok="t" o:connecttype="custom" o:connectlocs="3197,-10475;3191,-10475;3183,-10455;3188,-10455;3197,-10475" o:connectangles="0,0,0,0,0"/>
                  </v:shape>
                  <v:shape id="Freeform 712" o:spid="_x0000_s173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" path="m3398,1460r-6,l3384,1480r5,l3398,1460xe" fillcolor="#939598" stroked="f">
                    <v:path arrowok="t" o:connecttype="custom" o:connectlocs="3398,-10475;3392,-10475;3384,-10455;3389,-10455;3398,-10475" o:connectangles="0,0,0,0,0"/>
                  </v:shape>
                  <v:shape id="Freeform 713" o:spid="_x0000_s173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" path="m3600,1460r-7,l3585,1480r5,l3600,1460xe" fillcolor="#939598" stroked="f">
                    <v:path arrowok="t" o:connecttype="custom" o:connectlocs="3600,-10475;3593,-10475;3585,-10455;3590,-10455;3600,-10475" o:connectangles="0,0,0,0,0"/>
                  </v:shape>
                  <v:shape id="Freeform 714" o:spid="_x0000_s173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" path="m3801,1460r-7,l3786,1480r5,l3801,1460xe" fillcolor="#939598" stroked="f">
                    <v:path arrowok="t" o:connecttype="custom" o:connectlocs="3801,-10475;3794,-10475;3786,-10455;3791,-10455;3801,-10475" o:connectangles="0,0,0,0,0"/>
                  </v:shape>
                  <v:shape id="Freeform 715" o:spid="_x0000_s173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" path="m2073,1440r-4,l2074,1460r7,l2073,1440xe" fillcolor="#939598" stroked="f">
                    <v:path arrowok="t" o:connecttype="custom" o:connectlocs="2073,-10495;2069,-10495;2074,-10475;2081,-10475;2073,-10495" o:connectangles="0,0,0,0,0"/>
                  </v:shape>
                  <v:shape id="Freeform 716" o:spid="_x0000_s174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" path="m3131,1420r-5,l3117,1440r-4,20l3120,1460r3,-20l3131,1420xe" fillcolor="#939598" stroked="f">
                    <v:path arrowok="t" o:connecttype="custom" o:connectlocs="3131,-10515;3126,-10515;3117,-10495;3113,-10475;3120,-10475;3123,-10495;3131,-10515" o:connectangles="0,0,0,0,0,0,0"/>
                  </v:shape>
                  <v:shape id="Freeform 717" o:spid="_x0000_s174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" path="m3188,1420r-5,l3191,1440r3,20l3201,1460r-4,-20l3188,1420xe" fillcolor="#939598" stroked="f">
                    <v:path arrowok="t" o:connecttype="custom" o:connectlocs="3188,-10515;3183,-10515;3191,-10495;3194,-10475;3201,-10475;3197,-10495;3188,-10515" o:connectangles="0,0,0,0,0,0,0"/>
                  </v:shape>
                  <v:shape id="Freeform 718" o:spid="_x0000_s174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" path="m3332,1420r-5,l3318,1440r-4,20l3321,1460r3,-20l3332,1420xe" fillcolor="#939598" stroked="f">
                    <v:path arrowok="t" o:connecttype="custom" o:connectlocs="3332,-10515;3327,-10515;3318,-10495;3314,-10475;3321,-10475;3324,-10495;3332,-10515" o:connectangles="0,0,0,0,0,0,0"/>
                  </v:shape>
                  <v:shape id="Freeform 719" o:spid="_x0000_s174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" path="m3389,1420r-5,l3392,1440r3,20l3402,1460r-4,-20l3389,1420xe" fillcolor="#939598" stroked="f">
                    <v:path arrowok="t" o:connecttype="custom" o:connectlocs="3389,-10515;3384,-10515;3392,-10495;3395,-10475;3402,-10475;3398,-10495;3389,-10515" o:connectangles="0,0,0,0,0,0,0"/>
                  </v:shape>
                  <v:shape id="Freeform 720" o:spid="_x0000_s174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" path="m3533,1420r-5,l3519,1440r-3,20l3523,1460r2,-20l3533,1420xe" fillcolor="#939598" stroked="f">
                    <v:path arrowok="t" o:connecttype="custom" o:connectlocs="3533,-10515;3528,-10515;3519,-10495;3516,-10475;3523,-10475;3525,-10495;3533,-10515" o:connectangles="0,0,0,0,0,0,0"/>
                  </v:shape>
                  <v:shape id="Freeform 721" o:spid="_x0000_s174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" path="m3590,1420r-5,l3593,1440r3,20l3603,1460r-3,-20l3590,1420xe" fillcolor="#939598" stroked="f">
                    <v:path arrowok="t" o:connecttype="custom" o:connectlocs="3590,-10515;3585,-10515;3593,-10495;3596,-10475;3603,-10475;3600,-10495;3590,-10515" o:connectangles="0,0,0,0,0,0,0"/>
                  </v:shape>
                  <v:shape id="Freeform 722" o:spid="_x0000_s174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" path="m3734,1420r-4,l3720,1440r-3,20l3724,1460r3,-20l3734,1420xe" fillcolor="#939598" stroked="f">
                    <v:path arrowok="t" o:connecttype="custom" o:connectlocs="3734,-10515;3730,-10515;3720,-10495;3717,-10475;3724,-10475;3727,-10495;3734,-10515" o:connectangles="0,0,0,0,0,0,0"/>
                  </v:shape>
                  <v:shape id="Freeform 723" o:spid="_x0000_s174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" path="m3791,1420r-5,l3794,1440r3,20l3804,1460r-3,-20l3791,1420xe" fillcolor="#939598" stroked="f">
                    <v:path arrowok="t" o:connecttype="custom" o:connectlocs="3791,-10515;3786,-10515;3794,-10495;3797,-10475;3804,-10475;3801,-10495;3791,-10515" o:connectangles="0,0,0,0,0,0,0"/>
                  </v:shape>
                  <v:shape id="Freeform 724" o:spid="_x0000_s174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" path="m1488,1400r-11,l1477,1420r8,20l1503,1440r8,-20l1484,1420r4,-20xe" fillcolor="#939598" stroked="f">
                    <v:path arrowok="t" o:connecttype="custom" o:connectlocs="1488,-10535;1477,-10535;1477,-10515;1485,-10495;1503,-10495;1511,-10515;1484,-10515;1488,-10535" o:connectangles="0,0,0,0,0,0,0,0"/>
                  </v:shape>
                  <v:shape id="Freeform 725" o:spid="_x0000_s174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" path="m1511,1400r-12,l1504,1420r7,l1511,1400xe" fillcolor="#939598" stroked="f">
                    <v:path arrowok="t" o:connecttype="custom" o:connectlocs="1511,-10535;1499,-10535;1504,-10515;1511,-10515;1511,-10535" o:connectangles="0,0,0,0,0"/>
                  </v:shape>
                  <v:shape id="Freeform 726" o:spid="_x0000_s175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" path="m3157,1400r-17,20l3174,1420r-17,-20xe" fillcolor="#939598" stroked="f">
                    <v:path arrowok="t" o:connecttype="custom" o:connectlocs="3157,-10535;3140,-10515;3174,-10515;3157,-10535" o:connectangles="0,0,0,0"/>
                  </v:shape>
                  <v:shape id="Freeform 727" o:spid="_x0000_s175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" path="m3358,1400r-17,20l3375,1420r-17,-20xe" fillcolor="#939598" stroked="f">
                    <v:path arrowok="t" o:connecttype="custom" o:connectlocs="3358,-10535;3341,-10515;3375,-10515;3358,-10535" o:connectangles="0,0,0,0"/>
                  </v:shape>
                  <v:shape id="Freeform 728" o:spid="_x0000_s175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" path="m3559,1400r-17,20l3576,1420r-17,-20xe" fillcolor="#939598" stroked="f">
                    <v:path arrowok="t" o:connecttype="custom" o:connectlocs="3559,-10535;3542,-10515;3576,-10515;3559,-10535" o:connectangles="0,0,0,0"/>
                  </v:shape>
                  <v:shape id="Freeform 729" o:spid="_x0000_s175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" path="m3760,1400r-17,20l3777,1420r-17,-20xe" fillcolor="#939598" stroked="f">
                    <v:path arrowok="t" o:connecttype="custom" o:connectlocs="3760,-10535;3743,-10515;3777,-10515;3760,-10535" o:connectangles="0,0,0,0"/>
                  </v:shape>
                  <v:shape id="Freeform 730" o:spid="_x0000_s175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" path="m3650,1340r-7,l3643,1360r7,l3650,1340xe" fillcolor="#939598" stroked="f">
                    <v:path arrowok="t" o:connecttype="custom" o:connectlocs="3650,-10595;3643,-10595;3643,-10575;3650,-10575;3650,-10595" o:connectangles="0,0,0,0,0"/>
                  </v:shape>
                  <v:shape id="Freeform 731" o:spid="_x0000_s175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" path="m3677,1340r-7,l3670,1360r7,l3677,1340xe" fillcolor="#939598" stroked="f">
                    <v:path arrowok="t" o:connecttype="custom" o:connectlocs="3677,-10595;3670,-10595;3670,-10575;3677,-10575;3677,-10595" o:connectangles="0,0,0,0,0"/>
                  </v:shape>
                  <v:shape id="Freeform 732" o:spid="_x0000_s175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" path="m4020,1080r-51,20l3928,1120r-28,40l3889,1220r11,40l3928,1300r41,40l4020,1340r-48,-20l3933,1300r-27,-40l3896,1220r10,-60l3933,1120r39,-20l4020,1080xe" fillcolor="#939598" stroked="f">
                    <v:path arrowok="t" o:connecttype="custom" o:connectlocs="4020,-10855;3969,-10835;3928,-10815;3900,-10775;3889,-10715;3900,-10675;3928,-10635;3969,-10595;4020,-10595;3972,-10615;3933,-10635;3906,-10675;3896,-10715;3906,-10775;3933,-10815;3972,-10835;4020,-10855" o:connectangles="0,0,0,0,0,0,0,0,0,0,0,0,0,0,0,0,0"/>
                  </v:shape>
                  <v:shape id="Freeform 733" o:spid="_x0000_s175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" path="m4020,1080r49,20l4108,1120r26,40l4144,1220r-10,40l4108,1300r-39,20l4020,1340r51,l4113,1300r28,-40l4151,1220r-10,-60l4113,1120r-42,-20l4020,1080xe" fillcolor="#939598" stroked="f">
                    <v:path arrowok="t" o:connecttype="custom" o:connectlocs="4020,-10855;4069,-10835;4108,-10815;4134,-10775;4144,-10715;4134,-10675;4108,-10635;4069,-10615;4020,-10595;4071,-10595;4113,-10635;4141,-10675;4151,-10715;4141,-10775;4113,-10815;4071,-10835;4020,-10855" o:connectangles="0,0,0,0,0,0,0,0,0,0,0,0,0,0,0,0,0"/>
                  </v:shape>
                  <v:shape id="Freeform 734" o:spid="_x0000_s175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" path="m1202,1300r-7,l1195,1320r7,l1202,1300xe" fillcolor="#939598" stroked="f">
                    <v:path arrowok="t" o:connecttype="custom" o:connectlocs="1202,-10635;1195,-10635;1195,-10615;1202,-10615;1202,-10635" o:connectangles="0,0,0,0,0"/>
                  </v:shape>
                  <v:shape id="Freeform 735" o:spid="_x0000_s175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" path="m1229,1300r-7,l1222,1320r7,l1229,1300xe" fillcolor="#939598" stroked="f">
                    <v:path arrowok="t" o:connecttype="custom" o:connectlocs="1229,-10635;1222,-10635;1222,-10615;1229,-10615;1229,-10635" o:connectangles="0,0,0,0,0"/>
                  </v:shape>
                  <v:shape id="Freeform 736" o:spid="_x0000_s176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" path="m2090,1280r-52,l2049,1300r29,l2090,1280xe" fillcolor="#939598" stroked="f">
                    <v:path arrowok="t" o:connecttype="custom" o:connectlocs="2090,-10655;2038,-10655;2049,-10635;2078,-10635;2090,-10655" o:connectangles="0,0,0,0,0"/>
                  </v:shape>
                  <v:shape id="Freeform 737" o:spid="_x0000_s176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" path="m3160,1260r-19,l3133,1280r,20l3140,1300r,-20l3167,1280r-7,-20xe" fillcolor="#939598" stroked="f">
                    <v:path arrowok="t" o:connecttype="custom" o:connectlocs="3160,-10675;3141,-10675;3133,-10655;3133,-10635;3140,-10635;3140,-10655;3167,-10655;3160,-10675" o:connectangles="0,0,0,0,0,0,0,0"/>
                  </v:shape>
                  <v:shape id="Freeform 738" o:spid="_x0000_s176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" path="m3167,1280r-7,l3160,1300r7,l3167,1280xe" fillcolor="#939598" stroked="f">
                    <v:path arrowok="t" o:connecttype="custom" o:connectlocs="3167,-10655;3160,-10655;3160,-10635;3167,-10635;3167,-10655" o:connectangles="0,0,0,0,0"/>
                  </v:shape>
                  <v:shape id="Freeform 739" o:spid="_x0000_s176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" path="m3525,1260r-6,l3528,1280r14,20l3576,1300r14,-20l3533,1280r-8,-20xe" fillcolor="#939598" stroked="f">
                    <v:path arrowok="t" o:connecttype="custom" o:connectlocs="3525,-10675;3519,-10675;3528,-10655;3542,-10635;3576,-10635;3590,-10655;3533,-10655;3525,-10675" o:connectangles="0,0,0,0,0,0,0,0"/>
                  </v:shape>
                  <v:shape id="Freeform 740" o:spid="_x0000_s176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" path="m3727,1260r-7,l3730,1280r13,20l3777,1300r14,-20l3734,1280r-7,-20xe" fillcolor="#939598" stroked="f">
                    <v:path arrowok="t" o:connecttype="custom" o:connectlocs="3727,-10675;3720,-10675;3730,-10655;3743,-10635;3777,-10635;3791,-10655;3734,-10655;3727,-10675" o:connectangles="0,0,0,0,0,0,0,0"/>
                  </v:shape>
                  <v:shape id="Freeform 741" o:spid="_x0000_s176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" path="m2036,1240r-6,l2027,1260r3,20l2043,1280r-7,-20l2034,1260r2,-20xe" fillcolor="#939598" stroked="f">
                    <v:path arrowok="t" o:connecttype="custom" o:connectlocs="2036,-10695;2030,-10695;2027,-10675;2030,-10655;2043,-10655;2036,-10675;2034,-10675;2036,-10695" o:connectangles="0,0,0,0,0,0,0,0"/>
                  </v:shape>
                  <v:shape id="Freeform 742" o:spid="_x0000_s176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" path="m2098,1240r-7,l2094,1260r-3,l2085,1280r13,l2101,1260r-3,-20xe" fillcolor="#939598" stroked="f">
                    <v:path arrowok="t" o:connecttype="custom" o:connectlocs="2098,-10695;2091,-10695;2094,-10675;2091,-10675;2085,-10655;2098,-10655;2101,-10675;2098,-10695" o:connectangles="0,0,0,0,0,0,0,0"/>
                  </v:shape>
                  <v:shape id="Freeform 743" o:spid="_x0000_s176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" path="m3600,1260r-7,l3585,1280r5,l3600,1260xe" fillcolor="#939598" stroked="f">
                    <v:path arrowok="t" o:connecttype="custom" o:connectlocs="3600,-10675;3593,-10675;3585,-10655;3590,-10655;3600,-10675" o:connectangles="0,0,0,0,0"/>
                  </v:shape>
                  <v:shape id="Freeform 744" o:spid="_x0000_s176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" path="m3801,1260r-7,l3786,1280r5,l3801,1260xe" fillcolor="#939598" stroked="f">
                    <v:path arrowok="t" o:connecttype="custom" o:connectlocs="3801,-10675;3794,-10675;3786,-10655;3791,-10655;3801,-10675" o:connectangles="0,0,0,0,0"/>
                  </v:shape>
                  <v:shape id="Freeform 745" o:spid="_x0000_s176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" path="m3533,1220r-5,l3519,1240r-3,20l3523,1260r2,-20l3533,1220xe" fillcolor="#939598" stroked="f">
                    <v:path arrowok="t" o:connecttype="custom" o:connectlocs="3533,-10715;3528,-10715;3519,-10695;3516,-10675;3523,-10675;3525,-10695;3533,-10715" o:connectangles="0,0,0,0,0,0,0"/>
                  </v:shape>
                  <v:shape id="Freeform 746" o:spid="_x0000_s177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" path="m3590,1220r-5,l3593,1240r3,20l3603,1260r-3,-20l3590,1220xe" fillcolor="#939598" stroked="f">
                    <v:path arrowok="t" o:connecttype="custom" o:connectlocs="3590,-10715;3585,-10715;3593,-10695;3596,-10675;3603,-10675;3600,-10695;3590,-10715" o:connectangles="0,0,0,0,0,0,0"/>
                  </v:shape>
                  <v:shape id="Freeform 747" o:spid="_x0000_s177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" path="m3734,1220r-4,l3720,1240r-3,20l3724,1260r3,-20l3734,1220xe" fillcolor="#939598" stroked="f">
                    <v:path arrowok="t" o:connecttype="custom" o:connectlocs="3734,-10715;3730,-10715;3720,-10695;3717,-10675;3724,-10675;3727,-10695;3734,-10715" o:connectangles="0,0,0,0,0,0,0"/>
                  </v:shape>
                  <v:shape id="Freeform 748" o:spid="_x0000_s177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" path="m3791,1220r-5,l3794,1240r3,20l3804,1260r-3,-20l3791,1220xe" fillcolor="#939598" stroked="f">
                    <v:path arrowok="t" o:connecttype="custom" o:connectlocs="3791,-10715;3786,-10715;3794,-10695;3797,-10675;3804,-10675;3801,-10695;3791,-10715" o:connectangles="0,0,0,0,0,0,0"/>
                  </v:shape>
                  <v:shape id="Freeform 749" o:spid="_x0000_s177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" path="m205,980r-51,20l112,1020r-28,40l74,1120r10,40l112,1200r42,40l205,1240r-49,-20l117,1200,90,1160r-9,-40l90,1060r27,-40l156,1000r49,-20xe" fillcolor="#939598" stroked="f">
                    <v:path arrowok="t" o:connecttype="custom" o:connectlocs="205,-10955;154,-10935;112,-10915;84,-10875;74,-10815;84,-10775;112,-10735;154,-10695;205,-10695;156,-10715;117,-10735;90,-10775;81,-10815;90,-10875;117,-10915;156,-10935;205,-10955" o:connectangles="0,0,0,0,0,0,0,0,0,0,0,0,0,0,0,0,0"/>
                  </v:shape>
                  <v:shape id="Freeform 750" o:spid="_x0000_s177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" path="m205,980r48,20l292,1020r27,40l329,1120r-10,40l292,1200r-39,20l205,1240r50,l297,1200r28,-40l335,1120r-10,-60l297,1020r-42,-20l205,980xe" fillcolor="#939598" stroked="f">
                    <v:path arrowok="t" o:connecttype="custom" o:connectlocs="205,-10955;253,-10935;292,-10915;319,-10875;329,-10815;319,-10775;292,-10735;253,-10715;205,-10695;255,-10695;297,-10735;325,-10775;335,-10815;325,-10875;297,-10915;255,-10935;205,-10955" o:connectangles="0,0,0,0,0,0,0,0,0,0,0,0,0,0,0,0,0"/>
                  </v:shape>
                  <v:shape id="Freeform 751" o:spid="_x0000_s177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" path="m2064,1220r-15,l2038,1240r14,l2064,1220xe" fillcolor="#939598" stroked="f">
                    <v:path arrowok="t" o:connecttype="custom" o:connectlocs="2064,-10715;2049,-10715;2038,-10695;2052,-10695;2064,-10715" o:connectangles="0,0,0,0,0"/>
                  </v:shape>
                  <v:shape id="Freeform 752" o:spid="_x0000_s177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" path="m2078,1220r-14,l2076,1240r14,l2078,1220xe" fillcolor="#939598" stroked="f">
                    <v:path arrowok="t" o:connecttype="custom" o:connectlocs="2078,-10715;2064,-10715;2076,-10695;2090,-10695;2078,-10715" o:connectangles="0,0,0,0,0"/>
                  </v:shape>
                  <v:shape id="Freeform 753" o:spid="_x0000_s177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" path="m2396,1200r-7,l2389,1220r7,l2396,1200xe" fillcolor="#939598" stroked="f">
                    <v:path arrowok="t" o:connecttype="custom" o:connectlocs="2396,-10735;2389,-10735;2389,-10715;2396,-10715;2396,-10735" o:connectangles="0,0,0,0,0"/>
                  </v:shape>
                  <v:shape id="Freeform 754" o:spid="_x0000_s177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" path="m2423,1200r-7,l2416,1220r7,l2423,1200xe" fillcolor="#939598" stroked="f">
                    <v:path arrowok="t" o:connecttype="custom" o:connectlocs="2423,-10735;2416,-10735;2416,-10715;2423,-10715;2423,-10735" o:connectangles="0,0,0,0,0"/>
                  </v:shape>
                  <v:shape id="Freeform 755" o:spid="_x0000_s177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" path="m3559,1200r-17,20l3576,1220r-17,-20xe" fillcolor="#939598" stroked="f">
                    <v:path arrowok="t" o:connecttype="custom" o:connectlocs="3559,-10735;3542,-10715;3576,-10715;3559,-10735" o:connectangles="0,0,0,0"/>
                  </v:shape>
                  <v:shape id="Freeform 756" o:spid="_x0000_s178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" path="m3760,1200r-17,20l3777,1220r-17,-20xe" fillcolor="#939598" stroked="f">
                    <v:path arrowok="t" o:connecttype="custom" o:connectlocs="3760,-10735;3743,-10715;3777,-10715;3760,-10735" o:connectangles="0,0,0,0"/>
                  </v:shape>
                  <v:shape id="Freeform 757" o:spid="_x0000_s178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" path="m2543,1100r-7,l2536,1120r7,l2543,1100xe" fillcolor="#939598" stroked="f">
                    <v:path arrowok="t" o:connecttype="custom" o:connectlocs="2543,-10835;2536,-10835;2536,-10815;2543,-10815;2543,-10835" o:connectangles="0,0,0,0,0"/>
                  </v:shape>
                  <v:shape id="Freeform 758" o:spid="_x0000_s178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" path="m2570,1100r-7,l2563,1120r7,l2570,1100xe" fillcolor="#939598" stroked="f">
                    <v:path arrowok="t" o:connecttype="custom" o:connectlocs="2570,-10835;2563,-10835;2563,-10815;2570,-10815;2570,-10835" o:connectangles="0,0,0,0,0"/>
                  </v:shape>
                  <v:shape id="Freeform 759" o:spid="_x0000_s178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" path="m1106,1060r-11,l1095,1080r7,20l1121,1100r7,-20l1102,1080r4,-20xe" fillcolor="#939598" stroked="f">
                    <v:path arrowok="t" o:connecttype="custom" o:connectlocs="1106,-10875;1095,-10875;1095,-10855;1102,-10835;1121,-10835;1128,-10855;1102,-10855;1106,-10875" o:connectangles="0,0,0,0,0,0,0,0"/>
                  </v:shape>
                  <v:shape id="Freeform 760" o:spid="_x0000_s178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" path="m1128,1060r-11,l1121,1080r7,l1128,1060xe" fillcolor="#939598" stroked="f">
                    <v:path arrowok="t" o:connecttype="custom" o:connectlocs="1128,-10875;1117,-10875;1121,-10855;1128,-10855;1128,-10875" o:connectangles="0,0,0,0,0"/>
                  </v:shape>
                  <v:shape id="Freeform 761" o:spid="_x0000_s178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" path="m1739,1040r-7,l1732,1060r7,l1739,1040xe" fillcolor="#939598" stroked="f">
                    <v:path arrowok="t" o:connecttype="custom" o:connectlocs="1739,-10895;1732,-10895;1732,-10875;1739,-10875;1739,-10895" o:connectangles="0,0,0,0,0"/>
                  </v:shape>
                  <v:shape id="Freeform 762" o:spid="_x0000_s178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" path="m1766,1040r-7,l1759,1060r7,l1766,1040xe" fillcolor="#939598" stroked="f">
                    <v:path arrowok="t" o:connecttype="custom" o:connectlocs="1766,-10895;1759,-10895;1759,-10875;1766,-10875;1766,-10895" o:connectangles="0,0,0,0,0"/>
                  </v:shape>
                  <v:shape id="Freeform 763" o:spid="_x0000_s178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" path="m582,880r-20,l549,900r-4,20l549,960r13,20l582,980,566,960,556,940r-4,-20l556,920r10,-20l582,880xe" fillcolor="#939598" stroked="f">
                    <v:path arrowok="t" o:connecttype="custom" o:connectlocs="582,-11055;562,-11055;549,-11035;545,-11015;549,-10975;562,-10955;582,-10955;566,-10975;556,-10995;552,-11015;556,-11015;566,-11035;582,-11055" o:connectangles="0,0,0,0,0,0,0,0,0,0,0,0,0"/>
                  </v:shape>
                  <v:shape id="Freeform 764" o:spid="_x0000_s178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" path="m632,960r-10,20l634,980r-2,-20xe" fillcolor="#939598" stroked="f">
                    <v:path arrowok="t" o:connecttype="custom" o:connectlocs="632,-10975;622,-10955;634,-10955;632,-10975" o:connectangles="0,0,0,0"/>
                  </v:shape>
                  <v:shape id="Freeform 765" o:spid="_x0000_s178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" path="m692,960r-2,20l703,980,692,960xe" fillcolor="#939598" stroked="f">
                    <v:path arrowok="t" o:connecttype="custom" o:connectlocs="692,-10975;690,-10955;703,-10955;692,-10975" o:connectangles="0,0,0,0"/>
                  </v:shape>
                  <v:shape id="Freeform 766" o:spid="_x0000_s179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" path="m763,880r-21,l758,900r11,20l773,920r-4,20l758,960r-16,20l763,980r12,-20l780,920r-5,-20l763,880xe" fillcolor="#939598" stroked="f">
                    <v:path arrowok="t" o:connecttype="custom" o:connectlocs="763,-11055;742,-11055;758,-11035;769,-11015;773,-11015;769,-10995;758,-10975;742,-10955;763,-10955;775,-10975;780,-11015;775,-11035;763,-11055" o:connectangles="0,0,0,0,0,0,0,0,0,0,0,0,0"/>
                  </v:shape>
                  <v:shape id="Freeform 767" o:spid="_x0000_s179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" path="m2226,940r-11,l2215,960r7,20l2241,980r7,-20l2222,960r4,-20xe" fillcolor="#939598" stroked="f">
                    <v:path arrowok="t" o:connecttype="custom" o:connectlocs="2226,-10995;2215,-10995;2215,-10975;2222,-10955;2241,-10955;2248,-10975;2222,-10975;2226,-10995" o:connectangles="0,0,0,0,0,0,0,0"/>
                  </v:shape>
                  <v:shape id="Freeform 768" o:spid="_x0000_s179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" path="m2248,940r-11,l2241,960r7,l2248,940xe" fillcolor="#939598" stroked="f">
                    <v:path arrowok="t" o:connecttype="custom" o:connectlocs="2248,-10995;2237,-10995;2241,-10975;2248,-10975;2248,-10995" o:connectangles="0,0,0,0,0"/>
                  </v:shape>
                  <v:shape id="Freeform 769" o:spid="_x0000_s179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" path="m219,720r-7,l209,740r5,40l226,780r18,20l247,800,231,780,220,760r-4,-20l219,720xe" fillcolor="#939598" stroked="f">
                    <v:path arrowok="t" o:connecttype="custom" o:connectlocs="219,-11215;212,-11215;209,-11195;214,-11155;226,-11155;244,-11135;247,-11135;231,-11155;220,-11175;216,-11195;219,-11215" o:connectangles="0,0,0,0,0,0,0,0,0,0,0"/>
                  </v:shape>
                  <v:shape id="Freeform 770" o:spid="_x0000_s179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" path="m321,720r-7,l317,740r-4,20l302,780r-16,20l289,800r18,-20l319,780r5,-40l321,720xe" fillcolor="#939598" stroked="f">
                    <v:path arrowok="t" o:connecttype="custom" o:connectlocs="321,-11215;314,-11215;317,-11195;313,-11175;302,-11155;286,-11135;289,-11135;307,-11155;319,-11155;324,-11195;321,-11215" o:connectangles="0,0,0,0,0,0,0,0,0,0,0"/>
                  </v:shape>
                  <v:shape id="Freeform 771" o:spid="_x0000_s179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" path="m3409,760r-7,l3402,780r7,l3409,760xe" fillcolor="#939598" stroked="f">
                    <v:path arrowok="t" o:connecttype="custom" o:connectlocs="3409,-11175;3402,-11175;3402,-11155;3409,-11155;3409,-11175" o:connectangles="0,0,0,0,0"/>
                  </v:shape>
                  <v:shape id="Freeform 772" o:spid="_x0000_s179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" path="m3435,760r-7,l3428,780r7,l3435,760xe" fillcolor="#939598" stroked="f">
                    <v:path arrowok="t" o:connecttype="custom" o:connectlocs="3435,-11175;3428,-11175;3428,-11155;3435,-11155;3435,-11175" o:connectangles="0,0,0,0,0"/>
                  </v:shape>
                  <v:shape id="Freeform 773" o:spid="_x0000_s179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" path="m219,700r-7,l218,720r9,l219,700xe" fillcolor="#939598" stroked="f">
                    <v:path arrowok="t" o:connecttype="custom" o:connectlocs="219,-11235;212,-11235;218,-11215;227,-11215;219,-11235" o:connectangles="0,0,0,0,0"/>
                  </v:shape>
                  <v:shape id="Freeform 774" o:spid="_x0000_s179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" path="m321,700r-7,l307,720r8,l321,700xe" fillcolor="#939598" stroked="f">
                    <v:path arrowok="t" o:connecttype="custom" o:connectlocs="321,-11235;314,-11235;307,-11215;315,-11215;321,-11235" o:connectangles="0,0,0,0,0"/>
                  </v:shape>
                  <v:shape id="Freeform 775" o:spid="_x0000_s179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" path="m1249,700r-7,l1242,720r7,l1249,700xe" fillcolor="#939598" stroked="f">
                    <v:path arrowok="t" o:connecttype="custom" o:connectlocs="1249,-11235;1242,-11235;1242,-11215;1249,-11215;1249,-11235" o:connectangles="0,0,0,0,0"/>
                  </v:shape>
                  <v:shape id="Freeform 776" o:spid="_x0000_s180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" path="m1276,700r-7,l1269,720r7,l1276,700xe" fillcolor="#939598" stroked="f">
                    <v:path arrowok="t" o:connecttype="custom" o:connectlocs="1276,-11235;1269,-11235;1269,-11215;1276,-11215;1276,-11235" o:connectangles="0,0,0,0,0"/>
                  </v:shape>
                  <v:shape id="Freeform 777" o:spid="_x0000_s180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" path="m1551,700r-7,l1544,720r7,l1551,700xe" fillcolor="#939598" stroked="f">
                    <v:path arrowok="t" o:connecttype="custom" o:connectlocs="1551,-11235;1544,-11235;1544,-11215;1551,-11215;1551,-11235" o:connectangles="0,0,0,0,0"/>
                  </v:shape>
                  <v:shape id="Freeform 778" o:spid="_x0000_s180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" path="m1578,700r-7,l1571,720r7,l1578,700xe" fillcolor="#939598" stroked="f">
                    <v:path arrowok="t" o:connecttype="custom" o:connectlocs="1578,-11235;1571,-11235;1571,-11215;1578,-11215;1578,-11235" o:connectangles="0,0,0,0,0"/>
                  </v:shape>
                  <v:shape id="Freeform 779" o:spid="_x0000_s180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" path="m2302,700r-7,l2295,720r7,l2302,700xe" fillcolor="#939598" stroked="f">
                    <v:path arrowok="t" o:connecttype="custom" o:connectlocs="2302,-11235;2295,-11235;2295,-11215;2302,-11215;2302,-11235" o:connectangles="0,0,0,0,0"/>
                  </v:shape>
                  <v:shape id="Freeform 780" o:spid="_x0000_s180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" path="m2329,700r-7,l2322,720r7,l2329,700xe" fillcolor="#939598" stroked="f">
                    <v:path arrowok="t" o:connecttype="custom" o:connectlocs="2329,-11235;2322,-11235;2322,-11215;2329,-11215;2329,-11235" o:connectangles="0,0,0,0,0"/>
                  </v:shape>
                  <v:shape id="Freeform 781" o:spid="_x0000_s180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" path="m2882,660r-7,l2872,680r3,20l2885,720r16,l2890,700r-8,l2879,680r3,-20xe" fillcolor="#939598" stroked="f">
                    <v:path arrowok="t" o:connecttype="custom" o:connectlocs="2882,-11275;2875,-11275;2872,-11255;2875,-11235;2885,-11215;2901,-11215;2890,-11235;2882,-11235;2879,-11255;2882,-11275" o:connectangles="0,0,0,0,0,0,0,0,0,0"/>
                  </v:shape>
                  <v:shape id="Freeform 782" o:spid="_x0000_s180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" path="m2956,660r-7,l2952,680r-3,20l2941,700r-11,20l2946,720r10,-20l2959,680r-3,-20xe" fillcolor="#939598" stroked="f">
                    <v:path arrowok="t" o:connecttype="custom" o:connectlocs="2956,-11275;2949,-11275;2952,-11255;2949,-11235;2941,-11235;2930,-11215;2946,-11215;2956,-11235;2959,-11255;2956,-11275" o:connectangles="0,0,0,0,0,0,0,0,0,0"/>
                  </v:shape>
                  <v:shape id="Freeform 783" o:spid="_x0000_s180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" path="m3083,660r-7,l3073,680r3,20l3086,720r16,l3091,700r-8,l3080,680r3,-20xe" fillcolor="#939598" stroked="f">
                    <v:path arrowok="t" o:connecttype="custom" o:connectlocs="3083,-11275;3076,-11275;3073,-11255;3076,-11235;3086,-11215;3102,-11215;3091,-11235;3083,-11235;3080,-11255;3083,-11275" o:connectangles="0,0,0,0,0,0,0,0,0,0"/>
                  </v:shape>
                  <v:shape id="Freeform 784" o:spid="_x0000_s180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" path="m3157,660r-6,l3153,680r-2,20l3143,700r-12,20l3148,720r9,-20l3160,680r-3,-20xe" fillcolor="#939598" stroked="f">
                    <v:path arrowok="t" o:connecttype="custom" o:connectlocs="3157,-11275;3151,-11275;3153,-11255;3151,-11235;3143,-11235;3131,-11215;3148,-11215;3157,-11235;3160,-11255;3157,-11275" o:connectangles="0,0,0,0,0,0,0,0,0,0"/>
                  </v:shape>
                  <v:shape id="Freeform 785" o:spid="_x0000_s180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" path="m219,660r-7,l209,680r,20l216,700r,-20l219,660xe" fillcolor="#939598" stroked="f">
                    <v:path arrowok="t" o:connecttype="custom" o:connectlocs="219,-11275;212,-11275;209,-11255;209,-11235;216,-11235;216,-11255;219,-11275" o:connectangles="0,0,0,0,0,0,0"/>
                  </v:shape>
                  <v:shape id="Freeform 786" o:spid="_x0000_s181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" path="m321,660r-7,l317,680r,20l324,700r,-20l321,660xe" fillcolor="#939598" stroked="f">
                    <v:path arrowok="t" o:connecttype="custom" o:connectlocs="321,-11275;314,-11275;317,-11255;317,-11235;324,-11235;324,-11255;321,-11275" o:connectangles="0,0,0,0,0,0,0"/>
                  </v:shape>
                  <v:shape id="Freeform 787" o:spid="_x0000_s181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" path="m1102,640r-7,l1095,660r7,20l1121,680r7,-20l1102,660r,-20xe" fillcolor="#939598" stroked="f">
                    <v:path arrowok="t" o:connecttype="custom" o:connectlocs="1102,-11295;1095,-11295;1095,-11275;1102,-11255;1121,-11255;1128,-11275;1102,-11275;1102,-11295" o:connectangles="0,0,0,0,0,0,0,0"/>
                  </v:shape>
                  <v:shape id="Freeform 788" o:spid="_x0000_s181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" path="m1752,640r-7,l1745,660r8,20l1771,680r8,-20l1752,660r,-20xe" fillcolor="#939598" stroked="f">
                    <v:path arrowok="t" o:connecttype="custom" o:connectlocs="1752,-11295;1745,-11295;1745,-11275;1753,-11255;1771,-11255;1779,-11275;1752,-11275;1752,-11295" o:connectangles="0,0,0,0,0,0,0,0"/>
                  </v:shape>
                  <v:shape id="Freeform 789" o:spid="_x0000_s181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" path="m219,640r-7,l218,660r9,l219,640xe" fillcolor="#939598" stroked="f">
                    <v:path arrowok="t" o:connecttype="custom" o:connectlocs="219,-11295;212,-11295;218,-11275;227,-11275;219,-11295" o:connectangles="0,0,0,0,0"/>
                  </v:shape>
                  <v:shape id="Freeform 790" o:spid="_x0000_s181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" path="m321,640r-7,l307,660r8,l321,640xe" fillcolor="#939598" stroked="f">
                    <v:path arrowok="t" o:connecttype="custom" o:connectlocs="321,-11295;314,-11295;307,-11275;315,-11275;321,-11295" o:connectangles="0,0,0,0,0"/>
                  </v:shape>
                  <v:shape id="Freeform 791" o:spid="_x0000_s181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" path="m1128,640r-7,l1121,660r7,l1128,640xe" fillcolor="#939598" stroked="f">
                    <v:path arrowok="t" o:connecttype="custom" o:connectlocs="1128,-11295;1121,-11295;1121,-11275;1128,-11275;1128,-11295" o:connectangles="0,0,0,0,0"/>
                  </v:shape>
                  <v:shape id="Freeform 792" o:spid="_x0000_s181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" path="m1779,640r-7,l1772,660r7,l1779,640xe" fillcolor="#939598" stroked="f">
                    <v:path arrowok="t" o:connecttype="custom" o:connectlocs="1779,-11295;1772,-11295;1772,-11275;1779,-11275;1779,-11295" o:connectangles="0,0,0,0,0"/>
                  </v:shape>
                  <v:shape id="Freeform 793" o:spid="_x0000_s181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" path="m2901,640r-3,l2885,660r5,l2901,640xe" fillcolor="#939598" stroked="f">
                    <v:path arrowok="t" o:connecttype="custom" o:connectlocs="2901,-11295;2898,-11295;2885,-11275;2890,-11275;2901,-11295" o:connectangles="0,0,0,0,0"/>
                  </v:shape>
                  <v:shape id="Freeform 794" o:spid="_x0000_s181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" path="m2932,640r-2,l2941,660r5,l2932,640xe" fillcolor="#939598" stroked="f">
                    <v:path arrowok="t" o:connecttype="custom" o:connectlocs="2932,-11295;2930,-11295;2941,-11275;2946,-11275;2932,-11295" o:connectangles="0,0,0,0,0"/>
                  </v:shape>
                  <v:shape id="Freeform 795" o:spid="_x0000_s181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" path="m3102,640r-2,l3086,660r5,l3102,640xe" fillcolor="#939598" stroked="f">
                    <v:path arrowok="t" o:connecttype="custom" o:connectlocs="3102,-11295;3100,-11295;3086,-11275;3091,-11275;3102,-11295" o:connectangles="0,0,0,0,0"/>
                  </v:shape>
                  <v:shape id="Freeform 796" o:spid="_x0000_s182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" path="m3134,640r-3,l3143,660r5,l3134,640xe" fillcolor="#939598" stroked="f">
                    <v:path arrowok="t" o:connecttype="custom" o:connectlocs="3134,-11295;3131,-11295;3143,-11275;3148,-11275;3134,-11295" o:connectangles="0,0,0,0,0"/>
                  </v:shape>
                  <v:shape id="Freeform 797" o:spid="_x0000_s182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" path="m247,580r-21,l214,600r-5,20l209,640r7,l216,620r4,-20l231,600r16,-20xe" fillcolor="#939598" stroked="f">
                    <v:path arrowok="t" o:connecttype="custom" o:connectlocs="247,-11355;226,-11355;214,-11335;209,-11315;209,-11295;216,-11295;216,-11315;220,-11335;231,-11335;247,-11355" o:connectangles="0,0,0,0,0,0,0,0,0,0"/>
                  </v:shape>
                  <v:shape id="Freeform 798" o:spid="_x0000_s182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" path="m307,580r-21,l302,600r11,l317,620r,20l324,640r,-20l319,600,307,580xe" fillcolor="#939598" stroked="f">
                    <v:path arrowok="t" o:connecttype="custom" o:connectlocs="307,-11355;286,-11355;302,-11335;313,-11335;317,-11315;317,-11295;324,-11295;324,-11315;319,-11335;307,-11355" o:connectangles="0,0,0,0,0,0,0,0,0,0"/>
                  </v:shape>
                  <v:shape id="Freeform 799" o:spid="_x0000_s182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" path="m2901,480r-16,l2875,500r-3,20l2875,540r10,20l2901,560r-11,-20l2882,540r-3,-20l2882,500r8,l2901,480xe" fillcolor="#939598" stroked="f">
                    <v:path arrowok="t" o:connecttype="custom" o:connectlocs="2901,-11455;2885,-11455;2875,-11435;2872,-11415;2875,-11395;2885,-11375;2901,-11375;2890,-11395;2882,-11395;2879,-11415;2882,-11435;2890,-11435;2901,-11455" o:connectangles="0,0,0,0,0,0,0,0,0,0,0,0,0"/>
                  </v:shape>
                  <v:shape id="Freeform 800" o:spid="_x0000_s182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" path="m2946,480r-16,l2941,500r8,l2952,520r-3,20l2941,540r-11,20l2946,560r10,-20l2959,520r-3,-20l2946,480xe" fillcolor="#939598" stroked="f">
                    <v:path arrowok="t" o:connecttype="custom" o:connectlocs="2946,-11455;2930,-11455;2941,-11435;2949,-11435;2952,-11415;2949,-11395;2941,-11395;2930,-11375;2946,-11375;2956,-11395;2959,-11415;2956,-11435;2946,-11455" o:connectangles="0,0,0,0,0,0,0,0,0,0,0,0,0"/>
                  </v:shape>
                  <v:shape id="Freeform 801" o:spid="_x0000_s182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" path="m3102,480r-16,l3076,500r-3,20l3076,540r10,20l3102,560r-11,-20l3083,540r-3,-20l3083,500r8,l3102,480xe" fillcolor="#939598" stroked="f">
                    <v:path arrowok="t" o:connecttype="custom" o:connectlocs="3102,-11455;3086,-11455;3076,-11435;3073,-11415;3076,-11395;3086,-11375;3102,-11375;3091,-11395;3083,-11395;3080,-11415;3083,-11435;3091,-11435;3102,-11455" o:connectangles="0,0,0,0,0,0,0,0,0,0,0,0,0"/>
                  </v:shape>
                  <v:shape id="Freeform 802" o:spid="_x0000_s182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" path="m3148,480r-17,l3143,500r8,l3153,520r-2,20l3143,540r-12,20l3148,560r9,-20l3160,520r-3,-20l3148,480xe" fillcolor="#939598" stroked="f">
                    <v:path arrowok="t" o:connecttype="custom" o:connectlocs="3148,-11455;3131,-11455;3143,-11435;3151,-11435;3153,-11415;3151,-11395;3143,-11395;3131,-11375;3148,-11375;3157,-11395;3160,-11415;3157,-11435;3148,-11455" o:connectangles="0,0,0,0,0,0,0,0,0,0,0,0,0"/>
                  </v:shape>
                  <v:shape id="Freeform 803" o:spid="_x0000_s182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" path="m623,500r-43,l602,520r11,l623,500xe" fillcolor="#939598" stroked="f">
                    <v:path arrowok="t" o:connecttype="custom" o:connectlocs="623,-11435;580,-11435;602,-11415;613,-11415;623,-11435" o:connectangles="0,0,0,0,0"/>
                  </v:shape>
                  <v:shape id="Freeform 804" o:spid="_x0000_s182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" path="m678,500r-31,l662,520r16,-20xe" fillcolor="#939598" stroked="f">
                    <v:path arrowok="t" o:connecttype="custom" o:connectlocs="678,-11435;647,-11435;662,-11415;678,-11435" o:connectangles="0,0,0,0"/>
                  </v:shape>
                  <v:shape id="Freeform 805" o:spid="_x0000_s182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" path="m745,500r-43,l712,520r11,l745,500xe" fillcolor="#939598" stroked="f">
                    <v:path arrowok="t" o:connecttype="custom" o:connectlocs="745,-11435;702,-11435;712,-11415;723,-11415;745,-11435" o:connectangles="0,0,0,0,0"/>
                  </v:shape>
                  <v:shape id="Freeform 806" o:spid="_x0000_s183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" path="m1102,500r-7,l1095,520r7,l1102,500xe" fillcolor="#939598" stroked="f">
                    <v:path arrowok="t" o:connecttype="custom" o:connectlocs="1102,-11435;1095,-11435;1095,-11415;1102,-11415;1102,-11435" o:connectangles="0,0,0,0,0"/>
                  </v:shape>
                  <v:shape id="Freeform 807" o:spid="_x0000_s183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" path="m1128,500r-7,l1121,520r7,l1128,500xe" fillcolor="#939598" stroked="f">
                    <v:path arrowok="t" o:connecttype="custom" o:connectlocs="1128,-11435;1121,-11435;1121,-11415;1128,-11415;1128,-11435" o:connectangles="0,0,0,0,0"/>
                  </v:shape>
                  <v:shape id="Freeform 808" o:spid="_x0000_s183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" path="m1752,500r-7,l1745,520r7,l1752,500xe" fillcolor="#939598" stroked="f">
                    <v:path arrowok="t" o:connecttype="custom" o:connectlocs="1752,-11435;1745,-11435;1745,-11415;1752,-11415;1752,-11435" o:connectangles="0,0,0,0,0"/>
                  </v:shape>
                  <v:shape id="Freeform 809" o:spid="_x0000_s183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" path="m1779,500r-7,l1772,520r7,l1779,500xe" fillcolor="#939598" stroked="f">
                    <v:path arrowok="t" o:connecttype="custom" o:connectlocs="1779,-11435;1772,-11435;1772,-11415;1779,-11415;1779,-11435" o:connectangles="0,0,0,0,0"/>
                  </v:shape>
                  <v:shape id="Freeform 810" o:spid="_x0000_s183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" path="m582,400r-2,l562,420r-13,20l545,460r4,20l562,500r20,l566,480r-10,l552,460r4,-20l566,420r16,-20xe" fillcolor="#939598" stroked="f">
                    <v:path arrowok="t" o:connecttype="custom" o:connectlocs="582,-11535;580,-11535;562,-11515;549,-11495;545,-11475;549,-11455;562,-11435;582,-11435;566,-11455;556,-11455;552,-11475;556,-11495;566,-11515;582,-11535" o:connectangles="0,0,0,0,0,0,0,0,0,0,0,0,0,0"/>
                  </v:shape>
                  <v:shape id="Freeform 811" o:spid="_x0000_s183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" path="m745,400r-3,l758,420r11,20l773,460r-4,20l758,480r-16,20l763,500r12,-20l780,460r-5,-20l763,420,745,400xe" fillcolor="#939598" stroked="f">
                    <v:path arrowok="t" o:connecttype="custom" o:connectlocs="745,-11535;742,-11535;758,-11515;769,-11495;773,-11475;769,-11455;758,-11455;742,-11435;763,-11435;775,-11455;780,-11475;775,-11495;763,-11515;745,-11535" o:connectangles="0,0,0,0,0,0,0,0,0,0,0,0,0,0"/>
                  </v:shape>
                  <v:shape id="Freeform 812" o:spid="_x0000_s183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" path="m648,400r-26,l632,420r2,l648,400xe" fillcolor="#939598" stroked="f">
                    <v:path arrowok="t" o:connecttype="custom" o:connectlocs="648,-11535;622,-11535;632,-11515;634,-11515;648,-11535" o:connectangles="0,0,0,0,0"/>
                  </v:shape>
                  <v:shape id="Freeform 813" o:spid="_x0000_s183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" path="m703,400r-26,l690,420r2,l703,400xe" fillcolor="#939598" stroked="f">
                    <v:path arrowok="t" o:connecttype="custom" o:connectlocs="703,-11535;677,-11535;690,-11515;692,-11515;703,-11535" o:connectangles="0,0,0,0,0"/>
                  </v:shape>
                  <v:shape id="Freeform 814" o:spid="_x0000_s183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" path="m2575,380r-70,l2540,400r35,-20xe" fillcolor="#939598" stroked="f">
                    <v:path arrowok="t" o:connecttype="custom" o:connectlocs="2575,-11555;2505,-11555;2540,-11535;2575,-11555" o:connectangles="0,0,0,0"/>
                  </v:shape>
                  <v:shape id="Freeform 815" o:spid="_x0000_s183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" path="m3527,380r-70,l3492,400r35,-20xe" fillcolor="#939598" stroked="f">
                    <v:path arrowok="t" o:connecttype="custom" o:connectlocs="3527,-11555;3457,-11555;3492,-11535;3527,-11555" o:connectangles="0,0,0,0"/>
                  </v:shape>
                  <v:shape id="Freeform 816" o:spid="_x0000_s184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" path="m2507,220r-2,l2476,240r-20,40l2449,300r7,40l2476,380r31,l2481,360r-18,-20l2456,300r7,-20l2481,240r26,-20xe" fillcolor="#939598" stroked="f">
                    <v:path arrowok="t" o:connecttype="custom" o:connectlocs="2507,-11715;2505,-11715;2476,-11695;2456,-11655;2449,-11635;2456,-11595;2476,-11555;2507,-11555;2481,-11575;2463,-11595;2456,-11635;2463,-11655;2481,-11695;2507,-11715" o:connectangles="0,0,0,0,0,0,0,0,0,0,0,0,0,0"/>
                  </v:shape>
                  <v:shape id="Freeform 817" o:spid="_x0000_s184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" path="m2575,220r-2,l2599,240r18,40l2624,300r-7,40l2599,360r-26,20l2604,380r19,-40l2631,300r-8,-20l2604,240r-29,-20xe" fillcolor="#939598" stroked="f">
                    <v:path arrowok="t" o:connecttype="custom" o:connectlocs="2575,-11715;2573,-11715;2599,-11695;2617,-11655;2624,-11635;2617,-11595;2599,-11575;2573,-11555;2604,-11555;2623,-11595;2631,-11635;2623,-11655;2604,-11695;2575,-11715" o:connectangles="0,0,0,0,0,0,0,0,0,0,0,0,0,0"/>
                  </v:shape>
                  <v:shape id="Freeform 818" o:spid="_x0000_s1842"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" path="m3460,220r-3,l3428,240r-19,40l3402,300r7,40l3428,380r32,l3433,360r-18,-20l3409,300r6,-20l3433,240r27,-20xe" fillcolor="#939598" stroked="f">
                    <v:path arrowok="t" o:connecttype="custom" o:connectlocs="3460,-11715;3457,-11715;3428,-11695;3409,-11655;3402,-11635;3409,-11595;3428,-11555;3460,-11555;3433,-11575;3415,-11595;3409,-11635;3415,-11655;3433,-11695;3460,-11715" o:connectangles="0,0,0,0,0,0,0,0,0,0,0,0,0,0"/>
                  </v:shape>
                  <v:shape id="Freeform 819" o:spid="_x0000_s1843"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" path="m3527,220r-2,l3551,240r18,40l3576,300r-7,40l3551,360r-26,20l3556,380r20,-40l3583,300r-7,-20l3556,240r-29,-20xe" fillcolor="#939598" stroked="f">
                    <v:path arrowok="t" o:connecttype="custom" o:connectlocs="3527,-11715;3525,-11715;3551,-11695;3569,-11655;3576,-11635;3569,-11595;3551,-11575;3525,-11555;3556,-11555;3576,-11595;3583,-11635;3576,-11655;3556,-11695;3527,-11715" o:connectangles="0,0,0,0,0,0,0,0,0,0,0,0,0,0"/>
                  </v:shape>
                  <v:shape id="Freeform 820" o:spid="_x0000_s1844"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" path="m1102,340r-7,l1095,360r7,l1102,340xe" fillcolor="#939598" stroked="f">
                    <v:path arrowok="t" o:connecttype="custom" o:connectlocs="1102,-11595;1095,-11595;1095,-11575;1102,-11575;1102,-11595" o:connectangles="0,0,0,0,0"/>
                  </v:shape>
                  <v:shape id="Freeform 821" o:spid="_x0000_s1845"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" path="m1128,340r-7,l1121,360r7,l1128,340xe" fillcolor="#939598" stroked="f">
                    <v:path arrowok="t" o:connecttype="custom" o:connectlocs="1128,-11595;1121,-11595;1121,-11575;1128,-11575;1128,-11595" o:connectangles="0,0,0,0,0"/>
                  </v:shape>
                  <v:shape id="Freeform 822" o:spid="_x0000_s1846"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" path="m1752,340r-7,l1745,360r7,l1752,340xe" fillcolor="#939598" stroked="f">
                    <v:path arrowok="t" o:connecttype="custom" o:connectlocs="1752,-11595;1745,-11595;1745,-11575;1752,-11575;1752,-11595" o:connectangles="0,0,0,0,0"/>
                  </v:shape>
                  <v:shape id="Freeform 823" o:spid="_x0000_s1847"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" path="m1779,340r-7,l1772,360r7,l1779,340xe" fillcolor="#939598" stroked="f">
                    <v:path arrowok="t" o:connecttype="custom" o:connectlocs="1779,-11595;1772,-11595;1772,-11575;1779,-11575;1779,-11595" o:connectangles="0,0,0,0,0"/>
                  </v:shape>
                  <v:shape id="Freeform 824" o:spid="_x0000_s1848"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" path="m1121,180r-19,l1095,200r,20l1102,220r,-20l1128,200r-7,-20xe" fillcolor="#939598" stroked="f">
                    <v:path arrowok="t" o:connecttype="custom" o:connectlocs="1121,-11755;1102,-11755;1095,-11735;1095,-11715;1102,-11715;1102,-11735;1128,-11735;1121,-11755" o:connectangles="0,0,0,0,0,0,0,0"/>
                  </v:shape>
                  <v:shape id="Freeform 825" o:spid="_x0000_s1849"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" path="m1128,200r-7,l1121,220r7,l1128,200xe" fillcolor="#939598" stroked="f">
                    <v:path arrowok="t" o:connecttype="custom" o:connectlocs="1128,-11735;1121,-11735;1121,-11715;1128,-11715;1128,-11735" o:connectangles="0,0,0,0,0"/>
                  </v:shape>
                  <v:shape id="Freeform 826" o:spid="_x0000_s1850"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" path="m1771,180r-18,l1745,200r,20l1752,220r,-20l1779,200r-8,-20xe" fillcolor="#939598" stroked="f">
                    <v:path arrowok="t" o:connecttype="custom" o:connectlocs="1771,-11755;1753,-11755;1745,-11735;1745,-11715;1752,-11715;1752,-11735;1779,-11735;1771,-11755" o:connectangles="0,0,0,0,0,0,0,0"/>
                  </v:shape>
                  <v:shape id="Freeform 827" o:spid="_x0000_s1851" style="position:absolute;left:2754;top:-11935;width:4226;height:8040;visibility:visible;mso-wrap-style:square;v-text-anchor:top" coordsize="422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" path="m1779,200r-7,l1772,220r7,l1779,200xe" fillcolor="#939598" stroked="f">
                    <v:path arrowok="t" o:connecttype="custom" o:connectlocs="1779,-11735;1772,-11735;1772,-11715;1779,-11715;1779,-11735" o:connectangles="0,0,0,0,0"/>
                  </v:shape>
                  <v:shape id="Picture 828" o:spid="_x0000_s1852" type="#_x0000_t75" style="position:absolute;left:195;top:-12602;width:8541;height:1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">
                    <v:imagedata r:id="rId33" o:title=""/>
                  </v:shape>
                  <v:shape id="Picture 829" o:spid="_x0000_s1853" type="#_x0000_t75" style="position:absolute;left:9533;top:-9726;width:597;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">
                    <v:imagedata r:id="rId34" o:title=""/>
                  </v:shape>
                  <v:shape id="Picture 830" o:spid="_x0000_s1854" type="#_x0000_t75" style="position:absolute;left:8874;top:-10446;width:749;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">
                    <v:imagedata r:id="rId35" o:title=""/>
                  </v:shape>
                  <v:shape id="Picture 831" o:spid="_x0000_s1855" type="#_x0000_t75" style="position:absolute;left:395;top:-6176;width:397;height: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">
                    <v:imagedata r:id="rId36" o:title=""/>
                  </v:shape>
                  <v:shape id="Picture 832" o:spid="_x0000_s1856" type="#_x0000_t75" style="position:absolute;left:395;top:-7992;width:397;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">
                    <v:imagedata r:id="rId37" o:title=""/>
                  </v:shape>
                  <v:shape id="Picture 833" o:spid="_x0000_s1857" type="#_x0000_t75" style="position:absolute;left:8949;top:-6588;width:397;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">
                    <v:imagedata r:id="rId38" o:title=""/>
                  </v:shape>
                  <v:shape id="Picture 834" o:spid="_x0000_s1858" type="#_x0000_t75" style="position:absolute;left:8949;top:-8386;width:397;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">
                    <v:imagedata r:id="rId39" o:title=""/>
                  </v:shape>
                  <v:shape id="Picture 835" o:spid="_x0000_s1859" type="#_x0000_t75" style="position:absolute;left:8949;top:-4438;width:397;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">
                    <v:imagedata r:id="rId40" o:title=""/>
                  </v:shape>
                  <v:shape id="Picture 836" o:spid="_x0000_s1860" type="#_x0000_t75" style="position:absolute;left:8949;top:-794;width:397;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">
                    <v:imagedata r:id="rId41" o:title=""/>
                  </v:shape>
                  <v:shape id="Picture 837" o:spid="_x0000_s1861" type="#_x0000_t75" style="position:absolute;left:395;top:-4438;width:397;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">
                    <v:imagedata r:id="rId42" o:title=""/>
                  </v:shape>
                  <v:shape id="Picture 838" o:spid="_x0000_s1862" type="#_x0000_t75" style="position:absolute;left:395;top:-793;width:397;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">
                    <v:imagedata r:id="rId43" o:title=""/>
                  </v:shape>
                  <v:shape id="Picture 839" o:spid="_x0000_s1863" type="#_x0000_t75" style="position:absolute;left:8949;top:-9720;width:2775;height:4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">
                    <v:imagedata r:id="rId44" o:title=""/>
                  </v:shape>
                </v:group>
                <v:group id="Group 840" o:spid="_x0000_s1864" style="position:absolute;left:8761;top:-9641;width:180;height:2" coordorigin="8761,-9641" coordsize="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">
                  <v:shape id="Freeform 841" o:spid="_x0000_s1865" style="position:absolute;left:8761;top:-9641;width:180;height:2;visibility:visible;mso-wrap-style:square;v-text-anchor:top" coordsize="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" path="m,l179,e" filled="f" strokecolor="#231f20" strokeweight=".24658mm">
                    <v:path arrowok="t" o:connecttype="custom" o:connectlocs="0,0;179,0" o:connectangles="0,0"/>
                  </v:shape>
                  <v:shape id="Picture 842" o:spid="_x0000_s1866" type="#_x0000_t75" style="position:absolute;left:10738;top:-609;width:980;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">
                    <v:imagedata r:id="rId45" o:title=""/>
                  </v:shape>
                  <v:shape id="Picture 843" o:spid="_x0000_s1867" type="#_x0000_t75" style="position:absolute;left:9235;top:-1757;width:153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">
                    <v:imagedata r:id="rId46" o:title=""/>
                  </v:shape>
                  <v:shape id="Picture 844" o:spid="_x0000_s1868" type="#_x0000_t75" style="position:absolute;left:8986;top:-2142;width:2033;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">
                    <v:imagedata r:id="rId47" o:title=""/>
                  </v:shape>
                  <v:shape id="Picture 845" o:spid="_x0000_s1869" type="#_x0000_t75" style="position:absolute;left:9307;top:-4872;width:2417;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">
                    <v:imagedata r:id="rId48" o:title=""/>
                  </v:shape>
                </v:group>
                <w10:wrap anchorx="page"/>
              </v:group>
            </w:pict>
          </mc:Fallback>
        </mc:AlternateContent>
      </w:r>
      <w:r w:rsidR="003620B1">
        <w:rPr>
          <w:rFonts w:ascii="Arial" w:hAnsi="Arial" w:cs="Arial"/>
          <w:sz w:val="24"/>
        </w:rPr>
        <w:t xml:space="preserve"> </w:t>
      </w:r>
      <w:r w:rsidR="003D0874">
        <w:rPr>
          <w:rFonts w:ascii="Arial" w:hAnsi="Arial" w:cs="Arial"/>
          <w:sz w:val="24"/>
        </w:rPr>
        <w:t xml:space="preserve">También </w:t>
      </w:r>
      <w:r w:rsidR="004D63BE">
        <w:rPr>
          <w:rFonts w:ascii="Arial" w:hAnsi="Arial" w:cs="Arial"/>
          <w:sz w:val="24"/>
        </w:rPr>
        <w:t>un esquema con todo</w:t>
      </w:r>
      <w:r w:rsidR="003D0874">
        <w:rPr>
          <w:rFonts w:ascii="Arial" w:hAnsi="Arial" w:cs="Arial"/>
          <w:sz w:val="24"/>
        </w:rPr>
        <w:t xml:space="preserve">s los pines de los que dispone la placa at mega 2560 </w:t>
      </w:r>
    </w:p>
    <w:p w:rsidR="00141028" w:rsidRDefault="00141028" w:rsidP="00141028">
      <w:pPr>
        <w:rPr>
          <w:rFonts w:ascii="Arial" w:hAnsi="Arial" w:cs="Arial"/>
          <w:sz w:val="24"/>
        </w:rPr>
      </w:pPr>
      <w:r>
        <w:rPr>
          <w:rFonts w:ascii="Arial" w:hAnsi="Arial" w:cs="Arial"/>
          <w:sz w:val="24"/>
        </w:rPr>
        <w:br w:type="page"/>
      </w:r>
      <w:r w:rsidR="00C37304">
        <w:rPr>
          <w:rFonts w:ascii="Arial" w:hAnsi="Arial" w:cs="Arial"/>
          <w:sz w:val="24"/>
        </w:rPr>
        <w:lastRenderedPageBreak/>
        <w:t>TEMPOR</w:t>
      </w:r>
      <w:r>
        <w:rPr>
          <w:rFonts w:ascii="Arial" w:hAnsi="Arial" w:cs="Arial"/>
          <w:sz w:val="24"/>
        </w:rPr>
        <w:t>IZACION DEL PROYECTO</w:t>
      </w:r>
    </w:p>
    <w:p w:rsidR="00141028" w:rsidRDefault="00141028" w:rsidP="00141028">
      <w:pPr>
        <w:rPr>
          <w:rFonts w:ascii="Arial" w:hAnsi="Arial" w:cs="Arial"/>
          <w:sz w:val="24"/>
        </w:rPr>
      </w:pPr>
      <w:r>
        <w:rPr>
          <w:rFonts w:ascii="Arial" w:hAnsi="Arial" w:cs="Arial"/>
          <w:sz w:val="24"/>
        </w:rPr>
        <w:t xml:space="preserve">La realización del proyecto </w:t>
      </w:r>
      <w:r w:rsidR="00BB6FF3">
        <w:rPr>
          <w:rFonts w:ascii="Arial" w:hAnsi="Arial" w:cs="Arial"/>
          <w:sz w:val="24"/>
        </w:rPr>
        <w:t>ha</w:t>
      </w:r>
      <w:r>
        <w:rPr>
          <w:rFonts w:ascii="Arial" w:hAnsi="Arial" w:cs="Arial"/>
          <w:sz w:val="24"/>
        </w:rPr>
        <w:t xml:space="preserve"> tenido un tiempo máximo de 3 meses.</w:t>
      </w:r>
    </w:p>
    <w:p w:rsidR="00141028" w:rsidRDefault="00141028" w:rsidP="00141028">
      <w:pPr>
        <w:rPr>
          <w:rFonts w:ascii="Arial" w:hAnsi="Arial" w:cs="Arial"/>
          <w:sz w:val="24"/>
        </w:rPr>
      </w:pPr>
      <w:r>
        <w:rPr>
          <w:rFonts w:ascii="Arial" w:hAnsi="Arial" w:cs="Arial"/>
          <w:sz w:val="24"/>
        </w:rPr>
        <w:t xml:space="preserve">El material necesario estaba a mi disposición para su montaje desde el primer </w:t>
      </w:r>
      <w:r w:rsidR="00BB6FF3">
        <w:rPr>
          <w:rFonts w:ascii="Arial" w:hAnsi="Arial" w:cs="Arial"/>
          <w:sz w:val="24"/>
        </w:rPr>
        <w:t>día</w:t>
      </w:r>
      <w:r>
        <w:rPr>
          <w:rFonts w:ascii="Arial" w:hAnsi="Arial" w:cs="Arial"/>
          <w:sz w:val="24"/>
        </w:rPr>
        <w:t>.</w:t>
      </w:r>
    </w:p>
    <w:p w:rsidR="00141028" w:rsidRDefault="00141028" w:rsidP="00141028">
      <w:pPr>
        <w:rPr>
          <w:rFonts w:ascii="Arial" w:hAnsi="Arial" w:cs="Arial"/>
          <w:sz w:val="24"/>
        </w:rPr>
      </w:pPr>
      <w:r>
        <w:rPr>
          <w:rFonts w:ascii="Arial" w:hAnsi="Arial" w:cs="Arial"/>
          <w:sz w:val="24"/>
        </w:rPr>
        <w:t xml:space="preserve">La primera semana y la segunda fue dedicada a la toma de contacto con </w:t>
      </w:r>
      <w:proofErr w:type="spellStart"/>
      <w:r>
        <w:rPr>
          <w:rFonts w:ascii="Arial" w:hAnsi="Arial" w:cs="Arial"/>
          <w:sz w:val="24"/>
        </w:rPr>
        <w:t>Arduino</w:t>
      </w:r>
      <w:proofErr w:type="spellEnd"/>
      <w:r>
        <w:rPr>
          <w:rFonts w:ascii="Arial" w:hAnsi="Arial" w:cs="Arial"/>
          <w:sz w:val="24"/>
        </w:rPr>
        <w:t xml:space="preserve"> </w:t>
      </w:r>
      <w:r w:rsidR="00BB6FF3">
        <w:rPr>
          <w:rFonts w:ascii="Arial" w:hAnsi="Arial" w:cs="Arial"/>
          <w:sz w:val="24"/>
        </w:rPr>
        <w:t>así</w:t>
      </w:r>
      <w:r>
        <w:rPr>
          <w:rFonts w:ascii="Arial" w:hAnsi="Arial" w:cs="Arial"/>
          <w:sz w:val="24"/>
        </w:rPr>
        <w:t xml:space="preserve"> como el montaje del código para llegar a controlar las luces de mi maqueta con la pulsación de un botón se encendería una de ellas y al volver a pulsarlo esta se apagaría. Realizamos el control de tres luces una para cada habitación de la casa.</w:t>
      </w:r>
      <w:r w:rsidR="003B3949">
        <w:rPr>
          <w:rFonts w:ascii="Arial" w:hAnsi="Arial" w:cs="Arial"/>
          <w:sz w:val="24"/>
        </w:rPr>
        <w:t xml:space="preserve"> A la vez que comenzabas el montaje de la maqueta.</w:t>
      </w:r>
    </w:p>
    <w:p w:rsidR="0096776C" w:rsidRDefault="00141028" w:rsidP="00141028">
      <w:pPr>
        <w:rPr>
          <w:rFonts w:ascii="Arial" w:hAnsi="Arial" w:cs="Arial"/>
          <w:sz w:val="24"/>
        </w:rPr>
      </w:pPr>
      <w:r>
        <w:rPr>
          <w:rFonts w:ascii="Arial" w:hAnsi="Arial" w:cs="Arial"/>
          <w:sz w:val="24"/>
        </w:rPr>
        <w:t xml:space="preserve">La tercera y la cuarta semana estuvo dedicada a realizar el control de la intensidad de una luz esta luz seria colocada en el salón y tendría un </w:t>
      </w:r>
      <w:r w:rsidR="0096776C">
        <w:rPr>
          <w:rFonts w:ascii="Arial" w:hAnsi="Arial" w:cs="Arial"/>
          <w:sz w:val="24"/>
        </w:rPr>
        <w:t xml:space="preserve">máximo de 4 pulsaciones con la primera la luz se enciende con una luminosidad baja, con la segunda pulsación la luz aumentaría la intensidad, con la tercera pulsación la luz llegaría a su máximo nivel de luz, y la cuarta será </w:t>
      </w:r>
      <w:r w:rsidR="00BB6FF3">
        <w:rPr>
          <w:rFonts w:ascii="Arial" w:hAnsi="Arial" w:cs="Arial"/>
          <w:sz w:val="24"/>
        </w:rPr>
        <w:t xml:space="preserve">utilizada para apagar la luz. También se </w:t>
      </w:r>
      <w:proofErr w:type="spellStart"/>
      <w:r w:rsidR="00BB6FF3">
        <w:rPr>
          <w:rFonts w:ascii="Arial" w:hAnsi="Arial" w:cs="Arial"/>
          <w:sz w:val="24"/>
        </w:rPr>
        <w:t>realizo</w:t>
      </w:r>
      <w:proofErr w:type="spellEnd"/>
      <w:r w:rsidR="00BB6FF3">
        <w:rPr>
          <w:rFonts w:ascii="Arial" w:hAnsi="Arial" w:cs="Arial"/>
          <w:sz w:val="24"/>
        </w:rPr>
        <w:t xml:space="preserve"> durante esta semana</w:t>
      </w:r>
      <w:r w:rsidR="003B3949">
        <w:rPr>
          <w:rFonts w:ascii="Arial" w:hAnsi="Arial" w:cs="Arial"/>
          <w:sz w:val="24"/>
        </w:rPr>
        <w:t xml:space="preserve"> el control del servo que permitirá la apertura y cierre de la puerta de la entrada de la casa.</w:t>
      </w:r>
      <w:r w:rsidR="008B4AF2">
        <w:rPr>
          <w:rFonts w:ascii="Arial" w:hAnsi="Arial" w:cs="Arial"/>
          <w:sz w:val="24"/>
        </w:rPr>
        <w:t xml:space="preserve"> Mediante un servo conectada a la puerta.</w:t>
      </w:r>
    </w:p>
    <w:p w:rsidR="00141028" w:rsidRDefault="0096776C" w:rsidP="00141028">
      <w:pPr>
        <w:rPr>
          <w:rFonts w:ascii="Arial" w:hAnsi="Arial" w:cs="Arial"/>
          <w:sz w:val="24"/>
        </w:rPr>
      </w:pPr>
      <w:r>
        <w:rPr>
          <w:rFonts w:ascii="Arial" w:hAnsi="Arial" w:cs="Arial"/>
          <w:sz w:val="24"/>
        </w:rPr>
        <w:t>L</w:t>
      </w:r>
      <w:r w:rsidR="003B3949">
        <w:rPr>
          <w:rFonts w:ascii="Arial" w:hAnsi="Arial" w:cs="Arial"/>
          <w:sz w:val="24"/>
        </w:rPr>
        <w:t>a quinta y la sexta</w:t>
      </w:r>
      <w:r>
        <w:rPr>
          <w:rFonts w:ascii="Arial" w:hAnsi="Arial" w:cs="Arial"/>
          <w:sz w:val="24"/>
        </w:rPr>
        <w:t xml:space="preserve"> semana </w:t>
      </w:r>
      <w:r w:rsidR="00766A9C">
        <w:rPr>
          <w:rFonts w:ascii="Arial" w:hAnsi="Arial" w:cs="Arial"/>
          <w:sz w:val="24"/>
        </w:rPr>
        <w:t>fueron</w:t>
      </w:r>
      <w:r w:rsidR="003B3949">
        <w:rPr>
          <w:rFonts w:ascii="Arial" w:hAnsi="Arial" w:cs="Arial"/>
          <w:sz w:val="24"/>
        </w:rPr>
        <w:t xml:space="preserve"> </w:t>
      </w:r>
      <w:r w:rsidR="00766A9C">
        <w:rPr>
          <w:rFonts w:ascii="Arial" w:hAnsi="Arial" w:cs="Arial"/>
          <w:sz w:val="24"/>
        </w:rPr>
        <w:t>dedicadas</w:t>
      </w:r>
      <w:r w:rsidR="003B3949">
        <w:rPr>
          <w:rFonts w:ascii="Arial" w:hAnsi="Arial" w:cs="Arial"/>
          <w:sz w:val="24"/>
        </w:rPr>
        <w:t xml:space="preserve"> a realizar el montaje del control de apertura de la puerta corredera de la entrada,</w:t>
      </w:r>
      <w:r w:rsidR="008B4AF2">
        <w:rPr>
          <w:rFonts w:ascii="Arial" w:hAnsi="Arial" w:cs="Arial"/>
          <w:sz w:val="24"/>
        </w:rPr>
        <w:t xml:space="preserve"> tanto código, circuito y montaje sobre la maqueta. También realice durante esta semana</w:t>
      </w:r>
      <w:r w:rsidR="003B3949">
        <w:rPr>
          <w:rFonts w:ascii="Arial" w:hAnsi="Arial" w:cs="Arial"/>
          <w:sz w:val="24"/>
        </w:rPr>
        <w:t xml:space="preserve"> el control de la ventana del salón y el comienzo del montaje del cableado</w:t>
      </w:r>
      <w:r w:rsidR="008B4AF2">
        <w:rPr>
          <w:rFonts w:ascii="Arial" w:hAnsi="Arial" w:cs="Arial"/>
          <w:sz w:val="24"/>
        </w:rPr>
        <w:t xml:space="preserve"> para cada elemento de los circuitos de nuestra maqueta.</w:t>
      </w:r>
    </w:p>
    <w:p w:rsidR="00DD4591" w:rsidRDefault="003B3949" w:rsidP="00141028">
      <w:pPr>
        <w:rPr>
          <w:rFonts w:ascii="Arial" w:hAnsi="Arial" w:cs="Arial"/>
          <w:sz w:val="24"/>
        </w:rPr>
      </w:pPr>
      <w:r>
        <w:rPr>
          <w:rFonts w:ascii="Arial" w:hAnsi="Arial" w:cs="Arial"/>
          <w:sz w:val="24"/>
        </w:rPr>
        <w:t>Séptima y octava semana fue dedicada a la documentación del proyecto y terminación del</w:t>
      </w:r>
      <w:r w:rsidR="008B4AF2">
        <w:rPr>
          <w:rFonts w:ascii="Arial" w:hAnsi="Arial" w:cs="Arial"/>
          <w:sz w:val="24"/>
        </w:rPr>
        <w:t xml:space="preserve"> montaje de toda la instalación en la maqueta, comprobación del </w:t>
      </w:r>
      <w:proofErr w:type="spellStart"/>
      <w:r w:rsidR="008B4AF2">
        <w:rPr>
          <w:rFonts w:ascii="Arial" w:hAnsi="Arial" w:cs="Arial"/>
          <w:sz w:val="24"/>
        </w:rPr>
        <w:t>corecto</w:t>
      </w:r>
      <w:proofErr w:type="spellEnd"/>
      <w:r w:rsidR="008B4AF2">
        <w:rPr>
          <w:rFonts w:ascii="Arial" w:hAnsi="Arial" w:cs="Arial"/>
          <w:sz w:val="24"/>
        </w:rPr>
        <w:t xml:space="preserve"> funcionamiento del código.</w:t>
      </w:r>
    </w:p>
    <w:p w:rsidR="00DD4591" w:rsidRDefault="00DD4591">
      <w:pPr>
        <w:rPr>
          <w:rFonts w:ascii="Arial" w:hAnsi="Arial" w:cs="Arial"/>
          <w:sz w:val="24"/>
        </w:rPr>
      </w:pPr>
      <w:r>
        <w:rPr>
          <w:rFonts w:ascii="Arial" w:hAnsi="Arial" w:cs="Arial"/>
          <w:sz w:val="24"/>
        </w:rPr>
        <w:br w:type="page"/>
      </w:r>
    </w:p>
    <w:p w:rsidR="00DD4591" w:rsidRDefault="00DD4591" w:rsidP="00141028">
      <w:pPr>
        <w:rPr>
          <w:rFonts w:ascii="Arial" w:hAnsi="Arial" w:cs="Arial"/>
          <w:sz w:val="24"/>
        </w:rPr>
      </w:pPr>
      <w:r>
        <w:rPr>
          <w:rFonts w:ascii="Arial" w:hAnsi="Arial" w:cs="Arial"/>
          <w:sz w:val="24"/>
        </w:rPr>
        <w:lastRenderedPageBreak/>
        <w:t>DESCRIPCION DEL PROYECTO</w:t>
      </w:r>
    </w:p>
    <w:p w:rsidR="00DD4591" w:rsidRDefault="00DD4591" w:rsidP="00141028">
      <w:pPr>
        <w:rPr>
          <w:rFonts w:ascii="Arial" w:hAnsi="Arial" w:cs="Arial"/>
          <w:sz w:val="24"/>
        </w:rPr>
      </w:pPr>
      <w:r>
        <w:rPr>
          <w:rFonts w:ascii="Arial" w:hAnsi="Arial" w:cs="Arial"/>
          <w:sz w:val="24"/>
        </w:rPr>
        <w:t xml:space="preserve">Para la realización de este proyecto es básico disponer de la placa </w:t>
      </w:r>
      <w:proofErr w:type="spellStart"/>
      <w:r>
        <w:rPr>
          <w:rFonts w:ascii="Arial" w:hAnsi="Arial" w:cs="Arial"/>
          <w:sz w:val="24"/>
        </w:rPr>
        <w:t>Arduino</w:t>
      </w:r>
      <w:proofErr w:type="spellEnd"/>
      <w:r>
        <w:rPr>
          <w:rFonts w:ascii="Arial" w:hAnsi="Arial" w:cs="Arial"/>
          <w:sz w:val="24"/>
        </w:rPr>
        <w:t xml:space="preserve"> Mega 2560, un ordenador para introducir el </w:t>
      </w:r>
      <w:r w:rsidR="00766A9C">
        <w:rPr>
          <w:rFonts w:ascii="Arial" w:hAnsi="Arial" w:cs="Arial"/>
          <w:sz w:val="24"/>
        </w:rPr>
        <w:t>código. Y</w:t>
      </w:r>
      <w:r w:rsidR="00F463FC">
        <w:rPr>
          <w:rFonts w:ascii="Arial" w:hAnsi="Arial" w:cs="Arial"/>
          <w:sz w:val="24"/>
        </w:rPr>
        <w:t xml:space="preserve"> una placa </w:t>
      </w:r>
      <w:proofErr w:type="spellStart"/>
      <w:r w:rsidR="008B4AF2">
        <w:rPr>
          <w:rFonts w:ascii="Arial" w:hAnsi="Arial" w:cs="Arial"/>
          <w:sz w:val="24"/>
        </w:rPr>
        <w:t>placa</w:t>
      </w:r>
      <w:proofErr w:type="spellEnd"/>
      <w:r w:rsidR="00F463FC">
        <w:rPr>
          <w:rFonts w:ascii="Arial" w:hAnsi="Arial" w:cs="Arial"/>
          <w:sz w:val="24"/>
        </w:rPr>
        <w:t xml:space="preserve"> </w:t>
      </w:r>
      <w:proofErr w:type="spellStart"/>
      <w:r w:rsidR="00F463FC">
        <w:rPr>
          <w:rFonts w:ascii="Arial" w:hAnsi="Arial" w:cs="Arial"/>
          <w:sz w:val="24"/>
        </w:rPr>
        <w:t>board</w:t>
      </w:r>
      <w:proofErr w:type="spellEnd"/>
      <w:r w:rsidR="00F463FC">
        <w:rPr>
          <w:rFonts w:ascii="Arial" w:hAnsi="Arial" w:cs="Arial"/>
          <w:sz w:val="24"/>
        </w:rPr>
        <w:t xml:space="preserve"> para todas las conexiones</w:t>
      </w:r>
    </w:p>
    <w:p w:rsidR="00DD4591" w:rsidRDefault="00DD4591" w:rsidP="00141028">
      <w:pPr>
        <w:rPr>
          <w:rFonts w:ascii="Arial" w:hAnsi="Arial" w:cs="Arial"/>
          <w:sz w:val="24"/>
        </w:rPr>
      </w:pPr>
      <w:r>
        <w:rPr>
          <w:rFonts w:ascii="Arial" w:hAnsi="Arial" w:cs="Arial"/>
          <w:sz w:val="24"/>
        </w:rPr>
        <w:t>1.- Montaje del control de las tres luces de las habitaciones</w:t>
      </w:r>
    </w:p>
    <w:p w:rsidR="00DD4591" w:rsidRDefault="00DD4591" w:rsidP="00DD4591">
      <w:pPr>
        <w:rPr>
          <w:rFonts w:ascii="Arial" w:hAnsi="Arial" w:cs="Arial"/>
          <w:sz w:val="24"/>
        </w:rPr>
      </w:pPr>
      <w:r>
        <w:rPr>
          <w:rFonts w:ascii="Arial" w:hAnsi="Arial" w:cs="Arial"/>
          <w:sz w:val="24"/>
        </w:rPr>
        <w:t>Para el montaje de las tres luces de las habitaciones vamos a necesitar.</w:t>
      </w:r>
    </w:p>
    <w:p w:rsidR="00DD4591" w:rsidRDefault="00DD4591" w:rsidP="00DD4591">
      <w:pPr>
        <w:ind w:firstLine="708"/>
        <w:rPr>
          <w:rFonts w:ascii="Arial" w:hAnsi="Arial" w:cs="Arial"/>
          <w:sz w:val="24"/>
        </w:rPr>
      </w:pPr>
      <w:r>
        <w:rPr>
          <w:rFonts w:ascii="Arial" w:hAnsi="Arial" w:cs="Arial"/>
          <w:sz w:val="24"/>
        </w:rPr>
        <w:t xml:space="preserve">1.-Tres </w:t>
      </w:r>
      <w:proofErr w:type="spellStart"/>
      <w:r>
        <w:rPr>
          <w:rFonts w:ascii="Arial" w:hAnsi="Arial" w:cs="Arial"/>
          <w:sz w:val="24"/>
        </w:rPr>
        <w:t>led</w:t>
      </w:r>
      <w:r w:rsidR="008B4AF2">
        <w:rPr>
          <w:rFonts w:ascii="Arial" w:hAnsi="Arial" w:cs="Arial"/>
          <w:sz w:val="24"/>
        </w:rPr>
        <w:t>´</w:t>
      </w:r>
      <w:r>
        <w:rPr>
          <w:rFonts w:ascii="Arial" w:hAnsi="Arial" w:cs="Arial"/>
          <w:sz w:val="24"/>
        </w:rPr>
        <w:t>s</w:t>
      </w:r>
      <w:proofErr w:type="spellEnd"/>
    </w:p>
    <w:p w:rsidR="00DD4591" w:rsidRDefault="00DD4591" w:rsidP="00DD4591">
      <w:pPr>
        <w:ind w:firstLine="708"/>
        <w:rPr>
          <w:rFonts w:ascii="Arial" w:hAnsi="Arial" w:cs="Arial"/>
          <w:sz w:val="24"/>
        </w:rPr>
      </w:pPr>
      <w:r>
        <w:rPr>
          <w:rFonts w:ascii="Arial" w:hAnsi="Arial" w:cs="Arial"/>
          <w:sz w:val="24"/>
        </w:rPr>
        <w:t>2.-tres pulsadores</w:t>
      </w:r>
    </w:p>
    <w:p w:rsidR="00DD4591" w:rsidRDefault="00DD4591" w:rsidP="00DD4591">
      <w:pPr>
        <w:ind w:firstLine="708"/>
        <w:rPr>
          <w:rFonts w:ascii="Arial" w:hAnsi="Arial" w:cs="Arial"/>
          <w:sz w:val="24"/>
        </w:rPr>
      </w:pPr>
      <w:r>
        <w:rPr>
          <w:rFonts w:ascii="Arial" w:hAnsi="Arial" w:cs="Arial"/>
          <w:sz w:val="24"/>
        </w:rPr>
        <w:t xml:space="preserve">3.-cableado </w:t>
      </w:r>
    </w:p>
    <w:p w:rsidR="00DD4591" w:rsidRDefault="00DD4591" w:rsidP="00DD4591">
      <w:pPr>
        <w:ind w:firstLine="708"/>
        <w:rPr>
          <w:rFonts w:ascii="Arial" w:hAnsi="Arial" w:cs="Arial"/>
          <w:sz w:val="24"/>
        </w:rPr>
      </w:pPr>
      <w:r>
        <w:rPr>
          <w:rFonts w:ascii="Arial" w:hAnsi="Arial" w:cs="Arial"/>
          <w:sz w:val="24"/>
        </w:rPr>
        <w:t>4.- 3 resistencias de 10kΩy 3 resistencias de 330Ω</w:t>
      </w:r>
    </w:p>
    <w:p w:rsidR="00DD4591" w:rsidRDefault="00DD4591" w:rsidP="00DD4591">
      <w:pPr>
        <w:ind w:firstLine="708"/>
        <w:rPr>
          <w:rFonts w:ascii="Arial" w:hAnsi="Arial" w:cs="Arial"/>
          <w:sz w:val="24"/>
        </w:rPr>
      </w:pPr>
    </w:p>
    <w:p w:rsidR="00DD4591" w:rsidRDefault="009F5B6C" w:rsidP="00DD4591">
      <w:pPr>
        <w:rPr>
          <w:rFonts w:ascii="Arial" w:hAnsi="Arial" w:cs="Arial"/>
          <w:sz w:val="24"/>
        </w:rPr>
      </w:pPr>
      <w:r>
        <w:rPr>
          <w:rFonts w:ascii="Arial" w:hAnsi="Arial" w:cs="Arial"/>
          <w:sz w:val="24"/>
        </w:rPr>
        <w:t>L</w:t>
      </w:r>
      <w:r w:rsidR="00DD4591">
        <w:rPr>
          <w:rFonts w:ascii="Arial" w:hAnsi="Arial" w:cs="Arial"/>
          <w:sz w:val="24"/>
        </w:rPr>
        <w:t xml:space="preserve">o primero que hay que realizar es el montaje del circuito </w:t>
      </w:r>
    </w:p>
    <w:p w:rsidR="00F463FC" w:rsidRDefault="00F463FC" w:rsidP="00DD4591">
      <w:pPr>
        <w:rPr>
          <w:rFonts w:ascii="Arial" w:hAnsi="Arial" w:cs="Arial"/>
          <w:sz w:val="24"/>
        </w:rPr>
      </w:pPr>
      <w:r>
        <w:rPr>
          <w:rFonts w:ascii="Arial" w:hAnsi="Arial" w:cs="Arial"/>
          <w:noProof/>
          <w:sz w:val="24"/>
          <w:lang w:eastAsia="es-ES"/>
        </w:rPr>
        <w:drawing>
          <wp:inline distT="0" distB="0" distL="0" distR="0">
            <wp:extent cx="6475730" cy="4421505"/>
            <wp:effectExtent l="19050" t="0" r="127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6475730" cy="4421505"/>
                    </a:xfrm>
                    <a:prstGeom prst="rect">
                      <a:avLst/>
                    </a:prstGeom>
                    <a:noFill/>
                    <a:ln w="9525">
                      <a:noFill/>
                      <a:miter lim="800000"/>
                      <a:headEnd/>
                      <a:tailEnd/>
                    </a:ln>
                  </pic:spPr>
                </pic:pic>
              </a:graphicData>
            </a:graphic>
          </wp:inline>
        </w:drawing>
      </w:r>
    </w:p>
    <w:p w:rsidR="00F463FC" w:rsidRDefault="00F463FC" w:rsidP="00DD4591">
      <w:pPr>
        <w:rPr>
          <w:rFonts w:ascii="Arial" w:hAnsi="Arial" w:cs="Arial"/>
          <w:sz w:val="24"/>
        </w:rPr>
      </w:pPr>
    </w:p>
    <w:p w:rsidR="00F463FC" w:rsidRDefault="00F463FC" w:rsidP="00DD4591">
      <w:pPr>
        <w:rPr>
          <w:rFonts w:ascii="Arial" w:hAnsi="Arial" w:cs="Arial"/>
          <w:sz w:val="24"/>
        </w:rPr>
      </w:pPr>
      <w:r>
        <w:rPr>
          <w:rFonts w:ascii="Arial" w:hAnsi="Arial" w:cs="Arial"/>
          <w:sz w:val="24"/>
        </w:rPr>
        <w:lastRenderedPageBreak/>
        <w:t xml:space="preserve">Para el montaje del circuito conectaremos el positivo y el </w:t>
      </w:r>
      <w:r w:rsidR="00DE4D52">
        <w:rPr>
          <w:rFonts w:ascii="Arial" w:hAnsi="Arial" w:cs="Arial"/>
          <w:sz w:val="24"/>
        </w:rPr>
        <w:t xml:space="preserve">GND de la placa </w:t>
      </w:r>
      <w:proofErr w:type="spellStart"/>
      <w:r w:rsidR="00DE4D52">
        <w:rPr>
          <w:rFonts w:ascii="Arial" w:hAnsi="Arial" w:cs="Arial"/>
          <w:sz w:val="24"/>
        </w:rPr>
        <w:t>Arduino</w:t>
      </w:r>
      <w:proofErr w:type="spellEnd"/>
      <w:r w:rsidR="00DE4D52">
        <w:rPr>
          <w:rFonts w:ascii="Arial" w:hAnsi="Arial" w:cs="Arial"/>
          <w:sz w:val="24"/>
        </w:rPr>
        <w:t xml:space="preserve"> a cada extremo de</w:t>
      </w:r>
      <w:r>
        <w:rPr>
          <w:rFonts w:ascii="Arial" w:hAnsi="Arial" w:cs="Arial"/>
          <w:sz w:val="24"/>
        </w:rPr>
        <w:t xml:space="preserve"> la placa</w:t>
      </w:r>
      <w:r w:rsidR="00DE4D52">
        <w:rPr>
          <w:rFonts w:ascii="Arial" w:hAnsi="Arial" w:cs="Arial"/>
          <w:sz w:val="24"/>
        </w:rPr>
        <w:t xml:space="preserve"> de conexiones </w:t>
      </w:r>
      <w:r>
        <w:rPr>
          <w:rFonts w:ascii="Arial" w:hAnsi="Arial" w:cs="Arial"/>
          <w:sz w:val="24"/>
        </w:rPr>
        <w:t xml:space="preserve">,conectaremos un cable desde el </w:t>
      </w:r>
      <w:r w:rsidR="00DE4D52">
        <w:rPr>
          <w:rFonts w:ascii="Arial" w:hAnsi="Arial" w:cs="Arial"/>
          <w:sz w:val="24"/>
        </w:rPr>
        <w:t>positivo</w:t>
      </w:r>
      <w:r>
        <w:rPr>
          <w:rFonts w:ascii="Arial" w:hAnsi="Arial" w:cs="Arial"/>
          <w:sz w:val="24"/>
        </w:rPr>
        <w:t xml:space="preserve"> hacia una de las patillas </w:t>
      </w:r>
      <w:r w:rsidR="00280E59">
        <w:rPr>
          <w:rFonts w:ascii="Arial" w:hAnsi="Arial" w:cs="Arial"/>
          <w:sz w:val="24"/>
        </w:rPr>
        <w:t>del</w:t>
      </w:r>
      <w:r>
        <w:rPr>
          <w:rFonts w:ascii="Arial" w:hAnsi="Arial" w:cs="Arial"/>
          <w:sz w:val="24"/>
        </w:rPr>
        <w:t xml:space="preserve"> pulsador </w:t>
      </w:r>
      <w:r w:rsidR="00DE4D52">
        <w:rPr>
          <w:rFonts w:ascii="Arial" w:hAnsi="Arial" w:cs="Arial"/>
          <w:sz w:val="24"/>
        </w:rPr>
        <w:t>cogeremos</w:t>
      </w:r>
      <w:r>
        <w:rPr>
          <w:rFonts w:ascii="Arial" w:hAnsi="Arial" w:cs="Arial"/>
          <w:sz w:val="24"/>
        </w:rPr>
        <w:t xml:space="preserve"> la salida 27 de la placa y la conectaremos a la </w:t>
      </w:r>
      <w:r w:rsidR="00DE4D52">
        <w:rPr>
          <w:rFonts w:ascii="Arial" w:hAnsi="Arial" w:cs="Arial"/>
          <w:sz w:val="24"/>
        </w:rPr>
        <w:t>patilla</w:t>
      </w:r>
      <w:r>
        <w:rPr>
          <w:rFonts w:ascii="Arial" w:hAnsi="Arial" w:cs="Arial"/>
          <w:sz w:val="24"/>
        </w:rPr>
        <w:t xml:space="preserve"> del otro extremo del pulsador en esta pati</w:t>
      </w:r>
      <w:r w:rsidR="00DD7423">
        <w:rPr>
          <w:rFonts w:ascii="Arial" w:hAnsi="Arial" w:cs="Arial"/>
          <w:sz w:val="24"/>
        </w:rPr>
        <w:t>ll</w:t>
      </w:r>
      <w:r>
        <w:rPr>
          <w:rFonts w:ascii="Arial" w:hAnsi="Arial" w:cs="Arial"/>
          <w:sz w:val="24"/>
        </w:rPr>
        <w:t xml:space="preserve">a también </w:t>
      </w:r>
      <w:r w:rsidR="00DD7423">
        <w:rPr>
          <w:rFonts w:ascii="Arial" w:hAnsi="Arial" w:cs="Arial"/>
          <w:sz w:val="24"/>
        </w:rPr>
        <w:t>ira u</w:t>
      </w:r>
      <w:r>
        <w:rPr>
          <w:rFonts w:ascii="Arial" w:hAnsi="Arial" w:cs="Arial"/>
          <w:sz w:val="24"/>
        </w:rPr>
        <w:t xml:space="preserve">na resistencia de </w:t>
      </w:r>
      <w:r w:rsidR="00DD7423">
        <w:rPr>
          <w:rFonts w:ascii="Arial" w:hAnsi="Arial" w:cs="Arial"/>
          <w:sz w:val="24"/>
        </w:rPr>
        <w:t xml:space="preserve">10kΩ que su otro extremo ira conectado a el </w:t>
      </w:r>
      <w:r w:rsidR="00DE4D52">
        <w:rPr>
          <w:rFonts w:ascii="Arial" w:hAnsi="Arial" w:cs="Arial"/>
          <w:sz w:val="24"/>
        </w:rPr>
        <w:t>GND</w:t>
      </w:r>
      <w:r w:rsidR="00DD7423">
        <w:rPr>
          <w:rFonts w:ascii="Arial" w:hAnsi="Arial" w:cs="Arial"/>
          <w:sz w:val="24"/>
        </w:rPr>
        <w:t xml:space="preserve"> de la placa, haremos el mismo proceso con las salidas 28 y 29 por ultimo </w:t>
      </w:r>
      <w:r w:rsidR="00DE4D52">
        <w:rPr>
          <w:rFonts w:ascii="Arial" w:hAnsi="Arial" w:cs="Arial"/>
          <w:sz w:val="24"/>
        </w:rPr>
        <w:t xml:space="preserve">cogeremos las salidas 30, 31 y 32 a cada una de ellas le conectaremos el ánodo de las luces </w:t>
      </w:r>
      <w:proofErr w:type="spellStart"/>
      <w:r w:rsidR="00DE4D52">
        <w:rPr>
          <w:rFonts w:ascii="Arial" w:hAnsi="Arial" w:cs="Arial"/>
          <w:sz w:val="24"/>
        </w:rPr>
        <w:t>led´s</w:t>
      </w:r>
      <w:proofErr w:type="spellEnd"/>
      <w:r w:rsidR="00DE4D52">
        <w:rPr>
          <w:rFonts w:ascii="Arial" w:hAnsi="Arial" w:cs="Arial"/>
          <w:sz w:val="24"/>
        </w:rPr>
        <w:t xml:space="preserve">  (la patilla larga) y al extremo del cátodo(la patilla más corta) conectaremos una resistencia de 330Ω con su otro extremo conectado a el GND de la placa.</w:t>
      </w:r>
    </w:p>
    <w:p w:rsidR="009F5B6C" w:rsidRDefault="00DE4D52" w:rsidP="00DD4591">
      <w:pPr>
        <w:rPr>
          <w:rFonts w:ascii="Arial" w:hAnsi="Arial" w:cs="Arial"/>
          <w:sz w:val="24"/>
        </w:rPr>
      </w:pPr>
      <w:r>
        <w:rPr>
          <w:rFonts w:ascii="Arial" w:hAnsi="Arial" w:cs="Arial"/>
          <w:sz w:val="24"/>
        </w:rPr>
        <w:t>Una vez realizado el montaje del circuito procederemos a realizar el código para su funcionamiento</w:t>
      </w:r>
      <w:r w:rsidR="00175C59">
        <w:rPr>
          <w:rFonts w:ascii="Arial" w:hAnsi="Arial" w:cs="Arial"/>
          <w:sz w:val="24"/>
        </w:rPr>
        <w:t>.</w:t>
      </w:r>
    </w:p>
    <w:p w:rsidR="009F5B6C" w:rsidRDefault="009F5B6C" w:rsidP="009F5B6C">
      <w:pPr>
        <w:rPr>
          <w:rFonts w:ascii="Arial" w:hAnsi="Arial" w:cs="Arial"/>
          <w:sz w:val="24"/>
        </w:rPr>
      </w:pPr>
      <w:r>
        <w:rPr>
          <w:rFonts w:ascii="Arial" w:hAnsi="Arial" w:cs="Arial"/>
          <w:sz w:val="24"/>
        </w:rPr>
        <w:t xml:space="preserve">Utilizamos </w:t>
      </w:r>
      <w:proofErr w:type="spellStart"/>
      <w:r>
        <w:rPr>
          <w:rFonts w:ascii="Arial" w:hAnsi="Arial" w:cs="Arial"/>
          <w:sz w:val="24"/>
        </w:rPr>
        <w:t>int</w:t>
      </w:r>
      <w:proofErr w:type="spellEnd"/>
      <w:r>
        <w:rPr>
          <w:rFonts w:ascii="Arial" w:hAnsi="Arial" w:cs="Arial"/>
          <w:sz w:val="24"/>
        </w:rPr>
        <w:t xml:space="preserve"> para renombrar las salidas de la placa </w:t>
      </w:r>
      <w:proofErr w:type="spellStart"/>
      <w:r>
        <w:rPr>
          <w:rFonts w:ascii="Arial" w:hAnsi="Arial" w:cs="Arial"/>
          <w:sz w:val="24"/>
        </w:rPr>
        <w:t>Arduino</w:t>
      </w:r>
      <w:proofErr w:type="spellEnd"/>
      <w:r>
        <w:rPr>
          <w:rFonts w:ascii="Arial" w:hAnsi="Arial" w:cs="Arial"/>
          <w:sz w:val="24"/>
        </w:rPr>
        <w:t xml:space="preserve"> y pasen a llamarse como yo quiero, también se puede utilizar el </w:t>
      </w:r>
      <w:proofErr w:type="spellStart"/>
      <w:r>
        <w:rPr>
          <w:rFonts w:ascii="Arial" w:hAnsi="Arial" w:cs="Arial"/>
          <w:sz w:val="24"/>
        </w:rPr>
        <w:t>int</w:t>
      </w:r>
      <w:proofErr w:type="spellEnd"/>
      <w:r>
        <w:rPr>
          <w:rFonts w:ascii="Arial" w:hAnsi="Arial" w:cs="Arial"/>
          <w:sz w:val="24"/>
        </w:rPr>
        <w:t xml:space="preserve"> cuando queremos guardar las lecturas que hace </w:t>
      </w:r>
      <w:proofErr w:type="spellStart"/>
      <w:r>
        <w:rPr>
          <w:rFonts w:ascii="Arial" w:hAnsi="Arial" w:cs="Arial"/>
          <w:sz w:val="24"/>
        </w:rPr>
        <w:t>Arduino</w:t>
      </w:r>
      <w:proofErr w:type="spellEnd"/>
      <w:r>
        <w:rPr>
          <w:rFonts w:ascii="Arial" w:hAnsi="Arial" w:cs="Arial"/>
          <w:sz w:val="24"/>
        </w:rPr>
        <w:t xml:space="preserve"> de los botones en su memoria, para ello ponemos el </w:t>
      </w:r>
      <w:proofErr w:type="spellStart"/>
      <w:r>
        <w:rPr>
          <w:rFonts w:ascii="Arial" w:hAnsi="Arial" w:cs="Arial"/>
          <w:sz w:val="24"/>
        </w:rPr>
        <w:t>int</w:t>
      </w:r>
      <w:proofErr w:type="spellEnd"/>
      <w:r>
        <w:rPr>
          <w:rFonts w:ascii="Arial" w:hAnsi="Arial" w:cs="Arial"/>
          <w:sz w:val="24"/>
        </w:rPr>
        <w:t xml:space="preserve"> el nombre que queramos y 0.</w:t>
      </w:r>
    </w:p>
    <w:p w:rsidR="009F5B6C" w:rsidRDefault="009F5B6C" w:rsidP="00DD4591">
      <w:pPr>
        <w:rPr>
          <w:rFonts w:ascii="Arial" w:hAnsi="Arial" w:cs="Arial"/>
          <w:sz w:val="24"/>
        </w:rPr>
      </w:pPr>
    </w:p>
    <w:p w:rsidR="00175C59" w:rsidRDefault="00175C59" w:rsidP="00DD4591">
      <w:pPr>
        <w:rPr>
          <w:rFonts w:ascii="Arial" w:hAnsi="Arial" w:cs="Arial"/>
          <w:sz w:val="24"/>
        </w:rPr>
      </w:pPr>
      <w:r>
        <w:rPr>
          <w:rFonts w:ascii="Arial" w:hAnsi="Arial" w:cs="Arial"/>
          <w:noProof/>
          <w:sz w:val="24"/>
          <w:lang w:eastAsia="es-ES"/>
        </w:rPr>
        <w:drawing>
          <wp:inline distT="0" distB="0" distL="0" distR="0">
            <wp:extent cx="5523865" cy="2843530"/>
            <wp:effectExtent l="19050" t="0" r="635"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523865" cy="2843530"/>
                    </a:xfrm>
                    <a:prstGeom prst="rect">
                      <a:avLst/>
                    </a:prstGeom>
                    <a:noFill/>
                    <a:ln w="9525">
                      <a:noFill/>
                      <a:miter lim="800000"/>
                      <a:headEnd/>
                      <a:tailEnd/>
                    </a:ln>
                  </pic:spPr>
                </pic:pic>
              </a:graphicData>
            </a:graphic>
          </wp:inline>
        </w:drawing>
      </w:r>
    </w:p>
    <w:p w:rsidR="00175C59" w:rsidRDefault="002F4CE0" w:rsidP="00DD4591">
      <w:pPr>
        <w:rPr>
          <w:rFonts w:ascii="Arial" w:hAnsi="Arial" w:cs="Arial"/>
          <w:sz w:val="24"/>
        </w:rPr>
      </w:pPr>
      <w:r>
        <w:rPr>
          <w:rFonts w:ascii="Arial" w:hAnsi="Arial" w:cs="Arial"/>
          <w:sz w:val="24"/>
        </w:rPr>
        <w:br w:type="page"/>
      </w:r>
    </w:p>
    <w:p w:rsidR="009F5B6C" w:rsidRDefault="009F5B6C" w:rsidP="009F5B6C">
      <w:pPr>
        <w:rPr>
          <w:rFonts w:ascii="Arial" w:hAnsi="Arial" w:cs="Arial"/>
          <w:sz w:val="24"/>
        </w:rPr>
      </w:pPr>
      <w:r>
        <w:rPr>
          <w:rFonts w:ascii="Arial" w:hAnsi="Arial" w:cs="Arial"/>
          <w:sz w:val="24"/>
        </w:rPr>
        <w:lastRenderedPageBreak/>
        <w:t xml:space="preserve">Ahora configuraremos las E/S de la placa para colocarlas como entrada o como salida para ellos utilizaremos el </w:t>
      </w:r>
      <w:proofErr w:type="spellStart"/>
      <w:r>
        <w:rPr>
          <w:rFonts w:ascii="Arial" w:hAnsi="Arial" w:cs="Arial"/>
          <w:sz w:val="24"/>
        </w:rPr>
        <w:t>void</w:t>
      </w:r>
      <w:proofErr w:type="spellEnd"/>
      <w:r>
        <w:rPr>
          <w:rFonts w:ascii="Arial" w:hAnsi="Arial" w:cs="Arial"/>
          <w:sz w:val="24"/>
        </w:rPr>
        <w:t xml:space="preserve"> </w:t>
      </w:r>
      <w:proofErr w:type="spellStart"/>
      <w:r>
        <w:rPr>
          <w:rFonts w:ascii="Arial" w:hAnsi="Arial" w:cs="Arial"/>
          <w:sz w:val="24"/>
        </w:rPr>
        <w:t>setup</w:t>
      </w:r>
      <w:proofErr w:type="spellEnd"/>
      <w:r>
        <w:rPr>
          <w:rFonts w:ascii="Arial" w:hAnsi="Arial" w:cs="Arial"/>
          <w:sz w:val="24"/>
        </w:rPr>
        <w:t xml:space="preserve"> que es una función fundamental de </w:t>
      </w:r>
      <w:proofErr w:type="spellStart"/>
      <w:r>
        <w:rPr>
          <w:rFonts w:ascii="Arial" w:hAnsi="Arial" w:cs="Arial"/>
          <w:sz w:val="24"/>
        </w:rPr>
        <w:t>Arduino</w:t>
      </w:r>
      <w:proofErr w:type="spellEnd"/>
      <w:r>
        <w:rPr>
          <w:rFonts w:ascii="Arial" w:hAnsi="Arial" w:cs="Arial"/>
          <w:sz w:val="24"/>
        </w:rPr>
        <w:t xml:space="preserve"> aquí se pondrá todo lo que necesitaremos que se ejecute solo una vez cuando se encienda la placa.</w:t>
      </w:r>
    </w:p>
    <w:p w:rsidR="009F5B6C" w:rsidRDefault="009F5B6C" w:rsidP="009F5B6C">
      <w:pPr>
        <w:rPr>
          <w:rFonts w:ascii="Arial" w:hAnsi="Arial" w:cs="Arial"/>
          <w:sz w:val="24"/>
        </w:rPr>
      </w:pPr>
      <w:r>
        <w:rPr>
          <w:rFonts w:ascii="Arial" w:hAnsi="Arial" w:cs="Arial"/>
          <w:sz w:val="24"/>
        </w:rPr>
        <w:t xml:space="preserve">Por último procederemos a realizar el código que nos permitirá el correcto funcionamiento de nuestro circuito. Para eso utilizaremos la otra función básica que es el </w:t>
      </w:r>
      <w:proofErr w:type="spellStart"/>
      <w:r>
        <w:rPr>
          <w:rFonts w:ascii="Arial" w:hAnsi="Arial" w:cs="Arial"/>
          <w:sz w:val="24"/>
        </w:rPr>
        <w:t>void</w:t>
      </w:r>
      <w:proofErr w:type="spellEnd"/>
      <w:r>
        <w:rPr>
          <w:rFonts w:ascii="Arial" w:hAnsi="Arial" w:cs="Arial"/>
          <w:sz w:val="24"/>
        </w:rPr>
        <w:t xml:space="preserve"> </w:t>
      </w:r>
      <w:proofErr w:type="spellStart"/>
      <w:r>
        <w:rPr>
          <w:rFonts w:ascii="Arial" w:hAnsi="Arial" w:cs="Arial"/>
          <w:sz w:val="24"/>
        </w:rPr>
        <w:t>loop</w:t>
      </w:r>
      <w:proofErr w:type="spellEnd"/>
      <w:r>
        <w:rPr>
          <w:rFonts w:ascii="Arial" w:hAnsi="Arial" w:cs="Arial"/>
          <w:sz w:val="24"/>
        </w:rPr>
        <w:t xml:space="preserve"> donde pondremos las cosas que queremos que se repitan varias veces según</w:t>
      </w:r>
      <w:r w:rsidR="00890538">
        <w:rPr>
          <w:rFonts w:ascii="Arial" w:hAnsi="Arial" w:cs="Arial"/>
          <w:sz w:val="24"/>
        </w:rPr>
        <w:t xml:space="preserve"> que</w:t>
      </w:r>
      <w:r>
        <w:rPr>
          <w:rFonts w:ascii="Arial" w:hAnsi="Arial" w:cs="Arial"/>
          <w:sz w:val="24"/>
        </w:rPr>
        <w:t xml:space="preserve"> determina</w:t>
      </w:r>
      <w:r w:rsidR="00890538">
        <w:rPr>
          <w:rFonts w:ascii="Arial" w:hAnsi="Arial" w:cs="Arial"/>
          <w:sz w:val="24"/>
        </w:rPr>
        <w:t>da</w:t>
      </w:r>
      <w:r>
        <w:rPr>
          <w:rFonts w:ascii="Arial" w:hAnsi="Arial" w:cs="Arial"/>
          <w:sz w:val="24"/>
        </w:rPr>
        <w:t xml:space="preserve"> acción pase</w:t>
      </w:r>
      <w:r w:rsidR="00890538">
        <w:rPr>
          <w:rFonts w:ascii="Arial" w:hAnsi="Arial" w:cs="Arial"/>
          <w:sz w:val="24"/>
        </w:rPr>
        <w:t>.</w:t>
      </w:r>
      <w:r w:rsidR="00890538" w:rsidRPr="00890538">
        <w:rPr>
          <w:rFonts w:ascii="Arial" w:hAnsi="Arial" w:cs="Arial"/>
          <w:sz w:val="24"/>
        </w:rPr>
        <w:t xml:space="preserve"> </w:t>
      </w:r>
      <w:r w:rsidR="00890538">
        <w:rPr>
          <w:rFonts w:ascii="Arial" w:hAnsi="Arial" w:cs="Arial"/>
          <w:sz w:val="24"/>
        </w:rPr>
        <w:t xml:space="preserve">Para crear una salida deberemos poner la función </w:t>
      </w:r>
      <w:proofErr w:type="spellStart"/>
      <w:r w:rsidR="00890538">
        <w:rPr>
          <w:rFonts w:ascii="Arial" w:hAnsi="Arial" w:cs="Arial"/>
          <w:sz w:val="24"/>
        </w:rPr>
        <w:t>pinMode</w:t>
      </w:r>
      <w:proofErr w:type="spellEnd"/>
      <w:r w:rsidR="00890538">
        <w:rPr>
          <w:rFonts w:ascii="Arial" w:hAnsi="Arial" w:cs="Arial"/>
          <w:sz w:val="24"/>
        </w:rPr>
        <w:t xml:space="preserve"> (el nombre de la E/S, OUTPUT</w:t>
      </w:r>
      <w:proofErr w:type="gramStart"/>
      <w:r w:rsidR="00890538">
        <w:rPr>
          <w:rFonts w:ascii="Arial" w:hAnsi="Arial" w:cs="Arial"/>
          <w:sz w:val="24"/>
        </w:rPr>
        <w:t>) ;</w:t>
      </w:r>
      <w:proofErr w:type="gramEnd"/>
      <w:r w:rsidR="00890538">
        <w:rPr>
          <w:rFonts w:ascii="Arial" w:hAnsi="Arial" w:cs="Arial"/>
          <w:sz w:val="24"/>
        </w:rPr>
        <w:t xml:space="preserve"> y para crear una entrada </w:t>
      </w:r>
      <w:proofErr w:type="spellStart"/>
      <w:r w:rsidR="00890538">
        <w:rPr>
          <w:rFonts w:ascii="Arial" w:hAnsi="Arial" w:cs="Arial"/>
          <w:sz w:val="24"/>
        </w:rPr>
        <w:t>pinMode</w:t>
      </w:r>
      <w:proofErr w:type="spellEnd"/>
      <w:r w:rsidR="00890538">
        <w:rPr>
          <w:rFonts w:ascii="Arial" w:hAnsi="Arial" w:cs="Arial"/>
          <w:sz w:val="24"/>
        </w:rPr>
        <w:t xml:space="preserve"> (el nombre de la E/S, INPUT);</w:t>
      </w:r>
    </w:p>
    <w:p w:rsidR="009F5B6C" w:rsidRDefault="009F5B6C" w:rsidP="00DD4591">
      <w:pPr>
        <w:rPr>
          <w:rFonts w:ascii="Arial" w:hAnsi="Arial" w:cs="Arial"/>
          <w:noProof/>
          <w:sz w:val="24"/>
          <w:lang w:eastAsia="es-ES"/>
        </w:rPr>
      </w:pPr>
    </w:p>
    <w:p w:rsidR="002F4CE0" w:rsidRDefault="002F4CE0" w:rsidP="00DD4591">
      <w:pPr>
        <w:rPr>
          <w:rFonts w:ascii="Arial" w:hAnsi="Arial" w:cs="Arial"/>
          <w:sz w:val="24"/>
        </w:rPr>
      </w:pPr>
      <w:r>
        <w:rPr>
          <w:rFonts w:ascii="Arial" w:hAnsi="Arial" w:cs="Arial"/>
          <w:noProof/>
          <w:sz w:val="24"/>
          <w:lang w:eastAsia="es-ES"/>
        </w:rPr>
        <w:drawing>
          <wp:inline distT="0" distB="0" distL="0" distR="0">
            <wp:extent cx="4722495" cy="1340485"/>
            <wp:effectExtent l="1905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4722495" cy="1340485"/>
                    </a:xfrm>
                    <a:prstGeom prst="rect">
                      <a:avLst/>
                    </a:prstGeom>
                    <a:noFill/>
                    <a:ln w="9525">
                      <a:noFill/>
                      <a:miter lim="800000"/>
                      <a:headEnd/>
                      <a:tailEnd/>
                    </a:ln>
                  </pic:spPr>
                </pic:pic>
              </a:graphicData>
            </a:graphic>
          </wp:inline>
        </w:drawing>
      </w:r>
    </w:p>
    <w:p w:rsidR="00470724" w:rsidRDefault="00470724" w:rsidP="00470724">
      <w:pPr>
        <w:rPr>
          <w:rFonts w:ascii="Arial" w:hAnsi="Arial" w:cs="Arial"/>
          <w:sz w:val="24"/>
        </w:rPr>
      </w:pPr>
      <w:r>
        <w:rPr>
          <w:rFonts w:ascii="Arial" w:hAnsi="Arial" w:cs="Arial"/>
          <w:sz w:val="24"/>
        </w:rPr>
        <w:t xml:space="preserve">La función digital </w:t>
      </w:r>
      <w:proofErr w:type="spellStart"/>
      <w:r>
        <w:rPr>
          <w:rFonts w:ascii="Arial" w:hAnsi="Arial" w:cs="Arial"/>
          <w:sz w:val="24"/>
        </w:rPr>
        <w:t>Read</w:t>
      </w:r>
      <w:proofErr w:type="spellEnd"/>
      <w:r>
        <w:rPr>
          <w:rFonts w:ascii="Arial" w:hAnsi="Arial" w:cs="Arial"/>
          <w:sz w:val="24"/>
        </w:rPr>
        <w:t xml:space="preserve"> se utiliza para leer el estado de alguna de </w:t>
      </w:r>
      <w:proofErr w:type="gramStart"/>
      <w:r>
        <w:rPr>
          <w:rFonts w:ascii="Arial" w:hAnsi="Arial" w:cs="Arial"/>
          <w:sz w:val="24"/>
        </w:rPr>
        <w:t>las salida</w:t>
      </w:r>
      <w:proofErr w:type="gramEnd"/>
      <w:r>
        <w:rPr>
          <w:rFonts w:ascii="Arial" w:hAnsi="Arial" w:cs="Arial"/>
          <w:sz w:val="24"/>
        </w:rPr>
        <w:t xml:space="preserve"> o las entras de la placa </w:t>
      </w:r>
      <w:proofErr w:type="spellStart"/>
      <w:r>
        <w:rPr>
          <w:rFonts w:ascii="Arial" w:hAnsi="Arial" w:cs="Arial"/>
          <w:sz w:val="24"/>
        </w:rPr>
        <w:t>Arduino</w:t>
      </w:r>
      <w:proofErr w:type="spellEnd"/>
      <w:r>
        <w:rPr>
          <w:rFonts w:ascii="Arial" w:hAnsi="Arial" w:cs="Arial"/>
          <w:sz w:val="24"/>
        </w:rPr>
        <w:t>.</w:t>
      </w:r>
    </w:p>
    <w:p w:rsidR="00470724" w:rsidRDefault="00470724" w:rsidP="00470724">
      <w:pPr>
        <w:rPr>
          <w:rFonts w:ascii="Arial" w:hAnsi="Arial" w:cs="Arial"/>
          <w:sz w:val="24"/>
        </w:rPr>
      </w:pPr>
      <w:r>
        <w:rPr>
          <w:rFonts w:ascii="Arial" w:hAnsi="Arial" w:cs="Arial"/>
          <w:sz w:val="24"/>
        </w:rPr>
        <w:t xml:space="preserve">El </w:t>
      </w:r>
      <w:proofErr w:type="spellStart"/>
      <w:r>
        <w:rPr>
          <w:rFonts w:ascii="Arial" w:hAnsi="Arial" w:cs="Arial"/>
          <w:sz w:val="24"/>
        </w:rPr>
        <w:t>if</w:t>
      </w:r>
      <w:proofErr w:type="spellEnd"/>
      <w:r>
        <w:rPr>
          <w:rFonts w:ascii="Arial" w:hAnsi="Arial" w:cs="Arial"/>
          <w:sz w:val="24"/>
        </w:rPr>
        <w:t xml:space="preserve"> es una variable que nos indica que si </w:t>
      </w:r>
      <w:r w:rsidR="003F6A8B">
        <w:rPr>
          <w:rFonts w:ascii="Arial" w:hAnsi="Arial" w:cs="Arial"/>
          <w:sz w:val="24"/>
        </w:rPr>
        <w:t>se cumple la función que tiene se va a realizar determinada acción que viene escrita abajo.</w:t>
      </w:r>
    </w:p>
    <w:p w:rsidR="003F6A8B" w:rsidRPr="00470724" w:rsidRDefault="003F6A8B" w:rsidP="00470724">
      <w:pPr>
        <w:rPr>
          <w:rFonts w:ascii="Arial" w:hAnsi="Arial" w:cs="Arial"/>
          <w:sz w:val="24"/>
        </w:rPr>
      </w:pPr>
      <w:r>
        <w:rPr>
          <w:rFonts w:ascii="Arial" w:hAnsi="Arial" w:cs="Arial"/>
          <w:sz w:val="24"/>
        </w:rPr>
        <w:t xml:space="preserve">El </w:t>
      </w:r>
      <w:proofErr w:type="spellStart"/>
      <w:r>
        <w:rPr>
          <w:rFonts w:ascii="Arial" w:hAnsi="Arial" w:cs="Arial"/>
          <w:sz w:val="24"/>
        </w:rPr>
        <w:t>delay</w:t>
      </w:r>
      <w:proofErr w:type="spellEnd"/>
      <w:r>
        <w:rPr>
          <w:rFonts w:ascii="Arial" w:hAnsi="Arial" w:cs="Arial"/>
          <w:sz w:val="24"/>
        </w:rPr>
        <w:t xml:space="preserve"> que hay puesto es una espera llamada </w:t>
      </w:r>
      <w:r w:rsidR="00A02F1F">
        <w:rPr>
          <w:rFonts w:ascii="Arial" w:hAnsi="Arial" w:cs="Arial"/>
          <w:sz w:val="24"/>
        </w:rPr>
        <w:t>anti rebote</w:t>
      </w:r>
      <w:r>
        <w:rPr>
          <w:rFonts w:ascii="Arial" w:hAnsi="Arial" w:cs="Arial"/>
          <w:sz w:val="24"/>
        </w:rPr>
        <w:t xml:space="preserve"> utilizado ya que </w:t>
      </w:r>
      <w:proofErr w:type="spellStart"/>
      <w:r>
        <w:rPr>
          <w:rFonts w:ascii="Arial" w:hAnsi="Arial" w:cs="Arial"/>
          <w:sz w:val="24"/>
        </w:rPr>
        <w:t>Arduino</w:t>
      </w:r>
      <w:proofErr w:type="spellEnd"/>
      <w:r>
        <w:rPr>
          <w:rFonts w:ascii="Arial" w:hAnsi="Arial" w:cs="Arial"/>
          <w:sz w:val="24"/>
        </w:rPr>
        <w:t xml:space="preserve"> pregunta por el estado de la entrada millones de veces por segundos y nuestro botón </w:t>
      </w:r>
      <w:r w:rsidR="00A02F1F">
        <w:rPr>
          <w:rFonts w:ascii="Arial" w:hAnsi="Arial" w:cs="Arial"/>
          <w:sz w:val="24"/>
        </w:rPr>
        <w:t>está</w:t>
      </w:r>
      <w:r>
        <w:rPr>
          <w:rFonts w:ascii="Arial" w:hAnsi="Arial" w:cs="Arial"/>
          <w:sz w:val="24"/>
        </w:rPr>
        <w:t xml:space="preserve"> formado por dos placas que al pulsarlas rebotan y se conectan y desconectan varias veces para que </w:t>
      </w:r>
      <w:proofErr w:type="spellStart"/>
      <w:r>
        <w:rPr>
          <w:rFonts w:ascii="Arial" w:hAnsi="Arial" w:cs="Arial"/>
          <w:sz w:val="24"/>
        </w:rPr>
        <w:t>Arduino</w:t>
      </w:r>
      <w:proofErr w:type="spellEnd"/>
      <w:r>
        <w:rPr>
          <w:rFonts w:ascii="Arial" w:hAnsi="Arial" w:cs="Arial"/>
          <w:sz w:val="24"/>
        </w:rPr>
        <w:t xml:space="preserve"> no lea las siguientes se le da una espera de no leer el estado durante 35 microsegundos.</w:t>
      </w:r>
      <w:r w:rsidR="00032EF0">
        <w:rPr>
          <w:rFonts w:ascii="Arial" w:hAnsi="Arial" w:cs="Arial"/>
          <w:sz w:val="24"/>
        </w:rPr>
        <w:t xml:space="preserve"> </w:t>
      </w:r>
      <w:r>
        <w:rPr>
          <w:rFonts w:ascii="Arial" w:hAnsi="Arial" w:cs="Arial"/>
          <w:sz w:val="24"/>
        </w:rPr>
        <w:t xml:space="preserve"> </w:t>
      </w:r>
    </w:p>
    <w:p w:rsidR="00470724" w:rsidRDefault="00470724" w:rsidP="00DD4591">
      <w:pPr>
        <w:rPr>
          <w:rFonts w:ascii="Arial" w:hAnsi="Arial" w:cs="Arial"/>
          <w:sz w:val="24"/>
        </w:rPr>
      </w:pPr>
    </w:p>
    <w:p w:rsidR="00470724" w:rsidRDefault="00470724" w:rsidP="00DD4591">
      <w:pPr>
        <w:rPr>
          <w:rFonts w:ascii="Arial" w:hAnsi="Arial" w:cs="Arial"/>
          <w:sz w:val="24"/>
        </w:rPr>
      </w:pPr>
    </w:p>
    <w:p w:rsidR="00470724" w:rsidRDefault="00470724" w:rsidP="00DD4591">
      <w:pPr>
        <w:rPr>
          <w:rFonts w:ascii="Arial" w:hAnsi="Arial" w:cs="Arial"/>
          <w:sz w:val="24"/>
        </w:rPr>
      </w:pPr>
    </w:p>
    <w:p w:rsidR="003B3949" w:rsidRDefault="00470724" w:rsidP="009F5B6C">
      <w:pPr>
        <w:rPr>
          <w:rFonts w:ascii="Arial" w:hAnsi="Arial" w:cs="Arial"/>
          <w:sz w:val="24"/>
        </w:rPr>
      </w:pPr>
      <w:r>
        <w:rPr>
          <w:rFonts w:ascii="Arial" w:hAnsi="Arial" w:cs="Arial"/>
          <w:noProof/>
          <w:sz w:val="24"/>
          <w:lang w:eastAsia="es-ES"/>
        </w:rPr>
        <w:lastRenderedPageBreak/>
        <w:drawing>
          <wp:inline distT="0" distB="0" distL="0" distR="0">
            <wp:extent cx="5398770" cy="4559300"/>
            <wp:effectExtent l="1905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398770" cy="4559300"/>
                    </a:xfrm>
                    <a:prstGeom prst="rect">
                      <a:avLst/>
                    </a:prstGeom>
                    <a:noFill/>
                    <a:ln w="9525">
                      <a:noFill/>
                      <a:miter lim="800000"/>
                      <a:headEnd/>
                      <a:tailEnd/>
                    </a:ln>
                  </pic:spPr>
                </pic:pic>
              </a:graphicData>
            </a:graphic>
          </wp:inline>
        </w:drawing>
      </w:r>
      <w:r>
        <w:rPr>
          <w:rFonts w:ascii="Arial" w:hAnsi="Arial" w:cs="Arial"/>
          <w:noProof/>
          <w:sz w:val="24"/>
          <w:lang w:eastAsia="es-ES"/>
        </w:rPr>
        <w:drawing>
          <wp:inline distT="0" distB="0" distL="0" distR="0">
            <wp:extent cx="5423535" cy="2793365"/>
            <wp:effectExtent l="1905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423535" cy="2793365"/>
                    </a:xfrm>
                    <a:prstGeom prst="rect">
                      <a:avLst/>
                    </a:prstGeom>
                    <a:noFill/>
                    <a:ln w="9525">
                      <a:noFill/>
                      <a:miter lim="800000"/>
                      <a:headEnd/>
                      <a:tailEnd/>
                    </a:ln>
                  </pic:spPr>
                </pic:pic>
              </a:graphicData>
            </a:graphic>
          </wp:inline>
        </w:drawing>
      </w:r>
    </w:p>
    <w:p w:rsidR="009F5B6C" w:rsidRDefault="009F5B6C">
      <w:pPr>
        <w:rPr>
          <w:rFonts w:ascii="Arial" w:hAnsi="Arial" w:cs="Arial"/>
          <w:sz w:val="24"/>
        </w:rPr>
      </w:pPr>
      <w:r>
        <w:rPr>
          <w:rFonts w:ascii="Arial" w:hAnsi="Arial" w:cs="Arial"/>
          <w:sz w:val="24"/>
        </w:rPr>
        <w:br w:type="page"/>
      </w:r>
    </w:p>
    <w:p w:rsidR="009F5B6C" w:rsidRDefault="009F5B6C" w:rsidP="009F5B6C">
      <w:pPr>
        <w:rPr>
          <w:rFonts w:ascii="Arial" w:hAnsi="Arial" w:cs="Arial"/>
          <w:sz w:val="24"/>
        </w:rPr>
      </w:pPr>
      <w:r>
        <w:rPr>
          <w:rFonts w:ascii="Arial" w:hAnsi="Arial" w:cs="Arial"/>
          <w:sz w:val="24"/>
        </w:rPr>
        <w:lastRenderedPageBreak/>
        <w:t>2.- montaje del control de la iluminación de la luz del salón</w:t>
      </w:r>
    </w:p>
    <w:p w:rsidR="0000314D" w:rsidRDefault="0000314D" w:rsidP="009F5B6C">
      <w:pPr>
        <w:rPr>
          <w:rFonts w:ascii="Arial" w:hAnsi="Arial" w:cs="Arial"/>
          <w:sz w:val="24"/>
        </w:rPr>
      </w:pPr>
      <w:r>
        <w:rPr>
          <w:rFonts w:ascii="Arial" w:hAnsi="Arial" w:cs="Arial"/>
          <w:sz w:val="24"/>
        </w:rPr>
        <w:t>Para el montaje del control de la luminosidad de un led necesitaremos:</w:t>
      </w:r>
    </w:p>
    <w:p w:rsidR="0000314D" w:rsidRDefault="0000314D" w:rsidP="009F5B6C">
      <w:pPr>
        <w:rPr>
          <w:rFonts w:ascii="Arial" w:hAnsi="Arial" w:cs="Arial"/>
          <w:sz w:val="24"/>
        </w:rPr>
      </w:pPr>
      <w:r>
        <w:rPr>
          <w:rFonts w:ascii="Arial" w:hAnsi="Arial" w:cs="Arial"/>
          <w:sz w:val="24"/>
        </w:rPr>
        <w:tab/>
      </w:r>
      <w:r w:rsidR="00C32296">
        <w:rPr>
          <w:rFonts w:ascii="Arial" w:hAnsi="Arial" w:cs="Arial"/>
          <w:sz w:val="24"/>
        </w:rPr>
        <w:t>1.- L</w:t>
      </w:r>
      <w:r>
        <w:rPr>
          <w:rFonts w:ascii="Arial" w:hAnsi="Arial" w:cs="Arial"/>
          <w:sz w:val="24"/>
        </w:rPr>
        <w:t xml:space="preserve">ed </w:t>
      </w:r>
    </w:p>
    <w:p w:rsidR="0000314D" w:rsidRDefault="0000314D" w:rsidP="009F5B6C">
      <w:pPr>
        <w:rPr>
          <w:rFonts w:ascii="Arial" w:hAnsi="Arial" w:cs="Arial"/>
          <w:sz w:val="24"/>
        </w:rPr>
      </w:pPr>
      <w:r>
        <w:rPr>
          <w:rFonts w:ascii="Arial" w:hAnsi="Arial" w:cs="Arial"/>
          <w:sz w:val="24"/>
        </w:rPr>
        <w:tab/>
      </w:r>
      <w:r w:rsidR="00C32296">
        <w:rPr>
          <w:rFonts w:ascii="Arial" w:hAnsi="Arial" w:cs="Arial"/>
          <w:sz w:val="24"/>
        </w:rPr>
        <w:t>2.- P</w:t>
      </w:r>
      <w:r>
        <w:rPr>
          <w:rFonts w:ascii="Arial" w:hAnsi="Arial" w:cs="Arial"/>
          <w:sz w:val="24"/>
        </w:rPr>
        <w:t>ulsador</w:t>
      </w:r>
    </w:p>
    <w:p w:rsidR="0000314D" w:rsidRDefault="0000314D" w:rsidP="009F5B6C">
      <w:pPr>
        <w:rPr>
          <w:rFonts w:ascii="Arial" w:hAnsi="Arial" w:cs="Arial"/>
          <w:sz w:val="24"/>
        </w:rPr>
      </w:pPr>
      <w:r>
        <w:rPr>
          <w:rFonts w:ascii="Arial" w:hAnsi="Arial" w:cs="Arial"/>
          <w:sz w:val="24"/>
        </w:rPr>
        <w:tab/>
        <w:t xml:space="preserve">3.- </w:t>
      </w:r>
      <w:r w:rsidR="00C32296">
        <w:rPr>
          <w:rFonts w:ascii="Arial" w:hAnsi="Arial" w:cs="Arial"/>
          <w:sz w:val="24"/>
        </w:rPr>
        <w:t>Una resistencia de 330Ω y otra de 10KΩ</w:t>
      </w:r>
    </w:p>
    <w:p w:rsidR="00C32296" w:rsidRDefault="00796AD0" w:rsidP="009F5B6C">
      <w:pPr>
        <w:rPr>
          <w:rFonts w:ascii="Arial" w:hAnsi="Arial" w:cs="Arial"/>
          <w:sz w:val="24"/>
        </w:rPr>
      </w:pPr>
      <w:r>
        <w:rPr>
          <w:rFonts w:ascii="Arial" w:hAnsi="Arial" w:cs="Arial"/>
          <w:noProof/>
          <w:sz w:val="24"/>
          <w:lang w:eastAsia="es-ES"/>
        </w:rPr>
        <w:drawing>
          <wp:inline distT="0" distB="0" distL="0" distR="0">
            <wp:extent cx="6050915" cy="4810760"/>
            <wp:effectExtent l="1905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6050915" cy="4810760"/>
                    </a:xfrm>
                    <a:prstGeom prst="rect">
                      <a:avLst/>
                    </a:prstGeom>
                    <a:noFill/>
                    <a:ln w="9525">
                      <a:noFill/>
                      <a:miter lim="800000"/>
                      <a:headEnd/>
                      <a:tailEnd/>
                    </a:ln>
                  </pic:spPr>
                </pic:pic>
              </a:graphicData>
            </a:graphic>
          </wp:inline>
        </w:drawing>
      </w:r>
    </w:p>
    <w:p w:rsidR="00C32296" w:rsidRDefault="00C32296">
      <w:pPr>
        <w:rPr>
          <w:rFonts w:ascii="Arial" w:hAnsi="Arial" w:cs="Arial"/>
          <w:sz w:val="24"/>
        </w:rPr>
      </w:pPr>
      <w:r>
        <w:rPr>
          <w:rFonts w:ascii="Arial" w:hAnsi="Arial" w:cs="Arial"/>
          <w:sz w:val="24"/>
        </w:rPr>
        <w:br w:type="page"/>
      </w:r>
    </w:p>
    <w:p w:rsidR="00C32296" w:rsidRDefault="00C32296" w:rsidP="009F5B6C">
      <w:pPr>
        <w:rPr>
          <w:rFonts w:ascii="Arial" w:hAnsi="Arial" w:cs="Arial"/>
          <w:sz w:val="24"/>
        </w:rPr>
      </w:pPr>
      <w:r>
        <w:rPr>
          <w:rFonts w:ascii="Arial" w:hAnsi="Arial" w:cs="Arial"/>
          <w:sz w:val="24"/>
        </w:rPr>
        <w:lastRenderedPageBreak/>
        <w:t xml:space="preserve">Para la conexión del control de la luminosidad de un punto de luz deberemos conectar el positivo y el GND de la placa </w:t>
      </w:r>
      <w:proofErr w:type="spellStart"/>
      <w:r>
        <w:rPr>
          <w:rFonts w:ascii="Arial" w:hAnsi="Arial" w:cs="Arial"/>
          <w:sz w:val="24"/>
        </w:rPr>
        <w:t>Arduino</w:t>
      </w:r>
      <w:proofErr w:type="spellEnd"/>
      <w:r>
        <w:rPr>
          <w:rFonts w:ascii="Arial" w:hAnsi="Arial" w:cs="Arial"/>
          <w:sz w:val="24"/>
        </w:rPr>
        <w:t xml:space="preserve"> a cada extremo de la placa</w:t>
      </w:r>
      <w:r w:rsidR="00796AD0">
        <w:rPr>
          <w:rFonts w:ascii="Arial" w:hAnsi="Arial" w:cs="Arial"/>
          <w:sz w:val="24"/>
        </w:rPr>
        <w:t xml:space="preserve"> de conexiones.</w:t>
      </w:r>
    </w:p>
    <w:p w:rsidR="00796AD0" w:rsidRDefault="00796AD0" w:rsidP="009F5B6C">
      <w:pPr>
        <w:rPr>
          <w:rFonts w:ascii="Arial" w:hAnsi="Arial" w:cs="Arial"/>
          <w:sz w:val="24"/>
        </w:rPr>
      </w:pPr>
      <w:r>
        <w:rPr>
          <w:rFonts w:ascii="Arial" w:hAnsi="Arial" w:cs="Arial"/>
          <w:sz w:val="24"/>
        </w:rPr>
        <w:t xml:space="preserve">Conectaremos un extremo del pulsador a el positivo de la placa, después la salida 53 de la placa la conectaremos a el extremo opuesto del botón donde también ira conectada una resistencia de 10kΩ con su otro extremo conectado a la placa. </w:t>
      </w:r>
    </w:p>
    <w:p w:rsidR="00796AD0" w:rsidRDefault="00796AD0" w:rsidP="009F5B6C">
      <w:pPr>
        <w:rPr>
          <w:rFonts w:ascii="Arial" w:hAnsi="Arial" w:cs="Arial"/>
          <w:sz w:val="24"/>
        </w:rPr>
      </w:pPr>
      <w:r>
        <w:rPr>
          <w:rFonts w:ascii="Arial" w:hAnsi="Arial" w:cs="Arial"/>
          <w:sz w:val="24"/>
        </w:rPr>
        <w:t xml:space="preserve">Por último conectaremos la salida 3 </w:t>
      </w:r>
      <w:proofErr w:type="spellStart"/>
      <w:r>
        <w:rPr>
          <w:rFonts w:ascii="Arial" w:hAnsi="Arial" w:cs="Arial"/>
          <w:sz w:val="24"/>
        </w:rPr>
        <w:t>a el</w:t>
      </w:r>
      <w:proofErr w:type="spellEnd"/>
      <w:r>
        <w:rPr>
          <w:rFonts w:ascii="Arial" w:hAnsi="Arial" w:cs="Arial"/>
          <w:sz w:val="24"/>
        </w:rPr>
        <w:t xml:space="preserve"> ánodo del led (la patilla </w:t>
      </w:r>
      <w:proofErr w:type="spellStart"/>
      <w:r>
        <w:rPr>
          <w:rFonts w:ascii="Arial" w:hAnsi="Arial" w:cs="Arial"/>
          <w:sz w:val="24"/>
        </w:rPr>
        <w:t>mas</w:t>
      </w:r>
      <w:proofErr w:type="spellEnd"/>
      <w:r>
        <w:rPr>
          <w:rFonts w:ascii="Arial" w:hAnsi="Arial" w:cs="Arial"/>
          <w:sz w:val="24"/>
        </w:rPr>
        <w:t xml:space="preserve"> larga) </w:t>
      </w:r>
      <w:proofErr w:type="spellStart"/>
      <w:r>
        <w:rPr>
          <w:rFonts w:ascii="Arial" w:hAnsi="Arial" w:cs="Arial"/>
          <w:sz w:val="24"/>
        </w:rPr>
        <w:t>a el</w:t>
      </w:r>
      <w:proofErr w:type="spellEnd"/>
      <w:r>
        <w:rPr>
          <w:rFonts w:ascii="Arial" w:hAnsi="Arial" w:cs="Arial"/>
          <w:sz w:val="24"/>
        </w:rPr>
        <w:t xml:space="preserve"> cátodo del diodo (la patilla </w:t>
      </w:r>
      <w:proofErr w:type="spellStart"/>
      <w:r>
        <w:rPr>
          <w:rFonts w:ascii="Arial" w:hAnsi="Arial" w:cs="Arial"/>
          <w:sz w:val="24"/>
        </w:rPr>
        <w:t>mas</w:t>
      </w:r>
      <w:proofErr w:type="spellEnd"/>
      <w:r>
        <w:rPr>
          <w:rFonts w:ascii="Arial" w:hAnsi="Arial" w:cs="Arial"/>
          <w:sz w:val="24"/>
        </w:rPr>
        <w:t xml:space="preserve"> corta) conectaremos una resistencia de 330Ω.</w:t>
      </w:r>
    </w:p>
    <w:p w:rsidR="00796AD0" w:rsidRDefault="00796AD0" w:rsidP="009F5B6C">
      <w:pPr>
        <w:rPr>
          <w:rFonts w:ascii="Arial" w:hAnsi="Arial" w:cs="Arial"/>
          <w:sz w:val="24"/>
        </w:rPr>
      </w:pPr>
      <w:r>
        <w:rPr>
          <w:rFonts w:ascii="Arial" w:hAnsi="Arial" w:cs="Arial"/>
          <w:sz w:val="24"/>
        </w:rPr>
        <w:t>Una vez realizado el montaje del circuito procederemos a montar el código</w:t>
      </w:r>
      <w:r w:rsidR="004A41F0">
        <w:rPr>
          <w:rFonts w:ascii="Arial" w:hAnsi="Arial" w:cs="Arial"/>
          <w:sz w:val="24"/>
        </w:rPr>
        <w:t>.</w:t>
      </w:r>
    </w:p>
    <w:p w:rsidR="004A41F0" w:rsidRDefault="004A41F0" w:rsidP="009F5B6C">
      <w:pPr>
        <w:rPr>
          <w:rFonts w:ascii="Arial" w:hAnsi="Arial" w:cs="Arial"/>
          <w:sz w:val="24"/>
        </w:rPr>
      </w:pPr>
      <w:r>
        <w:rPr>
          <w:rFonts w:ascii="Arial" w:hAnsi="Arial" w:cs="Arial"/>
          <w:sz w:val="24"/>
        </w:rPr>
        <w:t xml:space="preserve">Comenzaremos como en el anterior dándole un nombre a nuestras variables y a los elementos utilizados mediante el </w:t>
      </w:r>
      <w:proofErr w:type="spellStart"/>
      <w:r>
        <w:rPr>
          <w:rFonts w:ascii="Arial" w:hAnsi="Arial" w:cs="Arial"/>
          <w:sz w:val="24"/>
        </w:rPr>
        <w:t>const</w:t>
      </w:r>
      <w:proofErr w:type="spellEnd"/>
      <w:r>
        <w:rPr>
          <w:rFonts w:ascii="Arial" w:hAnsi="Arial" w:cs="Arial"/>
          <w:sz w:val="24"/>
        </w:rPr>
        <w:t xml:space="preserve"> </w:t>
      </w:r>
      <w:proofErr w:type="spellStart"/>
      <w:r>
        <w:rPr>
          <w:rFonts w:ascii="Arial" w:hAnsi="Arial" w:cs="Arial"/>
          <w:sz w:val="24"/>
        </w:rPr>
        <w:t>int</w:t>
      </w:r>
      <w:proofErr w:type="spellEnd"/>
      <w:r>
        <w:rPr>
          <w:rFonts w:ascii="Arial" w:hAnsi="Arial" w:cs="Arial"/>
          <w:sz w:val="24"/>
        </w:rPr>
        <w:t xml:space="preserve"> una constante que dará para nuestra salida o entrada otro nombre durante todo el código.</w:t>
      </w:r>
    </w:p>
    <w:p w:rsidR="004A41F0" w:rsidRDefault="004A41F0" w:rsidP="009F5B6C">
      <w:pPr>
        <w:rPr>
          <w:rFonts w:ascii="Arial" w:hAnsi="Arial" w:cs="Arial"/>
          <w:sz w:val="24"/>
        </w:rPr>
      </w:pPr>
      <w:r>
        <w:rPr>
          <w:rFonts w:ascii="Arial" w:hAnsi="Arial" w:cs="Arial"/>
          <w:noProof/>
          <w:sz w:val="24"/>
          <w:lang w:eastAsia="es-ES"/>
        </w:rPr>
        <w:drawing>
          <wp:inline distT="0" distB="0" distL="0" distR="0">
            <wp:extent cx="5629275" cy="1574165"/>
            <wp:effectExtent l="19050" t="0" r="9525" b="0"/>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5629275" cy="1574165"/>
                    </a:xfrm>
                    <a:prstGeom prst="rect">
                      <a:avLst/>
                    </a:prstGeom>
                    <a:noFill/>
                    <a:ln w="9525">
                      <a:noFill/>
                      <a:miter lim="800000"/>
                      <a:headEnd/>
                      <a:tailEnd/>
                    </a:ln>
                  </pic:spPr>
                </pic:pic>
              </a:graphicData>
            </a:graphic>
          </wp:inline>
        </w:drawing>
      </w:r>
    </w:p>
    <w:p w:rsidR="004A41F0" w:rsidRDefault="00FB05B3" w:rsidP="009F5B6C">
      <w:pPr>
        <w:rPr>
          <w:rFonts w:ascii="Arial" w:hAnsi="Arial" w:cs="Arial"/>
          <w:sz w:val="24"/>
        </w:rPr>
      </w:pPr>
      <w:r>
        <w:rPr>
          <w:rFonts w:ascii="Arial" w:hAnsi="Arial" w:cs="Arial"/>
          <w:sz w:val="24"/>
        </w:rPr>
        <w:t xml:space="preserve">Ahora como siempre empezaremos a determinar las entradas y las salidas que vamos a tener mediante el </w:t>
      </w:r>
      <w:proofErr w:type="spellStart"/>
      <w:r>
        <w:rPr>
          <w:rFonts w:ascii="Arial" w:hAnsi="Arial" w:cs="Arial"/>
          <w:sz w:val="24"/>
        </w:rPr>
        <w:t>pinMode</w:t>
      </w:r>
      <w:proofErr w:type="spellEnd"/>
      <w:r>
        <w:rPr>
          <w:rFonts w:ascii="Arial" w:hAnsi="Arial" w:cs="Arial"/>
          <w:sz w:val="24"/>
        </w:rPr>
        <w:t xml:space="preserve">. El serial </w:t>
      </w:r>
      <w:proofErr w:type="spellStart"/>
      <w:r>
        <w:rPr>
          <w:rFonts w:ascii="Arial" w:hAnsi="Arial" w:cs="Arial"/>
          <w:sz w:val="24"/>
        </w:rPr>
        <w:t>begin</w:t>
      </w:r>
      <w:proofErr w:type="spellEnd"/>
      <w:r>
        <w:rPr>
          <w:rFonts w:ascii="Arial" w:hAnsi="Arial" w:cs="Arial"/>
          <w:sz w:val="24"/>
        </w:rPr>
        <w:t xml:space="preserve"> nos indicara la velocidad de transferencia de datos entre el botón y la placa se recomiendo el valor de 9600 baudios.</w:t>
      </w:r>
      <w:r w:rsidR="00890538" w:rsidRPr="00890538">
        <w:rPr>
          <w:rFonts w:ascii="Arial" w:hAnsi="Arial" w:cs="Arial"/>
          <w:sz w:val="24"/>
        </w:rPr>
        <w:t xml:space="preserve"> </w:t>
      </w:r>
      <w:r w:rsidR="00890538">
        <w:rPr>
          <w:rFonts w:ascii="Arial" w:hAnsi="Arial" w:cs="Arial"/>
          <w:sz w:val="24"/>
        </w:rPr>
        <w:t xml:space="preserve">Para crear una salida deberemos poner la función </w:t>
      </w:r>
      <w:proofErr w:type="spellStart"/>
      <w:r w:rsidR="00890538">
        <w:rPr>
          <w:rFonts w:ascii="Arial" w:hAnsi="Arial" w:cs="Arial"/>
          <w:sz w:val="24"/>
        </w:rPr>
        <w:t>pinMode</w:t>
      </w:r>
      <w:proofErr w:type="spellEnd"/>
      <w:r w:rsidR="00890538">
        <w:rPr>
          <w:rFonts w:ascii="Arial" w:hAnsi="Arial" w:cs="Arial"/>
          <w:sz w:val="24"/>
        </w:rPr>
        <w:t xml:space="preserve"> (el nombre de la E/S, OUTPUT</w:t>
      </w:r>
      <w:proofErr w:type="gramStart"/>
      <w:r w:rsidR="00890538">
        <w:rPr>
          <w:rFonts w:ascii="Arial" w:hAnsi="Arial" w:cs="Arial"/>
          <w:sz w:val="24"/>
        </w:rPr>
        <w:t>) ;</w:t>
      </w:r>
      <w:proofErr w:type="gramEnd"/>
      <w:r w:rsidR="00890538">
        <w:rPr>
          <w:rFonts w:ascii="Arial" w:hAnsi="Arial" w:cs="Arial"/>
          <w:sz w:val="24"/>
        </w:rPr>
        <w:t xml:space="preserve"> y para crear una entrada </w:t>
      </w:r>
      <w:proofErr w:type="spellStart"/>
      <w:r w:rsidR="00890538">
        <w:rPr>
          <w:rFonts w:ascii="Arial" w:hAnsi="Arial" w:cs="Arial"/>
          <w:sz w:val="24"/>
        </w:rPr>
        <w:t>pinMode</w:t>
      </w:r>
      <w:proofErr w:type="spellEnd"/>
      <w:r w:rsidR="00890538">
        <w:rPr>
          <w:rFonts w:ascii="Arial" w:hAnsi="Arial" w:cs="Arial"/>
          <w:sz w:val="24"/>
        </w:rPr>
        <w:t xml:space="preserve"> (el nombre de la E/S, INPUT);</w:t>
      </w:r>
    </w:p>
    <w:p w:rsidR="00FB05B3" w:rsidRDefault="00FB05B3" w:rsidP="009F5B6C">
      <w:pPr>
        <w:rPr>
          <w:rFonts w:ascii="Arial" w:hAnsi="Arial" w:cs="Arial"/>
          <w:sz w:val="24"/>
        </w:rPr>
      </w:pPr>
      <w:r>
        <w:rPr>
          <w:rFonts w:ascii="Arial" w:hAnsi="Arial" w:cs="Arial"/>
          <w:noProof/>
          <w:sz w:val="24"/>
          <w:lang w:eastAsia="es-ES"/>
        </w:rPr>
        <w:drawing>
          <wp:inline distT="0" distB="0" distL="0" distR="0">
            <wp:extent cx="6844458" cy="1276854"/>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a:stretch>
                      <a:fillRect/>
                    </a:stretch>
                  </pic:blipFill>
                  <pic:spPr bwMode="auto">
                    <a:xfrm>
                      <a:off x="0" y="0"/>
                      <a:ext cx="6850123" cy="1277911"/>
                    </a:xfrm>
                    <a:prstGeom prst="rect">
                      <a:avLst/>
                    </a:prstGeom>
                    <a:noFill/>
                    <a:ln w="9525">
                      <a:noFill/>
                      <a:miter lim="800000"/>
                      <a:headEnd/>
                      <a:tailEnd/>
                    </a:ln>
                  </pic:spPr>
                </pic:pic>
              </a:graphicData>
            </a:graphic>
          </wp:inline>
        </w:drawing>
      </w:r>
    </w:p>
    <w:p w:rsidR="005B6670" w:rsidRDefault="005B6670">
      <w:pPr>
        <w:rPr>
          <w:rFonts w:ascii="Arial" w:hAnsi="Arial" w:cs="Arial"/>
          <w:noProof/>
          <w:sz w:val="24"/>
          <w:lang w:eastAsia="es-ES"/>
        </w:rPr>
      </w:pPr>
      <w:r>
        <w:rPr>
          <w:rFonts w:ascii="Arial" w:hAnsi="Arial" w:cs="Arial"/>
          <w:noProof/>
          <w:sz w:val="24"/>
          <w:lang w:eastAsia="es-ES"/>
        </w:rPr>
        <w:br w:type="page"/>
      </w:r>
    </w:p>
    <w:p w:rsidR="005B6670" w:rsidRDefault="00D600C7">
      <w:pPr>
        <w:rPr>
          <w:rFonts w:ascii="Arial" w:hAnsi="Arial" w:cs="Arial"/>
          <w:noProof/>
          <w:sz w:val="24"/>
          <w:lang w:eastAsia="es-ES"/>
        </w:rPr>
      </w:pPr>
      <w:r>
        <w:rPr>
          <w:rFonts w:ascii="Arial" w:hAnsi="Arial" w:cs="Arial"/>
          <w:noProof/>
          <w:sz w:val="24"/>
          <w:lang w:eastAsia="es-ES"/>
        </w:rPr>
        <w:lastRenderedPageBreak/>
        <w:t>Por ultimo procederemos a crear el codigo que nos realizara la funcion en el aparatado de void loop lo primero que haremos sera leer el estado del boton mediante el digitalRead para saber si esta en estado alto o bajo, una vez esto mediante la variable if y si se cumple la funcion de su interior se producira una accion o no, ahora deberemos utilizar la funcion map para poder controlar la intensidad y el estado de la intensidad del led lo guardaremos mediante el Serial.print en la memoria de arduino. Por ultimo saber que la funcion analogWrite nos permite que el led tenga varias intensidades.</w:t>
      </w:r>
    </w:p>
    <w:p w:rsidR="00F62374" w:rsidRDefault="005B6670" w:rsidP="00FB05B3">
      <w:pPr>
        <w:rPr>
          <w:rFonts w:ascii="Arial" w:hAnsi="Arial" w:cs="Arial"/>
          <w:sz w:val="24"/>
        </w:rPr>
      </w:pPr>
      <w:r>
        <w:rPr>
          <w:rFonts w:ascii="Arial" w:hAnsi="Arial" w:cs="Arial"/>
          <w:noProof/>
          <w:sz w:val="24"/>
          <w:lang w:eastAsia="es-ES"/>
        </w:rPr>
        <w:drawing>
          <wp:inline distT="0" distB="0" distL="0" distR="0">
            <wp:extent cx="6886949" cy="3602516"/>
            <wp:effectExtent l="19050" t="0" r="9151"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srcRect/>
                    <a:stretch>
                      <a:fillRect/>
                    </a:stretch>
                  </pic:blipFill>
                  <pic:spPr bwMode="auto">
                    <a:xfrm>
                      <a:off x="0" y="0"/>
                      <a:ext cx="6893715" cy="3606055"/>
                    </a:xfrm>
                    <a:prstGeom prst="rect">
                      <a:avLst/>
                    </a:prstGeom>
                    <a:noFill/>
                    <a:ln w="9525">
                      <a:noFill/>
                      <a:miter lim="800000"/>
                      <a:headEnd/>
                      <a:tailEnd/>
                    </a:ln>
                  </pic:spPr>
                </pic:pic>
              </a:graphicData>
            </a:graphic>
          </wp:inline>
        </w:drawing>
      </w:r>
    </w:p>
    <w:p w:rsidR="00F62374" w:rsidRDefault="00F62374">
      <w:pPr>
        <w:rPr>
          <w:rFonts w:ascii="Arial" w:hAnsi="Arial" w:cs="Arial"/>
          <w:sz w:val="24"/>
        </w:rPr>
      </w:pPr>
      <w:r>
        <w:rPr>
          <w:rFonts w:ascii="Arial" w:hAnsi="Arial" w:cs="Arial"/>
          <w:sz w:val="24"/>
        </w:rPr>
        <w:br w:type="page"/>
      </w:r>
    </w:p>
    <w:p w:rsidR="004A41F0" w:rsidRDefault="00F62374" w:rsidP="00F62374">
      <w:pPr>
        <w:rPr>
          <w:rFonts w:ascii="Arial" w:hAnsi="Arial" w:cs="Arial"/>
          <w:sz w:val="24"/>
        </w:rPr>
      </w:pPr>
      <w:r>
        <w:rPr>
          <w:rFonts w:ascii="Arial" w:hAnsi="Arial" w:cs="Arial"/>
          <w:sz w:val="24"/>
        </w:rPr>
        <w:lastRenderedPageBreak/>
        <w:t>3.- control mediante un servo de la puerta de entrada a la casa.</w:t>
      </w:r>
    </w:p>
    <w:p w:rsidR="00F62374" w:rsidRDefault="00EB6953" w:rsidP="00F62374">
      <w:pPr>
        <w:rPr>
          <w:rFonts w:ascii="Arial" w:hAnsi="Arial" w:cs="Arial"/>
          <w:sz w:val="24"/>
        </w:rPr>
      </w:pPr>
      <w:r>
        <w:rPr>
          <w:rFonts w:ascii="Arial" w:hAnsi="Arial" w:cs="Arial"/>
          <w:sz w:val="24"/>
        </w:rPr>
        <w:t>Lo primero que vamos a realizar será el circuito, para ello necesitamos</w:t>
      </w:r>
    </w:p>
    <w:p w:rsidR="00EB6953" w:rsidRDefault="00EB6953" w:rsidP="00F62374">
      <w:pPr>
        <w:rPr>
          <w:rFonts w:ascii="Arial" w:hAnsi="Arial" w:cs="Arial"/>
          <w:sz w:val="24"/>
        </w:rPr>
      </w:pPr>
      <w:r>
        <w:rPr>
          <w:rFonts w:ascii="Arial" w:hAnsi="Arial" w:cs="Arial"/>
          <w:sz w:val="24"/>
        </w:rPr>
        <w:tab/>
        <w:t>1.- Un servo</w:t>
      </w:r>
    </w:p>
    <w:p w:rsidR="00EB6953" w:rsidRDefault="00EB6953" w:rsidP="00F62374">
      <w:pPr>
        <w:rPr>
          <w:rFonts w:ascii="Arial" w:hAnsi="Arial" w:cs="Arial"/>
          <w:sz w:val="24"/>
        </w:rPr>
      </w:pPr>
      <w:r>
        <w:rPr>
          <w:rFonts w:ascii="Arial" w:hAnsi="Arial" w:cs="Arial"/>
          <w:sz w:val="24"/>
        </w:rPr>
        <w:tab/>
        <w:t>2.- cable para realizar las conexiones</w:t>
      </w:r>
    </w:p>
    <w:p w:rsidR="00EB6953" w:rsidRDefault="00EB6953" w:rsidP="00F62374">
      <w:pPr>
        <w:rPr>
          <w:rFonts w:ascii="Arial" w:hAnsi="Arial" w:cs="Arial"/>
          <w:sz w:val="24"/>
        </w:rPr>
      </w:pPr>
      <w:r>
        <w:rPr>
          <w:rFonts w:ascii="Arial" w:hAnsi="Arial" w:cs="Arial"/>
          <w:sz w:val="24"/>
        </w:rPr>
        <w:tab/>
        <w:t>3.- Un pulsador</w:t>
      </w:r>
    </w:p>
    <w:p w:rsidR="00EB6953" w:rsidRDefault="00EB6953" w:rsidP="00F62374">
      <w:pPr>
        <w:rPr>
          <w:rFonts w:ascii="Arial" w:hAnsi="Arial" w:cs="Arial"/>
          <w:sz w:val="24"/>
        </w:rPr>
      </w:pPr>
      <w:r>
        <w:rPr>
          <w:rFonts w:ascii="Arial" w:hAnsi="Arial" w:cs="Arial"/>
          <w:sz w:val="24"/>
        </w:rPr>
        <w:tab/>
        <w:t>4.- una resistencia de 10kΩ</w:t>
      </w:r>
    </w:p>
    <w:p w:rsidR="00D62D5E" w:rsidRDefault="00EB6953" w:rsidP="00F62374">
      <w:pPr>
        <w:rPr>
          <w:rFonts w:ascii="Arial" w:hAnsi="Arial" w:cs="Arial"/>
          <w:sz w:val="24"/>
        </w:rPr>
      </w:pPr>
      <w:r>
        <w:rPr>
          <w:rFonts w:ascii="Arial" w:hAnsi="Arial" w:cs="Arial"/>
          <w:sz w:val="24"/>
        </w:rPr>
        <w:t xml:space="preserve">Para realizar este montaje conectaremos el positivo y el GND de nuestra placa </w:t>
      </w:r>
      <w:proofErr w:type="spellStart"/>
      <w:r>
        <w:rPr>
          <w:rFonts w:ascii="Arial" w:hAnsi="Arial" w:cs="Arial"/>
          <w:sz w:val="24"/>
        </w:rPr>
        <w:t>Arduino</w:t>
      </w:r>
      <w:proofErr w:type="spellEnd"/>
      <w:r>
        <w:rPr>
          <w:rFonts w:ascii="Arial" w:hAnsi="Arial" w:cs="Arial"/>
          <w:sz w:val="24"/>
        </w:rPr>
        <w:t xml:space="preserve"> a la placa de </w:t>
      </w:r>
      <w:r w:rsidR="00D62D5E">
        <w:rPr>
          <w:rFonts w:ascii="Arial" w:hAnsi="Arial" w:cs="Arial"/>
          <w:sz w:val="24"/>
        </w:rPr>
        <w:t xml:space="preserve">conexiones, después cogeremos un positivo de la placa y lo conectaremos a una patilla del pulsador, en la patilla del otro extremo conectaremos la salida </w:t>
      </w:r>
      <w:proofErr w:type="spellStart"/>
      <w:r w:rsidR="00D62D5E">
        <w:rPr>
          <w:rFonts w:ascii="Arial" w:hAnsi="Arial" w:cs="Arial"/>
          <w:sz w:val="24"/>
        </w:rPr>
        <w:t>numero</w:t>
      </w:r>
      <w:proofErr w:type="spellEnd"/>
      <w:r w:rsidR="00D62D5E">
        <w:rPr>
          <w:rFonts w:ascii="Arial" w:hAnsi="Arial" w:cs="Arial"/>
          <w:sz w:val="24"/>
        </w:rPr>
        <w:t xml:space="preserve"> 4 de </w:t>
      </w:r>
      <w:proofErr w:type="spellStart"/>
      <w:r w:rsidR="00D62D5E">
        <w:rPr>
          <w:rFonts w:ascii="Arial" w:hAnsi="Arial" w:cs="Arial"/>
          <w:sz w:val="24"/>
        </w:rPr>
        <w:t>Arduino</w:t>
      </w:r>
      <w:proofErr w:type="spellEnd"/>
      <w:r w:rsidR="00D62D5E">
        <w:rPr>
          <w:rFonts w:ascii="Arial" w:hAnsi="Arial" w:cs="Arial"/>
          <w:sz w:val="24"/>
        </w:rPr>
        <w:t xml:space="preserve"> a la vez que tendrá una resistencia de 10kΩ con su otro extremo conectado a tierra una vez colocado el pulsador pondremos el servo para ello conectaremos el positivo y el negativo del servo a la placa de conexiones y el cable de datos del servo lo conectaremos a la salida 5 de </w:t>
      </w:r>
      <w:proofErr w:type="spellStart"/>
      <w:r w:rsidR="00D62D5E">
        <w:rPr>
          <w:rFonts w:ascii="Arial" w:hAnsi="Arial" w:cs="Arial"/>
          <w:sz w:val="24"/>
        </w:rPr>
        <w:t>Arduino</w:t>
      </w:r>
      <w:proofErr w:type="spellEnd"/>
      <w:r w:rsidR="00D62D5E">
        <w:rPr>
          <w:rFonts w:ascii="Arial" w:hAnsi="Arial" w:cs="Arial"/>
          <w:sz w:val="24"/>
        </w:rPr>
        <w:t xml:space="preserve"> y con esto tendríamos realizado nuestro circuito. </w:t>
      </w:r>
      <w:r>
        <w:rPr>
          <w:rFonts w:ascii="Arial" w:hAnsi="Arial" w:cs="Arial"/>
          <w:noProof/>
          <w:sz w:val="24"/>
          <w:lang w:eastAsia="es-ES"/>
        </w:rPr>
        <w:drawing>
          <wp:inline distT="0" distB="0" distL="0" distR="0">
            <wp:extent cx="6477635" cy="4660265"/>
            <wp:effectExtent l="1905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6477635" cy="4660265"/>
                    </a:xfrm>
                    <a:prstGeom prst="rect">
                      <a:avLst/>
                    </a:prstGeom>
                    <a:noFill/>
                    <a:ln w="9525">
                      <a:noFill/>
                      <a:miter lim="800000"/>
                      <a:headEnd/>
                      <a:tailEnd/>
                    </a:ln>
                  </pic:spPr>
                </pic:pic>
              </a:graphicData>
            </a:graphic>
          </wp:inline>
        </w:drawing>
      </w:r>
    </w:p>
    <w:p w:rsidR="008B6DC6" w:rsidRDefault="008B6DC6" w:rsidP="00F62374">
      <w:pPr>
        <w:rPr>
          <w:rFonts w:ascii="Arial" w:hAnsi="Arial" w:cs="Arial"/>
          <w:sz w:val="24"/>
        </w:rPr>
      </w:pPr>
    </w:p>
    <w:p w:rsidR="006124A9" w:rsidRDefault="00D62D5E" w:rsidP="00F62374">
      <w:pPr>
        <w:rPr>
          <w:rFonts w:ascii="Arial" w:hAnsi="Arial" w:cs="Arial"/>
          <w:sz w:val="24"/>
        </w:rPr>
      </w:pPr>
      <w:r>
        <w:rPr>
          <w:rFonts w:ascii="Arial" w:hAnsi="Arial" w:cs="Arial"/>
          <w:sz w:val="24"/>
        </w:rPr>
        <w:t xml:space="preserve">Ahora procederemos a realizar el código </w:t>
      </w:r>
      <w:r w:rsidR="006124A9">
        <w:rPr>
          <w:rFonts w:ascii="Arial" w:hAnsi="Arial" w:cs="Arial"/>
          <w:sz w:val="24"/>
        </w:rPr>
        <w:t xml:space="preserve">lo primero para poder controlar  un servo con </w:t>
      </w:r>
      <w:proofErr w:type="spellStart"/>
      <w:r w:rsidR="006124A9">
        <w:rPr>
          <w:rFonts w:ascii="Arial" w:hAnsi="Arial" w:cs="Arial"/>
          <w:sz w:val="24"/>
        </w:rPr>
        <w:t>Arduino</w:t>
      </w:r>
      <w:proofErr w:type="spellEnd"/>
      <w:r w:rsidR="006124A9">
        <w:rPr>
          <w:rFonts w:ascii="Arial" w:hAnsi="Arial" w:cs="Arial"/>
          <w:sz w:val="24"/>
        </w:rPr>
        <w:t xml:space="preserve"> será abrir una carpeta de la memoria de </w:t>
      </w:r>
      <w:proofErr w:type="spellStart"/>
      <w:r w:rsidR="00823A0D">
        <w:rPr>
          <w:rFonts w:ascii="Arial" w:hAnsi="Arial" w:cs="Arial"/>
          <w:sz w:val="24"/>
        </w:rPr>
        <w:t>Arduino</w:t>
      </w:r>
      <w:proofErr w:type="spellEnd"/>
      <w:r w:rsidR="006124A9">
        <w:rPr>
          <w:rFonts w:ascii="Arial" w:hAnsi="Arial" w:cs="Arial"/>
          <w:sz w:val="24"/>
        </w:rPr>
        <w:t xml:space="preserve"> llamada </w:t>
      </w:r>
      <w:proofErr w:type="spellStart"/>
      <w:r w:rsidR="006124A9">
        <w:rPr>
          <w:rFonts w:ascii="Arial" w:hAnsi="Arial" w:cs="Arial"/>
          <w:sz w:val="24"/>
        </w:rPr>
        <w:t>servo.h</w:t>
      </w:r>
      <w:proofErr w:type="spellEnd"/>
      <w:r w:rsidR="006124A9">
        <w:rPr>
          <w:rFonts w:ascii="Arial" w:hAnsi="Arial" w:cs="Arial"/>
          <w:sz w:val="24"/>
        </w:rPr>
        <w:t xml:space="preserve"> para ello deberemos poner “#</w:t>
      </w:r>
      <w:proofErr w:type="spellStart"/>
      <w:r w:rsidR="006124A9">
        <w:rPr>
          <w:rFonts w:ascii="Arial" w:hAnsi="Arial" w:cs="Arial"/>
          <w:sz w:val="24"/>
        </w:rPr>
        <w:t>include</w:t>
      </w:r>
      <w:proofErr w:type="spellEnd"/>
      <w:r w:rsidR="006124A9">
        <w:rPr>
          <w:rFonts w:ascii="Arial" w:hAnsi="Arial" w:cs="Arial"/>
          <w:sz w:val="24"/>
        </w:rPr>
        <w:t xml:space="preserve">  &lt;</w:t>
      </w:r>
      <w:proofErr w:type="spellStart"/>
      <w:r w:rsidR="006124A9">
        <w:rPr>
          <w:rFonts w:ascii="Arial" w:hAnsi="Arial" w:cs="Arial"/>
          <w:sz w:val="24"/>
        </w:rPr>
        <w:t>Servo.h</w:t>
      </w:r>
      <w:proofErr w:type="spellEnd"/>
      <w:r w:rsidR="006124A9">
        <w:rPr>
          <w:rFonts w:ascii="Arial" w:hAnsi="Arial" w:cs="Arial"/>
          <w:sz w:val="24"/>
        </w:rPr>
        <w:t xml:space="preserve">&gt;” con eso será suficiente </w:t>
      </w:r>
      <w:r w:rsidR="00823A0D">
        <w:rPr>
          <w:rFonts w:ascii="Arial" w:hAnsi="Arial" w:cs="Arial"/>
          <w:sz w:val="24"/>
        </w:rPr>
        <w:t>después</w:t>
      </w:r>
      <w:r w:rsidR="006124A9">
        <w:rPr>
          <w:rFonts w:ascii="Arial" w:hAnsi="Arial" w:cs="Arial"/>
          <w:sz w:val="24"/>
        </w:rPr>
        <w:t xml:space="preserve"> daremos nombres a nuestras salidas con la función </w:t>
      </w:r>
      <w:proofErr w:type="spellStart"/>
      <w:r w:rsidR="006124A9">
        <w:rPr>
          <w:rFonts w:ascii="Arial" w:hAnsi="Arial" w:cs="Arial"/>
          <w:sz w:val="24"/>
        </w:rPr>
        <w:t>const</w:t>
      </w:r>
      <w:proofErr w:type="spellEnd"/>
      <w:r w:rsidR="006124A9">
        <w:rPr>
          <w:rFonts w:ascii="Arial" w:hAnsi="Arial" w:cs="Arial"/>
          <w:sz w:val="24"/>
        </w:rPr>
        <w:t xml:space="preserve"> </w:t>
      </w:r>
      <w:proofErr w:type="spellStart"/>
      <w:r w:rsidR="006124A9">
        <w:rPr>
          <w:rFonts w:ascii="Arial" w:hAnsi="Arial" w:cs="Arial"/>
          <w:sz w:val="24"/>
        </w:rPr>
        <w:t>int</w:t>
      </w:r>
      <w:proofErr w:type="spellEnd"/>
      <w:r w:rsidR="006124A9">
        <w:rPr>
          <w:rFonts w:ascii="Arial" w:hAnsi="Arial" w:cs="Arial"/>
          <w:sz w:val="24"/>
        </w:rPr>
        <w:t xml:space="preserve"> para dar nombre al servo que hemos conectado utilizaremos la variable Servo y el nombre que queramos y también guardaremos el estado del botón y la posición del servo en la memoria de </w:t>
      </w:r>
      <w:proofErr w:type="spellStart"/>
      <w:r w:rsidR="006124A9">
        <w:rPr>
          <w:rFonts w:ascii="Arial" w:hAnsi="Arial" w:cs="Arial"/>
          <w:sz w:val="24"/>
        </w:rPr>
        <w:t>Arduino</w:t>
      </w:r>
      <w:proofErr w:type="spellEnd"/>
      <w:r w:rsidR="006124A9">
        <w:rPr>
          <w:rFonts w:ascii="Arial" w:hAnsi="Arial" w:cs="Arial"/>
          <w:sz w:val="24"/>
        </w:rPr>
        <w:t>.</w:t>
      </w:r>
    </w:p>
    <w:p w:rsidR="008B6DC6" w:rsidRDefault="008B6DC6" w:rsidP="00F62374">
      <w:pPr>
        <w:rPr>
          <w:rFonts w:ascii="Arial" w:hAnsi="Arial" w:cs="Arial"/>
          <w:sz w:val="24"/>
        </w:rPr>
      </w:pPr>
    </w:p>
    <w:p w:rsidR="006124A9" w:rsidRDefault="008B6DC6" w:rsidP="00F62374">
      <w:pPr>
        <w:rPr>
          <w:rFonts w:ascii="Arial" w:hAnsi="Arial" w:cs="Arial"/>
          <w:noProof/>
          <w:sz w:val="24"/>
          <w:lang w:eastAsia="es-ES"/>
        </w:rPr>
      </w:pPr>
      <w:r>
        <w:rPr>
          <w:rFonts w:ascii="Arial" w:hAnsi="Arial" w:cs="Arial"/>
          <w:noProof/>
          <w:sz w:val="24"/>
          <w:lang w:eastAsia="es-ES"/>
        </w:rPr>
        <w:drawing>
          <wp:inline distT="0" distB="0" distL="0" distR="0">
            <wp:extent cx="6257290" cy="1421130"/>
            <wp:effectExtent l="19050" t="0" r="0" b="0"/>
            <wp:docPr id="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6257290" cy="1421130"/>
                    </a:xfrm>
                    <a:prstGeom prst="rect">
                      <a:avLst/>
                    </a:prstGeom>
                    <a:noFill/>
                    <a:ln w="9525">
                      <a:noFill/>
                      <a:miter lim="800000"/>
                      <a:headEnd/>
                      <a:tailEnd/>
                    </a:ln>
                  </pic:spPr>
                </pic:pic>
              </a:graphicData>
            </a:graphic>
          </wp:inline>
        </w:drawing>
      </w:r>
    </w:p>
    <w:p w:rsidR="008B6DC6" w:rsidRDefault="008B6DC6" w:rsidP="00F62374">
      <w:pPr>
        <w:rPr>
          <w:rFonts w:ascii="Arial" w:hAnsi="Arial" w:cs="Arial"/>
          <w:noProof/>
          <w:sz w:val="24"/>
          <w:lang w:eastAsia="es-ES"/>
        </w:rPr>
      </w:pPr>
    </w:p>
    <w:p w:rsidR="008B6DC6" w:rsidRDefault="008B6DC6" w:rsidP="00F62374">
      <w:pPr>
        <w:rPr>
          <w:rFonts w:ascii="Arial" w:hAnsi="Arial" w:cs="Arial"/>
          <w:noProof/>
          <w:sz w:val="24"/>
          <w:lang w:eastAsia="es-ES"/>
        </w:rPr>
      </w:pPr>
      <w:r>
        <w:rPr>
          <w:rFonts w:ascii="Arial" w:hAnsi="Arial" w:cs="Arial"/>
          <w:noProof/>
          <w:sz w:val="24"/>
          <w:lang w:eastAsia="es-ES"/>
        </w:rPr>
        <w:t>El apartado void setup de nuestro codigo es muy sencillo solo hara falta decir el pin que sera para mover el servo mediante la funcion .attach para utilizar correctamente deberas poner “el nombre de tu servo”.attach (pin que has elejido para el servo); y por ultimo el pin al que ira conectado el boton para hacer funcionar el servo.</w:t>
      </w:r>
    </w:p>
    <w:p w:rsidR="008B6DC6" w:rsidRDefault="008B6DC6" w:rsidP="00F62374">
      <w:pPr>
        <w:rPr>
          <w:rFonts w:ascii="Arial" w:hAnsi="Arial" w:cs="Arial"/>
          <w:noProof/>
          <w:sz w:val="24"/>
          <w:lang w:eastAsia="es-ES"/>
        </w:rPr>
      </w:pPr>
    </w:p>
    <w:p w:rsidR="008B6DC6" w:rsidRDefault="008B6DC6" w:rsidP="00F62374">
      <w:pPr>
        <w:rPr>
          <w:rFonts w:ascii="Arial" w:hAnsi="Arial" w:cs="Arial"/>
          <w:noProof/>
          <w:sz w:val="24"/>
          <w:lang w:eastAsia="es-ES"/>
        </w:rPr>
      </w:pPr>
      <w:r>
        <w:rPr>
          <w:rFonts w:ascii="Arial" w:hAnsi="Arial" w:cs="Arial"/>
          <w:noProof/>
          <w:sz w:val="24"/>
          <w:lang w:eastAsia="es-ES"/>
        </w:rPr>
        <w:drawing>
          <wp:inline distT="0" distB="0" distL="0" distR="0">
            <wp:extent cx="6932593" cy="1090670"/>
            <wp:effectExtent l="19050" t="0" r="1607"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srcRect/>
                    <a:stretch>
                      <a:fillRect/>
                    </a:stretch>
                  </pic:blipFill>
                  <pic:spPr bwMode="auto">
                    <a:xfrm>
                      <a:off x="0" y="0"/>
                      <a:ext cx="6963460" cy="1095526"/>
                    </a:xfrm>
                    <a:prstGeom prst="rect">
                      <a:avLst/>
                    </a:prstGeom>
                    <a:noFill/>
                    <a:ln w="9525">
                      <a:noFill/>
                      <a:miter lim="800000"/>
                      <a:headEnd/>
                      <a:tailEnd/>
                    </a:ln>
                  </pic:spPr>
                </pic:pic>
              </a:graphicData>
            </a:graphic>
          </wp:inline>
        </w:drawing>
      </w:r>
    </w:p>
    <w:p w:rsidR="008B6DC6" w:rsidRDefault="008B6DC6">
      <w:pPr>
        <w:rPr>
          <w:rFonts w:ascii="Arial" w:hAnsi="Arial" w:cs="Arial"/>
          <w:sz w:val="24"/>
          <w:lang w:eastAsia="es-ES"/>
        </w:rPr>
      </w:pPr>
      <w:r>
        <w:rPr>
          <w:rFonts w:ascii="Arial" w:hAnsi="Arial" w:cs="Arial"/>
          <w:sz w:val="24"/>
          <w:lang w:eastAsia="es-ES"/>
        </w:rPr>
        <w:br w:type="page"/>
      </w:r>
    </w:p>
    <w:p w:rsidR="006124A9" w:rsidRPr="008B6DC6" w:rsidRDefault="008B6DC6" w:rsidP="008B6DC6">
      <w:pPr>
        <w:rPr>
          <w:rFonts w:ascii="Arial" w:hAnsi="Arial" w:cs="Arial"/>
          <w:sz w:val="24"/>
          <w:lang w:eastAsia="es-ES"/>
        </w:rPr>
      </w:pPr>
      <w:r>
        <w:rPr>
          <w:rFonts w:ascii="Arial" w:hAnsi="Arial" w:cs="Arial"/>
          <w:sz w:val="24"/>
          <w:lang w:eastAsia="es-ES"/>
        </w:rPr>
        <w:lastRenderedPageBreak/>
        <w:t xml:space="preserve">Por último crearemos el </w:t>
      </w:r>
      <w:proofErr w:type="spellStart"/>
      <w:r>
        <w:rPr>
          <w:rFonts w:ascii="Arial" w:hAnsi="Arial" w:cs="Arial"/>
          <w:sz w:val="24"/>
          <w:lang w:eastAsia="es-ES"/>
        </w:rPr>
        <w:t>void</w:t>
      </w:r>
      <w:proofErr w:type="spellEnd"/>
      <w:r>
        <w:rPr>
          <w:rFonts w:ascii="Arial" w:hAnsi="Arial" w:cs="Arial"/>
          <w:sz w:val="24"/>
          <w:lang w:eastAsia="es-ES"/>
        </w:rPr>
        <w:t xml:space="preserve"> </w:t>
      </w:r>
      <w:proofErr w:type="spellStart"/>
      <w:r>
        <w:rPr>
          <w:rFonts w:ascii="Arial" w:hAnsi="Arial" w:cs="Arial"/>
          <w:sz w:val="24"/>
          <w:lang w:eastAsia="es-ES"/>
        </w:rPr>
        <w:t>loop</w:t>
      </w:r>
      <w:proofErr w:type="spellEnd"/>
      <w:r>
        <w:rPr>
          <w:rFonts w:ascii="Arial" w:hAnsi="Arial" w:cs="Arial"/>
          <w:sz w:val="24"/>
          <w:lang w:eastAsia="es-ES"/>
        </w:rPr>
        <w:t xml:space="preserve"> para que nuestro servo realice los movimientos que queremos</w:t>
      </w:r>
      <w:r w:rsidR="00995F70">
        <w:rPr>
          <w:rFonts w:ascii="Arial" w:hAnsi="Arial" w:cs="Arial"/>
          <w:sz w:val="24"/>
          <w:lang w:eastAsia="es-ES"/>
        </w:rPr>
        <w:t xml:space="preserve">, Lo principal y lo que hacemos siempre es preguntar el estado del botón mediante la función </w:t>
      </w:r>
      <w:proofErr w:type="spellStart"/>
      <w:r w:rsidR="00995F70">
        <w:rPr>
          <w:rFonts w:ascii="Arial" w:hAnsi="Arial" w:cs="Arial"/>
          <w:sz w:val="24"/>
          <w:lang w:eastAsia="es-ES"/>
        </w:rPr>
        <w:t>DigitalRead</w:t>
      </w:r>
      <w:proofErr w:type="spellEnd"/>
      <w:r w:rsidR="00995F70">
        <w:rPr>
          <w:rFonts w:ascii="Arial" w:hAnsi="Arial" w:cs="Arial"/>
          <w:sz w:val="24"/>
          <w:lang w:eastAsia="es-ES"/>
        </w:rPr>
        <w:t xml:space="preserve"> una vez </w:t>
      </w:r>
      <w:r w:rsidR="00823A0D">
        <w:rPr>
          <w:rFonts w:ascii="Arial" w:hAnsi="Arial" w:cs="Arial"/>
          <w:sz w:val="24"/>
          <w:lang w:eastAsia="es-ES"/>
        </w:rPr>
        <w:t>hecho</w:t>
      </w:r>
      <w:r w:rsidR="00995F70">
        <w:rPr>
          <w:rFonts w:ascii="Arial" w:hAnsi="Arial" w:cs="Arial"/>
          <w:sz w:val="24"/>
          <w:lang w:eastAsia="es-ES"/>
        </w:rPr>
        <w:t xml:space="preserve"> esto con la función </w:t>
      </w:r>
      <w:proofErr w:type="spellStart"/>
      <w:r w:rsidR="00995F70">
        <w:rPr>
          <w:rFonts w:ascii="Arial" w:hAnsi="Arial" w:cs="Arial"/>
          <w:sz w:val="24"/>
          <w:lang w:eastAsia="es-ES"/>
        </w:rPr>
        <w:t>if</w:t>
      </w:r>
      <w:proofErr w:type="spellEnd"/>
      <w:r w:rsidR="00995F70">
        <w:rPr>
          <w:rFonts w:ascii="Arial" w:hAnsi="Arial" w:cs="Arial"/>
          <w:sz w:val="24"/>
          <w:lang w:eastAsia="es-ES"/>
        </w:rPr>
        <w:t xml:space="preserve"> haremos que si pulsamos el botón el servo se moverá desde la posición 0 hacia los 90º y después se vuelve  a pulsar el botón el servo ira esta vez de 90 a 0º  una vez realizado esto tendremos el movimiento de la puerta completado</w:t>
      </w:r>
    </w:p>
    <w:p w:rsidR="008B6DC6" w:rsidRDefault="006124A9" w:rsidP="00F62374">
      <w:pPr>
        <w:rPr>
          <w:rFonts w:ascii="Arial" w:hAnsi="Arial" w:cs="Arial"/>
          <w:sz w:val="24"/>
        </w:rPr>
      </w:pPr>
      <w:r>
        <w:rPr>
          <w:rFonts w:ascii="Arial" w:hAnsi="Arial" w:cs="Arial"/>
          <w:noProof/>
          <w:sz w:val="24"/>
          <w:lang w:eastAsia="es-ES"/>
        </w:rPr>
        <w:drawing>
          <wp:inline distT="0" distB="0" distL="0" distR="0">
            <wp:extent cx="6477635" cy="3966210"/>
            <wp:effectExtent l="19050" t="0" r="0" b="0"/>
            <wp:docPr id="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6477635" cy="3966210"/>
                    </a:xfrm>
                    <a:prstGeom prst="rect">
                      <a:avLst/>
                    </a:prstGeom>
                    <a:noFill/>
                    <a:ln w="9525">
                      <a:noFill/>
                      <a:miter lim="800000"/>
                      <a:headEnd/>
                      <a:tailEnd/>
                    </a:ln>
                  </pic:spPr>
                </pic:pic>
              </a:graphicData>
            </a:graphic>
          </wp:inline>
        </w:drawing>
      </w:r>
    </w:p>
    <w:p w:rsidR="008B6DC6" w:rsidRDefault="008B6DC6" w:rsidP="008B6DC6">
      <w:pPr>
        <w:tabs>
          <w:tab w:val="left" w:pos="1093"/>
        </w:tabs>
        <w:rPr>
          <w:rFonts w:ascii="Arial" w:hAnsi="Arial" w:cs="Arial"/>
          <w:sz w:val="24"/>
        </w:rPr>
      </w:pPr>
      <w:r>
        <w:rPr>
          <w:rFonts w:ascii="Arial" w:hAnsi="Arial" w:cs="Arial"/>
          <w:sz w:val="24"/>
        </w:rPr>
        <w:tab/>
      </w:r>
    </w:p>
    <w:p w:rsidR="008B6DC6" w:rsidRDefault="008B6DC6">
      <w:pPr>
        <w:rPr>
          <w:rFonts w:ascii="Arial" w:hAnsi="Arial" w:cs="Arial"/>
          <w:sz w:val="24"/>
        </w:rPr>
      </w:pPr>
      <w:r>
        <w:rPr>
          <w:rFonts w:ascii="Arial" w:hAnsi="Arial" w:cs="Arial"/>
          <w:sz w:val="24"/>
        </w:rPr>
        <w:br w:type="page"/>
      </w:r>
    </w:p>
    <w:p w:rsidR="00995F70" w:rsidRDefault="00995F70">
      <w:pPr>
        <w:rPr>
          <w:rFonts w:ascii="Arial" w:hAnsi="Arial" w:cs="Arial"/>
          <w:sz w:val="24"/>
        </w:rPr>
      </w:pPr>
      <w:r>
        <w:rPr>
          <w:rFonts w:ascii="Arial" w:hAnsi="Arial" w:cs="Arial"/>
          <w:sz w:val="24"/>
        </w:rPr>
        <w:lastRenderedPageBreak/>
        <w:t>4.- Control de la apertura de la puerta corredera de la puerta</w:t>
      </w:r>
    </w:p>
    <w:p w:rsidR="007462BC" w:rsidRDefault="007462BC">
      <w:pPr>
        <w:rPr>
          <w:rFonts w:ascii="Arial" w:hAnsi="Arial" w:cs="Arial"/>
          <w:sz w:val="24"/>
        </w:rPr>
      </w:pPr>
      <w:r>
        <w:rPr>
          <w:rFonts w:ascii="Arial" w:hAnsi="Arial" w:cs="Arial"/>
          <w:sz w:val="24"/>
        </w:rPr>
        <w:t xml:space="preserve">Para realizar el circuito </w:t>
      </w:r>
      <w:proofErr w:type="spellStart"/>
      <w:proofErr w:type="gramStart"/>
      <w:r>
        <w:rPr>
          <w:rFonts w:ascii="Arial" w:hAnsi="Arial" w:cs="Arial"/>
          <w:sz w:val="24"/>
        </w:rPr>
        <w:t>de el</w:t>
      </w:r>
      <w:proofErr w:type="spellEnd"/>
      <w:proofErr w:type="gramEnd"/>
      <w:r>
        <w:rPr>
          <w:rFonts w:ascii="Arial" w:hAnsi="Arial" w:cs="Arial"/>
          <w:sz w:val="24"/>
        </w:rPr>
        <w:t xml:space="preserve"> control de la puerta necesitaremos los siguientes materiales.</w:t>
      </w:r>
    </w:p>
    <w:p w:rsidR="007462BC" w:rsidRDefault="007462BC">
      <w:pPr>
        <w:rPr>
          <w:rFonts w:ascii="Arial" w:hAnsi="Arial" w:cs="Arial"/>
          <w:sz w:val="24"/>
        </w:rPr>
      </w:pPr>
      <w:r>
        <w:rPr>
          <w:rFonts w:ascii="Arial" w:hAnsi="Arial" w:cs="Arial"/>
          <w:sz w:val="24"/>
        </w:rPr>
        <w:tab/>
        <w:t>1.- cable telefónico</w:t>
      </w:r>
    </w:p>
    <w:p w:rsidR="007462BC" w:rsidRDefault="007462BC">
      <w:pPr>
        <w:rPr>
          <w:rFonts w:ascii="Arial" w:hAnsi="Arial" w:cs="Arial"/>
          <w:sz w:val="24"/>
        </w:rPr>
      </w:pPr>
      <w:r>
        <w:rPr>
          <w:rFonts w:ascii="Arial" w:hAnsi="Arial" w:cs="Arial"/>
          <w:sz w:val="24"/>
        </w:rPr>
        <w:tab/>
        <w:t>2.- 2 relés de 6V</w:t>
      </w:r>
    </w:p>
    <w:p w:rsidR="007462BC" w:rsidRDefault="007462BC">
      <w:pPr>
        <w:rPr>
          <w:rFonts w:ascii="Arial" w:hAnsi="Arial" w:cs="Arial"/>
          <w:sz w:val="24"/>
        </w:rPr>
      </w:pPr>
      <w:r>
        <w:rPr>
          <w:rFonts w:ascii="Arial" w:hAnsi="Arial" w:cs="Arial"/>
          <w:sz w:val="24"/>
        </w:rPr>
        <w:tab/>
        <w:t>3.- un motor de 5V</w:t>
      </w:r>
    </w:p>
    <w:p w:rsidR="007462BC" w:rsidRDefault="007462BC">
      <w:pPr>
        <w:rPr>
          <w:rFonts w:ascii="Arial" w:hAnsi="Arial" w:cs="Arial"/>
          <w:sz w:val="24"/>
        </w:rPr>
      </w:pPr>
      <w:r>
        <w:rPr>
          <w:rFonts w:ascii="Arial" w:hAnsi="Arial" w:cs="Arial"/>
          <w:sz w:val="24"/>
        </w:rPr>
        <w:tab/>
        <w:t>4.- 2 pulsadores</w:t>
      </w:r>
    </w:p>
    <w:p w:rsidR="007462BC" w:rsidRDefault="007462BC">
      <w:pPr>
        <w:rPr>
          <w:rFonts w:ascii="Arial" w:hAnsi="Arial" w:cs="Arial"/>
          <w:sz w:val="24"/>
        </w:rPr>
      </w:pPr>
      <w:r>
        <w:rPr>
          <w:rFonts w:ascii="Arial" w:hAnsi="Arial" w:cs="Arial"/>
          <w:sz w:val="24"/>
        </w:rPr>
        <w:tab/>
        <w:t>5.- 2 resistencias de 10kΩ</w:t>
      </w:r>
    </w:p>
    <w:p w:rsidR="00F7514F" w:rsidRDefault="00F7514F">
      <w:pPr>
        <w:rPr>
          <w:rFonts w:ascii="Arial" w:hAnsi="Arial" w:cs="Arial"/>
          <w:sz w:val="24"/>
        </w:rPr>
      </w:pPr>
    </w:p>
    <w:p w:rsidR="00F7514F" w:rsidRDefault="007462BC">
      <w:pPr>
        <w:rPr>
          <w:rFonts w:ascii="Arial" w:hAnsi="Arial" w:cs="Arial"/>
          <w:sz w:val="24"/>
        </w:rPr>
      </w:pPr>
      <w:r>
        <w:rPr>
          <w:rFonts w:ascii="Arial" w:hAnsi="Arial" w:cs="Arial"/>
          <w:sz w:val="24"/>
        </w:rPr>
        <w:t xml:space="preserve">Para empezar cogeremos el positivo y el GND de </w:t>
      </w:r>
      <w:proofErr w:type="spellStart"/>
      <w:r>
        <w:rPr>
          <w:rFonts w:ascii="Arial" w:hAnsi="Arial" w:cs="Arial"/>
          <w:sz w:val="24"/>
        </w:rPr>
        <w:t>Arduino</w:t>
      </w:r>
      <w:proofErr w:type="spellEnd"/>
      <w:r>
        <w:rPr>
          <w:rFonts w:ascii="Arial" w:hAnsi="Arial" w:cs="Arial"/>
          <w:sz w:val="24"/>
        </w:rPr>
        <w:t xml:space="preserve"> y lo conectaremos a la placa de conexiones, una vez realizado esto llevaremos un positivo a una de las patillas de cada pulsador en las patillas del otro extremo conectaremos la salida 36 y 37 una para cada botón </w:t>
      </w:r>
    </w:p>
    <w:p w:rsidR="007462BC" w:rsidRDefault="00F7514F">
      <w:pPr>
        <w:rPr>
          <w:rFonts w:ascii="Arial" w:hAnsi="Arial" w:cs="Arial"/>
          <w:sz w:val="24"/>
        </w:rPr>
      </w:pPr>
      <w:r>
        <w:rPr>
          <w:rFonts w:ascii="Arial" w:hAnsi="Arial" w:cs="Arial"/>
          <w:sz w:val="24"/>
        </w:rPr>
        <w:t>T</w:t>
      </w:r>
      <w:r w:rsidR="007462BC">
        <w:rPr>
          <w:rFonts w:ascii="Arial" w:hAnsi="Arial" w:cs="Arial"/>
          <w:sz w:val="24"/>
        </w:rPr>
        <w:t>ambién a esta ira conectado una resistencia de 10kΩ que su extremo unido a el GND de la placa cada botón con una resistencia.</w:t>
      </w:r>
    </w:p>
    <w:p w:rsidR="00F7514F" w:rsidRDefault="00F7514F">
      <w:pPr>
        <w:rPr>
          <w:rFonts w:ascii="Arial" w:hAnsi="Arial" w:cs="Arial"/>
          <w:sz w:val="24"/>
        </w:rPr>
      </w:pPr>
      <w:r>
        <w:rPr>
          <w:rFonts w:ascii="Arial" w:hAnsi="Arial" w:cs="Arial"/>
          <w:sz w:val="24"/>
        </w:rPr>
        <w:t>Las dos patillas del motor las conectaremos a dos líneas libres la placa de conexiones.</w:t>
      </w:r>
    </w:p>
    <w:p w:rsidR="00F7514F" w:rsidRDefault="007462BC">
      <w:pPr>
        <w:rPr>
          <w:rFonts w:ascii="Arial" w:hAnsi="Arial" w:cs="Arial"/>
          <w:sz w:val="24"/>
        </w:rPr>
      </w:pPr>
      <w:r>
        <w:rPr>
          <w:rFonts w:ascii="Arial" w:hAnsi="Arial" w:cs="Arial"/>
          <w:sz w:val="24"/>
        </w:rPr>
        <w:t xml:space="preserve">Una vez realizado esto procederemos a conectar los </w:t>
      </w:r>
      <w:r w:rsidR="00F7514F">
        <w:rPr>
          <w:rFonts w:ascii="Arial" w:hAnsi="Arial" w:cs="Arial"/>
          <w:sz w:val="24"/>
        </w:rPr>
        <w:t>relés</w:t>
      </w:r>
      <w:r>
        <w:rPr>
          <w:rFonts w:ascii="Arial" w:hAnsi="Arial" w:cs="Arial"/>
          <w:sz w:val="24"/>
        </w:rPr>
        <w:t xml:space="preserve"> una patilla de cada bobina de los </w:t>
      </w:r>
      <w:r w:rsidR="00F7514F">
        <w:rPr>
          <w:rFonts w:ascii="Arial" w:hAnsi="Arial" w:cs="Arial"/>
          <w:sz w:val="24"/>
        </w:rPr>
        <w:t>relés</w:t>
      </w:r>
      <w:r>
        <w:rPr>
          <w:rFonts w:ascii="Arial" w:hAnsi="Arial" w:cs="Arial"/>
          <w:sz w:val="24"/>
        </w:rPr>
        <w:t xml:space="preserve"> </w:t>
      </w:r>
      <w:r w:rsidR="00F7514F">
        <w:rPr>
          <w:rFonts w:ascii="Arial" w:hAnsi="Arial" w:cs="Arial"/>
          <w:sz w:val="24"/>
        </w:rPr>
        <w:t>irán</w:t>
      </w:r>
      <w:r>
        <w:rPr>
          <w:rFonts w:ascii="Arial" w:hAnsi="Arial" w:cs="Arial"/>
          <w:sz w:val="24"/>
        </w:rPr>
        <w:t xml:space="preserve"> conectadas a el negativo de la placa la otra patilla ira conectada a la salida 35 para un </w:t>
      </w:r>
      <w:r w:rsidR="00F7514F">
        <w:rPr>
          <w:rFonts w:ascii="Arial" w:hAnsi="Arial" w:cs="Arial"/>
          <w:sz w:val="24"/>
        </w:rPr>
        <w:t>relé</w:t>
      </w:r>
      <w:r>
        <w:rPr>
          <w:rFonts w:ascii="Arial" w:hAnsi="Arial" w:cs="Arial"/>
          <w:sz w:val="24"/>
        </w:rPr>
        <w:t xml:space="preserve"> y las salida 34 </w:t>
      </w:r>
      <w:r w:rsidR="00F7514F">
        <w:rPr>
          <w:rFonts w:ascii="Arial" w:hAnsi="Arial" w:cs="Arial"/>
          <w:sz w:val="24"/>
        </w:rPr>
        <w:t xml:space="preserve">para el otro relé de tal forma que la bobina de los </w:t>
      </w:r>
      <w:proofErr w:type="spellStart"/>
      <w:r w:rsidR="00F7514F">
        <w:rPr>
          <w:rFonts w:ascii="Arial" w:hAnsi="Arial" w:cs="Arial"/>
          <w:sz w:val="24"/>
        </w:rPr>
        <w:t>reles</w:t>
      </w:r>
      <w:proofErr w:type="spellEnd"/>
      <w:r w:rsidR="00F7514F">
        <w:rPr>
          <w:rFonts w:ascii="Arial" w:hAnsi="Arial" w:cs="Arial"/>
          <w:sz w:val="24"/>
        </w:rPr>
        <w:t xml:space="preserve"> estará conectado lo siguiente será conectar la patilla común de los relés a el negativo de la placa y  la </w:t>
      </w:r>
      <w:proofErr w:type="spellStart"/>
      <w:r w:rsidR="00F7514F">
        <w:rPr>
          <w:rFonts w:ascii="Arial" w:hAnsi="Arial" w:cs="Arial"/>
          <w:sz w:val="24"/>
        </w:rPr>
        <w:t>patila</w:t>
      </w:r>
      <w:proofErr w:type="spellEnd"/>
      <w:r w:rsidR="00F7514F">
        <w:rPr>
          <w:rFonts w:ascii="Arial" w:hAnsi="Arial" w:cs="Arial"/>
          <w:sz w:val="24"/>
        </w:rPr>
        <w:t xml:space="preserve"> normalmente abierta una a cada patilla del motor.</w:t>
      </w:r>
    </w:p>
    <w:p w:rsidR="007462BC" w:rsidRDefault="00F7514F">
      <w:pPr>
        <w:rPr>
          <w:rFonts w:ascii="Arial" w:hAnsi="Arial" w:cs="Arial"/>
          <w:sz w:val="24"/>
        </w:rPr>
      </w:pPr>
      <w:r>
        <w:rPr>
          <w:rFonts w:ascii="Arial" w:hAnsi="Arial" w:cs="Arial"/>
          <w:sz w:val="24"/>
        </w:rPr>
        <w:t xml:space="preserve"> La salida 10 de </w:t>
      </w:r>
      <w:proofErr w:type="spellStart"/>
      <w:r>
        <w:rPr>
          <w:rFonts w:ascii="Arial" w:hAnsi="Arial" w:cs="Arial"/>
          <w:sz w:val="24"/>
        </w:rPr>
        <w:t>Arduino</w:t>
      </w:r>
      <w:proofErr w:type="spellEnd"/>
      <w:r>
        <w:rPr>
          <w:rFonts w:ascii="Arial" w:hAnsi="Arial" w:cs="Arial"/>
          <w:sz w:val="24"/>
        </w:rPr>
        <w:t xml:space="preserve"> ira conectada a una de las patillas del motor al igual que la salida 11 de </w:t>
      </w:r>
      <w:proofErr w:type="spellStart"/>
      <w:r>
        <w:rPr>
          <w:rFonts w:ascii="Arial" w:hAnsi="Arial" w:cs="Arial"/>
          <w:sz w:val="24"/>
        </w:rPr>
        <w:t>Arduino</w:t>
      </w:r>
      <w:proofErr w:type="spellEnd"/>
      <w:r>
        <w:rPr>
          <w:rFonts w:ascii="Arial" w:hAnsi="Arial" w:cs="Arial"/>
          <w:sz w:val="24"/>
        </w:rPr>
        <w:t xml:space="preserve"> ira conectada a la patilla contraria de la salida 10  </w:t>
      </w:r>
      <w:proofErr w:type="spellStart"/>
      <w:r>
        <w:rPr>
          <w:rFonts w:ascii="Arial" w:hAnsi="Arial" w:cs="Arial"/>
          <w:sz w:val="24"/>
        </w:rPr>
        <w:t>de el</w:t>
      </w:r>
      <w:proofErr w:type="spellEnd"/>
      <w:r>
        <w:rPr>
          <w:rFonts w:ascii="Arial" w:hAnsi="Arial" w:cs="Arial"/>
          <w:sz w:val="24"/>
        </w:rPr>
        <w:t xml:space="preserve"> motor.</w:t>
      </w:r>
    </w:p>
    <w:p w:rsidR="007462BC" w:rsidRDefault="007462BC">
      <w:pPr>
        <w:rPr>
          <w:rFonts w:ascii="Arial" w:hAnsi="Arial" w:cs="Arial"/>
          <w:sz w:val="24"/>
        </w:rPr>
      </w:pPr>
      <w:r>
        <w:rPr>
          <w:rFonts w:ascii="Arial" w:hAnsi="Arial" w:cs="Arial"/>
          <w:noProof/>
          <w:sz w:val="24"/>
          <w:lang w:eastAsia="es-ES"/>
        </w:rPr>
        <w:lastRenderedPageBreak/>
        <w:drawing>
          <wp:inline distT="0" distB="0" distL="0" distR="0">
            <wp:extent cx="6477635" cy="4417695"/>
            <wp:effectExtent l="19050" t="0" r="0" b="0"/>
            <wp:docPr id="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srcRect/>
                    <a:stretch>
                      <a:fillRect/>
                    </a:stretch>
                  </pic:blipFill>
                  <pic:spPr bwMode="auto">
                    <a:xfrm>
                      <a:off x="0" y="0"/>
                      <a:ext cx="6477635" cy="4417695"/>
                    </a:xfrm>
                    <a:prstGeom prst="rect">
                      <a:avLst/>
                    </a:prstGeom>
                    <a:noFill/>
                    <a:ln w="9525">
                      <a:noFill/>
                      <a:miter lim="800000"/>
                      <a:headEnd/>
                      <a:tailEnd/>
                    </a:ln>
                  </pic:spPr>
                </pic:pic>
              </a:graphicData>
            </a:graphic>
          </wp:inline>
        </w:drawing>
      </w:r>
    </w:p>
    <w:p w:rsidR="00995F70" w:rsidRDefault="00F7514F">
      <w:pPr>
        <w:rPr>
          <w:rFonts w:ascii="Arial" w:hAnsi="Arial" w:cs="Arial"/>
          <w:sz w:val="24"/>
        </w:rPr>
      </w:pPr>
      <w:r>
        <w:rPr>
          <w:rFonts w:ascii="Arial" w:hAnsi="Arial" w:cs="Arial"/>
          <w:sz w:val="24"/>
        </w:rPr>
        <w:t xml:space="preserve">Una vez realizado el circuito solo nos quedara hacer el código que nos permitirá su funcionamiento para ello empezaremos como siempre comenzaremos dando un nombre a nuestras salidas así como guardar los datos necesarios en la memoria de </w:t>
      </w:r>
      <w:proofErr w:type="spellStart"/>
      <w:r>
        <w:rPr>
          <w:rFonts w:ascii="Arial" w:hAnsi="Arial" w:cs="Arial"/>
          <w:sz w:val="24"/>
        </w:rPr>
        <w:t>arduino</w:t>
      </w:r>
      <w:proofErr w:type="spellEnd"/>
    </w:p>
    <w:p w:rsidR="00F7514F" w:rsidRDefault="00F7514F">
      <w:pPr>
        <w:rPr>
          <w:rFonts w:ascii="Arial" w:hAnsi="Arial" w:cs="Arial"/>
          <w:sz w:val="24"/>
        </w:rPr>
      </w:pPr>
      <w:r>
        <w:rPr>
          <w:rFonts w:ascii="Arial" w:hAnsi="Arial" w:cs="Arial"/>
          <w:noProof/>
          <w:sz w:val="24"/>
          <w:lang w:eastAsia="es-ES"/>
        </w:rPr>
        <w:drawing>
          <wp:inline distT="0" distB="0" distL="0" distR="0">
            <wp:extent cx="2963545" cy="1464945"/>
            <wp:effectExtent l="19050" t="0" r="8255" b="0"/>
            <wp:docPr id="4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2963545" cy="1464945"/>
                    </a:xfrm>
                    <a:prstGeom prst="rect">
                      <a:avLst/>
                    </a:prstGeom>
                    <a:noFill/>
                    <a:ln w="9525">
                      <a:noFill/>
                      <a:miter lim="800000"/>
                      <a:headEnd/>
                      <a:tailEnd/>
                    </a:ln>
                  </pic:spPr>
                </pic:pic>
              </a:graphicData>
            </a:graphic>
          </wp:inline>
        </w:drawing>
      </w:r>
    </w:p>
    <w:p w:rsidR="00F7514F" w:rsidRDefault="00F7514F">
      <w:pPr>
        <w:rPr>
          <w:rFonts w:ascii="Arial" w:hAnsi="Arial" w:cs="Arial"/>
          <w:sz w:val="24"/>
        </w:rPr>
      </w:pPr>
      <w:r>
        <w:rPr>
          <w:rFonts w:ascii="Arial" w:hAnsi="Arial" w:cs="Arial"/>
          <w:sz w:val="24"/>
        </w:rPr>
        <w:br w:type="page"/>
      </w:r>
    </w:p>
    <w:p w:rsidR="00F7514F" w:rsidRDefault="00F7514F">
      <w:pPr>
        <w:rPr>
          <w:rFonts w:ascii="Arial" w:hAnsi="Arial" w:cs="Arial"/>
          <w:sz w:val="24"/>
        </w:rPr>
      </w:pPr>
      <w:r>
        <w:rPr>
          <w:rFonts w:ascii="Arial" w:hAnsi="Arial" w:cs="Arial"/>
          <w:sz w:val="24"/>
        </w:rPr>
        <w:lastRenderedPageBreak/>
        <w:t>Una vez terminado de dar los nombres y de guardar datos en la memoria procederemos a decir las entra</w:t>
      </w:r>
      <w:r w:rsidR="00890538">
        <w:rPr>
          <w:rFonts w:ascii="Arial" w:hAnsi="Arial" w:cs="Arial"/>
          <w:sz w:val="24"/>
        </w:rPr>
        <w:t xml:space="preserve">das y salidas que vamos a tener para crear una salida deberemos poner la función </w:t>
      </w:r>
      <w:proofErr w:type="spellStart"/>
      <w:r w:rsidR="00890538">
        <w:rPr>
          <w:rFonts w:ascii="Arial" w:hAnsi="Arial" w:cs="Arial"/>
          <w:sz w:val="24"/>
        </w:rPr>
        <w:t>pinMode</w:t>
      </w:r>
      <w:proofErr w:type="spellEnd"/>
      <w:r w:rsidR="00890538">
        <w:rPr>
          <w:rFonts w:ascii="Arial" w:hAnsi="Arial" w:cs="Arial"/>
          <w:sz w:val="24"/>
        </w:rPr>
        <w:t xml:space="preserve"> (el nombre de la E/S, OUTPUT</w:t>
      </w:r>
      <w:proofErr w:type="gramStart"/>
      <w:r w:rsidR="00890538">
        <w:rPr>
          <w:rFonts w:ascii="Arial" w:hAnsi="Arial" w:cs="Arial"/>
          <w:sz w:val="24"/>
        </w:rPr>
        <w:t>) ;</w:t>
      </w:r>
      <w:proofErr w:type="gramEnd"/>
      <w:r w:rsidR="00890538">
        <w:rPr>
          <w:rFonts w:ascii="Arial" w:hAnsi="Arial" w:cs="Arial"/>
          <w:sz w:val="24"/>
        </w:rPr>
        <w:t xml:space="preserve"> y para crear una entrada </w:t>
      </w:r>
      <w:proofErr w:type="spellStart"/>
      <w:r w:rsidR="00890538">
        <w:rPr>
          <w:rFonts w:ascii="Arial" w:hAnsi="Arial" w:cs="Arial"/>
          <w:sz w:val="24"/>
        </w:rPr>
        <w:t>pinMode</w:t>
      </w:r>
      <w:proofErr w:type="spellEnd"/>
      <w:r w:rsidR="00890538">
        <w:rPr>
          <w:rFonts w:ascii="Arial" w:hAnsi="Arial" w:cs="Arial"/>
          <w:sz w:val="24"/>
        </w:rPr>
        <w:t xml:space="preserve"> (el nombre de la E/S, INPUT);</w:t>
      </w:r>
    </w:p>
    <w:p w:rsidR="00F7514F" w:rsidRDefault="00F7514F">
      <w:pPr>
        <w:rPr>
          <w:rFonts w:ascii="Arial" w:hAnsi="Arial" w:cs="Arial"/>
          <w:sz w:val="24"/>
        </w:rPr>
      </w:pPr>
      <w:r>
        <w:rPr>
          <w:rFonts w:ascii="Arial" w:hAnsi="Arial" w:cs="Arial"/>
          <w:noProof/>
          <w:sz w:val="24"/>
          <w:lang w:eastAsia="es-ES"/>
        </w:rPr>
        <w:drawing>
          <wp:inline distT="0" distB="0" distL="0" distR="0">
            <wp:extent cx="6477635" cy="1498600"/>
            <wp:effectExtent l="19050" t="0" r="0" b="0"/>
            <wp:docPr id="4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6477635" cy="1498600"/>
                    </a:xfrm>
                    <a:prstGeom prst="rect">
                      <a:avLst/>
                    </a:prstGeom>
                    <a:noFill/>
                    <a:ln w="9525">
                      <a:noFill/>
                      <a:miter lim="800000"/>
                      <a:headEnd/>
                      <a:tailEnd/>
                    </a:ln>
                  </pic:spPr>
                </pic:pic>
              </a:graphicData>
            </a:graphic>
          </wp:inline>
        </w:drawing>
      </w:r>
    </w:p>
    <w:p w:rsidR="008742ED" w:rsidRDefault="008742ED" w:rsidP="008B6DC6">
      <w:pPr>
        <w:tabs>
          <w:tab w:val="left" w:pos="1093"/>
        </w:tabs>
        <w:rPr>
          <w:rFonts w:ascii="Arial" w:hAnsi="Arial" w:cs="Arial"/>
          <w:sz w:val="24"/>
        </w:rPr>
      </w:pPr>
      <w:r>
        <w:rPr>
          <w:rFonts w:ascii="Arial" w:hAnsi="Arial" w:cs="Arial"/>
          <w:sz w:val="24"/>
        </w:rPr>
        <w:t xml:space="preserve">Ahora procederemos a realizar el montaje del </w:t>
      </w:r>
      <w:r w:rsidR="009006D0">
        <w:rPr>
          <w:rFonts w:ascii="Arial" w:hAnsi="Arial" w:cs="Arial"/>
          <w:sz w:val="24"/>
        </w:rPr>
        <w:t xml:space="preserve">código que nos realizara el movimiento de nuestra puerta  realizaremos el código de tal manera que al pulsar el botón </w:t>
      </w:r>
      <w:proofErr w:type="spellStart"/>
      <w:r w:rsidR="009006D0">
        <w:rPr>
          <w:rFonts w:ascii="Arial" w:hAnsi="Arial" w:cs="Arial"/>
          <w:sz w:val="24"/>
        </w:rPr>
        <w:t>Arduino</w:t>
      </w:r>
      <w:proofErr w:type="spellEnd"/>
      <w:r w:rsidR="009006D0">
        <w:rPr>
          <w:rFonts w:ascii="Arial" w:hAnsi="Arial" w:cs="Arial"/>
          <w:sz w:val="24"/>
        </w:rPr>
        <w:t xml:space="preserve"> </w:t>
      </w:r>
      <w:r w:rsidR="008656A4">
        <w:rPr>
          <w:rFonts w:ascii="Arial" w:hAnsi="Arial" w:cs="Arial"/>
          <w:sz w:val="24"/>
        </w:rPr>
        <w:t>leerá</w:t>
      </w:r>
      <w:r w:rsidR="009006D0">
        <w:rPr>
          <w:rFonts w:ascii="Arial" w:hAnsi="Arial" w:cs="Arial"/>
          <w:sz w:val="24"/>
        </w:rPr>
        <w:t xml:space="preserve"> un HIGH en el primer pulsador y me activara la salida del relé 1 que llevara el negativo a el motor a la misma vez me </w:t>
      </w:r>
      <w:r w:rsidR="008656A4">
        <w:rPr>
          <w:rFonts w:ascii="Arial" w:hAnsi="Arial" w:cs="Arial"/>
          <w:sz w:val="24"/>
        </w:rPr>
        <w:t>dará</w:t>
      </w:r>
      <w:r w:rsidR="009006D0">
        <w:rPr>
          <w:rFonts w:ascii="Arial" w:hAnsi="Arial" w:cs="Arial"/>
          <w:sz w:val="24"/>
        </w:rPr>
        <w:t xml:space="preserve"> el positivo a el motor por medio de la salida </w:t>
      </w:r>
      <w:proofErr w:type="spellStart"/>
      <w:r w:rsidR="009006D0">
        <w:rPr>
          <w:rFonts w:ascii="Arial" w:hAnsi="Arial" w:cs="Arial"/>
          <w:sz w:val="24"/>
        </w:rPr>
        <w:t>adelante</w:t>
      </w:r>
      <w:r w:rsidR="008656A4">
        <w:rPr>
          <w:rFonts w:ascii="Arial" w:hAnsi="Arial" w:cs="Arial"/>
          <w:sz w:val="24"/>
        </w:rPr>
        <w:t>.la</w:t>
      </w:r>
      <w:proofErr w:type="spellEnd"/>
      <w:r w:rsidR="008656A4">
        <w:rPr>
          <w:rFonts w:ascii="Arial" w:hAnsi="Arial" w:cs="Arial"/>
          <w:sz w:val="24"/>
        </w:rPr>
        <w:t xml:space="preserve"> puerta comenzara a abrirse hasta llegar a un final de carrera que es un pulsador que nos dará un nivel bajo en las salidas del relé 1 y adelante se esperara 5 segundos hasta que accionara la salida del relé 2 que nos dará el negativo a el motor y la salida atrás que nos dará el positivo a el motor para conseguir que se cierre la puerta a  los 5 segundos conseguirá cerrarse y las salidas relé 2 y atrás quedaran en un nivel bajo</w:t>
      </w:r>
      <w:r w:rsidR="00546C7F">
        <w:rPr>
          <w:rFonts w:ascii="Arial" w:hAnsi="Arial" w:cs="Arial"/>
          <w:sz w:val="24"/>
        </w:rPr>
        <w:t>.</w:t>
      </w:r>
    </w:p>
    <w:p w:rsidR="00890538" w:rsidRDefault="008742ED" w:rsidP="008B6DC6">
      <w:pPr>
        <w:tabs>
          <w:tab w:val="left" w:pos="1093"/>
        </w:tabs>
        <w:rPr>
          <w:rFonts w:ascii="Arial" w:hAnsi="Arial" w:cs="Arial"/>
          <w:sz w:val="24"/>
        </w:rPr>
      </w:pPr>
      <w:r>
        <w:rPr>
          <w:rFonts w:ascii="Arial" w:hAnsi="Arial" w:cs="Arial"/>
          <w:noProof/>
          <w:sz w:val="24"/>
          <w:lang w:eastAsia="es-ES"/>
        </w:rPr>
        <w:drawing>
          <wp:inline distT="0" distB="0" distL="0" distR="0">
            <wp:extent cx="6477635" cy="3635375"/>
            <wp:effectExtent l="19050" t="0" r="0" b="0"/>
            <wp:docPr id="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srcRect/>
                    <a:stretch>
                      <a:fillRect/>
                    </a:stretch>
                  </pic:blipFill>
                  <pic:spPr bwMode="auto">
                    <a:xfrm>
                      <a:off x="0" y="0"/>
                      <a:ext cx="6477635" cy="3635375"/>
                    </a:xfrm>
                    <a:prstGeom prst="rect">
                      <a:avLst/>
                    </a:prstGeom>
                    <a:noFill/>
                    <a:ln w="9525">
                      <a:noFill/>
                      <a:miter lim="800000"/>
                      <a:headEnd/>
                      <a:tailEnd/>
                    </a:ln>
                  </pic:spPr>
                </pic:pic>
              </a:graphicData>
            </a:graphic>
          </wp:inline>
        </w:drawing>
      </w:r>
    </w:p>
    <w:p w:rsidR="00546C7F" w:rsidRDefault="00546C7F" w:rsidP="008B6DC6">
      <w:pPr>
        <w:tabs>
          <w:tab w:val="left" w:pos="1093"/>
        </w:tabs>
        <w:rPr>
          <w:rFonts w:ascii="Arial" w:hAnsi="Arial" w:cs="Arial"/>
          <w:sz w:val="24"/>
        </w:rPr>
      </w:pPr>
      <w:r>
        <w:rPr>
          <w:rFonts w:ascii="Arial" w:hAnsi="Arial" w:cs="Arial"/>
          <w:sz w:val="24"/>
        </w:rPr>
        <w:lastRenderedPageBreak/>
        <w:t>5.- control de la apertura del salón mediante servos.</w:t>
      </w:r>
    </w:p>
    <w:p w:rsidR="00AB77A2" w:rsidRDefault="00546C7F" w:rsidP="008B6DC6">
      <w:pPr>
        <w:tabs>
          <w:tab w:val="left" w:pos="1093"/>
        </w:tabs>
        <w:rPr>
          <w:rFonts w:ascii="Arial" w:hAnsi="Arial" w:cs="Arial"/>
          <w:sz w:val="24"/>
        </w:rPr>
      </w:pPr>
      <w:r>
        <w:rPr>
          <w:rFonts w:ascii="Arial" w:hAnsi="Arial" w:cs="Arial"/>
          <w:sz w:val="24"/>
        </w:rPr>
        <w:t>Lo primero que debemos hacer es el circuito que tomara el control de nuestro código</w:t>
      </w:r>
      <w:r w:rsidR="00DD223C">
        <w:rPr>
          <w:rFonts w:ascii="Arial" w:hAnsi="Arial" w:cs="Arial"/>
          <w:sz w:val="24"/>
        </w:rPr>
        <w:t xml:space="preserve"> </w:t>
      </w:r>
      <w:r>
        <w:rPr>
          <w:rFonts w:ascii="Arial" w:hAnsi="Arial" w:cs="Arial"/>
          <w:sz w:val="24"/>
        </w:rPr>
        <w:t xml:space="preserve">para ello necesitaremos </w:t>
      </w:r>
    </w:p>
    <w:p w:rsidR="00AB77A2" w:rsidRDefault="00AB77A2" w:rsidP="008B6DC6">
      <w:pPr>
        <w:tabs>
          <w:tab w:val="left" w:pos="1093"/>
        </w:tabs>
        <w:rPr>
          <w:rFonts w:ascii="Arial" w:hAnsi="Arial" w:cs="Arial"/>
          <w:sz w:val="24"/>
        </w:rPr>
      </w:pPr>
    </w:p>
    <w:p w:rsidR="00AB77A2" w:rsidRDefault="00AB77A2" w:rsidP="008B6DC6">
      <w:pPr>
        <w:tabs>
          <w:tab w:val="left" w:pos="1093"/>
        </w:tabs>
        <w:rPr>
          <w:rFonts w:ascii="Arial" w:hAnsi="Arial" w:cs="Arial"/>
          <w:sz w:val="24"/>
        </w:rPr>
      </w:pPr>
      <w:r>
        <w:rPr>
          <w:rFonts w:ascii="Arial" w:hAnsi="Arial" w:cs="Arial"/>
          <w:sz w:val="24"/>
        </w:rPr>
        <w:tab/>
        <w:t>1.-2 servos</w:t>
      </w:r>
    </w:p>
    <w:p w:rsidR="00AB77A2" w:rsidRDefault="00AB77A2" w:rsidP="008B6DC6">
      <w:pPr>
        <w:tabs>
          <w:tab w:val="left" w:pos="1093"/>
        </w:tabs>
        <w:rPr>
          <w:rFonts w:ascii="Arial" w:hAnsi="Arial" w:cs="Arial"/>
          <w:sz w:val="24"/>
        </w:rPr>
      </w:pPr>
      <w:r>
        <w:rPr>
          <w:rFonts w:ascii="Arial" w:hAnsi="Arial" w:cs="Arial"/>
          <w:sz w:val="24"/>
        </w:rPr>
        <w:tab/>
        <w:t>2.- un pulsador</w:t>
      </w:r>
    </w:p>
    <w:p w:rsidR="00AB77A2" w:rsidRDefault="00AB77A2" w:rsidP="008B6DC6">
      <w:pPr>
        <w:tabs>
          <w:tab w:val="left" w:pos="1093"/>
        </w:tabs>
        <w:rPr>
          <w:rFonts w:ascii="Arial" w:hAnsi="Arial" w:cs="Arial"/>
          <w:sz w:val="24"/>
        </w:rPr>
      </w:pPr>
      <w:r>
        <w:rPr>
          <w:rFonts w:ascii="Arial" w:hAnsi="Arial" w:cs="Arial"/>
          <w:sz w:val="24"/>
        </w:rPr>
        <w:tab/>
        <w:t>3.- una resistencia de 10kΩ</w:t>
      </w:r>
    </w:p>
    <w:p w:rsidR="00AB77A2" w:rsidRDefault="00AB77A2" w:rsidP="008B6DC6">
      <w:pPr>
        <w:tabs>
          <w:tab w:val="left" w:pos="1093"/>
        </w:tabs>
        <w:rPr>
          <w:rFonts w:ascii="Arial" w:hAnsi="Arial" w:cs="Arial"/>
          <w:sz w:val="24"/>
        </w:rPr>
      </w:pPr>
      <w:r>
        <w:rPr>
          <w:rFonts w:ascii="Arial" w:hAnsi="Arial" w:cs="Arial"/>
          <w:sz w:val="24"/>
        </w:rPr>
        <w:tab/>
        <w:t xml:space="preserve">4.- cable telefónico </w:t>
      </w:r>
    </w:p>
    <w:p w:rsidR="00DD223C" w:rsidRDefault="00DD223C" w:rsidP="008B6DC6">
      <w:pPr>
        <w:tabs>
          <w:tab w:val="left" w:pos="1093"/>
        </w:tabs>
        <w:rPr>
          <w:rFonts w:ascii="Arial" w:hAnsi="Arial" w:cs="Arial"/>
          <w:sz w:val="24"/>
        </w:rPr>
      </w:pPr>
    </w:p>
    <w:p w:rsidR="00AB77A2" w:rsidRDefault="00AB77A2" w:rsidP="008B6DC6">
      <w:pPr>
        <w:tabs>
          <w:tab w:val="left" w:pos="1093"/>
        </w:tabs>
        <w:rPr>
          <w:rFonts w:ascii="Arial" w:hAnsi="Arial" w:cs="Arial"/>
          <w:sz w:val="24"/>
        </w:rPr>
      </w:pPr>
      <w:r>
        <w:rPr>
          <w:rFonts w:ascii="Arial" w:hAnsi="Arial" w:cs="Arial"/>
          <w:sz w:val="24"/>
        </w:rPr>
        <w:t xml:space="preserve">Para realizar este circuito conectaremos el positivo y el GND de la placa </w:t>
      </w:r>
      <w:proofErr w:type="spellStart"/>
      <w:r>
        <w:rPr>
          <w:rFonts w:ascii="Arial" w:hAnsi="Arial" w:cs="Arial"/>
          <w:sz w:val="24"/>
        </w:rPr>
        <w:t>Arduino</w:t>
      </w:r>
      <w:proofErr w:type="spellEnd"/>
      <w:r>
        <w:rPr>
          <w:rFonts w:ascii="Arial" w:hAnsi="Arial" w:cs="Arial"/>
          <w:sz w:val="24"/>
        </w:rPr>
        <w:t xml:space="preserve"> a la placa de conexiones </w:t>
      </w:r>
      <w:r w:rsidR="00DD223C">
        <w:rPr>
          <w:rFonts w:ascii="Arial" w:hAnsi="Arial" w:cs="Arial"/>
          <w:sz w:val="24"/>
        </w:rPr>
        <w:t xml:space="preserve">llevaremos un positivo de la placa hacia una patilla del pulsador en la patilla del otro extremo del pulsador conectaremos la entrada </w:t>
      </w:r>
      <w:r w:rsidR="00823A0D">
        <w:rPr>
          <w:rFonts w:ascii="Arial" w:hAnsi="Arial" w:cs="Arial"/>
          <w:sz w:val="24"/>
        </w:rPr>
        <w:t xml:space="preserve">de </w:t>
      </w:r>
      <w:proofErr w:type="spellStart"/>
      <w:r w:rsidR="00823A0D">
        <w:rPr>
          <w:rFonts w:ascii="Arial" w:hAnsi="Arial" w:cs="Arial"/>
          <w:sz w:val="24"/>
        </w:rPr>
        <w:t>Arduino</w:t>
      </w:r>
      <w:proofErr w:type="spellEnd"/>
      <w:r w:rsidR="00DD223C">
        <w:rPr>
          <w:rFonts w:ascii="Arial" w:hAnsi="Arial" w:cs="Arial"/>
          <w:sz w:val="24"/>
        </w:rPr>
        <w:t xml:space="preserve"> </w:t>
      </w:r>
      <w:proofErr w:type="spellStart"/>
      <w:r w:rsidR="00DD223C">
        <w:rPr>
          <w:rFonts w:ascii="Arial" w:hAnsi="Arial" w:cs="Arial"/>
          <w:sz w:val="24"/>
        </w:rPr>
        <w:t>numero</w:t>
      </w:r>
      <w:proofErr w:type="spellEnd"/>
      <w:r w:rsidR="00DD223C">
        <w:rPr>
          <w:rFonts w:ascii="Arial" w:hAnsi="Arial" w:cs="Arial"/>
          <w:sz w:val="24"/>
        </w:rPr>
        <w:t xml:space="preserve"> 4  y una resistencia con un extremo colocado al mismo de la patilla de entrada y el otro extremo de la resistencia directo a el negativo de la placa de conexiones de esta manera el botón quedara instalado completamente.</w:t>
      </w:r>
    </w:p>
    <w:p w:rsidR="00DD223C" w:rsidRDefault="00DD223C" w:rsidP="008B6DC6">
      <w:pPr>
        <w:tabs>
          <w:tab w:val="left" w:pos="1093"/>
        </w:tabs>
        <w:rPr>
          <w:rFonts w:ascii="Arial" w:hAnsi="Arial" w:cs="Arial"/>
          <w:sz w:val="24"/>
        </w:rPr>
      </w:pPr>
      <w:r>
        <w:rPr>
          <w:rFonts w:ascii="Arial" w:hAnsi="Arial" w:cs="Arial"/>
          <w:sz w:val="24"/>
        </w:rPr>
        <w:t xml:space="preserve">Para los servos conectaremos su negativo a la placa de conexiones y haremos lo mismo para el positivo de los servos los conectaremos a la placa de conexiones con lo que quedaran alimentados. </w:t>
      </w:r>
    </w:p>
    <w:p w:rsidR="00DD223C" w:rsidRDefault="00DD223C" w:rsidP="008B6DC6">
      <w:pPr>
        <w:tabs>
          <w:tab w:val="left" w:pos="1093"/>
        </w:tabs>
        <w:rPr>
          <w:rFonts w:ascii="Arial" w:hAnsi="Arial" w:cs="Arial"/>
          <w:sz w:val="24"/>
        </w:rPr>
      </w:pPr>
      <w:r>
        <w:rPr>
          <w:rFonts w:ascii="Arial" w:hAnsi="Arial" w:cs="Arial"/>
          <w:sz w:val="24"/>
        </w:rPr>
        <w:t xml:space="preserve">Nos quedaría por conectar su entrada de datos que la de un servo ira colocada a la salida </w:t>
      </w:r>
      <w:proofErr w:type="spellStart"/>
      <w:r>
        <w:rPr>
          <w:rFonts w:ascii="Arial" w:hAnsi="Arial" w:cs="Arial"/>
          <w:sz w:val="24"/>
        </w:rPr>
        <w:t>numero</w:t>
      </w:r>
      <w:proofErr w:type="spellEnd"/>
      <w:r>
        <w:rPr>
          <w:rFonts w:ascii="Arial" w:hAnsi="Arial" w:cs="Arial"/>
          <w:sz w:val="24"/>
        </w:rPr>
        <w:t xml:space="preserve"> 5 de </w:t>
      </w:r>
      <w:proofErr w:type="spellStart"/>
      <w:r>
        <w:rPr>
          <w:rFonts w:ascii="Arial" w:hAnsi="Arial" w:cs="Arial"/>
          <w:sz w:val="24"/>
        </w:rPr>
        <w:t>Arduino</w:t>
      </w:r>
      <w:proofErr w:type="spellEnd"/>
      <w:r>
        <w:rPr>
          <w:rFonts w:ascii="Arial" w:hAnsi="Arial" w:cs="Arial"/>
          <w:sz w:val="24"/>
        </w:rPr>
        <w:t xml:space="preserve"> y la entrada de datos del segundo servo ira conectada a la entrada de </w:t>
      </w:r>
      <w:proofErr w:type="spellStart"/>
      <w:r>
        <w:rPr>
          <w:rFonts w:ascii="Arial" w:hAnsi="Arial" w:cs="Arial"/>
          <w:sz w:val="24"/>
        </w:rPr>
        <w:t>Arduino</w:t>
      </w:r>
      <w:proofErr w:type="spellEnd"/>
      <w:r>
        <w:rPr>
          <w:rFonts w:ascii="Arial" w:hAnsi="Arial" w:cs="Arial"/>
          <w:sz w:val="24"/>
        </w:rPr>
        <w:t xml:space="preserve"> </w:t>
      </w:r>
      <w:proofErr w:type="spellStart"/>
      <w:r>
        <w:rPr>
          <w:rFonts w:ascii="Arial" w:hAnsi="Arial" w:cs="Arial"/>
          <w:sz w:val="24"/>
        </w:rPr>
        <w:t>numero</w:t>
      </w:r>
      <w:proofErr w:type="spellEnd"/>
      <w:r>
        <w:rPr>
          <w:rFonts w:ascii="Arial" w:hAnsi="Arial" w:cs="Arial"/>
          <w:sz w:val="24"/>
        </w:rPr>
        <w:t xml:space="preserve"> 12. Con estas conexiones quedaría nuestro circuito completamente conectado.</w:t>
      </w:r>
    </w:p>
    <w:p w:rsidR="00546C7F" w:rsidRDefault="00DD223C" w:rsidP="008B6DC6">
      <w:pPr>
        <w:tabs>
          <w:tab w:val="left" w:pos="1093"/>
        </w:tabs>
        <w:rPr>
          <w:rFonts w:ascii="Arial" w:hAnsi="Arial" w:cs="Arial"/>
          <w:sz w:val="24"/>
        </w:rPr>
      </w:pPr>
      <w:r>
        <w:rPr>
          <w:rFonts w:ascii="Arial" w:hAnsi="Arial" w:cs="Arial"/>
          <w:sz w:val="24"/>
        </w:rPr>
        <w:lastRenderedPageBreak/>
        <w:t xml:space="preserve"> .</w:t>
      </w:r>
      <w:r w:rsidR="00AB77A2">
        <w:rPr>
          <w:rFonts w:ascii="Arial" w:hAnsi="Arial" w:cs="Arial"/>
          <w:noProof/>
          <w:sz w:val="24"/>
          <w:lang w:eastAsia="es-ES"/>
        </w:rPr>
        <w:drawing>
          <wp:inline distT="0" distB="0" distL="0" distR="0">
            <wp:extent cx="6443345" cy="4359275"/>
            <wp:effectExtent l="19050" t="0" r="0" b="0"/>
            <wp:docPr id="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6443345" cy="4359275"/>
                    </a:xfrm>
                    <a:prstGeom prst="rect">
                      <a:avLst/>
                    </a:prstGeom>
                    <a:noFill/>
                    <a:ln w="9525">
                      <a:noFill/>
                      <a:miter lim="800000"/>
                      <a:headEnd/>
                      <a:tailEnd/>
                    </a:ln>
                  </pic:spPr>
                </pic:pic>
              </a:graphicData>
            </a:graphic>
          </wp:inline>
        </w:drawing>
      </w:r>
      <w:r w:rsidR="00546C7F">
        <w:rPr>
          <w:rFonts w:ascii="Arial" w:hAnsi="Arial" w:cs="Arial"/>
          <w:sz w:val="24"/>
        </w:rPr>
        <w:t xml:space="preserve"> </w:t>
      </w:r>
    </w:p>
    <w:p w:rsidR="00A02F1F" w:rsidRDefault="00A02F1F" w:rsidP="008B6DC6">
      <w:pPr>
        <w:tabs>
          <w:tab w:val="left" w:pos="1093"/>
        </w:tabs>
        <w:rPr>
          <w:rFonts w:ascii="Arial" w:hAnsi="Arial" w:cs="Arial"/>
          <w:sz w:val="24"/>
        </w:rPr>
      </w:pPr>
    </w:p>
    <w:p w:rsidR="00823A0D" w:rsidRDefault="00823A0D" w:rsidP="008B6DC6">
      <w:pPr>
        <w:tabs>
          <w:tab w:val="left" w:pos="1093"/>
        </w:tabs>
        <w:rPr>
          <w:rFonts w:ascii="Arial" w:hAnsi="Arial" w:cs="Arial"/>
          <w:sz w:val="24"/>
        </w:rPr>
      </w:pPr>
      <w:r>
        <w:rPr>
          <w:rFonts w:ascii="Arial" w:hAnsi="Arial" w:cs="Arial"/>
          <w:sz w:val="24"/>
        </w:rPr>
        <w:t xml:space="preserve">Una vez realizado nuestro circuito procederemos </w:t>
      </w:r>
      <w:r w:rsidR="00A02F1F">
        <w:rPr>
          <w:rFonts w:ascii="Arial" w:hAnsi="Arial" w:cs="Arial"/>
          <w:sz w:val="24"/>
        </w:rPr>
        <w:t>al</w:t>
      </w:r>
      <w:r>
        <w:rPr>
          <w:rFonts w:ascii="Arial" w:hAnsi="Arial" w:cs="Arial"/>
          <w:sz w:val="24"/>
        </w:rPr>
        <w:t xml:space="preserve"> montaje </w:t>
      </w:r>
      <w:r w:rsidR="00A02F1F">
        <w:rPr>
          <w:rFonts w:ascii="Arial" w:hAnsi="Arial" w:cs="Arial"/>
          <w:sz w:val="24"/>
        </w:rPr>
        <w:t>del</w:t>
      </w:r>
      <w:r>
        <w:rPr>
          <w:rFonts w:ascii="Arial" w:hAnsi="Arial" w:cs="Arial"/>
          <w:sz w:val="24"/>
        </w:rPr>
        <w:t xml:space="preserve"> código.</w:t>
      </w:r>
      <w:r w:rsidR="00A02F1F">
        <w:rPr>
          <w:rFonts w:ascii="Arial" w:hAnsi="Arial" w:cs="Arial"/>
          <w:sz w:val="24"/>
        </w:rPr>
        <w:t xml:space="preserve"> En este código </w:t>
      </w:r>
      <w:proofErr w:type="spellStart"/>
      <w:r w:rsidR="00A02F1F">
        <w:rPr>
          <w:rFonts w:ascii="Arial" w:hAnsi="Arial" w:cs="Arial"/>
          <w:sz w:val="24"/>
        </w:rPr>
        <w:t>e</w:t>
      </w:r>
      <w:proofErr w:type="spellEnd"/>
      <w:r w:rsidR="00A02F1F">
        <w:rPr>
          <w:rFonts w:ascii="Arial" w:hAnsi="Arial" w:cs="Arial"/>
          <w:sz w:val="24"/>
        </w:rPr>
        <w:t xml:space="preserve"> optado por repetir el mismo código con unos pocos cambiaos que más adelante que vemos por el motivo de un mejor funcionamiento de los servos ya que con un código puede inducir a errores al tener dos servos funcionando con un solo código guardando la posición en la que están sobre el mismo apartado. </w:t>
      </w:r>
    </w:p>
    <w:p w:rsidR="00A02F1F" w:rsidRDefault="00A02F1F">
      <w:pPr>
        <w:rPr>
          <w:rFonts w:ascii="Arial" w:hAnsi="Arial" w:cs="Arial"/>
          <w:sz w:val="24"/>
        </w:rPr>
      </w:pPr>
      <w:r>
        <w:rPr>
          <w:rFonts w:ascii="Arial" w:hAnsi="Arial" w:cs="Arial"/>
          <w:sz w:val="24"/>
        </w:rPr>
        <w:br w:type="page"/>
      </w:r>
    </w:p>
    <w:p w:rsidR="00A02F1F" w:rsidRDefault="00A02F1F" w:rsidP="008B6DC6">
      <w:pPr>
        <w:tabs>
          <w:tab w:val="left" w:pos="1093"/>
        </w:tabs>
        <w:rPr>
          <w:rFonts w:ascii="Arial" w:hAnsi="Arial" w:cs="Arial"/>
          <w:sz w:val="24"/>
        </w:rPr>
      </w:pPr>
    </w:p>
    <w:p w:rsidR="00A02F1F" w:rsidRDefault="00A02F1F" w:rsidP="008B6DC6">
      <w:pPr>
        <w:tabs>
          <w:tab w:val="left" w:pos="1093"/>
        </w:tabs>
        <w:rPr>
          <w:rFonts w:ascii="Arial" w:hAnsi="Arial" w:cs="Arial"/>
          <w:sz w:val="24"/>
        </w:rPr>
      </w:pPr>
      <w:r>
        <w:rPr>
          <w:rFonts w:ascii="Arial" w:hAnsi="Arial" w:cs="Arial"/>
          <w:sz w:val="24"/>
        </w:rPr>
        <w:t>Los primeros pasos para empezar a realizar el código son abrir dos librerías para servos una por cada servos y dar nombres a las salidas los servos no pueden tener el mismo nombre, y para que los dos funcionen al mismo tiempo utilizaremos el mismo botón o la misma entrada de información para crear el movimiento en nuestros servos.</w:t>
      </w:r>
      <w:r>
        <w:rPr>
          <w:rFonts w:ascii="Arial" w:hAnsi="Arial" w:cs="Arial"/>
          <w:noProof/>
          <w:sz w:val="24"/>
          <w:lang w:eastAsia="es-ES"/>
        </w:rPr>
        <w:drawing>
          <wp:inline distT="0" distB="0" distL="0" distR="0">
            <wp:extent cx="6337300" cy="3731895"/>
            <wp:effectExtent l="19050" t="0" r="635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6337300" cy="3731895"/>
                    </a:xfrm>
                    <a:prstGeom prst="rect">
                      <a:avLst/>
                    </a:prstGeom>
                    <a:noFill/>
                    <a:ln w="9525">
                      <a:noFill/>
                      <a:miter lim="800000"/>
                      <a:headEnd/>
                      <a:tailEnd/>
                    </a:ln>
                  </pic:spPr>
                </pic:pic>
              </a:graphicData>
            </a:graphic>
          </wp:inline>
        </w:drawing>
      </w:r>
    </w:p>
    <w:p w:rsidR="00A02F1F" w:rsidRDefault="00A02F1F" w:rsidP="008B6DC6">
      <w:pPr>
        <w:tabs>
          <w:tab w:val="left" w:pos="1093"/>
        </w:tabs>
        <w:rPr>
          <w:rFonts w:ascii="Arial" w:hAnsi="Arial" w:cs="Arial"/>
          <w:sz w:val="24"/>
        </w:rPr>
      </w:pPr>
      <w:r>
        <w:rPr>
          <w:rFonts w:ascii="Arial" w:hAnsi="Arial" w:cs="Arial"/>
          <w:sz w:val="24"/>
        </w:rPr>
        <w:t>Una vez terminada esta parte del código empezaremos a determinar las entradas y salidas que tendrá nuestro montaje</w:t>
      </w:r>
      <w:r w:rsidR="00174B5D">
        <w:rPr>
          <w:rFonts w:ascii="Arial" w:hAnsi="Arial" w:cs="Arial"/>
          <w:sz w:val="24"/>
        </w:rPr>
        <w:t xml:space="preserve">, tendremos que poner la Salida de los dos servos mediante la función. </w:t>
      </w:r>
      <w:proofErr w:type="spellStart"/>
      <w:proofErr w:type="gramStart"/>
      <w:r w:rsidR="00174B5D">
        <w:rPr>
          <w:rFonts w:ascii="Arial" w:hAnsi="Arial" w:cs="Arial"/>
          <w:sz w:val="24"/>
        </w:rPr>
        <w:t>attach</w:t>
      </w:r>
      <w:proofErr w:type="spellEnd"/>
      <w:proofErr w:type="gramEnd"/>
      <w:r w:rsidR="00174B5D">
        <w:rPr>
          <w:rFonts w:ascii="Arial" w:hAnsi="Arial" w:cs="Arial"/>
          <w:sz w:val="24"/>
        </w:rPr>
        <w:t xml:space="preserve">, deben tener un orden de </w:t>
      </w:r>
      <w:r w:rsidR="00174B5D">
        <w:rPr>
          <w:rFonts w:ascii="Arial" w:hAnsi="Arial" w:cs="Arial"/>
          <w:noProof/>
          <w:sz w:val="24"/>
          <w:lang w:eastAsia="es-ES"/>
        </w:rPr>
        <w:t>“el nombre de tu servo”.attach (pin que has elejido para el servo); para que funcione correctamente despues pondremos en los dos codigos el pin de entrada para que empiecen su movimiento que sera mediante el pinMode elegiremos el pin al que tenemos conectado el boton.en nuestro caso el 4.</w:t>
      </w:r>
    </w:p>
    <w:p w:rsidR="00A02F1F" w:rsidRDefault="00174B5D" w:rsidP="008B6DC6">
      <w:pPr>
        <w:tabs>
          <w:tab w:val="left" w:pos="1093"/>
        </w:tabs>
        <w:rPr>
          <w:rFonts w:ascii="Arial" w:hAnsi="Arial" w:cs="Arial"/>
          <w:sz w:val="24"/>
        </w:rPr>
      </w:pPr>
      <w:r>
        <w:rPr>
          <w:rFonts w:ascii="Arial" w:hAnsi="Arial" w:cs="Arial"/>
          <w:noProof/>
          <w:sz w:val="24"/>
          <w:lang w:eastAsia="es-ES"/>
        </w:rPr>
        <w:drawing>
          <wp:inline distT="0" distB="0" distL="0" distR="0">
            <wp:extent cx="6952053" cy="1392865"/>
            <wp:effectExtent l="19050" t="0" r="1197" b="0"/>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srcRect/>
                    <a:stretch>
                      <a:fillRect/>
                    </a:stretch>
                  </pic:blipFill>
                  <pic:spPr bwMode="auto">
                    <a:xfrm>
                      <a:off x="0" y="0"/>
                      <a:ext cx="6952766" cy="1393008"/>
                    </a:xfrm>
                    <a:prstGeom prst="rect">
                      <a:avLst/>
                    </a:prstGeom>
                    <a:noFill/>
                    <a:ln w="9525">
                      <a:noFill/>
                      <a:miter lim="800000"/>
                      <a:headEnd/>
                      <a:tailEnd/>
                    </a:ln>
                  </pic:spPr>
                </pic:pic>
              </a:graphicData>
            </a:graphic>
          </wp:inline>
        </w:drawing>
      </w:r>
    </w:p>
    <w:p w:rsidR="00823A0D" w:rsidRDefault="00823A0D" w:rsidP="008B6DC6">
      <w:pPr>
        <w:tabs>
          <w:tab w:val="left" w:pos="1093"/>
        </w:tabs>
        <w:rPr>
          <w:rFonts w:ascii="Arial" w:hAnsi="Arial" w:cs="Arial"/>
          <w:sz w:val="24"/>
        </w:rPr>
      </w:pPr>
    </w:p>
    <w:p w:rsidR="00FF5EAD" w:rsidRDefault="00FF5EAD" w:rsidP="008B6DC6">
      <w:pPr>
        <w:tabs>
          <w:tab w:val="left" w:pos="1093"/>
        </w:tabs>
        <w:rPr>
          <w:rFonts w:ascii="Arial" w:hAnsi="Arial" w:cs="Arial"/>
          <w:sz w:val="24"/>
        </w:rPr>
      </w:pPr>
    </w:p>
    <w:p w:rsidR="00174B5D" w:rsidRDefault="00EE5EB7" w:rsidP="008B6DC6">
      <w:pPr>
        <w:tabs>
          <w:tab w:val="left" w:pos="1093"/>
        </w:tabs>
        <w:rPr>
          <w:rFonts w:ascii="Arial" w:hAnsi="Arial" w:cs="Arial"/>
          <w:sz w:val="24"/>
        </w:rPr>
      </w:pPr>
      <w:r>
        <w:rPr>
          <w:rFonts w:ascii="Arial" w:hAnsi="Arial" w:cs="Arial"/>
          <w:sz w:val="24"/>
        </w:rPr>
        <w:t>Para realizar el código del primer servo habrá que seguir los siguientes pasos para que empiece a moverse nuestro servo lo primero que hace</w:t>
      </w:r>
      <w:r w:rsidR="00FF5EAD">
        <w:rPr>
          <w:rFonts w:ascii="Arial" w:hAnsi="Arial" w:cs="Arial"/>
          <w:sz w:val="24"/>
        </w:rPr>
        <w:t xml:space="preserve"> falta</w:t>
      </w:r>
      <w:r>
        <w:rPr>
          <w:rFonts w:ascii="Arial" w:hAnsi="Arial" w:cs="Arial"/>
          <w:sz w:val="24"/>
        </w:rPr>
        <w:t xml:space="preserve"> es preguntar el estado de nuestro botón y la posición en la que esta mientras no esté pulsado este no realizara ningún movimiento pero si esta pulsado y la posición del servo es 0 esta comprobación la hace mediante el cable conectado a él servo , el servo realizara una función que será moverse desde su posición 0 hasta la posición 1 a esta posiciones se les da valor mediante la función </w:t>
      </w:r>
      <w:proofErr w:type="spellStart"/>
      <w:r>
        <w:rPr>
          <w:rFonts w:ascii="Arial" w:hAnsi="Arial" w:cs="Arial"/>
          <w:sz w:val="24"/>
        </w:rPr>
        <w:t>for</w:t>
      </w:r>
      <w:proofErr w:type="spellEnd"/>
      <w:r>
        <w:rPr>
          <w:rFonts w:ascii="Arial" w:hAnsi="Arial" w:cs="Arial"/>
          <w:sz w:val="24"/>
        </w:rPr>
        <w:t>. Una vez sacado estos datos la placa se dispone a atacar el pin del servo que antes hemos determinado.</w:t>
      </w:r>
    </w:p>
    <w:p w:rsidR="00FF5EAD" w:rsidRDefault="00FF5EAD" w:rsidP="008B6DC6">
      <w:pPr>
        <w:tabs>
          <w:tab w:val="left" w:pos="1093"/>
        </w:tabs>
        <w:rPr>
          <w:rFonts w:ascii="Arial" w:hAnsi="Arial" w:cs="Arial"/>
          <w:sz w:val="24"/>
        </w:rPr>
      </w:pPr>
    </w:p>
    <w:p w:rsidR="00174B5D" w:rsidRDefault="00EE5EB7" w:rsidP="008B6DC6">
      <w:pPr>
        <w:tabs>
          <w:tab w:val="left" w:pos="1093"/>
        </w:tabs>
        <w:rPr>
          <w:rFonts w:ascii="Arial" w:hAnsi="Arial" w:cs="Arial"/>
          <w:sz w:val="24"/>
        </w:rPr>
      </w:pPr>
      <w:r>
        <w:rPr>
          <w:rFonts w:ascii="Arial" w:hAnsi="Arial" w:cs="Arial"/>
          <w:noProof/>
          <w:sz w:val="24"/>
          <w:lang w:eastAsia="es-ES"/>
        </w:rPr>
        <w:drawing>
          <wp:inline distT="0" distB="0" distL="0" distR="0">
            <wp:extent cx="6475095" cy="2679700"/>
            <wp:effectExtent l="19050" t="0" r="1905" b="0"/>
            <wp:docPr id="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srcRect/>
                    <a:stretch>
                      <a:fillRect/>
                    </a:stretch>
                  </pic:blipFill>
                  <pic:spPr bwMode="auto">
                    <a:xfrm>
                      <a:off x="0" y="0"/>
                      <a:ext cx="6475095" cy="2679700"/>
                    </a:xfrm>
                    <a:prstGeom prst="rect">
                      <a:avLst/>
                    </a:prstGeom>
                    <a:noFill/>
                    <a:ln w="9525">
                      <a:noFill/>
                      <a:miter lim="800000"/>
                      <a:headEnd/>
                      <a:tailEnd/>
                    </a:ln>
                  </pic:spPr>
                </pic:pic>
              </a:graphicData>
            </a:graphic>
          </wp:inline>
        </w:drawing>
      </w:r>
    </w:p>
    <w:p w:rsidR="00FF5EAD" w:rsidRDefault="00FF5EAD">
      <w:pPr>
        <w:rPr>
          <w:rFonts w:ascii="Arial" w:hAnsi="Arial" w:cs="Arial"/>
          <w:sz w:val="24"/>
        </w:rPr>
      </w:pPr>
      <w:r>
        <w:rPr>
          <w:rFonts w:ascii="Arial" w:hAnsi="Arial" w:cs="Arial"/>
          <w:sz w:val="24"/>
        </w:rPr>
        <w:br w:type="page"/>
      </w:r>
    </w:p>
    <w:p w:rsidR="00FF5EAD" w:rsidRDefault="00EE5EB7" w:rsidP="00FF5EAD">
      <w:pPr>
        <w:tabs>
          <w:tab w:val="left" w:pos="1093"/>
        </w:tabs>
        <w:rPr>
          <w:rFonts w:ascii="Arial" w:hAnsi="Arial" w:cs="Arial"/>
          <w:sz w:val="24"/>
        </w:rPr>
      </w:pPr>
      <w:r>
        <w:rPr>
          <w:rFonts w:ascii="Arial" w:hAnsi="Arial" w:cs="Arial"/>
          <w:sz w:val="24"/>
        </w:rPr>
        <w:lastRenderedPageBreak/>
        <w:t>Para crear el código del segundo servo se deben realizar los</w:t>
      </w:r>
      <w:r w:rsidR="00FF5EAD">
        <w:rPr>
          <w:rFonts w:ascii="Arial" w:hAnsi="Arial" w:cs="Arial"/>
          <w:sz w:val="24"/>
        </w:rPr>
        <w:t xml:space="preserve"> mismos pasos que en el primero. Para mover nuestro servo lo primero que hace falta es preguntar el estado de nuestro botón y la posición en la que esta mientras no esté pulsado este no realizara ningún movimiento pero si esta pulsado y la posición del servo es 0 (esta comprobación la hace mediante el cable conectado a él servo), el servo realizara una función que será la de moverse desde su posición 0 hasta la posición 1 a estas posiciones se les da valor mediante la función </w:t>
      </w:r>
      <w:proofErr w:type="spellStart"/>
      <w:r w:rsidR="00FF5EAD">
        <w:rPr>
          <w:rFonts w:ascii="Arial" w:hAnsi="Arial" w:cs="Arial"/>
          <w:sz w:val="24"/>
        </w:rPr>
        <w:t>for</w:t>
      </w:r>
      <w:proofErr w:type="spellEnd"/>
      <w:r w:rsidR="00FF5EAD">
        <w:rPr>
          <w:rFonts w:ascii="Arial" w:hAnsi="Arial" w:cs="Arial"/>
          <w:sz w:val="24"/>
        </w:rPr>
        <w:t xml:space="preserve">. Una vez sacado estos datos la placa se dispone a atacar el pin del servo que antes hemos determinado. La diferencia que tiene con el del principio está en el nombre que se le da a los valores que queremos que sean guardados, el pin </w:t>
      </w:r>
      <w:proofErr w:type="gramStart"/>
      <w:r w:rsidR="00FF5EAD">
        <w:rPr>
          <w:rFonts w:ascii="Arial" w:hAnsi="Arial" w:cs="Arial"/>
          <w:sz w:val="24"/>
        </w:rPr>
        <w:t>a</w:t>
      </w:r>
      <w:proofErr w:type="gramEnd"/>
      <w:r w:rsidR="00FF5EAD">
        <w:rPr>
          <w:rFonts w:ascii="Arial" w:hAnsi="Arial" w:cs="Arial"/>
          <w:sz w:val="24"/>
        </w:rPr>
        <w:t xml:space="preserve"> el que está conectado el servo así como su </w:t>
      </w:r>
      <w:r w:rsidR="008B4AF2">
        <w:rPr>
          <w:rFonts w:ascii="Arial" w:hAnsi="Arial" w:cs="Arial"/>
          <w:sz w:val="24"/>
        </w:rPr>
        <w:t>nombre,</w:t>
      </w:r>
      <w:r w:rsidR="00FF5EAD">
        <w:rPr>
          <w:rFonts w:ascii="Arial" w:hAnsi="Arial" w:cs="Arial"/>
          <w:sz w:val="24"/>
        </w:rPr>
        <w:t xml:space="preserve"> ya que la función que tiene que realizar es la misma.</w:t>
      </w:r>
    </w:p>
    <w:p w:rsidR="00EE5EB7" w:rsidRDefault="00FF5EAD" w:rsidP="008B6DC6">
      <w:pPr>
        <w:tabs>
          <w:tab w:val="left" w:pos="1093"/>
        </w:tabs>
        <w:rPr>
          <w:rFonts w:ascii="Arial" w:hAnsi="Arial" w:cs="Arial"/>
          <w:sz w:val="24"/>
        </w:rPr>
      </w:pPr>
      <w:r>
        <w:rPr>
          <w:rFonts w:ascii="Arial" w:hAnsi="Arial" w:cs="Arial"/>
          <w:noProof/>
          <w:sz w:val="24"/>
          <w:lang w:eastAsia="es-ES"/>
        </w:rPr>
        <w:drawing>
          <wp:anchor distT="0" distB="0" distL="114300" distR="114300" simplePos="0" relativeHeight="251669504" behindDoc="1" locked="0" layoutInCell="1" allowOverlap="1">
            <wp:simplePos x="0" y="0"/>
            <wp:positionH relativeFrom="column">
              <wp:posOffset>-181093</wp:posOffset>
            </wp:positionH>
            <wp:positionV relativeFrom="paragraph">
              <wp:posOffset>174123</wp:posOffset>
            </wp:positionV>
            <wp:extent cx="6812604" cy="3125972"/>
            <wp:effectExtent l="19050" t="0" r="7296" b="0"/>
            <wp:wrapNone/>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6812604" cy="3125972"/>
                    </a:xfrm>
                    <a:prstGeom prst="rect">
                      <a:avLst/>
                    </a:prstGeom>
                    <a:noFill/>
                    <a:ln w="9525">
                      <a:noFill/>
                      <a:miter lim="800000"/>
                      <a:headEnd/>
                      <a:tailEnd/>
                    </a:ln>
                  </pic:spPr>
                </pic:pic>
              </a:graphicData>
            </a:graphic>
          </wp:anchor>
        </w:drawing>
      </w:r>
    </w:p>
    <w:p w:rsidR="00EE5EB7" w:rsidRDefault="00EE5EB7" w:rsidP="008B6DC6">
      <w:pPr>
        <w:tabs>
          <w:tab w:val="left" w:pos="1093"/>
        </w:tabs>
        <w:rPr>
          <w:rFonts w:ascii="Arial" w:hAnsi="Arial" w:cs="Arial"/>
          <w:sz w:val="24"/>
        </w:rPr>
      </w:pPr>
    </w:p>
    <w:p w:rsidR="008B4AF2" w:rsidRDefault="008B4AF2">
      <w:pPr>
        <w:rPr>
          <w:rFonts w:ascii="Arial" w:hAnsi="Arial" w:cs="Arial"/>
          <w:sz w:val="24"/>
        </w:rPr>
      </w:pPr>
    </w:p>
    <w:p w:rsidR="008B4AF2" w:rsidRDefault="008B4AF2">
      <w:pPr>
        <w:rPr>
          <w:rFonts w:ascii="Arial" w:hAnsi="Arial" w:cs="Arial"/>
          <w:sz w:val="24"/>
        </w:rPr>
      </w:pPr>
    </w:p>
    <w:p w:rsidR="008B4AF2" w:rsidRDefault="008B4AF2">
      <w:pPr>
        <w:rPr>
          <w:rFonts w:ascii="Arial" w:hAnsi="Arial" w:cs="Arial"/>
          <w:sz w:val="24"/>
        </w:rPr>
      </w:pPr>
    </w:p>
    <w:p w:rsidR="008B4AF2" w:rsidRDefault="008B4AF2">
      <w:pPr>
        <w:rPr>
          <w:rFonts w:ascii="Arial" w:hAnsi="Arial" w:cs="Arial"/>
          <w:sz w:val="24"/>
        </w:rPr>
      </w:pPr>
    </w:p>
    <w:p w:rsidR="008B4AF2" w:rsidRDefault="008B4AF2">
      <w:pPr>
        <w:rPr>
          <w:rFonts w:ascii="Arial" w:hAnsi="Arial" w:cs="Arial"/>
          <w:sz w:val="24"/>
        </w:rPr>
      </w:pPr>
    </w:p>
    <w:p w:rsidR="008B4AF2" w:rsidRDefault="008B4AF2">
      <w:pPr>
        <w:rPr>
          <w:rFonts w:ascii="Arial" w:hAnsi="Arial" w:cs="Arial"/>
          <w:sz w:val="24"/>
        </w:rPr>
      </w:pPr>
    </w:p>
    <w:p w:rsidR="008B4AF2" w:rsidRDefault="008B4AF2">
      <w:pPr>
        <w:rPr>
          <w:rFonts w:ascii="Arial" w:hAnsi="Arial" w:cs="Arial"/>
          <w:sz w:val="24"/>
        </w:rPr>
      </w:pPr>
    </w:p>
    <w:p w:rsidR="008B4AF2" w:rsidRDefault="008B4AF2">
      <w:pPr>
        <w:rPr>
          <w:rFonts w:ascii="Arial" w:hAnsi="Arial" w:cs="Arial"/>
          <w:sz w:val="24"/>
        </w:rPr>
      </w:pPr>
    </w:p>
    <w:p w:rsidR="008B4AF2" w:rsidRDefault="008B4AF2">
      <w:pPr>
        <w:rPr>
          <w:rFonts w:ascii="Arial" w:hAnsi="Arial" w:cs="Arial"/>
          <w:sz w:val="24"/>
        </w:rPr>
      </w:pPr>
    </w:p>
    <w:p w:rsidR="00FF5EAD" w:rsidRDefault="00FF5EAD">
      <w:pPr>
        <w:rPr>
          <w:rFonts w:ascii="Arial" w:hAnsi="Arial" w:cs="Arial"/>
          <w:sz w:val="24"/>
        </w:rPr>
      </w:pPr>
      <w:r>
        <w:rPr>
          <w:rFonts w:ascii="Arial" w:hAnsi="Arial" w:cs="Arial"/>
          <w:sz w:val="24"/>
        </w:rPr>
        <w:br w:type="page"/>
      </w:r>
    </w:p>
    <w:p w:rsidR="008B4AF2" w:rsidRDefault="008B4AF2">
      <w:pPr>
        <w:rPr>
          <w:rFonts w:ascii="Arial" w:hAnsi="Arial" w:cs="Arial"/>
          <w:sz w:val="24"/>
        </w:rPr>
      </w:pPr>
      <w:r>
        <w:rPr>
          <w:rFonts w:ascii="Arial" w:hAnsi="Arial" w:cs="Arial"/>
          <w:sz w:val="24"/>
        </w:rPr>
        <w:lastRenderedPageBreak/>
        <w:t>ESQUEMAS ELECTRICOS DE LOS MONTAJES.</w:t>
      </w:r>
    </w:p>
    <w:p w:rsidR="00EF66DD" w:rsidRDefault="00EF66DD" w:rsidP="00EF66DD">
      <w:pPr>
        <w:rPr>
          <w:rFonts w:ascii="Arial" w:hAnsi="Arial" w:cs="Arial"/>
          <w:sz w:val="24"/>
        </w:rPr>
      </w:pPr>
      <w:r>
        <w:rPr>
          <w:rFonts w:ascii="Arial" w:hAnsi="Arial" w:cs="Arial"/>
          <w:sz w:val="24"/>
        </w:rPr>
        <w:t xml:space="preserve">1.- Montaje del control de las tres luces de las habitaciones </w:t>
      </w:r>
    </w:p>
    <w:p w:rsidR="005F23B0" w:rsidRDefault="005F23B0">
      <w:pPr>
        <w:rPr>
          <w:rFonts w:ascii="Arial" w:hAnsi="Arial" w:cs="Arial"/>
          <w:sz w:val="24"/>
        </w:rPr>
      </w:pPr>
      <w:r>
        <w:rPr>
          <w:rFonts w:ascii="Arial" w:hAnsi="Arial" w:cs="Arial"/>
          <w:sz w:val="24"/>
        </w:rPr>
        <w:t xml:space="preserve">El esquema eléctrico del circuito correspondiente </w:t>
      </w:r>
      <w:r w:rsidR="002B4500">
        <w:rPr>
          <w:rFonts w:ascii="Arial" w:hAnsi="Arial" w:cs="Arial"/>
          <w:sz w:val="24"/>
        </w:rPr>
        <w:t>al</w:t>
      </w:r>
      <w:r>
        <w:rPr>
          <w:rFonts w:ascii="Arial" w:hAnsi="Arial" w:cs="Arial"/>
          <w:sz w:val="24"/>
        </w:rPr>
        <w:t xml:space="preserve"> montaje del control de las tres luces</w:t>
      </w:r>
      <w:r w:rsidR="002B4500">
        <w:rPr>
          <w:rFonts w:ascii="Arial" w:hAnsi="Arial" w:cs="Arial"/>
          <w:sz w:val="24"/>
        </w:rPr>
        <w:t xml:space="preserve"> correspondientes a las habitaciones de mi maqueta es el siguiente.</w:t>
      </w:r>
    </w:p>
    <w:p w:rsidR="008B4AF2" w:rsidRDefault="00C00744">
      <w:pPr>
        <w:rPr>
          <w:rFonts w:ascii="Arial" w:hAnsi="Arial" w:cs="Arial"/>
          <w:sz w:val="24"/>
        </w:rPr>
      </w:pPr>
      <w:r>
        <w:rPr>
          <w:rFonts w:ascii="Arial" w:hAnsi="Arial" w:cs="Arial"/>
          <w:noProof/>
          <w:sz w:val="24"/>
          <w:lang w:eastAsia="es-ES"/>
        </w:rPr>
        <w:drawing>
          <wp:inline distT="0" distB="0" distL="0" distR="0">
            <wp:extent cx="4551045" cy="4933315"/>
            <wp:effectExtent l="19050" t="0" r="190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4551045" cy="4933315"/>
                    </a:xfrm>
                    <a:prstGeom prst="rect">
                      <a:avLst/>
                    </a:prstGeom>
                    <a:noFill/>
                    <a:ln w="9525">
                      <a:noFill/>
                      <a:miter lim="800000"/>
                      <a:headEnd/>
                      <a:tailEnd/>
                    </a:ln>
                  </pic:spPr>
                </pic:pic>
              </a:graphicData>
            </a:graphic>
          </wp:inline>
        </w:drawing>
      </w:r>
    </w:p>
    <w:p w:rsidR="002B4500" w:rsidRDefault="002B4500">
      <w:pPr>
        <w:rPr>
          <w:rFonts w:ascii="Arial" w:hAnsi="Arial" w:cs="Arial"/>
          <w:sz w:val="24"/>
        </w:rPr>
      </w:pPr>
      <w:r>
        <w:rPr>
          <w:rFonts w:ascii="Arial" w:hAnsi="Arial" w:cs="Arial"/>
          <w:sz w:val="24"/>
        </w:rPr>
        <w:br w:type="page"/>
      </w:r>
    </w:p>
    <w:p w:rsidR="00EF66DD" w:rsidRDefault="00EF66DD" w:rsidP="00EF66DD">
      <w:pPr>
        <w:rPr>
          <w:rFonts w:ascii="Arial" w:hAnsi="Arial" w:cs="Arial"/>
          <w:sz w:val="24"/>
        </w:rPr>
      </w:pPr>
      <w:r>
        <w:rPr>
          <w:rFonts w:ascii="Arial" w:hAnsi="Arial" w:cs="Arial"/>
          <w:sz w:val="24"/>
        </w:rPr>
        <w:lastRenderedPageBreak/>
        <w:t xml:space="preserve">2.- montaje del control de la iluminación de la luz del salón </w:t>
      </w:r>
    </w:p>
    <w:p w:rsidR="002B4500" w:rsidRDefault="002B4500">
      <w:pPr>
        <w:rPr>
          <w:rFonts w:ascii="Arial" w:hAnsi="Arial" w:cs="Arial"/>
          <w:sz w:val="24"/>
        </w:rPr>
      </w:pPr>
      <w:r>
        <w:rPr>
          <w:rFonts w:ascii="Arial" w:hAnsi="Arial" w:cs="Arial"/>
          <w:sz w:val="24"/>
        </w:rPr>
        <w:t>El esquema eléctrico correspondiente al montaje del circuito de la regulación de la luminosidad de la luz del salón es el siguiente</w:t>
      </w:r>
    </w:p>
    <w:p w:rsidR="002B4500" w:rsidRDefault="002B4500">
      <w:pPr>
        <w:rPr>
          <w:rFonts w:ascii="Arial" w:hAnsi="Arial" w:cs="Arial"/>
          <w:sz w:val="24"/>
        </w:rPr>
      </w:pPr>
      <w:r>
        <w:rPr>
          <w:rFonts w:ascii="Arial" w:hAnsi="Arial" w:cs="Arial"/>
          <w:noProof/>
          <w:sz w:val="24"/>
          <w:lang w:eastAsia="es-ES"/>
        </w:rPr>
        <w:drawing>
          <wp:inline distT="0" distB="0" distL="0" distR="0">
            <wp:extent cx="3796030" cy="5167630"/>
            <wp:effectExtent l="19050" t="0" r="0" b="0"/>
            <wp:docPr id="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3796030" cy="5167630"/>
                    </a:xfrm>
                    <a:prstGeom prst="rect">
                      <a:avLst/>
                    </a:prstGeom>
                    <a:noFill/>
                    <a:ln w="9525">
                      <a:noFill/>
                      <a:miter lim="800000"/>
                      <a:headEnd/>
                      <a:tailEnd/>
                    </a:ln>
                  </pic:spPr>
                </pic:pic>
              </a:graphicData>
            </a:graphic>
          </wp:inline>
        </w:drawing>
      </w:r>
    </w:p>
    <w:p w:rsidR="00EF66DD" w:rsidRDefault="002B4500">
      <w:pPr>
        <w:rPr>
          <w:rFonts w:ascii="Arial" w:hAnsi="Arial" w:cs="Arial"/>
          <w:sz w:val="24"/>
        </w:rPr>
      </w:pPr>
      <w:r>
        <w:rPr>
          <w:rFonts w:ascii="Arial" w:hAnsi="Arial" w:cs="Arial"/>
          <w:sz w:val="24"/>
        </w:rPr>
        <w:br w:type="page"/>
      </w:r>
    </w:p>
    <w:p w:rsidR="00EF66DD" w:rsidRDefault="00EF66DD">
      <w:pPr>
        <w:rPr>
          <w:rFonts w:ascii="Arial" w:hAnsi="Arial" w:cs="Arial"/>
          <w:sz w:val="24"/>
        </w:rPr>
      </w:pPr>
      <w:r>
        <w:rPr>
          <w:rFonts w:ascii="Arial" w:hAnsi="Arial" w:cs="Arial"/>
          <w:sz w:val="24"/>
        </w:rPr>
        <w:lastRenderedPageBreak/>
        <w:t>3.- control mediante un servo de la puerta de entrada a la casa.</w:t>
      </w:r>
    </w:p>
    <w:p w:rsidR="002B4500" w:rsidRDefault="002B4500">
      <w:pPr>
        <w:rPr>
          <w:rFonts w:ascii="Arial" w:hAnsi="Arial" w:cs="Arial"/>
          <w:sz w:val="24"/>
        </w:rPr>
      </w:pPr>
      <w:r>
        <w:rPr>
          <w:rFonts w:ascii="Arial" w:hAnsi="Arial" w:cs="Arial"/>
          <w:sz w:val="24"/>
        </w:rPr>
        <w:t xml:space="preserve">El esquema eléctrico correspondiente </w:t>
      </w:r>
      <w:r w:rsidR="00EF66DD">
        <w:rPr>
          <w:rFonts w:ascii="Arial" w:hAnsi="Arial" w:cs="Arial"/>
          <w:sz w:val="24"/>
        </w:rPr>
        <w:t>al</w:t>
      </w:r>
      <w:r>
        <w:rPr>
          <w:rFonts w:ascii="Arial" w:hAnsi="Arial" w:cs="Arial"/>
          <w:sz w:val="24"/>
        </w:rPr>
        <w:t xml:space="preserve"> montaje del servo que controlara la puerta de entrada a nuestra casa será el siguiente.</w:t>
      </w:r>
      <w:r w:rsidR="000C3369" w:rsidRPr="000C3369">
        <w:rPr>
          <w:rFonts w:ascii="Arial" w:hAnsi="Arial" w:cs="Arial"/>
          <w:noProof/>
          <w:sz w:val="24"/>
          <w:lang w:eastAsia="es-ES"/>
        </w:rPr>
        <w:t xml:space="preserve"> </w:t>
      </w:r>
      <w:r w:rsidR="000C3369">
        <w:rPr>
          <w:rFonts w:ascii="Arial" w:hAnsi="Arial" w:cs="Arial"/>
          <w:noProof/>
          <w:sz w:val="24"/>
          <w:lang w:eastAsia="es-ES"/>
        </w:rPr>
        <w:drawing>
          <wp:inline distT="0" distB="0" distL="0" distR="0" wp14:anchorId="77EA69FC" wp14:editId="76F0E958">
            <wp:extent cx="5322885" cy="3146646"/>
            <wp:effectExtent l="2222" t="0" r="0" b="0"/>
            <wp:docPr id="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a:stretch>
                      <a:fillRect/>
                    </a:stretch>
                  </pic:blipFill>
                  <pic:spPr bwMode="auto">
                    <a:xfrm rot="16200000">
                      <a:off x="0" y="0"/>
                      <a:ext cx="5333846" cy="3153125"/>
                    </a:xfrm>
                    <a:prstGeom prst="rect">
                      <a:avLst/>
                    </a:prstGeom>
                    <a:noFill/>
                    <a:ln w="9525">
                      <a:noFill/>
                      <a:miter lim="800000"/>
                      <a:headEnd/>
                      <a:tailEnd/>
                    </a:ln>
                  </pic:spPr>
                </pic:pic>
              </a:graphicData>
            </a:graphic>
          </wp:inline>
        </w:drawing>
      </w:r>
    </w:p>
    <w:p w:rsidR="00C00744" w:rsidRDefault="00C00744">
      <w:pPr>
        <w:rPr>
          <w:rFonts w:ascii="Arial" w:hAnsi="Arial" w:cs="Arial"/>
          <w:sz w:val="24"/>
        </w:rPr>
      </w:pPr>
    </w:p>
    <w:p w:rsidR="002B4500" w:rsidRDefault="002B4500">
      <w:pPr>
        <w:rPr>
          <w:rFonts w:ascii="Arial" w:hAnsi="Arial" w:cs="Arial"/>
          <w:sz w:val="24"/>
        </w:rPr>
      </w:pPr>
      <w:r>
        <w:rPr>
          <w:rFonts w:ascii="Arial" w:hAnsi="Arial" w:cs="Arial"/>
          <w:sz w:val="24"/>
        </w:rPr>
        <w:br w:type="page"/>
      </w:r>
    </w:p>
    <w:p w:rsidR="00EF66DD" w:rsidRDefault="00EF66DD" w:rsidP="00EF66DD">
      <w:pPr>
        <w:rPr>
          <w:rFonts w:ascii="Arial" w:hAnsi="Arial" w:cs="Arial"/>
          <w:sz w:val="24"/>
        </w:rPr>
      </w:pPr>
      <w:r>
        <w:rPr>
          <w:rFonts w:ascii="Arial" w:hAnsi="Arial" w:cs="Arial"/>
          <w:sz w:val="24"/>
        </w:rPr>
        <w:lastRenderedPageBreak/>
        <w:t xml:space="preserve">4.- Control de la apertura de la puerta corredera de la puerta </w:t>
      </w:r>
    </w:p>
    <w:p w:rsidR="003055E8" w:rsidRDefault="002B4500">
      <w:pPr>
        <w:rPr>
          <w:rFonts w:ascii="Arial" w:hAnsi="Arial" w:cs="Arial"/>
          <w:sz w:val="24"/>
        </w:rPr>
      </w:pPr>
      <w:r>
        <w:rPr>
          <w:rFonts w:ascii="Arial" w:hAnsi="Arial" w:cs="Arial"/>
          <w:sz w:val="24"/>
        </w:rPr>
        <w:t>El esque</w:t>
      </w:r>
      <w:r w:rsidR="000C3369">
        <w:rPr>
          <w:rFonts w:ascii="Arial" w:hAnsi="Arial" w:cs="Arial"/>
          <w:sz w:val="24"/>
        </w:rPr>
        <w:t>ma eléctrico correspondiente a</w:t>
      </w:r>
      <w:bookmarkStart w:id="0" w:name="_GoBack"/>
      <w:bookmarkEnd w:id="0"/>
      <w:r>
        <w:rPr>
          <w:rFonts w:ascii="Arial" w:hAnsi="Arial" w:cs="Arial"/>
          <w:sz w:val="24"/>
        </w:rPr>
        <w:t>l control de la apertura de la puerta corredera de la entrada será el siguiente.</w:t>
      </w:r>
    </w:p>
    <w:p w:rsidR="002B4500" w:rsidRDefault="00066584">
      <w:pPr>
        <w:rPr>
          <w:rFonts w:ascii="Arial" w:hAnsi="Arial" w:cs="Arial"/>
          <w:sz w:val="24"/>
        </w:rPr>
      </w:pPr>
      <w:r>
        <w:rPr>
          <w:rFonts w:ascii="Arial" w:hAnsi="Arial" w:cs="Arial"/>
          <w:noProof/>
          <w:sz w:val="24"/>
          <w:lang w:eastAsia="es-ES"/>
        </w:rPr>
        <w:drawing>
          <wp:inline distT="0" distB="0" distL="0" distR="0">
            <wp:extent cx="7056952" cy="4345454"/>
            <wp:effectExtent l="3175" t="0" r="0"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rot="16200000">
                      <a:off x="0" y="0"/>
                      <a:ext cx="7098959" cy="4371321"/>
                    </a:xfrm>
                    <a:prstGeom prst="rect">
                      <a:avLst/>
                    </a:prstGeom>
                    <a:noFill/>
                    <a:ln w="9525">
                      <a:noFill/>
                      <a:miter lim="800000"/>
                      <a:headEnd/>
                      <a:tailEnd/>
                    </a:ln>
                  </pic:spPr>
                </pic:pic>
              </a:graphicData>
            </a:graphic>
          </wp:inline>
        </w:drawing>
      </w:r>
    </w:p>
    <w:p w:rsidR="002B4500" w:rsidRDefault="002B4500">
      <w:pPr>
        <w:rPr>
          <w:rFonts w:ascii="Arial" w:hAnsi="Arial" w:cs="Arial"/>
          <w:sz w:val="24"/>
        </w:rPr>
      </w:pPr>
      <w:r>
        <w:rPr>
          <w:rFonts w:ascii="Arial" w:hAnsi="Arial" w:cs="Arial"/>
          <w:sz w:val="24"/>
        </w:rPr>
        <w:br w:type="page"/>
      </w:r>
    </w:p>
    <w:p w:rsidR="00EF66DD" w:rsidRDefault="00EF66DD" w:rsidP="00EF66DD">
      <w:pPr>
        <w:tabs>
          <w:tab w:val="left" w:pos="1093"/>
        </w:tabs>
        <w:rPr>
          <w:rFonts w:ascii="Arial" w:hAnsi="Arial" w:cs="Arial"/>
          <w:sz w:val="24"/>
        </w:rPr>
      </w:pPr>
      <w:r>
        <w:rPr>
          <w:rFonts w:ascii="Arial" w:hAnsi="Arial" w:cs="Arial"/>
          <w:sz w:val="24"/>
        </w:rPr>
        <w:lastRenderedPageBreak/>
        <w:t xml:space="preserve">5.- control de la apertura del salón mediante servos. </w:t>
      </w:r>
    </w:p>
    <w:p w:rsidR="00C00744" w:rsidRDefault="002B4500">
      <w:pPr>
        <w:rPr>
          <w:rFonts w:ascii="Arial" w:hAnsi="Arial" w:cs="Arial"/>
          <w:sz w:val="24"/>
        </w:rPr>
      </w:pPr>
      <w:r>
        <w:rPr>
          <w:rFonts w:ascii="Arial" w:hAnsi="Arial" w:cs="Arial"/>
          <w:sz w:val="24"/>
        </w:rPr>
        <w:t xml:space="preserve">El esquema eléctrico correspondiente </w:t>
      </w:r>
      <w:proofErr w:type="gramStart"/>
      <w:r>
        <w:rPr>
          <w:rFonts w:ascii="Arial" w:hAnsi="Arial" w:cs="Arial"/>
          <w:sz w:val="24"/>
        </w:rPr>
        <w:t>a el</w:t>
      </w:r>
      <w:proofErr w:type="gramEnd"/>
      <w:r>
        <w:rPr>
          <w:rFonts w:ascii="Arial" w:hAnsi="Arial" w:cs="Arial"/>
          <w:sz w:val="24"/>
        </w:rPr>
        <w:t xml:space="preserve"> control de la ventana del salón por medio de dos servos es el siguiente</w:t>
      </w:r>
    </w:p>
    <w:p w:rsidR="00066584" w:rsidRDefault="00066584">
      <w:pPr>
        <w:rPr>
          <w:rFonts w:ascii="Arial" w:hAnsi="Arial" w:cs="Arial"/>
          <w:sz w:val="24"/>
        </w:rPr>
      </w:pPr>
      <w:r>
        <w:rPr>
          <w:rFonts w:ascii="Arial" w:hAnsi="Arial" w:cs="Arial"/>
          <w:noProof/>
          <w:sz w:val="24"/>
          <w:lang w:eastAsia="es-ES"/>
        </w:rPr>
        <w:drawing>
          <wp:inline distT="0" distB="0" distL="0" distR="0">
            <wp:extent cx="3816985" cy="4731385"/>
            <wp:effectExtent l="19050" t="0" r="0" b="0"/>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srcRect/>
                    <a:stretch>
                      <a:fillRect/>
                    </a:stretch>
                  </pic:blipFill>
                  <pic:spPr bwMode="auto">
                    <a:xfrm>
                      <a:off x="0" y="0"/>
                      <a:ext cx="3816985" cy="4731385"/>
                    </a:xfrm>
                    <a:prstGeom prst="rect">
                      <a:avLst/>
                    </a:prstGeom>
                    <a:noFill/>
                    <a:ln w="9525">
                      <a:noFill/>
                      <a:miter lim="800000"/>
                      <a:headEnd/>
                      <a:tailEnd/>
                    </a:ln>
                  </pic:spPr>
                </pic:pic>
              </a:graphicData>
            </a:graphic>
          </wp:inline>
        </w:drawing>
      </w:r>
    </w:p>
    <w:p w:rsidR="00066584" w:rsidRDefault="00066584">
      <w:pPr>
        <w:rPr>
          <w:rFonts w:ascii="Arial" w:hAnsi="Arial" w:cs="Arial"/>
          <w:sz w:val="24"/>
        </w:rPr>
      </w:pPr>
    </w:p>
    <w:p w:rsidR="005F23B0" w:rsidRDefault="005F23B0">
      <w:pPr>
        <w:rPr>
          <w:rFonts w:ascii="Arial" w:hAnsi="Arial" w:cs="Arial"/>
          <w:sz w:val="24"/>
        </w:rPr>
      </w:pPr>
      <w:r>
        <w:rPr>
          <w:rFonts w:ascii="Arial" w:hAnsi="Arial" w:cs="Arial"/>
          <w:sz w:val="24"/>
        </w:rPr>
        <w:br w:type="page"/>
      </w:r>
    </w:p>
    <w:p w:rsidR="00460706" w:rsidRDefault="005C2AE5" w:rsidP="008B6DC6">
      <w:pPr>
        <w:tabs>
          <w:tab w:val="left" w:pos="1093"/>
        </w:tabs>
        <w:rPr>
          <w:rFonts w:ascii="Arial" w:hAnsi="Arial" w:cs="Arial"/>
          <w:sz w:val="24"/>
        </w:rPr>
      </w:pPr>
      <w:r>
        <w:rPr>
          <w:rFonts w:ascii="Arial" w:hAnsi="Arial" w:cs="Arial"/>
          <w:sz w:val="24"/>
        </w:rPr>
        <w:lastRenderedPageBreak/>
        <w:t>PLIEGO DE CONDICIONES</w:t>
      </w:r>
    </w:p>
    <w:p w:rsidR="00460706" w:rsidRDefault="00460706" w:rsidP="008B6DC6">
      <w:pPr>
        <w:tabs>
          <w:tab w:val="left" w:pos="1093"/>
        </w:tabs>
        <w:rPr>
          <w:rFonts w:ascii="Arial" w:hAnsi="Arial" w:cs="Arial"/>
          <w:sz w:val="24"/>
        </w:rPr>
      </w:pPr>
      <w:r>
        <w:rPr>
          <w:rFonts w:ascii="Arial" w:hAnsi="Arial" w:cs="Arial"/>
          <w:sz w:val="24"/>
        </w:rPr>
        <w:t xml:space="preserve">Para la realización de este proyecto serán necesario los siguientes materiales con las siguientes características aunque puedan tener otro formato siempre que cumplan las características dadas. El formato no es tan importante. Todo los materiales y herramientas que vienen a </w:t>
      </w:r>
      <w:proofErr w:type="spellStart"/>
      <w:r>
        <w:rPr>
          <w:rFonts w:ascii="Arial" w:hAnsi="Arial" w:cs="Arial"/>
          <w:sz w:val="24"/>
        </w:rPr>
        <w:t>continuacion</w:t>
      </w:r>
      <w:proofErr w:type="spellEnd"/>
      <w:r>
        <w:rPr>
          <w:rFonts w:ascii="Arial" w:hAnsi="Arial" w:cs="Arial"/>
          <w:sz w:val="24"/>
        </w:rPr>
        <w:t xml:space="preserve"> se podrán encontrar en la página </w:t>
      </w:r>
      <w:proofErr w:type="spellStart"/>
      <w:r>
        <w:rPr>
          <w:rFonts w:ascii="Arial" w:hAnsi="Arial" w:cs="Arial"/>
          <w:sz w:val="24"/>
        </w:rPr>
        <w:t>Deal</w:t>
      </w:r>
      <w:proofErr w:type="spellEnd"/>
      <w:r>
        <w:rPr>
          <w:rFonts w:ascii="Arial" w:hAnsi="Arial" w:cs="Arial"/>
          <w:sz w:val="24"/>
        </w:rPr>
        <w:t xml:space="preserve"> extreme</w:t>
      </w:r>
    </w:p>
    <w:p w:rsidR="00460706" w:rsidRDefault="00460706" w:rsidP="005C2AE5">
      <w:pPr>
        <w:tabs>
          <w:tab w:val="left" w:pos="1093"/>
        </w:tabs>
        <w:jc w:val="center"/>
        <w:rPr>
          <w:rFonts w:ascii="Arial" w:hAnsi="Arial" w:cs="Arial"/>
          <w:sz w:val="24"/>
        </w:rPr>
      </w:pPr>
      <w:r w:rsidRPr="00460706">
        <w:rPr>
          <w:rFonts w:ascii="Arial" w:hAnsi="Arial" w:cs="Arial"/>
          <w:noProof/>
          <w:sz w:val="24"/>
          <w:lang w:eastAsia="es-ES"/>
        </w:rPr>
        <w:drawing>
          <wp:inline distT="0" distB="0" distL="0" distR="0">
            <wp:extent cx="4691174" cy="3989230"/>
            <wp:effectExtent l="19050" t="0" r="0" b="0"/>
            <wp:docPr id="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4691373" cy="3989399"/>
                    </a:xfrm>
                    <a:prstGeom prst="rect">
                      <a:avLst/>
                    </a:prstGeom>
                    <a:noFill/>
                    <a:ln w="9525">
                      <a:noFill/>
                      <a:miter lim="800000"/>
                      <a:headEnd/>
                      <a:tailEnd/>
                    </a:ln>
                  </pic:spPr>
                </pic:pic>
              </a:graphicData>
            </a:graphic>
          </wp:inline>
        </w:drawing>
      </w:r>
    </w:p>
    <w:p w:rsidR="00460706" w:rsidRPr="00460706" w:rsidRDefault="00460706" w:rsidP="00460706">
      <w:pPr>
        <w:shd w:val="clear" w:color="auto" w:fill="FFFFFF"/>
        <w:spacing w:after="0" w:line="240" w:lineRule="auto"/>
        <w:rPr>
          <w:rFonts w:ascii="Arial" w:eastAsia="Times New Roman" w:hAnsi="Arial" w:cs="Arial"/>
          <w:color w:val="333333"/>
          <w:sz w:val="24"/>
          <w:szCs w:val="20"/>
          <w:lang w:eastAsia="es-ES"/>
        </w:rPr>
      </w:pPr>
      <w:r w:rsidRPr="00460706">
        <w:rPr>
          <w:rFonts w:ascii="Arial" w:eastAsia="Times New Roman" w:hAnsi="Arial" w:cs="Arial"/>
          <w:color w:val="333333"/>
          <w:sz w:val="24"/>
          <w:szCs w:val="20"/>
          <w:lang w:eastAsia="es-ES"/>
        </w:rPr>
        <w:t>- Ideal para reparaciones del hogar manualidades y pasatiempos</w:t>
      </w:r>
      <w:r w:rsidRPr="00460706">
        <w:rPr>
          <w:rFonts w:ascii="Arial" w:eastAsia="Times New Roman" w:hAnsi="Arial" w:cs="Arial"/>
          <w:color w:val="333333"/>
          <w:sz w:val="24"/>
          <w:szCs w:val="20"/>
          <w:lang w:eastAsia="es-ES"/>
        </w:rPr>
        <w:br/>
        <w:t>- Componente del calentador está hecho de resistencia de coeficiente positivo de temperatura (PTC)</w:t>
      </w:r>
      <w:r w:rsidRPr="00460706">
        <w:rPr>
          <w:rFonts w:ascii="Arial" w:eastAsia="Times New Roman" w:hAnsi="Arial" w:cs="Arial"/>
          <w:color w:val="333333"/>
          <w:sz w:val="24"/>
          <w:szCs w:val="20"/>
          <w:lang w:eastAsia="es-ES"/>
        </w:rPr>
        <w:br/>
        <w:t>- Función de fusibles para un uso seguro</w:t>
      </w:r>
      <w:r w:rsidRPr="00460706">
        <w:rPr>
          <w:rFonts w:ascii="Arial" w:eastAsia="Times New Roman" w:hAnsi="Arial" w:cs="Arial"/>
          <w:color w:val="333333"/>
          <w:sz w:val="24"/>
          <w:szCs w:val="20"/>
          <w:lang w:eastAsia="es-ES"/>
        </w:rPr>
        <w:br/>
        <w:t>- Toma barras de pegamento con un diámetro de 7 mm</w:t>
      </w:r>
      <w:r w:rsidRPr="00460706">
        <w:rPr>
          <w:rFonts w:ascii="Arial" w:eastAsia="Times New Roman" w:hAnsi="Arial" w:cs="Arial"/>
          <w:color w:val="333333"/>
          <w:sz w:val="24"/>
          <w:szCs w:val="20"/>
          <w:lang w:eastAsia="es-ES"/>
        </w:rPr>
        <w:br/>
        <w:t>- Longitud del cable: 140 cm</w:t>
      </w:r>
      <w:r w:rsidRPr="00460706">
        <w:rPr>
          <w:rFonts w:ascii="Arial" w:eastAsia="Times New Roman" w:hAnsi="Arial" w:cs="Arial"/>
          <w:color w:val="333333"/>
          <w:sz w:val="24"/>
          <w:szCs w:val="20"/>
          <w:lang w:eastAsia="es-ES"/>
        </w:rPr>
        <w:br/>
        <w:t>- El paquete incluye: 1 * Estuche de cuero, 4 palos * pegamento blanco, 2 barras de peg</w:t>
      </w:r>
      <w:r>
        <w:rPr>
          <w:rFonts w:ascii="Arial" w:eastAsia="Times New Roman" w:hAnsi="Arial" w:cs="Arial"/>
          <w:color w:val="333333"/>
          <w:sz w:val="24"/>
          <w:szCs w:val="20"/>
          <w:lang w:eastAsia="es-ES"/>
        </w:rPr>
        <w:t>amento blanco *, 1 * pinzas,</w:t>
      </w:r>
      <w:r>
        <w:rPr>
          <w:rFonts w:ascii="Arial" w:eastAsia="Times New Roman" w:hAnsi="Arial" w:cs="Arial"/>
          <w:color w:val="333333"/>
          <w:sz w:val="24"/>
          <w:szCs w:val="20"/>
          <w:lang w:eastAsia="es-ES"/>
        </w:rPr>
        <w:br/>
        <w:t>-</w:t>
      </w:r>
      <w:r w:rsidRPr="00460706">
        <w:rPr>
          <w:rFonts w:ascii="Arial" w:eastAsia="Times New Roman" w:hAnsi="Arial" w:cs="Arial"/>
          <w:color w:val="333333"/>
          <w:sz w:val="24"/>
          <w:szCs w:val="20"/>
          <w:lang w:eastAsia="es-ES"/>
        </w:rPr>
        <w:t xml:space="preserve"> La herramienta de </w:t>
      </w:r>
      <w:proofErr w:type="spellStart"/>
      <w:r w:rsidRPr="00460706">
        <w:rPr>
          <w:rFonts w:ascii="Arial" w:eastAsia="Times New Roman" w:hAnsi="Arial" w:cs="Arial"/>
          <w:color w:val="333333"/>
          <w:sz w:val="24"/>
          <w:szCs w:val="20"/>
          <w:lang w:eastAsia="es-ES"/>
        </w:rPr>
        <w:t>nicking</w:t>
      </w:r>
      <w:proofErr w:type="spellEnd"/>
      <w:r w:rsidRPr="00460706">
        <w:rPr>
          <w:rFonts w:ascii="Arial" w:eastAsia="Times New Roman" w:hAnsi="Arial" w:cs="Arial"/>
          <w:color w:val="333333"/>
          <w:sz w:val="24"/>
          <w:szCs w:val="20"/>
          <w:lang w:eastAsia="es-ES"/>
        </w:rPr>
        <w:t xml:space="preserve"> con 2 hojas *, 1 * 15cm regla de acero, 1 * clips de rosca</w:t>
      </w:r>
    </w:p>
    <w:p w:rsidR="00460706" w:rsidRPr="00460706" w:rsidRDefault="00460706" w:rsidP="00460706">
      <w:pPr>
        <w:shd w:val="clear" w:color="auto" w:fill="FFFFFF"/>
        <w:spacing w:after="0" w:line="240" w:lineRule="auto"/>
        <w:rPr>
          <w:rFonts w:ascii="Verdana" w:eastAsia="Times New Roman" w:hAnsi="Verdana" w:cs="Times New Roman"/>
          <w:color w:val="333333"/>
          <w:szCs w:val="18"/>
          <w:lang w:eastAsia="es-ES"/>
        </w:rPr>
      </w:pPr>
      <w:r w:rsidRPr="00460706">
        <w:rPr>
          <w:rFonts w:ascii="Arial" w:eastAsia="Times New Roman" w:hAnsi="Arial" w:cs="Arial"/>
          <w:color w:val="333333"/>
          <w:sz w:val="24"/>
          <w:szCs w:val="20"/>
          <w:lang w:eastAsia="es-ES"/>
        </w:rPr>
        <w:t>Dimensiones: 5,2 x 4,29 en x 0,87 en (13,2 cm x 10,9 cm x 2,2 cm)</w:t>
      </w:r>
      <w:r w:rsidRPr="00460706">
        <w:rPr>
          <w:rFonts w:ascii="Arial" w:eastAsia="Times New Roman" w:hAnsi="Arial" w:cs="Arial"/>
          <w:color w:val="333333"/>
          <w:sz w:val="24"/>
          <w:szCs w:val="20"/>
          <w:lang w:eastAsia="es-ES"/>
        </w:rPr>
        <w:br/>
        <w:t>Peso: 12.7 oz (360 g)</w:t>
      </w:r>
    </w:p>
    <w:p w:rsidR="00460706" w:rsidRDefault="00460706" w:rsidP="008B6DC6">
      <w:pPr>
        <w:tabs>
          <w:tab w:val="left" w:pos="1093"/>
        </w:tabs>
        <w:rPr>
          <w:rFonts w:ascii="Arial" w:hAnsi="Arial" w:cs="Arial"/>
          <w:sz w:val="24"/>
        </w:rPr>
      </w:pPr>
    </w:p>
    <w:p w:rsidR="00460706" w:rsidRDefault="00460706">
      <w:pPr>
        <w:rPr>
          <w:rFonts w:ascii="Arial" w:hAnsi="Arial" w:cs="Arial"/>
          <w:sz w:val="24"/>
        </w:rPr>
      </w:pPr>
      <w:r>
        <w:rPr>
          <w:rFonts w:ascii="Arial" w:hAnsi="Arial" w:cs="Arial"/>
          <w:sz w:val="24"/>
        </w:rPr>
        <w:br w:type="page"/>
      </w:r>
    </w:p>
    <w:p w:rsidR="00460706" w:rsidRDefault="00460706" w:rsidP="005C2AE5">
      <w:pPr>
        <w:tabs>
          <w:tab w:val="left" w:pos="1093"/>
        </w:tabs>
        <w:jc w:val="center"/>
        <w:rPr>
          <w:rFonts w:ascii="Arial" w:hAnsi="Arial" w:cs="Arial"/>
          <w:sz w:val="24"/>
        </w:rPr>
      </w:pPr>
      <w:r w:rsidRPr="00460706">
        <w:rPr>
          <w:rFonts w:ascii="Arial" w:hAnsi="Arial" w:cs="Arial"/>
          <w:noProof/>
          <w:sz w:val="24"/>
          <w:lang w:eastAsia="es-ES"/>
        </w:rPr>
        <w:lastRenderedPageBreak/>
        <w:drawing>
          <wp:inline distT="0" distB="0" distL="0" distR="0">
            <wp:extent cx="5401310" cy="3859530"/>
            <wp:effectExtent l="19050" t="0" r="8890" b="0"/>
            <wp:docPr id="4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401310" cy="3859530"/>
                    </a:xfrm>
                    <a:prstGeom prst="rect">
                      <a:avLst/>
                    </a:prstGeom>
                    <a:noFill/>
                    <a:ln w="9525">
                      <a:noFill/>
                      <a:miter lim="800000"/>
                      <a:headEnd/>
                      <a:tailEnd/>
                    </a:ln>
                  </pic:spPr>
                </pic:pic>
              </a:graphicData>
            </a:graphic>
          </wp:inline>
        </w:drawing>
      </w:r>
    </w:p>
    <w:tbl>
      <w:tblPr>
        <w:tblW w:w="15039" w:type="dxa"/>
        <w:tblCellMar>
          <w:left w:w="0" w:type="dxa"/>
          <w:right w:w="0" w:type="dxa"/>
        </w:tblCellMar>
        <w:tblLook w:val="04A0" w:firstRow="1" w:lastRow="0" w:firstColumn="1" w:lastColumn="0" w:noHBand="0" w:noVBand="1"/>
      </w:tblPr>
      <w:tblGrid>
        <w:gridCol w:w="4186"/>
        <w:gridCol w:w="10853"/>
      </w:tblGrid>
      <w:tr w:rsidR="00460706" w:rsidRPr="00BC72DD" w:rsidTr="00C51C05">
        <w:trPr>
          <w:trHeight w:val="335"/>
        </w:trPr>
        <w:tc>
          <w:tcPr>
            <w:tcW w:w="4186" w:type="dxa"/>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b/>
                <w:bCs/>
                <w:sz w:val="24"/>
                <w:szCs w:val="24"/>
                <w:lang w:eastAsia="es-ES"/>
              </w:rPr>
              <w:t>Marca</w:t>
            </w:r>
          </w:p>
        </w:tc>
        <w:tc>
          <w:tcPr>
            <w:tcW w:w="0" w:type="auto"/>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sz w:val="24"/>
                <w:szCs w:val="24"/>
                <w:lang w:eastAsia="es-ES"/>
              </w:rPr>
              <w:t>N / A</w:t>
            </w:r>
          </w:p>
        </w:tc>
      </w:tr>
      <w:tr w:rsidR="00460706" w:rsidRPr="00BC72DD" w:rsidTr="00C51C05">
        <w:trPr>
          <w:trHeight w:val="335"/>
        </w:trPr>
        <w:tc>
          <w:tcPr>
            <w:tcW w:w="4186" w:type="dxa"/>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b/>
                <w:bCs/>
                <w:sz w:val="24"/>
                <w:szCs w:val="24"/>
                <w:lang w:eastAsia="es-ES"/>
              </w:rPr>
              <w:t>Modelo</w:t>
            </w:r>
          </w:p>
        </w:tc>
        <w:tc>
          <w:tcPr>
            <w:tcW w:w="0" w:type="auto"/>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sz w:val="24"/>
                <w:szCs w:val="24"/>
                <w:lang w:eastAsia="es-ES"/>
              </w:rPr>
              <w:t>N / A</w:t>
            </w:r>
          </w:p>
        </w:tc>
      </w:tr>
      <w:tr w:rsidR="00460706" w:rsidRPr="00BC72DD" w:rsidTr="00C51C05">
        <w:trPr>
          <w:trHeight w:val="335"/>
        </w:trPr>
        <w:tc>
          <w:tcPr>
            <w:tcW w:w="4186" w:type="dxa"/>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b/>
                <w:bCs/>
                <w:sz w:val="24"/>
                <w:szCs w:val="24"/>
                <w:lang w:eastAsia="es-ES"/>
              </w:rPr>
              <w:t>Cantidad</w:t>
            </w:r>
          </w:p>
        </w:tc>
        <w:tc>
          <w:tcPr>
            <w:tcW w:w="0" w:type="auto"/>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sz w:val="24"/>
                <w:szCs w:val="24"/>
                <w:lang w:eastAsia="es-ES"/>
              </w:rPr>
              <w:t>1</w:t>
            </w:r>
          </w:p>
        </w:tc>
      </w:tr>
      <w:tr w:rsidR="00460706" w:rsidRPr="00BC72DD" w:rsidTr="00C51C05">
        <w:trPr>
          <w:trHeight w:val="335"/>
        </w:trPr>
        <w:tc>
          <w:tcPr>
            <w:tcW w:w="4186" w:type="dxa"/>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b/>
                <w:bCs/>
                <w:sz w:val="24"/>
                <w:szCs w:val="24"/>
                <w:lang w:eastAsia="es-ES"/>
              </w:rPr>
              <w:t>Color</w:t>
            </w:r>
          </w:p>
        </w:tc>
        <w:tc>
          <w:tcPr>
            <w:tcW w:w="0" w:type="auto"/>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sz w:val="24"/>
                <w:szCs w:val="24"/>
                <w:lang w:eastAsia="es-ES"/>
              </w:rPr>
              <w:t>Plata + Negro</w:t>
            </w:r>
          </w:p>
        </w:tc>
      </w:tr>
      <w:tr w:rsidR="00460706" w:rsidRPr="00BC72DD" w:rsidTr="00C51C05">
        <w:trPr>
          <w:trHeight w:val="335"/>
        </w:trPr>
        <w:tc>
          <w:tcPr>
            <w:tcW w:w="4186" w:type="dxa"/>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b/>
                <w:bCs/>
                <w:sz w:val="24"/>
                <w:szCs w:val="24"/>
                <w:lang w:eastAsia="es-ES"/>
              </w:rPr>
              <w:t>Material</w:t>
            </w:r>
          </w:p>
        </w:tc>
        <w:tc>
          <w:tcPr>
            <w:tcW w:w="0" w:type="auto"/>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sz w:val="24"/>
                <w:szCs w:val="24"/>
                <w:lang w:eastAsia="es-ES"/>
              </w:rPr>
              <w:t>Acero inoxidable</w:t>
            </w:r>
          </w:p>
        </w:tc>
      </w:tr>
      <w:tr w:rsidR="00460706" w:rsidRPr="00BC72DD" w:rsidTr="00C51C05">
        <w:trPr>
          <w:trHeight w:val="335"/>
        </w:trPr>
        <w:tc>
          <w:tcPr>
            <w:tcW w:w="4186" w:type="dxa"/>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b/>
                <w:bCs/>
                <w:sz w:val="24"/>
                <w:szCs w:val="24"/>
                <w:lang w:eastAsia="es-ES"/>
              </w:rPr>
              <w:t>Características</w:t>
            </w:r>
          </w:p>
        </w:tc>
        <w:tc>
          <w:tcPr>
            <w:tcW w:w="0" w:type="auto"/>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sz w:val="24"/>
                <w:szCs w:val="24"/>
                <w:lang w:eastAsia="es-ES"/>
              </w:rPr>
              <w:t>Sierra para metal, madera, hoja de sierra es ajustable 3-ángulo</w:t>
            </w:r>
          </w:p>
        </w:tc>
      </w:tr>
      <w:tr w:rsidR="00460706" w:rsidRPr="00BC72DD" w:rsidTr="00C51C05">
        <w:trPr>
          <w:trHeight w:val="335"/>
        </w:trPr>
        <w:tc>
          <w:tcPr>
            <w:tcW w:w="4186" w:type="dxa"/>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b/>
                <w:bCs/>
                <w:sz w:val="24"/>
                <w:szCs w:val="24"/>
                <w:lang w:eastAsia="es-ES"/>
              </w:rPr>
              <w:t>Aplicación</w:t>
            </w:r>
          </w:p>
        </w:tc>
        <w:tc>
          <w:tcPr>
            <w:tcW w:w="0" w:type="auto"/>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sz w:val="24"/>
                <w:szCs w:val="24"/>
                <w:lang w:eastAsia="es-ES"/>
              </w:rPr>
              <w:t>Uso de corte</w:t>
            </w:r>
          </w:p>
        </w:tc>
      </w:tr>
      <w:tr w:rsidR="00460706" w:rsidRPr="00BC72DD" w:rsidTr="00C51C05">
        <w:trPr>
          <w:trHeight w:val="335"/>
        </w:trPr>
        <w:tc>
          <w:tcPr>
            <w:tcW w:w="4186" w:type="dxa"/>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b/>
                <w:bCs/>
                <w:sz w:val="24"/>
                <w:szCs w:val="24"/>
                <w:lang w:eastAsia="es-ES"/>
              </w:rPr>
              <w:t>Contenido del paquete</w:t>
            </w:r>
          </w:p>
        </w:tc>
        <w:tc>
          <w:tcPr>
            <w:tcW w:w="0" w:type="auto"/>
            <w:vAlign w:val="center"/>
            <w:hideMark/>
          </w:tcPr>
          <w:p w:rsidR="00460706" w:rsidRPr="00BC72DD" w:rsidRDefault="00460706" w:rsidP="00C51C05">
            <w:pPr>
              <w:spacing w:after="0" w:line="240" w:lineRule="auto"/>
              <w:rPr>
                <w:rFonts w:ascii="Times New Roman" w:eastAsia="Times New Roman" w:hAnsi="Times New Roman" w:cs="Times New Roman"/>
                <w:sz w:val="24"/>
                <w:szCs w:val="24"/>
                <w:lang w:eastAsia="es-ES"/>
              </w:rPr>
            </w:pPr>
            <w:r w:rsidRPr="00BC72DD">
              <w:rPr>
                <w:rFonts w:ascii="Times New Roman" w:eastAsia="Times New Roman" w:hAnsi="Times New Roman" w:cs="Times New Roman"/>
                <w:sz w:val="24"/>
                <w:szCs w:val="24"/>
                <w:lang w:eastAsia="es-ES"/>
              </w:rPr>
              <w:t xml:space="preserve">1 x mango </w:t>
            </w:r>
            <w:proofErr w:type="spellStart"/>
            <w:r w:rsidRPr="00BC72DD">
              <w:rPr>
                <w:rFonts w:ascii="Times New Roman" w:eastAsia="Times New Roman" w:hAnsi="Times New Roman" w:cs="Times New Roman"/>
                <w:sz w:val="24"/>
                <w:szCs w:val="24"/>
                <w:lang w:eastAsia="es-ES"/>
              </w:rPr>
              <w:t>Hacksaw</w:t>
            </w:r>
            <w:proofErr w:type="spellEnd"/>
            <w:r w:rsidRPr="00BC72DD">
              <w:rPr>
                <w:rFonts w:ascii="Times New Roman" w:eastAsia="Times New Roman" w:hAnsi="Times New Roman" w:cs="Times New Roman"/>
                <w:sz w:val="24"/>
                <w:szCs w:val="24"/>
                <w:lang w:eastAsia="es-ES"/>
              </w:rPr>
              <w:br/>
              <w:t>5 x Hoja de sierra</w:t>
            </w:r>
            <w:r w:rsidRPr="00BC72DD">
              <w:rPr>
                <w:rFonts w:ascii="Times New Roman" w:eastAsia="Times New Roman" w:hAnsi="Times New Roman" w:cs="Times New Roman"/>
                <w:sz w:val="24"/>
                <w:szCs w:val="24"/>
                <w:lang w:eastAsia="es-ES"/>
              </w:rPr>
              <w:br/>
              <w:t>1 x Madera de sierra</w:t>
            </w:r>
            <w:r w:rsidRPr="00BC72DD">
              <w:rPr>
                <w:rFonts w:ascii="Times New Roman" w:eastAsia="Times New Roman" w:hAnsi="Times New Roman" w:cs="Times New Roman"/>
                <w:sz w:val="24"/>
                <w:szCs w:val="24"/>
                <w:lang w:eastAsia="es-ES"/>
              </w:rPr>
              <w:br/>
              <w:t>1 x Ubicación de punzón</w:t>
            </w:r>
          </w:p>
        </w:tc>
      </w:tr>
    </w:tbl>
    <w:p w:rsidR="005A34D6" w:rsidRDefault="00460706" w:rsidP="00460706">
      <w:pPr>
        <w:shd w:val="clear" w:color="auto" w:fill="FFFFFF"/>
        <w:spacing w:after="0" w:line="240" w:lineRule="auto"/>
        <w:rPr>
          <w:rFonts w:ascii="Arial" w:eastAsia="Times New Roman" w:hAnsi="Arial" w:cs="Arial"/>
          <w:color w:val="333333"/>
          <w:sz w:val="20"/>
          <w:szCs w:val="20"/>
          <w:lang w:val="en-US" w:eastAsia="es-ES"/>
        </w:rPr>
      </w:pPr>
      <w:proofErr w:type="spellStart"/>
      <w:r w:rsidRPr="00460706">
        <w:rPr>
          <w:rFonts w:ascii="Times New Roman" w:eastAsia="Times New Roman" w:hAnsi="Times New Roman" w:cs="Times New Roman"/>
          <w:b/>
          <w:color w:val="333333"/>
          <w:sz w:val="24"/>
          <w:szCs w:val="20"/>
          <w:lang w:val="en-US" w:eastAsia="es-ES"/>
        </w:rPr>
        <w:t>Dimensiones</w:t>
      </w:r>
      <w:proofErr w:type="spellEnd"/>
      <w:r w:rsidRPr="00460706">
        <w:rPr>
          <w:rFonts w:ascii="Times New Roman" w:eastAsia="Times New Roman" w:hAnsi="Times New Roman" w:cs="Times New Roman"/>
          <w:b/>
          <w:color w:val="333333"/>
          <w:sz w:val="24"/>
          <w:szCs w:val="20"/>
          <w:lang w:val="en-US" w:eastAsia="es-ES"/>
        </w:rPr>
        <w:t>:</w:t>
      </w:r>
      <w:r w:rsidRPr="00460706">
        <w:rPr>
          <w:rFonts w:ascii="Arial" w:eastAsia="Times New Roman" w:hAnsi="Arial" w:cs="Arial"/>
          <w:color w:val="333333"/>
          <w:sz w:val="24"/>
          <w:szCs w:val="20"/>
          <w:lang w:val="en-US" w:eastAsia="es-ES"/>
        </w:rPr>
        <w:t xml:space="preserve"> </w:t>
      </w:r>
      <w:r w:rsidRPr="00BC72DD">
        <w:rPr>
          <w:rFonts w:ascii="Arial" w:eastAsia="Times New Roman" w:hAnsi="Arial" w:cs="Arial"/>
          <w:color w:val="333333"/>
          <w:sz w:val="20"/>
          <w:szCs w:val="20"/>
          <w:lang w:val="en-US" w:eastAsia="es-ES"/>
        </w:rPr>
        <w:t>9.80 in x 4.13 in x 0.51 in (24</w:t>
      </w:r>
      <w:proofErr w:type="gramStart"/>
      <w:r w:rsidRPr="00BC72DD">
        <w:rPr>
          <w:rFonts w:ascii="Arial" w:eastAsia="Times New Roman" w:hAnsi="Arial" w:cs="Arial"/>
          <w:color w:val="333333"/>
          <w:sz w:val="20"/>
          <w:szCs w:val="20"/>
          <w:lang w:val="en-US" w:eastAsia="es-ES"/>
        </w:rPr>
        <w:t>,9</w:t>
      </w:r>
      <w:proofErr w:type="gramEnd"/>
      <w:r w:rsidRPr="00BC72DD">
        <w:rPr>
          <w:rFonts w:ascii="Arial" w:eastAsia="Times New Roman" w:hAnsi="Arial" w:cs="Arial"/>
          <w:color w:val="333333"/>
          <w:sz w:val="20"/>
          <w:szCs w:val="20"/>
          <w:lang w:val="en-US" w:eastAsia="es-ES"/>
        </w:rPr>
        <w:t xml:space="preserve"> cm x 10,5 cm x 1,3 cm)</w:t>
      </w:r>
      <w:r w:rsidRPr="00BC72DD">
        <w:rPr>
          <w:rFonts w:ascii="Arial" w:eastAsia="Times New Roman" w:hAnsi="Arial" w:cs="Arial"/>
          <w:color w:val="333333"/>
          <w:sz w:val="20"/>
          <w:szCs w:val="20"/>
          <w:lang w:val="en-US" w:eastAsia="es-ES"/>
        </w:rPr>
        <w:br/>
        <w:t xml:space="preserve">Peso: 5,61 </w:t>
      </w:r>
      <w:proofErr w:type="spellStart"/>
      <w:r w:rsidRPr="00BC72DD">
        <w:rPr>
          <w:rFonts w:ascii="Arial" w:eastAsia="Times New Roman" w:hAnsi="Arial" w:cs="Arial"/>
          <w:color w:val="333333"/>
          <w:sz w:val="20"/>
          <w:szCs w:val="20"/>
          <w:lang w:val="en-US" w:eastAsia="es-ES"/>
        </w:rPr>
        <w:t>oz</w:t>
      </w:r>
      <w:proofErr w:type="spellEnd"/>
      <w:r w:rsidRPr="00BC72DD">
        <w:rPr>
          <w:rFonts w:ascii="Arial" w:eastAsia="Times New Roman" w:hAnsi="Arial" w:cs="Arial"/>
          <w:color w:val="333333"/>
          <w:sz w:val="20"/>
          <w:szCs w:val="20"/>
          <w:lang w:val="en-US" w:eastAsia="es-ES"/>
        </w:rPr>
        <w:t xml:space="preserve"> (159 g)</w:t>
      </w:r>
    </w:p>
    <w:p w:rsidR="005A34D6" w:rsidRDefault="005A34D6">
      <w:pPr>
        <w:rPr>
          <w:rFonts w:ascii="Arial" w:eastAsia="Times New Roman" w:hAnsi="Arial" w:cs="Arial"/>
          <w:color w:val="333333"/>
          <w:sz w:val="20"/>
          <w:szCs w:val="20"/>
          <w:lang w:val="en-US" w:eastAsia="es-ES"/>
        </w:rPr>
      </w:pPr>
      <w:r>
        <w:rPr>
          <w:rFonts w:ascii="Arial" w:eastAsia="Times New Roman" w:hAnsi="Arial" w:cs="Arial"/>
          <w:color w:val="333333"/>
          <w:sz w:val="20"/>
          <w:szCs w:val="20"/>
          <w:lang w:val="en-US" w:eastAsia="es-ES"/>
        </w:rPr>
        <w:br w:type="page"/>
      </w:r>
    </w:p>
    <w:p w:rsidR="00460706" w:rsidRPr="00BC72DD" w:rsidRDefault="005A34D6" w:rsidP="005C2AE5">
      <w:pPr>
        <w:shd w:val="clear" w:color="auto" w:fill="FFFFFF"/>
        <w:spacing w:after="0" w:line="240" w:lineRule="auto"/>
        <w:jc w:val="center"/>
        <w:rPr>
          <w:rFonts w:ascii="Verdana" w:eastAsia="Times New Roman" w:hAnsi="Verdana" w:cs="Times New Roman"/>
          <w:color w:val="333333"/>
          <w:sz w:val="18"/>
          <w:szCs w:val="18"/>
          <w:lang w:val="en-US" w:eastAsia="es-ES"/>
        </w:rPr>
      </w:pPr>
      <w:r w:rsidRPr="005A34D6">
        <w:rPr>
          <w:rFonts w:ascii="Verdana" w:eastAsia="Times New Roman" w:hAnsi="Verdana" w:cs="Times New Roman"/>
          <w:noProof/>
          <w:color w:val="333333"/>
          <w:sz w:val="18"/>
          <w:szCs w:val="18"/>
          <w:lang w:eastAsia="es-ES"/>
        </w:rPr>
        <w:lastRenderedPageBreak/>
        <w:drawing>
          <wp:inline distT="0" distB="0" distL="0" distR="0">
            <wp:extent cx="5390515" cy="3061970"/>
            <wp:effectExtent l="19050" t="0" r="635" b="0"/>
            <wp:docPr id="4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5390515" cy="3061970"/>
                    </a:xfrm>
                    <a:prstGeom prst="rect">
                      <a:avLst/>
                    </a:prstGeom>
                    <a:noFill/>
                    <a:ln w="9525">
                      <a:noFill/>
                      <a:miter lim="800000"/>
                      <a:headEnd/>
                      <a:tailEnd/>
                    </a:ln>
                  </pic:spPr>
                </pic:pic>
              </a:graphicData>
            </a:graphic>
          </wp:inline>
        </w:drawing>
      </w:r>
    </w:p>
    <w:p w:rsidR="00460706" w:rsidRPr="00BC72DD" w:rsidRDefault="00460706" w:rsidP="00460706">
      <w:pPr>
        <w:rPr>
          <w:lang w:val="en-US"/>
        </w:rPr>
      </w:pPr>
    </w:p>
    <w:p w:rsidR="005A34D6" w:rsidRPr="005A34D6" w:rsidRDefault="005A34D6" w:rsidP="005A34D6">
      <w:pPr>
        <w:shd w:val="clear" w:color="auto" w:fill="FFFFFF"/>
        <w:spacing w:after="240" w:line="240" w:lineRule="auto"/>
        <w:rPr>
          <w:rFonts w:ascii="Arial" w:eastAsia="Times New Roman" w:hAnsi="Arial" w:cs="Arial"/>
          <w:color w:val="333333"/>
          <w:sz w:val="24"/>
          <w:szCs w:val="24"/>
          <w:lang w:eastAsia="es-ES"/>
        </w:rPr>
      </w:pPr>
      <w:r w:rsidRPr="005A34D6">
        <w:rPr>
          <w:rFonts w:ascii="Arial" w:eastAsia="Times New Roman" w:hAnsi="Arial" w:cs="Arial"/>
          <w:color w:val="333333"/>
          <w:sz w:val="24"/>
          <w:szCs w:val="24"/>
          <w:lang w:eastAsia="es-ES"/>
        </w:rPr>
        <w:t xml:space="preserve">- Cable Color: </w:t>
      </w:r>
      <w:proofErr w:type="spellStart"/>
      <w:r w:rsidRPr="005A34D6">
        <w:rPr>
          <w:rFonts w:ascii="Arial" w:eastAsia="Times New Roman" w:hAnsi="Arial" w:cs="Arial"/>
          <w:color w:val="333333"/>
          <w:sz w:val="24"/>
          <w:szCs w:val="24"/>
          <w:lang w:eastAsia="es-ES"/>
        </w:rPr>
        <w:t>Rainbow</w:t>
      </w:r>
      <w:proofErr w:type="spellEnd"/>
      <w:r w:rsidRPr="005A34D6">
        <w:rPr>
          <w:rFonts w:ascii="Arial" w:eastAsia="Times New Roman" w:hAnsi="Arial" w:cs="Arial"/>
          <w:color w:val="333333"/>
          <w:sz w:val="24"/>
          <w:szCs w:val="24"/>
          <w:lang w:eastAsia="es-ES"/>
        </w:rPr>
        <w:br/>
        <w:t>- Material: Silicona</w:t>
      </w:r>
      <w:r w:rsidRPr="005A34D6">
        <w:rPr>
          <w:rFonts w:ascii="Arial" w:eastAsia="Times New Roman" w:hAnsi="Arial" w:cs="Arial"/>
          <w:color w:val="333333"/>
          <w:sz w:val="24"/>
          <w:szCs w:val="24"/>
          <w:lang w:eastAsia="es-ES"/>
        </w:rPr>
        <w:br/>
        <w:t>- Número de pines: 40</w:t>
      </w:r>
      <w:r w:rsidRPr="005A34D6">
        <w:rPr>
          <w:rFonts w:ascii="Arial" w:eastAsia="Times New Roman" w:hAnsi="Arial" w:cs="Arial"/>
          <w:color w:val="333333"/>
          <w:sz w:val="24"/>
          <w:szCs w:val="24"/>
          <w:lang w:eastAsia="es-ES"/>
        </w:rPr>
        <w:br/>
        <w:t>- Anchura: 6 cm</w:t>
      </w:r>
      <w:r w:rsidRPr="005A34D6">
        <w:rPr>
          <w:rFonts w:ascii="Arial" w:eastAsia="Times New Roman" w:hAnsi="Arial" w:cs="Arial"/>
          <w:color w:val="333333"/>
          <w:sz w:val="24"/>
          <w:szCs w:val="24"/>
          <w:lang w:eastAsia="es-ES"/>
        </w:rPr>
        <w:br/>
        <w:t>- Longitud del cable: 10 metros</w:t>
      </w:r>
    </w:p>
    <w:p w:rsidR="005A34D6" w:rsidRPr="005A34D6" w:rsidRDefault="005A34D6" w:rsidP="005A34D6">
      <w:pPr>
        <w:shd w:val="clear" w:color="auto" w:fill="FFFFFF"/>
        <w:spacing w:after="0" w:line="240" w:lineRule="auto"/>
        <w:rPr>
          <w:rFonts w:ascii="Arial" w:eastAsia="Times New Roman" w:hAnsi="Arial" w:cs="Arial"/>
          <w:color w:val="333333"/>
          <w:sz w:val="24"/>
          <w:szCs w:val="24"/>
          <w:lang w:eastAsia="es-ES"/>
        </w:rPr>
      </w:pPr>
      <w:r w:rsidRPr="005A34D6">
        <w:rPr>
          <w:rFonts w:ascii="Arial" w:eastAsia="Times New Roman" w:hAnsi="Arial" w:cs="Arial"/>
          <w:color w:val="333333"/>
          <w:sz w:val="24"/>
          <w:szCs w:val="24"/>
          <w:lang w:eastAsia="es-ES"/>
        </w:rPr>
        <w:t>Dimensiones: 39,37 x 2,36 en x 0,04 en (100,0 cm x 6,0 cm x 0,1 cm)</w:t>
      </w:r>
      <w:r w:rsidRPr="005A34D6">
        <w:rPr>
          <w:rFonts w:ascii="Arial" w:eastAsia="Times New Roman" w:hAnsi="Arial" w:cs="Arial"/>
          <w:color w:val="333333"/>
          <w:sz w:val="24"/>
          <w:szCs w:val="24"/>
          <w:lang w:eastAsia="es-ES"/>
        </w:rPr>
        <w:br/>
        <w:t>Peso: 28.85 oz (818 g)</w:t>
      </w:r>
    </w:p>
    <w:p w:rsidR="005A34D6" w:rsidRDefault="005A34D6">
      <w:pPr>
        <w:rPr>
          <w:rFonts w:ascii="Arial" w:hAnsi="Arial" w:cs="Arial"/>
          <w:sz w:val="24"/>
        </w:rPr>
      </w:pPr>
      <w:r>
        <w:rPr>
          <w:rFonts w:ascii="Arial" w:hAnsi="Arial" w:cs="Arial"/>
          <w:sz w:val="24"/>
        </w:rPr>
        <w:br w:type="page"/>
      </w:r>
    </w:p>
    <w:p w:rsidR="00460706" w:rsidRPr="005A34D6" w:rsidRDefault="005A34D6" w:rsidP="005C2AE5">
      <w:pPr>
        <w:tabs>
          <w:tab w:val="left" w:pos="1093"/>
        </w:tabs>
        <w:jc w:val="center"/>
        <w:rPr>
          <w:rFonts w:ascii="Arial" w:hAnsi="Arial" w:cs="Arial"/>
          <w:sz w:val="24"/>
        </w:rPr>
      </w:pPr>
      <w:r w:rsidRPr="005A34D6">
        <w:rPr>
          <w:rFonts w:ascii="Arial" w:hAnsi="Arial" w:cs="Arial"/>
          <w:noProof/>
          <w:sz w:val="24"/>
          <w:lang w:eastAsia="es-ES"/>
        </w:rPr>
        <w:lastRenderedPageBreak/>
        <w:drawing>
          <wp:inline distT="0" distB="0" distL="0" distR="0">
            <wp:extent cx="5390515" cy="3498215"/>
            <wp:effectExtent l="19050" t="0" r="635" b="0"/>
            <wp:docPr id="5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srcRect/>
                    <a:stretch>
                      <a:fillRect/>
                    </a:stretch>
                  </pic:blipFill>
                  <pic:spPr bwMode="auto">
                    <a:xfrm>
                      <a:off x="0" y="0"/>
                      <a:ext cx="5390515" cy="3498215"/>
                    </a:xfrm>
                    <a:prstGeom prst="rect">
                      <a:avLst/>
                    </a:prstGeom>
                    <a:noFill/>
                    <a:ln w="9525">
                      <a:noFill/>
                      <a:miter lim="800000"/>
                      <a:headEnd/>
                      <a:tailEnd/>
                    </a:ln>
                  </pic:spPr>
                </pic:pic>
              </a:graphicData>
            </a:graphic>
          </wp:inline>
        </w:drawing>
      </w:r>
    </w:p>
    <w:p w:rsidR="005A34D6" w:rsidRPr="005A34D6" w:rsidRDefault="005A34D6" w:rsidP="008B6DC6">
      <w:pPr>
        <w:tabs>
          <w:tab w:val="left" w:pos="1093"/>
        </w:tabs>
        <w:rPr>
          <w:rFonts w:ascii="Arial" w:hAnsi="Arial" w:cs="Arial"/>
          <w:color w:val="333333"/>
          <w:sz w:val="24"/>
          <w:szCs w:val="24"/>
        </w:rPr>
      </w:pPr>
      <w:r w:rsidRPr="005A34D6">
        <w:rPr>
          <w:rFonts w:ascii="Arial" w:hAnsi="Arial" w:cs="Arial"/>
          <w:color w:val="333333"/>
          <w:sz w:val="24"/>
          <w:szCs w:val="24"/>
          <w:shd w:val="clear" w:color="auto" w:fill="FFFFFF"/>
        </w:rPr>
        <w:t>Rango de voltaje: 6-9V</w:t>
      </w:r>
      <w:r w:rsidRPr="005A34D6">
        <w:rPr>
          <w:rFonts w:ascii="Arial" w:hAnsi="Arial" w:cs="Arial"/>
          <w:color w:val="333333"/>
          <w:sz w:val="24"/>
          <w:szCs w:val="24"/>
        </w:rPr>
        <w:br/>
      </w:r>
      <w:r w:rsidRPr="005A34D6">
        <w:rPr>
          <w:rFonts w:ascii="Arial" w:hAnsi="Arial" w:cs="Arial"/>
          <w:color w:val="333333"/>
          <w:sz w:val="24"/>
          <w:szCs w:val="24"/>
          <w:shd w:val="clear" w:color="auto" w:fill="FFFFFF"/>
        </w:rPr>
        <w:t>Voltaje clasificado: 6V</w:t>
      </w:r>
      <w:r w:rsidRPr="005A34D6">
        <w:rPr>
          <w:rFonts w:ascii="Arial" w:hAnsi="Arial" w:cs="Arial"/>
          <w:color w:val="333333"/>
          <w:sz w:val="24"/>
          <w:szCs w:val="24"/>
        </w:rPr>
        <w:br/>
      </w:r>
      <w:r w:rsidRPr="005A34D6">
        <w:rPr>
          <w:rFonts w:ascii="Arial" w:hAnsi="Arial" w:cs="Arial"/>
          <w:color w:val="333333"/>
          <w:sz w:val="24"/>
          <w:szCs w:val="24"/>
          <w:shd w:val="clear" w:color="auto" w:fill="FFFFFF"/>
        </w:rPr>
        <w:t>Corriente sin carga: Conecte el 6V voltaje trata 430mA</w:t>
      </w:r>
      <w:r w:rsidRPr="005A34D6">
        <w:rPr>
          <w:rFonts w:ascii="Arial" w:hAnsi="Arial" w:cs="Arial"/>
          <w:color w:val="333333"/>
          <w:sz w:val="24"/>
          <w:szCs w:val="24"/>
        </w:rPr>
        <w:br/>
      </w:r>
      <w:r w:rsidRPr="005A34D6">
        <w:rPr>
          <w:rFonts w:ascii="Arial" w:hAnsi="Arial" w:cs="Arial"/>
          <w:color w:val="333333"/>
          <w:sz w:val="24"/>
          <w:szCs w:val="24"/>
          <w:shd w:val="clear" w:color="auto" w:fill="FFFFFF"/>
        </w:rPr>
        <w:t>Corriente del rotor bloqueado: Conecte el 6V voltaje es aproximadamente 2</w:t>
      </w:r>
      <w:r w:rsidRPr="005A34D6">
        <w:rPr>
          <w:rFonts w:ascii="Arial" w:hAnsi="Arial" w:cs="Arial"/>
          <w:color w:val="333333"/>
          <w:sz w:val="24"/>
          <w:szCs w:val="24"/>
        </w:rPr>
        <w:br/>
      </w:r>
      <w:r w:rsidRPr="005A34D6">
        <w:rPr>
          <w:rFonts w:ascii="Arial" w:hAnsi="Arial" w:cs="Arial"/>
          <w:color w:val="333333"/>
          <w:sz w:val="24"/>
          <w:szCs w:val="24"/>
          <w:shd w:val="clear" w:color="auto" w:fill="FFFFFF"/>
        </w:rPr>
        <w:t>Conectar la velocidad sin carga de voltaje de 6V, aproximadamente 12000 vueltas por minuto</w:t>
      </w:r>
      <w:r w:rsidRPr="005A34D6">
        <w:rPr>
          <w:rFonts w:ascii="Arial" w:hAnsi="Arial" w:cs="Arial"/>
          <w:color w:val="333333"/>
          <w:sz w:val="24"/>
          <w:szCs w:val="24"/>
        </w:rPr>
        <w:br/>
      </w:r>
      <w:r w:rsidRPr="005A34D6">
        <w:rPr>
          <w:rFonts w:ascii="Arial" w:hAnsi="Arial" w:cs="Arial"/>
          <w:color w:val="333333"/>
          <w:sz w:val="24"/>
          <w:szCs w:val="24"/>
          <w:shd w:val="clear" w:color="auto" w:fill="FFFFFF"/>
        </w:rPr>
        <w:t>Longitud: 3,8 cm</w:t>
      </w:r>
      <w:r w:rsidRPr="005A34D6">
        <w:rPr>
          <w:rFonts w:ascii="Arial" w:hAnsi="Arial" w:cs="Arial"/>
          <w:color w:val="333333"/>
          <w:sz w:val="24"/>
          <w:szCs w:val="24"/>
        </w:rPr>
        <w:br/>
      </w:r>
      <w:r w:rsidRPr="005A34D6">
        <w:rPr>
          <w:rFonts w:ascii="Arial" w:hAnsi="Arial" w:cs="Arial"/>
          <w:color w:val="333333"/>
          <w:sz w:val="24"/>
          <w:szCs w:val="24"/>
          <w:shd w:val="clear" w:color="auto" w:fill="FFFFFF"/>
        </w:rPr>
        <w:t>Diámetro: 2,7 cm</w:t>
      </w:r>
      <w:r w:rsidRPr="005A34D6">
        <w:rPr>
          <w:rFonts w:ascii="Arial" w:hAnsi="Arial" w:cs="Arial"/>
          <w:color w:val="333333"/>
          <w:sz w:val="24"/>
          <w:szCs w:val="24"/>
        </w:rPr>
        <w:br/>
      </w:r>
      <w:r w:rsidRPr="005A34D6">
        <w:rPr>
          <w:rFonts w:ascii="Arial" w:hAnsi="Arial" w:cs="Arial"/>
          <w:color w:val="333333"/>
          <w:sz w:val="24"/>
          <w:szCs w:val="24"/>
          <w:shd w:val="clear" w:color="auto" w:fill="FFFFFF"/>
        </w:rPr>
        <w:t>Largo del eje: 7,8 cm</w:t>
      </w:r>
      <w:r w:rsidRPr="005A34D6">
        <w:rPr>
          <w:rFonts w:ascii="Arial" w:hAnsi="Arial" w:cs="Arial"/>
          <w:color w:val="333333"/>
          <w:sz w:val="24"/>
          <w:szCs w:val="24"/>
        </w:rPr>
        <w:br/>
      </w:r>
      <w:r w:rsidRPr="005A34D6">
        <w:rPr>
          <w:rFonts w:ascii="Arial" w:hAnsi="Arial" w:cs="Arial"/>
          <w:color w:val="333333"/>
          <w:sz w:val="24"/>
          <w:szCs w:val="24"/>
          <w:shd w:val="clear" w:color="auto" w:fill="FFFFFF"/>
        </w:rPr>
        <w:t>Diámetro del eje: 2,3 cm</w:t>
      </w:r>
    </w:p>
    <w:p w:rsidR="005A34D6" w:rsidRDefault="005A34D6">
      <w:pPr>
        <w:rPr>
          <w:rFonts w:ascii="Arial" w:hAnsi="Arial" w:cs="Arial"/>
          <w:color w:val="333333"/>
          <w:sz w:val="24"/>
          <w:szCs w:val="24"/>
        </w:rPr>
      </w:pPr>
      <w:r>
        <w:rPr>
          <w:rFonts w:ascii="Arial" w:hAnsi="Arial" w:cs="Arial"/>
          <w:color w:val="333333"/>
          <w:sz w:val="24"/>
          <w:szCs w:val="24"/>
        </w:rPr>
        <w:br w:type="page"/>
      </w:r>
    </w:p>
    <w:p w:rsidR="005A34D6" w:rsidRDefault="005A34D6" w:rsidP="008B6DC6">
      <w:pPr>
        <w:tabs>
          <w:tab w:val="left" w:pos="1093"/>
        </w:tabs>
        <w:rPr>
          <w:rFonts w:ascii="Arial" w:hAnsi="Arial" w:cs="Arial"/>
          <w:color w:val="333333"/>
          <w:sz w:val="24"/>
          <w:szCs w:val="24"/>
        </w:rPr>
      </w:pPr>
    </w:p>
    <w:p w:rsidR="005A34D6" w:rsidRPr="005A34D6" w:rsidRDefault="005A34D6" w:rsidP="008B6DC6">
      <w:pPr>
        <w:tabs>
          <w:tab w:val="left" w:pos="1093"/>
        </w:tabs>
        <w:rPr>
          <w:rFonts w:ascii="Arial" w:hAnsi="Arial" w:cs="Arial"/>
          <w:sz w:val="24"/>
          <w:szCs w:val="24"/>
        </w:rPr>
      </w:pPr>
      <w:r w:rsidRPr="005A34D6">
        <w:rPr>
          <w:rFonts w:ascii="Arial" w:hAnsi="Arial" w:cs="Arial"/>
          <w:color w:val="333333"/>
          <w:sz w:val="24"/>
          <w:szCs w:val="24"/>
        </w:rPr>
        <w:br/>
      </w:r>
      <w:r w:rsidRPr="005A34D6">
        <w:rPr>
          <w:rFonts w:ascii="Arial" w:hAnsi="Arial" w:cs="Arial"/>
          <w:color w:val="333333"/>
          <w:sz w:val="24"/>
          <w:szCs w:val="24"/>
          <w:shd w:val="clear" w:color="auto" w:fill="FFFFFF"/>
        </w:rPr>
        <w:t>Ampliamente utilizado en equipos de automatización, accesorios autos, barriendo las máquinas, herramientas eléctricas, pequeños electrodomésticos, DC carga fan, máquinas de afeitar eléctricas, secador de pelo, masaje, secos de mano, bomba de agua, los aviones, equipos de enseñanza, los niños ' s juguetes, instrumentación y otros campos.</w:t>
      </w:r>
    </w:p>
    <w:p w:rsidR="005A34D6" w:rsidRDefault="005A34D6" w:rsidP="005A34D6">
      <w:pPr>
        <w:tabs>
          <w:tab w:val="left" w:pos="1093"/>
        </w:tabs>
        <w:jc w:val="center"/>
        <w:rPr>
          <w:rFonts w:ascii="Arial" w:hAnsi="Arial" w:cs="Arial"/>
          <w:sz w:val="24"/>
        </w:rPr>
      </w:pPr>
    </w:p>
    <w:p w:rsidR="005A34D6" w:rsidRDefault="005A34D6" w:rsidP="005A34D6">
      <w:pPr>
        <w:tabs>
          <w:tab w:val="left" w:pos="1093"/>
        </w:tabs>
        <w:jc w:val="center"/>
        <w:rPr>
          <w:rFonts w:ascii="Arial" w:hAnsi="Arial" w:cs="Arial"/>
          <w:sz w:val="24"/>
        </w:rPr>
      </w:pPr>
    </w:p>
    <w:p w:rsidR="005A34D6" w:rsidRDefault="005A34D6" w:rsidP="005A34D6">
      <w:pPr>
        <w:tabs>
          <w:tab w:val="left" w:pos="1093"/>
        </w:tabs>
        <w:jc w:val="center"/>
        <w:rPr>
          <w:rFonts w:ascii="Arial" w:hAnsi="Arial" w:cs="Arial"/>
          <w:sz w:val="24"/>
        </w:rPr>
      </w:pPr>
      <w:r w:rsidRPr="005A34D6">
        <w:rPr>
          <w:rFonts w:ascii="Arial" w:hAnsi="Arial" w:cs="Arial"/>
          <w:noProof/>
          <w:sz w:val="24"/>
          <w:lang w:eastAsia="es-ES"/>
        </w:rPr>
        <w:drawing>
          <wp:inline distT="0" distB="0" distL="0" distR="0">
            <wp:extent cx="4233973" cy="2783989"/>
            <wp:effectExtent l="19050" t="0" r="0" b="0"/>
            <wp:docPr id="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4234307" cy="2784209"/>
                    </a:xfrm>
                    <a:prstGeom prst="rect">
                      <a:avLst/>
                    </a:prstGeom>
                    <a:noFill/>
                    <a:ln w="9525">
                      <a:noFill/>
                      <a:miter lim="800000"/>
                      <a:headEnd/>
                      <a:tailEnd/>
                    </a:ln>
                  </pic:spPr>
                </pic:pic>
              </a:graphicData>
            </a:graphic>
          </wp:inline>
        </w:drawing>
      </w:r>
    </w:p>
    <w:p w:rsidR="005A34D6" w:rsidRDefault="005A34D6">
      <w:pPr>
        <w:rPr>
          <w:rFonts w:ascii="Arial" w:hAnsi="Arial" w:cs="Arial"/>
          <w:sz w:val="24"/>
        </w:rPr>
      </w:pPr>
      <w:r>
        <w:rPr>
          <w:rFonts w:ascii="Arial" w:hAnsi="Arial" w:cs="Arial"/>
          <w:sz w:val="24"/>
        </w:rPr>
        <w:br w:type="page"/>
      </w:r>
    </w:p>
    <w:p w:rsidR="005A34D6" w:rsidRDefault="005A34D6" w:rsidP="005C2AE5">
      <w:pPr>
        <w:tabs>
          <w:tab w:val="left" w:pos="1093"/>
        </w:tabs>
        <w:jc w:val="center"/>
        <w:rPr>
          <w:rFonts w:ascii="Arial" w:hAnsi="Arial" w:cs="Arial"/>
          <w:sz w:val="24"/>
        </w:rPr>
      </w:pPr>
      <w:r w:rsidRPr="005A34D6">
        <w:rPr>
          <w:rFonts w:ascii="Arial" w:hAnsi="Arial" w:cs="Arial"/>
          <w:noProof/>
          <w:sz w:val="24"/>
          <w:lang w:eastAsia="es-ES"/>
        </w:rPr>
        <w:lastRenderedPageBreak/>
        <w:drawing>
          <wp:inline distT="0" distB="0" distL="0" distR="0">
            <wp:extent cx="4018915" cy="4795520"/>
            <wp:effectExtent l="19050" t="0" r="635" b="0"/>
            <wp:docPr id="5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srcRect/>
                    <a:stretch>
                      <a:fillRect/>
                    </a:stretch>
                  </pic:blipFill>
                  <pic:spPr bwMode="auto">
                    <a:xfrm>
                      <a:off x="0" y="0"/>
                      <a:ext cx="4018915" cy="4795520"/>
                    </a:xfrm>
                    <a:prstGeom prst="rect">
                      <a:avLst/>
                    </a:prstGeom>
                    <a:noFill/>
                    <a:ln w="9525">
                      <a:noFill/>
                      <a:miter lim="800000"/>
                      <a:headEnd/>
                      <a:tailEnd/>
                    </a:ln>
                  </pic:spPr>
                </pic:pic>
              </a:graphicData>
            </a:graphic>
          </wp:inline>
        </w:drawing>
      </w:r>
    </w:p>
    <w:p w:rsidR="005A34D6" w:rsidRPr="005A34D6" w:rsidRDefault="005A34D6" w:rsidP="005A34D6">
      <w:pPr>
        <w:shd w:val="clear" w:color="auto" w:fill="FFFFFF"/>
        <w:spacing w:after="240"/>
        <w:rPr>
          <w:rFonts w:ascii="Arial" w:eastAsia="Times New Roman" w:hAnsi="Arial" w:cs="Arial"/>
          <w:color w:val="333333"/>
          <w:sz w:val="24"/>
          <w:szCs w:val="20"/>
          <w:lang w:eastAsia="es-ES"/>
        </w:rPr>
      </w:pPr>
      <w:r w:rsidRPr="005A34D6">
        <w:rPr>
          <w:rFonts w:ascii="Arial" w:eastAsia="Times New Roman" w:hAnsi="Arial" w:cs="Arial"/>
          <w:color w:val="333333"/>
          <w:sz w:val="24"/>
          <w:szCs w:val="20"/>
          <w:lang w:eastAsia="es-ES"/>
        </w:rPr>
        <w:t>- Modelo: GL NO.12</w:t>
      </w:r>
      <w:r w:rsidRPr="005A34D6">
        <w:rPr>
          <w:rFonts w:ascii="Arial" w:eastAsia="Times New Roman" w:hAnsi="Arial" w:cs="Arial"/>
          <w:color w:val="333333"/>
          <w:sz w:val="24"/>
          <w:szCs w:val="20"/>
          <w:lang w:eastAsia="es-ES"/>
        </w:rPr>
        <w:br/>
        <w:t>- Color: Blanco</w:t>
      </w:r>
      <w:r w:rsidRPr="005A34D6">
        <w:rPr>
          <w:rFonts w:ascii="Arial" w:eastAsia="Times New Roman" w:hAnsi="Arial" w:cs="Arial"/>
          <w:color w:val="333333"/>
          <w:sz w:val="24"/>
          <w:szCs w:val="20"/>
          <w:lang w:eastAsia="es-ES"/>
        </w:rPr>
        <w:br/>
        <w:t>- 840 sin soldadura punto</w:t>
      </w:r>
      <w:r w:rsidRPr="005A34D6">
        <w:rPr>
          <w:rFonts w:ascii="Arial" w:eastAsia="Times New Roman" w:hAnsi="Arial" w:cs="Arial"/>
          <w:color w:val="333333"/>
          <w:sz w:val="24"/>
          <w:szCs w:val="20"/>
          <w:lang w:eastAsia="es-ES"/>
        </w:rPr>
        <w:br/>
        <w:t>- Permite que los componentes electrónicos para ser interconectados en un número casi infinito de formas de</w:t>
      </w:r>
      <w:r w:rsidRPr="005A34D6">
        <w:rPr>
          <w:rFonts w:ascii="Arial" w:eastAsia="Times New Roman" w:hAnsi="Arial" w:cs="Arial"/>
          <w:color w:val="333333"/>
          <w:sz w:val="24"/>
          <w:lang w:eastAsia="es-ES"/>
        </w:rPr>
        <w:t> </w:t>
      </w:r>
      <w:r w:rsidRPr="005A34D6">
        <w:rPr>
          <w:rFonts w:ascii="Arial" w:eastAsia="Times New Roman" w:hAnsi="Arial" w:cs="Arial"/>
          <w:color w:val="333333"/>
          <w:sz w:val="24"/>
          <w:szCs w:val="20"/>
          <w:lang w:eastAsia="es-ES"/>
        </w:rPr>
        <w:br/>
        <w:t>producir circuitos de trabajo</w:t>
      </w:r>
      <w:r w:rsidRPr="005A34D6">
        <w:rPr>
          <w:rFonts w:ascii="Arial" w:eastAsia="Times New Roman" w:hAnsi="Arial" w:cs="Arial"/>
          <w:color w:val="333333"/>
          <w:sz w:val="24"/>
          <w:szCs w:val="20"/>
          <w:lang w:eastAsia="es-ES"/>
        </w:rPr>
        <w:br/>
        <w:t xml:space="preserve">- Compatible con resistencias, transistores, diodos, </w:t>
      </w:r>
      <w:proofErr w:type="spellStart"/>
      <w:r w:rsidRPr="005A34D6">
        <w:rPr>
          <w:rFonts w:ascii="Arial" w:eastAsia="Times New Roman" w:hAnsi="Arial" w:cs="Arial"/>
          <w:color w:val="333333"/>
          <w:sz w:val="24"/>
          <w:szCs w:val="20"/>
          <w:lang w:eastAsia="es-ES"/>
        </w:rPr>
        <w:t>LEDs</w:t>
      </w:r>
      <w:proofErr w:type="spellEnd"/>
      <w:r w:rsidRPr="005A34D6">
        <w:rPr>
          <w:rFonts w:ascii="Arial" w:eastAsia="Times New Roman" w:hAnsi="Arial" w:cs="Arial"/>
          <w:color w:val="333333"/>
          <w:sz w:val="24"/>
          <w:szCs w:val="20"/>
          <w:lang w:eastAsia="es-ES"/>
        </w:rPr>
        <w:t>, condensadores y otros tipos de</w:t>
      </w:r>
      <w:r w:rsidRPr="005A34D6">
        <w:rPr>
          <w:rFonts w:ascii="Arial" w:eastAsia="Times New Roman" w:hAnsi="Arial" w:cs="Arial"/>
          <w:color w:val="333333"/>
          <w:sz w:val="24"/>
          <w:lang w:eastAsia="es-ES"/>
        </w:rPr>
        <w:t> </w:t>
      </w:r>
      <w:r w:rsidRPr="005A34D6">
        <w:rPr>
          <w:rFonts w:ascii="Arial" w:eastAsia="Times New Roman" w:hAnsi="Arial" w:cs="Arial"/>
          <w:color w:val="333333"/>
          <w:sz w:val="24"/>
          <w:szCs w:val="20"/>
          <w:lang w:eastAsia="es-ES"/>
        </w:rPr>
        <w:br/>
        <w:t>componentes electrónicos</w:t>
      </w:r>
      <w:r w:rsidRPr="005A34D6">
        <w:rPr>
          <w:rFonts w:ascii="Arial" w:eastAsia="Times New Roman" w:hAnsi="Arial" w:cs="Arial"/>
          <w:color w:val="333333"/>
          <w:sz w:val="24"/>
          <w:szCs w:val="20"/>
          <w:lang w:eastAsia="es-ES"/>
        </w:rPr>
        <w:br/>
        <w:t>- Ideal para experimentar con el diseño de circuitos en los laboratorios</w:t>
      </w:r>
    </w:p>
    <w:p w:rsidR="005A34D6" w:rsidRPr="005A34D6" w:rsidRDefault="005A34D6" w:rsidP="005A34D6">
      <w:pPr>
        <w:shd w:val="clear" w:color="auto" w:fill="FFFFFF"/>
        <w:spacing w:after="0" w:line="240" w:lineRule="auto"/>
        <w:rPr>
          <w:rFonts w:ascii="Arial" w:eastAsia="Times New Roman" w:hAnsi="Arial" w:cs="Arial"/>
          <w:color w:val="333333"/>
          <w:sz w:val="24"/>
          <w:szCs w:val="20"/>
          <w:lang w:eastAsia="es-ES"/>
        </w:rPr>
      </w:pPr>
      <w:r w:rsidRPr="005A34D6">
        <w:rPr>
          <w:rFonts w:ascii="Arial" w:eastAsia="Times New Roman" w:hAnsi="Arial" w:cs="Arial"/>
          <w:color w:val="333333"/>
          <w:sz w:val="24"/>
          <w:szCs w:val="20"/>
          <w:lang w:eastAsia="es-ES"/>
        </w:rPr>
        <w:t>Dimensiones: 6,73 x 2,52 en x 0,31 en (17,1 cm x 6,4 cm x 0,8 cm)</w:t>
      </w:r>
      <w:r w:rsidRPr="005A34D6">
        <w:rPr>
          <w:rFonts w:ascii="Arial" w:eastAsia="Times New Roman" w:hAnsi="Arial" w:cs="Arial"/>
          <w:color w:val="333333"/>
          <w:sz w:val="24"/>
          <w:szCs w:val="20"/>
          <w:lang w:eastAsia="es-ES"/>
        </w:rPr>
        <w:br/>
        <w:t>Peso: 3,53 oz (100 g)</w:t>
      </w:r>
    </w:p>
    <w:p w:rsidR="005A34D6" w:rsidRDefault="005A34D6">
      <w:pPr>
        <w:rPr>
          <w:rFonts w:ascii="Arial" w:hAnsi="Arial" w:cs="Arial"/>
          <w:sz w:val="24"/>
        </w:rPr>
      </w:pPr>
      <w:r>
        <w:rPr>
          <w:rFonts w:ascii="Arial" w:hAnsi="Arial" w:cs="Arial"/>
          <w:sz w:val="24"/>
        </w:rPr>
        <w:br w:type="page"/>
      </w:r>
    </w:p>
    <w:p w:rsidR="005A34D6" w:rsidRDefault="005A34D6" w:rsidP="005C2AE5">
      <w:pPr>
        <w:tabs>
          <w:tab w:val="left" w:pos="1093"/>
        </w:tabs>
        <w:jc w:val="center"/>
        <w:rPr>
          <w:rFonts w:ascii="Arial" w:hAnsi="Arial" w:cs="Arial"/>
          <w:sz w:val="24"/>
        </w:rPr>
      </w:pPr>
      <w:r w:rsidRPr="005A34D6">
        <w:rPr>
          <w:rFonts w:ascii="Arial" w:hAnsi="Arial" w:cs="Arial"/>
          <w:noProof/>
          <w:sz w:val="24"/>
          <w:lang w:eastAsia="es-ES"/>
        </w:rPr>
        <w:lastRenderedPageBreak/>
        <w:drawing>
          <wp:inline distT="0" distB="0" distL="0" distR="0">
            <wp:extent cx="5401310" cy="3785235"/>
            <wp:effectExtent l="19050" t="0" r="8890" b="0"/>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5401310" cy="3785235"/>
                    </a:xfrm>
                    <a:prstGeom prst="rect">
                      <a:avLst/>
                    </a:prstGeom>
                    <a:noFill/>
                    <a:ln w="9525">
                      <a:noFill/>
                      <a:miter lim="800000"/>
                      <a:headEnd/>
                      <a:tailEnd/>
                    </a:ln>
                  </pic:spPr>
                </pic:pic>
              </a:graphicData>
            </a:graphic>
          </wp:inline>
        </w:drawing>
      </w:r>
    </w:p>
    <w:p w:rsidR="005A34D6" w:rsidRPr="005A34D6" w:rsidRDefault="005A34D6" w:rsidP="005A34D6">
      <w:pPr>
        <w:shd w:val="clear" w:color="auto" w:fill="FFFFFF"/>
        <w:spacing w:after="240"/>
        <w:rPr>
          <w:rFonts w:ascii="Arial" w:eastAsia="Times New Roman" w:hAnsi="Arial" w:cs="Arial"/>
          <w:color w:val="333333"/>
          <w:sz w:val="24"/>
          <w:szCs w:val="20"/>
          <w:lang w:eastAsia="es-ES"/>
        </w:rPr>
      </w:pPr>
      <w:proofErr w:type="gramStart"/>
      <w:r>
        <w:rPr>
          <w:rFonts w:ascii="Arial" w:eastAsia="Times New Roman" w:hAnsi="Arial" w:cs="Arial"/>
          <w:color w:val="333333"/>
          <w:sz w:val="24"/>
          <w:szCs w:val="20"/>
          <w:lang w:eastAsia="es-ES"/>
        </w:rPr>
        <w:t>alimentador</w:t>
      </w:r>
      <w:proofErr w:type="gramEnd"/>
      <w:r w:rsidRPr="005A34D6">
        <w:rPr>
          <w:rFonts w:ascii="Arial" w:eastAsia="Times New Roman" w:hAnsi="Arial" w:cs="Arial"/>
          <w:color w:val="333333"/>
          <w:sz w:val="24"/>
          <w:szCs w:val="20"/>
          <w:lang w:eastAsia="es-ES"/>
        </w:rPr>
        <w:t xml:space="preserve"> de pared "conmutación de alta calidad AC a DC 9V 1000mA de corriente de pared fabricado específicamente para la </w:t>
      </w:r>
      <w:r w:rsidR="00475A93" w:rsidRPr="005A34D6">
        <w:rPr>
          <w:rFonts w:ascii="Arial" w:eastAsia="Times New Roman" w:hAnsi="Arial" w:cs="Arial"/>
          <w:color w:val="333333"/>
          <w:sz w:val="24"/>
          <w:szCs w:val="20"/>
          <w:lang w:eastAsia="es-ES"/>
        </w:rPr>
        <w:t>electrónica. Estas</w:t>
      </w:r>
      <w:r w:rsidRPr="005A34D6">
        <w:rPr>
          <w:rFonts w:ascii="Arial" w:eastAsia="Times New Roman" w:hAnsi="Arial" w:cs="Arial"/>
          <w:color w:val="333333"/>
          <w:sz w:val="24"/>
          <w:szCs w:val="20"/>
          <w:lang w:eastAsia="es-ES"/>
        </w:rPr>
        <w:t xml:space="preserve"> son las fuentes de alimentación conmutadas que significa la salida se regula a 9V y la corriente de salida capaz es mucho mayor (1000mA!). Estos proyectos de energía más voluntad que no requieren más de 1000 </w:t>
      </w:r>
      <w:proofErr w:type="spellStart"/>
      <w:r w:rsidRPr="005A34D6">
        <w:rPr>
          <w:rFonts w:ascii="Arial" w:eastAsia="Times New Roman" w:hAnsi="Arial" w:cs="Arial"/>
          <w:color w:val="333333"/>
          <w:sz w:val="24"/>
          <w:szCs w:val="20"/>
          <w:lang w:eastAsia="es-ES"/>
        </w:rPr>
        <w:t>mA</w:t>
      </w:r>
      <w:proofErr w:type="spellEnd"/>
      <w:r w:rsidRPr="005A34D6">
        <w:rPr>
          <w:rFonts w:ascii="Arial" w:eastAsia="Times New Roman" w:hAnsi="Arial" w:cs="Arial"/>
          <w:color w:val="333333"/>
          <w:sz w:val="24"/>
          <w:szCs w:val="20"/>
          <w:lang w:eastAsia="es-ES"/>
        </w:rPr>
        <w:t xml:space="preserve"> de corriente.</w:t>
      </w:r>
      <w:r w:rsidRPr="005A34D6">
        <w:rPr>
          <w:rFonts w:ascii="Arial" w:eastAsia="Times New Roman" w:hAnsi="Arial" w:cs="Arial"/>
          <w:color w:val="333333"/>
          <w:sz w:val="24"/>
          <w:lang w:eastAsia="es-ES"/>
        </w:rPr>
        <w:t> </w:t>
      </w:r>
    </w:p>
    <w:p w:rsidR="005A34D6" w:rsidRPr="005A34D6" w:rsidRDefault="005A34D6" w:rsidP="005A34D6">
      <w:pPr>
        <w:shd w:val="clear" w:color="auto" w:fill="FFFFFF"/>
        <w:spacing w:after="0" w:line="240" w:lineRule="auto"/>
        <w:rPr>
          <w:rFonts w:ascii="Verdana" w:eastAsia="Times New Roman" w:hAnsi="Verdana" w:cs="Times New Roman"/>
          <w:color w:val="333333"/>
          <w:szCs w:val="18"/>
          <w:lang w:eastAsia="es-ES"/>
        </w:rPr>
      </w:pPr>
      <w:r w:rsidRPr="005A34D6">
        <w:rPr>
          <w:rFonts w:ascii="Arial" w:eastAsia="Times New Roman" w:hAnsi="Arial" w:cs="Arial"/>
          <w:color w:val="333333"/>
          <w:sz w:val="24"/>
          <w:szCs w:val="20"/>
          <w:lang w:eastAsia="es-ES"/>
        </w:rPr>
        <w:t>- Color: Negro</w:t>
      </w:r>
    </w:p>
    <w:p w:rsidR="005A34D6" w:rsidRPr="005A34D6" w:rsidRDefault="005A34D6" w:rsidP="005A34D6">
      <w:pPr>
        <w:shd w:val="clear" w:color="auto" w:fill="FFFFFF"/>
        <w:spacing w:after="0" w:line="240" w:lineRule="auto"/>
        <w:rPr>
          <w:rFonts w:ascii="Arial" w:eastAsia="Times New Roman" w:hAnsi="Arial" w:cs="Arial"/>
          <w:color w:val="333333"/>
          <w:sz w:val="24"/>
          <w:szCs w:val="20"/>
          <w:lang w:eastAsia="es-ES"/>
        </w:rPr>
      </w:pPr>
      <w:r w:rsidRPr="005A34D6">
        <w:rPr>
          <w:rFonts w:ascii="Arial" w:eastAsia="Times New Roman" w:hAnsi="Arial" w:cs="Arial"/>
          <w:color w:val="333333"/>
          <w:sz w:val="24"/>
          <w:szCs w:val="20"/>
          <w:lang w:eastAsia="es-ES"/>
        </w:rPr>
        <w:t>- Entrada: 100 ~ 240V, 50/60Hz</w:t>
      </w:r>
      <w:r w:rsidRPr="005A34D6">
        <w:rPr>
          <w:rFonts w:ascii="Arial" w:eastAsia="Times New Roman" w:hAnsi="Arial" w:cs="Arial"/>
          <w:color w:val="333333"/>
          <w:sz w:val="24"/>
          <w:szCs w:val="20"/>
          <w:lang w:eastAsia="es-ES"/>
        </w:rPr>
        <w:br/>
        <w:t>- Salida: 9V, 1A</w:t>
      </w:r>
      <w:r w:rsidRPr="005A34D6">
        <w:rPr>
          <w:rFonts w:ascii="Arial" w:eastAsia="Times New Roman" w:hAnsi="Arial" w:cs="Arial"/>
          <w:color w:val="333333"/>
          <w:sz w:val="24"/>
          <w:szCs w:val="20"/>
          <w:lang w:eastAsia="es-ES"/>
        </w:rPr>
        <w:br/>
        <w:t>- Funciona con la mayoría de dispositivos que utilicen un adaptador de 9 V y menos de 1A de la energía</w:t>
      </w:r>
      <w:r w:rsidRPr="005A34D6">
        <w:rPr>
          <w:rFonts w:ascii="Arial" w:eastAsia="Times New Roman" w:hAnsi="Arial" w:cs="Arial"/>
          <w:color w:val="333333"/>
          <w:sz w:val="24"/>
          <w:szCs w:val="20"/>
          <w:lang w:eastAsia="es-ES"/>
        </w:rPr>
        <w:br/>
        <w:t>- 2-plana patillas</w:t>
      </w:r>
    </w:p>
    <w:p w:rsidR="005A34D6" w:rsidRPr="005A34D6" w:rsidRDefault="005A34D6" w:rsidP="005A34D6">
      <w:pPr>
        <w:shd w:val="clear" w:color="auto" w:fill="FFFFFF"/>
        <w:spacing w:after="240" w:line="240" w:lineRule="auto"/>
        <w:rPr>
          <w:rFonts w:ascii="Arial" w:eastAsia="Times New Roman" w:hAnsi="Arial" w:cs="Arial"/>
          <w:color w:val="333333"/>
          <w:sz w:val="24"/>
          <w:szCs w:val="20"/>
          <w:lang w:eastAsia="es-ES"/>
        </w:rPr>
      </w:pPr>
      <w:r w:rsidRPr="005A34D6">
        <w:rPr>
          <w:rFonts w:ascii="Arial" w:eastAsia="Times New Roman" w:hAnsi="Arial" w:cs="Arial"/>
          <w:color w:val="333333"/>
          <w:sz w:val="24"/>
          <w:szCs w:val="20"/>
          <w:lang w:eastAsia="es-ES"/>
        </w:rPr>
        <w:t>- Conector de tamaño: 5,5 x 2,1 mm</w:t>
      </w:r>
      <w:r w:rsidRPr="005A34D6">
        <w:rPr>
          <w:rFonts w:ascii="Arial" w:eastAsia="Times New Roman" w:hAnsi="Arial" w:cs="Arial"/>
          <w:color w:val="333333"/>
          <w:sz w:val="24"/>
          <w:szCs w:val="20"/>
          <w:lang w:eastAsia="es-ES"/>
        </w:rPr>
        <w:br/>
        <w:t>- Longitud del cable: 100 cm</w:t>
      </w:r>
    </w:p>
    <w:p w:rsidR="005A34D6" w:rsidRPr="005A34D6" w:rsidRDefault="005A34D6" w:rsidP="005A34D6">
      <w:pPr>
        <w:shd w:val="clear" w:color="auto" w:fill="FFFFFF"/>
        <w:spacing w:after="0" w:line="240" w:lineRule="auto"/>
        <w:rPr>
          <w:rFonts w:ascii="Arial" w:eastAsia="Times New Roman" w:hAnsi="Arial" w:cs="Arial"/>
          <w:color w:val="333333"/>
          <w:sz w:val="24"/>
          <w:szCs w:val="20"/>
          <w:lang w:eastAsia="es-ES"/>
        </w:rPr>
      </w:pPr>
      <w:r w:rsidRPr="005A34D6">
        <w:rPr>
          <w:rFonts w:ascii="Arial" w:eastAsia="Times New Roman" w:hAnsi="Arial" w:cs="Arial"/>
          <w:color w:val="333333"/>
          <w:sz w:val="24"/>
          <w:szCs w:val="20"/>
          <w:lang w:eastAsia="es-ES"/>
        </w:rPr>
        <w:t xml:space="preserve">Dimensiones: 2,91 x 1,57 en </w:t>
      </w:r>
      <w:proofErr w:type="spellStart"/>
      <w:r w:rsidRPr="005A34D6">
        <w:rPr>
          <w:rFonts w:ascii="Arial" w:eastAsia="Times New Roman" w:hAnsi="Arial" w:cs="Arial"/>
          <w:color w:val="333333"/>
          <w:sz w:val="24"/>
          <w:szCs w:val="20"/>
          <w:lang w:eastAsia="es-ES"/>
        </w:rPr>
        <w:t>en</w:t>
      </w:r>
      <w:proofErr w:type="spellEnd"/>
      <w:r w:rsidRPr="005A34D6">
        <w:rPr>
          <w:rFonts w:ascii="Arial" w:eastAsia="Times New Roman" w:hAnsi="Arial" w:cs="Arial"/>
          <w:color w:val="333333"/>
          <w:sz w:val="24"/>
          <w:szCs w:val="20"/>
          <w:lang w:eastAsia="es-ES"/>
        </w:rPr>
        <w:t xml:space="preserve"> x 1,06 en (7,40 cm x 4,00 cm x 2,70 cm)</w:t>
      </w:r>
      <w:r w:rsidRPr="005A34D6">
        <w:rPr>
          <w:rFonts w:ascii="Arial" w:eastAsia="Times New Roman" w:hAnsi="Arial" w:cs="Arial"/>
          <w:color w:val="333333"/>
          <w:sz w:val="24"/>
          <w:szCs w:val="20"/>
          <w:lang w:eastAsia="es-ES"/>
        </w:rPr>
        <w:br/>
        <w:t>Peso: 2.54 oz (72 g)</w:t>
      </w:r>
    </w:p>
    <w:p w:rsidR="00475A93" w:rsidRDefault="00475A93">
      <w:pPr>
        <w:rPr>
          <w:rFonts w:ascii="Arial" w:hAnsi="Arial" w:cs="Arial"/>
          <w:sz w:val="24"/>
        </w:rPr>
      </w:pPr>
      <w:r>
        <w:rPr>
          <w:rFonts w:ascii="Arial" w:hAnsi="Arial" w:cs="Arial"/>
          <w:sz w:val="24"/>
        </w:rPr>
        <w:br w:type="page"/>
      </w:r>
    </w:p>
    <w:p w:rsidR="005A34D6" w:rsidRDefault="00475A93" w:rsidP="005C2AE5">
      <w:pPr>
        <w:tabs>
          <w:tab w:val="left" w:pos="1093"/>
        </w:tabs>
        <w:jc w:val="center"/>
        <w:rPr>
          <w:rFonts w:ascii="Arial" w:hAnsi="Arial" w:cs="Arial"/>
          <w:sz w:val="24"/>
        </w:rPr>
      </w:pPr>
      <w:r w:rsidRPr="00475A93">
        <w:rPr>
          <w:rFonts w:ascii="Arial" w:hAnsi="Arial" w:cs="Arial"/>
          <w:noProof/>
          <w:sz w:val="24"/>
          <w:lang w:eastAsia="es-ES"/>
        </w:rPr>
        <w:lastRenderedPageBreak/>
        <w:drawing>
          <wp:inline distT="0" distB="0" distL="0" distR="0">
            <wp:extent cx="5401310" cy="3498215"/>
            <wp:effectExtent l="19050" t="0" r="8890" b="0"/>
            <wp:docPr id="5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a:off x="0" y="0"/>
                      <a:ext cx="5401310" cy="3498215"/>
                    </a:xfrm>
                    <a:prstGeom prst="rect">
                      <a:avLst/>
                    </a:prstGeom>
                    <a:noFill/>
                    <a:ln w="9525">
                      <a:noFill/>
                      <a:miter lim="800000"/>
                      <a:headEnd/>
                      <a:tailEnd/>
                    </a:ln>
                  </pic:spPr>
                </pic:pic>
              </a:graphicData>
            </a:graphic>
          </wp:inline>
        </w:drawing>
      </w:r>
    </w:p>
    <w:p w:rsidR="00475A93" w:rsidRDefault="00475A93" w:rsidP="00475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eastAsia="es-ES"/>
        </w:rPr>
      </w:pPr>
    </w:p>
    <w:p w:rsidR="00475A93" w:rsidRPr="00475A93" w:rsidRDefault="00475A93" w:rsidP="00475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eastAsia="es-ES"/>
        </w:rPr>
      </w:pPr>
      <w:r w:rsidRPr="00475A93">
        <w:rPr>
          <w:rFonts w:ascii="Arial" w:eastAsia="Times New Roman" w:hAnsi="Arial" w:cs="Arial"/>
          <w:color w:val="212121"/>
          <w:sz w:val="24"/>
          <w:szCs w:val="24"/>
          <w:lang w:eastAsia="es-ES"/>
        </w:rPr>
        <w:t xml:space="preserve">El módulo de relé de 5V </w:t>
      </w:r>
      <w:proofErr w:type="spellStart"/>
      <w:r w:rsidRPr="00475A93">
        <w:rPr>
          <w:rFonts w:ascii="Arial" w:eastAsia="Times New Roman" w:hAnsi="Arial" w:cs="Arial"/>
          <w:color w:val="212121"/>
          <w:sz w:val="24"/>
          <w:szCs w:val="24"/>
          <w:lang w:eastAsia="es-ES"/>
        </w:rPr>
        <w:t>Arduino</w:t>
      </w:r>
      <w:proofErr w:type="spellEnd"/>
      <w:r w:rsidRPr="00475A93">
        <w:rPr>
          <w:rFonts w:ascii="Arial" w:eastAsia="Times New Roman" w:hAnsi="Arial" w:cs="Arial"/>
          <w:color w:val="212121"/>
          <w:sz w:val="24"/>
          <w:szCs w:val="24"/>
          <w:lang w:eastAsia="es-ES"/>
        </w:rPr>
        <w:t xml:space="preserve"> es adecuado para el desarrollo de </w:t>
      </w:r>
      <w:proofErr w:type="gramStart"/>
      <w:r w:rsidRPr="00475A93">
        <w:rPr>
          <w:rFonts w:ascii="Arial" w:eastAsia="Times New Roman" w:hAnsi="Arial" w:cs="Arial"/>
          <w:color w:val="212121"/>
          <w:sz w:val="24"/>
          <w:szCs w:val="24"/>
          <w:lang w:eastAsia="es-ES"/>
        </w:rPr>
        <w:t>SCM ,</w:t>
      </w:r>
      <w:proofErr w:type="gramEnd"/>
      <w:r w:rsidRPr="00475A93">
        <w:rPr>
          <w:rFonts w:ascii="Arial" w:eastAsia="Times New Roman" w:hAnsi="Arial" w:cs="Arial"/>
          <w:color w:val="212121"/>
          <w:sz w:val="24"/>
          <w:szCs w:val="24"/>
          <w:lang w:eastAsia="es-ES"/>
        </w:rPr>
        <w:t xml:space="preserve"> control de electrodomésticos . Es con señal de control de 5V ~ 12V TIL que puede controlar la señal de DC / </w:t>
      </w:r>
      <w:proofErr w:type="gramStart"/>
      <w:r w:rsidRPr="00475A93">
        <w:rPr>
          <w:rFonts w:ascii="Arial" w:eastAsia="Times New Roman" w:hAnsi="Arial" w:cs="Arial"/>
          <w:color w:val="212121"/>
          <w:sz w:val="24"/>
          <w:szCs w:val="24"/>
          <w:lang w:eastAsia="es-ES"/>
        </w:rPr>
        <w:t>AC .</w:t>
      </w:r>
      <w:proofErr w:type="gramEnd"/>
      <w:r w:rsidRPr="00475A93">
        <w:rPr>
          <w:rFonts w:ascii="Arial" w:eastAsia="Times New Roman" w:hAnsi="Arial" w:cs="Arial"/>
          <w:color w:val="212121"/>
          <w:sz w:val="24"/>
          <w:szCs w:val="24"/>
          <w:lang w:eastAsia="es-ES"/>
        </w:rPr>
        <w:t xml:space="preserve"> El módulo es perfecto para la aplicación </w:t>
      </w:r>
      <w:proofErr w:type="spellStart"/>
      <w:r w:rsidRPr="00475A93">
        <w:rPr>
          <w:rFonts w:ascii="Arial" w:eastAsia="Times New Roman" w:hAnsi="Arial" w:cs="Arial"/>
          <w:color w:val="212121"/>
          <w:sz w:val="24"/>
          <w:szCs w:val="24"/>
          <w:lang w:eastAsia="es-ES"/>
        </w:rPr>
        <w:t>Arduino</w:t>
      </w:r>
      <w:proofErr w:type="spellEnd"/>
      <w:r w:rsidRPr="00475A93">
        <w:rPr>
          <w:rFonts w:ascii="Arial" w:eastAsia="Times New Roman" w:hAnsi="Arial" w:cs="Arial"/>
          <w:color w:val="212121"/>
          <w:sz w:val="24"/>
          <w:szCs w:val="24"/>
          <w:lang w:eastAsia="es-ES"/>
        </w:rPr>
        <w:t xml:space="preserve"> común.</w:t>
      </w:r>
    </w:p>
    <w:p w:rsidR="00475A93" w:rsidRDefault="00475A93" w:rsidP="00475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eastAsia="es-ES"/>
        </w:rPr>
      </w:pPr>
    </w:p>
    <w:p w:rsidR="00475A93" w:rsidRPr="00475A93" w:rsidRDefault="00475A93" w:rsidP="00475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eastAsia="es-ES"/>
        </w:rPr>
      </w:pPr>
      <w:r w:rsidRPr="00475A93">
        <w:rPr>
          <w:rFonts w:ascii="Arial" w:eastAsia="Times New Roman" w:hAnsi="Arial" w:cs="Arial"/>
          <w:color w:val="212121"/>
          <w:sz w:val="24"/>
          <w:szCs w:val="24"/>
          <w:lang w:eastAsia="es-ES"/>
        </w:rPr>
        <w:t xml:space="preserve">- Marca: </w:t>
      </w:r>
      <w:proofErr w:type="spellStart"/>
      <w:r w:rsidRPr="00475A93">
        <w:rPr>
          <w:rFonts w:ascii="Arial" w:eastAsia="Times New Roman" w:hAnsi="Arial" w:cs="Arial"/>
          <w:color w:val="212121"/>
          <w:sz w:val="24"/>
          <w:szCs w:val="24"/>
          <w:lang w:eastAsia="es-ES"/>
        </w:rPr>
        <w:t>Keyes</w:t>
      </w:r>
      <w:proofErr w:type="spellEnd"/>
    </w:p>
    <w:p w:rsidR="00475A93" w:rsidRPr="00475A93" w:rsidRDefault="00475A93" w:rsidP="00475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eastAsia="es-ES"/>
        </w:rPr>
      </w:pPr>
      <w:r w:rsidRPr="00475A93">
        <w:rPr>
          <w:rFonts w:ascii="Arial" w:eastAsia="Times New Roman" w:hAnsi="Arial" w:cs="Arial"/>
          <w:color w:val="212121"/>
          <w:sz w:val="24"/>
          <w:szCs w:val="24"/>
          <w:lang w:eastAsia="es-ES"/>
        </w:rPr>
        <w:t>- Color: azul + negro</w:t>
      </w:r>
    </w:p>
    <w:p w:rsidR="00475A93" w:rsidRPr="00475A93" w:rsidRDefault="00475A93" w:rsidP="00475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eastAsia="es-ES"/>
        </w:rPr>
      </w:pPr>
      <w:r w:rsidRPr="00475A93">
        <w:rPr>
          <w:rFonts w:ascii="Arial" w:eastAsia="Times New Roman" w:hAnsi="Arial" w:cs="Arial"/>
          <w:color w:val="212121"/>
          <w:sz w:val="24"/>
          <w:szCs w:val="24"/>
          <w:lang w:eastAsia="es-ES"/>
        </w:rPr>
        <w:t xml:space="preserve">- Apto para el desarrollo </w:t>
      </w:r>
      <w:proofErr w:type="gramStart"/>
      <w:r w:rsidRPr="00475A93">
        <w:rPr>
          <w:rFonts w:ascii="Arial" w:eastAsia="Times New Roman" w:hAnsi="Arial" w:cs="Arial"/>
          <w:color w:val="212121"/>
          <w:sz w:val="24"/>
          <w:szCs w:val="24"/>
          <w:lang w:eastAsia="es-ES"/>
        </w:rPr>
        <w:t>SCM ,</w:t>
      </w:r>
      <w:proofErr w:type="gramEnd"/>
      <w:r w:rsidRPr="00475A93">
        <w:rPr>
          <w:rFonts w:ascii="Arial" w:eastAsia="Times New Roman" w:hAnsi="Arial" w:cs="Arial"/>
          <w:color w:val="212121"/>
          <w:sz w:val="24"/>
          <w:szCs w:val="24"/>
          <w:lang w:eastAsia="es-ES"/>
        </w:rPr>
        <w:t xml:space="preserve"> control de electrodomésticos</w:t>
      </w:r>
    </w:p>
    <w:p w:rsidR="00475A93" w:rsidRPr="00475A93" w:rsidRDefault="00475A93" w:rsidP="00475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eastAsia="es-ES"/>
        </w:rPr>
      </w:pPr>
      <w:r w:rsidRPr="00475A93">
        <w:rPr>
          <w:rFonts w:ascii="Arial" w:eastAsia="Times New Roman" w:hAnsi="Arial" w:cs="Arial"/>
          <w:color w:val="212121"/>
          <w:sz w:val="24"/>
          <w:szCs w:val="24"/>
          <w:lang w:eastAsia="es-ES"/>
        </w:rPr>
        <w:t xml:space="preserve">- 5V -12V señal de control </w:t>
      </w:r>
      <w:proofErr w:type="gramStart"/>
      <w:r w:rsidRPr="00475A93">
        <w:rPr>
          <w:rFonts w:ascii="Arial" w:eastAsia="Times New Roman" w:hAnsi="Arial" w:cs="Arial"/>
          <w:color w:val="212121"/>
          <w:sz w:val="24"/>
          <w:szCs w:val="24"/>
          <w:lang w:eastAsia="es-ES"/>
        </w:rPr>
        <w:t>TTL ,</w:t>
      </w:r>
      <w:proofErr w:type="gramEnd"/>
      <w:r w:rsidRPr="00475A93">
        <w:rPr>
          <w:rFonts w:ascii="Arial" w:eastAsia="Times New Roman" w:hAnsi="Arial" w:cs="Arial"/>
          <w:color w:val="212121"/>
          <w:sz w:val="24"/>
          <w:szCs w:val="24"/>
          <w:lang w:eastAsia="es-ES"/>
        </w:rPr>
        <w:t xml:space="preserve"> puede controlar la señal DC / AC</w:t>
      </w:r>
    </w:p>
    <w:p w:rsidR="00475A93" w:rsidRPr="00475A93" w:rsidRDefault="00475A93" w:rsidP="00475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eastAsia="es-ES"/>
        </w:rPr>
      </w:pPr>
      <w:r w:rsidRPr="00475A93">
        <w:rPr>
          <w:rFonts w:ascii="Arial" w:eastAsia="Times New Roman" w:hAnsi="Arial" w:cs="Arial"/>
          <w:color w:val="212121"/>
          <w:sz w:val="24"/>
          <w:szCs w:val="24"/>
          <w:lang w:eastAsia="es-ES"/>
        </w:rPr>
        <w:t>- Puede controlar la carga 220V AC</w:t>
      </w:r>
    </w:p>
    <w:p w:rsidR="00475A93" w:rsidRDefault="00475A93" w:rsidP="008B6DC6">
      <w:pPr>
        <w:tabs>
          <w:tab w:val="left" w:pos="1093"/>
        </w:tabs>
        <w:rPr>
          <w:rFonts w:ascii="Arial" w:hAnsi="Arial" w:cs="Arial"/>
          <w:sz w:val="24"/>
        </w:rPr>
      </w:pPr>
    </w:p>
    <w:p w:rsidR="00475A93" w:rsidRDefault="00475A93">
      <w:pPr>
        <w:rPr>
          <w:rFonts w:ascii="Arial" w:hAnsi="Arial" w:cs="Arial"/>
          <w:sz w:val="24"/>
        </w:rPr>
      </w:pPr>
      <w:r>
        <w:rPr>
          <w:rFonts w:ascii="Arial" w:hAnsi="Arial" w:cs="Arial"/>
          <w:sz w:val="24"/>
        </w:rPr>
        <w:br w:type="page"/>
      </w:r>
    </w:p>
    <w:p w:rsidR="00475A93" w:rsidRDefault="00475A93" w:rsidP="005C2AE5">
      <w:pPr>
        <w:jc w:val="center"/>
        <w:rPr>
          <w:rFonts w:ascii="Arial" w:hAnsi="Arial" w:cs="Arial"/>
          <w:sz w:val="24"/>
        </w:rPr>
      </w:pPr>
      <w:r>
        <w:rPr>
          <w:rFonts w:ascii="Arial" w:hAnsi="Arial" w:cs="Arial"/>
          <w:noProof/>
          <w:sz w:val="24"/>
          <w:lang w:eastAsia="es-ES"/>
        </w:rPr>
        <w:lastRenderedPageBreak/>
        <w:drawing>
          <wp:inline distT="0" distB="0" distL="0" distR="0">
            <wp:extent cx="4444365" cy="4582795"/>
            <wp:effectExtent l="19050" t="0" r="0" b="0"/>
            <wp:docPr id="5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4444365" cy="4582795"/>
                    </a:xfrm>
                    <a:prstGeom prst="rect">
                      <a:avLst/>
                    </a:prstGeom>
                    <a:noFill/>
                    <a:ln w="9525">
                      <a:noFill/>
                      <a:miter lim="800000"/>
                      <a:headEnd/>
                      <a:tailEnd/>
                    </a:ln>
                  </pic:spPr>
                </pic:pic>
              </a:graphicData>
            </a:graphic>
          </wp:inline>
        </w:drawing>
      </w:r>
    </w:p>
    <w:p w:rsidR="00475A93" w:rsidRPr="00475A93" w:rsidRDefault="00475A93" w:rsidP="00475A93">
      <w:pPr>
        <w:shd w:val="clear" w:color="auto" w:fill="FFFFFF"/>
        <w:spacing w:after="240" w:line="240" w:lineRule="auto"/>
        <w:rPr>
          <w:rFonts w:ascii="Arial" w:eastAsia="Times New Roman" w:hAnsi="Arial" w:cs="Arial"/>
          <w:color w:val="333333"/>
          <w:sz w:val="24"/>
          <w:szCs w:val="24"/>
          <w:lang w:eastAsia="es-ES"/>
        </w:rPr>
      </w:pPr>
      <w:r w:rsidRPr="00475A93">
        <w:rPr>
          <w:rFonts w:ascii="Arial" w:eastAsia="Times New Roman" w:hAnsi="Arial" w:cs="Arial"/>
          <w:color w:val="333333"/>
          <w:sz w:val="24"/>
          <w:szCs w:val="24"/>
          <w:lang w:eastAsia="es-ES"/>
        </w:rPr>
        <w:t xml:space="preserve">El </w:t>
      </w:r>
      <w:proofErr w:type="spellStart"/>
      <w:r w:rsidRPr="00475A93">
        <w:rPr>
          <w:rFonts w:ascii="Arial" w:eastAsia="Times New Roman" w:hAnsi="Arial" w:cs="Arial"/>
          <w:color w:val="333333"/>
          <w:sz w:val="24"/>
          <w:szCs w:val="24"/>
          <w:lang w:eastAsia="es-ES"/>
        </w:rPr>
        <w:t>TowerPro</w:t>
      </w:r>
      <w:proofErr w:type="spellEnd"/>
      <w:r w:rsidRPr="00475A93">
        <w:rPr>
          <w:rFonts w:ascii="Arial" w:eastAsia="Times New Roman" w:hAnsi="Arial" w:cs="Arial"/>
          <w:color w:val="333333"/>
          <w:sz w:val="24"/>
          <w:szCs w:val="24"/>
          <w:lang w:eastAsia="es-ES"/>
        </w:rPr>
        <w:t xml:space="preserve"> SG90 servo mini es ligero, de alta calidad y la velocidad del </w:t>
      </w:r>
      <w:proofErr w:type="spellStart"/>
      <w:r w:rsidRPr="00475A93">
        <w:rPr>
          <w:rFonts w:ascii="Arial" w:eastAsia="Times New Roman" w:hAnsi="Arial" w:cs="Arial"/>
          <w:color w:val="333333"/>
          <w:sz w:val="24"/>
          <w:szCs w:val="24"/>
          <w:lang w:eastAsia="es-ES"/>
        </w:rPr>
        <w:t>rayo.El</w:t>
      </w:r>
      <w:proofErr w:type="spellEnd"/>
      <w:r w:rsidRPr="00475A93">
        <w:rPr>
          <w:rFonts w:ascii="Arial" w:eastAsia="Times New Roman" w:hAnsi="Arial" w:cs="Arial"/>
          <w:color w:val="333333"/>
          <w:sz w:val="24"/>
          <w:szCs w:val="24"/>
          <w:lang w:eastAsia="es-ES"/>
        </w:rPr>
        <w:t xml:space="preserve"> servo está diseñado para funcionar con casi todos los sistemas de radio de </w:t>
      </w:r>
      <w:proofErr w:type="spellStart"/>
      <w:r w:rsidRPr="00475A93">
        <w:rPr>
          <w:rFonts w:ascii="Arial" w:eastAsia="Times New Roman" w:hAnsi="Arial" w:cs="Arial"/>
          <w:color w:val="333333"/>
          <w:sz w:val="24"/>
          <w:szCs w:val="24"/>
          <w:lang w:eastAsia="es-ES"/>
        </w:rPr>
        <w:t>control.Es</w:t>
      </w:r>
      <w:proofErr w:type="spellEnd"/>
      <w:r w:rsidRPr="00475A93">
        <w:rPr>
          <w:rFonts w:ascii="Arial" w:eastAsia="Times New Roman" w:hAnsi="Arial" w:cs="Arial"/>
          <w:color w:val="333333"/>
          <w:sz w:val="24"/>
          <w:szCs w:val="24"/>
          <w:lang w:eastAsia="es-ES"/>
        </w:rPr>
        <w:t xml:space="preserve"> con un excelente rendimiento le lleva a otro horizonte de </w:t>
      </w:r>
      <w:proofErr w:type="spellStart"/>
      <w:r w:rsidRPr="00475A93">
        <w:rPr>
          <w:rFonts w:ascii="Arial" w:eastAsia="Times New Roman" w:hAnsi="Arial" w:cs="Arial"/>
          <w:color w:val="333333"/>
          <w:sz w:val="24"/>
          <w:szCs w:val="24"/>
          <w:lang w:eastAsia="es-ES"/>
        </w:rPr>
        <w:t>vuelo.El</w:t>
      </w:r>
      <w:proofErr w:type="spellEnd"/>
      <w:r w:rsidRPr="00475A93">
        <w:rPr>
          <w:rFonts w:ascii="Arial" w:eastAsia="Times New Roman" w:hAnsi="Arial" w:cs="Arial"/>
          <w:color w:val="333333"/>
          <w:sz w:val="24"/>
          <w:szCs w:val="24"/>
          <w:lang w:eastAsia="es-ES"/>
        </w:rPr>
        <w:t xml:space="preserve"> servo SG90 mini con accesorios es perfecto para R / C helicóptero, avión, coche, barco y el uso de camiones.</w:t>
      </w:r>
      <w:r w:rsidRPr="00475A93">
        <w:rPr>
          <w:rFonts w:ascii="Arial" w:eastAsia="Times New Roman" w:hAnsi="Arial" w:cs="Arial"/>
          <w:color w:val="333333"/>
          <w:sz w:val="24"/>
          <w:szCs w:val="24"/>
          <w:lang w:eastAsia="es-ES"/>
        </w:rPr>
        <w:br/>
      </w:r>
    </w:p>
    <w:p w:rsidR="00475A93" w:rsidRPr="00475A93" w:rsidRDefault="00475A93" w:rsidP="00475A93">
      <w:pPr>
        <w:shd w:val="clear" w:color="auto" w:fill="FFFFFF"/>
        <w:spacing w:after="0" w:line="240" w:lineRule="auto"/>
        <w:rPr>
          <w:rFonts w:ascii="Arial" w:eastAsia="Times New Roman" w:hAnsi="Arial" w:cs="Arial"/>
          <w:color w:val="333333"/>
          <w:sz w:val="24"/>
          <w:szCs w:val="24"/>
          <w:lang w:eastAsia="es-ES"/>
        </w:rPr>
      </w:pPr>
      <w:r w:rsidRPr="00475A93">
        <w:rPr>
          <w:rFonts w:ascii="Arial" w:eastAsia="Times New Roman" w:hAnsi="Arial" w:cs="Arial"/>
          <w:color w:val="333333"/>
          <w:sz w:val="24"/>
          <w:szCs w:val="24"/>
          <w:lang w:eastAsia="es-ES"/>
        </w:rPr>
        <w:t xml:space="preserve">Dimensiones: 1,26 x 1,18 en </w:t>
      </w:r>
      <w:proofErr w:type="spellStart"/>
      <w:r w:rsidRPr="00475A93">
        <w:rPr>
          <w:rFonts w:ascii="Arial" w:eastAsia="Times New Roman" w:hAnsi="Arial" w:cs="Arial"/>
          <w:color w:val="333333"/>
          <w:sz w:val="24"/>
          <w:szCs w:val="24"/>
          <w:lang w:eastAsia="es-ES"/>
        </w:rPr>
        <w:t>en</w:t>
      </w:r>
      <w:proofErr w:type="spellEnd"/>
      <w:r w:rsidRPr="00475A93">
        <w:rPr>
          <w:rFonts w:ascii="Arial" w:eastAsia="Times New Roman" w:hAnsi="Arial" w:cs="Arial"/>
          <w:color w:val="333333"/>
          <w:sz w:val="24"/>
          <w:szCs w:val="24"/>
          <w:lang w:eastAsia="es-ES"/>
        </w:rPr>
        <w:t xml:space="preserve"> x 0,47 en</w:t>
      </w:r>
      <w:r w:rsidRPr="00475A93">
        <w:rPr>
          <w:rFonts w:ascii="Arial" w:eastAsia="Times New Roman" w:hAnsi="Arial" w:cs="Arial"/>
          <w:color w:val="333333"/>
          <w:sz w:val="24"/>
          <w:szCs w:val="24"/>
          <w:lang w:eastAsia="es-ES"/>
        </w:rPr>
        <w:br/>
        <w:t>Peso: 0.49 oz</w:t>
      </w:r>
    </w:p>
    <w:p w:rsidR="005C2AE5" w:rsidRDefault="005C2AE5">
      <w:pPr>
        <w:rPr>
          <w:rFonts w:ascii="Arial" w:hAnsi="Arial" w:cs="Arial"/>
          <w:sz w:val="24"/>
        </w:rPr>
      </w:pPr>
      <w:r>
        <w:rPr>
          <w:rFonts w:ascii="Arial" w:hAnsi="Arial" w:cs="Arial"/>
          <w:sz w:val="24"/>
        </w:rPr>
        <w:br w:type="page"/>
      </w:r>
    </w:p>
    <w:p w:rsidR="00475A93" w:rsidRDefault="00AB6A3A">
      <w:pPr>
        <w:rPr>
          <w:rFonts w:ascii="Arial" w:hAnsi="Arial" w:cs="Arial"/>
          <w:sz w:val="24"/>
        </w:rPr>
      </w:pPr>
      <w:r>
        <w:rPr>
          <w:rFonts w:ascii="Arial" w:hAnsi="Arial" w:cs="Arial"/>
          <w:noProof/>
          <w:sz w:val="24"/>
          <w:lang w:eastAsia="es-ES"/>
        </w:rPr>
        <w:lastRenderedPageBreak/>
        <w:drawing>
          <wp:inline distT="0" distB="0" distL="0" distR="0">
            <wp:extent cx="4986655" cy="3966210"/>
            <wp:effectExtent l="19050" t="0" r="4445" b="0"/>
            <wp:docPr id="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4986655" cy="3966210"/>
                    </a:xfrm>
                    <a:prstGeom prst="rect">
                      <a:avLst/>
                    </a:prstGeom>
                    <a:noFill/>
                    <a:ln w="9525">
                      <a:noFill/>
                      <a:miter lim="800000"/>
                      <a:headEnd/>
                      <a:tailEnd/>
                    </a:ln>
                  </pic:spPr>
                </pic:pic>
              </a:graphicData>
            </a:graphic>
          </wp:inline>
        </w:drawing>
      </w:r>
    </w:p>
    <w:tbl>
      <w:tblPr>
        <w:tblW w:w="15024" w:type="dxa"/>
        <w:shd w:val="clear" w:color="auto" w:fill="FFFFFF"/>
        <w:tblCellMar>
          <w:top w:w="15" w:type="dxa"/>
          <w:left w:w="15" w:type="dxa"/>
          <w:bottom w:w="15" w:type="dxa"/>
          <w:right w:w="15" w:type="dxa"/>
        </w:tblCellMar>
        <w:tblLook w:val="04A0" w:firstRow="1" w:lastRow="0" w:firstColumn="1" w:lastColumn="0" w:noHBand="0" w:noVBand="1"/>
      </w:tblPr>
      <w:tblGrid>
        <w:gridCol w:w="2050"/>
        <w:gridCol w:w="12974"/>
      </w:tblGrid>
      <w:tr w:rsidR="00AB6A3A" w:rsidRPr="00AB6A3A" w:rsidTr="00AB6A3A">
        <w:trPr>
          <w:trHeight w:val="502"/>
        </w:trPr>
        <w:tc>
          <w:tcPr>
            <w:tcW w:w="0" w:type="auto"/>
            <w:gridSpan w:val="2"/>
            <w:tcBorders>
              <w:top w:val="single" w:sz="6" w:space="0" w:color="D5D5D5"/>
              <w:left w:val="single" w:sz="6" w:space="0" w:color="D5D5D5"/>
              <w:bottom w:val="single" w:sz="6" w:space="0" w:color="D5D5D5"/>
              <w:right w:val="single" w:sz="6" w:space="0" w:color="D5D5D5"/>
            </w:tcBorders>
            <w:shd w:val="clear" w:color="auto" w:fill="F1F1F1"/>
            <w:tcMar>
              <w:top w:w="0" w:type="dxa"/>
              <w:left w:w="251" w:type="dxa"/>
              <w:bottom w:w="0" w:type="dxa"/>
              <w:right w:w="251" w:type="dxa"/>
            </w:tcMar>
            <w:vAlign w:val="center"/>
            <w:hideMark/>
          </w:tcPr>
          <w:p w:rsidR="00AB6A3A" w:rsidRPr="00AB6A3A" w:rsidRDefault="00AB6A3A" w:rsidP="00AB6A3A">
            <w:pPr>
              <w:spacing w:after="0" w:line="240" w:lineRule="auto"/>
              <w:rPr>
                <w:rFonts w:ascii="Verdana" w:eastAsia="Times New Roman" w:hAnsi="Verdana" w:cs="Times New Roman"/>
                <w:b/>
                <w:bCs/>
                <w:color w:val="333333"/>
                <w:sz w:val="18"/>
                <w:szCs w:val="18"/>
                <w:lang w:eastAsia="es-ES"/>
              </w:rPr>
            </w:pPr>
            <w:r w:rsidRPr="00AB6A3A">
              <w:rPr>
                <w:rFonts w:ascii="Verdana" w:eastAsia="Times New Roman" w:hAnsi="Verdana" w:cs="Times New Roman"/>
                <w:b/>
                <w:bCs/>
                <w:color w:val="333333"/>
                <w:sz w:val="18"/>
                <w:szCs w:val="18"/>
                <w:lang w:eastAsia="es-ES"/>
              </w:rPr>
              <w:t>General</w:t>
            </w:r>
          </w:p>
        </w:tc>
      </w:tr>
      <w:tr w:rsidR="00AB6A3A" w:rsidRPr="00AB6A3A" w:rsidTr="00AB6A3A">
        <w:trPr>
          <w:trHeight w:val="502"/>
        </w:trPr>
        <w:tc>
          <w:tcPr>
            <w:tcW w:w="1674" w:type="dxa"/>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jc w:val="right"/>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Marca</w:t>
            </w:r>
          </w:p>
        </w:tc>
        <w:tc>
          <w:tcPr>
            <w:tcW w:w="0" w:type="auto"/>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KEYES</w:t>
            </w:r>
          </w:p>
        </w:tc>
      </w:tr>
      <w:tr w:rsidR="00AB6A3A" w:rsidRPr="00AB6A3A" w:rsidTr="00AB6A3A">
        <w:trPr>
          <w:trHeight w:val="502"/>
        </w:trPr>
        <w:tc>
          <w:tcPr>
            <w:tcW w:w="1674" w:type="dxa"/>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jc w:val="right"/>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Modelo</w:t>
            </w:r>
          </w:p>
        </w:tc>
        <w:tc>
          <w:tcPr>
            <w:tcW w:w="0" w:type="auto"/>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KT0053</w:t>
            </w:r>
          </w:p>
        </w:tc>
      </w:tr>
      <w:tr w:rsidR="00AB6A3A" w:rsidRPr="00AB6A3A" w:rsidTr="00AB6A3A">
        <w:trPr>
          <w:trHeight w:val="502"/>
        </w:trPr>
        <w:tc>
          <w:tcPr>
            <w:tcW w:w="1674" w:type="dxa"/>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jc w:val="right"/>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Cantidad</w:t>
            </w:r>
          </w:p>
        </w:tc>
        <w:tc>
          <w:tcPr>
            <w:tcW w:w="0" w:type="auto"/>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1Piece</w:t>
            </w:r>
          </w:p>
        </w:tc>
      </w:tr>
      <w:tr w:rsidR="00AB6A3A" w:rsidRPr="00AB6A3A" w:rsidTr="00AB6A3A">
        <w:trPr>
          <w:trHeight w:val="502"/>
        </w:trPr>
        <w:tc>
          <w:tcPr>
            <w:tcW w:w="1674" w:type="dxa"/>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jc w:val="right"/>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Color</w:t>
            </w:r>
          </w:p>
        </w:tc>
        <w:tc>
          <w:tcPr>
            <w:tcW w:w="0" w:type="auto"/>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blanco</w:t>
            </w:r>
          </w:p>
        </w:tc>
      </w:tr>
      <w:tr w:rsidR="00AB6A3A" w:rsidRPr="00AB6A3A" w:rsidTr="00AB6A3A">
        <w:trPr>
          <w:trHeight w:val="502"/>
        </w:trPr>
        <w:tc>
          <w:tcPr>
            <w:tcW w:w="1674" w:type="dxa"/>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jc w:val="right"/>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Materiales</w:t>
            </w:r>
          </w:p>
        </w:tc>
        <w:tc>
          <w:tcPr>
            <w:tcW w:w="0" w:type="auto"/>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FR4</w:t>
            </w:r>
          </w:p>
        </w:tc>
      </w:tr>
      <w:tr w:rsidR="00AB6A3A" w:rsidRPr="00AB6A3A" w:rsidTr="00AB6A3A">
        <w:trPr>
          <w:trHeight w:val="502"/>
        </w:trPr>
        <w:tc>
          <w:tcPr>
            <w:tcW w:w="0" w:type="auto"/>
            <w:gridSpan w:val="2"/>
            <w:tcBorders>
              <w:top w:val="single" w:sz="6" w:space="0" w:color="D5D5D5"/>
              <w:left w:val="single" w:sz="6" w:space="0" w:color="D5D5D5"/>
              <w:bottom w:val="single" w:sz="6" w:space="0" w:color="D5D5D5"/>
              <w:right w:val="single" w:sz="6" w:space="0" w:color="D5D5D5"/>
            </w:tcBorders>
            <w:shd w:val="clear" w:color="auto" w:fill="F1F1F1"/>
            <w:tcMar>
              <w:top w:w="0" w:type="dxa"/>
              <w:left w:w="251" w:type="dxa"/>
              <w:bottom w:w="0" w:type="dxa"/>
              <w:right w:w="251" w:type="dxa"/>
            </w:tcMar>
            <w:vAlign w:val="center"/>
            <w:hideMark/>
          </w:tcPr>
          <w:p w:rsidR="00AB6A3A" w:rsidRPr="00AB6A3A" w:rsidRDefault="00AB6A3A" w:rsidP="00AB6A3A">
            <w:pPr>
              <w:spacing w:after="0" w:line="240" w:lineRule="auto"/>
              <w:rPr>
                <w:rFonts w:ascii="Verdana" w:eastAsia="Times New Roman" w:hAnsi="Verdana" w:cs="Times New Roman"/>
                <w:b/>
                <w:bCs/>
                <w:color w:val="333333"/>
                <w:sz w:val="18"/>
                <w:szCs w:val="18"/>
                <w:lang w:eastAsia="es-ES"/>
              </w:rPr>
            </w:pPr>
            <w:r w:rsidRPr="00AB6A3A">
              <w:rPr>
                <w:rFonts w:ascii="Verdana" w:eastAsia="Times New Roman" w:hAnsi="Verdana" w:cs="Times New Roman"/>
                <w:b/>
                <w:bCs/>
                <w:color w:val="333333"/>
                <w:sz w:val="18"/>
                <w:szCs w:val="18"/>
                <w:lang w:eastAsia="es-ES"/>
              </w:rPr>
              <w:t>Especificaciones</w:t>
            </w:r>
          </w:p>
        </w:tc>
      </w:tr>
      <w:tr w:rsidR="00AB6A3A" w:rsidRPr="00AB6A3A" w:rsidTr="00AB6A3A">
        <w:trPr>
          <w:trHeight w:val="502"/>
        </w:trPr>
        <w:tc>
          <w:tcPr>
            <w:tcW w:w="1674" w:type="dxa"/>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jc w:val="right"/>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 xml:space="preserve">Manual de Inglés / </w:t>
            </w:r>
            <w:proofErr w:type="spellStart"/>
            <w:r w:rsidRPr="00AB6A3A">
              <w:rPr>
                <w:rFonts w:ascii="Arial" w:eastAsia="Times New Roman" w:hAnsi="Arial" w:cs="Arial"/>
                <w:color w:val="333333"/>
                <w:sz w:val="24"/>
                <w:szCs w:val="24"/>
                <w:lang w:eastAsia="es-ES"/>
              </w:rPr>
              <w:t>Spec</w:t>
            </w:r>
            <w:proofErr w:type="spellEnd"/>
          </w:p>
        </w:tc>
        <w:tc>
          <w:tcPr>
            <w:tcW w:w="0" w:type="auto"/>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No</w:t>
            </w:r>
          </w:p>
        </w:tc>
      </w:tr>
      <w:tr w:rsidR="00AB6A3A" w:rsidRPr="00AB6A3A" w:rsidTr="00AB6A3A">
        <w:trPr>
          <w:trHeight w:val="502"/>
        </w:trPr>
        <w:tc>
          <w:tcPr>
            <w:tcW w:w="0" w:type="auto"/>
            <w:gridSpan w:val="2"/>
            <w:tcBorders>
              <w:top w:val="single" w:sz="6" w:space="0" w:color="D5D5D5"/>
              <w:left w:val="single" w:sz="6" w:space="0" w:color="D5D5D5"/>
              <w:bottom w:val="single" w:sz="6" w:space="0" w:color="D5D5D5"/>
              <w:right w:val="single" w:sz="6" w:space="0" w:color="D5D5D5"/>
            </w:tcBorders>
            <w:shd w:val="clear" w:color="auto" w:fill="F1F1F1"/>
            <w:tcMar>
              <w:top w:w="0" w:type="dxa"/>
              <w:left w:w="251" w:type="dxa"/>
              <w:bottom w:w="0" w:type="dxa"/>
              <w:right w:w="251" w:type="dxa"/>
            </w:tcMar>
            <w:vAlign w:val="center"/>
            <w:hideMark/>
          </w:tcPr>
          <w:p w:rsidR="00AB6A3A" w:rsidRPr="00AB6A3A" w:rsidRDefault="00AB6A3A" w:rsidP="00AB6A3A">
            <w:pPr>
              <w:spacing w:after="0" w:line="240" w:lineRule="auto"/>
              <w:rPr>
                <w:rFonts w:ascii="Verdana" w:eastAsia="Times New Roman" w:hAnsi="Verdana" w:cs="Times New Roman"/>
                <w:b/>
                <w:bCs/>
                <w:color w:val="333333"/>
                <w:sz w:val="18"/>
                <w:szCs w:val="18"/>
                <w:lang w:eastAsia="es-ES"/>
              </w:rPr>
            </w:pPr>
            <w:r w:rsidRPr="00AB6A3A">
              <w:rPr>
                <w:rFonts w:ascii="Verdana" w:eastAsia="Times New Roman" w:hAnsi="Verdana" w:cs="Times New Roman"/>
                <w:b/>
                <w:bCs/>
                <w:color w:val="333333"/>
                <w:sz w:val="18"/>
                <w:szCs w:val="18"/>
                <w:lang w:eastAsia="es-ES"/>
              </w:rPr>
              <w:t>Otras características</w:t>
            </w:r>
          </w:p>
        </w:tc>
      </w:tr>
      <w:tr w:rsidR="00AB6A3A" w:rsidRPr="00AB6A3A" w:rsidTr="00AB6A3A">
        <w:trPr>
          <w:trHeight w:val="502"/>
        </w:trPr>
        <w:tc>
          <w:tcPr>
            <w:tcW w:w="1674" w:type="dxa"/>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jc w:val="right"/>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Otras características</w:t>
            </w:r>
          </w:p>
        </w:tc>
        <w:tc>
          <w:tcPr>
            <w:tcW w:w="0" w:type="auto"/>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 xml:space="preserve">Un producto para </w:t>
            </w:r>
            <w:proofErr w:type="spellStart"/>
            <w:r w:rsidRPr="00AB6A3A">
              <w:rPr>
                <w:rFonts w:ascii="Arial" w:eastAsia="Times New Roman" w:hAnsi="Arial" w:cs="Arial"/>
                <w:color w:val="333333"/>
                <w:sz w:val="24"/>
                <w:szCs w:val="24"/>
                <w:lang w:eastAsia="es-ES"/>
              </w:rPr>
              <w:t>Arduino</w:t>
            </w:r>
            <w:proofErr w:type="spellEnd"/>
            <w:r w:rsidRPr="00AB6A3A">
              <w:rPr>
                <w:rFonts w:ascii="Arial" w:eastAsia="Times New Roman" w:hAnsi="Arial" w:cs="Arial"/>
                <w:color w:val="333333"/>
                <w:sz w:val="24"/>
                <w:szCs w:val="24"/>
                <w:lang w:eastAsia="es-ES"/>
              </w:rPr>
              <w:t xml:space="preserve"> que funciona con placas de </w:t>
            </w:r>
            <w:proofErr w:type="spellStart"/>
            <w:r w:rsidRPr="00AB6A3A">
              <w:rPr>
                <w:rFonts w:ascii="Arial" w:eastAsia="Times New Roman" w:hAnsi="Arial" w:cs="Arial"/>
                <w:color w:val="333333"/>
                <w:sz w:val="24"/>
                <w:szCs w:val="24"/>
                <w:lang w:eastAsia="es-ES"/>
              </w:rPr>
              <w:t>Arduino</w:t>
            </w:r>
            <w:proofErr w:type="spellEnd"/>
            <w:r w:rsidRPr="00AB6A3A">
              <w:rPr>
                <w:rFonts w:ascii="Arial" w:eastAsia="Times New Roman" w:hAnsi="Arial" w:cs="Arial"/>
                <w:color w:val="333333"/>
                <w:sz w:val="24"/>
                <w:szCs w:val="24"/>
                <w:lang w:eastAsia="es-ES"/>
              </w:rPr>
              <w:t xml:space="preserve"> oficiales.</w:t>
            </w:r>
          </w:p>
        </w:tc>
      </w:tr>
    </w:tbl>
    <w:p w:rsidR="00AB6A3A" w:rsidRDefault="00AB6A3A" w:rsidP="00AB6A3A">
      <w:pPr>
        <w:spacing w:after="0" w:line="240" w:lineRule="auto"/>
        <w:rPr>
          <w:rFonts w:ascii="Times New Roman" w:eastAsia="Times New Roman" w:hAnsi="Times New Roman" w:cs="Times New Roman"/>
          <w:vanish/>
          <w:sz w:val="24"/>
          <w:szCs w:val="24"/>
          <w:lang w:eastAsia="es-ES"/>
        </w:rPr>
      </w:pPr>
    </w:p>
    <w:p w:rsidR="00AB6A3A" w:rsidRDefault="00AB6A3A">
      <w:pPr>
        <w:rPr>
          <w:rFonts w:ascii="Times New Roman" w:eastAsia="Times New Roman" w:hAnsi="Times New Roman" w:cs="Times New Roman"/>
          <w:vanish/>
          <w:sz w:val="24"/>
          <w:szCs w:val="24"/>
          <w:lang w:eastAsia="es-ES"/>
        </w:rPr>
      </w:pPr>
      <w:r>
        <w:rPr>
          <w:rFonts w:ascii="Times New Roman" w:eastAsia="Times New Roman" w:hAnsi="Times New Roman" w:cs="Times New Roman"/>
          <w:vanish/>
          <w:sz w:val="24"/>
          <w:szCs w:val="24"/>
          <w:lang w:eastAsia="es-ES"/>
        </w:rPr>
        <w:br w:type="page"/>
      </w:r>
    </w:p>
    <w:p w:rsidR="00AB6A3A" w:rsidRDefault="00AB6A3A" w:rsidP="00AB6A3A">
      <w:pPr>
        <w:spacing w:after="0" w:line="240" w:lineRule="auto"/>
        <w:rPr>
          <w:rFonts w:ascii="Times New Roman" w:eastAsia="Times New Roman" w:hAnsi="Times New Roman" w:cs="Times New Roman"/>
          <w:vanish/>
          <w:sz w:val="24"/>
          <w:szCs w:val="24"/>
          <w:lang w:eastAsia="es-ES"/>
        </w:rPr>
      </w:pPr>
    </w:p>
    <w:tbl>
      <w:tblPr>
        <w:tblW w:w="15024" w:type="dxa"/>
        <w:shd w:val="clear" w:color="auto" w:fill="FFFFFF"/>
        <w:tblCellMar>
          <w:top w:w="15" w:type="dxa"/>
          <w:left w:w="15" w:type="dxa"/>
          <w:bottom w:w="15" w:type="dxa"/>
          <w:right w:w="15" w:type="dxa"/>
        </w:tblCellMar>
        <w:tblLook w:val="04A0" w:firstRow="1" w:lastRow="0" w:firstColumn="1" w:lastColumn="0" w:noHBand="0" w:noVBand="1"/>
      </w:tblPr>
      <w:tblGrid>
        <w:gridCol w:w="1890"/>
        <w:gridCol w:w="13134"/>
      </w:tblGrid>
      <w:tr w:rsidR="00AB6A3A" w:rsidRPr="00AB6A3A" w:rsidTr="00AB6A3A">
        <w:trPr>
          <w:trHeight w:val="502"/>
        </w:trPr>
        <w:tc>
          <w:tcPr>
            <w:tcW w:w="0" w:type="auto"/>
            <w:gridSpan w:val="2"/>
            <w:tcBorders>
              <w:top w:val="single" w:sz="6" w:space="0" w:color="D5D5D5"/>
              <w:left w:val="single" w:sz="6" w:space="0" w:color="D5D5D5"/>
              <w:bottom w:val="single" w:sz="6" w:space="0" w:color="D5D5D5"/>
              <w:right w:val="single" w:sz="6" w:space="0" w:color="D5D5D5"/>
            </w:tcBorders>
            <w:shd w:val="clear" w:color="auto" w:fill="F1F1F1"/>
            <w:tcMar>
              <w:top w:w="0" w:type="dxa"/>
              <w:left w:w="251" w:type="dxa"/>
              <w:bottom w:w="0" w:type="dxa"/>
              <w:right w:w="251" w:type="dxa"/>
            </w:tcMar>
            <w:vAlign w:val="center"/>
            <w:hideMark/>
          </w:tcPr>
          <w:p w:rsidR="00AB6A3A" w:rsidRPr="00AB6A3A" w:rsidRDefault="00AB6A3A" w:rsidP="00AB6A3A">
            <w:pPr>
              <w:spacing w:after="0" w:line="240" w:lineRule="auto"/>
              <w:rPr>
                <w:rFonts w:ascii="Verdana" w:eastAsia="Times New Roman" w:hAnsi="Verdana" w:cs="Times New Roman"/>
                <w:b/>
                <w:bCs/>
                <w:color w:val="333333"/>
                <w:sz w:val="18"/>
                <w:szCs w:val="18"/>
                <w:lang w:eastAsia="es-ES"/>
              </w:rPr>
            </w:pPr>
            <w:r w:rsidRPr="00AB6A3A">
              <w:rPr>
                <w:rFonts w:ascii="Verdana" w:eastAsia="Times New Roman" w:hAnsi="Verdana" w:cs="Times New Roman"/>
                <w:b/>
                <w:bCs/>
                <w:color w:val="333333"/>
                <w:sz w:val="18"/>
                <w:szCs w:val="18"/>
                <w:lang w:eastAsia="es-ES"/>
              </w:rPr>
              <w:t>Dimensiones y Peso</w:t>
            </w:r>
          </w:p>
        </w:tc>
      </w:tr>
      <w:tr w:rsidR="00AB6A3A" w:rsidRPr="00AB6A3A" w:rsidTr="00AB6A3A">
        <w:trPr>
          <w:trHeight w:val="502"/>
        </w:trPr>
        <w:tc>
          <w:tcPr>
            <w:tcW w:w="1674" w:type="dxa"/>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jc w:val="right"/>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Dimensiones</w:t>
            </w:r>
          </w:p>
        </w:tc>
        <w:tc>
          <w:tcPr>
            <w:tcW w:w="0" w:type="auto"/>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6.3 en x 3.54 en x en 1,57 (16 x 9 cm x 4 cm)</w:t>
            </w:r>
          </w:p>
        </w:tc>
      </w:tr>
      <w:tr w:rsidR="00AB6A3A" w:rsidRPr="00AB6A3A" w:rsidTr="00AB6A3A">
        <w:trPr>
          <w:trHeight w:val="502"/>
        </w:trPr>
        <w:tc>
          <w:tcPr>
            <w:tcW w:w="1674" w:type="dxa"/>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jc w:val="right"/>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Peso</w:t>
            </w:r>
          </w:p>
        </w:tc>
        <w:tc>
          <w:tcPr>
            <w:tcW w:w="0" w:type="auto"/>
            <w:tcBorders>
              <w:top w:val="single" w:sz="6" w:space="0" w:color="D5D5D5"/>
              <w:left w:val="single" w:sz="6" w:space="0" w:color="D5D5D5"/>
              <w:bottom w:val="single" w:sz="6" w:space="0" w:color="D5D5D5"/>
              <w:right w:val="single" w:sz="6" w:space="0" w:color="D5D5D5"/>
            </w:tcBorders>
            <w:shd w:val="clear" w:color="auto" w:fill="FFFFFF"/>
            <w:tcMar>
              <w:top w:w="0" w:type="dxa"/>
              <w:left w:w="251" w:type="dxa"/>
              <w:bottom w:w="0" w:type="dxa"/>
              <w:right w:w="251" w:type="dxa"/>
            </w:tcMar>
            <w:vAlign w:val="center"/>
            <w:hideMark/>
          </w:tcPr>
          <w:p w:rsidR="00AB6A3A" w:rsidRPr="00AB6A3A" w:rsidRDefault="00AB6A3A" w:rsidP="00AB6A3A">
            <w:pPr>
              <w:spacing w:after="0" w:line="240" w:lineRule="auto"/>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6,42 oz (182 g)</w:t>
            </w:r>
          </w:p>
        </w:tc>
      </w:tr>
    </w:tbl>
    <w:p w:rsidR="00AB6A3A" w:rsidRPr="00AB6A3A" w:rsidRDefault="00AB6A3A" w:rsidP="00AB6A3A">
      <w:pPr>
        <w:spacing w:after="0" w:line="240" w:lineRule="auto"/>
        <w:rPr>
          <w:rFonts w:ascii="Times New Roman" w:eastAsia="Times New Roman" w:hAnsi="Times New Roman" w:cs="Times New Roman"/>
          <w:vanish/>
          <w:sz w:val="24"/>
          <w:szCs w:val="24"/>
          <w:lang w:eastAsia="es-ES"/>
        </w:rPr>
      </w:pPr>
    </w:p>
    <w:tbl>
      <w:tblPr>
        <w:tblW w:w="15024" w:type="dxa"/>
        <w:shd w:val="clear" w:color="auto" w:fill="FFFFFF"/>
        <w:tblCellMar>
          <w:top w:w="15" w:type="dxa"/>
          <w:left w:w="15" w:type="dxa"/>
          <w:bottom w:w="15" w:type="dxa"/>
          <w:right w:w="15" w:type="dxa"/>
        </w:tblCellMar>
        <w:tblLook w:val="04A0" w:firstRow="1" w:lastRow="0" w:firstColumn="1" w:lastColumn="0" w:noHBand="0" w:noVBand="1"/>
      </w:tblPr>
      <w:tblGrid>
        <w:gridCol w:w="15024"/>
      </w:tblGrid>
      <w:tr w:rsidR="00AB6A3A" w:rsidRPr="00AB6A3A" w:rsidTr="00AB6A3A">
        <w:trPr>
          <w:trHeight w:val="502"/>
        </w:trPr>
        <w:tc>
          <w:tcPr>
            <w:tcW w:w="0" w:type="auto"/>
            <w:tcBorders>
              <w:top w:val="single" w:sz="6" w:space="0" w:color="D5D5D5"/>
              <w:left w:val="single" w:sz="6" w:space="0" w:color="D5D5D5"/>
              <w:bottom w:val="single" w:sz="6" w:space="0" w:color="D5D5D5"/>
              <w:right w:val="single" w:sz="6" w:space="0" w:color="D5D5D5"/>
            </w:tcBorders>
            <w:shd w:val="clear" w:color="auto" w:fill="F1F1F1"/>
            <w:tcMar>
              <w:top w:w="0" w:type="dxa"/>
              <w:left w:w="251" w:type="dxa"/>
              <w:bottom w:w="0" w:type="dxa"/>
              <w:right w:w="251" w:type="dxa"/>
            </w:tcMar>
            <w:vAlign w:val="center"/>
            <w:hideMark/>
          </w:tcPr>
          <w:p w:rsidR="00AB6A3A" w:rsidRPr="00AB6A3A" w:rsidRDefault="00AB6A3A" w:rsidP="00AB6A3A">
            <w:pPr>
              <w:spacing w:after="0" w:line="240" w:lineRule="auto"/>
              <w:rPr>
                <w:rFonts w:ascii="Verdana" w:eastAsia="Times New Roman" w:hAnsi="Verdana" w:cs="Times New Roman"/>
                <w:b/>
                <w:bCs/>
                <w:color w:val="333333"/>
                <w:sz w:val="18"/>
                <w:szCs w:val="18"/>
                <w:lang w:eastAsia="es-ES"/>
              </w:rPr>
            </w:pPr>
            <w:r>
              <w:rPr>
                <w:rFonts w:ascii="Verdana" w:eastAsia="Times New Roman" w:hAnsi="Verdana" w:cs="Times New Roman"/>
                <w:b/>
                <w:bCs/>
                <w:color w:val="333333"/>
                <w:sz w:val="18"/>
                <w:szCs w:val="18"/>
                <w:lang w:eastAsia="es-ES"/>
              </w:rPr>
              <w:t>Contenido del KIT</w:t>
            </w:r>
          </w:p>
        </w:tc>
      </w:tr>
      <w:tr w:rsidR="00AB6A3A" w:rsidRPr="00AB6A3A" w:rsidTr="00AB6A3A">
        <w:trPr>
          <w:trHeight w:val="502"/>
        </w:trPr>
        <w:tc>
          <w:tcPr>
            <w:tcW w:w="0" w:type="auto"/>
            <w:tcBorders>
              <w:top w:val="single" w:sz="6" w:space="0" w:color="D5D5D5"/>
              <w:left w:val="single" w:sz="6" w:space="0" w:color="D5D5D5"/>
              <w:bottom w:val="single" w:sz="6" w:space="0" w:color="D5D5D5"/>
              <w:right w:val="single" w:sz="6" w:space="0" w:color="D5D5D5"/>
            </w:tcBorders>
            <w:shd w:val="clear" w:color="auto" w:fill="FFFFFF"/>
            <w:tcMar>
              <w:top w:w="167" w:type="dxa"/>
              <w:left w:w="251" w:type="dxa"/>
              <w:bottom w:w="167" w:type="dxa"/>
              <w:right w:w="251" w:type="dxa"/>
            </w:tcMar>
            <w:vAlign w:val="center"/>
            <w:hideMark/>
          </w:tcPr>
          <w:p w:rsidR="00746897" w:rsidRPr="0021008C" w:rsidRDefault="00AB6A3A" w:rsidP="00AB6A3A">
            <w:pPr>
              <w:spacing w:after="0" w:line="240" w:lineRule="auto"/>
              <w:rPr>
                <w:rFonts w:ascii="Arial" w:eastAsia="Times New Roman" w:hAnsi="Arial" w:cs="Arial"/>
                <w:color w:val="333333"/>
                <w:sz w:val="24"/>
                <w:szCs w:val="24"/>
                <w:lang w:eastAsia="es-ES"/>
              </w:rPr>
            </w:pPr>
            <w:r w:rsidRPr="00AB6A3A">
              <w:rPr>
                <w:rFonts w:ascii="Arial" w:eastAsia="Times New Roman" w:hAnsi="Arial" w:cs="Arial"/>
                <w:color w:val="333333"/>
                <w:sz w:val="24"/>
                <w:szCs w:val="24"/>
                <w:lang w:eastAsia="es-ES"/>
              </w:rPr>
              <w:t>1 x 400-</w:t>
            </w:r>
            <w:r w:rsidRPr="0021008C">
              <w:rPr>
                <w:rFonts w:ascii="Arial" w:eastAsia="Times New Roman" w:hAnsi="Arial" w:cs="Arial"/>
                <w:color w:val="333333"/>
                <w:sz w:val="24"/>
                <w:szCs w:val="24"/>
                <w:lang w:eastAsia="es-ES"/>
              </w:rPr>
              <w:t>placa de conexiones</w:t>
            </w:r>
            <w:r w:rsidRPr="00AB6A3A">
              <w:rPr>
                <w:rFonts w:ascii="Arial" w:eastAsia="Times New Roman" w:hAnsi="Arial" w:cs="Arial"/>
                <w:color w:val="333333"/>
                <w:sz w:val="24"/>
                <w:szCs w:val="24"/>
                <w:lang w:eastAsia="es-ES"/>
              </w:rPr>
              <w:br/>
              <w:t>30 x cables</w:t>
            </w:r>
            <w:r w:rsidRPr="0021008C">
              <w:rPr>
                <w:rFonts w:ascii="Arial" w:eastAsia="Times New Roman" w:hAnsi="Arial" w:cs="Arial"/>
                <w:color w:val="333333"/>
                <w:sz w:val="24"/>
                <w:szCs w:val="24"/>
                <w:lang w:eastAsia="es-ES"/>
              </w:rPr>
              <w:t xml:space="preserve"> macho </w:t>
            </w:r>
            <w:proofErr w:type="spellStart"/>
            <w:r w:rsidRPr="0021008C">
              <w:rPr>
                <w:rFonts w:ascii="Arial" w:eastAsia="Times New Roman" w:hAnsi="Arial" w:cs="Arial"/>
                <w:color w:val="333333"/>
                <w:sz w:val="24"/>
                <w:szCs w:val="24"/>
                <w:lang w:eastAsia="es-ES"/>
              </w:rPr>
              <w:t>macho</w:t>
            </w:r>
            <w:proofErr w:type="spellEnd"/>
            <w:r w:rsidRPr="0021008C">
              <w:rPr>
                <w:rFonts w:ascii="Arial" w:eastAsia="Times New Roman" w:hAnsi="Arial" w:cs="Arial"/>
                <w:color w:val="333333"/>
                <w:sz w:val="24"/>
                <w:szCs w:val="24"/>
                <w:lang w:eastAsia="es-ES"/>
              </w:rPr>
              <w:br/>
              <w:t xml:space="preserve">10 x F5 </w:t>
            </w:r>
            <w:r w:rsidRPr="00AB6A3A">
              <w:rPr>
                <w:rFonts w:ascii="Arial" w:eastAsia="Times New Roman" w:hAnsi="Arial" w:cs="Arial"/>
                <w:color w:val="333333"/>
                <w:sz w:val="24"/>
                <w:szCs w:val="24"/>
                <w:lang w:eastAsia="es-ES"/>
              </w:rPr>
              <w:t xml:space="preserve"> </w:t>
            </w:r>
            <w:proofErr w:type="spellStart"/>
            <w:r w:rsidRPr="00AB6A3A">
              <w:rPr>
                <w:rFonts w:ascii="Arial" w:eastAsia="Times New Roman" w:hAnsi="Arial" w:cs="Arial"/>
                <w:color w:val="333333"/>
                <w:sz w:val="24"/>
                <w:szCs w:val="24"/>
                <w:lang w:eastAsia="es-ES"/>
              </w:rPr>
              <w:t>LEDs</w:t>
            </w:r>
            <w:proofErr w:type="spellEnd"/>
            <w:r w:rsidRPr="0021008C">
              <w:rPr>
                <w:rFonts w:ascii="Arial" w:eastAsia="Times New Roman" w:hAnsi="Arial" w:cs="Arial"/>
                <w:color w:val="333333"/>
                <w:sz w:val="24"/>
                <w:szCs w:val="24"/>
                <w:lang w:eastAsia="es-ES"/>
              </w:rPr>
              <w:t xml:space="preserve"> rojos</w:t>
            </w:r>
            <w:r w:rsidRPr="0021008C">
              <w:rPr>
                <w:rFonts w:ascii="Arial" w:eastAsia="Times New Roman" w:hAnsi="Arial" w:cs="Arial"/>
                <w:color w:val="333333"/>
                <w:sz w:val="24"/>
                <w:szCs w:val="24"/>
                <w:lang w:eastAsia="es-ES"/>
              </w:rPr>
              <w:br/>
              <w:t xml:space="preserve">10 x F5 </w:t>
            </w:r>
            <w:r w:rsidRPr="00AB6A3A">
              <w:rPr>
                <w:rFonts w:ascii="Arial" w:eastAsia="Times New Roman" w:hAnsi="Arial" w:cs="Arial"/>
                <w:color w:val="333333"/>
                <w:sz w:val="24"/>
                <w:szCs w:val="24"/>
                <w:lang w:eastAsia="es-ES"/>
              </w:rPr>
              <w:t xml:space="preserve"> </w:t>
            </w:r>
            <w:proofErr w:type="spellStart"/>
            <w:r w:rsidRPr="00AB6A3A">
              <w:rPr>
                <w:rFonts w:ascii="Arial" w:eastAsia="Times New Roman" w:hAnsi="Arial" w:cs="Arial"/>
                <w:color w:val="333333"/>
                <w:sz w:val="24"/>
                <w:szCs w:val="24"/>
                <w:lang w:eastAsia="es-ES"/>
              </w:rPr>
              <w:t>LEDs</w:t>
            </w:r>
            <w:proofErr w:type="spellEnd"/>
            <w:r w:rsidRPr="0021008C">
              <w:rPr>
                <w:rFonts w:ascii="Arial" w:eastAsia="Times New Roman" w:hAnsi="Arial" w:cs="Arial"/>
                <w:color w:val="333333"/>
                <w:sz w:val="24"/>
                <w:szCs w:val="24"/>
                <w:lang w:eastAsia="es-ES"/>
              </w:rPr>
              <w:t xml:space="preserve"> verdes</w:t>
            </w:r>
            <w:r w:rsidRPr="00AB6A3A">
              <w:rPr>
                <w:rFonts w:ascii="Arial" w:eastAsia="Times New Roman" w:hAnsi="Arial" w:cs="Arial"/>
                <w:color w:val="333333"/>
                <w:sz w:val="24"/>
                <w:szCs w:val="24"/>
                <w:lang w:eastAsia="es-ES"/>
              </w:rPr>
              <w:br/>
              <w:t xml:space="preserve">1 x RGB </w:t>
            </w:r>
            <w:proofErr w:type="spellStart"/>
            <w:r w:rsidRPr="00AB6A3A">
              <w:rPr>
                <w:rFonts w:ascii="Arial" w:eastAsia="Times New Roman" w:hAnsi="Arial" w:cs="Arial"/>
                <w:color w:val="333333"/>
                <w:sz w:val="24"/>
                <w:szCs w:val="24"/>
                <w:lang w:eastAsia="es-ES"/>
              </w:rPr>
              <w:t>LEDs</w:t>
            </w:r>
            <w:proofErr w:type="spellEnd"/>
            <w:r w:rsidRPr="00AB6A3A">
              <w:rPr>
                <w:rFonts w:ascii="Arial" w:eastAsia="Times New Roman" w:hAnsi="Arial" w:cs="Arial"/>
                <w:color w:val="333333"/>
                <w:sz w:val="24"/>
                <w:szCs w:val="24"/>
                <w:lang w:eastAsia="es-ES"/>
              </w:rPr>
              <w:br/>
              <w:t>10 x 10NF C</w:t>
            </w:r>
            <w:r w:rsidRPr="0021008C">
              <w:rPr>
                <w:rFonts w:ascii="Arial" w:eastAsia="Times New Roman" w:hAnsi="Arial" w:cs="Arial"/>
                <w:color w:val="333333"/>
                <w:sz w:val="24"/>
                <w:szCs w:val="24"/>
                <w:lang w:eastAsia="es-ES"/>
              </w:rPr>
              <w:t>ondensadores cerámicos</w:t>
            </w:r>
            <w:r w:rsidRPr="00AB6A3A">
              <w:rPr>
                <w:rFonts w:ascii="Arial" w:eastAsia="Times New Roman" w:hAnsi="Arial" w:cs="Arial"/>
                <w:color w:val="333333"/>
                <w:sz w:val="24"/>
                <w:szCs w:val="24"/>
                <w:lang w:eastAsia="es-ES"/>
              </w:rPr>
              <w:br/>
              <w:t>10 x 100NF C</w:t>
            </w:r>
            <w:r w:rsidRPr="0021008C">
              <w:rPr>
                <w:rFonts w:ascii="Arial" w:eastAsia="Times New Roman" w:hAnsi="Arial" w:cs="Arial"/>
                <w:color w:val="333333"/>
                <w:sz w:val="24"/>
                <w:szCs w:val="24"/>
                <w:lang w:eastAsia="es-ES"/>
              </w:rPr>
              <w:t xml:space="preserve">ondensadores cerámicos </w:t>
            </w:r>
            <w:r w:rsidRPr="00AB6A3A">
              <w:rPr>
                <w:rFonts w:ascii="Arial" w:eastAsia="Times New Roman" w:hAnsi="Arial" w:cs="Arial"/>
                <w:color w:val="333333"/>
                <w:sz w:val="24"/>
                <w:szCs w:val="24"/>
                <w:lang w:eastAsia="es-ES"/>
              </w:rPr>
              <w:br/>
              <w:t>5 x 100uF C</w:t>
            </w:r>
            <w:r w:rsidRPr="0021008C">
              <w:rPr>
                <w:rFonts w:ascii="Arial" w:eastAsia="Times New Roman" w:hAnsi="Arial" w:cs="Arial"/>
                <w:color w:val="333333"/>
                <w:sz w:val="24"/>
                <w:szCs w:val="24"/>
                <w:lang w:eastAsia="es-ES"/>
              </w:rPr>
              <w:t>ondensadores cerámicos</w:t>
            </w:r>
            <w:r w:rsidRPr="00AB6A3A">
              <w:rPr>
                <w:rFonts w:ascii="Arial" w:eastAsia="Times New Roman" w:hAnsi="Arial" w:cs="Arial"/>
                <w:color w:val="333333"/>
                <w:sz w:val="24"/>
                <w:szCs w:val="24"/>
                <w:lang w:eastAsia="es-ES"/>
              </w:rPr>
              <w:br/>
              <w:t xml:space="preserve">10 x 330ohm </w:t>
            </w:r>
            <w:r w:rsidRPr="0021008C">
              <w:rPr>
                <w:rFonts w:ascii="Arial" w:eastAsia="Times New Roman" w:hAnsi="Arial" w:cs="Arial"/>
                <w:color w:val="333333"/>
                <w:sz w:val="24"/>
                <w:szCs w:val="24"/>
                <w:lang w:eastAsia="es-ES"/>
              </w:rPr>
              <w:t>resistencias</w:t>
            </w:r>
            <w:r w:rsidRPr="00AB6A3A">
              <w:rPr>
                <w:rFonts w:ascii="Arial" w:eastAsia="Times New Roman" w:hAnsi="Arial" w:cs="Arial"/>
                <w:color w:val="333333"/>
                <w:sz w:val="24"/>
                <w:szCs w:val="24"/>
                <w:lang w:eastAsia="es-ES"/>
              </w:rPr>
              <w:br/>
              <w:t xml:space="preserve">10 x 10Kohm </w:t>
            </w:r>
            <w:r w:rsidRPr="0021008C">
              <w:rPr>
                <w:rFonts w:ascii="Arial" w:eastAsia="Times New Roman" w:hAnsi="Arial" w:cs="Arial"/>
                <w:color w:val="333333"/>
                <w:sz w:val="24"/>
                <w:szCs w:val="24"/>
                <w:lang w:eastAsia="es-ES"/>
              </w:rPr>
              <w:t>resistencia</w:t>
            </w:r>
            <w:r w:rsidRPr="00AB6A3A">
              <w:rPr>
                <w:rFonts w:ascii="Arial" w:eastAsia="Times New Roman" w:hAnsi="Arial" w:cs="Arial"/>
                <w:color w:val="333333"/>
                <w:sz w:val="24"/>
                <w:szCs w:val="24"/>
                <w:lang w:eastAsia="es-ES"/>
              </w:rPr>
              <w:br/>
              <w:t xml:space="preserve">10 x 1Kohm </w:t>
            </w:r>
            <w:r w:rsidRPr="0021008C">
              <w:rPr>
                <w:rFonts w:ascii="Arial" w:eastAsia="Times New Roman" w:hAnsi="Arial" w:cs="Arial"/>
                <w:color w:val="333333"/>
                <w:sz w:val="24"/>
                <w:szCs w:val="24"/>
                <w:lang w:eastAsia="es-ES"/>
              </w:rPr>
              <w:t>resistencia</w:t>
            </w:r>
            <w:r w:rsidRPr="00AB6A3A">
              <w:rPr>
                <w:rFonts w:ascii="Arial" w:eastAsia="Times New Roman" w:hAnsi="Arial" w:cs="Arial"/>
                <w:color w:val="333333"/>
                <w:sz w:val="24"/>
                <w:szCs w:val="24"/>
                <w:lang w:eastAsia="es-ES"/>
              </w:rPr>
              <w:br/>
              <w:t xml:space="preserve">1 x </w:t>
            </w:r>
            <w:r w:rsidRPr="0021008C">
              <w:rPr>
                <w:rFonts w:ascii="Arial" w:eastAsia="Times New Roman" w:hAnsi="Arial" w:cs="Arial"/>
                <w:color w:val="333333"/>
                <w:sz w:val="24"/>
                <w:szCs w:val="24"/>
                <w:lang w:eastAsia="es-ES"/>
              </w:rPr>
              <w:t xml:space="preserve">interruptor de </w:t>
            </w:r>
            <w:proofErr w:type="spellStart"/>
            <w:r w:rsidRPr="0021008C">
              <w:rPr>
                <w:rFonts w:ascii="Arial" w:eastAsia="Times New Roman" w:hAnsi="Arial" w:cs="Arial"/>
                <w:color w:val="333333"/>
                <w:sz w:val="24"/>
                <w:szCs w:val="24"/>
                <w:lang w:eastAsia="es-ES"/>
              </w:rPr>
              <w:t>inclinacion</w:t>
            </w:r>
            <w:proofErr w:type="spellEnd"/>
            <w:r w:rsidRPr="0021008C">
              <w:rPr>
                <w:rFonts w:ascii="Arial" w:eastAsia="Times New Roman" w:hAnsi="Arial" w:cs="Arial"/>
                <w:color w:val="333333"/>
                <w:sz w:val="24"/>
                <w:szCs w:val="24"/>
                <w:lang w:eastAsia="es-ES"/>
              </w:rPr>
              <w:t xml:space="preserve"> (light </w:t>
            </w:r>
            <w:proofErr w:type="spellStart"/>
            <w:r w:rsidRPr="0021008C">
              <w:rPr>
                <w:rFonts w:ascii="Arial" w:eastAsia="Times New Roman" w:hAnsi="Arial" w:cs="Arial"/>
                <w:color w:val="333333"/>
                <w:sz w:val="24"/>
                <w:szCs w:val="24"/>
                <w:lang w:eastAsia="es-ES"/>
              </w:rPr>
              <w:t>green</w:t>
            </w:r>
            <w:proofErr w:type="spellEnd"/>
            <w:r w:rsidRPr="0021008C">
              <w:rPr>
                <w:rFonts w:ascii="Arial" w:eastAsia="Times New Roman" w:hAnsi="Arial" w:cs="Arial"/>
                <w:color w:val="333333"/>
                <w:sz w:val="24"/>
                <w:szCs w:val="24"/>
                <w:lang w:eastAsia="es-ES"/>
              </w:rPr>
              <w:t>)</w:t>
            </w:r>
            <w:r w:rsidRPr="0021008C">
              <w:rPr>
                <w:rFonts w:ascii="Arial" w:eastAsia="Times New Roman" w:hAnsi="Arial" w:cs="Arial"/>
                <w:color w:val="333333"/>
                <w:sz w:val="24"/>
                <w:szCs w:val="24"/>
                <w:lang w:eastAsia="es-ES"/>
              </w:rPr>
              <w:br/>
              <w:t>1 x T</w:t>
            </w:r>
            <w:r w:rsidRPr="00AB6A3A">
              <w:rPr>
                <w:rFonts w:ascii="Arial" w:eastAsia="Times New Roman" w:hAnsi="Arial" w:cs="Arial"/>
                <w:color w:val="333333"/>
                <w:sz w:val="24"/>
                <w:szCs w:val="24"/>
                <w:lang w:eastAsia="es-ES"/>
              </w:rPr>
              <w:t>ermistor (</w:t>
            </w:r>
            <w:proofErr w:type="spellStart"/>
            <w:r w:rsidRPr="00AB6A3A">
              <w:rPr>
                <w:rFonts w:ascii="Arial" w:eastAsia="Times New Roman" w:hAnsi="Arial" w:cs="Arial"/>
                <w:color w:val="333333"/>
                <w:sz w:val="24"/>
                <w:szCs w:val="24"/>
                <w:lang w:eastAsia="es-ES"/>
              </w:rPr>
              <w:t>deep</w:t>
            </w:r>
            <w:proofErr w:type="spellEnd"/>
            <w:r w:rsidRPr="00AB6A3A">
              <w:rPr>
                <w:rFonts w:ascii="Arial" w:eastAsia="Times New Roman" w:hAnsi="Arial" w:cs="Arial"/>
                <w:color w:val="333333"/>
                <w:sz w:val="24"/>
                <w:szCs w:val="24"/>
                <w:lang w:eastAsia="es-ES"/>
              </w:rPr>
              <w:t xml:space="preserve"> </w:t>
            </w:r>
            <w:proofErr w:type="spellStart"/>
            <w:r w:rsidRPr="00AB6A3A">
              <w:rPr>
                <w:rFonts w:ascii="Arial" w:eastAsia="Times New Roman" w:hAnsi="Arial" w:cs="Arial"/>
                <w:color w:val="333333"/>
                <w:sz w:val="24"/>
                <w:szCs w:val="24"/>
                <w:lang w:eastAsia="es-ES"/>
              </w:rPr>
              <w:t>green</w:t>
            </w:r>
            <w:proofErr w:type="spellEnd"/>
            <w:r w:rsidRPr="00AB6A3A">
              <w:rPr>
                <w:rFonts w:ascii="Arial" w:eastAsia="Times New Roman" w:hAnsi="Arial" w:cs="Arial"/>
                <w:color w:val="333333"/>
                <w:sz w:val="24"/>
                <w:szCs w:val="24"/>
                <w:lang w:eastAsia="es-ES"/>
              </w:rPr>
              <w:t>)</w:t>
            </w:r>
            <w:r w:rsidRPr="00AB6A3A">
              <w:rPr>
                <w:rFonts w:ascii="Arial" w:eastAsia="Times New Roman" w:hAnsi="Arial" w:cs="Arial"/>
                <w:color w:val="333333"/>
                <w:sz w:val="24"/>
                <w:szCs w:val="24"/>
                <w:lang w:eastAsia="es-ES"/>
              </w:rPr>
              <w:br/>
              <w:t xml:space="preserve">1 x </w:t>
            </w:r>
            <w:r w:rsidRPr="0021008C">
              <w:rPr>
                <w:rFonts w:ascii="Arial" w:eastAsia="Times New Roman" w:hAnsi="Arial" w:cs="Arial"/>
                <w:color w:val="333333"/>
                <w:sz w:val="24"/>
                <w:szCs w:val="24"/>
                <w:lang w:eastAsia="es-ES"/>
              </w:rPr>
              <w:t>altavoz activo</w:t>
            </w:r>
            <w:r w:rsidRPr="00AB6A3A">
              <w:rPr>
                <w:rFonts w:ascii="Arial" w:eastAsia="Times New Roman" w:hAnsi="Arial" w:cs="Arial"/>
                <w:color w:val="333333"/>
                <w:sz w:val="24"/>
                <w:szCs w:val="24"/>
                <w:lang w:eastAsia="es-ES"/>
              </w:rPr>
              <w:br/>
              <w:t>1 x 9g servo (24cm cable)</w:t>
            </w:r>
            <w:r w:rsidRPr="00AB6A3A">
              <w:rPr>
                <w:rFonts w:ascii="Arial" w:eastAsia="Times New Roman" w:hAnsi="Arial" w:cs="Arial"/>
                <w:color w:val="333333"/>
                <w:sz w:val="24"/>
                <w:szCs w:val="24"/>
                <w:lang w:eastAsia="es-ES"/>
              </w:rPr>
              <w:br/>
              <w:t xml:space="preserve">5 x </w:t>
            </w:r>
            <w:r w:rsidRPr="0021008C">
              <w:rPr>
                <w:rFonts w:ascii="Arial" w:eastAsia="Times New Roman" w:hAnsi="Arial" w:cs="Arial"/>
                <w:color w:val="333333"/>
                <w:sz w:val="24"/>
                <w:szCs w:val="24"/>
                <w:lang w:eastAsia="es-ES"/>
              </w:rPr>
              <w:t>pulsadores</w:t>
            </w:r>
            <w:r w:rsidRPr="00AB6A3A">
              <w:rPr>
                <w:rFonts w:ascii="Arial" w:eastAsia="Times New Roman" w:hAnsi="Arial" w:cs="Arial"/>
                <w:color w:val="333333"/>
                <w:sz w:val="24"/>
                <w:szCs w:val="24"/>
                <w:lang w:eastAsia="es-ES"/>
              </w:rPr>
              <w:br/>
              <w:t xml:space="preserve">5 x </w:t>
            </w:r>
            <w:r w:rsidRPr="0021008C">
              <w:rPr>
                <w:rFonts w:ascii="Arial" w:eastAsia="Times New Roman" w:hAnsi="Arial" w:cs="Arial"/>
                <w:color w:val="333333"/>
                <w:sz w:val="24"/>
                <w:szCs w:val="24"/>
                <w:lang w:eastAsia="es-ES"/>
              </w:rPr>
              <w:t>interruptores triangulares basculantes</w:t>
            </w:r>
            <w:r w:rsidRPr="00AB6A3A">
              <w:rPr>
                <w:rFonts w:ascii="Arial" w:eastAsia="Times New Roman" w:hAnsi="Arial" w:cs="Arial"/>
                <w:color w:val="333333"/>
                <w:sz w:val="24"/>
                <w:szCs w:val="24"/>
                <w:lang w:eastAsia="es-ES"/>
              </w:rPr>
              <w:br/>
              <w:t xml:space="preserve">1 x </w:t>
            </w:r>
            <w:r w:rsidR="00746897" w:rsidRPr="0021008C">
              <w:rPr>
                <w:rFonts w:ascii="Arial" w:eastAsia="Times New Roman" w:hAnsi="Arial" w:cs="Arial"/>
                <w:color w:val="333333"/>
                <w:sz w:val="24"/>
                <w:szCs w:val="24"/>
                <w:lang w:eastAsia="es-ES"/>
              </w:rPr>
              <w:t>pegatina resistencias</w:t>
            </w:r>
          </w:p>
          <w:p w:rsidR="00AB6A3A" w:rsidRPr="00AB6A3A" w:rsidRDefault="00AB6A3A" w:rsidP="00746897">
            <w:pPr>
              <w:spacing w:after="0" w:line="240" w:lineRule="auto"/>
              <w:rPr>
                <w:rFonts w:ascii="Verdana" w:eastAsia="Times New Roman" w:hAnsi="Verdana" w:cs="Times New Roman"/>
                <w:color w:val="333333"/>
                <w:sz w:val="18"/>
                <w:szCs w:val="18"/>
                <w:lang w:eastAsia="es-ES"/>
              </w:rPr>
            </w:pPr>
            <w:r w:rsidRPr="00AB6A3A">
              <w:rPr>
                <w:rFonts w:ascii="Arial" w:eastAsia="Times New Roman" w:hAnsi="Arial" w:cs="Arial"/>
                <w:color w:val="333333"/>
                <w:sz w:val="24"/>
                <w:szCs w:val="24"/>
                <w:lang w:eastAsia="es-ES"/>
              </w:rPr>
              <w:t xml:space="preserve">1 x </w:t>
            </w:r>
            <w:proofErr w:type="spellStart"/>
            <w:r w:rsidR="00746897" w:rsidRPr="0021008C">
              <w:rPr>
                <w:rFonts w:ascii="Arial" w:eastAsia="Times New Roman" w:hAnsi="Arial" w:cs="Arial"/>
                <w:color w:val="333333"/>
                <w:sz w:val="24"/>
                <w:szCs w:val="24"/>
                <w:lang w:eastAsia="es-ES"/>
              </w:rPr>
              <w:t>potenciometro</w:t>
            </w:r>
            <w:proofErr w:type="spellEnd"/>
            <w:r w:rsidRPr="00AB6A3A">
              <w:rPr>
                <w:rFonts w:ascii="Arial" w:eastAsia="Times New Roman" w:hAnsi="Arial" w:cs="Arial"/>
                <w:color w:val="333333"/>
                <w:sz w:val="24"/>
                <w:szCs w:val="24"/>
                <w:lang w:eastAsia="es-ES"/>
              </w:rPr>
              <w:br/>
              <w:t xml:space="preserve">1 x </w:t>
            </w:r>
            <w:r w:rsidR="00746897" w:rsidRPr="0021008C">
              <w:rPr>
                <w:rFonts w:ascii="Arial" w:eastAsia="Times New Roman" w:hAnsi="Arial" w:cs="Arial"/>
                <w:color w:val="333333"/>
                <w:sz w:val="24"/>
                <w:szCs w:val="24"/>
                <w:lang w:eastAsia="es-ES"/>
              </w:rPr>
              <w:t>reóstato</w:t>
            </w:r>
            <w:r w:rsidR="00746897">
              <w:rPr>
                <w:rFonts w:ascii="Verdana" w:eastAsia="Times New Roman" w:hAnsi="Verdana" w:cs="Times New Roman"/>
                <w:color w:val="333333"/>
                <w:sz w:val="18"/>
                <w:szCs w:val="18"/>
                <w:lang w:eastAsia="es-ES"/>
              </w:rPr>
              <w:t xml:space="preserve"> </w:t>
            </w:r>
          </w:p>
        </w:tc>
      </w:tr>
    </w:tbl>
    <w:p w:rsidR="0021008C" w:rsidRDefault="0021008C">
      <w:pPr>
        <w:rPr>
          <w:rFonts w:ascii="Arial" w:hAnsi="Arial" w:cs="Arial"/>
          <w:sz w:val="24"/>
        </w:rPr>
      </w:pPr>
    </w:p>
    <w:p w:rsidR="0021008C" w:rsidRDefault="0021008C">
      <w:pPr>
        <w:rPr>
          <w:rFonts w:ascii="Arial" w:hAnsi="Arial" w:cs="Arial"/>
          <w:sz w:val="24"/>
        </w:rPr>
      </w:pPr>
      <w:r>
        <w:rPr>
          <w:rFonts w:ascii="Arial" w:hAnsi="Arial" w:cs="Arial"/>
          <w:sz w:val="24"/>
        </w:rPr>
        <w:br w:type="page"/>
      </w:r>
    </w:p>
    <w:p w:rsidR="00AB6A3A" w:rsidRDefault="0021008C">
      <w:pPr>
        <w:rPr>
          <w:rFonts w:ascii="Arial" w:hAnsi="Arial" w:cs="Arial"/>
          <w:sz w:val="24"/>
        </w:rPr>
      </w:pPr>
      <w:r>
        <w:rPr>
          <w:rFonts w:ascii="Arial" w:hAnsi="Arial" w:cs="Arial"/>
          <w:noProof/>
          <w:sz w:val="24"/>
          <w:lang w:eastAsia="es-ES"/>
        </w:rPr>
        <w:lastRenderedPageBreak/>
        <w:drawing>
          <wp:inline distT="0" distB="0" distL="0" distR="0">
            <wp:extent cx="4622170" cy="3403683"/>
            <wp:effectExtent l="19050" t="0" r="6980" b="0"/>
            <wp:docPr id="5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srcRect/>
                    <a:stretch>
                      <a:fillRect/>
                    </a:stretch>
                  </pic:blipFill>
                  <pic:spPr bwMode="auto">
                    <a:xfrm>
                      <a:off x="0" y="0"/>
                      <a:ext cx="4632725" cy="3411456"/>
                    </a:xfrm>
                    <a:prstGeom prst="rect">
                      <a:avLst/>
                    </a:prstGeom>
                    <a:noFill/>
                    <a:ln w="9525">
                      <a:noFill/>
                      <a:miter lim="800000"/>
                      <a:headEnd/>
                      <a:tailEnd/>
                    </a:ln>
                  </pic:spPr>
                </pic:pic>
              </a:graphicData>
            </a:graphic>
          </wp:inline>
        </w:drawing>
      </w:r>
    </w:p>
    <w:tbl>
      <w:tblPr>
        <w:tblW w:w="15039" w:type="dxa"/>
        <w:shd w:val="clear" w:color="auto" w:fill="FFFFFF"/>
        <w:tblCellMar>
          <w:left w:w="0" w:type="dxa"/>
          <w:right w:w="0" w:type="dxa"/>
        </w:tblCellMar>
        <w:tblLook w:val="04A0" w:firstRow="1" w:lastRow="0" w:firstColumn="1" w:lastColumn="0" w:noHBand="0" w:noVBand="1"/>
      </w:tblPr>
      <w:tblGrid>
        <w:gridCol w:w="4186"/>
        <w:gridCol w:w="10853"/>
      </w:tblGrid>
      <w:tr w:rsidR="00C51C05" w:rsidRPr="00C51C05" w:rsidTr="00C51C05">
        <w:trPr>
          <w:trHeight w:val="335"/>
        </w:trPr>
        <w:tc>
          <w:tcPr>
            <w:tcW w:w="4186" w:type="dxa"/>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b/>
                <w:bCs/>
                <w:color w:val="333333"/>
                <w:sz w:val="24"/>
                <w:lang w:eastAsia="es-ES"/>
              </w:rPr>
              <w:t>Marca de fábrica</w:t>
            </w:r>
          </w:p>
        </w:tc>
        <w:tc>
          <w:tcPr>
            <w:tcW w:w="0" w:type="auto"/>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proofErr w:type="spellStart"/>
            <w:r w:rsidRPr="00C51C05">
              <w:rPr>
                <w:rFonts w:ascii="Arial" w:eastAsia="Times New Roman" w:hAnsi="Arial" w:cs="Arial"/>
                <w:color w:val="333333"/>
                <w:sz w:val="24"/>
                <w:lang w:eastAsia="es-ES"/>
              </w:rPr>
              <w:t>Funduino</w:t>
            </w:r>
            <w:proofErr w:type="spellEnd"/>
          </w:p>
        </w:tc>
      </w:tr>
      <w:tr w:rsidR="00C51C05" w:rsidRPr="00C51C05" w:rsidTr="00C51C05">
        <w:trPr>
          <w:trHeight w:val="335"/>
        </w:trPr>
        <w:tc>
          <w:tcPr>
            <w:tcW w:w="4186" w:type="dxa"/>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b/>
                <w:bCs/>
                <w:color w:val="333333"/>
                <w:sz w:val="24"/>
                <w:lang w:eastAsia="es-ES"/>
              </w:rPr>
              <w:t>Modelo</w:t>
            </w:r>
          </w:p>
        </w:tc>
        <w:tc>
          <w:tcPr>
            <w:tcW w:w="0" w:type="auto"/>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proofErr w:type="spellStart"/>
            <w:r w:rsidRPr="00C51C05">
              <w:rPr>
                <w:rFonts w:ascii="Arial" w:eastAsia="Times New Roman" w:hAnsi="Arial" w:cs="Arial"/>
                <w:color w:val="333333"/>
                <w:sz w:val="24"/>
                <w:lang w:eastAsia="es-ES"/>
              </w:rPr>
              <w:t>Funduino</w:t>
            </w:r>
            <w:proofErr w:type="spellEnd"/>
            <w:r w:rsidRPr="00C51C05">
              <w:rPr>
                <w:rFonts w:ascii="Arial" w:eastAsia="Times New Roman" w:hAnsi="Arial" w:cs="Arial"/>
                <w:color w:val="333333"/>
                <w:sz w:val="24"/>
                <w:lang w:eastAsia="es-ES"/>
              </w:rPr>
              <w:t xml:space="preserve"> mega 2560 R3</w:t>
            </w:r>
          </w:p>
        </w:tc>
      </w:tr>
      <w:tr w:rsidR="00C51C05" w:rsidRPr="00C51C05" w:rsidTr="00C51C05">
        <w:trPr>
          <w:trHeight w:val="335"/>
        </w:trPr>
        <w:tc>
          <w:tcPr>
            <w:tcW w:w="4186" w:type="dxa"/>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b/>
                <w:bCs/>
                <w:color w:val="333333"/>
                <w:sz w:val="24"/>
                <w:lang w:eastAsia="es-ES"/>
              </w:rPr>
              <w:t>Cantidad</w:t>
            </w:r>
          </w:p>
        </w:tc>
        <w:tc>
          <w:tcPr>
            <w:tcW w:w="0" w:type="auto"/>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1</w:t>
            </w:r>
          </w:p>
        </w:tc>
      </w:tr>
      <w:tr w:rsidR="00C51C05" w:rsidRPr="00C51C05" w:rsidTr="00C51C05">
        <w:trPr>
          <w:trHeight w:val="335"/>
        </w:trPr>
        <w:tc>
          <w:tcPr>
            <w:tcW w:w="4186" w:type="dxa"/>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b/>
                <w:bCs/>
                <w:color w:val="333333"/>
                <w:sz w:val="24"/>
                <w:lang w:eastAsia="es-ES"/>
              </w:rPr>
              <w:t>Color</w:t>
            </w:r>
          </w:p>
        </w:tc>
        <w:tc>
          <w:tcPr>
            <w:tcW w:w="0" w:type="auto"/>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Azul + negro</w:t>
            </w:r>
          </w:p>
        </w:tc>
      </w:tr>
      <w:tr w:rsidR="00C51C05" w:rsidRPr="00C51C05" w:rsidTr="00C51C05">
        <w:trPr>
          <w:trHeight w:val="335"/>
        </w:trPr>
        <w:tc>
          <w:tcPr>
            <w:tcW w:w="4186" w:type="dxa"/>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b/>
                <w:bCs/>
                <w:color w:val="333333"/>
                <w:sz w:val="24"/>
                <w:lang w:eastAsia="es-ES"/>
              </w:rPr>
              <w:t>Material</w:t>
            </w:r>
          </w:p>
        </w:tc>
        <w:tc>
          <w:tcPr>
            <w:tcW w:w="0" w:type="auto"/>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FR4</w:t>
            </w:r>
          </w:p>
        </w:tc>
      </w:tr>
      <w:tr w:rsidR="00C51C05" w:rsidRPr="00C51C05" w:rsidTr="00C51C05">
        <w:trPr>
          <w:trHeight w:val="335"/>
        </w:trPr>
        <w:tc>
          <w:tcPr>
            <w:tcW w:w="4186" w:type="dxa"/>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b/>
                <w:bCs/>
                <w:color w:val="333333"/>
                <w:sz w:val="24"/>
                <w:lang w:eastAsia="es-ES"/>
              </w:rPr>
              <w:t>Características</w:t>
            </w:r>
          </w:p>
        </w:tc>
        <w:tc>
          <w:tcPr>
            <w:tcW w:w="0" w:type="auto"/>
            <w:shd w:val="clear" w:color="auto" w:fill="FFFFFF"/>
            <w:vAlign w:val="center"/>
            <w:hideMark/>
          </w:tcPr>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ATMEGA16U2 más poderosa se expande el FLASH de</w:t>
            </w:r>
          </w:p>
          <w:p w:rsidR="00C51C05" w:rsidRDefault="00C51C05" w:rsidP="00C51C05">
            <w:pPr>
              <w:spacing w:after="0" w:line="240" w:lineRule="auto"/>
              <w:rPr>
                <w:rFonts w:ascii="Arial" w:eastAsia="Times New Roman" w:hAnsi="Arial" w:cs="Arial"/>
                <w:color w:val="333333"/>
                <w:sz w:val="24"/>
                <w:lang w:eastAsia="es-ES"/>
              </w:rPr>
            </w:pPr>
            <w:proofErr w:type="gramStart"/>
            <w:r w:rsidRPr="00C51C05">
              <w:rPr>
                <w:rFonts w:ascii="Arial" w:eastAsia="Times New Roman" w:hAnsi="Arial" w:cs="Arial"/>
                <w:color w:val="333333"/>
                <w:sz w:val="24"/>
                <w:lang w:eastAsia="es-ES"/>
              </w:rPr>
              <w:t>la</w:t>
            </w:r>
            <w:proofErr w:type="gramEnd"/>
            <w:r w:rsidRPr="00C51C05">
              <w:rPr>
                <w:rFonts w:ascii="Arial" w:eastAsia="Times New Roman" w:hAnsi="Arial" w:cs="Arial"/>
                <w:color w:val="333333"/>
                <w:sz w:val="24"/>
                <w:lang w:eastAsia="es-ES"/>
              </w:rPr>
              <w:t xml:space="preserve"> ISP. Además de tradicional de USB a puerto serie,</w:t>
            </w:r>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permite a los usuarios definir otras funciones como el</w:t>
            </w:r>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 xml:space="preserve">USB como ratón, teclado, </w:t>
            </w:r>
            <w:proofErr w:type="spellStart"/>
            <w:r w:rsidRPr="00C51C05">
              <w:rPr>
                <w:rFonts w:ascii="Arial" w:eastAsia="Times New Roman" w:hAnsi="Arial" w:cs="Arial"/>
                <w:color w:val="333333"/>
                <w:sz w:val="24"/>
                <w:lang w:eastAsia="es-ES"/>
              </w:rPr>
              <w:t>rocking</w:t>
            </w:r>
            <w:proofErr w:type="spellEnd"/>
            <w:r w:rsidRPr="00C51C05">
              <w:rPr>
                <w:rFonts w:ascii="Arial" w:eastAsia="Times New Roman" w:hAnsi="Arial" w:cs="Arial"/>
                <w:color w:val="333333"/>
                <w:sz w:val="24"/>
                <w:lang w:eastAsia="es-ES"/>
              </w:rPr>
              <w:t xml:space="preserve"> palanca, cámara, etc.</w:t>
            </w:r>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 xml:space="preserve">En comparación con la versión 2011, este módulo agrega </w:t>
            </w:r>
          </w:p>
          <w:p w:rsidR="00C51C05" w:rsidRDefault="00C51C05" w:rsidP="00C51C05">
            <w:pPr>
              <w:spacing w:after="0" w:line="240" w:lineRule="auto"/>
              <w:rPr>
                <w:rFonts w:ascii="Arial" w:eastAsia="Times New Roman" w:hAnsi="Arial" w:cs="Arial"/>
                <w:color w:val="333333"/>
                <w:sz w:val="24"/>
                <w:lang w:eastAsia="es-ES"/>
              </w:rPr>
            </w:pPr>
            <w:proofErr w:type="gramStart"/>
            <w:r w:rsidRPr="00C51C05">
              <w:rPr>
                <w:rFonts w:ascii="Arial" w:eastAsia="Times New Roman" w:hAnsi="Arial" w:cs="Arial"/>
                <w:color w:val="333333"/>
                <w:sz w:val="24"/>
                <w:lang w:eastAsia="es-ES"/>
              </w:rPr>
              <w:t>a</w:t>
            </w:r>
            <w:proofErr w:type="gramEnd"/>
            <w:r w:rsidRPr="00C51C05">
              <w:rPr>
                <w:rFonts w:ascii="Arial" w:eastAsia="Times New Roman" w:hAnsi="Arial" w:cs="Arial"/>
                <w:color w:val="333333"/>
                <w:sz w:val="24"/>
                <w:lang w:eastAsia="es-ES"/>
              </w:rPr>
              <w:t xml:space="preserve"> SDA, SCL. Puerto IOREF da referencia de voltaje</w:t>
            </w:r>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 xml:space="preserve"> protector; un puerto adicional espacio se conserva en la</w:t>
            </w:r>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 xml:space="preserve"> </w:t>
            </w:r>
            <w:proofErr w:type="gramStart"/>
            <w:r w:rsidRPr="00C51C05">
              <w:rPr>
                <w:rFonts w:ascii="Arial" w:eastAsia="Times New Roman" w:hAnsi="Arial" w:cs="Arial"/>
                <w:color w:val="333333"/>
                <w:sz w:val="24"/>
                <w:lang w:eastAsia="es-ES"/>
              </w:rPr>
              <w:t>izquierda</w:t>
            </w:r>
            <w:proofErr w:type="gramEnd"/>
            <w:r w:rsidRPr="00C51C05">
              <w:rPr>
                <w:rFonts w:ascii="Arial" w:eastAsia="Times New Roman" w:hAnsi="Arial" w:cs="Arial"/>
                <w:color w:val="333333"/>
                <w:sz w:val="24"/>
                <w:lang w:eastAsia="es-ES"/>
              </w:rPr>
              <w:t xml:space="preserve"> de IOREF para uso futuro. Su circuito del reajuste</w:t>
            </w:r>
          </w:p>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 xml:space="preserve"> </w:t>
            </w:r>
            <w:proofErr w:type="gramStart"/>
            <w:r>
              <w:rPr>
                <w:rFonts w:ascii="Arial" w:eastAsia="Times New Roman" w:hAnsi="Arial" w:cs="Arial"/>
                <w:color w:val="333333"/>
                <w:sz w:val="24"/>
                <w:lang w:eastAsia="es-ES"/>
              </w:rPr>
              <w:t>t</w:t>
            </w:r>
            <w:r w:rsidRPr="00C51C05">
              <w:rPr>
                <w:rFonts w:ascii="Arial" w:eastAsia="Times New Roman" w:hAnsi="Arial" w:cs="Arial"/>
                <w:color w:val="333333"/>
                <w:sz w:val="24"/>
                <w:lang w:eastAsia="es-ES"/>
              </w:rPr>
              <w:t>ambién</w:t>
            </w:r>
            <w:proofErr w:type="gramEnd"/>
            <w:r w:rsidRPr="00C51C05">
              <w:rPr>
                <w:rFonts w:ascii="Arial" w:eastAsia="Times New Roman" w:hAnsi="Arial" w:cs="Arial"/>
                <w:color w:val="333333"/>
                <w:sz w:val="24"/>
                <w:lang w:eastAsia="es-ES"/>
              </w:rPr>
              <w:t xml:space="preserve"> es mejorada y más estable.</w:t>
            </w:r>
          </w:p>
        </w:tc>
      </w:tr>
      <w:tr w:rsidR="00C51C05" w:rsidRPr="00C51C05" w:rsidTr="00C51C05">
        <w:trPr>
          <w:trHeight w:val="335"/>
        </w:trPr>
        <w:tc>
          <w:tcPr>
            <w:tcW w:w="4186" w:type="dxa"/>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b/>
                <w:bCs/>
                <w:color w:val="333333"/>
                <w:sz w:val="24"/>
                <w:lang w:eastAsia="es-ES"/>
              </w:rPr>
              <w:t>Especificación</w:t>
            </w:r>
          </w:p>
        </w:tc>
        <w:tc>
          <w:tcPr>
            <w:tcW w:w="0" w:type="auto"/>
            <w:shd w:val="clear" w:color="auto" w:fill="FFFFFF"/>
            <w:vAlign w:val="center"/>
            <w:hideMark/>
          </w:tcPr>
          <w:p w:rsidR="00C51C05" w:rsidRDefault="00C51C05" w:rsidP="00C51C05">
            <w:pPr>
              <w:spacing w:after="0" w:line="240" w:lineRule="auto"/>
              <w:rPr>
                <w:rFonts w:ascii="Arial" w:eastAsia="Times New Roman" w:hAnsi="Arial" w:cs="Arial"/>
                <w:color w:val="333333"/>
                <w:sz w:val="24"/>
                <w:lang w:eastAsia="es-ES"/>
              </w:rPr>
            </w:pPr>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Micro controlador ATmega2560 tensión de funcionamiento</w:t>
            </w:r>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 xml:space="preserve"> 5V Voltaje de entrada (recomendado 7-12V voltaje de entrada</w:t>
            </w:r>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 xml:space="preserve"> (límites) 6-20V Digital I/O </w:t>
            </w:r>
            <w:proofErr w:type="spellStart"/>
            <w:r w:rsidRPr="00C51C05">
              <w:rPr>
                <w:rFonts w:ascii="Arial" w:eastAsia="Times New Roman" w:hAnsi="Arial" w:cs="Arial"/>
                <w:color w:val="333333"/>
                <w:sz w:val="24"/>
                <w:lang w:eastAsia="es-ES"/>
              </w:rPr>
              <w:t>Pins</w:t>
            </w:r>
            <w:proofErr w:type="spellEnd"/>
            <w:r w:rsidRPr="00C51C05">
              <w:rPr>
                <w:rFonts w:ascii="Arial" w:eastAsia="Times New Roman" w:hAnsi="Arial" w:cs="Arial"/>
                <w:color w:val="333333"/>
                <w:sz w:val="24"/>
                <w:lang w:eastAsia="es-ES"/>
              </w:rPr>
              <w:t xml:space="preserve"> 54 (de los cuales 14 </w:t>
            </w:r>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 xml:space="preserve">proporcionar PWM salida analógica </w:t>
            </w:r>
            <w:proofErr w:type="spellStart"/>
            <w:r w:rsidRPr="00C51C05">
              <w:rPr>
                <w:rFonts w:ascii="Arial" w:eastAsia="Times New Roman" w:hAnsi="Arial" w:cs="Arial"/>
                <w:color w:val="333333"/>
                <w:sz w:val="24"/>
                <w:lang w:eastAsia="es-ES"/>
              </w:rPr>
              <w:t>Pins</w:t>
            </w:r>
            <w:proofErr w:type="spellEnd"/>
            <w:r w:rsidRPr="00C51C05">
              <w:rPr>
                <w:rFonts w:ascii="Arial" w:eastAsia="Times New Roman" w:hAnsi="Arial" w:cs="Arial"/>
                <w:color w:val="333333"/>
                <w:sz w:val="24"/>
                <w:lang w:eastAsia="es-ES"/>
              </w:rPr>
              <w:t xml:space="preserve"> 16 DC corriente</w:t>
            </w:r>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 xml:space="preserve"> por entrada-salida Pin 40 </w:t>
            </w:r>
            <w:proofErr w:type="spellStart"/>
            <w:r w:rsidRPr="00C51C05">
              <w:rPr>
                <w:rFonts w:ascii="Arial" w:eastAsia="Times New Roman" w:hAnsi="Arial" w:cs="Arial"/>
                <w:color w:val="333333"/>
                <w:sz w:val="24"/>
                <w:lang w:eastAsia="es-ES"/>
              </w:rPr>
              <w:t>mA</w:t>
            </w:r>
            <w:proofErr w:type="spellEnd"/>
            <w:r w:rsidRPr="00C51C05">
              <w:rPr>
                <w:rFonts w:ascii="Arial" w:eastAsia="Times New Roman" w:hAnsi="Arial" w:cs="Arial"/>
                <w:color w:val="333333"/>
                <w:sz w:val="24"/>
                <w:lang w:eastAsia="es-ES"/>
              </w:rPr>
              <w:t xml:space="preserve"> corriente para 3.3V Pin 50 </w:t>
            </w:r>
            <w:proofErr w:type="spellStart"/>
            <w:r w:rsidRPr="00C51C05">
              <w:rPr>
                <w:rFonts w:ascii="Arial" w:eastAsia="Times New Roman" w:hAnsi="Arial" w:cs="Arial"/>
                <w:color w:val="333333"/>
                <w:sz w:val="24"/>
                <w:lang w:eastAsia="es-ES"/>
              </w:rPr>
              <w:t>mA</w:t>
            </w:r>
            <w:proofErr w:type="spellEnd"/>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 xml:space="preserve"> Flash Memoria 256 KB de las cuales 4 KB utilizados</w:t>
            </w:r>
          </w:p>
          <w:p w:rsid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 xml:space="preserve"> por </w:t>
            </w:r>
            <w:proofErr w:type="spellStart"/>
            <w:r w:rsidRPr="00C51C05">
              <w:rPr>
                <w:rFonts w:ascii="Arial" w:eastAsia="Times New Roman" w:hAnsi="Arial" w:cs="Arial"/>
                <w:color w:val="333333"/>
                <w:sz w:val="24"/>
                <w:lang w:eastAsia="es-ES"/>
              </w:rPr>
              <w:t>bootloader</w:t>
            </w:r>
            <w:proofErr w:type="spellEnd"/>
            <w:r w:rsidRPr="00C51C05">
              <w:rPr>
                <w:rFonts w:ascii="Arial" w:eastAsia="Times New Roman" w:hAnsi="Arial" w:cs="Arial"/>
                <w:color w:val="333333"/>
                <w:sz w:val="24"/>
                <w:lang w:eastAsia="es-ES"/>
              </w:rPr>
              <w:t xml:space="preserve"> SRAM 8 KB EEPROM 4 KB reloj velocidad </w:t>
            </w:r>
          </w:p>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16 MHz</w:t>
            </w:r>
          </w:p>
        </w:tc>
      </w:tr>
      <w:tr w:rsidR="00C51C05" w:rsidRPr="00C51C05" w:rsidTr="00C51C05">
        <w:trPr>
          <w:trHeight w:val="335"/>
        </w:trPr>
        <w:tc>
          <w:tcPr>
            <w:tcW w:w="4186" w:type="dxa"/>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b/>
                <w:bCs/>
                <w:color w:val="333333"/>
                <w:sz w:val="24"/>
                <w:lang w:eastAsia="es-ES"/>
              </w:rPr>
              <w:t>Aplicación</w:t>
            </w:r>
          </w:p>
        </w:tc>
        <w:tc>
          <w:tcPr>
            <w:tcW w:w="0" w:type="auto"/>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Junta de desarrollo de aprendizaje</w:t>
            </w:r>
          </w:p>
        </w:tc>
      </w:tr>
      <w:tr w:rsidR="00C51C05" w:rsidRPr="00C51C05" w:rsidTr="00C51C05">
        <w:trPr>
          <w:trHeight w:val="335"/>
        </w:trPr>
        <w:tc>
          <w:tcPr>
            <w:tcW w:w="4186" w:type="dxa"/>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b/>
                <w:bCs/>
                <w:color w:val="333333"/>
                <w:sz w:val="24"/>
                <w:lang w:eastAsia="es-ES"/>
              </w:rPr>
              <w:t xml:space="preserve">Manual de Inglés / </w:t>
            </w:r>
            <w:proofErr w:type="spellStart"/>
            <w:r w:rsidRPr="00C51C05">
              <w:rPr>
                <w:rFonts w:ascii="Arial" w:eastAsia="Times New Roman" w:hAnsi="Arial" w:cs="Arial"/>
                <w:b/>
                <w:bCs/>
                <w:color w:val="333333"/>
                <w:sz w:val="24"/>
                <w:lang w:eastAsia="es-ES"/>
              </w:rPr>
              <w:t>Spec</w:t>
            </w:r>
            <w:proofErr w:type="spellEnd"/>
          </w:p>
        </w:tc>
        <w:tc>
          <w:tcPr>
            <w:tcW w:w="0" w:type="auto"/>
            <w:shd w:val="clear" w:color="auto" w:fill="FFFFFF"/>
            <w:vAlign w:val="center"/>
            <w:hideMark/>
          </w:tcPr>
          <w:p w:rsidR="00C51C05" w:rsidRPr="00C51C05" w:rsidRDefault="00C51C05" w:rsidP="00C51C05">
            <w:pPr>
              <w:spacing w:after="0" w:line="240" w:lineRule="auto"/>
              <w:rPr>
                <w:rFonts w:ascii="Arial" w:eastAsia="Times New Roman" w:hAnsi="Arial" w:cs="Arial"/>
                <w:color w:val="333333"/>
                <w:sz w:val="24"/>
                <w:lang w:eastAsia="es-ES"/>
              </w:rPr>
            </w:pPr>
            <w:r w:rsidRPr="00C51C05">
              <w:rPr>
                <w:rFonts w:ascii="Arial" w:eastAsia="Times New Roman" w:hAnsi="Arial" w:cs="Arial"/>
                <w:color w:val="333333"/>
                <w:sz w:val="24"/>
                <w:lang w:eastAsia="es-ES"/>
              </w:rPr>
              <w:t>http://arduino.cc/en/Main/Software</w:t>
            </w:r>
          </w:p>
        </w:tc>
      </w:tr>
    </w:tbl>
    <w:p w:rsidR="00C51C05" w:rsidRPr="00AB6A3A" w:rsidRDefault="00C51C05">
      <w:pPr>
        <w:rPr>
          <w:rFonts w:ascii="Arial" w:hAnsi="Arial" w:cs="Arial"/>
          <w:sz w:val="24"/>
        </w:rPr>
      </w:pPr>
    </w:p>
    <w:p w:rsidR="00EB6953" w:rsidRDefault="008B6DC6" w:rsidP="008B6DC6">
      <w:pPr>
        <w:tabs>
          <w:tab w:val="left" w:pos="1093"/>
        </w:tabs>
        <w:rPr>
          <w:rFonts w:ascii="Arial" w:hAnsi="Arial" w:cs="Arial"/>
          <w:sz w:val="24"/>
        </w:rPr>
      </w:pPr>
      <w:r>
        <w:rPr>
          <w:rFonts w:ascii="Arial" w:hAnsi="Arial" w:cs="Arial"/>
          <w:sz w:val="24"/>
        </w:rPr>
        <w:t xml:space="preserve">PRESUPUESTO </w:t>
      </w:r>
    </w:p>
    <w:p w:rsidR="008B6DC6" w:rsidRDefault="008B6DC6" w:rsidP="008B6DC6">
      <w:pPr>
        <w:tabs>
          <w:tab w:val="left" w:pos="1093"/>
        </w:tabs>
        <w:rPr>
          <w:rFonts w:ascii="Arial" w:hAnsi="Arial" w:cs="Arial"/>
          <w:sz w:val="24"/>
        </w:rPr>
      </w:pPr>
      <w:r>
        <w:rPr>
          <w:rFonts w:ascii="Arial" w:hAnsi="Arial" w:cs="Arial"/>
          <w:sz w:val="24"/>
        </w:rPr>
        <w:t xml:space="preserve">Para la realización de este proyecto </w:t>
      </w:r>
      <w:r w:rsidR="00BD6E9F">
        <w:rPr>
          <w:rFonts w:ascii="Arial" w:hAnsi="Arial" w:cs="Arial"/>
          <w:sz w:val="24"/>
        </w:rPr>
        <w:t xml:space="preserve">necesitaremos una serie de materiales que los podemos encontrar todos a partir de la </w:t>
      </w:r>
      <w:proofErr w:type="spellStart"/>
      <w:r w:rsidR="00BD6E9F">
        <w:rPr>
          <w:rFonts w:ascii="Arial" w:hAnsi="Arial" w:cs="Arial"/>
          <w:sz w:val="24"/>
        </w:rPr>
        <w:t>pagina</w:t>
      </w:r>
      <w:proofErr w:type="spellEnd"/>
      <w:r w:rsidR="00BD6E9F">
        <w:rPr>
          <w:rFonts w:ascii="Arial" w:hAnsi="Arial" w:cs="Arial"/>
          <w:sz w:val="24"/>
        </w:rPr>
        <w:t xml:space="preserve"> </w:t>
      </w:r>
      <w:proofErr w:type="spellStart"/>
      <w:r w:rsidR="00BD6E9F">
        <w:rPr>
          <w:rFonts w:ascii="Arial" w:hAnsi="Arial" w:cs="Arial"/>
          <w:sz w:val="24"/>
        </w:rPr>
        <w:t>deal</w:t>
      </w:r>
      <w:proofErr w:type="spellEnd"/>
      <w:r w:rsidR="00BD6E9F">
        <w:rPr>
          <w:rFonts w:ascii="Arial" w:hAnsi="Arial" w:cs="Arial"/>
          <w:sz w:val="24"/>
        </w:rPr>
        <w:t xml:space="preserve"> extreme</w:t>
      </w:r>
    </w:p>
    <w:p w:rsidR="00174B5D" w:rsidRDefault="00174B5D" w:rsidP="008B6DC6">
      <w:pPr>
        <w:tabs>
          <w:tab w:val="left" w:pos="1093"/>
        </w:tabs>
        <w:rPr>
          <w:rFonts w:ascii="Arial" w:hAnsi="Arial" w:cs="Arial"/>
          <w:sz w:val="24"/>
        </w:rPr>
      </w:pPr>
    </w:p>
    <w:p w:rsidR="00DD5AEA" w:rsidRDefault="00DD5AEA" w:rsidP="008B6DC6">
      <w:pPr>
        <w:tabs>
          <w:tab w:val="left" w:pos="1093"/>
        </w:tabs>
        <w:rPr>
          <w:rFonts w:ascii="Arial" w:hAnsi="Arial" w:cs="Arial"/>
          <w:sz w:val="24"/>
        </w:rPr>
      </w:pPr>
      <w:r>
        <w:rPr>
          <w:rFonts w:ascii="Arial" w:hAnsi="Arial" w:cs="Arial"/>
          <w:sz w:val="24"/>
        </w:rPr>
        <w:tab/>
        <w:t xml:space="preserve">Madera de balsa </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pistola de silicona</w:t>
      </w:r>
    </w:p>
    <w:p w:rsidR="00DD5AEA" w:rsidRDefault="00DD5AEA" w:rsidP="008B6DC6">
      <w:pPr>
        <w:tabs>
          <w:tab w:val="left" w:pos="1093"/>
        </w:tabs>
        <w:rPr>
          <w:rFonts w:ascii="Arial" w:hAnsi="Arial" w:cs="Arial"/>
          <w:sz w:val="24"/>
        </w:rPr>
      </w:pPr>
      <w:r>
        <w:rPr>
          <w:rFonts w:ascii="Arial" w:hAnsi="Arial" w:cs="Arial"/>
          <w:noProof/>
          <w:sz w:val="24"/>
          <w:lang w:eastAsia="es-ES"/>
        </w:rPr>
        <w:drawing>
          <wp:inline distT="0" distB="0" distL="0" distR="0">
            <wp:extent cx="2381250" cy="1857375"/>
            <wp:effectExtent l="19050" t="0" r="0" b="0"/>
            <wp:docPr id="24" name="23 Imagen" descr="planchas-de-madera-bal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chas-de-madera-balsa.jpg"/>
                    <pic:cNvPicPr/>
                  </pic:nvPicPr>
                  <pic:blipFill>
                    <a:blip r:embed="rId87" cstate="print"/>
                    <a:stretch>
                      <a:fillRect/>
                    </a:stretch>
                  </pic:blipFill>
                  <pic:spPr>
                    <a:xfrm>
                      <a:off x="0" y="0"/>
                      <a:ext cx="2381250" cy="1857375"/>
                    </a:xfrm>
                    <a:prstGeom prst="rect">
                      <a:avLst/>
                    </a:prstGeom>
                  </pic:spPr>
                </pic:pic>
              </a:graphicData>
            </a:graphic>
          </wp:inline>
        </w:drawing>
      </w:r>
      <w:r>
        <w:rPr>
          <w:rFonts w:ascii="Arial" w:hAnsi="Arial" w:cs="Arial"/>
          <w:sz w:val="24"/>
        </w:rPr>
        <w:tab/>
      </w:r>
      <w:r>
        <w:rPr>
          <w:rFonts w:ascii="Arial" w:hAnsi="Arial" w:cs="Arial"/>
          <w:sz w:val="24"/>
        </w:rPr>
        <w:tab/>
      </w:r>
      <w:r>
        <w:rPr>
          <w:rFonts w:ascii="Arial" w:hAnsi="Arial" w:cs="Arial"/>
          <w:sz w:val="24"/>
        </w:rPr>
        <w:tab/>
      </w:r>
      <w:r>
        <w:rPr>
          <w:rFonts w:ascii="Arial" w:hAnsi="Arial" w:cs="Arial"/>
          <w:noProof/>
          <w:sz w:val="24"/>
          <w:lang w:eastAsia="es-ES"/>
        </w:rPr>
        <w:drawing>
          <wp:inline distT="0" distB="0" distL="0" distR="0">
            <wp:extent cx="2052121" cy="2052121"/>
            <wp:effectExtent l="19050" t="0" r="5279" b="0"/>
            <wp:docPr id="25" name="24 Imagen" descr="p_80_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80_ls.jpg"/>
                    <pic:cNvPicPr/>
                  </pic:nvPicPr>
                  <pic:blipFill>
                    <a:blip r:embed="rId88" cstate="print"/>
                    <a:stretch>
                      <a:fillRect/>
                    </a:stretch>
                  </pic:blipFill>
                  <pic:spPr>
                    <a:xfrm>
                      <a:off x="0" y="0"/>
                      <a:ext cx="2059132" cy="2059132"/>
                    </a:xfrm>
                    <a:prstGeom prst="rect">
                      <a:avLst/>
                    </a:prstGeom>
                  </pic:spPr>
                </pic:pic>
              </a:graphicData>
            </a:graphic>
          </wp:inline>
        </w:drawing>
      </w:r>
    </w:p>
    <w:p w:rsidR="00DD5AEA" w:rsidRDefault="00DD5AEA" w:rsidP="008B6DC6">
      <w:pPr>
        <w:tabs>
          <w:tab w:val="left" w:pos="1093"/>
        </w:tabs>
        <w:rPr>
          <w:rFonts w:ascii="Arial" w:hAnsi="Arial" w:cs="Arial"/>
          <w:sz w:val="24"/>
        </w:rPr>
      </w:pPr>
      <w:r>
        <w:rPr>
          <w:rFonts w:ascii="Arial" w:hAnsi="Arial" w:cs="Arial"/>
          <w:sz w:val="24"/>
        </w:rPr>
        <w:tab/>
        <w:t xml:space="preserve">      Sierra </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 xml:space="preserve">      cableado telefónico</w:t>
      </w:r>
    </w:p>
    <w:p w:rsidR="00ED111E" w:rsidRDefault="00DD5AEA" w:rsidP="008B6DC6">
      <w:pPr>
        <w:tabs>
          <w:tab w:val="left" w:pos="1093"/>
        </w:tabs>
        <w:rPr>
          <w:rFonts w:ascii="Arial" w:hAnsi="Arial" w:cs="Arial"/>
          <w:sz w:val="24"/>
        </w:rPr>
      </w:pPr>
      <w:r>
        <w:rPr>
          <w:rFonts w:ascii="Arial" w:hAnsi="Arial" w:cs="Arial"/>
          <w:noProof/>
          <w:sz w:val="24"/>
          <w:lang w:eastAsia="es-ES"/>
        </w:rPr>
        <w:drawing>
          <wp:inline distT="0" distB="0" distL="0" distR="0">
            <wp:extent cx="2382627" cy="1791735"/>
            <wp:effectExtent l="19050" t="0" r="0" b="0"/>
            <wp:docPr id="26" name="25 Imagen" descr="250px-Ijzerza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px-Ijzerzaag.jpg"/>
                    <pic:cNvPicPr/>
                  </pic:nvPicPr>
                  <pic:blipFill>
                    <a:blip r:embed="rId89" cstate="print"/>
                    <a:stretch>
                      <a:fillRect/>
                    </a:stretch>
                  </pic:blipFill>
                  <pic:spPr>
                    <a:xfrm>
                      <a:off x="0" y="0"/>
                      <a:ext cx="2379725" cy="1789552"/>
                    </a:xfrm>
                    <a:prstGeom prst="rect">
                      <a:avLst/>
                    </a:prstGeom>
                  </pic:spPr>
                </pic:pic>
              </a:graphicData>
            </a:graphic>
          </wp:inline>
        </w:drawing>
      </w:r>
      <w:r>
        <w:rPr>
          <w:rFonts w:ascii="Arial" w:hAnsi="Arial" w:cs="Arial"/>
          <w:sz w:val="24"/>
        </w:rPr>
        <w:tab/>
      </w:r>
      <w:r>
        <w:rPr>
          <w:rFonts w:ascii="Arial" w:hAnsi="Arial" w:cs="Arial"/>
          <w:sz w:val="24"/>
        </w:rPr>
        <w:tab/>
      </w:r>
      <w:r>
        <w:rPr>
          <w:rFonts w:ascii="Arial" w:hAnsi="Arial" w:cs="Arial"/>
          <w:noProof/>
          <w:sz w:val="24"/>
          <w:lang w:eastAsia="es-ES"/>
        </w:rPr>
        <w:drawing>
          <wp:inline distT="0" distB="0" distL="0" distR="0">
            <wp:extent cx="2705100" cy="2019300"/>
            <wp:effectExtent l="19050" t="0" r="0" b="0"/>
            <wp:docPr id="28" name="26 Imagen" descr="Get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ttachment.jpg"/>
                    <pic:cNvPicPr/>
                  </pic:nvPicPr>
                  <pic:blipFill>
                    <a:blip r:embed="rId90" cstate="print"/>
                    <a:stretch>
                      <a:fillRect/>
                    </a:stretch>
                  </pic:blipFill>
                  <pic:spPr>
                    <a:xfrm>
                      <a:off x="0" y="0"/>
                      <a:ext cx="2705100" cy="2019300"/>
                    </a:xfrm>
                    <a:prstGeom prst="rect">
                      <a:avLst/>
                    </a:prstGeom>
                  </pic:spPr>
                </pic:pic>
              </a:graphicData>
            </a:graphic>
          </wp:inline>
        </w:drawing>
      </w:r>
    </w:p>
    <w:p w:rsidR="008B4AF2" w:rsidRDefault="00ED111E" w:rsidP="008B6DC6">
      <w:pPr>
        <w:tabs>
          <w:tab w:val="left" w:pos="1093"/>
        </w:tabs>
        <w:rPr>
          <w:rFonts w:ascii="Arial" w:hAnsi="Arial" w:cs="Arial"/>
          <w:sz w:val="24"/>
        </w:rPr>
      </w:pPr>
      <w:r>
        <w:rPr>
          <w:rFonts w:ascii="Arial" w:hAnsi="Arial" w:cs="Arial"/>
          <w:sz w:val="24"/>
        </w:rPr>
        <w:tab/>
      </w:r>
    </w:p>
    <w:p w:rsidR="008B4AF2" w:rsidRDefault="008B4AF2">
      <w:pPr>
        <w:rPr>
          <w:rFonts w:ascii="Arial" w:hAnsi="Arial" w:cs="Arial"/>
          <w:sz w:val="24"/>
        </w:rPr>
      </w:pPr>
      <w:r>
        <w:rPr>
          <w:rFonts w:ascii="Arial" w:hAnsi="Arial" w:cs="Arial"/>
          <w:sz w:val="24"/>
        </w:rPr>
        <w:br w:type="page"/>
      </w:r>
    </w:p>
    <w:p w:rsidR="008B6DC6" w:rsidRDefault="008B4AF2" w:rsidP="008B6DC6">
      <w:pPr>
        <w:tabs>
          <w:tab w:val="left" w:pos="1093"/>
        </w:tabs>
        <w:rPr>
          <w:rFonts w:ascii="Arial" w:hAnsi="Arial" w:cs="Arial"/>
          <w:sz w:val="24"/>
        </w:rPr>
      </w:pPr>
      <w:r>
        <w:rPr>
          <w:rFonts w:ascii="Arial" w:hAnsi="Arial" w:cs="Arial"/>
          <w:sz w:val="24"/>
        </w:rPr>
        <w:lastRenderedPageBreak/>
        <w:tab/>
        <w:t>Malla de hierro</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 xml:space="preserve"> </w:t>
      </w:r>
      <w:r>
        <w:rPr>
          <w:rFonts w:ascii="Arial" w:hAnsi="Arial" w:cs="Arial"/>
          <w:sz w:val="24"/>
        </w:rPr>
        <w:tab/>
      </w:r>
      <w:r>
        <w:rPr>
          <w:rFonts w:ascii="Arial" w:hAnsi="Arial" w:cs="Arial"/>
          <w:sz w:val="24"/>
        </w:rPr>
        <w:tab/>
        <w:t xml:space="preserve">   </w:t>
      </w:r>
      <w:r w:rsidR="00475A93">
        <w:rPr>
          <w:rFonts w:ascii="Arial" w:hAnsi="Arial" w:cs="Arial"/>
          <w:sz w:val="24"/>
        </w:rPr>
        <w:t>12</w:t>
      </w:r>
      <w:r w:rsidR="00ED111E">
        <w:rPr>
          <w:rFonts w:ascii="Arial" w:hAnsi="Arial" w:cs="Arial"/>
          <w:sz w:val="24"/>
        </w:rPr>
        <w:t xml:space="preserve"> bisagras</w:t>
      </w:r>
    </w:p>
    <w:p w:rsidR="00ED111E" w:rsidRDefault="00ED111E" w:rsidP="008B6DC6">
      <w:pPr>
        <w:tabs>
          <w:tab w:val="left" w:pos="1093"/>
        </w:tabs>
        <w:rPr>
          <w:rFonts w:ascii="Arial" w:hAnsi="Arial" w:cs="Arial"/>
          <w:sz w:val="24"/>
        </w:rPr>
      </w:pPr>
      <w:r>
        <w:rPr>
          <w:rFonts w:ascii="Arial" w:hAnsi="Arial" w:cs="Arial"/>
          <w:noProof/>
          <w:sz w:val="24"/>
          <w:lang w:eastAsia="es-ES"/>
        </w:rPr>
        <w:drawing>
          <wp:inline distT="0" distB="0" distL="0" distR="0">
            <wp:extent cx="2143125" cy="2143125"/>
            <wp:effectExtent l="19050" t="0" r="9525" b="0"/>
            <wp:docPr id="29" name="28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91" cstate="print"/>
                    <a:stretch>
                      <a:fillRect/>
                    </a:stretch>
                  </pic:blipFill>
                  <pic:spPr>
                    <a:xfrm>
                      <a:off x="0" y="0"/>
                      <a:ext cx="2143125" cy="2143125"/>
                    </a:xfrm>
                    <a:prstGeom prst="rect">
                      <a:avLst/>
                    </a:prstGeom>
                  </pic:spPr>
                </pic:pic>
              </a:graphicData>
            </a:graphic>
          </wp:inline>
        </w:drawing>
      </w:r>
      <w:r>
        <w:rPr>
          <w:rFonts w:ascii="Arial" w:hAnsi="Arial" w:cs="Arial"/>
          <w:sz w:val="24"/>
        </w:rPr>
        <w:tab/>
      </w:r>
      <w:r>
        <w:rPr>
          <w:rFonts w:ascii="Arial" w:hAnsi="Arial" w:cs="Arial"/>
          <w:sz w:val="24"/>
        </w:rPr>
        <w:tab/>
      </w:r>
      <w:r>
        <w:rPr>
          <w:rFonts w:ascii="Arial" w:hAnsi="Arial" w:cs="Arial"/>
          <w:sz w:val="24"/>
        </w:rPr>
        <w:tab/>
        <w:t xml:space="preserve"> </w:t>
      </w:r>
      <w:r>
        <w:rPr>
          <w:rFonts w:ascii="Arial" w:hAnsi="Arial" w:cs="Arial"/>
          <w:sz w:val="24"/>
        </w:rPr>
        <w:tab/>
      </w:r>
      <w:r>
        <w:rPr>
          <w:rFonts w:ascii="Arial" w:hAnsi="Arial" w:cs="Arial"/>
          <w:noProof/>
          <w:sz w:val="24"/>
          <w:lang w:eastAsia="es-ES"/>
        </w:rPr>
        <w:drawing>
          <wp:inline distT="0" distB="0" distL="0" distR="0">
            <wp:extent cx="2145306" cy="2145306"/>
            <wp:effectExtent l="19050" t="0" r="7344" b="0"/>
            <wp:docPr id="30" name="29 Imagen" descr="bisagra-de-resorte-Stanley-la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sagra-de-resorte-Stanley-laton.png"/>
                    <pic:cNvPicPr/>
                  </pic:nvPicPr>
                  <pic:blipFill>
                    <a:blip r:embed="rId92" cstate="print"/>
                    <a:stretch>
                      <a:fillRect/>
                    </a:stretch>
                  </pic:blipFill>
                  <pic:spPr>
                    <a:xfrm>
                      <a:off x="0" y="0"/>
                      <a:ext cx="2146754" cy="2146754"/>
                    </a:xfrm>
                    <a:prstGeom prst="rect">
                      <a:avLst/>
                    </a:prstGeom>
                  </pic:spPr>
                </pic:pic>
              </a:graphicData>
            </a:graphic>
          </wp:inline>
        </w:drawing>
      </w:r>
    </w:p>
    <w:p w:rsidR="008B4AF2" w:rsidRDefault="008B4AF2" w:rsidP="008B6DC6">
      <w:pPr>
        <w:tabs>
          <w:tab w:val="left" w:pos="1093"/>
        </w:tabs>
        <w:rPr>
          <w:rFonts w:ascii="Arial" w:hAnsi="Arial" w:cs="Arial"/>
          <w:sz w:val="24"/>
        </w:rPr>
      </w:pPr>
    </w:p>
    <w:p w:rsidR="008B4AF2" w:rsidRDefault="008B4AF2" w:rsidP="008B6DC6">
      <w:pPr>
        <w:tabs>
          <w:tab w:val="left" w:pos="1093"/>
        </w:tabs>
        <w:rPr>
          <w:rFonts w:ascii="Arial" w:hAnsi="Arial" w:cs="Arial"/>
          <w:sz w:val="24"/>
        </w:rPr>
      </w:pPr>
    </w:p>
    <w:p w:rsidR="008B4AF2" w:rsidRDefault="008B4AF2" w:rsidP="008B6DC6">
      <w:pPr>
        <w:tabs>
          <w:tab w:val="left" w:pos="1093"/>
        </w:tabs>
        <w:rPr>
          <w:rFonts w:ascii="Arial" w:hAnsi="Arial" w:cs="Arial"/>
          <w:sz w:val="24"/>
        </w:rPr>
      </w:pPr>
    </w:p>
    <w:p w:rsidR="00ED111E" w:rsidRDefault="00ED111E" w:rsidP="008B6DC6">
      <w:pPr>
        <w:tabs>
          <w:tab w:val="left" w:pos="1093"/>
        </w:tabs>
        <w:rPr>
          <w:rFonts w:ascii="Arial" w:hAnsi="Arial" w:cs="Arial"/>
          <w:sz w:val="24"/>
        </w:rPr>
      </w:pPr>
      <w:r>
        <w:rPr>
          <w:rFonts w:ascii="Arial" w:hAnsi="Arial" w:cs="Arial"/>
          <w:sz w:val="24"/>
        </w:rPr>
        <w:tab/>
        <w:t>Motor de 5V</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 xml:space="preserve">     placa de conexiones</w:t>
      </w:r>
    </w:p>
    <w:p w:rsidR="00ED111E" w:rsidRDefault="00ED111E" w:rsidP="008B6DC6">
      <w:pPr>
        <w:tabs>
          <w:tab w:val="left" w:pos="1093"/>
        </w:tabs>
        <w:rPr>
          <w:rFonts w:ascii="Arial" w:hAnsi="Arial" w:cs="Arial"/>
          <w:noProof/>
          <w:sz w:val="24"/>
          <w:lang w:eastAsia="es-ES"/>
        </w:rPr>
      </w:pPr>
      <w:r>
        <w:rPr>
          <w:rFonts w:ascii="Arial" w:hAnsi="Arial" w:cs="Arial"/>
          <w:noProof/>
          <w:sz w:val="24"/>
          <w:lang w:eastAsia="es-ES"/>
        </w:rPr>
        <w:drawing>
          <wp:anchor distT="0" distB="0" distL="114300" distR="114300" simplePos="0" relativeHeight="251665408" behindDoc="1" locked="0" layoutInCell="1" allowOverlap="1">
            <wp:simplePos x="0" y="0"/>
            <wp:positionH relativeFrom="column">
              <wp:posOffset>139677</wp:posOffset>
            </wp:positionH>
            <wp:positionV relativeFrom="paragraph">
              <wp:posOffset>12845</wp:posOffset>
            </wp:positionV>
            <wp:extent cx="2613981" cy="1575412"/>
            <wp:effectExtent l="19050" t="0" r="0" b="0"/>
            <wp:wrapNone/>
            <wp:docPr id="32" name="31 Imagen" descr="224013-01-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013-01-l.jpg"/>
                    <pic:cNvPicPr/>
                  </pic:nvPicPr>
                  <pic:blipFill>
                    <a:blip r:embed="rId93" cstate="print"/>
                    <a:stretch>
                      <a:fillRect/>
                    </a:stretch>
                  </pic:blipFill>
                  <pic:spPr>
                    <a:xfrm>
                      <a:off x="0" y="0"/>
                      <a:ext cx="2613981" cy="1575412"/>
                    </a:xfrm>
                    <a:prstGeom prst="rect">
                      <a:avLst/>
                    </a:prstGeom>
                  </pic:spPr>
                </pic:pic>
              </a:graphicData>
            </a:graphic>
          </wp:anchor>
        </w:drawing>
      </w:r>
      <w:r>
        <w:rPr>
          <w:rFonts w:ascii="Arial" w:hAnsi="Arial" w:cs="Arial"/>
          <w:noProof/>
          <w:sz w:val="24"/>
          <w:lang w:eastAsia="es-ES"/>
        </w:rPr>
        <w:t xml:space="preserve">         </w:t>
      </w:r>
    </w:p>
    <w:p w:rsidR="00ED111E" w:rsidRDefault="008B4AF2" w:rsidP="008B6DC6">
      <w:pPr>
        <w:tabs>
          <w:tab w:val="left" w:pos="1093"/>
        </w:tabs>
        <w:rPr>
          <w:rFonts w:ascii="Arial" w:hAnsi="Arial" w:cs="Arial"/>
          <w:noProof/>
          <w:sz w:val="24"/>
          <w:lang w:eastAsia="es-ES"/>
        </w:rPr>
      </w:pPr>
      <w:r>
        <w:rPr>
          <w:rFonts w:ascii="Arial" w:hAnsi="Arial" w:cs="Arial"/>
          <w:noProof/>
          <w:sz w:val="24"/>
          <w:lang w:eastAsia="es-ES"/>
        </w:rPr>
        <w:drawing>
          <wp:anchor distT="0" distB="0" distL="114300" distR="114300" simplePos="0" relativeHeight="251664384" behindDoc="1" locked="0" layoutInCell="1" allowOverlap="1">
            <wp:simplePos x="0" y="0"/>
            <wp:positionH relativeFrom="column">
              <wp:posOffset>2776220</wp:posOffset>
            </wp:positionH>
            <wp:positionV relativeFrom="paragraph">
              <wp:posOffset>218440</wp:posOffset>
            </wp:positionV>
            <wp:extent cx="3465830" cy="1155065"/>
            <wp:effectExtent l="95250" t="704850" r="77470" b="692785"/>
            <wp:wrapNone/>
            <wp:docPr id="31" name="30 Imagen" descr="placa-bo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board01.jpg"/>
                    <pic:cNvPicPr/>
                  </pic:nvPicPr>
                  <pic:blipFill>
                    <a:blip r:embed="rId94" cstate="print"/>
                    <a:stretch>
                      <a:fillRect/>
                    </a:stretch>
                  </pic:blipFill>
                  <pic:spPr>
                    <a:xfrm rot="1574955">
                      <a:off x="0" y="0"/>
                      <a:ext cx="3465830" cy="1155065"/>
                    </a:xfrm>
                    <a:prstGeom prst="rect">
                      <a:avLst/>
                    </a:prstGeom>
                  </pic:spPr>
                </pic:pic>
              </a:graphicData>
            </a:graphic>
          </wp:anchor>
        </w:drawing>
      </w:r>
    </w:p>
    <w:p w:rsidR="00ED111E" w:rsidRDefault="00ED111E" w:rsidP="008B6DC6">
      <w:pPr>
        <w:tabs>
          <w:tab w:val="left" w:pos="1093"/>
        </w:tabs>
        <w:rPr>
          <w:rFonts w:ascii="Arial" w:hAnsi="Arial" w:cs="Arial"/>
          <w:noProof/>
          <w:sz w:val="24"/>
          <w:lang w:eastAsia="es-ES"/>
        </w:rPr>
      </w:pPr>
    </w:p>
    <w:p w:rsidR="00ED111E" w:rsidRDefault="00ED111E" w:rsidP="008B6DC6">
      <w:pPr>
        <w:tabs>
          <w:tab w:val="left" w:pos="1093"/>
        </w:tabs>
        <w:rPr>
          <w:rFonts w:ascii="Arial" w:hAnsi="Arial" w:cs="Arial"/>
          <w:noProof/>
          <w:sz w:val="24"/>
          <w:lang w:eastAsia="es-ES"/>
        </w:rPr>
      </w:pPr>
    </w:p>
    <w:p w:rsidR="00ED111E" w:rsidRDefault="00ED111E" w:rsidP="008B6DC6">
      <w:pPr>
        <w:tabs>
          <w:tab w:val="left" w:pos="1093"/>
        </w:tabs>
        <w:rPr>
          <w:rFonts w:ascii="Arial" w:hAnsi="Arial" w:cs="Arial"/>
          <w:noProof/>
          <w:sz w:val="24"/>
          <w:lang w:eastAsia="es-ES"/>
        </w:rPr>
      </w:pPr>
    </w:p>
    <w:p w:rsidR="00ED111E" w:rsidRDefault="00ED111E" w:rsidP="008B6DC6">
      <w:pPr>
        <w:tabs>
          <w:tab w:val="left" w:pos="1093"/>
        </w:tabs>
        <w:rPr>
          <w:rFonts w:ascii="Arial" w:hAnsi="Arial" w:cs="Arial"/>
          <w:noProof/>
          <w:sz w:val="24"/>
          <w:lang w:eastAsia="es-ES"/>
        </w:rPr>
      </w:pPr>
    </w:p>
    <w:p w:rsidR="00ED111E" w:rsidRDefault="00ED111E" w:rsidP="008B6DC6">
      <w:pPr>
        <w:tabs>
          <w:tab w:val="left" w:pos="1093"/>
        </w:tabs>
        <w:rPr>
          <w:rFonts w:ascii="Arial" w:hAnsi="Arial" w:cs="Arial"/>
          <w:noProof/>
          <w:sz w:val="24"/>
          <w:lang w:eastAsia="es-ES"/>
        </w:rPr>
      </w:pPr>
    </w:p>
    <w:p w:rsidR="00DD223C" w:rsidRDefault="00DD223C">
      <w:pPr>
        <w:rPr>
          <w:rFonts w:ascii="Arial" w:hAnsi="Arial" w:cs="Arial"/>
          <w:noProof/>
          <w:sz w:val="24"/>
          <w:lang w:eastAsia="es-ES"/>
        </w:rPr>
      </w:pPr>
      <w:r>
        <w:rPr>
          <w:rFonts w:ascii="Arial" w:hAnsi="Arial" w:cs="Arial"/>
          <w:noProof/>
          <w:sz w:val="24"/>
          <w:lang w:eastAsia="es-ES"/>
        </w:rPr>
        <w:br w:type="page"/>
      </w:r>
    </w:p>
    <w:p w:rsidR="00ED111E" w:rsidRDefault="00ED111E" w:rsidP="008B6DC6">
      <w:pPr>
        <w:tabs>
          <w:tab w:val="left" w:pos="1093"/>
        </w:tabs>
        <w:rPr>
          <w:rFonts w:ascii="Arial" w:hAnsi="Arial" w:cs="Arial"/>
          <w:noProof/>
          <w:sz w:val="24"/>
          <w:lang w:eastAsia="es-ES"/>
        </w:rPr>
      </w:pPr>
      <w:r>
        <w:rPr>
          <w:rFonts w:ascii="Arial" w:hAnsi="Arial" w:cs="Arial"/>
          <w:noProof/>
          <w:sz w:val="24"/>
          <w:lang w:eastAsia="es-ES"/>
        </w:rPr>
        <w:lastRenderedPageBreak/>
        <w:t>Alimentador de 6V 1000mA</w:t>
      </w:r>
      <w:r>
        <w:rPr>
          <w:rFonts w:ascii="Arial" w:hAnsi="Arial" w:cs="Arial"/>
          <w:noProof/>
          <w:sz w:val="24"/>
          <w:lang w:eastAsia="es-ES"/>
        </w:rPr>
        <w:tab/>
      </w:r>
      <w:r>
        <w:rPr>
          <w:rFonts w:ascii="Arial" w:hAnsi="Arial" w:cs="Arial"/>
          <w:noProof/>
          <w:sz w:val="24"/>
          <w:lang w:eastAsia="es-ES"/>
        </w:rPr>
        <w:tab/>
      </w:r>
      <w:r>
        <w:rPr>
          <w:rFonts w:ascii="Arial" w:hAnsi="Arial" w:cs="Arial"/>
          <w:noProof/>
          <w:sz w:val="24"/>
          <w:lang w:eastAsia="es-ES"/>
        </w:rPr>
        <w:tab/>
      </w:r>
      <w:r>
        <w:rPr>
          <w:rFonts w:ascii="Arial" w:hAnsi="Arial" w:cs="Arial"/>
          <w:noProof/>
          <w:sz w:val="24"/>
          <w:lang w:eastAsia="es-ES"/>
        </w:rPr>
        <w:tab/>
      </w:r>
      <w:r>
        <w:rPr>
          <w:rFonts w:ascii="Arial" w:hAnsi="Arial" w:cs="Arial"/>
          <w:noProof/>
          <w:sz w:val="24"/>
          <w:lang w:eastAsia="es-ES"/>
        </w:rPr>
        <w:tab/>
      </w:r>
      <w:r w:rsidR="00BD6E9F">
        <w:rPr>
          <w:rFonts w:ascii="Arial" w:hAnsi="Arial" w:cs="Arial"/>
          <w:noProof/>
          <w:sz w:val="24"/>
          <w:lang w:eastAsia="es-ES"/>
        </w:rPr>
        <w:t xml:space="preserve">8 </w:t>
      </w:r>
      <w:r>
        <w:rPr>
          <w:rFonts w:ascii="Arial" w:hAnsi="Arial" w:cs="Arial"/>
          <w:noProof/>
          <w:sz w:val="24"/>
          <w:lang w:eastAsia="es-ES"/>
        </w:rPr>
        <w:t>pulsadores</w:t>
      </w:r>
    </w:p>
    <w:p w:rsidR="00BD6E9F" w:rsidRDefault="00BD6E9F" w:rsidP="008B6DC6">
      <w:pPr>
        <w:tabs>
          <w:tab w:val="left" w:pos="1093"/>
        </w:tabs>
        <w:rPr>
          <w:rFonts w:ascii="Arial" w:hAnsi="Arial" w:cs="Arial"/>
          <w:sz w:val="24"/>
        </w:rPr>
      </w:pPr>
      <w:r>
        <w:rPr>
          <w:rFonts w:ascii="Arial" w:hAnsi="Arial" w:cs="Arial"/>
          <w:noProof/>
          <w:sz w:val="24"/>
          <w:lang w:eastAsia="es-ES"/>
        </w:rPr>
        <w:drawing>
          <wp:anchor distT="0" distB="0" distL="114300" distR="114300" simplePos="0" relativeHeight="251666432" behindDoc="1" locked="0" layoutInCell="1" allowOverlap="1">
            <wp:simplePos x="0" y="0"/>
            <wp:positionH relativeFrom="column">
              <wp:posOffset>3223895</wp:posOffset>
            </wp:positionH>
            <wp:positionV relativeFrom="paragraph">
              <wp:posOffset>86995</wp:posOffset>
            </wp:positionV>
            <wp:extent cx="2790190" cy="2335530"/>
            <wp:effectExtent l="19050" t="0" r="0" b="0"/>
            <wp:wrapNone/>
            <wp:docPr id="34" name="33 Imagen" descr="P1010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0179.JPG"/>
                    <pic:cNvPicPr/>
                  </pic:nvPicPr>
                  <pic:blipFill>
                    <a:blip r:embed="rId95" cstate="print"/>
                    <a:stretch>
                      <a:fillRect/>
                    </a:stretch>
                  </pic:blipFill>
                  <pic:spPr>
                    <a:xfrm>
                      <a:off x="0" y="0"/>
                      <a:ext cx="2790190" cy="2335530"/>
                    </a:xfrm>
                    <a:prstGeom prst="rect">
                      <a:avLst/>
                    </a:prstGeom>
                  </pic:spPr>
                </pic:pic>
              </a:graphicData>
            </a:graphic>
          </wp:anchor>
        </w:drawing>
      </w:r>
      <w:r>
        <w:rPr>
          <w:rFonts w:ascii="Arial" w:hAnsi="Arial" w:cs="Arial"/>
          <w:noProof/>
          <w:sz w:val="24"/>
          <w:lang w:eastAsia="es-ES"/>
        </w:rPr>
        <w:drawing>
          <wp:inline distT="0" distB="0" distL="0" distR="0">
            <wp:extent cx="2857500" cy="2419350"/>
            <wp:effectExtent l="19050" t="0" r="0" b="0"/>
            <wp:docPr id="33" name="32 Imagen" descr="41ajCMxTjP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ajCMxTjPL._SX300_.jpg"/>
                    <pic:cNvPicPr/>
                  </pic:nvPicPr>
                  <pic:blipFill>
                    <a:blip r:embed="rId96" cstate="print"/>
                    <a:stretch>
                      <a:fillRect/>
                    </a:stretch>
                  </pic:blipFill>
                  <pic:spPr>
                    <a:xfrm>
                      <a:off x="0" y="0"/>
                      <a:ext cx="2857500" cy="2419350"/>
                    </a:xfrm>
                    <a:prstGeom prst="rect">
                      <a:avLst/>
                    </a:prstGeom>
                  </pic:spPr>
                </pic:pic>
              </a:graphicData>
            </a:graphic>
          </wp:inline>
        </w:drawing>
      </w:r>
    </w:p>
    <w:p w:rsidR="002924A4" w:rsidRPr="002924A4" w:rsidRDefault="002924A4" w:rsidP="008B6DC6">
      <w:pPr>
        <w:tabs>
          <w:tab w:val="left" w:pos="1093"/>
        </w:tabs>
        <w:rPr>
          <w:rFonts w:ascii="Arial" w:hAnsi="Arial" w:cs="Arial"/>
          <w:sz w:val="24"/>
        </w:rPr>
      </w:pPr>
      <w:r>
        <w:rPr>
          <w:rFonts w:ascii="Arial" w:hAnsi="Arial" w:cs="Arial"/>
          <w:noProof/>
          <w:sz w:val="24"/>
          <w:lang w:eastAsia="es-ES"/>
        </w:rPr>
        <w:drawing>
          <wp:anchor distT="0" distB="0" distL="114300" distR="114300" simplePos="0" relativeHeight="251668480" behindDoc="1" locked="0" layoutInCell="1" allowOverlap="1">
            <wp:simplePos x="0" y="0"/>
            <wp:positionH relativeFrom="column">
              <wp:posOffset>2796023</wp:posOffset>
            </wp:positionH>
            <wp:positionV relativeFrom="paragraph">
              <wp:posOffset>606145</wp:posOffset>
            </wp:positionV>
            <wp:extent cx="3712978" cy="2115879"/>
            <wp:effectExtent l="19050" t="0" r="1772" b="0"/>
            <wp:wrapNone/>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srcRect/>
                    <a:stretch>
                      <a:fillRect/>
                    </a:stretch>
                  </pic:blipFill>
                  <pic:spPr bwMode="auto">
                    <a:xfrm>
                      <a:off x="0" y="0"/>
                      <a:ext cx="3712978" cy="2115879"/>
                    </a:xfrm>
                    <a:prstGeom prst="rect">
                      <a:avLst/>
                    </a:prstGeom>
                    <a:noFill/>
                    <a:ln w="9525">
                      <a:noFill/>
                      <a:miter lim="800000"/>
                      <a:headEnd/>
                      <a:tailEnd/>
                    </a:ln>
                  </pic:spPr>
                </pic:pic>
              </a:graphicData>
            </a:graphic>
          </wp:anchor>
        </w:drawing>
      </w:r>
      <w:r w:rsidR="00BD6E9F" w:rsidRPr="002924A4">
        <w:rPr>
          <w:rFonts w:ascii="Arial" w:hAnsi="Arial" w:cs="Arial"/>
          <w:sz w:val="24"/>
        </w:rPr>
        <w:t xml:space="preserve">2 servos </w:t>
      </w:r>
      <w:proofErr w:type="spellStart"/>
      <w:r w:rsidR="00BD6E9F" w:rsidRPr="002924A4">
        <w:rPr>
          <w:rFonts w:ascii="Arial" w:hAnsi="Arial" w:cs="Arial"/>
          <w:sz w:val="24"/>
        </w:rPr>
        <w:t>TowerPro</w:t>
      </w:r>
      <w:proofErr w:type="spellEnd"/>
      <w:r w:rsidR="00BD6E9F" w:rsidRPr="002924A4">
        <w:rPr>
          <w:rFonts w:ascii="Arial" w:hAnsi="Arial" w:cs="Arial"/>
          <w:sz w:val="24"/>
        </w:rPr>
        <w:t xml:space="preserve"> SG9096</w:t>
      </w:r>
      <w:r w:rsidR="00BD6E9F" w:rsidRPr="002924A4">
        <w:rPr>
          <w:rFonts w:ascii="Arial" w:hAnsi="Arial" w:cs="Arial"/>
          <w:sz w:val="24"/>
        </w:rPr>
        <w:tab/>
      </w:r>
      <w:r w:rsidR="00BD6E9F" w:rsidRPr="002924A4">
        <w:rPr>
          <w:rFonts w:ascii="Arial" w:hAnsi="Arial" w:cs="Arial"/>
          <w:sz w:val="24"/>
        </w:rPr>
        <w:tab/>
      </w:r>
      <w:r w:rsidR="00BD6E9F" w:rsidRPr="002924A4">
        <w:rPr>
          <w:rFonts w:ascii="Arial" w:hAnsi="Arial" w:cs="Arial"/>
          <w:sz w:val="24"/>
        </w:rPr>
        <w:tab/>
      </w:r>
      <w:r w:rsidRPr="002924A4">
        <w:rPr>
          <w:rFonts w:ascii="Arial" w:hAnsi="Arial" w:cs="Arial"/>
          <w:sz w:val="24"/>
        </w:rPr>
        <w:t xml:space="preserve">   Placa </w:t>
      </w:r>
      <w:proofErr w:type="spellStart"/>
      <w:r w:rsidRPr="002924A4">
        <w:rPr>
          <w:rFonts w:ascii="Arial" w:hAnsi="Arial" w:cs="Arial"/>
          <w:sz w:val="24"/>
        </w:rPr>
        <w:t>Fundino</w:t>
      </w:r>
      <w:proofErr w:type="spellEnd"/>
      <w:r w:rsidRPr="002924A4">
        <w:rPr>
          <w:rFonts w:ascii="Arial" w:hAnsi="Arial" w:cs="Arial"/>
          <w:sz w:val="24"/>
        </w:rPr>
        <w:t xml:space="preserve"> mega </w:t>
      </w:r>
      <w:proofErr w:type="spellStart"/>
      <w:r w:rsidRPr="002924A4">
        <w:rPr>
          <w:rFonts w:ascii="Arial" w:hAnsi="Arial" w:cs="Arial"/>
          <w:sz w:val="24"/>
        </w:rPr>
        <w:t>modulo</w:t>
      </w:r>
      <w:proofErr w:type="spellEnd"/>
      <w:r w:rsidRPr="002924A4">
        <w:rPr>
          <w:rFonts w:ascii="Arial" w:hAnsi="Arial" w:cs="Arial"/>
          <w:sz w:val="24"/>
        </w:rPr>
        <w:t xml:space="preserve"> R3 2560</w:t>
      </w:r>
      <w:r w:rsidR="00BD6E9F">
        <w:rPr>
          <w:rFonts w:ascii="Arial" w:hAnsi="Arial" w:cs="Arial"/>
          <w:noProof/>
          <w:sz w:val="24"/>
          <w:lang w:eastAsia="es-ES"/>
        </w:rPr>
        <w:drawing>
          <wp:inline distT="0" distB="0" distL="0" distR="0">
            <wp:extent cx="2613981" cy="2613981"/>
            <wp:effectExtent l="19050" t="0" r="0" b="0"/>
            <wp:docPr id="36" name="34 Imagen" descr="sku_12859_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u_12859_1_small.jpg"/>
                    <pic:cNvPicPr/>
                  </pic:nvPicPr>
                  <pic:blipFill>
                    <a:blip r:embed="rId98" cstate="print"/>
                    <a:stretch>
                      <a:fillRect/>
                    </a:stretch>
                  </pic:blipFill>
                  <pic:spPr>
                    <a:xfrm>
                      <a:off x="0" y="0"/>
                      <a:ext cx="2614881" cy="2614881"/>
                    </a:xfrm>
                    <a:prstGeom prst="rect">
                      <a:avLst/>
                    </a:prstGeom>
                  </pic:spPr>
                </pic:pic>
              </a:graphicData>
            </a:graphic>
          </wp:inline>
        </w:drawing>
      </w:r>
    </w:p>
    <w:p w:rsidR="00DD223C" w:rsidRDefault="00DD223C">
      <w:pPr>
        <w:rPr>
          <w:rFonts w:ascii="Arial" w:hAnsi="Arial" w:cs="Arial"/>
          <w:sz w:val="24"/>
        </w:rPr>
      </w:pPr>
      <w:r>
        <w:rPr>
          <w:rFonts w:ascii="Arial" w:hAnsi="Arial" w:cs="Arial"/>
          <w:sz w:val="24"/>
        </w:rPr>
        <w:br w:type="page"/>
      </w:r>
    </w:p>
    <w:p w:rsidR="002B4500" w:rsidRDefault="002B4500" w:rsidP="002B4500">
      <w:pPr>
        <w:jc w:val="center"/>
        <w:rPr>
          <w:rFonts w:ascii="Arial" w:hAnsi="Arial" w:cs="Arial"/>
          <w:sz w:val="24"/>
        </w:rPr>
      </w:pPr>
      <w:r>
        <w:rPr>
          <w:rFonts w:ascii="Arial" w:hAnsi="Arial" w:cs="Arial"/>
          <w:sz w:val="24"/>
        </w:rPr>
        <w:lastRenderedPageBreak/>
        <w:t xml:space="preserve">2 relés </w:t>
      </w:r>
      <w:proofErr w:type="spellStart"/>
      <w:r>
        <w:rPr>
          <w:rFonts w:ascii="Arial" w:hAnsi="Arial" w:cs="Arial"/>
          <w:sz w:val="24"/>
        </w:rPr>
        <w:t>Finder</w:t>
      </w:r>
      <w:proofErr w:type="spellEnd"/>
    </w:p>
    <w:p w:rsidR="002924A4" w:rsidRPr="002924A4" w:rsidRDefault="002B4500" w:rsidP="002B4500">
      <w:pPr>
        <w:jc w:val="center"/>
        <w:rPr>
          <w:rFonts w:ascii="Arial" w:hAnsi="Arial" w:cs="Arial"/>
          <w:sz w:val="24"/>
        </w:rPr>
      </w:pPr>
      <w:r>
        <w:rPr>
          <w:rFonts w:ascii="Arial" w:hAnsi="Arial" w:cs="Arial"/>
          <w:noProof/>
          <w:sz w:val="24"/>
          <w:lang w:eastAsia="es-ES"/>
        </w:rPr>
        <w:drawing>
          <wp:inline distT="0" distB="0" distL="0" distR="0">
            <wp:extent cx="1873546" cy="2206511"/>
            <wp:effectExtent l="19050" t="0" r="0" b="0"/>
            <wp:docPr id="40" name="39 Imagen" descr="r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jpg"/>
                    <pic:cNvPicPr/>
                  </pic:nvPicPr>
                  <pic:blipFill>
                    <a:blip r:embed="rId99" cstate="print"/>
                    <a:stretch>
                      <a:fillRect/>
                    </a:stretch>
                  </pic:blipFill>
                  <pic:spPr>
                    <a:xfrm>
                      <a:off x="0" y="0"/>
                      <a:ext cx="1875860" cy="2209236"/>
                    </a:xfrm>
                    <a:prstGeom prst="rect">
                      <a:avLst/>
                    </a:prstGeom>
                  </pic:spPr>
                </pic:pic>
              </a:graphicData>
            </a:graphic>
          </wp:inline>
        </w:drawing>
      </w:r>
    </w:p>
    <w:p w:rsidR="002924A4" w:rsidRPr="002924A4" w:rsidRDefault="002924A4" w:rsidP="002924A4">
      <w:pPr>
        <w:rPr>
          <w:rFonts w:ascii="Arial" w:hAnsi="Arial" w:cs="Arial"/>
          <w:sz w:val="24"/>
        </w:rPr>
      </w:pPr>
    </w:p>
    <w:p w:rsidR="009A6EDC" w:rsidRDefault="002924A4" w:rsidP="002B4500">
      <w:pPr>
        <w:tabs>
          <w:tab w:val="left" w:pos="3522"/>
        </w:tabs>
        <w:jc w:val="center"/>
        <w:rPr>
          <w:rFonts w:ascii="Arial" w:hAnsi="Arial" w:cs="Arial"/>
          <w:sz w:val="24"/>
          <w:lang w:val="en-US"/>
        </w:rPr>
      </w:pPr>
      <w:r>
        <w:rPr>
          <w:rFonts w:ascii="Arial" w:hAnsi="Arial" w:cs="Arial"/>
          <w:noProof/>
          <w:sz w:val="24"/>
          <w:lang w:eastAsia="es-ES"/>
        </w:rPr>
        <w:drawing>
          <wp:anchor distT="0" distB="0" distL="114300" distR="114300" simplePos="0" relativeHeight="251667456" behindDoc="1" locked="0" layoutInCell="1" allowOverlap="1">
            <wp:simplePos x="0" y="0"/>
            <wp:positionH relativeFrom="column">
              <wp:posOffset>1296035</wp:posOffset>
            </wp:positionH>
            <wp:positionV relativeFrom="paragraph">
              <wp:posOffset>494665</wp:posOffset>
            </wp:positionV>
            <wp:extent cx="4237990" cy="3304540"/>
            <wp:effectExtent l="19050" t="0" r="0" b="0"/>
            <wp:wrapNone/>
            <wp:docPr id="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4237990" cy="3304540"/>
                    </a:xfrm>
                    <a:prstGeom prst="rect">
                      <a:avLst/>
                    </a:prstGeom>
                    <a:noFill/>
                    <a:ln w="9525">
                      <a:noFill/>
                      <a:miter lim="800000"/>
                      <a:headEnd/>
                      <a:tailEnd/>
                    </a:ln>
                  </pic:spPr>
                </pic:pic>
              </a:graphicData>
            </a:graphic>
          </wp:anchor>
        </w:drawing>
      </w:r>
      <w:r w:rsidRPr="00BD6E9F">
        <w:rPr>
          <w:rFonts w:ascii="Arial" w:hAnsi="Arial" w:cs="Arial"/>
          <w:sz w:val="24"/>
          <w:lang w:val="en-US"/>
        </w:rPr>
        <w:t>KIT ARDUINO KEYES KT0053 13.6550</w:t>
      </w:r>
    </w:p>
    <w:p w:rsidR="009A6EDC" w:rsidRPr="009A6EDC" w:rsidRDefault="009A6EDC" w:rsidP="009A6EDC">
      <w:pPr>
        <w:rPr>
          <w:rFonts w:ascii="Arial" w:hAnsi="Arial" w:cs="Arial"/>
          <w:sz w:val="24"/>
          <w:lang w:val="en-US"/>
        </w:rPr>
      </w:pPr>
    </w:p>
    <w:p w:rsidR="009A6EDC" w:rsidRPr="009A6EDC" w:rsidRDefault="009A6EDC" w:rsidP="009A6EDC">
      <w:pPr>
        <w:rPr>
          <w:rFonts w:ascii="Arial" w:hAnsi="Arial" w:cs="Arial"/>
          <w:sz w:val="24"/>
          <w:lang w:val="en-US"/>
        </w:rPr>
      </w:pPr>
    </w:p>
    <w:p w:rsidR="009A6EDC" w:rsidRPr="009A6EDC" w:rsidRDefault="009A6EDC" w:rsidP="009A6EDC">
      <w:pPr>
        <w:rPr>
          <w:rFonts w:ascii="Arial" w:hAnsi="Arial" w:cs="Arial"/>
          <w:sz w:val="24"/>
          <w:lang w:val="en-US"/>
        </w:rPr>
      </w:pPr>
    </w:p>
    <w:p w:rsidR="009A6EDC" w:rsidRPr="009A6EDC" w:rsidRDefault="009A6EDC" w:rsidP="009A6EDC">
      <w:pPr>
        <w:rPr>
          <w:rFonts w:ascii="Arial" w:hAnsi="Arial" w:cs="Arial"/>
          <w:sz w:val="24"/>
          <w:lang w:val="en-US"/>
        </w:rPr>
      </w:pPr>
    </w:p>
    <w:p w:rsidR="009A6EDC" w:rsidRPr="009A6EDC" w:rsidRDefault="009A6EDC" w:rsidP="009A6EDC">
      <w:pPr>
        <w:rPr>
          <w:rFonts w:ascii="Arial" w:hAnsi="Arial" w:cs="Arial"/>
          <w:sz w:val="24"/>
          <w:lang w:val="en-US"/>
        </w:rPr>
      </w:pPr>
    </w:p>
    <w:p w:rsidR="009A6EDC" w:rsidRPr="009A6EDC" w:rsidRDefault="009A6EDC" w:rsidP="009A6EDC">
      <w:pPr>
        <w:rPr>
          <w:rFonts w:ascii="Arial" w:hAnsi="Arial" w:cs="Arial"/>
          <w:sz w:val="24"/>
          <w:lang w:val="en-US"/>
        </w:rPr>
      </w:pPr>
    </w:p>
    <w:p w:rsidR="009A6EDC" w:rsidRPr="009A6EDC" w:rsidRDefault="009A6EDC" w:rsidP="009A6EDC">
      <w:pPr>
        <w:rPr>
          <w:rFonts w:ascii="Arial" w:hAnsi="Arial" w:cs="Arial"/>
          <w:sz w:val="24"/>
          <w:lang w:val="en-US"/>
        </w:rPr>
      </w:pPr>
    </w:p>
    <w:p w:rsidR="009A6EDC" w:rsidRPr="009A6EDC" w:rsidRDefault="009A6EDC" w:rsidP="009A6EDC">
      <w:pPr>
        <w:rPr>
          <w:rFonts w:ascii="Arial" w:hAnsi="Arial" w:cs="Arial"/>
          <w:sz w:val="24"/>
          <w:lang w:val="en-US"/>
        </w:rPr>
      </w:pPr>
    </w:p>
    <w:p w:rsidR="009A6EDC" w:rsidRPr="009A6EDC" w:rsidRDefault="009A6EDC" w:rsidP="009A6EDC">
      <w:pPr>
        <w:rPr>
          <w:rFonts w:ascii="Arial" w:hAnsi="Arial" w:cs="Arial"/>
          <w:sz w:val="24"/>
          <w:lang w:val="en-US"/>
        </w:rPr>
      </w:pPr>
    </w:p>
    <w:p w:rsidR="009A6EDC" w:rsidRPr="009A6EDC" w:rsidRDefault="009A6EDC" w:rsidP="009A6EDC">
      <w:pPr>
        <w:rPr>
          <w:rFonts w:ascii="Arial" w:hAnsi="Arial" w:cs="Arial"/>
          <w:sz w:val="24"/>
          <w:lang w:val="en-US"/>
        </w:rPr>
      </w:pPr>
    </w:p>
    <w:p w:rsidR="00BD6E9F" w:rsidRDefault="009A6EDC" w:rsidP="009A6EDC">
      <w:pPr>
        <w:tabs>
          <w:tab w:val="left" w:pos="8992"/>
        </w:tabs>
        <w:rPr>
          <w:rFonts w:ascii="Arial" w:hAnsi="Arial" w:cs="Arial"/>
          <w:sz w:val="24"/>
          <w:lang w:val="en-US"/>
        </w:rPr>
      </w:pPr>
      <w:r>
        <w:rPr>
          <w:rFonts w:ascii="Arial" w:hAnsi="Arial" w:cs="Arial"/>
          <w:sz w:val="24"/>
          <w:lang w:val="en-US"/>
        </w:rPr>
        <w:tab/>
      </w:r>
    </w:p>
    <w:p w:rsidR="009A6EDC" w:rsidRDefault="00B65257" w:rsidP="009A6EDC">
      <w:pPr>
        <w:tabs>
          <w:tab w:val="left" w:pos="8992"/>
        </w:tabs>
        <w:rPr>
          <w:rFonts w:ascii="Arial" w:hAnsi="Arial" w:cs="Arial"/>
          <w:sz w:val="24"/>
          <w:lang w:val="en-US"/>
        </w:rPr>
      </w:pPr>
      <w:r>
        <w:rPr>
          <w:rFonts w:ascii="Arial" w:hAnsi="Arial" w:cs="Arial"/>
          <w:noProof/>
          <w:sz w:val="24"/>
          <w:lang w:eastAsia="es-ES"/>
        </w:rPr>
        <w:lastRenderedPageBreak/>
        <w:drawing>
          <wp:anchor distT="0" distB="0" distL="114300" distR="114300" simplePos="0" relativeHeight="251670528" behindDoc="1" locked="0" layoutInCell="1" allowOverlap="1">
            <wp:simplePos x="0" y="0"/>
            <wp:positionH relativeFrom="column">
              <wp:posOffset>20925</wp:posOffset>
            </wp:positionH>
            <wp:positionV relativeFrom="paragraph">
              <wp:posOffset>2986464</wp:posOffset>
            </wp:positionV>
            <wp:extent cx="6690094" cy="5188688"/>
            <wp:effectExtent l="19050" t="0" r="0" b="0"/>
            <wp:wrapNone/>
            <wp:docPr id="5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srcRect/>
                    <a:stretch>
                      <a:fillRect/>
                    </a:stretch>
                  </pic:blipFill>
                  <pic:spPr bwMode="auto">
                    <a:xfrm>
                      <a:off x="0" y="0"/>
                      <a:ext cx="6690094" cy="5188688"/>
                    </a:xfrm>
                    <a:prstGeom prst="rect">
                      <a:avLst/>
                    </a:prstGeom>
                    <a:noFill/>
                    <a:ln w="9525">
                      <a:noFill/>
                      <a:miter lim="800000"/>
                      <a:headEnd/>
                      <a:tailEnd/>
                    </a:ln>
                  </pic:spPr>
                </pic:pic>
              </a:graphicData>
            </a:graphic>
          </wp:anchor>
        </w:drawing>
      </w:r>
      <w:r w:rsidR="009A6EDC">
        <w:rPr>
          <w:rFonts w:ascii="Arial" w:hAnsi="Arial" w:cs="Arial"/>
          <w:noProof/>
          <w:sz w:val="24"/>
          <w:lang w:eastAsia="es-ES"/>
        </w:rPr>
        <w:drawing>
          <wp:inline distT="0" distB="0" distL="0" distR="0">
            <wp:extent cx="6475095" cy="3041015"/>
            <wp:effectExtent l="19050" t="0" r="1905" b="0"/>
            <wp:docPr id="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6475095" cy="3041015"/>
                    </a:xfrm>
                    <a:prstGeom prst="rect">
                      <a:avLst/>
                    </a:prstGeom>
                    <a:noFill/>
                    <a:ln w="9525">
                      <a:noFill/>
                      <a:miter lim="800000"/>
                      <a:headEnd/>
                      <a:tailEnd/>
                    </a:ln>
                  </pic:spPr>
                </pic:pic>
              </a:graphicData>
            </a:graphic>
          </wp:inline>
        </w:drawing>
      </w:r>
    </w:p>
    <w:p w:rsidR="00B65257" w:rsidRDefault="00B65257" w:rsidP="009A6EDC">
      <w:pPr>
        <w:tabs>
          <w:tab w:val="left" w:pos="8992"/>
        </w:tabs>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Pr="00B65257" w:rsidRDefault="00B65257" w:rsidP="00B65257">
      <w:pPr>
        <w:rPr>
          <w:rFonts w:ascii="Arial" w:hAnsi="Arial" w:cs="Arial"/>
          <w:sz w:val="24"/>
          <w:lang w:val="en-US"/>
        </w:rPr>
      </w:pPr>
    </w:p>
    <w:p w:rsidR="00B65257" w:rsidRDefault="00B65257" w:rsidP="00B65257">
      <w:pPr>
        <w:rPr>
          <w:rFonts w:ascii="Arial" w:hAnsi="Arial" w:cs="Arial"/>
          <w:sz w:val="24"/>
          <w:lang w:val="en-US"/>
        </w:rPr>
      </w:pPr>
    </w:p>
    <w:p w:rsidR="00B65257" w:rsidRDefault="00B65257" w:rsidP="00B65257">
      <w:pPr>
        <w:rPr>
          <w:rFonts w:ascii="Arial" w:hAnsi="Arial" w:cs="Arial"/>
          <w:sz w:val="24"/>
          <w:lang w:val="en-US"/>
        </w:rPr>
      </w:pPr>
      <w:r>
        <w:rPr>
          <w:rFonts w:ascii="Arial" w:hAnsi="Arial" w:cs="Arial"/>
          <w:noProof/>
          <w:sz w:val="24"/>
          <w:lang w:eastAsia="es-ES"/>
        </w:rPr>
        <w:lastRenderedPageBreak/>
        <w:drawing>
          <wp:inline distT="0" distB="0" distL="0" distR="0">
            <wp:extent cx="5807592" cy="2154899"/>
            <wp:effectExtent l="19050" t="0" r="2658" b="0"/>
            <wp:docPr id="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srcRect/>
                    <a:stretch>
                      <a:fillRect/>
                    </a:stretch>
                  </pic:blipFill>
                  <pic:spPr bwMode="auto">
                    <a:xfrm>
                      <a:off x="0" y="0"/>
                      <a:ext cx="5809956" cy="2155776"/>
                    </a:xfrm>
                    <a:prstGeom prst="rect">
                      <a:avLst/>
                    </a:prstGeom>
                    <a:noFill/>
                    <a:ln w="9525">
                      <a:noFill/>
                      <a:miter lim="800000"/>
                      <a:headEnd/>
                      <a:tailEnd/>
                    </a:ln>
                  </pic:spPr>
                </pic:pic>
              </a:graphicData>
            </a:graphic>
          </wp:inline>
        </w:drawing>
      </w:r>
    </w:p>
    <w:p w:rsidR="00B65257" w:rsidRPr="00B65257" w:rsidRDefault="00B65257" w:rsidP="00B65257">
      <w:pPr>
        <w:rPr>
          <w:rFonts w:ascii="Arial" w:hAnsi="Arial" w:cs="Arial"/>
          <w:sz w:val="24"/>
          <w:lang w:val="en-US"/>
        </w:rPr>
      </w:pPr>
      <w:r>
        <w:rPr>
          <w:rFonts w:ascii="Arial" w:hAnsi="Arial" w:cs="Arial"/>
          <w:noProof/>
          <w:sz w:val="24"/>
          <w:lang w:eastAsia="es-ES"/>
        </w:rPr>
        <w:drawing>
          <wp:inline distT="0" distB="0" distL="0" distR="0">
            <wp:extent cx="4455160" cy="3263900"/>
            <wp:effectExtent l="19050" t="0" r="2540" b="0"/>
            <wp:docPr id="6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srcRect/>
                    <a:stretch>
                      <a:fillRect/>
                    </a:stretch>
                  </pic:blipFill>
                  <pic:spPr bwMode="auto">
                    <a:xfrm>
                      <a:off x="0" y="0"/>
                      <a:ext cx="4455160" cy="3263900"/>
                    </a:xfrm>
                    <a:prstGeom prst="rect">
                      <a:avLst/>
                    </a:prstGeom>
                    <a:noFill/>
                    <a:ln w="9525">
                      <a:noFill/>
                      <a:miter lim="800000"/>
                      <a:headEnd/>
                      <a:tailEnd/>
                    </a:ln>
                  </pic:spPr>
                </pic:pic>
              </a:graphicData>
            </a:graphic>
          </wp:inline>
        </w:drawing>
      </w:r>
    </w:p>
    <w:sectPr w:rsidR="00B65257" w:rsidRPr="00B65257" w:rsidSect="00EF797E">
      <w:headerReference w:type="default" r:id="rId105"/>
      <w:pgSz w:w="11906" w:h="16838"/>
      <w:pgMar w:top="1985" w:right="851" w:bottom="851" w:left="85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766E" w:rsidRDefault="00F5766E" w:rsidP="00604DA5">
      <w:pPr>
        <w:spacing w:after="0" w:line="240" w:lineRule="auto"/>
      </w:pPr>
      <w:r>
        <w:separator/>
      </w:r>
    </w:p>
  </w:endnote>
  <w:endnote w:type="continuationSeparator" w:id="0">
    <w:p w:rsidR="00F5766E" w:rsidRDefault="00F5766E" w:rsidP="00604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766E" w:rsidRDefault="00F5766E" w:rsidP="00604DA5">
      <w:pPr>
        <w:spacing w:after="0" w:line="240" w:lineRule="auto"/>
      </w:pPr>
      <w:r>
        <w:separator/>
      </w:r>
    </w:p>
  </w:footnote>
  <w:footnote w:type="continuationSeparator" w:id="0">
    <w:p w:rsidR="00F5766E" w:rsidRDefault="00F5766E" w:rsidP="00604D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1C05" w:rsidRPr="002C571A" w:rsidRDefault="00C51C05">
    <w:pPr>
      <w:pStyle w:val="Encabezado"/>
      <w:rPr>
        <w:rFonts w:ascii="Arial" w:hAnsi="Arial" w:cs="Arial"/>
        <w:sz w:val="24"/>
      </w:rPr>
    </w:pPr>
  </w:p>
  <w:tbl>
    <w:tblPr>
      <w:tblStyle w:val="Tablaconcuadrcula"/>
      <w:tblW w:w="5000" w:type="pct"/>
      <w:tblLook w:val="04A0" w:firstRow="1" w:lastRow="0" w:firstColumn="1" w:lastColumn="0" w:noHBand="0" w:noVBand="1"/>
    </w:tblPr>
    <w:tblGrid>
      <w:gridCol w:w="2548"/>
      <w:gridCol w:w="5097"/>
      <w:gridCol w:w="2549"/>
    </w:tblGrid>
    <w:tr w:rsidR="00C51C05" w:rsidRPr="002C571A" w:rsidTr="00604DA5">
      <w:tc>
        <w:tcPr>
          <w:tcW w:w="1250" w:type="pct"/>
          <w:vMerge w:val="restart"/>
        </w:tcPr>
        <w:p w:rsidR="00C51C05" w:rsidRDefault="00C51C05">
          <w:pPr>
            <w:pStyle w:val="Encabezado"/>
            <w:rPr>
              <w:rFonts w:ascii="Arial" w:hAnsi="Arial" w:cs="Arial"/>
              <w:b/>
              <w:sz w:val="24"/>
            </w:rPr>
          </w:pPr>
          <w:r w:rsidRPr="002C571A">
            <w:rPr>
              <w:rFonts w:ascii="Arial" w:hAnsi="Arial" w:cs="Arial"/>
              <w:sz w:val="24"/>
            </w:rPr>
            <w:t>Nombre</w:t>
          </w:r>
          <w:r w:rsidRPr="002C571A">
            <w:rPr>
              <w:rFonts w:ascii="Arial" w:hAnsi="Arial" w:cs="Arial"/>
              <w:b/>
              <w:sz w:val="24"/>
            </w:rPr>
            <w:t>:</w:t>
          </w:r>
        </w:p>
        <w:p w:rsidR="00C51C05" w:rsidRPr="002C571A" w:rsidRDefault="00C51C05">
          <w:pPr>
            <w:pStyle w:val="Encabezado"/>
            <w:rPr>
              <w:rFonts w:ascii="Arial" w:hAnsi="Arial" w:cs="Arial"/>
              <w:sz w:val="24"/>
            </w:rPr>
          </w:pPr>
          <w:r w:rsidRPr="002C571A">
            <w:rPr>
              <w:rFonts w:ascii="Arial" w:hAnsi="Arial" w:cs="Arial"/>
              <w:b/>
              <w:sz w:val="24"/>
            </w:rPr>
            <w:t xml:space="preserve"> David </w:t>
          </w:r>
          <w:proofErr w:type="spellStart"/>
          <w:r w:rsidRPr="002C571A">
            <w:rPr>
              <w:rFonts w:ascii="Arial" w:hAnsi="Arial" w:cs="Arial"/>
              <w:b/>
              <w:sz w:val="24"/>
            </w:rPr>
            <w:t>Diaz-Rullo</w:t>
          </w:r>
          <w:proofErr w:type="spellEnd"/>
          <w:r w:rsidRPr="002C571A">
            <w:rPr>
              <w:rFonts w:ascii="Arial" w:hAnsi="Arial" w:cs="Arial"/>
              <w:b/>
              <w:sz w:val="24"/>
            </w:rPr>
            <w:t xml:space="preserve"> Torres</w:t>
          </w:r>
        </w:p>
      </w:tc>
      <w:tc>
        <w:tcPr>
          <w:tcW w:w="2500" w:type="pct"/>
        </w:tcPr>
        <w:p w:rsidR="00C51C05" w:rsidRPr="002C571A" w:rsidRDefault="00C51C05" w:rsidP="00EF797E">
          <w:pPr>
            <w:pStyle w:val="Encabezado"/>
            <w:jc w:val="center"/>
            <w:rPr>
              <w:rFonts w:ascii="Arial" w:hAnsi="Arial" w:cs="Arial"/>
              <w:sz w:val="24"/>
            </w:rPr>
          </w:pPr>
          <w:r>
            <w:rPr>
              <w:rFonts w:ascii="Arial" w:hAnsi="Arial" w:cs="Arial"/>
              <w:sz w:val="24"/>
            </w:rPr>
            <w:t xml:space="preserve">Proyecto : </w:t>
          </w:r>
          <w:proofErr w:type="spellStart"/>
          <w:r>
            <w:rPr>
              <w:rFonts w:ascii="Arial" w:hAnsi="Arial" w:cs="Arial"/>
              <w:sz w:val="24"/>
            </w:rPr>
            <w:t>arduino</w:t>
          </w:r>
          <w:proofErr w:type="spellEnd"/>
          <w:r>
            <w:rPr>
              <w:rFonts w:ascii="Arial" w:hAnsi="Arial" w:cs="Arial"/>
              <w:sz w:val="24"/>
            </w:rPr>
            <w:t>( DDT-1)</w:t>
          </w:r>
        </w:p>
      </w:tc>
      <w:tc>
        <w:tcPr>
          <w:tcW w:w="1250" w:type="pct"/>
        </w:tcPr>
        <w:p w:rsidR="00C51C05" w:rsidRPr="002C571A" w:rsidRDefault="00C51C05">
          <w:pPr>
            <w:pStyle w:val="Encabezado"/>
            <w:rPr>
              <w:rFonts w:ascii="Arial" w:hAnsi="Arial" w:cs="Arial"/>
              <w:sz w:val="24"/>
            </w:rPr>
          </w:pPr>
          <w:r>
            <w:rPr>
              <w:rFonts w:ascii="Arial" w:hAnsi="Arial" w:cs="Arial"/>
              <w:sz w:val="24"/>
            </w:rPr>
            <w:t>Fecha:07/04/2015</w:t>
          </w:r>
        </w:p>
      </w:tc>
    </w:tr>
    <w:tr w:rsidR="00C51C05" w:rsidRPr="002C571A" w:rsidTr="00604DA5">
      <w:tc>
        <w:tcPr>
          <w:tcW w:w="1250" w:type="pct"/>
          <w:vMerge/>
        </w:tcPr>
        <w:p w:rsidR="00C51C05" w:rsidRPr="002C571A" w:rsidRDefault="00C51C05">
          <w:pPr>
            <w:pStyle w:val="Encabezado"/>
            <w:rPr>
              <w:rFonts w:ascii="Arial" w:hAnsi="Arial" w:cs="Arial"/>
              <w:sz w:val="24"/>
            </w:rPr>
          </w:pPr>
        </w:p>
      </w:tc>
      <w:tc>
        <w:tcPr>
          <w:tcW w:w="2500" w:type="pct"/>
          <w:vMerge w:val="restart"/>
        </w:tcPr>
        <w:p w:rsidR="00C51C05" w:rsidRDefault="00C51C05" w:rsidP="00EF797E">
          <w:pPr>
            <w:pStyle w:val="Encabezado"/>
            <w:jc w:val="center"/>
            <w:rPr>
              <w:rFonts w:ascii="Arial" w:hAnsi="Arial" w:cs="Arial"/>
              <w:sz w:val="24"/>
            </w:rPr>
          </w:pPr>
          <w:r>
            <w:rPr>
              <w:rFonts w:ascii="Arial" w:hAnsi="Arial" w:cs="Arial"/>
              <w:sz w:val="24"/>
            </w:rPr>
            <w:t xml:space="preserve">Índice </w:t>
          </w:r>
        </w:p>
        <w:p w:rsidR="00C51C05" w:rsidRPr="002C571A" w:rsidRDefault="00C51C05" w:rsidP="00EF797E">
          <w:pPr>
            <w:pStyle w:val="Encabezado"/>
            <w:jc w:val="center"/>
            <w:rPr>
              <w:rFonts w:ascii="Arial" w:hAnsi="Arial" w:cs="Arial"/>
              <w:sz w:val="24"/>
            </w:rPr>
          </w:pPr>
          <w:r>
            <w:rPr>
              <w:rFonts w:ascii="Arial" w:hAnsi="Arial" w:cs="Arial"/>
              <w:sz w:val="24"/>
            </w:rPr>
            <w:t>(DDT -1.1)</w:t>
          </w:r>
        </w:p>
      </w:tc>
      <w:tc>
        <w:tcPr>
          <w:tcW w:w="1250" w:type="pct"/>
        </w:tcPr>
        <w:sdt>
          <w:sdtPr>
            <w:id w:val="250395305"/>
            <w:docPartObj>
              <w:docPartGallery w:val="Page Numbers (Top of Page)"/>
              <w:docPartUnique/>
            </w:docPartObj>
          </w:sdtPr>
          <w:sdtEndPr/>
          <w:sdtContent>
            <w:p w:rsidR="00C51C05" w:rsidRPr="00EF797E" w:rsidRDefault="00C51C05" w:rsidP="00EF797E">
              <w:r w:rsidRPr="00EF797E">
                <w:rPr>
                  <w:b/>
                </w:rPr>
                <w:t xml:space="preserve">Página </w:t>
              </w:r>
              <w:r w:rsidRPr="00EF797E">
                <w:rPr>
                  <w:b/>
                </w:rPr>
                <w:fldChar w:fldCharType="begin"/>
              </w:r>
              <w:r w:rsidRPr="00EF797E">
                <w:rPr>
                  <w:b/>
                </w:rPr>
                <w:instrText xml:space="preserve"> PAGE </w:instrText>
              </w:r>
              <w:r w:rsidRPr="00EF797E">
                <w:rPr>
                  <w:b/>
                </w:rPr>
                <w:fldChar w:fldCharType="separate"/>
              </w:r>
              <w:r w:rsidR="000C3369">
                <w:rPr>
                  <w:b/>
                  <w:noProof/>
                </w:rPr>
                <w:t>2</w:t>
              </w:r>
              <w:r w:rsidRPr="00EF797E">
                <w:rPr>
                  <w:b/>
                </w:rPr>
                <w:fldChar w:fldCharType="end"/>
              </w:r>
              <w:r w:rsidRPr="00EF797E">
                <w:rPr>
                  <w:b/>
                </w:rPr>
                <w:t xml:space="preserve"> de </w:t>
              </w:r>
              <w:r w:rsidRPr="00EF797E">
                <w:rPr>
                  <w:b/>
                </w:rPr>
                <w:fldChar w:fldCharType="begin"/>
              </w:r>
              <w:r w:rsidRPr="00EF797E">
                <w:rPr>
                  <w:b/>
                </w:rPr>
                <w:instrText xml:space="preserve"> NUMPAGES  </w:instrText>
              </w:r>
              <w:r w:rsidRPr="00EF797E">
                <w:rPr>
                  <w:b/>
                </w:rPr>
                <w:fldChar w:fldCharType="separate"/>
              </w:r>
              <w:r w:rsidR="000C3369">
                <w:rPr>
                  <w:b/>
                  <w:noProof/>
                </w:rPr>
                <w:t>47</w:t>
              </w:r>
              <w:r w:rsidRPr="00EF797E">
                <w:rPr>
                  <w:b/>
                </w:rPr>
                <w:fldChar w:fldCharType="end"/>
              </w:r>
            </w:p>
          </w:sdtContent>
        </w:sdt>
      </w:tc>
    </w:tr>
    <w:tr w:rsidR="00C51C05" w:rsidRPr="002C571A" w:rsidTr="00604DA5">
      <w:tc>
        <w:tcPr>
          <w:tcW w:w="1250" w:type="pct"/>
          <w:vMerge/>
        </w:tcPr>
        <w:p w:rsidR="00C51C05" w:rsidRPr="002C571A" w:rsidRDefault="00C51C05">
          <w:pPr>
            <w:pStyle w:val="Encabezado"/>
            <w:rPr>
              <w:rFonts w:ascii="Arial" w:hAnsi="Arial" w:cs="Arial"/>
              <w:sz w:val="24"/>
            </w:rPr>
          </w:pPr>
        </w:p>
      </w:tc>
      <w:tc>
        <w:tcPr>
          <w:tcW w:w="2500" w:type="pct"/>
          <w:vMerge/>
        </w:tcPr>
        <w:p w:rsidR="00C51C05" w:rsidRPr="002C571A" w:rsidRDefault="00C51C05">
          <w:pPr>
            <w:pStyle w:val="Encabezado"/>
            <w:rPr>
              <w:rFonts w:ascii="Arial" w:hAnsi="Arial" w:cs="Arial"/>
              <w:sz w:val="24"/>
            </w:rPr>
          </w:pPr>
        </w:p>
      </w:tc>
      <w:tc>
        <w:tcPr>
          <w:tcW w:w="1250" w:type="pct"/>
        </w:tcPr>
        <w:p w:rsidR="00C51C05" w:rsidRDefault="00C51C05">
          <w:pPr>
            <w:pStyle w:val="Encabezado"/>
            <w:rPr>
              <w:rFonts w:ascii="Arial" w:hAnsi="Arial" w:cs="Arial"/>
              <w:sz w:val="24"/>
            </w:rPr>
          </w:pPr>
          <w:r>
            <w:rPr>
              <w:rFonts w:ascii="Arial" w:hAnsi="Arial" w:cs="Arial"/>
              <w:sz w:val="24"/>
            </w:rPr>
            <w:t>Firma:</w:t>
          </w:r>
        </w:p>
        <w:p w:rsidR="00C51C05" w:rsidRDefault="00C51C05">
          <w:pPr>
            <w:pStyle w:val="Encabezado"/>
            <w:rPr>
              <w:rFonts w:ascii="Arial" w:hAnsi="Arial" w:cs="Arial"/>
              <w:sz w:val="24"/>
            </w:rPr>
          </w:pPr>
        </w:p>
        <w:p w:rsidR="00C51C05" w:rsidRPr="002C571A" w:rsidRDefault="00C51C05">
          <w:pPr>
            <w:pStyle w:val="Encabezado"/>
            <w:rPr>
              <w:rFonts w:ascii="Arial" w:hAnsi="Arial" w:cs="Arial"/>
              <w:sz w:val="24"/>
            </w:rPr>
          </w:pPr>
        </w:p>
      </w:tc>
    </w:tr>
  </w:tbl>
  <w:p w:rsidR="00C51C05" w:rsidRPr="002C571A" w:rsidRDefault="00C51C05">
    <w:pPr>
      <w:pStyle w:val="Encabezado"/>
      <w:rPr>
        <w:rFonts w:ascii="Arial" w:hAnsi="Arial" w:cs="Arial"/>
        <w:sz w:val="24"/>
      </w:rPr>
    </w:pPr>
  </w:p>
  <w:p w:rsidR="00C51C05" w:rsidRPr="002C571A" w:rsidRDefault="00C51C05">
    <w:pPr>
      <w:pStyle w:val="Encabezado"/>
      <w:rPr>
        <w:rFonts w:ascii="Arial" w:hAnsi="Arial" w:cs="Arial"/>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1C05" w:rsidRPr="002C571A" w:rsidRDefault="00C51C05">
    <w:pPr>
      <w:pStyle w:val="Encabezado"/>
      <w:rPr>
        <w:rFonts w:ascii="Arial" w:hAnsi="Arial" w:cs="Arial"/>
        <w:sz w:val="24"/>
      </w:rPr>
    </w:pPr>
  </w:p>
  <w:tbl>
    <w:tblPr>
      <w:tblStyle w:val="Tablaconcuadrcula"/>
      <w:tblW w:w="5000" w:type="pct"/>
      <w:tblLook w:val="04A0" w:firstRow="1" w:lastRow="0" w:firstColumn="1" w:lastColumn="0" w:noHBand="0" w:noVBand="1"/>
    </w:tblPr>
    <w:tblGrid>
      <w:gridCol w:w="2548"/>
      <w:gridCol w:w="5097"/>
      <w:gridCol w:w="2549"/>
    </w:tblGrid>
    <w:tr w:rsidR="00C51C05" w:rsidRPr="002C571A" w:rsidTr="00604DA5">
      <w:tc>
        <w:tcPr>
          <w:tcW w:w="1250" w:type="pct"/>
          <w:vMerge w:val="restart"/>
        </w:tcPr>
        <w:p w:rsidR="00C51C05" w:rsidRDefault="00C51C05">
          <w:pPr>
            <w:pStyle w:val="Encabezado"/>
            <w:rPr>
              <w:rFonts w:ascii="Arial" w:hAnsi="Arial" w:cs="Arial"/>
              <w:b/>
              <w:sz w:val="24"/>
            </w:rPr>
          </w:pPr>
          <w:r w:rsidRPr="002C571A">
            <w:rPr>
              <w:rFonts w:ascii="Arial" w:hAnsi="Arial" w:cs="Arial"/>
              <w:sz w:val="24"/>
            </w:rPr>
            <w:t>Nombre</w:t>
          </w:r>
          <w:r w:rsidRPr="002C571A">
            <w:rPr>
              <w:rFonts w:ascii="Arial" w:hAnsi="Arial" w:cs="Arial"/>
              <w:b/>
              <w:sz w:val="24"/>
            </w:rPr>
            <w:t>:</w:t>
          </w:r>
        </w:p>
        <w:p w:rsidR="00C51C05" w:rsidRPr="002C571A" w:rsidRDefault="00C51C05">
          <w:pPr>
            <w:pStyle w:val="Encabezado"/>
            <w:rPr>
              <w:rFonts w:ascii="Arial" w:hAnsi="Arial" w:cs="Arial"/>
              <w:sz w:val="24"/>
            </w:rPr>
          </w:pPr>
          <w:r w:rsidRPr="002C571A">
            <w:rPr>
              <w:rFonts w:ascii="Arial" w:hAnsi="Arial" w:cs="Arial"/>
              <w:b/>
              <w:sz w:val="24"/>
            </w:rPr>
            <w:t xml:space="preserve"> David </w:t>
          </w:r>
          <w:proofErr w:type="spellStart"/>
          <w:r w:rsidRPr="002C571A">
            <w:rPr>
              <w:rFonts w:ascii="Arial" w:hAnsi="Arial" w:cs="Arial"/>
              <w:b/>
              <w:sz w:val="24"/>
            </w:rPr>
            <w:t>Diaz-Rullo</w:t>
          </w:r>
          <w:proofErr w:type="spellEnd"/>
          <w:r w:rsidRPr="002C571A">
            <w:rPr>
              <w:rFonts w:ascii="Arial" w:hAnsi="Arial" w:cs="Arial"/>
              <w:b/>
              <w:sz w:val="24"/>
            </w:rPr>
            <w:t xml:space="preserve"> Torres</w:t>
          </w:r>
        </w:p>
      </w:tc>
      <w:tc>
        <w:tcPr>
          <w:tcW w:w="2500" w:type="pct"/>
        </w:tcPr>
        <w:p w:rsidR="00C51C05" w:rsidRPr="002C571A" w:rsidRDefault="00C51C05" w:rsidP="00EF797E">
          <w:pPr>
            <w:pStyle w:val="Encabezado"/>
            <w:jc w:val="center"/>
            <w:rPr>
              <w:rFonts w:ascii="Arial" w:hAnsi="Arial" w:cs="Arial"/>
              <w:sz w:val="24"/>
            </w:rPr>
          </w:pPr>
          <w:r>
            <w:rPr>
              <w:rFonts w:ascii="Arial" w:hAnsi="Arial" w:cs="Arial"/>
              <w:sz w:val="24"/>
            </w:rPr>
            <w:t xml:space="preserve">Proyecto : </w:t>
          </w:r>
          <w:proofErr w:type="spellStart"/>
          <w:r>
            <w:rPr>
              <w:rFonts w:ascii="Arial" w:hAnsi="Arial" w:cs="Arial"/>
              <w:sz w:val="24"/>
            </w:rPr>
            <w:t>Arduino</w:t>
          </w:r>
          <w:proofErr w:type="spellEnd"/>
          <w:r>
            <w:rPr>
              <w:rFonts w:ascii="Arial" w:hAnsi="Arial" w:cs="Arial"/>
              <w:sz w:val="24"/>
            </w:rPr>
            <w:t>( DDT-1)</w:t>
          </w:r>
        </w:p>
      </w:tc>
      <w:tc>
        <w:tcPr>
          <w:tcW w:w="1250" w:type="pct"/>
        </w:tcPr>
        <w:p w:rsidR="00C51C05" w:rsidRPr="002C571A" w:rsidRDefault="00C51C05">
          <w:pPr>
            <w:pStyle w:val="Encabezado"/>
            <w:rPr>
              <w:rFonts w:ascii="Arial" w:hAnsi="Arial" w:cs="Arial"/>
              <w:sz w:val="24"/>
            </w:rPr>
          </w:pPr>
          <w:r>
            <w:rPr>
              <w:rFonts w:ascii="Arial" w:hAnsi="Arial" w:cs="Arial"/>
              <w:sz w:val="24"/>
            </w:rPr>
            <w:t>Fecha:07/04/2015</w:t>
          </w:r>
        </w:p>
      </w:tc>
    </w:tr>
    <w:tr w:rsidR="00C51C05" w:rsidRPr="002C571A" w:rsidTr="00604DA5">
      <w:tc>
        <w:tcPr>
          <w:tcW w:w="1250" w:type="pct"/>
          <w:vMerge/>
        </w:tcPr>
        <w:p w:rsidR="00C51C05" w:rsidRPr="002C571A" w:rsidRDefault="00C51C05">
          <w:pPr>
            <w:pStyle w:val="Encabezado"/>
            <w:rPr>
              <w:rFonts w:ascii="Arial" w:hAnsi="Arial" w:cs="Arial"/>
              <w:sz w:val="24"/>
            </w:rPr>
          </w:pPr>
        </w:p>
      </w:tc>
      <w:tc>
        <w:tcPr>
          <w:tcW w:w="2500" w:type="pct"/>
          <w:vMerge w:val="restart"/>
        </w:tcPr>
        <w:p w:rsidR="00C51C05" w:rsidRDefault="00C51C05" w:rsidP="00EF797E">
          <w:pPr>
            <w:pStyle w:val="Encabezado"/>
            <w:jc w:val="center"/>
            <w:rPr>
              <w:rFonts w:ascii="Arial" w:hAnsi="Arial" w:cs="Arial"/>
              <w:sz w:val="24"/>
            </w:rPr>
          </w:pPr>
          <w:r>
            <w:rPr>
              <w:rFonts w:ascii="Arial" w:hAnsi="Arial" w:cs="Arial"/>
              <w:sz w:val="24"/>
            </w:rPr>
            <w:t>Objeto del proyecto</w:t>
          </w:r>
        </w:p>
        <w:p w:rsidR="00C51C05" w:rsidRPr="002C571A" w:rsidRDefault="00C51C05" w:rsidP="00EF797E">
          <w:pPr>
            <w:pStyle w:val="Encabezado"/>
            <w:jc w:val="center"/>
            <w:rPr>
              <w:rFonts w:ascii="Arial" w:hAnsi="Arial" w:cs="Arial"/>
              <w:sz w:val="24"/>
            </w:rPr>
          </w:pPr>
          <w:r>
            <w:rPr>
              <w:rFonts w:ascii="Arial" w:hAnsi="Arial" w:cs="Arial"/>
              <w:sz w:val="24"/>
            </w:rPr>
            <w:t>(DDT -1.2)</w:t>
          </w:r>
        </w:p>
      </w:tc>
      <w:tc>
        <w:tcPr>
          <w:tcW w:w="1250" w:type="pct"/>
        </w:tcPr>
        <w:p w:rsidR="00C51C05" w:rsidRPr="00EF797E" w:rsidRDefault="00C51C05" w:rsidP="00EF797E">
          <w:r w:rsidRPr="00EF797E">
            <w:rPr>
              <w:b/>
            </w:rPr>
            <w:t xml:space="preserve">Página </w:t>
          </w:r>
          <w:r w:rsidRPr="00EF797E">
            <w:rPr>
              <w:b/>
            </w:rPr>
            <w:fldChar w:fldCharType="begin"/>
          </w:r>
          <w:r w:rsidRPr="00EF797E">
            <w:rPr>
              <w:b/>
            </w:rPr>
            <w:instrText xml:space="preserve"> PAGE </w:instrText>
          </w:r>
          <w:r w:rsidRPr="00EF797E">
            <w:rPr>
              <w:b/>
            </w:rPr>
            <w:fldChar w:fldCharType="separate"/>
          </w:r>
          <w:r w:rsidR="00A34740">
            <w:rPr>
              <w:b/>
              <w:noProof/>
            </w:rPr>
            <w:t>46</w:t>
          </w:r>
          <w:r w:rsidRPr="00EF797E">
            <w:rPr>
              <w:b/>
            </w:rPr>
            <w:fldChar w:fldCharType="end"/>
          </w:r>
          <w:r w:rsidRPr="00EF797E">
            <w:rPr>
              <w:b/>
            </w:rPr>
            <w:t xml:space="preserve"> de </w:t>
          </w:r>
          <w:r w:rsidRPr="00EF797E">
            <w:rPr>
              <w:b/>
            </w:rPr>
            <w:fldChar w:fldCharType="begin"/>
          </w:r>
          <w:r w:rsidRPr="00EF797E">
            <w:rPr>
              <w:b/>
            </w:rPr>
            <w:instrText xml:space="preserve"> NUMPAGES  </w:instrText>
          </w:r>
          <w:r w:rsidRPr="00EF797E">
            <w:rPr>
              <w:b/>
            </w:rPr>
            <w:fldChar w:fldCharType="separate"/>
          </w:r>
          <w:r w:rsidR="00A34740">
            <w:rPr>
              <w:b/>
              <w:noProof/>
            </w:rPr>
            <w:t>47</w:t>
          </w:r>
          <w:r w:rsidRPr="00EF797E">
            <w:rPr>
              <w:b/>
            </w:rPr>
            <w:fldChar w:fldCharType="end"/>
          </w:r>
        </w:p>
      </w:tc>
    </w:tr>
    <w:tr w:rsidR="00C51C05" w:rsidRPr="002C571A" w:rsidTr="00604DA5">
      <w:tc>
        <w:tcPr>
          <w:tcW w:w="1250" w:type="pct"/>
          <w:vMerge/>
        </w:tcPr>
        <w:p w:rsidR="00C51C05" w:rsidRPr="002C571A" w:rsidRDefault="00C51C05">
          <w:pPr>
            <w:pStyle w:val="Encabezado"/>
            <w:rPr>
              <w:rFonts w:ascii="Arial" w:hAnsi="Arial" w:cs="Arial"/>
              <w:sz w:val="24"/>
            </w:rPr>
          </w:pPr>
        </w:p>
      </w:tc>
      <w:tc>
        <w:tcPr>
          <w:tcW w:w="2500" w:type="pct"/>
          <w:vMerge/>
        </w:tcPr>
        <w:p w:rsidR="00C51C05" w:rsidRPr="002C571A" w:rsidRDefault="00C51C05">
          <w:pPr>
            <w:pStyle w:val="Encabezado"/>
            <w:rPr>
              <w:rFonts w:ascii="Arial" w:hAnsi="Arial" w:cs="Arial"/>
              <w:sz w:val="24"/>
            </w:rPr>
          </w:pPr>
        </w:p>
      </w:tc>
      <w:tc>
        <w:tcPr>
          <w:tcW w:w="1250" w:type="pct"/>
        </w:tcPr>
        <w:p w:rsidR="00C51C05" w:rsidRDefault="00C51C05">
          <w:pPr>
            <w:pStyle w:val="Encabezado"/>
            <w:rPr>
              <w:rFonts w:ascii="Arial" w:hAnsi="Arial" w:cs="Arial"/>
              <w:sz w:val="24"/>
            </w:rPr>
          </w:pPr>
          <w:r>
            <w:rPr>
              <w:rFonts w:ascii="Arial" w:hAnsi="Arial" w:cs="Arial"/>
              <w:sz w:val="24"/>
            </w:rPr>
            <w:t>Firma:</w:t>
          </w:r>
        </w:p>
        <w:p w:rsidR="00C51C05" w:rsidRDefault="00C51C05">
          <w:pPr>
            <w:pStyle w:val="Encabezado"/>
            <w:rPr>
              <w:rFonts w:ascii="Arial" w:hAnsi="Arial" w:cs="Arial"/>
              <w:sz w:val="24"/>
            </w:rPr>
          </w:pPr>
        </w:p>
        <w:p w:rsidR="00C51C05" w:rsidRPr="002C571A" w:rsidRDefault="00C51C05">
          <w:pPr>
            <w:pStyle w:val="Encabezado"/>
            <w:rPr>
              <w:rFonts w:ascii="Arial" w:hAnsi="Arial" w:cs="Arial"/>
              <w:sz w:val="24"/>
            </w:rPr>
          </w:pPr>
        </w:p>
      </w:tc>
    </w:tr>
  </w:tbl>
  <w:p w:rsidR="00C51C05" w:rsidRPr="002C571A" w:rsidRDefault="00C51C05">
    <w:pPr>
      <w:pStyle w:val="Encabezado"/>
      <w:rPr>
        <w:rFonts w:ascii="Arial" w:hAnsi="Arial" w:cs="Arial"/>
        <w:sz w:val="24"/>
      </w:rPr>
    </w:pPr>
  </w:p>
  <w:p w:rsidR="00C51C05" w:rsidRPr="002C571A" w:rsidRDefault="00C51C05">
    <w:pPr>
      <w:pStyle w:val="Encabezado"/>
      <w:rPr>
        <w:rFonts w:ascii="Arial" w:hAnsi="Arial" w:cs="Arial"/>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4D05F4"/>
    <w:multiLevelType w:val="hybridMultilevel"/>
    <w:tmpl w:val="55262C6A"/>
    <w:lvl w:ilvl="0" w:tplc="0C0A000F">
      <w:start w:val="1"/>
      <w:numFmt w:val="decimal"/>
      <w:lvlText w:val="%1."/>
      <w:lvlJc w:val="left"/>
      <w:pPr>
        <w:ind w:left="-30572" w:hanging="360"/>
      </w:pPr>
    </w:lvl>
    <w:lvl w:ilvl="1" w:tplc="0C0A0019" w:tentative="1">
      <w:start w:val="1"/>
      <w:numFmt w:val="lowerLetter"/>
      <w:lvlText w:val="%2."/>
      <w:lvlJc w:val="left"/>
      <w:pPr>
        <w:ind w:left="-29852" w:hanging="360"/>
      </w:pPr>
    </w:lvl>
    <w:lvl w:ilvl="2" w:tplc="0C0A001B" w:tentative="1">
      <w:start w:val="1"/>
      <w:numFmt w:val="lowerRoman"/>
      <w:lvlText w:val="%3."/>
      <w:lvlJc w:val="right"/>
      <w:pPr>
        <w:ind w:left="-29132" w:hanging="180"/>
      </w:pPr>
    </w:lvl>
    <w:lvl w:ilvl="3" w:tplc="0C0A000F" w:tentative="1">
      <w:start w:val="1"/>
      <w:numFmt w:val="decimal"/>
      <w:lvlText w:val="%4."/>
      <w:lvlJc w:val="left"/>
      <w:pPr>
        <w:ind w:left="-28412" w:hanging="360"/>
      </w:pPr>
    </w:lvl>
    <w:lvl w:ilvl="4" w:tplc="0C0A0019" w:tentative="1">
      <w:start w:val="1"/>
      <w:numFmt w:val="lowerLetter"/>
      <w:lvlText w:val="%5."/>
      <w:lvlJc w:val="left"/>
      <w:pPr>
        <w:ind w:left="-27692" w:hanging="360"/>
      </w:pPr>
    </w:lvl>
    <w:lvl w:ilvl="5" w:tplc="0C0A001B" w:tentative="1">
      <w:start w:val="1"/>
      <w:numFmt w:val="lowerRoman"/>
      <w:lvlText w:val="%6."/>
      <w:lvlJc w:val="right"/>
      <w:pPr>
        <w:ind w:left="-26972" w:hanging="180"/>
      </w:pPr>
    </w:lvl>
    <w:lvl w:ilvl="6" w:tplc="0C0A000F" w:tentative="1">
      <w:start w:val="1"/>
      <w:numFmt w:val="decimal"/>
      <w:lvlText w:val="%7."/>
      <w:lvlJc w:val="left"/>
      <w:pPr>
        <w:ind w:left="-26252" w:hanging="360"/>
      </w:pPr>
    </w:lvl>
    <w:lvl w:ilvl="7" w:tplc="0C0A0019" w:tentative="1">
      <w:start w:val="1"/>
      <w:numFmt w:val="lowerLetter"/>
      <w:lvlText w:val="%8."/>
      <w:lvlJc w:val="left"/>
      <w:pPr>
        <w:ind w:left="-25532" w:hanging="360"/>
      </w:pPr>
    </w:lvl>
    <w:lvl w:ilvl="8" w:tplc="0C0A001B" w:tentative="1">
      <w:start w:val="1"/>
      <w:numFmt w:val="lowerRoman"/>
      <w:lvlText w:val="%9."/>
      <w:lvlJc w:val="right"/>
      <w:pPr>
        <w:ind w:left="-24812"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EDD"/>
    <w:rsid w:val="0000314D"/>
    <w:rsid w:val="00030A8E"/>
    <w:rsid w:val="00032EF0"/>
    <w:rsid w:val="000376FC"/>
    <w:rsid w:val="00052276"/>
    <w:rsid w:val="00066584"/>
    <w:rsid w:val="000C3369"/>
    <w:rsid w:val="000C4332"/>
    <w:rsid w:val="00141028"/>
    <w:rsid w:val="00154B3E"/>
    <w:rsid w:val="00174B5D"/>
    <w:rsid w:val="00175C59"/>
    <w:rsid w:val="001E5EDD"/>
    <w:rsid w:val="001F2644"/>
    <w:rsid w:val="0021008C"/>
    <w:rsid w:val="00256546"/>
    <w:rsid w:val="00280E59"/>
    <w:rsid w:val="002924A4"/>
    <w:rsid w:val="002B4500"/>
    <w:rsid w:val="002C2479"/>
    <w:rsid w:val="002C571A"/>
    <w:rsid w:val="002F4CE0"/>
    <w:rsid w:val="003055E8"/>
    <w:rsid w:val="00352232"/>
    <w:rsid w:val="003620B1"/>
    <w:rsid w:val="003B3949"/>
    <w:rsid w:val="003D0874"/>
    <w:rsid w:val="003F6A8B"/>
    <w:rsid w:val="00434A23"/>
    <w:rsid w:val="00437995"/>
    <w:rsid w:val="00460706"/>
    <w:rsid w:val="00470724"/>
    <w:rsid w:val="00475A93"/>
    <w:rsid w:val="004805C6"/>
    <w:rsid w:val="00495749"/>
    <w:rsid w:val="004A41F0"/>
    <w:rsid w:val="004B54F1"/>
    <w:rsid w:val="004D63BE"/>
    <w:rsid w:val="00546C7F"/>
    <w:rsid w:val="005A34D6"/>
    <w:rsid w:val="005B6670"/>
    <w:rsid w:val="005C2AE5"/>
    <w:rsid w:val="005F23B0"/>
    <w:rsid w:val="00604DA5"/>
    <w:rsid w:val="006124A9"/>
    <w:rsid w:val="00662EB7"/>
    <w:rsid w:val="006B2438"/>
    <w:rsid w:val="006B515E"/>
    <w:rsid w:val="007431EC"/>
    <w:rsid w:val="007462BC"/>
    <w:rsid w:val="00746897"/>
    <w:rsid w:val="007571A6"/>
    <w:rsid w:val="00766A9C"/>
    <w:rsid w:val="00796AD0"/>
    <w:rsid w:val="007B0B0B"/>
    <w:rsid w:val="007C1647"/>
    <w:rsid w:val="007C6141"/>
    <w:rsid w:val="00803FF3"/>
    <w:rsid w:val="008135C2"/>
    <w:rsid w:val="00823A0D"/>
    <w:rsid w:val="00826F9B"/>
    <w:rsid w:val="008656A4"/>
    <w:rsid w:val="008742ED"/>
    <w:rsid w:val="00890538"/>
    <w:rsid w:val="008A073B"/>
    <w:rsid w:val="008B4AF2"/>
    <w:rsid w:val="008B6DC6"/>
    <w:rsid w:val="008F4F3D"/>
    <w:rsid w:val="009006D0"/>
    <w:rsid w:val="00952F21"/>
    <w:rsid w:val="0096776C"/>
    <w:rsid w:val="009819EC"/>
    <w:rsid w:val="00995F70"/>
    <w:rsid w:val="009A5169"/>
    <w:rsid w:val="009A6EDC"/>
    <w:rsid w:val="009F5B6C"/>
    <w:rsid w:val="00A02F1F"/>
    <w:rsid w:val="00A34740"/>
    <w:rsid w:val="00A721E9"/>
    <w:rsid w:val="00AB6A3A"/>
    <w:rsid w:val="00AB77A2"/>
    <w:rsid w:val="00AC6F33"/>
    <w:rsid w:val="00B65257"/>
    <w:rsid w:val="00BB6FF3"/>
    <w:rsid w:val="00BD6E9F"/>
    <w:rsid w:val="00C00744"/>
    <w:rsid w:val="00C32296"/>
    <w:rsid w:val="00C37304"/>
    <w:rsid w:val="00C51C05"/>
    <w:rsid w:val="00D36173"/>
    <w:rsid w:val="00D600C7"/>
    <w:rsid w:val="00D62D5E"/>
    <w:rsid w:val="00D91187"/>
    <w:rsid w:val="00DD223C"/>
    <w:rsid w:val="00DD4591"/>
    <w:rsid w:val="00DD5AEA"/>
    <w:rsid w:val="00DD7423"/>
    <w:rsid w:val="00DE4D52"/>
    <w:rsid w:val="00E9440C"/>
    <w:rsid w:val="00E975EA"/>
    <w:rsid w:val="00EB6953"/>
    <w:rsid w:val="00ED111E"/>
    <w:rsid w:val="00EE5EB7"/>
    <w:rsid w:val="00EF66DD"/>
    <w:rsid w:val="00EF797E"/>
    <w:rsid w:val="00F463FC"/>
    <w:rsid w:val="00F5766E"/>
    <w:rsid w:val="00F61E3C"/>
    <w:rsid w:val="00F62374"/>
    <w:rsid w:val="00F7514F"/>
    <w:rsid w:val="00FB05B3"/>
    <w:rsid w:val="00FD6162"/>
    <w:rsid w:val="00FF5EA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65DBFC1-743C-4375-86D6-FFBFE3756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617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4DA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4DA5"/>
  </w:style>
  <w:style w:type="paragraph" w:styleId="Piedepgina">
    <w:name w:val="footer"/>
    <w:basedOn w:val="Normal"/>
    <w:link w:val="PiedepginaCar"/>
    <w:uiPriority w:val="99"/>
    <w:semiHidden/>
    <w:unhideWhenUsed/>
    <w:rsid w:val="00604DA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604DA5"/>
  </w:style>
  <w:style w:type="paragraph" w:styleId="Textodeglobo">
    <w:name w:val="Balloon Text"/>
    <w:basedOn w:val="Normal"/>
    <w:link w:val="TextodegloboCar"/>
    <w:uiPriority w:val="99"/>
    <w:semiHidden/>
    <w:unhideWhenUsed/>
    <w:rsid w:val="00604DA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04DA5"/>
    <w:rPr>
      <w:rFonts w:ascii="Tahoma" w:hAnsi="Tahoma" w:cs="Tahoma"/>
      <w:sz w:val="16"/>
      <w:szCs w:val="16"/>
    </w:rPr>
  </w:style>
  <w:style w:type="table" w:styleId="Tablaconcuadrcula">
    <w:name w:val="Table Grid"/>
    <w:basedOn w:val="Tablanormal"/>
    <w:uiPriority w:val="59"/>
    <w:rsid w:val="00604D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DD4591"/>
    <w:pPr>
      <w:ind w:left="720"/>
      <w:contextualSpacing/>
    </w:pPr>
  </w:style>
  <w:style w:type="paragraph" w:styleId="Sinespaciado">
    <w:name w:val="No Spacing"/>
    <w:link w:val="SinespaciadoCar"/>
    <w:uiPriority w:val="1"/>
    <w:qFormat/>
    <w:rsid w:val="00662EB7"/>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662EB7"/>
    <w:rPr>
      <w:rFonts w:eastAsiaTheme="minorEastAsia"/>
    </w:rPr>
  </w:style>
  <w:style w:type="character" w:styleId="Hipervnculo">
    <w:name w:val="Hyperlink"/>
    <w:basedOn w:val="Fuentedeprrafopredeter"/>
    <w:uiPriority w:val="99"/>
    <w:unhideWhenUsed/>
    <w:rsid w:val="00DD5AEA"/>
    <w:rPr>
      <w:color w:val="0000FF" w:themeColor="hyperlink"/>
      <w:u w:val="single"/>
    </w:rPr>
  </w:style>
  <w:style w:type="paragraph" w:styleId="HTMLconformatoprevio">
    <w:name w:val="HTML Preformatted"/>
    <w:basedOn w:val="Normal"/>
    <w:link w:val="HTMLconformatoprevioCar"/>
    <w:uiPriority w:val="99"/>
    <w:semiHidden/>
    <w:unhideWhenUsed/>
    <w:rsid w:val="00475A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75A93"/>
    <w:rPr>
      <w:rFonts w:ascii="Courier New" w:eastAsia="Times New Roman" w:hAnsi="Courier New" w:cs="Courier New"/>
      <w:sz w:val="20"/>
      <w:szCs w:val="20"/>
      <w:lang w:eastAsia="es-ES"/>
    </w:rPr>
  </w:style>
  <w:style w:type="character" w:customStyle="1" w:styleId="t">
    <w:name w:val="t"/>
    <w:basedOn w:val="Fuentedeprrafopredeter"/>
    <w:rsid w:val="00475A93"/>
  </w:style>
  <w:style w:type="character" w:styleId="Textoennegrita">
    <w:name w:val="Strong"/>
    <w:basedOn w:val="Fuentedeprrafopredeter"/>
    <w:uiPriority w:val="22"/>
    <w:qFormat/>
    <w:rsid w:val="00C51C05"/>
    <w:rPr>
      <w:b/>
      <w:bCs/>
    </w:rPr>
  </w:style>
  <w:style w:type="character" w:customStyle="1" w:styleId="apple-converted-space">
    <w:name w:val="apple-converted-space"/>
    <w:basedOn w:val="Fuentedeprrafopredeter"/>
    <w:rsid w:val="00C51C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0548748">
      <w:bodyDiv w:val="1"/>
      <w:marLeft w:val="0"/>
      <w:marRight w:val="0"/>
      <w:marTop w:val="0"/>
      <w:marBottom w:val="0"/>
      <w:divBdr>
        <w:top w:val="none" w:sz="0" w:space="0" w:color="auto"/>
        <w:left w:val="none" w:sz="0" w:space="0" w:color="auto"/>
        <w:bottom w:val="none" w:sz="0" w:space="0" w:color="auto"/>
        <w:right w:val="none" w:sz="0" w:space="0" w:color="auto"/>
      </w:divBdr>
    </w:div>
    <w:div w:id="879821446">
      <w:bodyDiv w:val="1"/>
      <w:marLeft w:val="0"/>
      <w:marRight w:val="0"/>
      <w:marTop w:val="0"/>
      <w:marBottom w:val="0"/>
      <w:divBdr>
        <w:top w:val="none" w:sz="0" w:space="0" w:color="auto"/>
        <w:left w:val="none" w:sz="0" w:space="0" w:color="auto"/>
        <w:bottom w:val="none" w:sz="0" w:space="0" w:color="auto"/>
        <w:right w:val="none" w:sz="0" w:space="0" w:color="auto"/>
      </w:divBdr>
    </w:div>
    <w:div w:id="934022181">
      <w:bodyDiv w:val="1"/>
      <w:marLeft w:val="0"/>
      <w:marRight w:val="0"/>
      <w:marTop w:val="0"/>
      <w:marBottom w:val="0"/>
      <w:divBdr>
        <w:top w:val="none" w:sz="0" w:space="0" w:color="auto"/>
        <w:left w:val="none" w:sz="0" w:space="0" w:color="auto"/>
        <w:bottom w:val="none" w:sz="0" w:space="0" w:color="auto"/>
        <w:right w:val="none" w:sz="0" w:space="0" w:color="auto"/>
      </w:divBdr>
    </w:div>
    <w:div w:id="1704403193">
      <w:bodyDiv w:val="1"/>
      <w:marLeft w:val="0"/>
      <w:marRight w:val="0"/>
      <w:marTop w:val="0"/>
      <w:marBottom w:val="0"/>
      <w:divBdr>
        <w:top w:val="none" w:sz="0" w:space="0" w:color="auto"/>
        <w:left w:val="none" w:sz="0" w:space="0" w:color="auto"/>
        <w:bottom w:val="none" w:sz="0" w:space="0" w:color="auto"/>
        <w:right w:val="none" w:sz="0" w:space="0" w:color="auto"/>
      </w:divBdr>
      <w:divsChild>
        <w:div w:id="387581493">
          <w:marLeft w:val="0"/>
          <w:marRight w:val="0"/>
          <w:marTop w:val="0"/>
          <w:marBottom w:val="0"/>
          <w:divBdr>
            <w:top w:val="none" w:sz="0" w:space="0" w:color="auto"/>
            <w:left w:val="none" w:sz="0" w:space="0" w:color="auto"/>
            <w:bottom w:val="none" w:sz="0" w:space="0" w:color="auto"/>
            <w:right w:val="none" w:sz="0" w:space="0" w:color="auto"/>
          </w:divBdr>
          <w:divsChild>
            <w:div w:id="1120761915">
              <w:marLeft w:val="0"/>
              <w:marRight w:val="0"/>
              <w:marTop w:val="0"/>
              <w:marBottom w:val="0"/>
              <w:divBdr>
                <w:top w:val="none" w:sz="0" w:space="0" w:color="auto"/>
                <w:left w:val="none" w:sz="0" w:space="0" w:color="auto"/>
                <w:bottom w:val="none" w:sz="0" w:space="0" w:color="auto"/>
                <w:right w:val="none" w:sz="0" w:space="0" w:color="auto"/>
              </w:divBdr>
              <w:divsChild>
                <w:div w:id="1183016161">
                  <w:marLeft w:val="0"/>
                  <w:marRight w:val="0"/>
                  <w:marTop w:val="0"/>
                  <w:marBottom w:val="0"/>
                  <w:divBdr>
                    <w:top w:val="none" w:sz="0" w:space="0" w:color="auto"/>
                    <w:left w:val="none" w:sz="0" w:space="0" w:color="auto"/>
                    <w:bottom w:val="none" w:sz="0" w:space="0" w:color="auto"/>
                    <w:right w:val="none" w:sz="0" w:space="0" w:color="auto"/>
                  </w:divBdr>
                  <w:divsChild>
                    <w:div w:id="131677903">
                      <w:marLeft w:val="0"/>
                      <w:marRight w:val="0"/>
                      <w:marTop w:val="0"/>
                      <w:marBottom w:val="0"/>
                      <w:divBdr>
                        <w:top w:val="none" w:sz="0" w:space="0" w:color="auto"/>
                        <w:left w:val="none" w:sz="0" w:space="0" w:color="auto"/>
                        <w:bottom w:val="none" w:sz="0" w:space="0" w:color="auto"/>
                        <w:right w:val="none" w:sz="0" w:space="0" w:color="auto"/>
                      </w:divBdr>
                    </w:div>
                    <w:div w:id="5111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910918">
          <w:marLeft w:val="0"/>
          <w:marRight w:val="0"/>
          <w:marTop w:val="0"/>
          <w:marBottom w:val="0"/>
          <w:divBdr>
            <w:top w:val="none" w:sz="0" w:space="0" w:color="auto"/>
            <w:left w:val="none" w:sz="0" w:space="0" w:color="auto"/>
            <w:bottom w:val="none" w:sz="0" w:space="0" w:color="auto"/>
            <w:right w:val="none" w:sz="0" w:space="0" w:color="auto"/>
          </w:divBdr>
          <w:divsChild>
            <w:div w:id="4552924">
              <w:marLeft w:val="0"/>
              <w:marRight w:val="0"/>
              <w:marTop w:val="0"/>
              <w:marBottom w:val="0"/>
              <w:divBdr>
                <w:top w:val="none" w:sz="0" w:space="0" w:color="auto"/>
                <w:left w:val="none" w:sz="0" w:space="0" w:color="auto"/>
                <w:bottom w:val="none" w:sz="0" w:space="0" w:color="auto"/>
                <w:right w:val="none" w:sz="0" w:space="0" w:color="auto"/>
              </w:divBdr>
              <w:divsChild>
                <w:div w:id="1802771828">
                  <w:marLeft w:val="0"/>
                  <w:marRight w:val="0"/>
                  <w:marTop w:val="0"/>
                  <w:marBottom w:val="0"/>
                  <w:divBdr>
                    <w:top w:val="none" w:sz="0" w:space="0" w:color="auto"/>
                    <w:left w:val="none" w:sz="0" w:space="0" w:color="auto"/>
                    <w:bottom w:val="none" w:sz="0" w:space="0" w:color="auto"/>
                    <w:right w:val="none" w:sz="0" w:space="0" w:color="auto"/>
                  </w:divBdr>
                  <w:divsChild>
                    <w:div w:id="4805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Desktop\arduino\plantilla%20proyect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2015-06-18T00:00:00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DFEBBD-DEE4-40BA-9A2D-B7772AC8D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proyecto</Template>
  <TotalTime>105</TotalTime>
  <Pages>1</Pages>
  <Words>4346</Words>
  <Characters>23909</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Diseño de un sistema de domotización con Arduino</vt:lpstr>
    </vt:vector>
  </TitlesOfParts>
  <Company/>
  <LinksUpToDate>false</LinksUpToDate>
  <CharactersWithSpaces>28199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domotización con Arduino</dc:title>
  <dc:creator>David Diaz-Rullo torres</dc:creator>
  <cp:lastModifiedBy>ALUMNO</cp:lastModifiedBy>
  <cp:revision>5</cp:revision>
  <dcterms:created xsi:type="dcterms:W3CDTF">2018-01-03T11:08:00Z</dcterms:created>
  <dcterms:modified xsi:type="dcterms:W3CDTF">2019-12-12T13:15:00Z</dcterms:modified>
</cp:coreProperties>
</file>